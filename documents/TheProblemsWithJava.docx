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F2904" w14:textId="3E69E8C6" w:rsidR="007F04C1" w:rsidRDefault="000B208C" w:rsidP="00B12B7A">
      <w:pPr>
        <w:pStyle w:val="Title"/>
      </w:pPr>
      <w:r>
        <w:t>What I Don’t Like About</w:t>
      </w:r>
      <w:r w:rsidR="003260FE">
        <w:t xml:space="preserve"> Java</w:t>
      </w:r>
    </w:p>
    <w:p w14:paraId="0013B7AB" w14:textId="4AFE3978" w:rsidR="003A3E89" w:rsidRDefault="008C68B4" w:rsidP="003A3E89">
      <w:pPr>
        <w:pStyle w:val="Heading1"/>
      </w:pPr>
      <w:r>
        <w:t>Purpose and Scope</w:t>
      </w:r>
    </w:p>
    <w:p w14:paraId="3ED59F2C" w14:textId="567931AB" w:rsidR="003A3E89" w:rsidRDefault="003A3E89" w:rsidP="003A3E89">
      <w:r>
        <w:t>Java is a marvel of creative language design, implementatation, and optimization technlogy.  I have nearly-unbounded admiration for the Java architects and primary developers for the amazing, pragmatic, and productive ecosystem developed to date.</w:t>
      </w:r>
    </w:p>
    <w:p w14:paraId="027363D0" w14:textId="30D7E602" w:rsidR="003A3E89" w:rsidRDefault="003A3E89" w:rsidP="003A3E89">
      <w:r>
        <w:t>Having said that, I and many of my colleagues who’ve extensively used Java since JDK 1.0 was first released, have had to learn to live with Java’s limitations. Those of us old-timers who still routinely develop in Java have grown weary with these limitations, especially as we’ve watched those colleagues who’ve moved to alternative ecosystems – most notably Scala and Kotlin, and to a lesser extent, Clojure, have left a significant load of limitations for greener, more sophisticated, and frankly, more productive pastures.</w:t>
      </w:r>
    </w:p>
    <w:p w14:paraId="1BDE0E50" w14:textId="6FFF8990" w:rsidR="003A3E89" w:rsidRDefault="003A3E89" w:rsidP="003A3E89">
      <w:r>
        <w:t>Having used Scala on a couple of substantial projects, and done deep dives on Kotlin and the other JVM languages, while having designed and implemented several Actor languages, and learned a boatload of contemporary patterns, have reached the following firm conclusions:</w:t>
      </w:r>
    </w:p>
    <w:p w14:paraId="394D4B21" w14:textId="63B10FDA" w:rsidR="003A3E89" w:rsidRDefault="003A3E89" w:rsidP="003A3E89">
      <w:pPr>
        <w:pStyle w:val="ListBullet1"/>
      </w:pPr>
      <w:r>
        <w:t>Java is at EOL; while Oracle is in for a ton, and will undoubtedly continue to invest in Java evolution, it’s increasingly vulnerable to less crusty, cleaner, and more productive competitors.</w:t>
      </w:r>
    </w:p>
    <w:p w14:paraId="2D08A53B" w14:textId="77777777" w:rsidR="003A3E89" w:rsidRDefault="003A3E89" w:rsidP="003A3E89">
      <w:pPr>
        <w:pStyle w:val="ListBullet1"/>
      </w:pPr>
      <w:r>
        <w:t>None of the existing languages have bleeding-edge semantics, unifying many of the advances over the last quarter century.</w:t>
      </w:r>
    </w:p>
    <w:p w14:paraId="5DA3EE3A" w14:textId="77777777" w:rsidR="003A3E89" w:rsidRDefault="003A3E89" w:rsidP="003A3E89">
      <w:pPr>
        <w:pStyle w:val="ListBullet1"/>
      </w:pPr>
      <w:r>
        <w:t>The time is ripe to create YAPL (Yet Another Programming Language), incorporating such currently-bleed-edge semantics and features.</w:t>
      </w:r>
    </w:p>
    <w:p w14:paraId="1AB9FCD5" w14:textId="4307A1C3" w:rsidR="003A3E89" w:rsidRDefault="003A3E89" w:rsidP="003A3E89">
      <w:pPr>
        <w:pStyle w:val="ListBullet1"/>
      </w:pPr>
      <w:r>
        <w:t>Assuming such a language gets even meager traction, there’s a good chance it will follow increasing adoption, rapid evolution driven by market demand, and will inescabably mature into a way more advanced and empowering ecosystems in the next few years.</w:t>
      </w:r>
    </w:p>
    <w:p w14:paraId="16D591B4" w14:textId="2EABE4B4" w:rsidR="003A3E89" w:rsidRDefault="003A3E89" w:rsidP="003A3E89">
      <w:pPr>
        <w:pStyle w:val="ListBullet1"/>
      </w:pPr>
      <w:r>
        <w:t>As I see it, such a language will encroach on, then dominate existing languages, and bring about a revolution in programming, across all domains.</w:t>
      </w:r>
    </w:p>
    <w:p w14:paraId="13719F4A" w14:textId="15EF8F62" w:rsidR="00553050" w:rsidRDefault="00553050" w:rsidP="003A3E89">
      <w:pPr>
        <w:pStyle w:val="ListBullet1"/>
      </w:pPr>
      <w:r>
        <w:t>Such a language won’t just be an end in itself, but will power entirely new computational paradigms, and give rise to a virtual explosion of new tools, systems, and end-user experiences, today the stuff of techno-dreams, and the foundation of new work modes and environment, industries, economies, and just maybe even new forms of government.</w:t>
      </w:r>
    </w:p>
    <w:p w14:paraId="4D606D27" w14:textId="77777777" w:rsidR="008C68B4" w:rsidRDefault="008C68B4" w:rsidP="008C68B4">
      <w:r>
        <w:t xml:space="preserve">In this document, I present a long backlog of issues and critiques of the current state of the java ecosystem, based on experience with JDK 11.  The issues raised run the gamut between the mere irritations to large faults, functional short-falls, and gross limitations that all Java devs currently face.  </w:t>
      </w:r>
    </w:p>
    <w:p w14:paraId="225C4D76" w14:textId="2B34B406" w:rsidR="008C68B4" w:rsidRPr="003A3E89" w:rsidRDefault="008C68B4" w:rsidP="008C68B4">
      <w:r>
        <w:t>They also run another, orthogonal gamut of features, Java syntax, and semantics that are out-of-reach, most of them unlikely to ever be added to Java in 100 or more years. In all candor, each of these issues can be viewed as significant, powerful language features, which can be easily interpreted as something between an informal, high-level language specification, and a wish-list.</w:t>
      </w:r>
    </w:p>
    <w:p w14:paraId="0E6C29B6" w14:textId="4EFE3CA6" w:rsidR="001A2FF2" w:rsidRDefault="001A2FF2" w:rsidP="001A2FF2">
      <w:pPr>
        <w:pStyle w:val="Heading1"/>
      </w:pPr>
      <w:r>
        <w:lastRenderedPageBreak/>
        <w:t>Meta Processes</w:t>
      </w:r>
    </w:p>
    <w:p w14:paraId="0A699E6D" w14:textId="4474F7F9" w:rsidR="001A2FF2" w:rsidRPr="001A2FF2" w:rsidRDefault="001A2FF2" w:rsidP="001A2FF2">
      <w:pPr>
        <w:pStyle w:val="HotTask"/>
      </w:pPr>
      <w:r>
        <w:t xml:space="preserve">would seem a useful idea to create a UX around interacting with tradeoffs, especially pro/con or a/b </w:t>
      </w:r>
      <w:r w:rsidRPr="001A2FF2">
        <w:rPr>
          <w:color w:val="7030A0"/>
        </w:rPr>
        <w:t>selectors</w:t>
      </w:r>
    </w:p>
    <w:p w14:paraId="48B9F2E3" w14:textId="072FC752" w:rsidR="001A2FF2" w:rsidRPr="001A2FF2" w:rsidRDefault="001A2FF2" w:rsidP="001A2FF2">
      <w:pPr>
        <w:pStyle w:val="Heading1"/>
      </w:pPr>
      <w:r>
        <w:t>Issues</w:t>
      </w:r>
    </w:p>
    <w:p w14:paraId="12956E80" w14:textId="77777777" w:rsidR="00F46FAA" w:rsidRDefault="00F46FAA" w:rsidP="00166918">
      <w:pPr>
        <w:pStyle w:val="Heading2"/>
      </w:pPr>
      <w:r>
        <w:t>Evolution Blocked by Backward Compatibility</w:t>
      </w:r>
    </w:p>
    <w:p w14:paraId="2C0E9DE4" w14:textId="77777777" w:rsidR="005E0FDE" w:rsidRDefault="00F46FAA" w:rsidP="00F46FAA">
      <w:pPr>
        <w:pStyle w:val="ListBullet1"/>
      </w:pPr>
      <w:r>
        <w:t>Sun, a later Oracle, went to extremes to maintain backward compatibility. While I and other observers stand in some amount of awe at the technical creativity involved, I and I believe the majority of the Java user community, if polled whether to maintain or break backward compatibililty at certain junctures, most especially the JDK 4 – 5 transition, adding generics, would (at some point) have voted to take the breaking path, getting a clean semantics. The java architects took the other path, creating a train-wreck that damages the language and applications to this day, with no end in sight.</w:t>
      </w:r>
      <w:r w:rsidR="005E0FDE">
        <w:t xml:space="preserve">  </w:t>
      </w:r>
    </w:p>
    <w:p w14:paraId="63E42742" w14:textId="071A574A" w:rsidR="00F46FAA" w:rsidRDefault="005E0FDE" w:rsidP="00F46FAA">
      <w:pPr>
        <w:pStyle w:val="ListBullet1"/>
      </w:pPr>
      <w:r>
        <w:t>The ongoing cost of this decision can easily be estimated in the billions in lost productivity, code bloat, and reduced power. Perhaps the larger ultimate cost is that this one botched decision will hasten developers flight to other languages such as C#, Dart, and fully-dynamic languages like JS and Python, whose adoption continues to rise, while Java’s drops.  While it’s too early to assess the damage to the Java brand, I’ll hazard a guestimate that the net of the above factors will hasten Java’s sunset, rendering it largely irrelevant in the next 10 years.</w:t>
      </w:r>
    </w:p>
    <w:p w14:paraId="6031DB93" w14:textId="1EB42D77" w:rsidR="00F46FAA" w:rsidRDefault="005E0FDE" w:rsidP="00F46FAA">
      <w:pPr>
        <w:pStyle w:val="ListBullet1"/>
      </w:pPr>
      <w:r>
        <w:t xml:space="preserve">Not having access to internal conversations about this decision at the time, it isn’t clear that anyone attempted to develop a source transformer to migrate existing JDK 4 code to fully-embrace live types.  </w:t>
      </w:r>
    </w:p>
    <w:p w14:paraId="3E9C57C3" w14:textId="3FEC3619" w:rsidR="00B15A2F" w:rsidRPr="00B15A2F" w:rsidRDefault="00B15A2F" w:rsidP="00166918">
      <w:pPr>
        <w:pStyle w:val="Heading2"/>
      </w:pPr>
      <w:r>
        <w:t>Semantics</w:t>
      </w:r>
    </w:p>
    <w:p w14:paraId="775F2E26" w14:textId="22CAB9CF" w:rsidR="00D274E1" w:rsidRDefault="00D274E1" w:rsidP="003260FE">
      <w:pPr>
        <w:pStyle w:val="ListBullet1"/>
      </w:pPr>
      <w:r>
        <w:t>primitives aren’t objects, creating a canyon that everyone and all tools must cross many times a day</w:t>
      </w:r>
    </w:p>
    <w:p w14:paraId="564711F0" w14:textId="39852882" w:rsidR="0070344D" w:rsidRDefault="0070344D" w:rsidP="0070344D">
      <w:pPr>
        <w:pStyle w:val="Subtask"/>
        <w:numPr>
          <w:ilvl w:val="0"/>
          <w:numId w:val="17"/>
        </w:numPr>
      </w:pPr>
      <w:r>
        <w:t>the good news: with uniform typing and advanced code optimization, this split can be buried into the VM and runtime, hence disappeared from the surface</w:t>
      </w:r>
    </w:p>
    <w:p w14:paraId="3D640FD5" w14:textId="4F367624" w:rsidR="003260FE" w:rsidRDefault="003260FE" w:rsidP="003260FE">
      <w:pPr>
        <w:pStyle w:val="ListBullet1"/>
      </w:pPr>
      <w:r>
        <w:t>no macros</w:t>
      </w:r>
    </w:p>
    <w:p w14:paraId="033F0A53" w14:textId="42A980D0" w:rsidR="003260FE" w:rsidRDefault="003260FE" w:rsidP="003260FE">
      <w:pPr>
        <w:pStyle w:val="ListBullet1"/>
      </w:pPr>
      <w:r>
        <w:t>no runtime types</w:t>
      </w:r>
    </w:p>
    <w:p w14:paraId="7BBF8BB1" w14:textId="7CE01A2E" w:rsidR="003260FE" w:rsidRDefault="003260FE" w:rsidP="003260FE">
      <w:pPr>
        <w:pStyle w:val="ListBullet1"/>
      </w:pPr>
      <w:r>
        <w:t>no code-generation pragmas</w:t>
      </w:r>
    </w:p>
    <w:p w14:paraId="3C5949A7" w14:textId="7E7E9DED" w:rsidR="00835250" w:rsidRDefault="00835250" w:rsidP="003260FE">
      <w:pPr>
        <w:pStyle w:val="ListBullet1"/>
      </w:pPr>
      <w:r>
        <w:t>no multivalue returns</w:t>
      </w:r>
    </w:p>
    <w:p w14:paraId="5A7D93D1" w14:textId="2FCBA903" w:rsidR="00835250" w:rsidRDefault="00835250" w:rsidP="003260FE">
      <w:pPr>
        <w:pStyle w:val="ListBullet1"/>
      </w:pPr>
      <w:r>
        <w:t>overly-minimal object literals, no extensions</w:t>
      </w:r>
    </w:p>
    <w:p w14:paraId="331FA38B" w14:textId="5F65075A" w:rsidR="00800894" w:rsidRDefault="00800894" w:rsidP="00800894">
      <w:pPr>
        <w:pStyle w:val="ListBullet1"/>
        <w:numPr>
          <w:ilvl w:val="1"/>
          <w:numId w:val="15"/>
        </w:numPr>
      </w:pPr>
      <w:r>
        <w:t>Python devs regularly laugh at lack of map literals</w:t>
      </w:r>
    </w:p>
    <w:p w14:paraId="7070A5C4" w14:textId="4F45F8F8" w:rsidR="00835250" w:rsidRDefault="00835250" w:rsidP="003260FE">
      <w:pPr>
        <w:pStyle w:val="ListBullet1"/>
      </w:pPr>
      <w:r>
        <w:t>not all statements are expressions (fails the “universal evaluable” convention, starting with Lisp)</w:t>
      </w:r>
    </w:p>
    <w:p w14:paraId="04BDC974" w14:textId="5DA3E17B" w:rsidR="00A04944" w:rsidRDefault="00A04944" w:rsidP="003260FE">
      <w:pPr>
        <w:pStyle w:val="ListBullet1"/>
      </w:pPr>
      <w:r>
        <w:t>no support for masquerading proxies:</w:t>
      </w:r>
    </w:p>
    <w:p w14:paraId="4A6D2466" w14:textId="19479A84" w:rsidR="00800894" w:rsidRDefault="00800894" w:rsidP="00A04944">
      <w:pPr>
        <w:pStyle w:val="Subtask"/>
      </w:pPr>
      <w:r>
        <w:t>exceptions aren’t resumable</w:t>
      </w:r>
    </w:p>
    <w:p w14:paraId="27527F2D" w14:textId="0DA0F867" w:rsidR="00800894" w:rsidRDefault="00800894" w:rsidP="00A04944">
      <w:pPr>
        <w:pStyle w:val="Subtask"/>
      </w:pPr>
      <w:r>
        <w:t>no object morphing primitive, e.g. akin to Smalltalk’s :become, further hobbling proxies</w:t>
      </w:r>
    </w:p>
    <w:p w14:paraId="73664767" w14:textId="0702B0EA" w:rsidR="00A04944" w:rsidRDefault="00A04944" w:rsidP="00A04944">
      <w:pPr>
        <w:pStyle w:val="Subtask"/>
      </w:pPr>
      <w:r>
        <w:lastRenderedPageBreak/>
        <w:t>no way to tell compiler “P is a proxy for instances of type T”</w:t>
      </w:r>
    </w:p>
    <w:p w14:paraId="547105DE" w14:textId="77777777" w:rsidR="00166918" w:rsidRPr="004055AF" w:rsidRDefault="00166918" w:rsidP="00166918">
      <w:pPr>
        <w:pStyle w:val="Heading3"/>
      </w:pPr>
      <w:r>
        <w:t>Type System</w:t>
      </w:r>
    </w:p>
    <w:p w14:paraId="0EFAEA52" w14:textId="5D77B4B9" w:rsidR="00166918" w:rsidRDefault="00166918" w:rsidP="00166918">
      <w:pPr>
        <w:pStyle w:val="ListBullet1"/>
      </w:pPr>
      <w:r>
        <w:t>type erasure</w:t>
      </w:r>
      <w:r w:rsidR="00C03690">
        <w:t xml:space="preserve"> has been an umitigated disaster, across the board</w:t>
      </w:r>
    </w:p>
    <w:p w14:paraId="4BD84541" w14:textId="0DB3C24F" w:rsidR="00835250" w:rsidRDefault="00835250" w:rsidP="00835250">
      <w:pPr>
        <w:pStyle w:val="Subtask"/>
        <w:numPr>
          <w:ilvl w:val="0"/>
          <w:numId w:val="16"/>
        </w:numPr>
      </w:pPr>
      <w:r>
        <w:t>compiler rejects statements</w:t>
      </w:r>
      <w:r w:rsidR="002955F3">
        <w:t xml:space="preserve"> simply because they’re not backward-compatible to pre-Jdk5 language, leading to tortured syntax, extra “helper” (more like “noise”) types, etc</w:t>
      </w:r>
    </w:p>
    <w:p w14:paraId="4AFC0901" w14:textId="387F8BAF" w:rsidR="00166918" w:rsidRDefault="00C03690" w:rsidP="00166918">
      <w:pPr>
        <w:pStyle w:val="ListBullet1"/>
      </w:pPr>
      <w:r>
        <w:t>type parameterization declaration compilation faults are only occationally actionable; beyond the simplest constructs, they’re mostly so generic, and ignore the specific root cause, that faults that could be cleared in seconds to a few minutes can cost hours to track-down and fix</w:t>
      </w:r>
    </w:p>
    <w:p w14:paraId="41F25490" w14:textId="13F77B4A" w:rsidR="00166918" w:rsidRDefault="00166918" w:rsidP="00166918">
      <w:pPr>
        <w:pStyle w:val="ListBullet1"/>
      </w:pPr>
      <w:r>
        <w:t>type erasure</w:t>
      </w:r>
    </w:p>
    <w:p w14:paraId="71B2904D" w14:textId="5CF1AFF4" w:rsidR="00D274E1" w:rsidRDefault="00D274E1" w:rsidP="00166918">
      <w:pPr>
        <w:pStyle w:val="ListBullet1"/>
      </w:pPr>
      <w:r>
        <w:t>the gulf between classes and types makes metaComputation and type access and leveraging forbiddingly hard, and in the absence of type erasure, has no justification</w:t>
      </w:r>
    </w:p>
    <w:p w14:paraId="3EF81B27" w14:textId="27CDCA70" w:rsidR="00D274E1" w:rsidRDefault="00124F96" w:rsidP="00166918">
      <w:pPr>
        <w:pStyle w:val="ListBullet1"/>
      </w:pPr>
      <w:r>
        <w:t>no traits, mixins, multiple inheritance</w:t>
      </w:r>
      <w:r w:rsidR="001963EA">
        <w:t>; cost: bloated code that’s way less comprehensible</w:t>
      </w:r>
    </w:p>
    <w:p w14:paraId="184183B4" w14:textId="3F27B75F" w:rsidR="00E50E95" w:rsidRDefault="00E50E95" w:rsidP="00166918">
      <w:pPr>
        <w:pStyle w:val="ListBullet1"/>
      </w:pPr>
      <w:r>
        <w:t>types are cloaked under obscure and irrascible reflection APIs</w:t>
      </w:r>
    </w:p>
    <w:p w14:paraId="08A2F30E" w14:textId="77777777" w:rsidR="00166918" w:rsidRDefault="00166918" w:rsidP="00166918">
      <w:pPr>
        <w:pStyle w:val="ListBullet1"/>
      </w:pPr>
      <w:r>
        <w:t>no union types</w:t>
      </w:r>
    </w:p>
    <w:p w14:paraId="6E531249" w14:textId="77777777" w:rsidR="00166918" w:rsidRPr="004055AF" w:rsidRDefault="00166918" w:rsidP="00166918">
      <w:pPr>
        <w:pStyle w:val="ListBullet1"/>
      </w:pPr>
      <w:r>
        <w:t xml:space="preserve">no type aliases </w:t>
      </w:r>
    </w:p>
    <w:p w14:paraId="03F16F30" w14:textId="0EF4355D" w:rsidR="00166918" w:rsidRDefault="00166918" w:rsidP="00166918">
      <w:pPr>
        <w:pStyle w:val="ListBullet1"/>
      </w:pPr>
      <w:r>
        <w:t>type parameters have no defaults</w:t>
      </w:r>
    </w:p>
    <w:p w14:paraId="49AFF2F2" w14:textId="438A07BD" w:rsidR="00835250" w:rsidRDefault="00390785" w:rsidP="00166918">
      <w:pPr>
        <w:pStyle w:val="ListBullet1"/>
      </w:pPr>
      <w:r>
        <w:t>functionally-weak</w:t>
      </w:r>
      <w:r w:rsidR="00835250">
        <w:t xml:space="preserve"> type inferencing</w:t>
      </w:r>
    </w:p>
    <w:p w14:paraId="499A3663" w14:textId="738CF088" w:rsidR="003260FE" w:rsidRDefault="00B15A2F" w:rsidP="00166918">
      <w:pPr>
        <w:pStyle w:val="Heading2"/>
      </w:pPr>
      <w:r>
        <w:t>Syntax</w:t>
      </w:r>
    </w:p>
    <w:p w14:paraId="0B985608" w14:textId="589C0D63" w:rsidR="00835250" w:rsidRDefault="00835250" w:rsidP="00953E34">
      <w:pPr>
        <w:pStyle w:val="ListBullet1"/>
      </w:pPr>
      <w:r>
        <w:t xml:space="preserve">excessively </w:t>
      </w:r>
      <w:r w:rsidR="00B15A2F">
        <w:t>verbose</w:t>
      </w:r>
    </w:p>
    <w:p w14:paraId="37DAA28C" w14:textId="0A167D86" w:rsidR="00B15A2F" w:rsidRDefault="009D1304" w:rsidP="00B15A2F">
      <w:pPr>
        <w:pStyle w:val="ListBullet1"/>
      </w:pPr>
      <w:r>
        <w:t>no provisions for embeded (aka “island”) languages</w:t>
      </w:r>
    </w:p>
    <w:p w14:paraId="3FEA8CF5" w14:textId="317FE48D" w:rsidR="00232882" w:rsidRDefault="00232882" w:rsidP="00835250">
      <w:pPr>
        <w:pStyle w:val="Heading2"/>
      </w:pPr>
      <w:r>
        <w:t>Scopes</w:t>
      </w:r>
    </w:p>
    <w:p w14:paraId="66EBBB89" w14:textId="77777777" w:rsidR="00232882" w:rsidRDefault="00232882" w:rsidP="00232882">
      <w:pPr>
        <w:pStyle w:val="Task"/>
      </w:pPr>
      <w:r>
        <w:t xml:space="preserve">java’s scopes and protection/access methods interfere with </w:t>
      </w:r>
    </w:p>
    <w:p w14:paraId="7C866FB3" w14:textId="7D00FE2A" w:rsidR="00232882" w:rsidRPr="003A3DF6" w:rsidRDefault="00232882" w:rsidP="00232882">
      <w:pPr>
        <w:pStyle w:val="Subtask"/>
      </w:pPr>
      <w:r w:rsidRPr="003A3DF6">
        <w:t>fast access techiques via direct pointers (can’t enforce read-only access per-se)</w:t>
      </w:r>
      <w:r>
        <w:t xml:space="preserve">, which </w:t>
      </w:r>
      <w:r w:rsidRPr="00232882">
        <w:rPr>
          <w:i/>
          <w:iCs/>
        </w:rPr>
        <w:t xml:space="preserve">sets-up </w:t>
      </w:r>
      <w:r>
        <w:rPr>
          <w:i/>
          <w:iCs/>
        </w:rPr>
        <w:t>direct conflicts</w:t>
      </w:r>
      <w:r w:rsidRPr="00232882">
        <w:rPr>
          <w:i/>
          <w:iCs/>
        </w:rPr>
        <w:t xml:space="preserve"> between encapsulation and performance</w:t>
      </w:r>
    </w:p>
    <w:p w14:paraId="7066895A" w14:textId="77777777" w:rsidR="00232882" w:rsidRDefault="00232882" w:rsidP="00232882">
      <w:pPr>
        <w:pStyle w:val="Subtask"/>
      </w:pPr>
      <w:r>
        <w:t>implementing many encapsulation patterns</w:t>
      </w:r>
    </w:p>
    <w:p w14:paraId="4C782CAC" w14:textId="344314D8" w:rsidR="00232882" w:rsidRPr="003A3DF6" w:rsidRDefault="00232882" w:rsidP="00232882">
      <w:pPr>
        <w:pStyle w:val="Subtask"/>
      </w:pPr>
      <w:r>
        <w:t>thereby compromises many</w:t>
      </w:r>
      <w:r w:rsidRPr="003A3DF6">
        <w:t xml:space="preserve"> security </w:t>
      </w:r>
      <w:r>
        <w:t xml:space="preserve">provisions, </w:t>
      </w:r>
    </w:p>
    <w:p w14:paraId="126FD284" w14:textId="23E5C939" w:rsidR="00232882" w:rsidRDefault="00232882" w:rsidP="00232882">
      <w:pPr>
        <w:pStyle w:val="Task"/>
      </w:pPr>
      <w:r>
        <w:t xml:space="preserve">Addition of some flexible but </w:t>
      </w:r>
      <w:r>
        <w:t>disciplined</w:t>
      </w:r>
      <w:r>
        <w:t xml:space="preserve"> name-spaces, worm-holes, etc could solve</w:t>
      </w:r>
    </w:p>
    <w:p w14:paraId="416546DB" w14:textId="0D89457A" w:rsidR="00232882" w:rsidRPr="00232882" w:rsidRDefault="00232882" w:rsidP="00232882">
      <w:pPr>
        <w:pStyle w:val="Subtask"/>
      </w:pPr>
      <w:r>
        <w:t xml:space="preserve">CF. C++’s </w:t>
      </w:r>
      <w:r>
        <w:rPr>
          <w:i/>
          <w:iCs/>
        </w:rPr>
        <w:t xml:space="preserve">friend </w:t>
      </w:r>
      <w:r>
        <w:t>provision</w:t>
      </w:r>
    </w:p>
    <w:p w14:paraId="1BDA3BF3" w14:textId="09F2BA87" w:rsidR="00835250" w:rsidRDefault="00390785" w:rsidP="00835250">
      <w:pPr>
        <w:pStyle w:val="Heading2"/>
      </w:pPr>
      <w:r>
        <w:t>MetaLanguage Constructs</w:t>
      </w:r>
    </w:p>
    <w:p w14:paraId="633319AA" w14:textId="714F04B5" w:rsidR="00835250" w:rsidRDefault="00835250" w:rsidP="00835250">
      <w:pPr>
        <w:pStyle w:val="ListBullet1"/>
      </w:pPr>
      <w:r>
        <w:t>no meta-tooling constructs, such as constraints</w:t>
      </w:r>
    </w:p>
    <w:p w14:paraId="32469ED4" w14:textId="77777777" w:rsidR="00390785" w:rsidRDefault="00390785" w:rsidP="00390785">
      <w:pPr>
        <w:pStyle w:val="ListBullet1"/>
      </w:pPr>
      <w:r>
        <w:t>inability to extend auto-type conversion</w:t>
      </w:r>
    </w:p>
    <w:p w14:paraId="13C1C758" w14:textId="77777777" w:rsidR="00390785" w:rsidRDefault="00390785" w:rsidP="00390785">
      <w:pPr>
        <w:pStyle w:val="ListBullet1"/>
      </w:pPr>
      <w:r>
        <w:t>annotations aren’t first-class types, hence can’t be annotated</w:t>
      </w:r>
    </w:p>
    <w:p w14:paraId="7F7478AE" w14:textId="77AD5E97" w:rsidR="00390785" w:rsidRDefault="00390785" w:rsidP="00390785">
      <w:pPr>
        <w:pStyle w:val="Heading2"/>
      </w:pPr>
      <w:r>
        <w:t>Tooling</w:t>
      </w:r>
    </w:p>
    <w:p w14:paraId="5112B693" w14:textId="6F360CDE" w:rsidR="00390785" w:rsidRDefault="00390785" w:rsidP="00390785">
      <w:pPr>
        <w:pStyle w:val="ListBullet1"/>
      </w:pPr>
      <w:r>
        <w:t>compilers aren’t easily browsed, extended</w:t>
      </w:r>
    </w:p>
    <w:p w14:paraId="07988368" w14:textId="0B1F8A0B" w:rsidR="00390785" w:rsidRDefault="001963EA" w:rsidP="00390785">
      <w:pPr>
        <w:pStyle w:val="ListBullet1"/>
      </w:pPr>
      <w:r>
        <w:lastRenderedPageBreak/>
        <w:t>currently no integrated support for literate programming, linking knowledge, bugs, docs, snippets, examples, rants, etc with code constructs</w:t>
      </w:r>
    </w:p>
    <w:p w14:paraId="1479678F" w14:textId="77777777" w:rsidR="009707BB" w:rsidRDefault="0071034E" w:rsidP="00390785">
      <w:pPr>
        <w:pStyle w:val="ListBullet1"/>
      </w:pPr>
      <w:r>
        <w:t xml:space="preserve">shitty display </w:t>
      </w:r>
      <w:r w:rsidR="009707BB">
        <w:t xml:space="preserve">and info accessibility </w:t>
      </w:r>
      <w:r>
        <w:t xml:space="preserve">of </w:t>
      </w:r>
      <w:r w:rsidR="009707BB">
        <w:t>all but a few toolModel types</w:t>
      </w:r>
      <w:r>
        <w:t>, especially</w:t>
      </w:r>
    </w:p>
    <w:p w14:paraId="3E229430" w14:textId="407857A1" w:rsidR="009707BB" w:rsidRDefault="0071034E" w:rsidP="009707BB">
      <w:pPr>
        <w:pStyle w:val="ListBullet1"/>
        <w:numPr>
          <w:ilvl w:val="1"/>
          <w:numId w:val="15"/>
        </w:numPr>
      </w:pPr>
      <w:r>
        <w:t>exceptions</w:t>
      </w:r>
    </w:p>
    <w:p w14:paraId="53FF8BBB" w14:textId="4152856E" w:rsidR="001963EA" w:rsidRDefault="0071034E" w:rsidP="009707BB">
      <w:pPr>
        <w:pStyle w:val="ListBullet1"/>
        <w:numPr>
          <w:ilvl w:val="1"/>
          <w:numId w:val="15"/>
        </w:numPr>
      </w:pPr>
      <w:r>
        <w:t>traces</w:t>
      </w:r>
    </w:p>
    <w:p w14:paraId="1E79E57A" w14:textId="49B745A7" w:rsidR="0071034E" w:rsidRDefault="00D41D2D" w:rsidP="00D41D2D">
      <w:pPr>
        <w:pStyle w:val="Heading2"/>
      </w:pPr>
      <w:r>
        <w:t>Libraries and APIs</w:t>
      </w:r>
    </w:p>
    <w:p w14:paraId="4EF9B100" w14:textId="77777777" w:rsidR="00F46FAA" w:rsidRDefault="00F46FAA" w:rsidP="00F46FAA">
      <w:pPr>
        <w:pStyle w:val="Heading3"/>
      </w:pPr>
      <w:r>
        <w:t>Excessive Occurrence of Final Types and Members</w:t>
      </w:r>
    </w:p>
    <w:p w14:paraId="5C0827D0" w14:textId="77777777" w:rsidR="00F46FAA" w:rsidRPr="00F46FAA" w:rsidRDefault="00F46FAA" w:rsidP="00F46FAA">
      <w:pPr>
        <w:pStyle w:val="ListBullet1"/>
      </w:pPr>
      <w:r>
        <w:t>final is used liberally in the early JDK libraries</w:t>
      </w:r>
    </w:p>
    <w:p w14:paraId="452C93CE" w14:textId="607CDB13" w:rsidR="00D41D2D" w:rsidRDefault="00D41D2D" w:rsidP="00D41D2D">
      <w:pPr>
        <w:pStyle w:val="Heading3"/>
      </w:pPr>
      <w:r>
        <w:t>Collections</w:t>
      </w:r>
    </w:p>
    <w:p w14:paraId="4A99B466" w14:textId="12F4F41C" w:rsidR="00D41D2D" w:rsidRDefault="00D41D2D" w:rsidP="00D41D2D">
      <w:pPr>
        <w:pStyle w:val="ListBullet1"/>
      </w:pPr>
      <w:r>
        <w:t>Map doesn’t implement Collection; the JDK is therefore lacking a base type</w:t>
      </w:r>
      <w:r w:rsidR="00293EC9">
        <w:rPr>
          <w:rStyle w:val="FootnoteReference"/>
        </w:rPr>
        <w:footnoteReference w:id="1"/>
      </w:r>
      <w:r>
        <w:t xml:space="preserve"> underlying all collection types</w:t>
      </w:r>
    </w:p>
    <w:p w14:paraId="5C99461A" w14:textId="2EBD06C6" w:rsidR="00F46FAA" w:rsidRPr="00F46FAA" w:rsidRDefault="00F46FAA" w:rsidP="00F46FAA">
      <w:pPr>
        <w:pStyle w:val="ListBullet1"/>
      </w:pPr>
      <w:r>
        <w:t>Like Map, arrays are also not adequately abstracted, forcing eggregious duplication of code to provide similar behaviors with Collection</w:t>
      </w:r>
    </w:p>
    <w:p w14:paraId="5A459962" w14:textId="76376CFA" w:rsidR="00F46FAA" w:rsidRDefault="00F46FAA" w:rsidP="00F46FAA">
      <w:pPr>
        <w:pStyle w:val="Heading3"/>
      </w:pPr>
      <w:r>
        <w:t>File System</w:t>
      </w:r>
    </w:p>
    <w:p w14:paraId="475CAF20" w14:textId="77777777" w:rsidR="009C7100" w:rsidRPr="009C7100" w:rsidRDefault="009C7100" w:rsidP="009C7100"/>
    <w:p w14:paraId="14C5C244" w14:textId="77777777" w:rsidR="00902646" w:rsidRDefault="00902646" w:rsidP="00902646">
      <w:pPr>
        <w:pStyle w:val="Heading1"/>
      </w:pPr>
      <w:r>
        <w:t>Higher-Order</w:t>
      </w:r>
      <w:r w:rsidRPr="00902646">
        <w:t xml:space="preserve"> </w:t>
      </w:r>
      <w:r>
        <w:t>Programming</w:t>
      </w:r>
    </w:p>
    <w:p w14:paraId="512A2B23" w14:textId="77777777" w:rsidR="00902646" w:rsidRDefault="00902646" w:rsidP="00902646">
      <w:pPr>
        <w:pStyle w:val="Heading2"/>
      </w:pPr>
      <w:bookmarkStart w:id="0" w:name="_Toc95056488"/>
      <w:r>
        <w:t>Mixins</w:t>
      </w:r>
      <w:bookmarkEnd w:id="0"/>
    </w:p>
    <w:p w14:paraId="59C5B109" w14:textId="77777777" w:rsidR="00902646" w:rsidRDefault="00902646" w:rsidP="00902646">
      <w:r>
        <w:t>instead of being a mere nuisance, for which there are widely-understood, easily coded, and acceptable work-arounds, EBase’s very fabric relies on providing modular assembly (aka “composition”) of arbitrily rich types.</w:t>
      </w:r>
    </w:p>
    <w:p w14:paraId="10257F83" w14:textId="77777777" w:rsidR="00902646" w:rsidRDefault="00902646" w:rsidP="00902646">
      <w:r>
        <w:t>this motivates me to abandon Java at the earliest opportunity</w:t>
      </w:r>
    </w:p>
    <w:p w14:paraId="099984E2" w14:textId="77777777" w:rsidR="00902646" w:rsidRPr="00AF4646" w:rsidRDefault="00902646" w:rsidP="00902646">
      <w:pPr>
        <w:pStyle w:val="Subtask"/>
        <w:numPr>
          <w:ilvl w:val="0"/>
          <w:numId w:val="18"/>
        </w:numPr>
      </w:pPr>
      <w:r>
        <w:t>unfortunately, Scala traits are the only available alternate substrates, and even they don’t provide the required compositionality</w:t>
      </w:r>
    </w:p>
    <w:p w14:paraId="3FB01A86" w14:textId="573A58E3" w:rsidR="00902646" w:rsidRDefault="00902646" w:rsidP="00902646">
      <w:r>
        <w:t xml:space="preserve">Use case: abstract Node to NodeTrait, </w:t>
      </w:r>
      <w:r w:rsidRPr="00D831A0">
        <w:t xml:space="preserve">creating a modular means for </w:t>
      </w:r>
      <w:r w:rsidRPr="00D831A0">
        <w:rPr>
          <w:i/>
          <w:iCs/>
        </w:rPr>
        <w:t xml:space="preserve">nodifying </w:t>
      </w:r>
      <w:r w:rsidRPr="00D831A0">
        <w:t>the EO-based parts</w:t>
      </w:r>
    </w:p>
    <w:p w14:paraId="61F66E9A" w14:textId="77777777" w:rsidR="00902646" w:rsidRDefault="00902646" w:rsidP="00902646">
      <w:pPr>
        <w:pStyle w:val="HotTask"/>
        <w:tabs>
          <w:tab w:val="clear" w:pos="360"/>
        </w:tabs>
      </w:pPr>
      <w:r>
        <w:t>b:/java/mixins</w:t>
      </w:r>
    </w:p>
    <w:p w14:paraId="45FE07AD" w14:textId="77777777" w:rsidR="00902646" w:rsidRDefault="00902646" w:rsidP="00902646">
      <w:pPr>
        <w:pStyle w:val="HotTask"/>
        <w:tabs>
          <w:tab w:val="clear" w:pos="360"/>
        </w:tabs>
      </w:pPr>
      <w:r>
        <w:t>$links/programming_languages/Java/multiple_inheritance</w:t>
      </w:r>
    </w:p>
    <w:p w14:paraId="3D7949BF" w14:textId="77777777" w:rsidR="00902646" w:rsidRDefault="00902646" w:rsidP="00902646">
      <w:pPr>
        <w:pStyle w:val="Heading3"/>
        <w:rPr>
          <w:rStyle w:val="CodeChar"/>
          <w:b/>
          <w:bCs w:val="0"/>
        </w:rPr>
      </w:pPr>
      <w:bookmarkStart w:id="1" w:name="_Toc95056489"/>
      <w:r>
        <w:rPr>
          <w:rStyle w:val="CodeChar"/>
          <w:bCs w:val="0"/>
        </w:rPr>
        <w:t>Key Use Cases</w:t>
      </w:r>
      <w:bookmarkEnd w:id="1"/>
    </w:p>
    <w:p w14:paraId="710EEC51" w14:textId="77777777" w:rsidR="00902646" w:rsidRDefault="00902646" w:rsidP="00902646">
      <w:pPr>
        <w:pStyle w:val="Heading3"/>
        <w:rPr>
          <w:rStyle w:val="CodeChar"/>
          <w:b/>
          <w:bCs w:val="0"/>
        </w:rPr>
      </w:pPr>
      <w:bookmarkStart w:id="2" w:name="_Toc95056490"/>
      <w:r>
        <w:rPr>
          <w:rStyle w:val="CodeChar"/>
          <w:bCs w:val="0"/>
        </w:rPr>
        <w:t>Orthogonalizing Subject Carrying</w:t>
      </w:r>
      <w:bookmarkEnd w:id="2"/>
    </w:p>
    <w:p w14:paraId="648CC7A6" w14:textId="77777777" w:rsidR="00902646" w:rsidRDefault="00902646" w:rsidP="00902646">
      <w:pPr>
        <w:pStyle w:val="HotTask"/>
        <w:tabs>
          <w:tab w:val="clear" w:pos="360"/>
        </w:tabs>
        <w:rPr>
          <w:highlight w:val="green"/>
        </w:rPr>
      </w:pPr>
      <w:r w:rsidRPr="00E05E6E">
        <w:rPr>
          <w:highlight w:val="green"/>
        </w:rPr>
        <w:t xml:space="preserve">should we define </w:t>
      </w:r>
      <w:r w:rsidRPr="00E05E6E">
        <w:rPr>
          <w:rStyle w:val="CodeChar1"/>
          <w:highlight w:val="green"/>
        </w:rPr>
        <w:t>Node.subject</w:t>
      </w:r>
      <w:r w:rsidRPr="00E05E6E">
        <w:rPr>
          <w:highlight w:val="green"/>
        </w:rPr>
        <w:t xml:space="preserve">?   </w:t>
      </w:r>
    </w:p>
    <w:p w14:paraId="07D41EA0" w14:textId="77777777" w:rsidR="00902646" w:rsidRDefault="00902646" w:rsidP="00902646">
      <w:pPr>
        <w:pStyle w:val="Subtask"/>
        <w:numPr>
          <w:ilvl w:val="0"/>
          <w:numId w:val="18"/>
        </w:numPr>
        <w:rPr>
          <w:color w:val="7030A0"/>
          <w:sz w:val="32"/>
          <w:szCs w:val="32"/>
        </w:rPr>
      </w:pPr>
      <w:r w:rsidRPr="00832B44">
        <w:rPr>
          <w:color w:val="7030A0"/>
          <w:sz w:val="32"/>
          <w:szCs w:val="32"/>
        </w:rPr>
        <w:lastRenderedPageBreak/>
        <w:t xml:space="preserve">yet another use-case for mixins: </w:t>
      </w:r>
      <w:r>
        <w:rPr>
          <w:color w:val="7030A0"/>
          <w:sz w:val="32"/>
          <w:szCs w:val="32"/>
        </w:rPr>
        <w:t xml:space="preserve">devs </w:t>
      </w:r>
      <w:r w:rsidRPr="00832B44">
        <w:rPr>
          <w:color w:val="7030A0"/>
          <w:sz w:val="32"/>
          <w:szCs w:val="32"/>
        </w:rPr>
        <w:t xml:space="preserve">should be able to orthogonally refine types by adding a </w:t>
      </w:r>
      <w:r w:rsidRPr="00832B44">
        <w:rPr>
          <w:rStyle w:val="CodeChar1"/>
          <w:color w:val="7030A0"/>
          <w:sz w:val="32"/>
          <w:szCs w:val="32"/>
        </w:rPr>
        <w:t>SubjectCarrier</w:t>
      </w:r>
      <w:r w:rsidRPr="00832B44">
        <w:rPr>
          <w:color w:val="7030A0"/>
          <w:sz w:val="32"/>
          <w:szCs w:val="32"/>
        </w:rPr>
        <w:t xml:space="preserve"> or </w:t>
      </w:r>
      <w:r w:rsidRPr="00832B44">
        <w:rPr>
          <w:rStyle w:val="CodeChar1"/>
          <w:color w:val="7030A0"/>
          <w:sz w:val="32"/>
          <w:szCs w:val="32"/>
        </w:rPr>
        <w:t>HasSubject</w:t>
      </w:r>
      <w:r w:rsidRPr="00832B44">
        <w:rPr>
          <w:color w:val="7030A0"/>
          <w:sz w:val="32"/>
          <w:szCs w:val="32"/>
        </w:rPr>
        <w:t xml:space="preserve"> trait</w:t>
      </w:r>
    </w:p>
    <w:p w14:paraId="08388AC1" w14:textId="75B40D85" w:rsidR="00902646" w:rsidRPr="00902646" w:rsidRDefault="00902646" w:rsidP="00902646">
      <w:pPr>
        <w:pStyle w:val="Subtask"/>
        <w:numPr>
          <w:ilvl w:val="0"/>
          <w:numId w:val="18"/>
        </w:numPr>
        <w:rPr>
          <w:color w:val="7030A0"/>
          <w:sz w:val="32"/>
          <w:szCs w:val="32"/>
        </w:rPr>
      </w:pPr>
      <w:r>
        <w:rPr>
          <w:color w:val="7030A0"/>
          <w:sz w:val="32"/>
          <w:szCs w:val="32"/>
        </w:rPr>
        <w:t xml:space="preserve">taking the next step, consider the effect of having a </w:t>
      </w:r>
      <w:r w:rsidRPr="009F2C18">
        <w:rPr>
          <w:b/>
          <w:color w:val="7030A0"/>
          <w:sz w:val="32"/>
          <w:szCs w:val="32"/>
        </w:rPr>
        <w:t>HasEdges</w:t>
      </w:r>
      <w:r>
        <w:rPr>
          <w:color w:val="7030A0"/>
          <w:sz w:val="32"/>
          <w:szCs w:val="32"/>
        </w:rPr>
        <w:t xml:space="preserve"> trait?  </w:t>
      </w:r>
      <w:r w:rsidRPr="009F2C18">
        <w:rPr>
          <w:b/>
          <w:color w:val="7030A0"/>
          <w:sz w:val="32"/>
          <w:szCs w:val="32"/>
        </w:rPr>
        <w:t>Node</w:t>
      </w:r>
      <w:r>
        <w:rPr>
          <w:color w:val="7030A0"/>
          <w:sz w:val="32"/>
          <w:szCs w:val="32"/>
        </w:rPr>
        <w:t xml:space="preserve"> is only maybe useful as a common aggregation point in type-space</w:t>
      </w:r>
    </w:p>
    <w:p w14:paraId="7C2FC256" w14:textId="77777777" w:rsidR="00902646" w:rsidRDefault="00902646" w:rsidP="00902646">
      <w:pPr>
        <w:pStyle w:val="Heading3"/>
        <w:rPr>
          <w:rStyle w:val="CodeChar"/>
          <w:b/>
          <w:bCs w:val="0"/>
        </w:rPr>
      </w:pPr>
      <w:bookmarkStart w:id="3" w:name="_Toc95056491"/>
      <w:r>
        <w:rPr>
          <w:rStyle w:val="CodeChar"/>
          <w:bCs w:val="0"/>
        </w:rPr>
        <w:t>Orthogonalizing Ordering and Chaining</w:t>
      </w:r>
      <w:bookmarkEnd w:id="3"/>
    </w:p>
    <w:p w14:paraId="4F3F4E3C" w14:textId="77777777" w:rsidR="00902646" w:rsidRDefault="00902646" w:rsidP="00902646">
      <w:pPr>
        <w:pStyle w:val="HotTask"/>
        <w:tabs>
          <w:tab w:val="clear" w:pos="360"/>
        </w:tabs>
      </w:pPr>
      <w:r>
        <w:t xml:space="preserve">to unify </w:t>
      </w:r>
      <w:r w:rsidRPr="00FE1F97">
        <w:rPr>
          <w:rStyle w:val="CodeChar1"/>
        </w:rPr>
        <w:t>OrderedEntityCache</w:t>
      </w:r>
      <w:r>
        <w:t xml:space="preserve"> and </w:t>
      </w:r>
      <w:r w:rsidRPr="00FE1F97">
        <w:rPr>
          <w:rStyle w:val="CodeChar1"/>
        </w:rPr>
        <w:t>OrderPreservingMap</w:t>
      </w:r>
      <w:r>
        <w:rPr>
          <w:rStyle w:val="CodeChar1"/>
        </w:rPr>
        <w:t xml:space="preserve">,  </w:t>
      </w:r>
      <w:r>
        <w:t xml:space="preserve">we must </w:t>
      </w:r>
    </w:p>
    <w:p w14:paraId="4AA92A57" w14:textId="77777777" w:rsidR="00902646" w:rsidRPr="000D313A" w:rsidRDefault="00902646" w:rsidP="00902646">
      <w:pPr>
        <w:pStyle w:val="Subtask"/>
        <w:numPr>
          <w:ilvl w:val="0"/>
          <w:numId w:val="18"/>
        </w:numPr>
      </w:pPr>
      <w:r w:rsidRPr="000D313A">
        <w:t xml:space="preserve">make </w:t>
      </w:r>
      <w:r w:rsidRPr="000D313A">
        <w:rPr>
          <w:rStyle w:val="CodeChar1"/>
        </w:rPr>
        <w:t>OrderedMetaEntity</w:t>
      </w:r>
      <w:r w:rsidRPr="000D313A">
        <w:t xml:space="preserve"> and </w:t>
      </w:r>
      <w:r w:rsidRPr="000D313A">
        <w:rPr>
          <w:rStyle w:val="CodeChar1"/>
        </w:rPr>
        <w:t>ChainedLink</w:t>
      </w:r>
      <w:r w:rsidRPr="000D313A">
        <w:t xml:space="preserve"> plug-interchangeable; but not possible, since both are results of mixing-in a chain trait to </w:t>
      </w:r>
      <w:r w:rsidRPr="000D313A">
        <w:rPr>
          <w:rStyle w:val="CodeChar1"/>
        </w:rPr>
        <w:t>MetaEntity</w:t>
      </w:r>
      <w:r w:rsidRPr="000D313A">
        <w:t xml:space="preserve"> and </w:t>
      </w:r>
      <w:r w:rsidRPr="000D313A">
        <w:rPr>
          <w:rStyle w:val="CodeChar1"/>
        </w:rPr>
        <w:t>Link</w:t>
      </w:r>
      <w:r w:rsidRPr="000D313A">
        <w:t>, respectively</w:t>
      </w:r>
    </w:p>
    <w:p w14:paraId="56CA1D93" w14:textId="77777777" w:rsidR="00902646" w:rsidRPr="000D313A" w:rsidRDefault="00902646" w:rsidP="00902646">
      <w:pPr>
        <w:pStyle w:val="Subtask"/>
        <w:numPr>
          <w:ilvl w:val="0"/>
          <w:numId w:val="18"/>
        </w:numPr>
      </w:pPr>
      <w:r w:rsidRPr="000D313A">
        <w:t>must make chain (order-preserving) ops independent of identity and other meta properties</w:t>
      </w:r>
    </w:p>
    <w:p w14:paraId="22DD85AB" w14:textId="77777777" w:rsidR="00902646" w:rsidRPr="00A1302B" w:rsidRDefault="00902646" w:rsidP="00902646">
      <w:pPr>
        <w:pStyle w:val="HotTask"/>
        <w:tabs>
          <w:tab w:val="clear" w:pos="360"/>
        </w:tabs>
      </w:pPr>
      <w:r>
        <w:t xml:space="preserve">bidi containers may be implemented by combining </w:t>
      </w:r>
      <w:r w:rsidRPr="00A1302B">
        <w:rPr>
          <w:rStyle w:val="CodeChar1"/>
        </w:rPr>
        <w:t>ForwardLink</w:t>
      </w:r>
      <w:r>
        <w:t xml:space="preserve"> and </w:t>
      </w:r>
      <w:r w:rsidRPr="00A1302B">
        <w:rPr>
          <w:rStyle w:val="CodeChar1"/>
        </w:rPr>
        <w:t>BackwardLink</w:t>
      </w:r>
      <w:r>
        <w:t xml:space="preserve"> traits</w:t>
      </w:r>
    </w:p>
    <w:p w14:paraId="275DAEDD" w14:textId="77777777" w:rsidR="00902646" w:rsidRPr="00A078A4" w:rsidRDefault="00902646" w:rsidP="00902646">
      <w:pPr>
        <w:pStyle w:val="Heading3"/>
        <w:rPr>
          <w:rStyle w:val="CodeChar"/>
          <w:b/>
          <w:bCs w:val="0"/>
        </w:rPr>
      </w:pPr>
      <w:bookmarkStart w:id="4" w:name="_Toc95056492"/>
      <w:r>
        <w:rPr>
          <w:rStyle w:val="CodeChar"/>
          <w:bCs w:val="0"/>
        </w:rPr>
        <w:t>Modularizing Collections</w:t>
      </w:r>
      <w:bookmarkEnd w:id="4"/>
    </w:p>
    <w:p w14:paraId="500A2189" w14:textId="77777777" w:rsidR="00902646" w:rsidRPr="00D725C1" w:rsidRDefault="00902646" w:rsidP="00902646">
      <w:pPr>
        <w:pStyle w:val="HotTask"/>
        <w:tabs>
          <w:tab w:val="clear" w:pos="360"/>
        </w:tabs>
        <w:rPr>
          <w:rFonts w:ascii="Comic Sans MS" w:hAnsi="Comic Sans MS"/>
          <w:b w:val="0"/>
          <w:szCs w:val="24"/>
        </w:rPr>
      </w:pPr>
      <w:r w:rsidRPr="006C734C">
        <w:rPr>
          <w:highlight w:val="yellow"/>
        </w:rPr>
        <w:t xml:space="preserve">define </w:t>
      </w:r>
      <w:r>
        <w:rPr>
          <w:rStyle w:val="CodeChar"/>
        </w:rPr>
        <w:t>IAppendable</w:t>
      </w:r>
      <w:r>
        <w:rPr>
          <w:rStyle w:val="CodeChar"/>
          <w:highlight w:val="yellow"/>
        </w:rPr>
        <w:t>Associative</w:t>
      </w:r>
      <w:r w:rsidRPr="006206DF">
        <w:rPr>
          <w:rStyle w:val="CodeChar"/>
          <w:highlight w:val="yellow"/>
        </w:rPr>
        <w:t>Store</w:t>
      </w:r>
      <w:r w:rsidRPr="006C734C">
        <w:rPr>
          <w:highlight w:val="yellow"/>
        </w:rPr>
        <w:t xml:space="preserve">, a mixin of </w:t>
      </w:r>
      <w:r>
        <w:rPr>
          <w:rStyle w:val="CodeChar"/>
        </w:rPr>
        <w:t>IAppendable</w:t>
      </w:r>
      <w:r w:rsidRPr="006C734C">
        <w:rPr>
          <w:rStyle w:val="CodeChar"/>
          <w:highlight w:val="yellow"/>
        </w:rPr>
        <w:t>Store</w:t>
      </w:r>
      <w:r w:rsidRPr="006C734C">
        <w:rPr>
          <w:highlight w:val="yellow"/>
        </w:rPr>
        <w:t xml:space="preserve"> and </w:t>
      </w:r>
      <w:r w:rsidRPr="006C734C">
        <w:rPr>
          <w:rStyle w:val="CodeChar"/>
          <w:highlight w:val="yellow"/>
        </w:rPr>
        <w:t>A</w:t>
      </w:r>
      <w:r>
        <w:rPr>
          <w:rStyle w:val="CodeChar"/>
          <w:highlight w:val="yellow"/>
        </w:rPr>
        <w:t>ssociative</w:t>
      </w:r>
      <w:r w:rsidRPr="006C734C">
        <w:rPr>
          <w:rStyle w:val="CodeChar"/>
          <w:highlight w:val="yellow"/>
        </w:rPr>
        <w:t>Store</w:t>
      </w:r>
    </w:p>
    <w:p w14:paraId="2FB56906" w14:textId="77777777" w:rsidR="00902646" w:rsidRPr="007226DA" w:rsidRDefault="00902646" w:rsidP="00902646">
      <w:pPr>
        <w:pStyle w:val="Subtask"/>
        <w:numPr>
          <w:ilvl w:val="0"/>
          <w:numId w:val="18"/>
        </w:numPr>
      </w:pPr>
      <w:r w:rsidRPr="00294CA4">
        <w:t>set</w:t>
      </w:r>
      <w:r>
        <w:t>s</w:t>
      </w:r>
      <w:r w:rsidRPr="00294CA4">
        <w:t xml:space="preserve"> foundation for</w:t>
      </w:r>
      <w:r>
        <w:t xml:space="preserve"> </w:t>
      </w:r>
      <w:r w:rsidRPr="00294CA4">
        <w:t xml:space="preserve">“hybrid” </w:t>
      </w:r>
      <w:r>
        <w:t>(</w:t>
      </w:r>
      <w:r w:rsidRPr="00294CA4">
        <w:t>ordered and</w:t>
      </w:r>
      <w:r>
        <w:t>/or</w:t>
      </w:r>
      <w:r w:rsidRPr="00294CA4">
        <w:t xml:space="preserve"> appendable) maps</w:t>
      </w:r>
      <w:r>
        <w:t xml:space="preserve">, e.g. </w:t>
      </w:r>
      <w:r w:rsidRPr="0055296E">
        <w:rPr>
          <w:rStyle w:val="CodeChar"/>
        </w:rPr>
        <w:t>FlyweightTypeExtent</w:t>
      </w:r>
    </w:p>
    <w:p w14:paraId="5D8AE65E" w14:textId="77777777" w:rsidR="00902646" w:rsidRDefault="00902646" w:rsidP="00902646">
      <w:pPr>
        <w:pStyle w:val="Heading3"/>
      </w:pPr>
      <w:bookmarkStart w:id="5" w:name="_Toc95056493"/>
      <w:r>
        <w:t>Orthogonalizing Containment</w:t>
      </w:r>
      <w:bookmarkEnd w:id="5"/>
    </w:p>
    <w:p w14:paraId="34B48029" w14:textId="77777777" w:rsidR="00902646" w:rsidRDefault="00902646" w:rsidP="00902646">
      <w:pPr>
        <w:pStyle w:val="HotTask"/>
        <w:tabs>
          <w:tab w:val="clear" w:pos="360"/>
        </w:tabs>
      </w:pPr>
      <w:r>
        <w:t>goal: slice and dice container types, making modular functional or feature units</w:t>
      </w:r>
    </w:p>
    <w:p w14:paraId="0BA580D6" w14:textId="77777777" w:rsidR="00902646" w:rsidRDefault="00902646" w:rsidP="00902646">
      <w:pPr>
        <w:pStyle w:val="HotTask"/>
        <w:tabs>
          <w:tab w:val="clear" w:pos="360"/>
        </w:tabs>
      </w:pPr>
      <w:r>
        <w:t>goal: build containers like building legos</w:t>
      </w:r>
    </w:p>
    <w:p w14:paraId="674C4058" w14:textId="77777777" w:rsidR="00902646" w:rsidRDefault="00902646" w:rsidP="00902646">
      <w:pPr>
        <w:pStyle w:val="Subtask"/>
        <w:numPr>
          <w:ilvl w:val="0"/>
          <w:numId w:val="18"/>
        </w:numPr>
      </w:pPr>
      <w:r>
        <w:t>pallette: fine-grain prototypal modules</w:t>
      </w:r>
    </w:p>
    <w:p w14:paraId="734D6F6B" w14:textId="77777777" w:rsidR="00902646" w:rsidRDefault="00902646" w:rsidP="00902646">
      <w:pPr>
        <w:pStyle w:val="Subtask"/>
        <w:numPr>
          <w:ilvl w:val="0"/>
          <w:numId w:val="18"/>
        </w:numPr>
      </w:pPr>
      <w:r>
        <w:t>missing language support</w:t>
      </w:r>
    </w:p>
    <w:p w14:paraId="7CB85AF2" w14:textId="77777777" w:rsidR="00902646" w:rsidRDefault="00902646" w:rsidP="00902646">
      <w:pPr>
        <w:pStyle w:val="Heading3"/>
      </w:pPr>
      <w:bookmarkStart w:id="6" w:name="_Toc95056494"/>
      <w:r>
        <w:t>Realizing Source and Sink Interfaces as Specific Mixing</w:t>
      </w:r>
      <w:bookmarkEnd w:id="6"/>
    </w:p>
    <w:p w14:paraId="4785F884" w14:textId="77777777" w:rsidR="00902646" w:rsidRDefault="00902646" w:rsidP="00902646">
      <w:pPr>
        <w:pStyle w:val="HotTask"/>
        <w:tabs>
          <w:tab w:val="clear" w:pos="360"/>
        </w:tabs>
      </w:pPr>
      <w:r>
        <w:t xml:space="preserve">Q: should </w:t>
      </w:r>
      <w:r w:rsidRPr="00B12F68">
        <w:rPr>
          <w:rStyle w:val="CodeChar1"/>
        </w:rPr>
        <w:t>FlowNode</w:t>
      </w:r>
      <w:r>
        <w:t xml:space="preserve"> always implement </w:t>
      </w:r>
      <w:r w:rsidRPr="00B12F68">
        <w:rPr>
          <w:rStyle w:val="CodeChar1"/>
        </w:rPr>
        <w:t>Function</w:t>
      </w:r>
      <w:r>
        <w:t>?</w:t>
      </w:r>
    </w:p>
    <w:p w14:paraId="799BAA81" w14:textId="77777777" w:rsidR="00902646" w:rsidRDefault="00902646" w:rsidP="00902646">
      <w:pPr>
        <w:pStyle w:val="Subtask"/>
        <w:numPr>
          <w:ilvl w:val="0"/>
          <w:numId w:val="18"/>
        </w:numPr>
      </w:pPr>
      <w:r>
        <w:t>can functionhood be factored out to a trait/mixin?</w:t>
      </w:r>
    </w:p>
    <w:p w14:paraId="63E90CCC" w14:textId="77777777" w:rsidR="00902646" w:rsidRDefault="00902646" w:rsidP="00902646">
      <w:pPr>
        <w:pStyle w:val="HotTask"/>
        <w:tabs>
          <w:tab w:val="clear" w:pos="360"/>
        </w:tabs>
      </w:pPr>
      <w:r>
        <w:t xml:space="preserve">to cut through the type tangle, collapse </w:t>
      </w:r>
      <w:r w:rsidRPr="00C4227F">
        <w:rPr>
          <w:rStyle w:val="CodeChar1"/>
        </w:rPr>
        <w:t>PortedFlowNode</w:t>
      </w:r>
      <w:r>
        <w:t xml:space="preserve"> into </w:t>
      </w:r>
      <w:r w:rsidRPr="00C4227F">
        <w:rPr>
          <w:rStyle w:val="CodeChar1"/>
        </w:rPr>
        <w:t>FlowNode</w:t>
      </w:r>
      <w:r>
        <w:t xml:space="preserve">, </w:t>
      </w:r>
    </w:p>
    <w:p w14:paraId="7E9CEAB6" w14:textId="77777777" w:rsidR="00902646" w:rsidRDefault="00902646" w:rsidP="00902646">
      <w:pPr>
        <w:pStyle w:val="Subtask"/>
        <w:numPr>
          <w:ilvl w:val="0"/>
          <w:numId w:val="18"/>
        </w:numPr>
      </w:pPr>
      <w:r>
        <w:t xml:space="preserve">approach: </w:t>
      </w:r>
    </w:p>
    <w:p w14:paraId="64E54AF1" w14:textId="77777777" w:rsidR="00902646" w:rsidRDefault="00902646" w:rsidP="00902646">
      <w:pPr>
        <w:pStyle w:val="Subtask"/>
        <w:numPr>
          <w:ilvl w:val="0"/>
          <w:numId w:val="18"/>
        </w:numPr>
      </w:pPr>
      <w:r>
        <w:t xml:space="preserve">the above then unblocks </w:t>
      </w:r>
    </w:p>
    <w:p w14:paraId="4B78DF15" w14:textId="77777777" w:rsidR="00902646" w:rsidRDefault="00902646" w:rsidP="00902646">
      <w:pPr>
        <w:pStyle w:val="Subtask"/>
        <w:numPr>
          <w:ilvl w:val="1"/>
          <w:numId w:val="22"/>
        </w:numPr>
      </w:pPr>
      <w:r>
        <w:t xml:space="preserve">mixing-in source/sink interfaces to </w:t>
      </w:r>
      <w:r w:rsidRPr="00C4227F">
        <w:rPr>
          <w:rStyle w:val="CodeChar1"/>
        </w:rPr>
        <w:t>FlowNode</w:t>
      </w:r>
    </w:p>
    <w:p w14:paraId="7713192B" w14:textId="77777777" w:rsidR="00902646" w:rsidRDefault="00902646" w:rsidP="00902646">
      <w:pPr>
        <w:pStyle w:val="Subtask"/>
        <w:numPr>
          <w:ilvl w:val="1"/>
          <w:numId w:val="22"/>
        </w:numPr>
      </w:pPr>
      <w:r>
        <w:t xml:space="preserve">brute-force implementing </w:t>
      </w:r>
      <w:r w:rsidRPr="00C4227F">
        <w:rPr>
          <w:rStyle w:val="CodeChar1"/>
        </w:rPr>
        <w:t>ISource</w:t>
      </w:r>
      <w:r>
        <w:t xml:space="preserve"> in as few types as possible, starting with FlowNode, which we anticipate will cover a majority of cases</w:t>
      </w:r>
    </w:p>
    <w:p w14:paraId="32B98015" w14:textId="77777777" w:rsidR="00902646" w:rsidRDefault="00902646" w:rsidP="00902646">
      <w:pPr>
        <w:pStyle w:val="Subtask"/>
        <w:numPr>
          <w:ilvl w:val="2"/>
          <w:numId w:val="22"/>
        </w:numPr>
      </w:pPr>
      <w:r>
        <w:t xml:space="preserve">option: emulate mixing </w:t>
      </w:r>
      <w:r w:rsidRPr="00C4227F">
        <w:rPr>
          <w:rStyle w:val="CodeChar1"/>
        </w:rPr>
        <w:t>ISource</w:t>
      </w:r>
      <w:r>
        <w:t xml:space="preserve"> into </w:t>
      </w:r>
      <w:r w:rsidRPr="00FF41D2">
        <w:rPr>
          <w:rStyle w:val="CodeChar1"/>
        </w:rPr>
        <w:t>FlowNode</w:t>
      </w:r>
      <w:r>
        <w:t xml:space="preserve">, by defining a private </w:t>
      </w:r>
      <w:r>
        <w:rPr>
          <w:rStyle w:val="CodeChar1"/>
        </w:rPr>
        <w:t>Stream</w:t>
      </w:r>
      <w:r>
        <w:t xml:space="preserve"> delegate, then lifting its behavior to </w:t>
      </w:r>
      <w:r w:rsidRPr="00FF41D2">
        <w:rPr>
          <w:rStyle w:val="CodeChar1"/>
        </w:rPr>
        <w:t>FlowNode</w:t>
      </w:r>
      <w:r>
        <w:t>’s API via stock delegation glue code</w:t>
      </w:r>
    </w:p>
    <w:p w14:paraId="11736A0B" w14:textId="77777777" w:rsidR="00902646" w:rsidRDefault="00902646" w:rsidP="00902646">
      <w:pPr>
        <w:pStyle w:val="Subtask"/>
        <w:numPr>
          <w:ilvl w:val="1"/>
          <w:numId w:val="22"/>
        </w:numPr>
      </w:pPr>
      <w:r>
        <w:t xml:space="preserve">refactoring </w:t>
      </w:r>
      <w:r w:rsidRPr="00C4227F">
        <w:rPr>
          <w:rStyle w:val="CodeChar1"/>
        </w:rPr>
        <w:t>FlowPort</w:t>
      </w:r>
      <w:r>
        <w:t xml:space="preserve"> or absorbing it into </w:t>
      </w:r>
      <w:r w:rsidRPr="00C4227F">
        <w:rPr>
          <w:rStyle w:val="CodeChar1"/>
        </w:rPr>
        <w:t>FlowNode</w:t>
      </w:r>
      <w:r>
        <w:t xml:space="preserve">, possibly with a </w:t>
      </w:r>
      <w:r w:rsidRPr="00C4227F">
        <w:rPr>
          <w:rStyle w:val="CodeChar1"/>
        </w:rPr>
        <w:t>Port</w:t>
      </w:r>
      <w:r>
        <w:t xml:space="preserve"> trait mixed-in</w:t>
      </w:r>
    </w:p>
    <w:p w14:paraId="13B7D541" w14:textId="77777777" w:rsidR="00902646" w:rsidRDefault="00902646" w:rsidP="00902646">
      <w:r>
        <w:t>consider additional metatypes roles:</w:t>
      </w:r>
    </w:p>
    <w:p w14:paraId="0E7CED5E" w14:textId="77777777" w:rsidR="00902646" w:rsidRDefault="00902646" w:rsidP="00902646">
      <w:pPr>
        <w:pStyle w:val="Task"/>
        <w:numPr>
          <w:ilvl w:val="0"/>
          <w:numId w:val="21"/>
        </w:numPr>
        <w:ind w:left="360"/>
      </w:pPr>
      <w:r>
        <w:lastRenderedPageBreak/>
        <w:t>perspective, interpretation, e.g. tagging a type or instance with &amp;Node and &amp;Edge could alter a view</w:t>
      </w:r>
    </w:p>
    <w:p w14:paraId="69AADEF3" w14:textId="77777777" w:rsidR="00902646" w:rsidRDefault="00902646" w:rsidP="00902646">
      <w:pPr>
        <w:pStyle w:val="HotTask"/>
        <w:tabs>
          <w:tab w:val="clear" w:pos="360"/>
        </w:tabs>
      </w:pPr>
      <w:r>
        <w:t>additional metalevel decoration, e.g. &amp;Trait, &amp;Mixin</w:t>
      </w:r>
    </w:p>
    <w:p w14:paraId="5B380C22" w14:textId="77777777" w:rsidR="00902646" w:rsidRDefault="00902646" w:rsidP="00902646">
      <w:pPr>
        <w:pStyle w:val="HotTask"/>
        <w:tabs>
          <w:tab w:val="clear" w:pos="360"/>
        </w:tabs>
      </w:pPr>
      <w:r>
        <w:t xml:space="preserve">consider &amp;Aspect, &amp;Facet, &amp;Property, &amp;Proxy, </w:t>
      </w:r>
    </w:p>
    <w:p w14:paraId="103657DC" w14:textId="77777777" w:rsidR="00902646" w:rsidRDefault="00902646" w:rsidP="00902646">
      <w:pPr>
        <w:pStyle w:val="HotTask"/>
        <w:tabs>
          <w:tab w:val="clear" w:pos="360"/>
        </w:tabs>
      </w:pPr>
      <w:r>
        <w:t>should we consider allowing a given type to have multiple metatypes?  e.g. _Sequence might have &amp;List and &amp;Entity</w:t>
      </w:r>
    </w:p>
    <w:p w14:paraId="0FD54ECB" w14:textId="77777777" w:rsidR="00902646" w:rsidRDefault="00902646" w:rsidP="00902646">
      <w:pPr>
        <w:pStyle w:val="Subtask"/>
        <w:numPr>
          <w:ilvl w:val="0"/>
          <w:numId w:val="18"/>
        </w:numPr>
      </w:pPr>
      <w:r>
        <w:t>such should fall-out of metatypes ancestry</w:t>
      </w:r>
    </w:p>
    <w:p w14:paraId="053C7A3F" w14:textId="77777777" w:rsidR="00902646" w:rsidRPr="006F6C00" w:rsidRDefault="00902646" w:rsidP="00902646">
      <w:pPr>
        <w:pStyle w:val="Subtask"/>
        <w:numPr>
          <w:ilvl w:val="0"/>
          <w:numId w:val="18"/>
        </w:numPr>
      </w:pPr>
    </w:p>
    <w:p w14:paraId="7C2A74B6" w14:textId="77777777" w:rsidR="00902646" w:rsidRDefault="00902646" w:rsidP="00902646">
      <w:pPr>
        <w:pStyle w:val="Heading3"/>
      </w:pPr>
      <w:bookmarkStart w:id="7" w:name="_Toc95056495"/>
      <w:r>
        <w:t>Implementation Patterns</w:t>
      </w:r>
      <w:bookmarkEnd w:id="7"/>
    </w:p>
    <w:p w14:paraId="03CC624E" w14:textId="77777777" w:rsidR="00902646" w:rsidRPr="00312980" w:rsidRDefault="00902646" w:rsidP="00902646">
      <w:pPr>
        <w:pStyle w:val="HotTask"/>
        <w:tabs>
          <w:tab w:val="clear" w:pos="360"/>
        </w:tabs>
        <w:rPr>
          <w:color w:val="00B050"/>
        </w:rPr>
      </w:pPr>
      <w:r w:rsidRPr="00312980">
        <w:rPr>
          <w:color w:val="00B050"/>
        </w:rPr>
        <w:t>from “Metatype Support for Traits/Mixins”</w:t>
      </w:r>
    </w:p>
    <w:p w14:paraId="52E40B4C" w14:textId="77777777" w:rsidR="00902646" w:rsidRDefault="00902646" w:rsidP="00902646">
      <w:pPr>
        <w:pStyle w:val="HotTask"/>
        <w:tabs>
          <w:tab w:val="clear" w:pos="360"/>
        </w:tabs>
        <w:rPr>
          <w:highlight w:val="yellow"/>
        </w:rPr>
      </w:pPr>
      <w:r>
        <w:rPr>
          <w:highlight w:val="yellow"/>
        </w:rPr>
        <w:t xml:space="preserve">add comment to </w:t>
      </w:r>
      <w:r>
        <w:rPr>
          <w:rStyle w:val="CodeChar1"/>
          <w:highlight w:val="yellow"/>
        </w:rPr>
        <w:t>Metatype</w:t>
      </w:r>
      <w:r>
        <w:rPr>
          <w:highlight w:val="yellow"/>
        </w:rPr>
        <w:t xml:space="preserve"> describing singular naming convention, inheritance, etc</w:t>
      </w:r>
    </w:p>
    <w:p w14:paraId="11924EF5" w14:textId="77777777" w:rsidR="00902646" w:rsidRDefault="00902646" w:rsidP="00902646">
      <w:pPr>
        <w:pStyle w:val="HotTask"/>
        <w:tabs>
          <w:tab w:val="clear" w:pos="360"/>
        </w:tabs>
        <w:rPr>
          <w:highlight w:val="yellow"/>
        </w:rPr>
      </w:pPr>
      <w:r>
        <w:rPr>
          <w:highlight w:val="yellow"/>
        </w:rPr>
        <w:t>merge</w:t>
      </w:r>
      <w:r w:rsidRPr="00E355A4">
        <w:rPr>
          <w:highlight w:val="yellow"/>
        </w:rPr>
        <w:t xml:space="preserve"> </w:t>
      </w:r>
      <w:r w:rsidRPr="00E355A4">
        <w:rPr>
          <w:rStyle w:val="CodeChar1"/>
          <w:highlight w:val="yellow"/>
        </w:rPr>
        <w:t>GraphDumper.TypeDescriptor</w:t>
      </w:r>
      <w:r w:rsidRPr="00E355A4">
        <w:rPr>
          <w:highlight w:val="yellow"/>
        </w:rPr>
        <w:t xml:space="preserve"> </w:t>
      </w:r>
      <w:r>
        <w:rPr>
          <w:highlight w:val="yellow"/>
        </w:rPr>
        <w:t xml:space="preserve">back into </w:t>
      </w:r>
      <w:r w:rsidRPr="00BE48D6">
        <w:rPr>
          <w:rStyle w:val="CodeChar1"/>
          <w:highlight w:val="yellow"/>
        </w:rPr>
        <w:t>TypeSystem</w:t>
      </w:r>
    </w:p>
    <w:p w14:paraId="34EBD982" w14:textId="77777777" w:rsidR="00902646" w:rsidRDefault="00902646" w:rsidP="00902646">
      <w:pPr>
        <w:pStyle w:val="HotTask"/>
        <w:tabs>
          <w:tab w:val="clear" w:pos="360"/>
        </w:tabs>
        <w:rPr>
          <w:highlight w:val="yellow"/>
        </w:rPr>
      </w:pPr>
      <w:r>
        <w:rPr>
          <w:highlight w:val="yellow"/>
        </w:rPr>
        <w:t xml:space="preserve">identify </w:t>
      </w:r>
      <w:r w:rsidRPr="00125D59">
        <w:rPr>
          <w:highlight w:val="yellow"/>
        </w:rPr>
        <w:t xml:space="preserve">the </w:t>
      </w:r>
      <w:r>
        <w:rPr>
          <w:highlight w:val="yellow"/>
        </w:rPr>
        <w:t xml:space="preserve">points of </w:t>
      </w:r>
      <w:r w:rsidRPr="00125D59">
        <w:rPr>
          <w:highlight w:val="yellow"/>
        </w:rPr>
        <w:t xml:space="preserve">tension between single </w:t>
      </w:r>
      <w:r>
        <w:rPr>
          <w:highlight w:val="yellow"/>
        </w:rPr>
        <w:t>metatype</w:t>
      </w:r>
      <w:r w:rsidRPr="00125D59">
        <w:rPr>
          <w:highlight w:val="yellow"/>
        </w:rPr>
        <w:t xml:space="preserve"> inheritance and cross-cutting functional chunks </w:t>
      </w:r>
    </w:p>
    <w:p w14:paraId="57041529" w14:textId="77777777" w:rsidR="00902646" w:rsidRDefault="00902646" w:rsidP="00902646">
      <w:pPr>
        <w:pStyle w:val="Subtask"/>
        <w:numPr>
          <w:ilvl w:val="0"/>
          <w:numId w:val="18"/>
        </w:numPr>
      </w:pPr>
      <w:r>
        <w:t>what constitutes a reference?</w:t>
      </w:r>
    </w:p>
    <w:p w14:paraId="52ACA3EE" w14:textId="77777777" w:rsidR="00902646" w:rsidRDefault="00902646" w:rsidP="00902646">
      <w:pPr>
        <w:pStyle w:val="Subtask"/>
        <w:numPr>
          <w:ilvl w:val="0"/>
          <w:numId w:val="18"/>
        </w:numPr>
      </w:pPr>
      <w:r>
        <w:t xml:space="preserve">should </w:t>
      </w:r>
      <w:r w:rsidRPr="00A62771">
        <w:rPr>
          <w:rStyle w:val="CodeChar1"/>
        </w:rPr>
        <w:t>Collection</w:t>
      </w:r>
      <w:r>
        <w:t xml:space="preserve"> be under </w:t>
      </w:r>
      <w:r w:rsidRPr="00A62771">
        <w:rPr>
          <w:rStyle w:val="CodeChar1"/>
        </w:rPr>
        <w:t>Struct</w:t>
      </w:r>
      <w:r>
        <w:rPr>
          <w:rStyle w:val="CodeChar1"/>
        </w:rPr>
        <w:t xml:space="preserve">, </w:t>
      </w:r>
      <w:r w:rsidRPr="00125D59">
        <w:rPr>
          <w:rStyle w:val="CodeChar1"/>
        </w:rPr>
        <w:t>Value</w:t>
      </w:r>
      <w:r>
        <w:t xml:space="preserve"> or </w:t>
      </w:r>
      <w:r w:rsidRPr="00125D59">
        <w:rPr>
          <w:rStyle w:val="CodeChar1"/>
        </w:rPr>
        <w:t>AnyReference</w:t>
      </w:r>
      <w:r>
        <w:t>?</w:t>
      </w:r>
    </w:p>
    <w:p w14:paraId="4419B9BA" w14:textId="77777777" w:rsidR="00902646" w:rsidRDefault="00902646" w:rsidP="00902646">
      <w:pPr>
        <w:pStyle w:val="Subtask"/>
        <w:numPr>
          <w:ilvl w:val="0"/>
          <w:numId w:val="18"/>
        </w:numPr>
      </w:pPr>
      <w:r>
        <w:t>how can we dispatch on fact that Collection and CollectionEntity are both iterable?</w:t>
      </w:r>
    </w:p>
    <w:p w14:paraId="29F6ED5D" w14:textId="77777777" w:rsidR="00902646" w:rsidRDefault="00902646" w:rsidP="00902646">
      <w:pPr>
        <w:pStyle w:val="Subtask"/>
        <w:numPr>
          <w:ilvl w:val="0"/>
          <w:numId w:val="18"/>
        </w:numPr>
      </w:pPr>
      <w:r>
        <w:t xml:space="preserve">should </w:t>
      </w:r>
      <w:r>
        <w:rPr>
          <w:rStyle w:val="CodeChar1"/>
        </w:rPr>
        <w:t>CollectionEntity</w:t>
      </w:r>
      <w:r>
        <w:t xml:space="preserve"> be under </w:t>
      </w:r>
      <w:r w:rsidRPr="00DA4A2B">
        <w:rPr>
          <w:rStyle w:val="CodeChar1"/>
        </w:rPr>
        <w:t>Entity</w:t>
      </w:r>
      <w:r>
        <w:t xml:space="preserve"> or </w:t>
      </w:r>
      <w:r w:rsidRPr="00125D59">
        <w:rPr>
          <w:rStyle w:val="CodeChar1"/>
        </w:rPr>
        <w:t>Collection</w:t>
      </w:r>
      <w:r>
        <w:t>?</w:t>
      </w:r>
      <w:r>
        <w:rPr>
          <w:rStyle w:val="FootnoteReference"/>
        </w:rPr>
        <w:footnoteReference w:id="2"/>
      </w:r>
    </w:p>
    <w:p w14:paraId="00FCC5A2" w14:textId="77777777" w:rsidR="00902646" w:rsidRDefault="00902646" w:rsidP="00902646">
      <w:pPr>
        <w:pStyle w:val="Subtask"/>
        <w:numPr>
          <w:ilvl w:val="0"/>
          <w:numId w:val="18"/>
        </w:numPr>
      </w:pPr>
      <w:r>
        <w:t xml:space="preserve">how to categorize type members, e.g. should </w:t>
      </w:r>
      <w:r w:rsidRPr="0005282A">
        <w:rPr>
          <w:rStyle w:val="CodeChar1"/>
        </w:rPr>
        <w:t>Behavior</w:t>
      </w:r>
      <w:r>
        <w:t xml:space="preserve"> and </w:t>
      </w:r>
      <w:r w:rsidRPr="0005282A">
        <w:rPr>
          <w:rStyle w:val="CodeChar1"/>
        </w:rPr>
        <w:t>Method</w:t>
      </w:r>
      <w:r>
        <w:t xml:space="preserve"> be under </w:t>
      </w:r>
      <w:r w:rsidRPr="0005282A">
        <w:rPr>
          <w:rStyle w:val="CodeChar1"/>
        </w:rPr>
        <w:t>TypeComponent</w:t>
      </w:r>
      <w:r>
        <w:t xml:space="preserve"> or </w:t>
      </w:r>
      <w:r w:rsidRPr="0005282A">
        <w:rPr>
          <w:rStyle w:val="CodeChar1"/>
        </w:rPr>
        <w:t>AnyReference</w:t>
      </w:r>
      <w:r>
        <w:t>?</w:t>
      </w:r>
    </w:p>
    <w:p w14:paraId="7C3677D8" w14:textId="77777777" w:rsidR="00902646" w:rsidRDefault="00902646" w:rsidP="00902646">
      <w:pPr>
        <w:pStyle w:val="Subtask"/>
        <w:numPr>
          <w:ilvl w:val="2"/>
          <w:numId w:val="20"/>
        </w:numPr>
      </w:pPr>
      <w:r>
        <w:t xml:space="preserve">should we define </w:t>
      </w:r>
      <w:r w:rsidRPr="0005282A">
        <w:rPr>
          <w:rStyle w:val="CodeChar1"/>
        </w:rPr>
        <w:t>TypeComponent</w:t>
      </w:r>
      <w:r>
        <w:t>?</w:t>
      </w:r>
    </w:p>
    <w:p w14:paraId="50A088D0" w14:textId="77777777" w:rsidR="00902646" w:rsidRDefault="00902646" w:rsidP="00902646">
      <w:pPr>
        <w:pStyle w:val="Subtask"/>
        <w:numPr>
          <w:ilvl w:val="0"/>
          <w:numId w:val="18"/>
        </w:numPr>
      </w:pPr>
      <w:r>
        <w:t xml:space="preserve">hang </w:t>
      </w:r>
      <w:r w:rsidRPr="00894A3F">
        <w:rPr>
          <w:rStyle w:val="CodeChar1"/>
        </w:rPr>
        <w:t>Collection</w:t>
      </w:r>
      <w:r>
        <w:t xml:space="preserve">, </w:t>
      </w:r>
      <w:r w:rsidRPr="00894A3F">
        <w:rPr>
          <w:rStyle w:val="CodeChar1"/>
        </w:rPr>
        <w:t>Behavior</w:t>
      </w:r>
      <w:r>
        <w:t xml:space="preserve"> under </w:t>
      </w:r>
      <w:r w:rsidRPr="00894A3F">
        <w:rPr>
          <w:rStyle w:val="CodeChar1"/>
        </w:rPr>
        <w:t>AnyReference</w:t>
      </w:r>
    </w:p>
    <w:p w14:paraId="39AD75CB" w14:textId="77777777" w:rsidR="00902646" w:rsidRPr="00125D59" w:rsidRDefault="00902646" w:rsidP="00902646">
      <w:pPr>
        <w:pStyle w:val="HotTask"/>
        <w:tabs>
          <w:tab w:val="clear" w:pos="360"/>
        </w:tabs>
        <w:rPr>
          <w:highlight w:val="yellow"/>
        </w:rPr>
      </w:pPr>
      <w:r>
        <w:rPr>
          <w:highlight w:val="yellow"/>
        </w:rPr>
        <w:t xml:space="preserve">consider how the above tension </w:t>
      </w:r>
      <w:r w:rsidRPr="00125D59">
        <w:rPr>
          <w:highlight w:val="yellow"/>
        </w:rPr>
        <w:t>can be healed</w:t>
      </w:r>
    </w:p>
    <w:p w14:paraId="4E8CCB9B" w14:textId="77777777" w:rsidR="00902646" w:rsidRDefault="00902646" w:rsidP="00902646">
      <w:pPr>
        <w:pStyle w:val="Subtask"/>
        <w:numPr>
          <w:ilvl w:val="0"/>
          <w:numId w:val="18"/>
        </w:numPr>
      </w:pPr>
      <w:r>
        <w:t>e.g. look into introducing an orthogonal functionality categorization</w:t>
      </w:r>
    </w:p>
    <w:p w14:paraId="0A6BD181" w14:textId="77777777" w:rsidR="00902646" w:rsidRPr="00E32493" w:rsidRDefault="00902646" w:rsidP="00902646"/>
    <w:p w14:paraId="6550ED52" w14:textId="77777777" w:rsidR="00902646" w:rsidRDefault="00902646" w:rsidP="00902646">
      <w:pPr>
        <w:pStyle w:val="Heading2"/>
      </w:pPr>
      <w:bookmarkStart w:id="8" w:name="_Toc95056496"/>
      <w:r>
        <w:t>Type Inferencing Improvements</w:t>
      </w:r>
      <w:bookmarkEnd w:id="8"/>
    </w:p>
    <w:p w14:paraId="6CAD4A1D" w14:textId="77777777" w:rsidR="00902646" w:rsidRDefault="00902646" w:rsidP="00902646">
      <w:pPr>
        <w:pStyle w:val="HotTask"/>
        <w:tabs>
          <w:tab w:val="clear" w:pos="360"/>
        </w:tabs>
      </w:pPr>
      <w:r>
        <w:t xml:space="preserve">type inferencing should be much deeper and more complete, in particular, is able to infer that </w:t>
      </w:r>
      <w:r w:rsidRPr="005431E4">
        <w:rPr>
          <w:rStyle w:val="CodeChar1"/>
        </w:rPr>
        <w:t>TypeLink &lt;: I</w:t>
      </w:r>
      <w:r>
        <w:rPr>
          <w:rStyle w:val="CodeChar1"/>
        </w:rPr>
        <w:t>B</w:t>
      </w:r>
      <w:r w:rsidRPr="005431E4">
        <w:rPr>
          <w:rStyle w:val="CodeChar1"/>
        </w:rPr>
        <w:t>inding&lt;Object,Type&gt;</w:t>
      </w:r>
    </w:p>
    <w:p w14:paraId="4F0126E2" w14:textId="77777777" w:rsidR="00902646" w:rsidRDefault="00902646" w:rsidP="00902646">
      <w:pPr>
        <w:pStyle w:val="HotTask"/>
        <w:tabs>
          <w:tab w:val="clear" w:pos="360"/>
        </w:tabs>
      </w:pPr>
      <w:r>
        <w:t xml:space="preserve">more generally, I have yet to succeed in directly casting between either </w:t>
      </w:r>
    </w:p>
    <w:p w14:paraId="7A3D78C0" w14:textId="77777777" w:rsidR="00902646" w:rsidRDefault="00902646" w:rsidP="00902646">
      <w:pPr>
        <w:pStyle w:val="Subtask"/>
        <w:numPr>
          <w:ilvl w:val="0"/>
          <w:numId w:val="18"/>
        </w:numPr>
      </w:pPr>
      <w:r>
        <w:t xml:space="preserve">a generic interface </w:t>
      </w:r>
      <w:r w:rsidRPr="00BD2C0F">
        <w:rPr>
          <w:rStyle w:val="CodeChar1"/>
        </w:rPr>
        <w:t>G</w:t>
      </w:r>
      <w:r>
        <w:t xml:space="preserve"> and any subinterface </w:t>
      </w:r>
      <w:r w:rsidRPr="00BD2C0F">
        <w:rPr>
          <w:rStyle w:val="CodeChar1"/>
        </w:rPr>
        <w:t>H</w:t>
      </w:r>
      <w:r>
        <w:t xml:space="preserve"> that binds some or all of </w:t>
      </w:r>
      <w:r w:rsidRPr="00BD2C0F">
        <w:rPr>
          <w:rStyle w:val="CodeChar1"/>
        </w:rPr>
        <w:t>G</w:t>
      </w:r>
      <w:r>
        <w:t xml:space="preserve">’s parameters with fixed classes, which (of course) satisfy any of </w:t>
      </w:r>
      <w:r w:rsidRPr="00BD2C0F">
        <w:rPr>
          <w:rStyle w:val="CodeChar1"/>
        </w:rPr>
        <w:t>G</w:t>
      </w:r>
      <w:r>
        <w:t xml:space="preserve">’s parameters’ bounds, or </w:t>
      </w:r>
    </w:p>
    <w:p w14:paraId="234E56FC" w14:textId="77777777" w:rsidR="00902646" w:rsidRDefault="00902646" w:rsidP="00902646">
      <w:pPr>
        <w:pStyle w:val="Subtask"/>
        <w:numPr>
          <w:ilvl w:val="0"/>
          <w:numId w:val="18"/>
        </w:numPr>
      </w:pPr>
      <w:r>
        <w:t xml:space="preserve">2 subinterfaces H1 and H2 that pass identical parameter bindings </w:t>
      </w:r>
    </w:p>
    <w:p w14:paraId="36A41E46" w14:textId="72E7FAD7" w:rsidR="00902646" w:rsidRDefault="00902646" w:rsidP="00902646">
      <w:pPr>
        <w:pStyle w:val="Subtask"/>
        <w:numPr>
          <w:ilvl w:val="1"/>
          <w:numId w:val="22"/>
        </w:numPr>
      </w:pPr>
      <w:r>
        <w:t xml:space="preserve">one can’t </w:t>
      </w:r>
      <w:r w:rsidRPr="008D2F93">
        <w:t xml:space="preserve">cast </w:t>
      </w:r>
      <w:r w:rsidRPr="00B159B3">
        <w:rPr>
          <w:rStyle w:val="CodeChar1"/>
        </w:rPr>
        <w:t>TypeLink</w:t>
      </w:r>
      <w:r w:rsidRPr="008D2F93">
        <w:t xml:space="preserve"> to </w:t>
      </w:r>
      <w:r w:rsidRPr="00B159B3">
        <w:rPr>
          <w:rStyle w:val="CodeChar1"/>
        </w:rPr>
        <w:t>TypeBinding</w:t>
      </w:r>
      <w:r>
        <w:t>, since Java implements nominal vs. structural typing</w:t>
      </w:r>
      <w:r>
        <w:rPr>
          <w:rStyle w:val="FootnoteReference"/>
        </w:rPr>
        <w:footnoteReference w:id="3"/>
      </w:r>
    </w:p>
    <w:p w14:paraId="55995980" w14:textId="5B9D2513" w:rsidR="00902646" w:rsidRDefault="00902646" w:rsidP="00902646">
      <w:pPr>
        <w:pStyle w:val="Heading2"/>
      </w:pPr>
      <w:r>
        <w:t>Pattern and Idiom Support</w:t>
      </w:r>
    </w:p>
    <w:p w14:paraId="770B6581" w14:textId="77777777" w:rsidR="00902646" w:rsidRDefault="00902646" w:rsidP="00902646">
      <w:pPr>
        <w:pStyle w:val="HotTask"/>
      </w:pPr>
      <w:r>
        <w:t>Java provides no ability to implement programming patterns and idioms</w:t>
      </w:r>
    </w:p>
    <w:p w14:paraId="0B41F62F" w14:textId="77777777" w:rsidR="00902646" w:rsidRDefault="00902646" w:rsidP="00902646">
      <w:pPr>
        <w:pStyle w:val="HotTask"/>
      </w:pPr>
      <w:r>
        <w:lastRenderedPageBreak/>
        <w:t>for example, take the powerful Instance-Inheritance Pattern</w:t>
      </w:r>
    </w:p>
    <w:p w14:paraId="7C8E2756" w14:textId="77777777" w:rsidR="00902646" w:rsidRDefault="00902646" w:rsidP="00902646">
      <w:pPr>
        <w:pStyle w:val="Subtask"/>
      </w:pPr>
      <w:r>
        <w:t xml:space="preserve">defines a type </w:t>
      </w:r>
      <w:r w:rsidRPr="009C7100">
        <w:rPr>
          <w:rStyle w:val="CodeChar1"/>
        </w:rPr>
        <w:t>T</w:t>
      </w:r>
      <w:r>
        <w:t xml:space="preserve"> having a several application-defined facets </w:t>
      </w:r>
      <w:r w:rsidRPr="009C7100">
        <w:rPr>
          <w:rStyle w:val="CodeChar1"/>
        </w:rPr>
        <w:t>appFacets</w:t>
      </w:r>
      <w:r>
        <w:t xml:space="preserve">, plus a </w:t>
      </w:r>
      <w:r w:rsidRPr="009C7100">
        <w:rPr>
          <w:rStyle w:val="CodeChar1"/>
        </w:rPr>
        <w:t>parent</w:t>
      </w:r>
      <w:r>
        <w:t xml:space="preserve"> facet</w:t>
      </w:r>
    </w:p>
    <w:p w14:paraId="74880C45" w14:textId="77777777" w:rsidR="00902646" w:rsidRDefault="00902646" w:rsidP="00902646">
      <w:pPr>
        <w:pStyle w:val="Subtask"/>
      </w:pPr>
      <w:r>
        <w:t xml:space="preserve">in any </w:t>
      </w:r>
      <w:r w:rsidRPr="009C7100">
        <w:rPr>
          <w:rStyle w:val="CodeChar1"/>
        </w:rPr>
        <w:t>T</w:t>
      </w:r>
      <w:r>
        <w:t xml:space="preserve">-instance </w:t>
      </w:r>
      <w:r w:rsidRPr="009C7100">
        <w:rPr>
          <w:rStyle w:val="CodeChar1"/>
        </w:rPr>
        <w:t>t</w:t>
      </w:r>
      <w:r>
        <w:t xml:space="preserve"> and appFacet </w:t>
      </w:r>
      <w:r w:rsidRPr="004A33C0">
        <w:rPr>
          <w:rStyle w:val="CodeChar1"/>
        </w:rPr>
        <w:t>f</w:t>
      </w:r>
      <w:r>
        <w:t xml:space="preserve">, </w:t>
      </w:r>
    </w:p>
    <w:p w14:paraId="224BA0FD" w14:textId="77777777" w:rsidR="00902646" w:rsidRPr="004A33C0" w:rsidRDefault="00902646" w:rsidP="00902646">
      <w:pPr>
        <w:pStyle w:val="Subtask"/>
        <w:numPr>
          <w:ilvl w:val="1"/>
          <w:numId w:val="19"/>
        </w:numPr>
        <w:rPr>
          <w:rStyle w:val="CodeChar1"/>
          <w:rFonts w:ascii="Verdana" w:hAnsi="Verdana" w:cs="Verdana"/>
          <w:b w:val="0"/>
          <w:szCs w:val="20"/>
        </w:rPr>
      </w:pPr>
      <w:r w:rsidRPr="004A33C0">
        <w:rPr>
          <w:rStyle w:val="CodeChar1"/>
        </w:rPr>
        <w:t>t.f</w:t>
      </w:r>
      <w:r>
        <w:t xml:space="preserve"> =&gt; </w:t>
      </w:r>
      <w:r w:rsidRPr="004A33C0">
        <w:rPr>
          <w:rStyle w:val="CodeChar1"/>
        </w:rPr>
        <w:t>t.f != null ? t.f : (t.parent != null ? t.parent.f : null)</w:t>
      </w:r>
    </w:p>
    <w:p w14:paraId="4A6BCF5E" w14:textId="77777777" w:rsidR="00902646" w:rsidRDefault="00902646" w:rsidP="00902646">
      <w:pPr>
        <w:pStyle w:val="Subtask"/>
      </w:pPr>
      <w:r>
        <w:t>or in otherwords, t.f returns f’s value in t if bound, else returns t.parent.f’s value, recursively</w:t>
      </w:r>
    </w:p>
    <w:p w14:paraId="24FF319A" w14:textId="77777777" w:rsidR="00902646" w:rsidRDefault="00902646" w:rsidP="00902646">
      <w:pPr>
        <w:pStyle w:val="Subtask"/>
      </w:pPr>
      <w:r>
        <w:t>the central point of this example is to show a standardized pattern that must be repeated for appFacet sets of arbitrary size, and that Java forces the pattern to be manually expanded for each facet</w:t>
      </w:r>
    </w:p>
    <w:p w14:paraId="6D1E9C5C" w14:textId="77777777" w:rsidR="00902646" w:rsidRDefault="00902646" w:rsidP="00902646">
      <w:pPr>
        <w:pStyle w:val="HotTask"/>
      </w:pPr>
      <w:r>
        <w:t>macros provide one mechanism to reduce the effort</w:t>
      </w:r>
    </w:p>
    <w:p w14:paraId="4A617733" w14:textId="77777777" w:rsidR="00902646" w:rsidRDefault="00902646" w:rsidP="00902646">
      <w:pPr>
        <w:pStyle w:val="HotTask"/>
      </w:pPr>
      <w:r>
        <w:t>a more powerful mechanism is to provide a way to declaratively specify application of patterns to entire class hierarchies</w:t>
      </w:r>
    </w:p>
    <w:p w14:paraId="1826AA15" w14:textId="77777777" w:rsidR="00902646" w:rsidRDefault="00902646" w:rsidP="00902646">
      <w:pPr>
        <w:pStyle w:val="HotTask"/>
      </w:pPr>
      <w:r>
        <w:t xml:space="preserve">for example, core entity facet accessors must handle update semantic to be </w:t>
      </w:r>
    </w:p>
    <w:p w14:paraId="1E57B735" w14:textId="77777777" w:rsidR="00902646" w:rsidRDefault="00902646" w:rsidP="00902646">
      <w:pPr>
        <w:pStyle w:val="Subtask"/>
      </w:pPr>
      <w:r>
        <w:t>transacted</w:t>
      </w:r>
    </w:p>
    <w:p w14:paraId="261C1BFC" w14:textId="77777777" w:rsidR="00902646" w:rsidRDefault="00902646" w:rsidP="00902646">
      <w:pPr>
        <w:pStyle w:val="Subtask"/>
      </w:pPr>
      <w:r>
        <w:t>generate events</w:t>
      </w:r>
    </w:p>
    <w:p w14:paraId="1F6A6113" w14:textId="77777777" w:rsidR="00902646" w:rsidRDefault="00902646" w:rsidP="00902646">
      <w:pPr>
        <w:pStyle w:val="Subtask"/>
      </w:pPr>
      <w:r>
        <w:t xml:space="preserve">propagates changes to storage, other replicas </w:t>
      </w:r>
    </w:p>
    <w:p w14:paraId="4F1AD72A" w14:textId="77777777" w:rsidR="00902646" w:rsidRPr="009C7100" w:rsidRDefault="00902646" w:rsidP="00902646">
      <w:pPr>
        <w:pStyle w:val="Subtask"/>
      </w:pPr>
      <w:r>
        <w:t>maintains association invariants such as 1:1 and many:1</w:t>
      </w:r>
    </w:p>
    <w:p w14:paraId="72AAFA45" w14:textId="53BD481D" w:rsidR="00902646" w:rsidRDefault="00902646" w:rsidP="00902646">
      <w:pPr>
        <w:pStyle w:val="Heading1"/>
      </w:pPr>
      <w:r>
        <w:t>rogramming</w:t>
      </w:r>
    </w:p>
    <w:p w14:paraId="2561F778" w14:textId="77777777" w:rsidR="00902646" w:rsidRPr="00902646" w:rsidRDefault="00902646" w:rsidP="00902646"/>
    <w:p w14:paraId="66AA1FD0" w14:textId="551A7297" w:rsidR="00190537" w:rsidRDefault="00190537" w:rsidP="00902646">
      <w:pPr>
        <w:pStyle w:val="Heading1"/>
      </w:pPr>
      <w:r>
        <w:t>Lab</w:t>
      </w:r>
    </w:p>
    <w:p w14:paraId="54402A8A" w14:textId="5439ADE4" w:rsidR="00190537" w:rsidRDefault="00190537" w:rsidP="00190537">
      <w:pPr>
        <w:pStyle w:val="HotTask"/>
      </w:pPr>
      <w:r>
        <w:t xml:space="preserve">look at minijava: </w:t>
      </w:r>
      <w:hyperlink r:id="rId8" w:history="1">
        <w:r w:rsidRPr="00F15A55">
          <w:rPr>
            <w:rStyle w:val="Hyperlink"/>
          </w:rPr>
          <w:t>https://github.com/csaroff/MiniJava-Compiler?files=1</w:t>
        </w:r>
      </w:hyperlink>
      <w:r>
        <w:t xml:space="preserve"> </w:t>
      </w:r>
    </w:p>
    <w:p w14:paraId="43D0E28A" w14:textId="07A1C254" w:rsidR="00190537" w:rsidRDefault="00190537" w:rsidP="00190537">
      <w:pPr>
        <w:pStyle w:val="HotTask"/>
      </w:pPr>
      <w:r>
        <w:t>grok Java8.g4</w:t>
      </w:r>
    </w:p>
    <w:p w14:paraId="63A8C689" w14:textId="77777777" w:rsidR="00190537" w:rsidRPr="00190537" w:rsidRDefault="00190537" w:rsidP="00190537">
      <w:pPr>
        <w:pStyle w:val="HotTask"/>
      </w:pPr>
    </w:p>
    <w:sectPr w:rsidR="00190537" w:rsidRPr="00190537" w:rsidSect="007F04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ACCE2" w14:textId="77777777" w:rsidR="00BA7395" w:rsidRDefault="00BA7395" w:rsidP="00293EC9">
      <w:pPr>
        <w:spacing w:before="0" w:after="0"/>
      </w:pPr>
      <w:r>
        <w:separator/>
      </w:r>
    </w:p>
  </w:endnote>
  <w:endnote w:type="continuationSeparator" w:id="0">
    <w:p w14:paraId="6EF65B14" w14:textId="77777777" w:rsidR="00BA7395" w:rsidRDefault="00BA7395" w:rsidP="00293EC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altName w:val="Lucida Console"/>
    <w:panose1 w:val="020B0609040504020204"/>
    <w:charset w:val="00"/>
    <w:family w:val="modern"/>
    <w:pitch w:val="fixed"/>
    <w:sig w:usb0="8000028F" w:usb1="00001800" w:usb2="00000000" w:usb3="00000000" w:csb0="0000001F" w:csb1="00000000"/>
  </w:font>
  <w:font w:name="Candara">
    <w:panose1 w:val="020E0502030303020204"/>
    <w:charset w:val="00"/>
    <w:family w:val="swiss"/>
    <w:pitch w:val="variable"/>
    <w:sig w:usb0="A00002EF" w:usb1="4000A44B"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Palatino">
    <w:altName w:val="Segoe UI Historic"/>
    <w:charset w:val="00"/>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SketchFlow Print">
    <w:altName w:val="Times New Roman"/>
    <w:charset w:val="00"/>
    <w:family w:val="auto"/>
    <w:pitch w:val="variable"/>
    <w:sig w:usb0="A00000AF" w:usb1="4000204A" w:usb2="00000000" w:usb3="00000000" w:csb0="00000193" w:csb1="00000000"/>
  </w:font>
  <w:font w:name="Consolas">
    <w:altName w:val="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F2D6F" w14:textId="77777777" w:rsidR="00BA7395" w:rsidRDefault="00BA7395" w:rsidP="00293EC9">
      <w:pPr>
        <w:spacing w:before="0" w:after="0"/>
      </w:pPr>
      <w:r>
        <w:separator/>
      </w:r>
    </w:p>
  </w:footnote>
  <w:footnote w:type="continuationSeparator" w:id="0">
    <w:p w14:paraId="72B86108" w14:textId="77777777" w:rsidR="00BA7395" w:rsidRDefault="00BA7395" w:rsidP="00293EC9">
      <w:pPr>
        <w:spacing w:before="0" w:after="0"/>
      </w:pPr>
      <w:r>
        <w:continuationSeparator/>
      </w:r>
    </w:p>
  </w:footnote>
  <w:footnote w:id="1">
    <w:p w14:paraId="1D10A967" w14:textId="6F19169B" w:rsidR="00293EC9" w:rsidRDefault="00293EC9">
      <w:pPr>
        <w:pStyle w:val="FootnoteText"/>
      </w:pPr>
      <w:r>
        <w:rPr>
          <w:rStyle w:val="FootnoteReference"/>
        </w:rPr>
        <w:footnoteRef/>
      </w:r>
      <w:r>
        <w:t xml:space="preserve"> note: a type may represent a class, an interface, or other construct</w:t>
      </w:r>
    </w:p>
  </w:footnote>
  <w:footnote w:id="2">
    <w:p w14:paraId="3736BD5D" w14:textId="77777777" w:rsidR="00902646" w:rsidRDefault="00902646" w:rsidP="00902646">
      <w:pPr>
        <w:pStyle w:val="FootnoteText"/>
      </w:pPr>
      <w:r>
        <w:rPr>
          <w:rStyle w:val="FootnoteReference"/>
        </w:rPr>
        <w:footnoteRef/>
      </w:r>
      <w:r>
        <w:t xml:space="preserve"> the case in point is that ejc doesn’t allow casting </w:t>
      </w:r>
      <w:r w:rsidRPr="008D2F93">
        <w:rPr>
          <w:rStyle w:val="CodeChar1"/>
        </w:rPr>
        <w:t>TypeLink</w:t>
      </w:r>
      <w:r>
        <w:t xml:space="preserve"> to </w:t>
      </w:r>
      <w:r w:rsidRPr="008D2F93">
        <w:rPr>
          <w:rStyle w:val="CodeChar1"/>
        </w:rPr>
        <w:t>TypeBinding</w:t>
      </w:r>
    </w:p>
  </w:footnote>
  <w:footnote w:id="3">
    <w:p w14:paraId="4A0B624A" w14:textId="77777777" w:rsidR="00902646" w:rsidRDefault="00902646" w:rsidP="00902646">
      <w:pPr>
        <w:pStyle w:val="FootnoteText"/>
      </w:pPr>
      <w:r>
        <w:rPr>
          <w:rStyle w:val="FootnoteReference"/>
        </w:rPr>
        <w:footnoteRef/>
      </w:r>
      <w:r>
        <w:t xml:space="preserve"> not sure, needs checking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4AD8AA60"/>
    <w:lvl w:ilvl="0">
      <w:start w:val="1"/>
      <w:numFmt w:val="bullet"/>
      <w:pStyle w:val="ListBullet3"/>
      <w:lvlText w:val=""/>
      <w:lvlJc w:val="left"/>
      <w:pPr>
        <w:tabs>
          <w:tab w:val="num" w:pos="2160"/>
        </w:tabs>
        <w:ind w:left="2160" w:hanging="360"/>
      </w:pPr>
      <w:rPr>
        <w:rFonts w:ascii="Symbol" w:hAnsi="Symbol" w:hint="default"/>
      </w:rPr>
    </w:lvl>
  </w:abstractNum>
  <w:abstractNum w:abstractNumId="1" w15:restartNumberingAfterBreak="0">
    <w:nsid w:val="0388286D"/>
    <w:multiLevelType w:val="hybridMultilevel"/>
    <w:tmpl w:val="E51C0F04"/>
    <w:lvl w:ilvl="0" w:tplc="CEDA03B8">
      <w:start w:val="1"/>
      <w:numFmt w:val="bullet"/>
      <w:pStyle w:val="Task"/>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B6E42"/>
    <w:multiLevelType w:val="hybridMultilevel"/>
    <w:tmpl w:val="8E7CA100"/>
    <w:lvl w:ilvl="0" w:tplc="43765EDC">
      <w:start w:val="1"/>
      <w:numFmt w:val="bullet"/>
      <w:pStyle w:val="DoneTask"/>
      <w:lvlText w:val=""/>
      <w:lvlJc w:val="left"/>
      <w:pPr>
        <w:tabs>
          <w:tab w:val="num" w:pos="360"/>
        </w:tabs>
        <w:ind w:left="360" w:hanging="360"/>
      </w:pPr>
      <w:rPr>
        <w:rFonts w:ascii="Wingdings" w:hAnsi="Wingdings" w:hint="default"/>
      </w:rPr>
    </w:lvl>
    <w:lvl w:ilvl="1" w:tplc="04090003">
      <w:start w:val="1"/>
      <w:numFmt w:val="bullet"/>
      <w:lvlText w:val=""/>
      <w:lvlJc w:val="left"/>
      <w:pPr>
        <w:tabs>
          <w:tab w:val="num" w:pos="1800"/>
        </w:tabs>
        <w:ind w:left="180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1260116"/>
    <w:multiLevelType w:val="hybridMultilevel"/>
    <w:tmpl w:val="8E224126"/>
    <w:lvl w:ilvl="0" w:tplc="6F823CCE">
      <w:start w:val="1"/>
      <w:numFmt w:val="bullet"/>
      <w:pStyle w:val="ListBullet1"/>
      <w:lvlText w:val=""/>
      <w:lvlJc w:val="left"/>
      <w:pPr>
        <w:tabs>
          <w:tab w:val="num" w:pos="360"/>
        </w:tabs>
        <w:ind w:left="360" w:hanging="360"/>
      </w:pPr>
      <w:rPr>
        <w:rFonts w:ascii="Symbol" w:hAnsi="Symbol" w:hint="default"/>
      </w:rPr>
    </w:lvl>
    <w:lvl w:ilvl="1" w:tplc="1466F1F2">
      <w:start w:val="1"/>
      <w:numFmt w:val="bullet"/>
      <w:lvlText w:val="o"/>
      <w:lvlJc w:val="left"/>
      <w:pPr>
        <w:tabs>
          <w:tab w:val="num" w:pos="1440"/>
        </w:tabs>
        <w:ind w:left="1440" w:hanging="360"/>
      </w:pPr>
      <w:rPr>
        <w:rFonts w:ascii="Courier New" w:hAnsi="Courier New" w:cs="Courier New" w:hint="default"/>
      </w:rPr>
    </w:lvl>
    <w:lvl w:ilvl="2" w:tplc="9B00F240" w:tentative="1">
      <w:start w:val="1"/>
      <w:numFmt w:val="bullet"/>
      <w:lvlText w:val=""/>
      <w:lvlJc w:val="left"/>
      <w:pPr>
        <w:tabs>
          <w:tab w:val="num" w:pos="2160"/>
        </w:tabs>
        <w:ind w:left="2160" w:hanging="360"/>
      </w:pPr>
      <w:rPr>
        <w:rFonts w:ascii="Wingdings" w:hAnsi="Wingdings" w:hint="default"/>
      </w:rPr>
    </w:lvl>
    <w:lvl w:ilvl="3" w:tplc="32705F84" w:tentative="1">
      <w:start w:val="1"/>
      <w:numFmt w:val="bullet"/>
      <w:lvlText w:val=""/>
      <w:lvlJc w:val="left"/>
      <w:pPr>
        <w:tabs>
          <w:tab w:val="num" w:pos="2880"/>
        </w:tabs>
        <w:ind w:left="2880" w:hanging="360"/>
      </w:pPr>
      <w:rPr>
        <w:rFonts w:ascii="Symbol" w:hAnsi="Symbol" w:hint="default"/>
      </w:rPr>
    </w:lvl>
    <w:lvl w:ilvl="4" w:tplc="B6CAFDBC" w:tentative="1">
      <w:start w:val="1"/>
      <w:numFmt w:val="bullet"/>
      <w:lvlText w:val="o"/>
      <w:lvlJc w:val="left"/>
      <w:pPr>
        <w:tabs>
          <w:tab w:val="num" w:pos="3600"/>
        </w:tabs>
        <w:ind w:left="3600" w:hanging="360"/>
      </w:pPr>
      <w:rPr>
        <w:rFonts w:ascii="Courier New" w:hAnsi="Courier New" w:cs="Courier New" w:hint="default"/>
      </w:rPr>
    </w:lvl>
    <w:lvl w:ilvl="5" w:tplc="9EC695EC" w:tentative="1">
      <w:start w:val="1"/>
      <w:numFmt w:val="bullet"/>
      <w:lvlText w:val=""/>
      <w:lvlJc w:val="left"/>
      <w:pPr>
        <w:tabs>
          <w:tab w:val="num" w:pos="4320"/>
        </w:tabs>
        <w:ind w:left="4320" w:hanging="360"/>
      </w:pPr>
      <w:rPr>
        <w:rFonts w:ascii="Wingdings" w:hAnsi="Wingdings" w:hint="default"/>
      </w:rPr>
    </w:lvl>
    <w:lvl w:ilvl="6" w:tplc="FAEAA808" w:tentative="1">
      <w:start w:val="1"/>
      <w:numFmt w:val="bullet"/>
      <w:lvlText w:val=""/>
      <w:lvlJc w:val="left"/>
      <w:pPr>
        <w:tabs>
          <w:tab w:val="num" w:pos="5040"/>
        </w:tabs>
        <w:ind w:left="5040" w:hanging="360"/>
      </w:pPr>
      <w:rPr>
        <w:rFonts w:ascii="Symbol" w:hAnsi="Symbol" w:hint="default"/>
      </w:rPr>
    </w:lvl>
    <w:lvl w:ilvl="7" w:tplc="B1CED89E" w:tentative="1">
      <w:start w:val="1"/>
      <w:numFmt w:val="bullet"/>
      <w:lvlText w:val="o"/>
      <w:lvlJc w:val="left"/>
      <w:pPr>
        <w:tabs>
          <w:tab w:val="num" w:pos="5760"/>
        </w:tabs>
        <w:ind w:left="5760" w:hanging="360"/>
      </w:pPr>
      <w:rPr>
        <w:rFonts w:ascii="Courier New" w:hAnsi="Courier New" w:cs="Courier New" w:hint="default"/>
      </w:rPr>
    </w:lvl>
    <w:lvl w:ilvl="8" w:tplc="E4A6751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EE0EA7"/>
    <w:multiLevelType w:val="multilevel"/>
    <w:tmpl w:val="E2B61E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504"/>
      </w:pPr>
      <w:rPr>
        <w:rFonts w:hint="default"/>
      </w:rPr>
    </w:lvl>
    <w:lvl w:ilvl="2">
      <w:start w:val="1"/>
      <w:numFmt w:val="decimal"/>
      <w:lvlText w:val="%1.%2.%3."/>
      <w:lvlJc w:val="left"/>
      <w:pPr>
        <w:tabs>
          <w:tab w:val="num" w:pos="1368"/>
        </w:tabs>
        <w:ind w:left="1368" w:hanging="792"/>
      </w:pPr>
      <w:rPr>
        <w:rFonts w:hint="default"/>
      </w:rPr>
    </w:lvl>
    <w:lvl w:ilvl="3">
      <w:start w:val="1"/>
      <w:numFmt w:val="decimal"/>
      <w:lvlText w:val="%1.%2.%3.%4."/>
      <w:lvlJc w:val="left"/>
      <w:pPr>
        <w:tabs>
          <w:tab w:val="num" w:pos="1872"/>
        </w:tabs>
        <w:ind w:left="1872" w:hanging="1008"/>
      </w:pPr>
      <w:rPr>
        <w:rFonts w:hint="default"/>
      </w:rPr>
    </w:lvl>
    <w:lvl w:ilvl="4">
      <w:start w:val="1"/>
      <w:numFmt w:val="decimal"/>
      <w:lvlText w:val="%1.%2.%3.%4.%5."/>
      <w:lvlJc w:val="left"/>
      <w:pPr>
        <w:tabs>
          <w:tab w:val="num" w:pos="1512"/>
        </w:tabs>
        <w:ind w:left="1512" w:hanging="360"/>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960"/>
        </w:tabs>
        <w:ind w:left="3240" w:hanging="1080"/>
      </w:pPr>
      <w:rPr>
        <w:rFonts w:hint="default"/>
      </w:rPr>
    </w:lvl>
    <w:lvl w:ilvl="7">
      <w:start w:val="1"/>
      <w:numFmt w:val="none"/>
      <w:lvlText w:val=""/>
      <w:lvlJc w:val="left"/>
      <w:pPr>
        <w:tabs>
          <w:tab w:val="num" w:pos="4680"/>
        </w:tabs>
        <w:ind w:left="3744" w:hanging="1224"/>
      </w:pPr>
      <w:rPr>
        <w:rFonts w:hint="default"/>
      </w:rPr>
    </w:lvl>
    <w:lvl w:ilvl="8">
      <w:start w:val="1"/>
      <w:numFmt w:val="none"/>
      <w:lvlText w:val=""/>
      <w:lvlJc w:val="left"/>
      <w:pPr>
        <w:tabs>
          <w:tab w:val="num" w:pos="5040"/>
        </w:tabs>
        <w:ind w:left="4320" w:hanging="1440"/>
      </w:pPr>
      <w:rPr>
        <w:rFonts w:hint="default"/>
      </w:rPr>
    </w:lvl>
  </w:abstractNum>
  <w:abstractNum w:abstractNumId="5" w15:restartNumberingAfterBreak="0">
    <w:nsid w:val="24C25479"/>
    <w:multiLevelType w:val="hybridMultilevel"/>
    <w:tmpl w:val="A664D32C"/>
    <w:lvl w:ilvl="0" w:tplc="BB40FCF6">
      <w:start w:val="1"/>
      <w:numFmt w:val="decimal"/>
      <w:pStyle w:val="MyListNumber"/>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 w15:restartNumberingAfterBreak="0">
    <w:nsid w:val="2BD00196"/>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8C7725C"/>
    <w:multiLevelType w:val="multilevel"/>
    <w:tmpl w:val="E2B61E60"/>
    <w:lvl w:ilvl="0">
      <w:start w:val="1"/>
      <w:numFmt w:val="decimal"/>
      <w:lvlText w:val="%1."/>
      <w:lvlJc w:val="left"/>
      <w:pPr>
        <w:tabs>
          <w:tab w:val="num" w:pos="360"/>
        </w:tabs>
        <w:ind w:left="360" w:hanging="360"/>
      </w:pPr>
      <w:rPr>
        <w:rFonts w:hint="default"/>
      </w:rPr>
    </w:lvl>
    <w:lvl w:ilvl="1">
      <w:start w:val="1"/>
      <w:numFmt w:val="decimal"/>
      <w:pStyle w:val="ListNumber2"/>
      <w:lvlText w:val="%1.%2."/>
      <w:lvlJc w:val="left"/>
      <w:pPr>
        <w:tabs>
          <w:tab w:val="num" w:pos="792"/>
        </w:tabs>
        <w:ind w:left="792" w:hanging="504"/>
      </w:pPr>
      <w:rPr>
        <w:rFonts w:hint="default"/>
      </w:rPr>
    </w:lvl>
    <w:lvl w:ilvl="2">
      <w:start w:val="1"/>
      <w:numFmt w:val="decimal"/>
      <w:pStyle w:val="ListNumber3"/>
      <w:lvlText w:val="%1.%2.%3."/>
      <w:lvlJc w:val="left"/>
      <w:pPr>
        <w:tabs>
          <w:tab w:val="num" w:pos="1368"/>
        </w:tabs>
        <w:ind w:left="1368" w:hanging="792"/>
      </w:pPr>
      <w:rPr>
        <w:rFonts w:hint="default"/>
      </w:rPr>
    </w:lvl>
    <w:lvl w:ilvl="3">
      <w:start w:val="1"/>
      <w:numFmt w:val="decimal"/>
      <w:pStyle w:val="ListNumber4"/>
      <w:lvlText w:val="%1.%2.%3.%4."/>
      <w:lvlJc w:val="left"/>
      <w:pPr>
        <w:tabs>
          <w:tab w:val="num" w:pos="1872"/>
        </w:tabs>
        <w:ind w:left="1872" w:hanging="1008"/>
      </w:pPr>
      <w:rPr>
        <w:rFonts w:hint="default"/>
      </w:rPr>
    </w:lvl>
    <w:lvl w:ilvl="4">
      <w:start w:val="1"/>
      <w:numFmt w:val="decimal"/>
      <w:pStyle w:val="ListNumber5"/>
      <w:lvlText w:val="%1.%2.%3.%4.%5."/>
      <w:lvlJc w:val="left"/>
      <w:pPr>
        <w:tabs>
          <w:tab w:val="num" w:pos="1512"/>
        </w:tabs>
        <w:ind w:left="1512" w:hanging="360"/>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960"/>
        </w:tabs>
        <w:ind w:left="3240" w:hanging="1080"/>
      </w:pPr>
      <w:rPr>
        <w:rFonts w:hint="default"/>
      </w:rPr>
    </w:lvl>
    <w:lvl w:ilvl="7">
      <w:start w:val="1"/>
      <w:numFmt w:val="none"/>
      <w:lvlText w:val=""/>
      <w:lvlJc w:val="left"/>
      <w:pPr>
        <w:tabs>
          <w:tab w:val="num" w:pos="4680"/>
        </w:tabs>
        <w:ind w:left="3744" w:hanging="1224"/>
      </w:pPr>
      <w:rPr>
        <w:rFonts w:hint="default"/>
      </w:rPr>
    </w:lvl>
    <w:lvl w:ilvl="8">
      <w:start w:val="1"/>
      <w:numFmt w:val="none"/>
      <w:lvlText w:val=""/>
      <w:lvlJc w:val="left"/>
      <w:pPr>
        <w:tabs>
          <w:tab w:val="num" w:pos="5040"/>
        </w:tabs>
        <w:ind w:left="4320" w:hanging="1440"/>
      </w:pPr>
      <w:rPr>
        <w:rFonts w:hint="default"/>
      </w:rPr>
    </w:lvl>
  </w:abstractNum>
  <w:abstractNum w:abstractNumId="8" w15:restartNumberingAfterBreak="0">
    <w:nsid w:val="3B3D46C3"/>
    <w:multiLevelType w:val="multilevel"/>
    <w:tmpl w:val="A6687EB0"/>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BF43DB0"/>
    <w:multiLevelType w:val="hybridMultilevel"/>
    <w:tmpl w:val="6F1A968C"/>
    <w:lvl w:ilvl="0" w:tplc="9C9464F6">
      <w:start w:val="1"/>
      <w:numFmt w:val="bullet"/>
      <w:pStyle w:val="DefinitionItem"/>
      <w:lvlText w:val=""/>
      <w:lvlJc w:val="left"/>
      <w:pPr>
        <w:tabs>
          <w:tab w:val="num" w:pos="288"/>
        </w:tabs>
        <w:ind w:left="288" w:hanging="288"/>
      </w:pPr>
      <w:rPr>
        <w:rFonts w:ascii="Symbol" w:hAnsi="Symbol" w:hint="default"/>
      </w:rPr>
    </w:lvl>
    <w:lvl w:ilvl="1" w:tplc="CC2C44B8" w:tentative="1">
      <w:start w:val="1"/>
      <w:numFmt w:val="bullet"/>
      <w:lvlText w:val="o"/>
      <w:lvlJc w:val="left"/>
      <w:pPr>
        <w:tabs>
          <w:tab w:val="num" w:pos="1440"/>
        </w:tabs>
        <w:ind w:left="1440" w:hanging="360"/>
      </w:pPr>
      <w:rPr>
        <w:rFonts w:ascii="Courier New" w:hAnsi="Courier New" w:cs="Courier New" w:hint="default"/>
      </w:rPr>
    </w:lvl>
    <w:lvl w:ilvl="2" w:tplc="C93825B8" w:tentative="1">
      <w:start w:val="1"/>
      <w:numFmt w:val="bullet"/>
      <w:lvlText w:val=""/>
      <w:lvlJc w:val="left"/>
      <w:pPr>
        <w:tabs>
          <w:tab w:val="num" w:pos="2160"/>
        </w:tabs>
        <w:ind w:left="2160" w:hanging="360"/>
      </w:pPr>
      <w:rPr>
        <w:rFonts w:ascii="Wingdings" w:hAnsi="Wingdings" w:hint="default"/>
      </w:rPr>
    </w:lvl>
    <w:lvl w:ilvl="3" w:tplc="82D241EA" w:tentative="1">
      <w:start w:val="1"/>
      <w:numFmt w:val="bullet"/>
      <w:lvlText w:val=""/>
      <w:lvlJc w:val="left"/>
      <w:pPr>
        <w:tabs>
          <w:tab w:val="num" w:pos="2880"/>
        </w:tabs>
        <w:ind w:left="2880" w:hanging="360"/>
      </w:pPr>
      <w:rPr>
        <w:rFonts w:ascii="Symbol" w:hAnsi="Symbol" w:hint="default"/>
      </w:rPr>
    </w:lvl>
    <w:lvl w:ilvl="4" w:tplc="0B98094E" w:tentative="1">
      <w:start w:val="1"/>
      <w:numFmt w:val="bullet"/>
      <w:lvlText w:val="o"/>
      <w:lvlJc w:val="left"/>
      <w:pPr>
        <w:tabs>
          <w:tab w:val="num" w:pos="3600"/>
        </w:tabs>
        <w:ind w:left="3600" w:hanging="360"/>
      </w:pPr>
      <w:rPr>
        <w:rFonts w:ascii="Courier New" w:hAnsi="Courier New" w:cs="Courier New" w:hint="default"/>
      </w:rPr>
    </w:lvl>
    <w:lvl w:ilvl="5" w:tplc="6FBE431C" w:tentative="1">
      <w:start w:val="1"/>
      <w:numFmt w:val="bullet"/>
      <w:lvlText w:val=""/>
      <w:lvlJc w:val="left"/>
      <w:pPr>
        <w:tabs>
          <w:tab w:val="num" w:pos="4320"/>
        </w:tabs>
        <w:ind w:left="4320" w:hanging="360"/>
      </w:pPr>
      <w:rPr>
        <w:rFonts w:ascii="Wingdings" w:hAnsi="Wingdings" w:hint="default"/>
      </w:rPr>
    </w:lvl>
    <w:lvl w:ilvl="6" w:tplc="D448726E" w:tentative="1">
      <w:start w:val="1"/>
      <w:numFmt w:val="bullet"/>
      <w:lvlText w:val=""/>
      <w:lvlJc w:val="left"/>
      <w:pPr>
        <w:tabs>
          <w:tab w:val="num" w:pos="5040"/>
        </w:tabs>
        <w:ind w:left="5040" w:hanging="360"/>
      </w:pPr>
      <w:rPr>
        <w:rFonts w:ascii="Symbol" w:hAnsi="Symbol" w:hint="default"/>
      </w:rPr>
    </w:lvl>
    <w:lvl w:ilvl="7" w:tplc="76D0AFB2" w:tentative="1">
      <w:start w:val="1"/>
      <w:numFmt w:val="bullet"/>
      <w:lvlText w:val="o"/>
      <w:lvlJc w:val="left"/>
      <w:pPr>
        <w:tabs>
          <w:tab w:val="num" w:pos="5760"/>
        </w:tabs>
        <w:ind w:left="5760" w:hanging="360"/>
      </w:pPr>
      <w:rPr>
        <w:rFonts w:ascii="Courier New" w:hAnsi="Courier New" w:cs="Courier New" w:hint="default"/>
      </w:rPr>
    </w:lvl>
    <w:lvl w:ilvl="8" w:tplc="BD3052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D35B7B"/>
    <w:multiLevelType w:val="hybridMultilevel"/>
    <w:tmpl w:val="6B7036B4"/>
    <w:lvl w:ilvl="0" w:tplc="B5782E74">
      <w:start w:val="1"/>
      <w:numFmt w:val="bullet"/>
      <w:lvlText w:val=""/>
      <w:lvlJc w:val="left"/>
      <w:pPr>
        <w:tabs>
          <w:tab w:val="num" w:pos="1800"/>
        </w:tabs>
        <w:ind w:left="1800" w:hanging="360"/>
      </w:pPr>
      <w:rPr>
        <w:rFonts w:ascii="Symbol" w:hAnsi="Symbol" w:hint="default"/>
      </w:rPr>
    </w:lvl>
    <w:lvl w:ilvl="1" w:tplc="00449074">
      <w:start w:val="1"/>
      <w:numFmt w:val="bullet"/>
      <w:lvlText w:val=""/>
      <w:lvlJc w:val="left"/>
      <w:pPr>
        <w:tabs>
          <w:tab w:val="num" w:pos="1710"/>
        </w:tabs>
        <w:ind w:left="1710" w:hanging="360"/>
      </w:pPr>
      <w:rPr>
        <w:rFonts w:ascii="Symbol" w:hAnsi="Symbol" w:hint="default"/>
      </w:rPr>
    </w:lvl>
    <w:lvl w:ilvl="2" w:tplc="04090005">
      <w:start w:val="1"/>
      <w:numFmt w:val="decimal"/>
      <w:lvlText w:val="%3."/>
      <w:lvlJc w:val="left"/>
      <w:pPr>
        <w:tabs>
          <w:tab w:val="num" w:pos="2520"/>
        </w:tabs>
        <w:ind w:left="2520" w:hanging="36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46E7E0B"/>
    <w:multiLevelType w:val="hybridMultilevel"/>
    <w:tmpl w:val="479EEEF8"/>
    <w:lvl w:ilvl="0" w:tplc="7D80F850">
      <w:start w:val="1"/>
      <w:numFmt w:val="decimal"/>
      <w:pStyle w:val="ListNumber"/>
      <w:lvlText w:val="%1."/>
      <w:lvlJc w:val="left"/>
      <w:pPr>
        <w:tabs>
          <w:tab w:val="num" w:pos="972"/>
        </w:tabs>
        <w:ind w:left="972" w:hanging="432"/>
      </w:pPr>
      <w:rPr>
        <w:rFonts w:hint="default"/>
      </w:rPr>
    </w:lvl>
    <w:lvl w:ilvl="1" w:tplc="CDDE4C72">
      <w:start w:val="1"/>
      <w:numFmt w:val="lowerLetter"/>
      <w:lvlText w:val="%2."/>
      <w:lvlJc w:val="left"/>
      <w:pPr>
        <w:tabs>
          <w:tab w:val="num" w:pos="1440"/>
        </w:tabs>
        <w:ind w:left="1440" w:hanging="360"/>
      </w:pPr>
    </w:lvl>
    <w:lvl w:ilvl="2" w:tplc="2812B86E">
      <w:start w:val="1"/>
      <w:numFmt w:val="lowerRoman"/>
      <w:lvlText w:val="%3."/>
      <w:lvlJc w:val="right"/>
      <w:pPr>
        <w:tabs>
          <w:tab w:val="num" w:pos="2160"/>
        </w:tabs>
        <w:ind w:left="2160" w:hanging="180"/>
      </w:pPr>
    </w:lvl>
    <w:lvl w:ilvl="3" w:tplc="C1927C7E">
      <w:start w:val="1"/>
      <w:numFmt w:val="decimal"/>
      <w:lvlText w:val="%4."/>
      <w:lvlJc w:val="left"/>
      <w:pPr>
        <w:tabs>
          <w:tab w:val="num" w:pos="2880"/>
        </w:tabs>
        <w:ind w:left="2880" w:hanging="360"/>
      </w:pPr>
    </w:lvl>
    <w:lvl w:ilvl="4" w:tplc="7D22EA42">
      <w:start w:val="1"/>
      <w:numFmt w:val="lowerLetter"/>
      <w:lvlText w:val="%5."/>
      <w:lvlJc w:val="left"/>
      <w:pPr>
        <w:tabs>
          <w:tab w:val="num" w:pos="3600"/>
        </w:tabs>
        <w:ind w:left="3600" w:hanging="360"/>
      </w:pPr>
    </w:lvl>
    <w:lvl w:ilvl="5" w:tplc="705854F4" w:tentative="1">
      <w:start w:val="1"/>
      <w:numFmt w:val="lowerRoman"/>
      <w:lvlText w:val="%6."/>
      <w:lvlJc w:val="right"/>
      <w:pPr>
        <w:tabs>
          <w:tab w:val="num" w:pos="4320"/>
        </w:tabs>
        <w:ind w:left="4320" w:hanging="180"/>
      </w:pPr>
    </w:lvl>
    <w:lvl w:ilvl="6" w:tplc="7028435E" w:tentative="1">
      <w:start w:val="1"/>
      <w:numFmt w:val="decimal"/>
      <w:lvlText w:val="%7."/>
      <w:lvlJc w:val="left"/>
      <w:pPr>
        <w:tabs>
          <w:tab w:val="num" w:pos="5040"/>
        </w:tabs>
        <w:ind w:left="5040" w:hanging="360"/>
      </w:pPr>
    </w:lvl>
    <w:lvl w:ilvl="7" w:tplc="BB6CBFB8" w:tentative="1">
      <w:start w:val="1"/>
      <w:numFmt w:val="lowerLetter"/>
      <w:lvlText w:val="%8."/>
      <w:lvlJc w:val="left"/>
      <w:pPr>
        <w:tabs>
          <w:tab w:val="num" w:pos="5760"/>
        </w:tabs>
        <w:ind w:left="5760" w:hanging="360"/>
      </w:pPr>
    </w:lvl>
    <w:lvl w:ilvl="8" w:tplc="92F2CFF8" w:tentative="1">
      <w:start w:val="1"/>
      <w:numFmt w:val="lowerRoman"/>
      <w:lvlText w:val="%9."/>
      <w:lvlJc w:val="right"/>
      <w:pPr>
        <w:tabs>
          <w:tab w:val="num" w:pos="6480"/>
        </w:tabs>
        <w:ind w:left="6480" w:hanging="180"/>
      </w:pPr>
    </w:lvl>
  </w:abstractNum>
  <w:abstractNum w:abstractNumId="12" w15:restartNumberingAfterBreak="0">
    <w:nsid w:val="4D7A0BC4"/>
    <w:multiLevelType w:val="multilevel"/>
    <w:tmpl w:val="29643F20"/>
    <w:lvl w:ilvl="0">
      <w:start w:val="1"/>
      <w:numFmt w:val="decimal"/>
      <w:pStyle w:val="NumberedList"/>
      <w:lvlText w:val="%1."/>
      <w:lvlJc w:val="left"/>
      <w:pPr>
        <w:tabs>
          <w:tab w:val="num" w:pos="648"/>
        </w:tabs>
        <w:ind w:left="648" w:hanging="360"/>
      </w:pPr>
      <w:rPr>
        <w:rFonts w:hint="default"/>
      </w:rPr>
    </w:lvl>
    <w:lvl w:ilvl="1">
      <w:start w:val="1"/>
      <w:numFmt w:val="decimal"/>
      <w:lvlText w:val="%1.%2."/>
      <w:lvlJc w:val="left"/>
      <w:pPr>
        <w:tabs>
          <w:tab w:val="num" w:pos="1080"/>
        </w:tabs>
        <w:ind w:left="1080" w:hanging="432"/>
      </w:pPr>
      <w:rPr>
        <w:rFonts w:hint="default"/>
      </w:rPr>
    </w:lvl>
    <w:lvl w:ilvl="2">
      <w:start w:val="1"/>
      <w:numFmt w:val="decimal"/>
      <w:lvlText w:val="%1.%2.%3."/>
      <w:lvlJc w:val="left"/>
      <w:pPr>
        <w:tabs>
          <w:tab w:val="num" w:pos="1512"/>
        </w:tabs>
        <w:ind w:left="1512" w:hanging="504"/>
      </w:pPr>
      <w:rPr>
        <w:rFonts w:hint="default"/>
      </w:rPr>
    </w:lvl>
    <w:lvl w:ilvl="3">
      <w:start w:val="1"/>
      <w:numFmt w:val="decimal"/>
      <w:lvlText w:val="%1.%2.%3.%4."/>
      <w:lvlJc w:val="left"/>
      <w:pPr>
        <w:tabs>
          <w:tab w:val="num" w:pos="2088"/>
        </w:tabs>
        <w:ind w:left="2016" w:hanging="648"/>
      </w:pPr>
      <w:rPr>
        <w:rFonts w:hint="default"/>
      </w:rPr>
    </w:lvl>
    <w:lvl w:ilvl="4">
      <w:start w:val="1"/>
      <w:numFmt w:val="decimal"/>
      <w:lvlText w:val="%1.%2.%3.%4.%5."/>
      <w:lvlJc w:val="left"/>
      <w:pPr>
        <w:tabs>
          <w:tab w:val="num" w:pos="2808"/>
        </w:tabs>
        <w:ind w:left="2520" w:hanging="792"/>
      </w:pPr>
      <w:rPr>
        <w:rFonts w:hint="default"/>
      </w:rPr>
    </w:lvl>
    <w:lvl w:ilvl="5">
      <w:start w:val="1"/>
      <w:numFmt w:val="decimal"/>
      <w:lvlText w:val="%1.%2.%3.%4.%5.%6."/>
      <w:lvlJc w:val="left"/>
      <w:pPr>
        <w:tabs>
          <w:tab w:val="num" w:pos="3168"/>
        </w:tabs>
        <w:ind w:left="3024" w:hanging="936"/>
      </w:pPr>
      <w:rPr>
        <w:rFonts w:hint="default"/>
      </w:rPr>
    </w:lvl>
    <w:lvl w:ilvl="6">
      <w:start w:val="1"/>
      <w:numFmt w:val="decimal"/>
      <w:lvlText w:val="%1.%2.%3.%4.%5.%6.%7."/>
      <w:lvlJc w:val="left"/>
      <w:pPr>
        <w:tabs>
          <w:tab w:val="num" w:pos="3888"/>
        </w:tabs>
        <w:ind w:left="3528" w:hanging="1080"/>
      </w:pPr>
      <w:rPr>
        <w:rFonts w:hint="default"/>
      </w:rPr>
    </w:lvl>
    <w:lvl w:ilvl="7">
      <w:start w:val="1"/>
      <w:numFmt w:val="decimal"/>
      <w:lvlText w:val="%1.%2.%3.%4.%5.%6.%7.%8."/>
      <w:lvlJc w:val="left"/>
      <w:pPr>
        <w:tabs>
          <w:tab w:val="num" w:pos="4248"/>
        </w:tabs>
        <w:ind w:left="4032" w:hanging="1224"/>
      </w:pPr>
      <w:rPr>
        <w:rFonts w:hint="default"/>
      </w:rPr>
    </w:lvl>
    <w:lvl w:ilvl="8">
      <w:start w:val="1"/>
      <w:numFmt w:val="decimal"/>
      <w:lvlText w:val="%1.%2.%3.%4.%5.%6.%7.%8.%9."/>
      <w:lvlJc w:val="left"/>
      <w:pPr>
        <w:tabs>
          <w:tab w:val="num" w:pos="4968"/>
        </w:tabs>
        <w:ind w:left="4608" w:hanging="1440"/>
      </w:pPr>
      <w:rPr>
        <w:rFonts w:hint="default"/>
      </w:rPr>
    </w:lvl>
  </w:abstractNum>
  <w:abstractNum w:abstractNumId="13" w15:restartNumberingAfterBreak="0">
    <w:nsid w:val="511C5D8C"/>
    <w:multiLevelType w:val="hybridMultilevel"/>
    <w:tmpl w:val="0220DA74"/>
    <w:lvl w:ilvl="0" w:tplc="6FCC41B4">
      <w:start w:val="1"/>
      <w:numFmt w:val="bullet"/>
      <w:pStyle w:val="FlowHeading"/>
      <w:lvlText w:val="o"/>
      <w:lvlJc w:val="left"/>
      <w:pPr>
        <w:tabs>
          <w:tab w:val="num" w:pos="720"/>
        </w:tabs>
        <w:ind w:left="720" w:hanging="360"/>
      </w:pPr>
      <w:rPr>
        <w:rFonts w:ascii="Courier New" w:hAnsi="Courier New" w:cs="Courier New" w:hint="default"/>
      </w:rPr>
    </w:lvl>
    <w:lvl w:ilvl="1" w:tplc="2A42B444">
      <w:start w:val="1"/>
      <w:numFmt w:val="bullet"/>
      <w:lvlText w:val="o"/>
      <w:lvlJc w:val="left"/>
      <w:pPr>
        <w:tabs>
          <w:tab w:val="num" w:pos="1440"/>
        </w:tabs>
        <w:ind w:left="1440" w:hanging="360"/>
      </w:pPr>
      <w:rPr>
        <w:rFonts w:ascii="Courier New" w:hAnsi="Courier New" w:cs="Courier New" w:hint="default"/>
      </w:rPr>
    </w:lvl>
    <w:lvl w:ilvl="2" w:tplc="163C4586" w:tentative="1">
      <w:start w:val="1"/>
      <w:numFmt w:val="bullet"/>
      <w:lvlText w:val=""/>
      <w:lvlJc w:val="left"/>
      <w:pPr>
        <w:tabs>
          <w:tab w:val="num" w:pos="2160"/>
        </w:tabs>
        <w:ind w:left="2160" w:hanging="360"/>
      </w:pPr>
      <w:rPr>
        <w:rFonts w:ascii="Wingdings" w:hAnsi="Wingdings" w:hint="default"/>
      </w:rPr>
    </w:lvl>
    <w:lvl w:ilvl="3" w:tplc="B6CE7EE2" w:tentative="1">
      <w:start w:val="1"/>
      <w:numFmt w:val="bullet"/>
      <w:lvlText w:val=""/>
      <w:lvlJc w:val="left"/>
      <w:pPr>
        <w:tabs>
          <w:tab w:val="num" w:pos="2880"/>
        </w:tabs>
        <w:ind w:left="2880" w:hanging="360"/>
      </w:pPr>
      <w:rPr>
        <w:rFonts w:ascii="Symbol" w:hAnsi="Symbol" w:hint="default"/>
      </w:rPr>
    </w:lvl>
    <w:lvl w:ilvl="4" w:tplc="06EE14CC" w:tentative="1">
      <w:start w:val="1"/>
      <w:numFmt w:val="bullet"/>
      <w:lvlText w:val="o"/>
      <w:lvlJc w:val="left"/>
      <w:pPr>
        <w:tabs>
          <w:tab w:val="num" w:pos="3600"/>
        </w:tabs>
        <w:ind w:left="3600" w:hanging="360"/>
      </w:pPr>
      <w:rPr>
        <w:rFonts w:ascii="Courier New" w:hAnsi="Courier New" w:cs="Courier New" w:hint="default"/>
      </w:rPr>
    </w:lvl>
    <w:lvl w:ilvl="5" w:tplc="17AC885A" w:tentative="1">
      <w:start w:val="1"/>
      <w:numFmt w:val="bullet"/>
      <w:lvlText w:val=""/>
      <w:lvlJc w:val="left"/>
      <w:pPr>
        <w:tabs>
          <w:tab w:val="num" w:pos="4320"/>
        </w:tabs>
        <w:ind w:left="4320" w:hanging="360"/>
      </w:pPr>
      <w:rPr>
        <w:rFonts w:ascii="Wingdings" w:hAnsi="Wingdings" w:hint="default"/>
      </w:rPr>
    </w:lvl>
    <w:lvl w:ilvl="6" w:tplc="79345226" w:tentative="1">
      <w:start w:val="1"/>
      <w:numFmt w:val="bullet"/>
      <w:lvlText w:val=""/>
      <w:lvlJc w:val="left"/>
      <w:pPr>
        <w:tabs>
          <w:tab w:val="num" w:pos="5040"/>
        </w:tabs>
        <w:ind w:left="5040" w:hanging="360"/>
      </w:pPr>
      <w:rPr>
        <w:rFonts w:ascii="Symbol" w:hAnsi="Symbol" w:hint="default"/>
      </w:rPr>
    </w:lvl>
    <w:lvl w:ilvl="7" w:tplc="073C09E4" w:tentative="1">
      <w:start w:val="1"/>
      <w:numFmt w:val="bullet"/>
      <w:lvlText w:val="o"/>
      <w:lvlJc w:val="left"/>
      <w:pPr>
        <w:tabs>
          <w:tab w:val="num" w:pos="5760"/>
        </w:tabs>
        <w:ind w:left="5760" w:hanging="360"/>
      </w:pPr>
      <w:rPr>
        <w:rFonts w:ascii="Courier New" w:hAnsi="Courier New" w:cs="Courier New" w:hint="default"/>
      </w:rPr>
    </w:lvl>
    <w:lvl w:ilvl="8" w:tplc="E78443D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51D6EF9"/>
    <w:multiLevelType w:val="hybridMultilevel"/>
    <w:tmpl w:val="B98A7CA6"/>
    <w:lvl w:ilvl="0" w:tplc="EF3A26A6">
      <w:start w:val="1"/>
      <w:numFmt w:val="bullet"/>
      <w:pStyle w:val="HotTask"/>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800"/>
        </w:tabs>
        <w:ind w:left="1800" w:hanging="360"/>
      </w:pPr>
      <w:rPr>
        <w:rFonts w:hint="default"/>
      </w:rPr>
    </w:lvl>
    <w:lvl w:ilvl="2" w:tplc="6B261886">
      <w:start w:val="1"/>
      <w:numFmt w:val="bullet"/>
      <w:lvlText w:val=""/>
      <w:lvlJc w:val="left"/>
      <w:pPr>
        <w:tabs>
          <w:tab w:val="num" w:pos="2520"/>
        </w:tabs>
        <w:ind w:left="2520" w:hanging="360"/>
      </w:pPr>
      <w:rPr>
        <w:rFonts w:ascii="Wingdings" w:hAnsi="Wingdings" w:hint="default"/>
      </w:rPr>
    </w:lvl>
    <w:lvl w:ilvl="3" w:tplc="41B2C0EE">
      <w:start w:val="1"/>
      <w:numFmt w:val="bullet"/>
      <w:lvlText w:val=""/>
      <w:lvlJc w:val="left"/>
      <w:pPr>
        <w:tabs>
          <w:tab w:val="num" w:pos="3240"/>
        </w:tabs>
        <w:ind w:left="3240" w:hanging="360"/>
      </w:pPr>
      <w:rPr>
        <w:rFonts w:ascii="Symbol" w:hAnsi="Symbol" w:hint="default"/>
      </w:rPr>
    </w:lvl>
    <w:lvl w:ilvl="4" w:tplc="E9F28384">
      <w:start w:val="1"/>
      <w:numFmt w:val="bullet"/>
      <w:lvlText w:val="o"/>
      <w:lvlJc w:val="left"/>
      <w:pPr>
        <w:tabs>
          <w:tab w:val="num" w:pos="3960"/>
        </w:tabs>
        <w:ind w:left="3960" w:hanging="360"/>
      </w:pPr>
      <w:rPr>
        <w:rFonts w:ascii="Courier New" w:hAnsi="Courier New" w:hint="default"/>
      </w:rPr>
    </w:lvl>
    <w:lvl w:ilvl="5" w:tplc="E7C040F2">
      <w:start w:val="1"/>
      <w:numFmt w:val="bullet"/>
      <w:lvlText w:val=""/>
      <w:lvlJc w:val="left"/>
      <w:pPr>
        <w:tabs>
          <w:tab w:val="num" w:pos="4680"/>
        </w:tabs>
        <w:ind w:left="4680" w:hanging="360"/>
      </w:pPr>
      <w:rPr>
        <w:rFonts w:ascii="Wingdings" w:hAnsi="Wingdings" w:hint="default"/>
      </w:rPr>
    </w:lvl>
    <w:lvl w:ilvl="6" w:tplc="DAAA6DF0">
      <w:start w:val="1"/>
      <w:numFmt w:val="bullet"/>
      <w:lvlText w:val=""/>
      <w:lvlJc w:val="left"/>
      <w:pPr>
        <w:tabs>
          <w:tab w:val="num" w:pos="5400"/>
        </w:tabs>
        <w:ind w:left="5400" w:hanging="360"/>
      </w:pPr>
      <w:rPr>
        <w:rFonts w:ascii="Symbol" w:hAnsi="Symbol" w:hint="default"/>
      </w:rPr>
    </w:lvl>
    <w:lvl w:ilvl="7" w:tplc="EEBC36F4">
      <w:start w:val="1"/>
      <w:numFmt w:val="bullet"/>
      <w:lvlText w:val="o"/>
      <w:lvlJc w:val="left"/>
      <w:pPr>
        <w:tabs>
          <w:tab w:val="num" w:pos="6120"/>
        </w:tabs>
        <w:ind w:left="6120" w:hanging="360"/>
      </w:pPr>
      <w:rPr>
        <w:rFonts w:ascii="Courier New" w:hAnsi="Courier New" w:hint="default"/>
      </w:rPr>
    </w:lvl>
    <w:lvl w:ilvl="8" w:tplc="8BB652B6">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83C4598"/>
    <w:multiLevelType w:val="multilevel"/>
    <w:tmpl w:val="DDCED9F6"/>
    <w:lvl w:ilvl="0">
      <w:start w:val="1"/>
      <w:numFmt w:val="decimal"/>
      <w:pStyle w:val="MyHeading2"/>
      <w:lvlText w:val="%1"/>
      <w:lvlJc w:val="left"/>
      <w:pPr>
        <w:tabs>
          <w:tab w:val="num" w:pos="432"/>
        </w:tabs>
        <w:ind w:left="432" w:hanging="432"/>
      </w:pPr>
      <w:rPr>
        <w:rFonts w:hint="default"/>
      </w:rPr>
    </w:lvl>
    <w:lvl w:ilvl="1">
      <w:start w:val="1"/>
      <w:numFmt w:val="decimal"/>
      <w:lvlText w:val="%1.%2"/>
      <w:lvlJc w:val="left"/>
      <w:pPr>
        <w:tabs>
          <w:tab w:val="num" w:pos="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8991C03"/>
    <w:multiLevelType w:val="hybridMultilevel"/>
    <w:tmpl w:val="82F455A4"/>
    <w:lvl w:ilvl="0" w:tplc="57C8F4F6">
      <w:start w:val="1"/>
      <w:numFmt w:val="upperRoman"/>
      <w:pStyle w:val="Part"/>
      <w:lvlText w:val="Part %1: "/>
      <w:lvlJc w:val="left"/>
      <w:pPr>
        <w:tabs>
          <w:tab w:val="num" w:pos="1800"/>
        </w:tabs>
        <w:ind w:left="288" w:hanging="288"/>
      </w:pPr>
      <w:rPr>
        <w:rFonts w:hint="default"/>
      </w:rPr>
    </w:lvl>
    <w:lvl w:ilvl="1" w:tplc="304094EE" w:tentative="1">
      <w:start w:val="1"/>
      <w:numFmt w:val="lowerLetter"/>
      <w:lvlText w:val="%2."/>
      <w:lvlJc w:val="left"/>
      <w:pPr>
        <w:tabs>
          <w:tab w:val="num" w:pos="1440"/>
        </w:tabs>
        <w:ind w:left="1440" w:hanging="360"/>
      </w:pPr>
    </w:lvl>
    <w:lvl w:ilvl="2" w:tplc="0E7CF9E4">
      <w:start w:val="1"/>
      <w:numFmt w:val="lowerRoman"/>
      <w:lvlText w:val="%3."/>
      <w:lvlJc w:val="right"/>
      <w:pPr>
        <w:tabs>
          <w:tab w:val="num" w:pos="2160"/>
        </w:tabs>
        <w:ind w:left="2160" w:hanging="180"/>
      </w:pPr>
    </w:lvl>
    <w:lvl w:ilvl="3" w:tplc="2D22DB26" w:tentative="1">
      <w:start w:val="1"/>
      <w:numFmt w:val="decimal"/>
      <w:lvlText w:val="%4."/>
      <w:lvlJc w:val="left"/>
      <w:pPr>
        <w:tabs>
          <w:tab w:val="num" w:pos="2880"/>
        </w:tabs>
        <w:ind w:left="2880" w:hanging="360"/>
      </w:pPr>
    </w:lvl>
    <w:lvl w:ilvl="4" w:tplc="FE50F82E" w:tentative="1">
      <w:start w:val="1"/>
      <w:numFmt w:val="lowerLetter"/>
      <w:lvlText w:val="%5."/>
      <w:lvlJc w:val="left"/>
      <w:pPr>
        <w:tabs>
          <w:tab w:val="num" w:pos="3600"/>
        </w:tabs>
        <w:ind w:left="3600" w:hanging="360"/>
      </w:pPr>
    </w:lvl>
    <w:lvl w:ilvl="5" w:tplc="A08823EA" w:tentative="1">
      <w:start w:val="1"/>
      <w:numFmt w:val="lowerRoman"/>
      <w:lvlText w:val="%6."/>
      <w:lvlJc w:val="right"/>
      <w:pPr>
        <w:tabs>
          <w:tab w:val="num" w:pos="4320"/>
        </w:tabs>
        <w:ind w:left="4320" w:hanging="180"/>
      </w:pPr>
    </w:lvl>
    <w:lvl w:ilvl="6" w:tplc="14D6C0D0" w:tentative="1">
      <w:start w:val="1"/>
      <w:numFmt w:val="decimal"/>
      <w:lvlText w:val="%7."/>
      <w:lvlJc w:val="left"/>
      <w:pPr>
        <w:tabs>
          <w:tab w:val="num" w:pos="5040"/>
        </w:tabs>
        <w:ind w:left="5040" w:hanging="360"/>
      </w:pPr>
    </w:lvl>
    <w:lvl w:ilvl="7" w:tplc="9E64D678" w:tentative="1">
      <w:start w:val="1"/>
      <w:numFmt w:val="lowerLetter"/>
      <w:lvlText w:val="%8."/>
      <w:lvlJc w:val="left"/>
      <w:pPr>
        <w:tabs>
          <w:tab w:val="num" w:pos="5760"/>
        </w:tabs>
        <w:ind w:left="5760" w:hanging="360"/>
      </w:pPr>
    </w:lvl>
    <w:lvl w:ilvl="8" w:tplc="68ACFF14" w:tentative="1">
      <w:start w:val="1"/>
      <w:numFmt w:val="lowerRoman"/>
      <w:lvlText w:val="%9."/>
      <w:lvlJc w:val="right"/>
      <w:pPr>
        <w:tabs>
          <w:tab w:val="num" w:pos="6480"/>
        </w:tabs>
        <w:ind w:left="6480" w:hanging="180"/>
      </w:pPr>
    </w:lvl>
  </w:abstractNum>
  <w:abstractNum w:abstractNumId="17" w15:restartNumberingAfterBreak="0">
    <w:nsid w:val="60402F28"/>
    <w:multiLevelType w:val="hybridMultilevel"/>
    <w:tmpl w:val="8154025E"/>
    <w:lvl w:ilvl="0" w:tplc="8230C8F4">
      <w:start w:val="1"/>
      <w:numFmt w:val="bullet"/>
      <w:pStyle w:val="Subtask"/>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6161BC3"/>
    <w:multiLevelType w:val="hybridMultilevel"/>
    <w:tmpl w:val="8A625028"/>
    <w:lvl w:ilvl="0" w:tplc="EABA5F62">
      <w:numFmt w:val="bullet"/>
      <w:lvlText w:val="-"/>
      <w:lvlJc w:val="left"/>
      <w:pPr>
        <w:ind w:left="720" w:hanging="360"/>
      </w:pPr>
      <w:rPr>
        <w:rFonts w:ascii="Verdana" w:eastAsiaTheme="minorHAnsi"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A519F0"/>
    <w:multiLevelType w:val="hybridMultilevel"/>
    <w:tmpl w:val="64EC2426"/>
    <w:lvl w:ilvl="0" w:tplc="4132B0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053552"/>
    <w:multiLevelType w:val="multilevel"/>
    <w:tmpl w:val="73A62D90"/>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F9E16C3"/>
    <w:multiLevelType w:val="hybridMultilevel"/>
    <w:tmpl w:val="D034D948"/>
    <w:lvl w:ilvl="0" w:tplc="3DA2C66C">
      <w:numFmt w:val="bullet"/>
      <w:lvlText w:val="-"/>
      <w:lvlJc w:val="left"/>
      <w:pPr>
        <w:ind w:left="720" w:hanging="360"/>
      </w:pPr>
      <w:rPr>
        <w:rFonts w:ascii="Verdana" w:eastAsiaTheme="minorHAnsi"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6"/>
  </w:num>
  <w:num w:numId="4">
    <w:abstractNumId w:val="5"/>
  </w:num>
  <w:num w:numId="5">
    <w:abstractNumId w:val="15"/>
  </w:num>
  <w:num w:numId="6">
    <w:abstractNumId w:val="12"/>
  </w:num>
  <w:num w:numId="7">
    <w:abstractNumId w:val="9"/>
  </w:num>
  <w:num w:numId="8">
    <w:abstractNumId w:val="2"/>
  </w:num>
  <w:num w:numId="9">
    <w:abstractNumId w:val="6"/>
  </w:num>
  <w:num w:numId="10">
    <w:abstractNumId w:val="20"/>
  </w:num>
  <w:num w:numId="11">
    <w:abstractNumId w:val="13"/>
  </w:num>
  <w:num w:numId="12">
    <w:abstractNumId w:val="14"/>
  </w:num>
  <w:num w:numId="13">
    <w:abstractNumId w:val="1"/>
  </w:num>
  <w:num w:numId="14">
    <w:abstractNumId w:val="11"/>
  </w:num>
  <w:num w:numId="15">
    <w:abstractNumId w:val="3"/>
  </w:num>
  <w:num w:numId="16">
    <w:abstractNumId w:val="21"/>
  </w:num>
  <w:num w:numId="17">
    <w:abstractNumId w:val="18"/>
  </w:num>
  <w:num w:numId="18">
    <w:abstractNumId w:val="19"/>
  </w:num>
  <w:num w:numId="19">
    <w:abstractNumId w:val="17"/>
  </w:num>
  <w:num w:numId="20">
    <w:abstractNumId w:val="10"/>
  </w:num>
  <w:num w:numId="21">
    <w:abstractNumId w:val="8"/>
  </w:num>
  <w:num w:numId="22">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FE"/>
    <w:rsid w:val="00001A9E"/>
    <w:rsid w:val="00007054"/>
    <w:rsid w:val="000344DF"/>
    <w:rsid w:val="0004252C"/>
    <w:rsid w:val="0004377E"/>
    <w:rsid w:val="000545F0"/>
    <w:rsid w:val="000633A8"/>
    <w:rsid w:val="000877F1"/>
    <w:rsid w:val="00093AC9"/>
    <w:rsid w:val="000A2D1C"/>
    <w:rsid w:val="000B208C"/>
    <w:rsid w:val="000B64C9"/>
    <w:rsid w:val="000D354B"/>
    <w:rsid w:val="000E15BD"/>
    <w:rsid w:val="0010640C"/>
    <w:rsid w:val="001225A7"/>
    <w:rsid w:val="00124F96"/>
    <w:rsid w:val="00140C0F"/>
    <w:rsid w:val="00162062"/>
    <w:rsid w:val="00166918"/>
    <w:rsid w:val="00170156"/>
    <w:rsid w:val="00180111"/>
    <w:rsid w:val="0018263B"/>
    <w:rsid w:val="00190537"/>
    <w:rsid w:val="00190AAA"/>
    <w:rsid w:val="0019270F"/>
    <w:rsid w:val="00195088"/>
    <w:rsid w:val="001963EA"/>
    <w:rsid w:val="001A2FF2"/>
    <w:rsid w:val="001C644C"/>
    <w:rsid w:val="001E7677"/>
    <w:rsid w:val="001F4D7B"/>
    <w:rsid w:val="001F5ECE"/>
    <w:rsid w:val="002231A8"/>
    <w:rsid w:val="00230F5B"/>
    <w:rsid w:val="00232882"/>
    <w:rsid w:val="002509D8"/>
    <w:rsid w:val="00254098"/>
    <w:rsid w:val="00255003"/>
    <w:rsid w:val="00263FD6"/>
    <w:rsid w:val="0027308E"/>
    <w:rsid w:val="00277AF6"/>
    <w:rsid w:val="00293EC9"/>
    <w:rsid w:val="002955F3"/>
    <w:rsid w:val="00295993"/>
    <w:rsid w:val="002C3760"/>
    <w:rsid w:val="002D4C3A"/>
    <w:rsid w:val="002D6B03"/>
    <w:rsid w:val="003003D5"/>
    <w:rsid w:val="00301355"/>
    <w:rsid w:val="00311F33"/>
    <w:rsid w:val="00322F9D"/>
    <w:rsid w:val="00325A60"/>
    <w:rsid w:val="003260FE"/>
    <w:rsid w:val="00341516"/>
    <w:rsid w:val="00351F57"/>
    <w:rsid w:val="0039047D"/>
    <w:rsid w:val="00390785"/>
    <w:rsid w:val="00395E81"/>
    <w:rsid w:val="003A3E89"/>
    <w:rsid w:val="003B038B"/>
    <w:rsid w:val="003B0AFB"/>
    <w:rsid w:val="003C0FC9"/>
    <w:rsid w:val="003D3664"/>
    <w:rsid w:val="004055AF"/>
    <w:rsid w:val="00413BF3"/>
    <w:rsid w:val="00427AE1"/>
    <w:rsid w:val="00430ECD"/>
    <w:rsid w:val="00455290"/>
    <w:rsid w:val="00473B1F"/>
    <w:rsid w:val="004A33C0"/>
    <w:rsid w:val="004B4212"/>
    <w:rsid w:val="004B599E"/>
    <w:rsid w:val="004C5DE8"/>
    <w:rsid w:val="004D460F"/>
    <w:rsid w:val="004D4F22"/>
    <w:rsid w:val="004F52EB"/>
    <w:rsid w:val="00500F69"/>
    <w:rsid w:val="0050308E"/>
    <w:rsid w:val="00511982"/>
    <w:rsid w:val="005137E1"/>
    <w:rsid w:val="00517806"/>
    <w:rsid w:val="00517A27"/>
    <w:rsid w:val="00547E3F"/>
    <w:rsid w:val="00553050"/>
    <w:rsid w:val="00555063"/>
    <w:rsid w:val="005750AA"/>
    <w:rsid w:val="00577EA3"/>
    <w:rsid w:val="00580450"/>
    <w:rsid w:val="00586113"/>
    <w:rsid w:val="005A07AE"/>
    <w:rsid w:val="005A3923"/>
    <w:rsid w:val="005A6D8B"/>
    <w:rsid w:val="005C0322"/>
    <w:rsid w:val="005E04D1"/>
    <w:rsid w:val="005E0FDE"/>
    <w:rsid w:val="0061051A"/>
    <w:rsid w:val="00625E8B"/>
    <w:rsid w:val="00690743"/>
    <w:rsid w:val="006959F3"/>
    <w:rsid w:val="006A421D"/>
    <w:rsid w:val="006B5964"/>
    <w:rsid w:val="006B5C6C"/>
    <w:rsid w:val="006B7520"/>
    <w:rsid w:val="006D4CBD"/>
    <w:rsid w:val="006E1882"/>
    <w:rsid w:val="006F004A"/>
    <w:rsid w:val="006F1210"/>
    <w:rsid w:val="006F3AE6"/>
    <w:rsid w:val="007002BD"/>
    <w:rsid w:val="0070344D"/>
    <w:rsid w:val="0071034E"/>
    <w:rsid w:val="00713D78"/>
    <w:rsid w:val="007155E1"/>
    <w:rsid w:val="00776FB8"/>
    <w:rsid w:val="00780ACF"/>
    <w:rsid w:val="0078583F"/>
    <w:rsid w:val="00787233"/>
    <w:rsid w:val="0078786E"/>
    <w:rsid w:val="00797020"/>
    <w:rsid w:val="007D1651"/>
    <w:rsid w:val="007F04C1"/>
    <w:rsid w:val="00800894"/>
    <w:rsid w:val="00817DC0"/>
    <w:rsid w:val="0082349A"/>
    <w:rsid w:val="00835250"/>
    <w:rsid w:val="008413FD"/>
    <w:rsid w:val="00843B20"/>
    <w:rsid w:val="0086459B"/>
    <w:rsid w:val="0089245E"/>
    <w:rsid w:val="00897000"/>
    <w:rsid w:val="008A2D03"/>
    <w:rsid w:val="008C68B4"/>
    <w:rsid w:val="008E7309"/>
    <w:rsid w:val="008F596D"/>
    <w:rsid w:val="008F6E5F"/>
    <w:rsid w:val="00902646"/>
    <w:rsid w:val="009125F4"/>
    <w:rsid w:val="00915A8A"/>
    <w:rsid w:val="009311DF"/>
    <w:rsid w:val="00931F58"/>
    <w:rsid w:val="00947167"/>
    <w:rsid w:val="00951A80"/>
    <w:rsid w:val="00953E34"/>
    <w:rsid w:val="0096374C"/>
    <w:rsid w:val="00970759"/>
    <w:rsid w:val="009707BB"/>
    <w:rsid w:val="00992600"/>
    <w:rsid w:val="00992E9C"/>
    <w:rsid w:val="009952DF"/>
    <w:rsid w:val="009A168F"/>
    <w:rsid w:val="009C0CF2"/>
    <w:rsid w:val="009C4255"/>
    <w:rsid w:val="009C5845"/>
    <w:rsid w:val="009C7100"/>
    <w:rsid w:val="009D1304"/>
    <w:rsid w:val="00A04944"/>
    <w:rsid w:val="00A369C8"/>
    <w:rsid w:val="00A37176"/>
    <w:rsid w:val="00A53EFE"/>
    <w:rsid w:val="00A55A89"/>
    <w:rsid w:val="00A630B3"/>
    <w:rsid w:val="00A70A10"/>
    <w:rsid w:val="00A74EA9"/>
    <w:rsid w:val="00AD2F26"/>
    <w:rsid w:val="00AE03C7"/>
    <w:rsid w:val="00AE0A1C"/>
    <w:rsid w:val="00AE5EC0"/>
    <w:rsid w:val="00AF1A92"/>
    <w:rsid w:val="00AF79A8"/>
    <w:rsid w:val="00B12B7A"/>
    <w:rsid w:val="00B15A2F"/>
    <w:rsid w:val="00B239D1"/>
    <w:rsid w:val="00B453D0"/>
    <w:rsid w:val="00B54516"/>
    <w:rsid w:val="00BA7395"/>
    <w:rsid w:val="00BA7DCF"/>
    <w:rsid w:val="00BB44DE"/>
    <w:rsid w:val="00BE2058"/>
    <w:rsid w:val="00BE4D90"/>
    <w:rsid w:val="00C01A43"/>
    <w:rsid w:val="00C03690"/>
    <w:rsid w:val="00C040A8"/>
    <w:rsid w:val="00C1549E"/>
    <w:rsid w:val="00C43A4D"/>
    <w:rsid w:val="00C838C3"/>
    <w:rsid w:val="00C9721E"/>
    <w:rsid w:val="00CA1E8B"/>
    <w:rsid w:val="00CA2507"/>
    <w:rsid w:val="00CA2B52"/>
    <w:rsid w:val="00CD1BB8"/>
    <w:rsid w:val="00CD4BF8"/>
    <w:rsid w:val="00CD62FE"/>
    <w:rsid w:val="00CF1B05"/>
    <w:rsid w:val="00D2330F"/>
    <w:rsid w:val="00D274E1"/>
    <w:rsid w:val="00D27640"/>
    <w:rsid w:val="00D41D2D"/>
    <w:rsid w:val="00D77BD1"/>
    <w:rsid w:val="00D81977"/>
    <w:rsid w:val="00D81AE4"/>
    <w:rsid w:val="00D92E06"/>
    <w:rsid w:val="00D942C4"/>
    <w:rsid w:val="00DC14FA"/>
    <w:rsid w:val="00DD5008"/>
    <w:rsid w:val="00DF792D"/>
    <w:rsid w:val="00E02B91"/>
    <w:rsid w:val="00E03669"/>
    <w:rsid w:val="00E22BA4"/>
    <w:rsid w:val="00E267BE"/>
    <w:rsid w:val="00E312D0"/>
    <w:rsid w:val="00E46069"/>
    <w:rsid w:val="00E50E95"/>
    <w:rsid w:val="00EB36BD"/>
    <w:rsid w:val="00ED0F20"/>
    <w:rsid w:val="00ED3E78"/>
    <w:rsid w:val="00EF1286"/>
    <w:rsid w:val="00EF32E1"/>
    <w:rsid w:val="00F01FA5"/>
    <w:rsid w:val="00F02D01"/>
    <w:rsid w:val="00F11CC8"/>
    <w:rsid w:val="00F34F35"/>
    <w:rsid w:val="00F46FAA"/>
    <w:rsid w:val="00F5017A"/>
    <w:rsid w:val="00F54D89"/>
    <w:rsid w:val="00F61799"/>
    <w:rsid w:val="00F761D4"/>
    <w:rsid w:val="00F804E1"/>
    <w:rsid w:val="00F866C7"/>
    <w:rsid w:val="00F91BAC"/>
    <w:rsid w:val="00F94999"/>
    <w:rsid w:val="00F96390"/>
    <w:rsid w:val="00FB2AEF"/>
    <w:rsid w:val="00FB4340"/>
    <w:rsid w:val="00FB6C66"/>
    <w:rsid w:val="00FD529B"/>
    <w:rsid w:val="00FF2A9A"/>
    <w:rsid w:val="00FF2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C5BB"/>
  <w15:docId w15:val="{4837834F-91CD-47CA-B986-680FC31AC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qFormat="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qFormat="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49A"/>
    <w:pPr>
      <w:spacing w:before="120" w:after="120"/>
    </w:pPr>
    <w:rPr>
      <w:rFonts w:ascii="Verdana" w:eastAsia="Times New Roman" w:hAnsi="Verdana"/>
      <w:szCs w:val="24"/>
    </w:rPr>
  </w:style>
  <w:style w:type="paragraph" w:styleId="Heading1">
    <w:name w:val="heading 1"/>
    <w:aliases w:val="H1"/>
    <w:next w:val="Normal"/>
    <w:link w:val="Heading1Char"/>
    <w:uiPriority w:val="9"/>
    <w:qFormat/>
    <w:rsid w:val="00430ECD"/>
    <w:pPr>
      <w:keepNext/>
      <w:shd w:val="clear" w:color="auto" w:fill="D9D9D9"/>
      <w:spacing w:before="360" w:after="240"/>
      <w:ind w:left="360" w:hanging="360"/>
      <w:outlineLvl w:val="0"/>
    </w:pPr>
    <w:rPr>
      <w:rFonts w:ascii="Verdana" w:hAnsi="Verdana"/>
      <w:b/>
      <w:bCs/>
      <w:sz w:val="32"/>
      <w:szCs w:val="32"/>
    </w:rPr>
  </w:style>
  <w:style w:type="paragraph" w:styleId="Heading2">
    <w:name w:val="heading 2"/>
    <w:aliases w:val="H2"/>
    <w:basedOn w:val="HeadingBase"/>
    <w:next w:val="Normal"/>
    <w:link w:val="Heading2Char"/>
    <w:uiPriority w:val="9"/>
    <w:qFormat/>
    <w:rsid w:val="00776FB8"/>
    <w:pPr>
      <w:numPr>
        <w:ilvl w:val="1"/>
        <w:numId w:val="10"/>
      </w:numPr>
      <w:spacing w:before="240" w:after="60"/>
      <w:outlineLvl w:val="1"/>
    </w:pPr>
    <w:rPr>
      <w:rFonts w:ascii="Arial" w:eastAsiaTheme="minorHAnsi" w:hAnsi="Arial" w:cs="Arial"/>
      <w:b/>
      <w:bCs/>
      <w:iCs/>
      <w:sz w:val="28"/>
      <w:szCs w:val="28"/>
    </w:rPr>
  </w:style>
  <w:style w:type="paragraph" w:styleId="Heading3">
    <w:name w:val="heading 3"/>
    <w:basedOn w:val="Normal"/>
    <w:next w:val="Normal"/>
    <w:link w:val="Heading3Char"/>
    <w:qFormat/>
    <w:rsid w:val="000B64C9"/>
    <w:pPr>
      <w:keepNext/>
      <w:numPr>
        <w:ilvl w:val="2"/>
        <w:numId w:val="10"/>
      </w:numPr>
      <w:spacing w:before="240" w:after="60"/>
      <w:outlineLvl w:val="2"/>
    </w:pPr>
    <w:rPr>
      <w:rFonts w:ascii="Arial" w:eastAsiaTheme="majorEastAsia" w:hAnsi="Arial" w:cs="Arial"/>
      <w:b/>
      <w:bCs/>
      <w:sz w:val="24"/>
    </w:rPr>
  </w:style>
  <w:style w:type="paragraph" w:styleId="Heading4">
    <w:name w:val="heading 4"/>
    <w:basedOn w:val="Normal"/>
    <w:next w:val="Normal"/>
    <w:link w:val="Heading4Char"/>
    <w:qFormat/>
    <w:rsid w:val="00776FB8"/>
    <w:pPr>
      <w:keepNext/>
      <w:numPr>
        <w:ilvl w:val="3"/>
        <w:numId w:val="10"/>
      </w:numPr>
      <w:spacing w:before="240" w:after="60"/>
      <w:outlineLvl w:val="3"/>
    </w:pPr>
    <w:rPr>
      <w:rFonts w:ascii="Arial" w:eastAsiaTheme="minorHAnsi" w:hAnsi="Arial"/>
      <w:b/>
      <w:bCs/>
      <w:sz w:val="24"/>
      <w:szCs w:val="28"/>
    </w:rPr>
  </w:style>
  <w:style w:type="paragraph" w:styleId="Heading5">
    <w:name w:val="heading 5"/>
    <w:basedOn w:val="Normal"/>
    <w:next w:val="Normal"/>
    <w:link w:val="Heading5Char"/>
    <w:qFormat/>
    <w:rsid w:val="00776FB8"/>
    <w:pPr>
      <w:numPr>
        <w:ilvl w:val="4"/>
        <w:numId w:val="10"/>
      </w:numPr>
      <w:spacing w:before="240" w:after="60"/>
      <w:outlineLvl w:val="4"/>
    </w:pPr>
    <w:rPr>
      <w:rFonts w:eastAsiaTheme="majorEastAsia" w:cstheme="majorBidi"/>
      <w:b/>
      <w:bCs/>
      <w:i/>
      <w:iCs/>
      <w:sz w:val="26"/>
      <w:szCs w:val="26"/>
    </w:rPr>
  </w:style>
  <w:style w:type="paragraph" w:styleId="Heading6">
    <w:name w:val="heading 6"/>
    <w:basedOn w:val="Normal"/>
    <w:next w:val="Normal"/>
    <w:link w:val="Heading6Char"/>
    <w:qFormat/>
    <w:rsid w:val="00776FB8"/>
    <w:pPr>
      <w:numPr>
        <w:ilvl w:val="5"/>
        <w:numId w:val="10"/>
      </w:numPr>
      <w:spacing w:before="240" w:after="60"/>
      <w:outlineLvl w:val="5"/>
    </w:pPr>
    <w:rPr>
      <w:rFonts w:eastAsiaTheme="majorEastAsia" w:cstheme="majorBidi"/>
      <w:b/>
      <w:bCs/>
      <w:sz w:val="22"/>
      <w:szCs w:val="22"/>
    </w:rPr>
  </w:style>
  <w:style w:type="paragraph" w:styleId="Heading7">
    <w:name w:val="heading 7"/>
    <w:basedOn w:val="Normal"/>
    <w:next w:val="Normal"/>
    <w:link w:val="Heading7Char"/>
    <w:qFormat/>
    <w:rsid w:val="00776FB8"/>
    <w:pPr>
      <w:numPr>
        <w:ilvl w:val="6"/>
        <w:numId w:val="10"/>
      </w:numPr>
      <w:spacing w:before="240" w:after="60"/>
      <w:outlineLvl w:val="6"/>
    </w:pPr>
    <w:rPr>
      <w:rFonts w:eastAsiaTheme="majorEastAsia" w:cstheme="majorBidi"/>
    </w:rPr>
  </w:style>
  <w:style w:type="paragraph" w:styleId="Heading8">
    <w:name w:val="heading 8"/>
    <w:basedOn w:val="Normal"/>
    <w:next w:val="Normal"/>
    <w:link w:val="Heading8Char"/>
    <w:qFormat/>
    <w:rsid w:val="00776FB8"/>
    <w:pPr>
      <w:numPr>
        <w:ilvl w:val="7"/>
        <w:numId w:val="10"/>
      </w:numPr>
      <w:spacing w:before="240" w:after="60"/>
      <w:outlineLvl w:val="7"/>
    </w:pPr>
    <w:rPr>
      <w:rFonts w:eastAsiaTheme="majorEastAsia" w:cstheme="majorBidi"/>
      <w:i/>
      <w:iCs/>
    </w:rPr>
  </w:style>
  <w:style w:type="paragraph" w:styleId="Heading9">
    <w:name w:val="heading 9"/>
    <w:basedOn w:val="Normal"/>
    <w:next w:val="Normal"/>
    <w:link w:val="Heading9Char"/>
    <w:qFormat/>
    <w:rsid w:val="00776FB8"/>
    <w:pPr>
      <w:numPr>
        <w:ilvl w:val="8"/>
        <w:numId w:val="10"/>
      </w:numPr>
      <w:spacing w:before="240" w:after="60"/>
      <w:outlineLvl w:val="8"/>
    </w:pPr>
    <w:rPr>
      <w:rFonts w:ascii="Arial" w:eastAsiaTheme="majorEastAsia"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430ECD"/>
    <w:rPr>
      <w:rFonts w:ascii="Verdana" w:hAnsi="Verdana"/>
      <w:b/>
      <w:bCs/>
      <w:sz w:val="32"/>
      <w:szCs w:val="32"/>
      <w:shd w:val="clear" w:color="auto" w:fill="D9D9D9"/>
    </w:rPr>
  </w:style>
  <w:style w:type="paragraph" w:styleId="Title">
    <w:name w:val="Title"/>
    <w:basedOn w:val="Normal"/>
    <w:link w:val="TitleChar"/>
    <w:qFormat/>
    <w:rsid w:val="000B64C9"/>
    <w:pPr>
      <w:shd w:val="pct20" w:color="auto" w:fill="FFFFFF"/>
      <w:spacing w:before="240" w:after="240"/>
      <w:jc w:val="center"/>
      <w:outlineLvl w:val="0"/>
    </w:pPr>
    <w:rPr>
      <w:rFonts w:ascii="Arial" w:eastAsiaTheme="majorEastAsia" w:hAnsi="Arial" w:cs="Arial"/>
      <w:b/>
      <w:bCs/>
      <w:kern w:val="28"/>
      <w:sz w:val="48"/>
      <w:szCs w:val="48"/>
    </w:rPr>
  </w:style>
  <w:style w:type="character" w:customStyle="1" w:styleId="TitleChar">
    <w:name w:val="Title Char"/>
    <w:basedOn w:val="DefaultParagraphFont"/>
    <w:link w:val="Title"/>
    <w:rsid w:val="000B64C9"/>
    <w:rPr>
      <w:rFonts w:ascii="Arial" w:eastAsiaTheme="majorEastAsia" w:hAnsi="Arial" w:cs="Arial"/>
      <w:b/>
      <w:bCs/>
      <w:kern w:val="28"/>
      <w:sz w:val="48"/>
      <w:szCs w:val="48"/>
      <w:shd w:val="pct20" w:color="auto" w:fill="FFFFFF"/>
    </w:rPr>
  </w:style>
  <w:style w:type="character" w:customStyle="1" w:styleId="Heading2Char">
    <w:name w:val="Heading 2 Char"/>
    <w:aliases w:val="H2 Char"/>
    <w:basedOn w:val="DefaultParagraphFont"/>
    <w:link w:val="Heading2"/>
    <w:uiPriority w:val="9"/>
    <w:rsid w:val="00776FB8"/>
    <w:rPr>
      <w:rFonts w:ascii="Arial" w:hAnsi="Arial" w:cs="Arial"/>
      <w:b/>
      <w:bCs/>
      <w:iCs/>
      <w:spacing w:val="-4"/>
      <w:kern w:val="28"/>
      <w:sz w:val="28"/>
      <w:szCs w:val="28"/>
    </w:rPr>
  </w:style>
  <w:style w:type="character" w:customStyle="1" w:styleId="Heading3Char">
    <w:name w:val="Heading 3 Char"/>
    <w:basedOn w:val="DefaultParagraphFont"/>
    <w:link w:val="Heading3"/>
    <w:rsid w:val="000B64C9"/>
    <w:rPr>
      <w:rFonts w:ascii="Arial" w:eastAsiaTheme="majorEastAsia" w:hAnsi="Arial" w:cs="Arial"/>
      <w:b/>
      <w:bCs/>
      <w:sz w:val="24"/>
      <w:szCs w:val="24"/>
    </w:rPr>
  </w:style>
  <w:style w:type="character" w:customStyle="1" w:styleId="Heading4Char">
    <w:name w:val="Heading 4 Char"/>
    <w:basedOn w:val="DefaultParagraphFont"/>
    <w:link w:val="Heading4"/>
    <w:rsid w:val="000B64C9"/>
    <w:rPr>
      <w:rFonts w:ascii="Arial" w:hAnsi="Arial"/>
      <w:b/>
      <w:bCs/>
      <w:sz w:val="24"/>
      <w:szCs w:val="28"/>
    </w:rPr>
  </w:style>
  <w:style w:type="paragraph" w:styleId="ListBullet">
    <w:name w:val="List Bullet"/>
    <w:basedOn w:val="Normal"/>
    <w:link w:val="ListBulletChar1"/>
    <w:qFormat/>
    <w:rsid w:val="008413FD"/>
    <w:pPr>
      <w:tabs>
        <w:tab w:val="num" w:pos="720"/>
      </w:tabs>
      <w:spacing w:after="60"/>
      <w:ind w:left="1080" w:hanging="360"/>
    </w:pPr>
    <w:rPr>
      <w:rFonts w:eastAsiaTheme="minorHAnsi"/>
    </w:rPr>
  </w:style>
  <w:style w:type="paragraph" w:customStyle="1" w:styleId="Task">
    <w:name w:val="Task"/>
    <w:link w:val="TaskChar"/>
    <w:rsid w:val="00232882"/>
    <w:pPr>
      <w:numPr>
        <w:numId w:val="13"/>
      </w:numPr>
      <w:spacing w:before="60" w:after="60"/>
      <w:ind w:left="360"/>
    </w:pPr>
    <w:rPr>
      <w:rFonts w:ascii="Verdana" w:hAnsi="Verdana" w:cs="Verdana"/>
    </w:rPr>
  </w:style>
  <w:style w:type="character" w:customStyle="1" w:styleId="TaskChar">
    <w:name w:val="Task Char"/>
    <w:link w:val="Task"/>
    <w:locked/>
    <w:rsid w:val="00232882"/>
    <w:rPr>
      <w:rFonts w:ascii="Verdana" w:hAnsi="Verdana" w:cs="Verdana"/>
    </w:rPr>
  </w:style>
  <w:style w:type="paragraph" w:styleId="BodyText">
    <w:name w:val="Body Text"/>
    <w:link w:val="BodyTextChar"/>
    <w:qFormat/>
    <w:rsid w:val="0082349A"/>
    <w:pPr>
      <w:spacing w:before="120" w:after="120"/>
    </w:pPr>
    <w:rPr>
      <w:rFonts w:ascii="Verdana" w:hAnsi="Verdana"/>
    </w:rPr>
  </w:style>
  <w:style w:type="character" w:customStyle="1" w:styleId="BodyTextChar">
    <w:name w:val="Body Text Char"/>
    <w:basedOn w:val="DefaultParagraphFont"/>
    <w:link w:val="BodyText"/>
    <w:rsid w:val="0082349A"/>
    <w:rPr>
      <w:rFonts w:ascii="Verdana" w:hAnsi="Verdana"/>
    </w:rPr>
  </w:style>
  <w:style w:type="paragraph" w:customStyle="1" w:styleId="Subtask">
    <w:name w:val="Subtask"/>
    <w:basedOn w:val="Task"/>
    <w:link w:val="SubtaskChar"/>
    <w:uiPriority w:val="99"/>
    <w:qFormat/>
    <w:rsid w:val="00232882"/>
    <w:pPr>
      <w:numPr>
        <w:numId w:val="19"/>
      </w:numPr>
      <w:ind w:left="720"/>
    </w:pPr>
  </w:style>
  <w:style w:type="paragraph" w:customStyle="1" w:styleId="NumberedList">
    <w:name w:val="Numbered List"/>
    <w:basedOn w:val="ListBullet"/>
    <w:rsid w:val="000B64C9"/>
    <w:pPr>
      <w:numPr>
        <w:numId w:val="6"/>
      </w:numPr>
    </w:pPr>
  </w:style>
  <w:style w:type="character" w:customStyle="1" w:styleId="SubtaskChar">
    <w:name w:val="Subtask Char"/>
    <w:link w:val="Subtask"/>
    <w:uiPriority w:val="99"/>
    <w:locked/>
    <w:rsid w:val="00232882"/>
    <w:rPr>
      <w:rFonts w:ascii="Verdana" w:hAnsi="Verdana" w:cs="Verdana"/>
    </w:rPr>
  </w:style>
  <w:style w:type="paragraph" w:customStyle="1" w:styleId="HotTask">
    <w:name w:val="Hot Task"/>
    <w:basedOn w:val="Task"/>
    <w:link w:val="HotTaskChar1"/>
    <w:qFormat/>
    <w:rsid w:val="00F34F35"/>
    <w:pPr>
      <w:numPr>
        <w:numId w:val="12"/>
      </w:numPr>
    </w:pPr>
    <w:rPr>
      <w:b/>
      <w:bCs/>
      <w:color w:val="FF0000"/>
    </w:rPr>
  </w:style>
  <w:style w:type="character" w:customStyle="1" w:styleId="HotTaskChar1">
    <w:name w:val="Hot Task Char1"/>
    <w:link w:val="HotTask"/>
    <w:locked/>
    <w:rsid w:val="00F34F35"/>
    <w:rPr>
      <w:rFonts w:ascii="Verdana" w:hAnsi="Verdana" w:cs="Verdana"/>
      <w:b/>
      <w:bCs/>
      <w:color w:val="FF0000"/>
    </w:rPr>
  </w:style>
  <w:style w:type="paragraph" w:customStyle="1" w:styleId="DoneTask">
    <w:name w:val="Done Task"/>
    <w:basedOn w:val="Task"/>
    <w:link w:val="DoneTaskChar1"/>
    <w:uiPriority w:val="99"/>
    <w:qFormat/>
    <w:rsid w:val="00A369C8"/>
    <w:pPr>
      <w:numPr>
        <w:numId w:val="8"/>
      </w:numPr>
      <w:tabs>
        <w:tab w:val="clear" w:pos="360"/>
      </w:tabs>
    </w:pPr>
    <w:rPr>
      <w:color w:val="0070C0"/>
    </w:rPr>
  </w:style>
  <w:style w:type="character" w:customStyle="1" w:styleId="DoneTaskChar1">
    <w:name w:val="Done Task Char1"/>
    <w:link w:val="DoneTask"/>
    <w:uiPriority w:val="99"/>
    <w:locked/>
    <w:rsid w:val="00A369C8"/>
    <w:rPr>
      <w:rFonts w:ascii="Verdana" w:hAnsi="Verdana" w:cs="Verdana"/>
      <w:color w:val="0070C0"/>
    </w:rPr>
  </w:style>
  <w:style w:type="paragraph" w:customStyle="1" w:styleId="HeadNoNum">
    <w:name w:val="*Head No Num"/>
    <w:basedOn w:val="Normal"/>
    <w:rsid w:val="000B64C9"/>
    <w:pPr>
      <w:keepNext/>
      <w:spacing w:before="360"/>
      <w:ind w:right="720"/>
    </w:pPr>
    <w:rPr>
      <w:rFonts w:ascii="Arial" w:hAnsi="Arial" w:cs="Arial"/>
      <w:b/>
      <w:sz w:val="22"/>
      <w:szCs w:val="20"/>
    </w:rPr>
  </w:style>
  <w:style w:type="paragraph" w:customStyle="1" w:styleId="GrammarLiteral">
    <w:name w:val="GrammarLiteral"/>
    <w:basedOn w:val="BodyText"/>
    <w:qFormat/>
    <w:rsid w:val="000B64C9"/>
    <w:rPr>
      <w:i/>
    </w:rPr>
  </w:style>
  <w:style w:type="character" w:customStyle="1" w:styleId="GrammarLiteralChar">
    <w:name w:val="GrammarLiteral Char"/>
    <w:basedOn w:val="BodyTextChar"/>
    <w:rsid w:val="000B64C9"/>
    <w:rPr>
      <w:rFonts w:ascii="Lucida Console" w:eastAsiaTheme="minorHAnsi" w:hAnsi="Lucida Console"/>
      <w:b/>
      <w:color w:val="D60093"/>
      <w:sz w:val="22"/>
    </w:rPr>
  </w:style>
  <w:style w:type="paragraph" w:customStyle="1" w:styleId="GrammarRule">
    <w:name w:val="GrammarRule"/>
    <w:basedOn w:val="BodyText"/>
    <w:qFormat/>
    <w:rsid w:val="000B64C9"/>
    <w:pPr>
      <w:ind w:left="432"/>
    </w:pPr>
    <w:rPr>
      <w:rFonts w:ascii="Candara" w:hAnsi="Candara"/>
      <w:b/>
      <w:i/>
      <w:color w:val="0033CC"/>
      <w:sz w:val="22"/>
    </w:rPr>
  </w:style>
  <w:style w:type="character" w:customStyle="1" w:styleId="SynText">
    <w:name w:val="SynText"/>
    <w:uiPriority w:val="1"/>
    <w:qFormat/>
    <w:rsid w:val="000B64C9"/>
    <w:rPr>
      <w:rFonts w:ascii="Lucida Sans Typewriter" w:hAnsi="Lucida Sans Typewriter"/>
      <w:b/>
      <w:color w:val="A706C2"/>
    </w:rPr>
  </w:style>
  <w:style w:type="paragraph" w:styleId="TOC3">
    <w:name w:val="toc 3"/>
    <w:basedOn w:val="Normal"/>
    <w:next w:val="Normal"/>
    <w:uiPriority w:val="39"/>
    <w:qFormat/>
    <w:rsid w:val="005A6D8B"/>
    <w:pPr>
      <w:spacing w:before="0" w:after="0"/>
    </w:pPr>
    <w:rPr>
      <w:rFonts w:ascii="Calibri" w:hAnsi="Calibri"/>
      <w:i/>
      <w:iCs/>
      <w:szCs w:val="20"/>
    </w:rPr>
  </w:style>
  <w:style w:type="paragraph" w:styleId="TOC4">
    <w:name w:val="toc 4"/>
    <w:basedOn w:val="Normal"/>
    <w:next w:val="Normal"/>
    <w:autoRedefine/>
    <w:uiPriority w:val="39"/>
    <w:rsid w:val="005A6D8B"/>
    <w:pPr>
      <w:spacing w:before="0" w:after="0"/>
    </w:pPr>
    <w:rPr>
      <w:rFonts w:ascii="Calibri" w:hAnsi="Calibri"/>
      <w:sz w:val="18"/>
      <w:szCs w:val="18"/>
    </w:rPr>
  </w:style>
  <w:style w:type="paragraph" w:styleId="TOC1">
    <w:name w:val="toc 1"/>
    <w:basedOn w:val="Normal"/>
    <w:next w:val="Normal"/>
    <w:autoRedefine/>
    <w:uiPriority w:val="39"/>
    <w:qFormat/>
    <w:rsid w:val="000B64C9"/>
    <w:pPr>
      <w:tabs>
        <w:tab w:val="right" w:leader="dot" w:pos="8630"/>
      </w:tabs>
    </w:pPr>
    <w:rPr>
      <w:rFonts w:ascii="Calibri" w:hAnsi="Calibri"/>
      <w:b/>
      <w:bCs/>
      <w:caps/>
      <w:szCs w:val="20"/>
    </w:rPr>
  </w:style>
  <w:style w:type="paragraph" w:styleId="TOC2">
    <w:name w:val="toc 2"/>
    <w:basedOn w:val="Normal"/>
    <w:next w:val="Normal"/>
    <w:autoRedefine/>
    <w:uiPriority w:val="39"/>
    <w:qFormat/>
    <w:rsid w:val="005A6D8B"/>
    <w:pPr>
      <w:tabs>
        <w:tab w:val="right" w:leader="dot" w:pos="8630"/>
      </w:tabs>
      <w:spacing w:before="0" w:after="0"/>
    </w:pPr>
    <w:rPr>
      <w:rFonts w:ascii="Calibri" w:hAnsi="Calibri"/>
      <w:smallCaps/>
      <w:szCs w:val="20"/>
    </w:rPr>
  </w:style>
  <w:style w:type="character" w:customStyle="1" w:styleId="Heading5Char">
    <w:name w:val="Heading 5 Char"/>
    <w:basedOn w:val="DefaultParagraphFont"/>
    <w:link w:val="Heading5"/>
    <w:rsid w:val="000B64C9"/>
    <w:rPr>
      <w:rFonts w:ascii="Verdana" w:eastAsiaTheme="majorEastAsia" w:hAnsi="Verdana" w:cstheme="majorBidi"/>
      <w:b/>
      <w:bCs/>
      <w:i/>
      <w:iCs/>
      <w:sz w:val="26"/>
      <w:szCs w:val="26"/>
    </w:rPr>
  </w:style>
  <w:style w:type="character" w:customStyle="1" w:styleId="Heading6Char">
    <w:name w:val="Heading 6 Char"/>
    <w:basedOn w:val="DefaultParagraphFont"/>
    <w:link w:val="Heading6"/>
    <w:rsid w:val="000B64C9"/>
    <w:rPr>
      <w:rFonts w:ascii="Verdana" w:eastAsiaTheme="majorEastAsia" w:hAnsi="Verdana" w:cstheme="majorBidi"/>
      <w:b/>
      <w:bCs/>
      <w:sz w:val="22"/>
      <w:szCs w:val="22"/>
    </w:rPr>
  </w:style>
  <w:style w:type="character" w:customStyle="1" w:styleId="Heading7Char">
    <w:name w:val="Heading 7 Char"/>
    <w:basedOn w:val="DefaultParagraphFont"/>
    <w:link w:val="Heading7"/>
    <w:rsid w:val="000B64C9"/>
    <w:rPr>
      <w:rFonts w:ascii="Verdana" w:eastAsiaTheme="majorEastAsia" w:hAnsi="Verdana" w:cstheme="majorBidi"/>
      <w:szCs w:val="24"/>
    </w:rPr>
  </w:style>
  <w:style w:type="character" w:customStyle="1" w:styleId="Heading8Char">
    <w:name w:val="Heading 8 Char"/>
    <w:basedOn w:val="DefaultParagraphFont"/>
    <w:link w:val="Heading8"/>
    <w:rsid w:val="000B64C9"/>
    <w:rPr>
      <w:rFonts w:ascii="Verdana" w:eastAsiaTheme="majorEastAsia" w:hAnsi="Verdana" w:cstheme="majorBidi"/>
      <w:i/>
      <w:iCs/>
      <w:szCs w:val="24"/>
    </w:rPr>
  </w:style>
  <w:style w:type="character" w:customStyle="1" w:styleId="Heading9Char">
    <w:name w:val="Heading 9 Char"/>
    <w:basedOn w:val="DefaultParagraphFont"/>
    <w:link w:val="Heading9"/>
    <w:rsid w:val="000B64C9"/>
    <w:rPr>
      <w:rFonts w:ascii="Arial" w:eastAsiaTheme="majorEastAsia" w:hAnsi="Arial" w:cs="Arial"/>
      <w:sz w:val="22"/>
      <w:szCs w:val="22"/>
    </w:rPr>
  </w:style>
  <w:style w:type="paragraph" w:styleId="FootnoteText">
    <w:name w:val="footnote text"/>
    <w:basedOn w:val="Normal"/>
    <w:link w:val="FootnoteTextChar"/>
    <w:uiPriority w:val="99"/>
    <w:semiHidden/>
    <w:rsid w:val="000B64C9"/>
    <w:rPr>
      <w:sz w:val="16"/>
      <w:szCs w:val="20"/>
    </w:rPr>
  </w:style>
  <w:style w:type="character" w:customStyle="1" w:styleId="FootnoteTextChar">
    <w:name w:val="Footnote Text Char"/>
    <w:basedOn w:val="DefaultParagraphFont"/>
    <w:link w:val="FootnoteText"/>
    <w:uiPriority w:val="99"/>
    <w:semiHidden/>
    <w:rsid w:val="000B64C9"/>
    <w:rPr>
      <w:rFonts w:ascii="Verdana" w:eastAsia="Times New Roman" w:hAnsi="Verdana"/>
      <w:sz w:val="16"/>
    </w:rPr>
  </w:style>
  <w:style w:type="character" w:styleId="FootnoteReference">
    <w:name w:val="footnote reference"/>
    <w:basedOn w:val="DefaultParagraphFont"/>
    <w:uiPriority w:val="99"/>
    <w:semiHidden/>
    <w:rsid w:val="000B64C9"/>
    <w:rPr>
      <w:vertAlign w:val="superscript"/>
    </w:rPr>
  </w:style>
  <w:style w:type="character" w:styleId="Hyperlink">
    <w:name w:val="Hyperlink"/>
    <w:basedOn w:val="DefaultParagraphFont"/>
    <w:uiPriority w:val="99"/>
    <w:rsid w:val="000B64C9"/>
    <w:rPr>
      <w:color w:val="0000FF"/>
      <w:u w:val="single"/>
    </w:rPr>
  </w:style>
  <w:style w:type="paragraph" w:styleId="BalloonText">
    <w:name w:val="Balloon Text"/>
    <w:basedOn w:val="Normal"/>
    <w:link w:val="BalloonTextChar"/>
    <w:semiHidden/>
    <w:rsid w:val="000B64C9"/>
    <w:rPr>
      <w:rFonts w:ascii="Tahoma" w:hAnsi="Tahoma" w:cs="Tahoma"/>
      <w:sz w:val="16"/>
      <w:szCs w:val="16"/>
    </w:rPr>
  </w:style>
  <w:style w:type="character" w:customStyle="1" w:styleId="BalloonTextChar">
    <w:name w:val="Balloon Text Char"/>
    <w:basedOn w:val="DefaultParagraphFont"/>
    <w:link w:val="BalloonText"/>
    <w:semiHidden/>
    <w:rsid w:val="000B64C9"/>
    <w:rPr>
      <w:rFonts w:ascii="Tahoma" w:eastAsia="Times New Roman" w:hAnsi="Tahoma" w:cs="Tahoma"/>
      <w:sz w:val="16"/>
      <w:szCs w:val="16"/>
    </w:rPr>
  </w:style>
  <w:style w:type="paragraph" w:styleId="TOCHeading">
    <w:name w:val="TOC Heading"/>
    <w:basedOn w:val="Heading1"/>
    <w:next w:val="Normal"/>
    <w:uiPriority w:val="39"/>
    <w:unhideWhenUsed/>
    <w:qFormat/>
    <w:rsid w:val="00CA2507"/>
    <w:pPr>
      <w:keepLines/>
      <w:shd w:val="clear" w:color="auto" w:fill="auto"/>
      <w:spacing w:before="480" w:line="276" w:lineRule="auto"/>
      <w:outlineLvl w:val="9"/>
    </w:pPr>
    <w:rPr>
      <w:rFonts w:ascii="Cambria" w:hAnsi="Cambria"/>
      <w:color w:val="365F91"/>
      <w:sz w:val="28"/>
      <w:szCs w:val="28"/>
    </w:rPr>
  </w:style>
  <w:style w:type="paragraph" w:customStyle="1" w:styleId="FlowHeading">
    <w:name w:val="Flow Heading"/>
    <w:basedOn w:val="Normal"/>
    <w:rsid w:val="00CA2B52"/>
    <w:pPr>
      <w:numPr>
        <w:numId w:val="11"/>
      </w:numPr>
    </w:pPr>
    <w:rPr>
      <w:b/>
      <w:i/>
    </w:rPr>
  </w:style>
  <w:style w:type="paragraph" w:styleId="Index1">
    <w:name w:val="index 1"/>
    <w:basedOn w:val="IndexBase"/>
    <w:autoRedefine/>
    <w:semiHidden/>
    <w:rsid w:val="000B64C9"/>
  </w:style>
  <w:style w:type="paragraph" w:styleId="Index2">
    <w:name w:val="index 2"/>
    <w:basedOn w:val="IndexBase"/>
    <w:autoRedefine/>
    <w:semiHidden/>
    <w:rsid w:val="000B64C9"/>
    <w:pPr>
      <w:spacing w:line="240" w:lineRule="auto"/>
      <w:ind w:left="720"/>
    </w:pPr>
  </w:style>
  <w:style w:type="paragraph" w:styleId="Index3">
    <w:name w:val="index 3"/>
    <w:basedOn w:val="IndexBase"/>
    <w:autoRedefine/>
    <w:semiHidden/>
    <w:rsid w:val="000B64C9"/>
    <w:pPr>
      <w:spacing w:line="240" w:lineRule="auto"/>
      <w:ind w:left="1080"/>
    </w:pPr>
  </w:style>
  <w:style w:type="paragraph" w:styleId="Index4">
    <w:name w:val="index 4"/>
    <w:basedOn w:val="IndexBase"/>
    <w:autoRedefine/>
    <w:semiHidden/>
    <w:rsid w:val="000B64C9"/>
    <w:pPr>
      <w:spacing w:line="240" w:lineRule="auto"/>
      <w:ind w:left="1440"/>
    </w:pPr>
  </w:style>
  <w:style w:type="paragraph" w:styleId="Index5">
    <w:name w:val="index 5"/>
    <w:basedOn w:val="IndexBase"/>
    <w:autoRedefine/>
    <w:semiHidden/>
    <w:rsid w:val="000B64C9"/>
    <w:pPr>
      <w:spacing w:line="240" w:lineRule="auto"/>
      <w:ind w:left="1800"/>
    </w:pPr>
  </w:style>
  <w:style w:type="paragraph" w:styleId="TOC5">
    <w:name w:val="toc 5"/>
    <w:basedOn w:val="Normal"/>
    <w:next w:val="Normal"/>
    <w:autoRedefine/>
    <w:uiPriority w:val="39"/>
    <w:rsid w:val="000B64C9"/>
    <w:pPr>
      <w:spacing w:before="0" w:after="0"/>
      <w:ind w:left="800"/>
    </w:pPr>
    <w:rPr>
      <w:rFonts w:ascii="Calibri" w:hAnsi="Calibri"/>
      <w:sz w:val="18"/>
      <w:szCs w:val="18"/>
    </w:rPr>
  </w:style>
  <w:style w:type="paragraph" w:styleId="TOC6">
    <w:name w:val="toc 6"/>
    <w:basedOn w:val="Normal"/>
    <w:next w:val="Normal"/>
    <w:autoRedefine/>
    <w:uiPriority w:val="39"/>
    <w:rsid w:val="000B64C9"/>
    <w:pPr>
      <w:spacing w:before="0" w:after="0"/>
      <w:ind w:left="1000"/>
    </w:pPr>
    <w:rPr>
      <w:rFonts w:ascii="Calibri" w:hAnsi="Calibri"/>
      <w:sz w:val="18"/>
      <w:szCs w:val="18"/>
    </w:rPr>
  </w:style>
  <w:style w:type="paragraph" w:styleId="TOC7">
    <w:name w:val="toc 7"/>
    <w:basedOn w:val="Normal"/>
    <w:next w:val="Normal"/>
    <w:autoRedefine/>
    <w:uiPriority w:val="39"/>
    <w:rsid w:val="000B64C9"/>
    <w:pPr>
      <w:spacing w:before="0" w:after="0"/>
      <w:ind w:left="1200"/>
    </w:pPr>
    <w:rPr>
      <w:rFonts w:ascii="Calibri" w:hAnsi="Calibri"/>
      <w:sz w:val="18"/>
      <w:szCs w:val="18"/>
    </w:rPr>
  </w:style>
  <w:style w:type="paragraph" w:styleId="TOC8">
    <w:name w:val="toc 8"/>
    <w:basedOn w:val="Normal"/>
    <w:next w:val="Normal"/>
    <w:autoRedefine/>
    <w:uiPriority w:val="39"/>
    <w:rsid w:val="000B64C9"/>
    <w:pPr>
      <w:spacing w:before="0" w:after="0"/>
      <w:ind w:left="1400"/>
    </w:pPr>
    <w:rPr>
      <w:rFonts w:ascii="Calibri" w:hAnsi="Calibri"/>
      <w:sz w:val="18"/>
      <w:szCs w:val="18"/>
    </w:rPr>
  </w:style>
  <w:style w:type="paragraph" w:styleId="TOC9">
    <w:name w:val="toc 9"/>
    <w:basedOn w:val="Normal"/>
    <w:next w:val="Normal"/>
    <w:autoRedefine/>
    <w:uiPriority w:val="39"/>
    <w:rsid w:val="000B64C9"/>
    <w:pPr>
      <w:spacing w:before="0" w:after="0"/>
      <w:ind w:left="1600"/>
    </w:pPr>
    <w:rPr>
      <w:rFonts w:ascii="Calibri" w:hAnsi="Calibri"/>
      <w:sz w:val="18"/>
      <w:szCs w:val="18"/>
    </w:rPr>
  </w:style>
  <w:style w:type="paragraph" w:styleId="NormalIndent">
    <w:name w:val="Normal Indent"/>
    <w:basedOn w:val="Normal"/>
    <w:rsid w:val="000B64C9"/>
    <w:pPr>
      <w:ind w:left="1440"/>
    </w:pPr>
  </w:style>
  <w:style w:type="paragraph" w:styleId="CommentText">
    <w:name w:val="annotation text"/>
    <w:basedOn w:val="FootnoteBase"/>
    <w:link w:val="CommentTextChar"/>
    <w:semiHidden/>
    <w:rsid w:val="000B64C9"/>
  </w:style>
  <w:style w:type="character" w:customStyle="1" w:styleId="CommentTextChar">
    <w:name w:val="Comment Text Char"/>
    <w:basedOn w:val="DefaultParagraphFont"/>
    <w:link w:val="CommentText"/>
    <w:semiHidden/>
    <w:rsid w:val="000B64C9"/>
    <w:rPr>
      <w:rFonts w:ascii="Verdana" w:eastAsia="Times New Roman" w:hAnsi="Verdana"/>
      <w:sz w:val="16"/>
      <w:szCs w:val="24"/>
    </w:rPr>
  </w:style>
  <w:style w:type="paragraph" w:styleId="Header">
    <w:name w:val="header"/>
    <w:basedOn w:val="Normal"/>
    <w:link w:val="HeaderChar"/>
    <w:rsid w:val="000B64C9"/>
    <w:pPr>
      <w:tabs>
        <w:tab w:val="center" w:pos="4320"/>
        <w:tab w:val="right" w:pos="8640"/>
      </w:tabs>
    </w:pPr>
  </w:style>
  <w:style w:type="character" w:customStyle="1" w:styleId="HeaderChar">
    <w:name w:val="Header Char"/>
    <w:basedOn w:val="DefaultParagraphFont"/>
    <w:link w:val="Header"/>
    <w:rsid w:val="000B64C9"/>
    <w:rPr>
      <w:rFonts w:ascii="Verdana" w:eastAsia="Times New Roman" w:hAnsi="Verdana"/>
      <w:szCs w:val="24"/>
    </w:rPr>
  </w:style>
  <w:style w:type="paragraph" w:styleId="Footer">
    <w:name w:val="footer"/>
    <w:basedOn w:val="Normal"/>
    <w:link w:val="FooterChar"/>
    <w:rsid w:val="000B64C9"/>
    <w:pPr>
      <w:tabs>
        <w:tab w:val="center" w:pos="4320"/>
        <w:tab w:val="right" w:pos="8640"/>
      </w:tabs>
    </w:pPr>
  </w:style>
  <w:style w:type="character" w:customStyle="1" w:styleId="FooterChar">
    <w:name w:val="Footer Char"/>
    <w:basedOn w:val="DefaultParagraphFont"/>
    <w:link w:val="Footer"/>
    <w:rsid w:val="000B64C9"/>
    <w:rPr>
      <w:rFonts w:ascii="Verdana" w:eastAsia="Times New Roman" w:hAnsi="Verdana"/>
      <w:szCs w:val="24"/>
    </w:rPr>
  </w:style>
  <w:style w:type="paragraph" w:styleId="IndexHeading">
    <w:name w:val="index heading"/>
    <w:basedOn w:val="HeadingBase"/>
    <w:next w:val="Index1"/>
    <w:semiHidden/>
    <w:rsid w:val="000B64C9"/>
    <w:pPr>
      <w:spacing w:before="0" w:line="480" w:lineRule="atLeast"/>
    </w:pPr>
    <w:rPr>
      <w:rFonts w:ascii="Arial Black" w:hAnsi="Arial Black"/>
      <w:spacing w:val="-5"/>
      <w:kern w:val="0"/>
      <w:sz w:val="24"/>
    </w:rPr>
  </w:style>
  <w:style w:type="paragraph" w:styleId="Caption">
    <w:name w:val="caption"/>
    <w:basedOn w:val="Normal"/>
    <w:next w:val="BodyText"/>
    <w:qFormat/>
    <w:rsid w:val="000B64C9"/>
    <w:pPr>
      <w:tabs>
        <w:tab w:val="num" w:pos="1800"/>
      </w:tabs>
      <w:spacing w:before="60" w:after="240" w:line="220" w:lineRule="atLeast"/>
      <w:ind w:left="288" w:hanging="288"/>
    </w:pPr>
    <w:rPr>
      <w:rFonts w:ascii="Arial Narrow" w:hAnsi="Arial Narrow"/>
      <w:sz w:val="18"/>
    </w:rPr>
  </w:style>
  <w:style w:type="paragraph" w:styleId="TableofFigures">
    <w:name w:val="table of figures"/>
    <w:basedOn w:val="TOCBase"/>
    <w:semiHidden/>
    <w:rsid w:val="000B64C9"/>
    <w:pPr>
      <w:ind w:left="1440"/>
    </w:pPr>
  </w:style>
  <w:style w:type="character" w:styleId="CommentReference">
    <w:name w:val="annotation reference"/>
    <w:semiHidden/>
    <w:rsid w:val="000B64C9"/>
    <w:rPr>
      <w:rFonts w:ascii="Arial" w:hAnsi="Arial"/>
      <w:sz w:val="16"/>
    </w:rPr>
  </w:style>
  <w:style w:type="character" w:styleId="LineNumber">
    <w:name w:val="line number"/>
    <w:rsid w:val="000B64C9"/>
    <w:rPr>
      <w:sz w:val="18"/>
    </w:rPr>
  </w:style>
  <w:style w:type="character" w:styleId="PageNumber">
    <w:name w:val="page number"/>
    <w:basedOn w:val="DefaultParagraphFont"/>
    <w:rsid w:val="000B64C9"/>
  </w:style>
  <w:style w:type="character" w:styleId="EndnoteReference">
    <w:name w:val="endnote reference"/>
    <w:basedOn w:val="DefaultParagraphFont"/>
    <w:semiHidden/>
    <w:rsid w:val="000B64C9"/>
    <w:rPr>
      <w:vertAlign w:val="superscript"/>
    </w:rPr>
  </w:style>
  <w:style w:type="paragraph" w:styleId="EndnoteText">
    <w:name w:val="endnote text"/>
    <w:basedOn w:val="Normal"/>
    <w:link w:val="EndnoteTextChar"/>
    <w:semiHidden/>
    <w:rsid w:val="000B64C9"/>
    <w:rPr>
      <w:szCs w:val="20"/>
    </w:rPr>
  </w:style>
  <w:style w:type="character" w:customStyle="1" w:styleId="EndnoteTextChar">
    <w:name w:val="Endnote Text Char"/>
    <w:basedOn w:val="DefaultParagraphFont"/>
    <w:link w:val="EndnoteText"/>
    <w:semiHidden/>
    <w:rsid w:val="000B64C9"/>
    <w:rPr>
      <w:rFonts w:ascii="Verdana" w:eastAsia="Times New Roman" w:hAnsi="Verdana"/>
    </w:rPr>
  </w:style>
  <w:style w:type="paragraph" w:styleId="TableofAuthorities">
    <w:name w:val="table of authorities"/>
    <w:basedOn w:val="Normal"/>
    <w:semiHidden/>
    <w:rsid w:val="000B64C9"/>
    <w:pPr>
      <w:tabs>
        <w:tab w:val="right" w:leader="dot" w:pos="7560"/>
      </w:tabs>
      <w:ind w:left="1440"/>
    </w:pPr>
  </w:style>
  <w:style w:type="paragraph" w:styleId="TOAHeading">
    <w:name w:val="toa heading"/>
    <w:basedOn w:val="Normal"/>
    <w:next w:val="TableofAuthorities"/>
    <w:semiHidden/>
    <w:rsid w:val="000B64C9"/>
    <w:pPr>
      <w:keepNext/>
      <w:spacing w:line="480" w:lineRule="atLeast"/>
    </w:pPr>
    <w:rPr>
      <w:rFonts w:ascii="Arial Black" w:hAnsi="Arial Black"/>
      <w:b/>
      <w:spacing w:val="-10"/>
      <w:kern w:val="28"/>
    </w:rPr>
  </w:style>
  <w:style w:type="paragraph" w:styleId="List">
    <w:name w:val="List"/>
    <w:basedOn w:val="BodyText"/>
    <w:rsid w:val="000B64C9"/>
    <w:pPr>
      <w:ind w:left="576" w:hanging="288"/>
    </w:pPr>
  </w:style>
  <w:style w:type="paragraph" w:styleId="ListNumber">
    <w:name w:val="List Number"/>
    <w:basedOn w:val="Normal"/>
    <w:rsid w:val="00517A27"/>
    <w:pPr>
      <w:numPr>
        <w:numId w:val="14"/>
      </w:numPr>
      <w:spacing w:before="0"/>
    </w:pPr>
  </w:style>
  <w:style w:type="paragraph" w:styleId="List2">
    <w:name w:val="List 2"/>
    <w:basedOn w:val="List"/>
    <w:rsid w:val="000B64C9"/>
    <w:pPr>
      <w:ind w:left="1800"/>
    </w:pPr>
  </w:style>
  <w:style w:type="paragraph" w:styleId="List3">
    <w:name w:val="List 3"/>
    <w:basedOn w:val="List"/>
    <w:rsid w:val="000B64C9"/>
    <w:pPr>
      <w:ind w:left="2160"/>
    </w:pPr>
  </w:style>
  <w:style w:type="paragraph" w:styleId="List4">
    <w:name w:val="List 4"/>
    <w:basedOn w:val="List"/>
    <w:rsid w:val="000B64C9"/>
    <w:pPr>
      <w:ind w:left="2520"/>
    </w:pPr>
  </w:style>
  <w:style w:type="paragraph" w:styleId="List5">
    <w:name w:val="List 5"/>
    <w:basedOn w:val="List"/>
    <w:rsid w:val="000B64C9"/>
    <w:pPr>
      <w:ind w:left="2880"/>
    </w:pPr>
  </w:style>
  <w:style w:type="paragraph" w:styleId="ListBullet2">
    <w:name w:val="List Bullet 2"/>
    <w:basedOn w:val="ListBullet"/>
    <w:uiPriority w:val="99"/>
    <w:qFormat/>
    <w:rsid w:val="00EF1286"/>
    <w:pPr>
      <w:spacing w:before="0" w:after="0" w:line="240" w:lineRule="atLeast"/>
      <w:ind w:left="792"/>
    </w:pPr>
  </w:style>
  <w:style w:type="paragraph" w:styleId="ListBullet3">
    <w:name w:val="List Bullet 3"/>
    <w:basedOn w:val="Normal"/>
    <w:rsid w:val="000B64C9"/>
    <w:pPr>
      <w:numPr>
        <w:numId w:val="1"/>
      </w:numPr>
    </w:pPr>
  </w:style>
  <w:style w:type="paragraph" w:styleId="ListBullet4">
    <w:name w:val="List Bullet 4"/>
    <w:basedOn w:val="ListBullet"/>
    <w:autoRedefine/>
    <w:rsid w:val="000B64C9"/>
    <w:pPr>
      <w:ind w:left="2520"/>
    </w:pPr>
  </w:style>
  <w:style w:type="paragraph" w:styleId="ListBullet5">
    <w:name w:val="List Bullet 5"/>
    <w:basedOn w:val="ListBullet"/>
    <w:autoRedefine/>
    <w:rsid w:val="000B64C9"/>
    <w:pPr>
      <w:ind w:left="2880"/>
    </w:pPr>
  </w:style>
  <w:style w:type="paragraph" w:styleId="ListNumber2">
    <w:name w:val="List Number 2"/>
    <w:basedOn w:val="ListNumber"/>
    <w:rsid w:val="000B64C9"/>
    <w:pPr>
      <w:numPr>
        <w:ilvl w:val="1"/>
        <w:numId w:val="2"/>
      </w:numPr>
    </w:pPr>
  </w:style>
  <w:style w:type="paragraph" w:styleId="ListNumber3">
    <w:name w:val="List Number 3"/>
    <w:basedOn w:val="ListNumber"/>
    <w:rsid w:val="000B64C9"/>
    <w:pPr>
      <w:numPr>
        <w:ilvl w:val="2"/>
        <w:numId w:val="2"/>
      </w:numPr>
    </w:pPr>
  </w:style>
  <w:style w:type="paragraph" w:styleId="ListNumber4">
    <w:name w:val="List Number 4"/>
    <w:basedOn w:val="ListNumber"/>
    <w:rsid w:val="000B64C9"/>
    <w:pPr>
      <w:numPr>
        <w:ilvl w:val="3"/>
        <w:numId w:val="2"/>
      </w:numPr>
    </w:pPr>
  </w:style>
  <w:style w:type="paragraph" w:styleId="ListNumber5">
    <w:name w:val="List Number 5"/>
    <w:basedOn w:val="ListNumber"/>
    <w:rsid w:val="000B64C9"/>
    <w:pPr>
      <w:numPr>
        <w:ilvl w:val="4"/>
        <w:numId w:val="2"/>
      </w:numPr>
    </w:pPr>
  </w:style>
  <w:style w:type="paragraph" w:styleId="BodyTextIndent">
    <w:name w:val="Body Text Indent"/>
    <w:basedOn w:val="Normal"/>
    <w:link w:val="BodyTextIndentChar"/>
    <w:rsid w:val="000B64C9"/>
    <w:pPr>
      <w:ind w:left="288"/>
    </w:pPr>
    <w:rPr>
      <w:iCs/>
    </w:rPr>
  </w:style>
  <w:style w:type="character" w:customStyle="1" w:styleId="BodyTextIndentChar">
    <w:name w:val="Body Text Indent Char"/>
    <w:basedOn w:val="DefaultParagraphFont"/>
    <w:link w:val="BodyTextIndent"/>
    <w:rsid w:val="000B64C9"/>
    <w:rPr>
      <w:rFonts w:ascii="Verdana" w:eastAsia="Times New Roman" w:hAnsi="Verdana"/>
      <w:iCs/>
      <w:szCs w:val="24"/>
    </w:rPr>
  </w:style>
  <w:style w:type="paragraph" w:styleId="Subtitle">
    <w:name w:val="Subtitle"/>
    <w:basedOn w:val="Normal"/>
    <w:link w:val="SubtitleChar"/>
    <w:qFormat/>
    <w:rsid w:val="000B64C9"/>
    <w:pPr>
      <w:spacing w:after="60"/>
      <w:jc w:val="center"/>
      <w:outlineLvl w:val="1"/>
    </w:pPr>
    <w:rPr>
      <w:rFonts w:ascii="Arial" w:hAnsi="Arial" w:cs="Arial"/>
    </w:rPr>
  </w:style>
  <w:style w:type="character" w:customStyle="1" w:styleId="SubtitleChar">
    <w:name w:val="Subtitle Char"/>
    <w:basedOn w:val="DefaultParagraphFont"/>
    <w:link w:val="Subtitle"/>
    <w:rsid w:val="000B64C9"/>
    <w:rPr>
      <w:rFonts w:ascii="Arial" w:eastAsia="Times New Roman" w:hAnsi="Arial" w:cs="Arial"/>
      <w:szCs w:val="24"/>
    </w:rPr>
  </w:style>
  <w:style w:type="paragraph" w:styleId="BlockText">
    <w:name w:val="Block Text"/>
    <w:basedOn w:val="Normal"/>
    <w:rsid w:val="000B64C9"/>
    <w:pPr>
      <w:autoSpaceDE w:val="0"/>
      <w:autoSpaceDN w:val="0"/>
      <w:ind w:left="1440" w:right="1440"/>
    </w:pPr>
    <w:rPr>
      <w:rFonts w:ascii="Arial" w:hAnsi="Arial" w:cs="Arial"/>
      <w:szCs w:val="20"/>
    </w:rPr>
  </w:style>
  <w:style w:type="character" w:styleId="FollowedHyperlink">
    <w:name w:val="FollowedHyperlink"/>
    <w:basedOn w:val="DefaultParagraphFont"/>
    <w:rsid w:val="000B64C9"/>
    <w:rPr>
      <w:color w:val="800080"/>
      <w:u w:val="single"/>
    </w:rPr>
  </w:style>
  <w:style w:type="character" w:styleId="Strong">
    <w:name w:val="Strong"/>
    <w:basedOn w:val="DefaultParagraphFont"/>
    <w:uiPriority w:val="22"/>
    <w:qFormat/>
    <w:rsid w:val="000B64C9"/>
    <w:rPr>
      <w:b/>
      <w:bCs/>
    </w:rPr>
  </w:style>
  <w:style w:type="character" w:styleId="Emphasis">
    <w:name w:val="Emphasis"/>
    <w:basedOn w:val="DefaultParagraphFont"/>
    <w:qFormat/>
    <w:rsid w:val="000B64C9"/>
    <w:rPr>
      <w:i/>
      <w:iCs/>
    </w:rPr>
  </w:style>
  <w:style w:type="paragraph" w:styleId="DocumentMap">
    <w:name w:val="Document Map"/>
    <w:basedOn w:val="Normal"/>
    <w:link w:val="DocumentMapChar"/>
    <w:semiHidden/>
    <w:rsid w:val="000B64C9"/>
    <w:pPr>
      <w:shd w:val="clear" w:color="auto" w:fill="000080"/>
    </w:pPr>
    <w:rPr>
      <w:rFonts w:ascii="Tahoma" w:hAnsi="Tahoma" w:cs="Tahoma"/>
    </w:rPr>
  </w:style>
  <w:style w:type="character" w:customStyle="1" w:styleId="DocumentMapChar">
    <w:name w:val="Document Map Char"/>
    <w:basedOn w:val="DefaultParagraphFont"/>
    <w:link w:val="DocumentMap"/>
    <w:semiHidden/>
    <w:rsid w:val="000B64C9"/>
    <w:rPr>
      <w:rFonts w:ascii="Tahoma" w:eastAsia="Times New Roman" w:hAnsi="Tahoma" w:cs="Tahoma"/>
      <w:szCs w:val="24"/>
      <w:shd w:val="clear" w:color="auto" w:fill="000080"/>
    </w:rPr>
  </w:style>
  <w:style w:type="paragraph" w:styleId="NormalWeb">
    <w:name w:val="Normal (Web)"/>
    <w:basedOn w:val="Normal"/>
    <w:rsid w:val="000B64C9"/>
    <w:pPr>
      <w:spacing w:before="100" w:beforeAutospacing="1" w:after="100" w:afterAutospacing="1"/>
    </w:pPr>
  </w:style>
  <w:style w:type="character" w:styleId="HTMLCode">
    <w:name w:val="HTML Code"/>
    <w:basedOn w:val="DefaultParagraphFont"/>
    <w:rsid w:val="000B64C9"/>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0B6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0B64C9"/>
    <w:rPr>
      <w:rFonts w:ascii="Courier New" w:eastAsia="Times New Roman" w:hAnsi="Courier New" w:cs="Courier New"/>
    </w:rPr>
  </w:style>
  <w:style w:type="paragraph" w:styleId="CommentSubject">
    <w:name w:val="annotation subject"/>
    <w:basedOn w:val="CommentText"/>
    <w:next w:val="CommentText"/>
    <w:link w:val="CommentSubjectChar"/>
    <w:semiHidden/>
    <w:rsid w:val="000B64C9"/>
    <w:pPr>
      <w:spacing w:line="240" w:lineRule="auto"/>
    </w:pPr>
    <w:rPr>
      <w:b/>
      <w:bCs/>
    </w:rPr>
  </w:style>
  <w:style w:type="character" w:customStyle="1" w:styleId="CommentSubjectChar">
    <w:name w:val="Comment Subject Char"/>
    <w:basedOn w:val="CommentTextChar"/>
    <w:link w:val="CommentSubject"/>
    <w:semiHidden/>
    <w:rsid w:val="000B64C9"/>
    <w:rPr>
      <w:rFonts w:ascii="Verdana" w:eastAsia="Times New Roman" w:hAnsi="Verdana"/>
      <w:b/>
      <w:bCs/>
      <w:sz w:val="16"/>
      <w:szCs w:val="24"/>
    </w:rPr>
  </w:style>
  <w:style w:type="table" w:styleId="TableGrid">
    <w:name w:val="Table Grid"/>
    <w:basedOn w:val="TableNormal"/>
    <w:rsid w:val="000B64C9"/>
    <w:pPr>
      <w:ind w:left="1080"/>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B64C9"/>
    <w:rPr>
      <w:color w:val="808080"/>
    </w:rPr>
  </w:style>
  <w:style w:type="paragraph" w:styleId="ListParagraph">
    <w:name w:val="List Paragraph"/>
    <w:basedOn w:val="Normal"/>
    <w:uiPriority w:val="34"/>
    <w:qFormat/>
    <w:rsid w:val="000B64C9"/>
    <w:pPr>
      <w:ind w:left="720"/>
      <w:contextualSpacing/>
    </w:pPr>
  </w:style>
  <w:style w:type="paragraph" w:customStyle="1" w:styleId="Superscript">
    <w:name w:val="Superscript"/>
    <w:basedOn w:val="Normal"/>
    <w:rsid w:val="000B64C9"/>
    <w:pPr>
      <w:spacing w:before="0"/>
    </w:pPr>
    <w:rPr>
      <w:sz w:val="32"/>
      <w:szCs w:val="20"/>
      <w:vertAlign w:val="superscript"/>
    </w:rPr>
  </w:style>
  <w:style w:type="character" w:customStyle="1" w:styleId="ListBulletCharChar">
    <w:name w:val="List Bullet Char Char"/>
    <w:basedOn w:val="DefaultParagraphFont"/>
    <w:rsid w:val="000B64C9"/>
    <w:rPr>
      <w:rFonts w:ascii="Verdana" w:hAnsi="Verdana"/>
      <w:szCs w:val="24"/>
      <w:lang w:val="en-US" w:eastAsia="en-US" w:bidi="ar-SA"/>
    </w:rPr>
  </w:style>
  <w:style w:type="paragraph" w:customStyle="1" w:styleId="BibiographyItem">
    <w:name w:val="Bibiography Item"/>
    <w:basedOn w:val="Normal"/>
    <w:rsid w:val="000B64C9"/>
  </w:style>
  <w:style w:type="paragraph" w:customStyle="1" w:styleId="Figure">
    <w:name w:val="Figure"/>
    <w:next w:val="Normal"/>
    <w:rsid w:val="000B64C9"/>
    <w:pPr>
      <w:spacing w:before="360" w:after="240"/>
      <w:ind w:left="720" w:hanging="360"/>
    </w:pPr>
    <w:rPr>
      <w:rFonts w:ascii="Verdana" w:eastAsia="Times New Roman" w:hAnsi="Verdana"/>
      <w:b/>
      <w:noProof/>
      <w:sz w:val="18"/>
    </w:rPr>
  </w:style>
  <w:style w:type="paragraph" w:customStyle="1" w:styleId="Notebody">
    <w:name w:val="Note body"/>
    <w:basedOn w:val="Normal"/>
    <w:next w:val="Normal"/>
    <w:rsid w:val="000B64C9"/>
    <w:rPr>
      <w:rFonts w:ascii="Times New Roman" w:hAnsi="Times New Roman"/>
      <w:i/>
      <w:sz w:val="22"/>
    </w:rPr>
  </w:style>
  <w:style w:type="paragraph" w:customStyle="1" w:styleId="Style1">
    <w:name w:val="Style1"/>
    <w:basedOn w:val="Heading1"/>
    <w:next w:val="Normal"/>
    <w:rsid w:val="000B64C9"/>
    <w:pPr>
      <w:spacing w:before="600" w:after="480"/>
      <w:jc w:val="center"/>
    </w:pPr>
    <w:rPr>
      <w:rFonts w:ascii="Palatino" w:hAnsi="Palatino"/>
      <w:sz w:val="40"/>
    </w:rPr>
  </w:style>
  <w:style w:type="paragraph" w:customStyle="1" w:styleId="Part">
    <w:name w:val="Part"/>
    <w:basedOn w:val="Heading1"/>
    <w:next w:val="Heading1"/>
    <w:autoRedefine/>
    <w:rsid w:val="000B64C9"/>
    <w:pPr>
      <w:numPr>
        <w:numId w:val="3"/>
      </w:numPr>
      <w:spacing w:before="0" w:after="480"/>
    </w:pPr>
    <w:rPr>
      <w:rFonts w:ascii="Palatino" w:hAnsi="Palatino"/>
      <w:sz w:val="40"/>
    </w:rPr>
  </w:style>
  <w:style w:type="paragraph" w:customStyle="1" w:styleId="Pathname">
    <w:name w:val="Pathname"/>
    <w:basedOn w:val="Normal"/>
    <w:rsid w:val="000B64C9"/>
    <w:pPr>
      <w:ind w:left="288"/>
    </w:pPr>
    <w:rPr>
      <w:rFonts w:ascii="Lucida Console" w:hAnsi="Lucida Console"/>
      <w:b/>
    </w:rPr>
  </w:style>
  <w:style w:type="paragraph" w:customStyle="1" w:styleId="UnnumberedHeading">
    <w:name w:val="Unnumbered Heading"/>
    <w:basedOn w:val="Normal"/>
    <w:next w:val="Normal"/>
    <w:rsid w:val="000B64C9"/>
    <w:pPr>
      <w:keepNext/>
      <w:spacing w:before="240"/>
    </w:pPr>
    <w:rPr>
      <w:b/>
      <w:sz w:val="24"/>
    </w:rPr>
  </w:style>
  <w:style w:type="paragraph" w:customStyle="1" w:styleId="OpenIssue">
    <w:name w:val="Open Issue"/>
    <w:rsid w:val="000B64C9"/>
    <w:pPr>
      <w:overflowPunct w:val="0"/>
      <w:autoSpaceDE w:val="0"/>
      <w:autoSpaceDN w:val="0"/>
      <w:adjustRightInd w:val="0"/>
      <w:spacing w:before="120" w:after="240"/>
      <w:ind w:left="360" w:hanging="360"/>
    </w:pPr>
    <w:rPr>
      <w:rFonts w:eastAsia="Times New Roman"/>
      <w:b/>
      <w:i/>
      <w:color w:val="FF0000"/>
      <w:sz w:val="24"/>
    </w:rPr>
  </w:style>
  <w:style w:type="paragraph" w:customStyle="1" w:styleId="Console">
    <w:name w:val="Console"/>
    <w:basedOn w:val="Normal"/>
    <w:next w:val="Normal"/>
    <w:rsid w:val="000B64C9"/>
    <w:pPr>
      <w:tabs>
        <w:tab w:val="left" w:pos="576"/>
        <w:tab w:val="left" w:pos="864"/>
      </w:tabs>
      <w:spacing w:before="40" w:after="40"/>
      <w:ind w:left="288"/>
    </w:pPr>
    <w:rPr>
      <w:rFonts w:ascii="Courier New" w:hAnsi="Courier New"/>
      <w:sz w:val="18"/>
    </w:rPr>
  </w:style>
  <w:style w:type="paragraph" w:customStyle="1" w:styleId="MyListNumber">
    <w:name w:val="My List Number"/>
    <w:basedOn w:val="Normal"/>
    <w:rsid w:val="000B64C9"/>
    <w:pPr>
      <w:numPr>
        <w:numId w:val="4"/>
      </w:numPr>
    </w:pPr>
  </w:style>
  <w:style w:type="paragraph" w:customStyle="1" w:styleId="MyHeading2">
    <w:name w:val="My Heading 2"/>
    <w:basedOn w:val="Normal"/>
    <w:rsid w:val="000B64C9"/>
    <w:pPr>
      <w:keepNext/>
      <w:numPr>
        <w:numId w:val="5"/>
      </w:numPr>
      <w:spacing w:before="240" w:after="60"/>
    </w:pPr>
    <w:rPr>
      <w:rFonts w:ascii="Arial" w:hAnsi="Arial"/>
      <w:b/>
      <w:sz w:val="28"/>
    </w:rPr>
  </w:style>
  <w:style w:type="paragraph" w:customStyle="1" w:styleId="StyleListBullet">
    <w:name w:val="Style List Bullet"/>
    <w:basedOn w:val="Normal"/>
    <w:rsid w:val="000B64C9"/>
    <w:rPr>
      <w:b/>
      <w:bCs/>
      <w:i/>
      <w:iCs/>
    </w:rPr>
  </w:style>
  <w:style w:type="paragraph" w:customStyle="1" w:styleId="ListBullet1">
    <w:name w:val="List Bullet 1"/>
    <w:basedOn w:val="Normal"/>
    <w:uiPriority w:val="99"/>
    <w:rsid w:val="008413FD"/>
    <w:pPr>
      <w:numPr>
        <w:numId w:val="15"/>
      </w:numPr>
    </w:pPr>
  </w:style>
  <w:style w:type="character" w:customStyle="1" w:styleId="TaskCharChar">
    <w:name w:val="Task Char Char"/>
    <w:basedOn w:val="DefaultParagraphFont"/>
    <w:rsid w:val="000B64C9"/>
    <w:rPr>
      <w:rFonts w:ascii="Verdana" w:hAnsi="Verdana"/>
      <w:szCs w:val="24"/>
      <w:lang w:val="en-US" w:eastAsia="en-US" w:bidi="ar-SA"/>
    </w:rPr>
  </w:style>
  <w:style w:type="paragraph" w:customStyle="1" w:styleId="StyleSubtaskLightBlue">
    <w:name w:val="Style Subtask + Light Blue"/>
    <w:basedOn w:val="Normal"/>
    <w:rsid w:val="00F34F35"/>
    <w:rPr>
      <w:color w:val="3366FF"/>
    </w:rPr>
  </w:style>
  <w:style w:type="paragraph" w:customStyle="1" w:styleId="StyleCodeNotBoldLightBlue">
    <w:name w:val="Style Code + Not Bold Light Blue"/>
    <w:basedOn w:val="Normal"/>
    <w:rsid w:val="00F34F35"/>
    <w:rPr>
      <w:b/>
      <w:color w:val="3366FF"/>
    </w:rPr>
  </w:style>
  <w:style w:type="paragraph" w:customStyle="1" w:styleId="StyleSubtaskLightBlue1">
    <w:name w:val="Style Subtask + Light Blue1"/>
    <w:basedOn w:val="Normal"/>
    <w:rsid w:val="00F34F35"/>
    <w:rPr>
      <w:color w:val="3366FF"/>
    </w:rPr>
  </w:style>
  <w:style w:type="character" w:customStyle="1" w:styleId="StyleSubtaskLightBlue1Char">
    <w:name w:val="Style Subtask + Light Blue1 Char"/>
    <w:basedOn w:val="DefaultParagraphFont"/>
    <w:rsid w:val="00F34F35"/>
    <w:rPr>
      <w:rFonts w:ascii="Verdana" w:eastAsiaTheme="minorHAnsi" w:hAnsi="Verdana"/>
      <w:color w:val="3366FF"/>
    </w:rPr>
  </w:style>
  <w:style w:type="paragraph" w:customStyle="1" w:styleId="HeadingBase">
    <w:name w:val="Heading Base"/>
    <w:basedOn w:val="Normal"/>
    <w:next w:val="BodyText"/>
    <w:rsid w:val="000B64C9"/>
    <w:pPr>
      <w:keepNext/>
      <w:spacing w:before="140" w:line="220" w:lineRule="atLeast"/>
    </w:pPr>
    <w:rPr>
      <w:spacing w:val="-4"/>
      <w:kern w:val="28"/>
      <w:sz w:val="22"/>
    </w:rPr>
  </w:style>
  <w:style w:type="paragraph" w:customStyle="1" w:styleId="FootnoteBase">
    <w:name w:val="Footnote Base"/>
    <w:basedOn w:val="Normal"/>
    <w:rsid w:val="000B64C9"/>
    <w:pPr>
      <w:spacing w:line="200" w:lineRule="atLeast"/>
    </w:pPr>
    <w:rPr>
      <w:sz w:val="16"/>
    </w:rPr>
  </w:style>
  <w:style w:type="paragraph" w:customStyle="1" w:styleId="TableText">
    <w:name w:val="Table Text"/>
    <w:basedOn w:val="Normal"/>
    <w:rsid w:val="000B64C9"/>
    <w:pPr>
      <w:spacing w:before="60"/>
    </w:pPr>
    <w:rPr>
      <w:sz w:val="16"/>
    </w:rPr>
  </w:style>
  <w:style w:type="paragraph" w:customStyle="1" w:styleId="HeaderBase">
    <w:name w:val="Header Base"/>
    <w:basedOn w:val="Normal"/>
    <w:rsid w:val="000B64C9"/>
    <w:pPr>
      <w:tabs>
        <w:tab w:val="center" w:pos="4320"/>
        <w:tab w:val="right" w:pos="8640"/>
      </w:tabs>
      <w:spacing w:line="190" w:lineRule="atLeast"/>
    </w:pPr>
    <w:rPr>
      <w:caps/>
      <w:sz w:val="15"/>
    </w:rPr>
  </w:style>
  <w:style w:type="paragraph" w:customStyle="1" w:styleId="FooterEven">
    <w:name w:val="Footer Even"/>
    <w:basedOn w:val="Footer"/>
    <w:rsid w:val="000B64C9"/>
    <w:pPr>
      <w:pBdr>
        <w:top w:val="single" w:sz="6" w:space="2" w:color="auto"/>
      </w:pBdr>
      <w:spacing w:before="600"/>
    </w:pPr>
  </w:style>
  <w:style w:type="paragraph" w:customStyle="1" w:styleId="FooterFirst">
    <w:name w:val="Footer First"/>
    <w:basedOn w:val="Footer"/>
    <w:rsid w:val="000B64C9"/>
    <w:pPr>
      <w:pBdr>
        <w:top w:val="single" w:sz="6" w:space="2" w:color="auto"/>
      </w:pBdr>
      <w:spacing w:before="600"/>
    </w:pPr>
  </w:style>
  <w:style w:type="paragraph" w:customStyle="1" w:styleId="FooterOdd">
    <w:name w:val="Footer Odd"/>
    <w:basedOn w:val="Footer"/>
    <w:rsid w:val="000B64C9"/>
    <w:pPr>
      <w:pBdr>
        <w:top w:val="single" w:sz="6" w:space="2" w:color="auto"/>
      </w:pBdr>
      <w:spacing w:before="600"/>
    </w:pPr>
  </w:style>
  <w:style w:type="paragraph" w:customStyle="1" w:styleId="HeaderEven">
    <w:name w:val="Header Even"/>
    <w:basedOn w:val="Header"/>
    <w:rsid w:val="000B64C9"/>
    <w:pPr>
      <w:pBdr>
        <w:bottom w:val="single" w:sz="6" w:space="1" w:color="auto"/>
      </w:pBdr>
      <w:spacing w:after="600"/>
    </w:pPr>
  </w:style>
  <w:style w:type="paragraph" w:customStyle="1" w:styleId="HeaderFirst">
    <w:name w:val="Header First"/>
    <w:basedOn w:val="Header"/>
    <w:rsid w:val="000B64C9"/>
    <w:pPr>
      <w:pBdr>
        <w:top w:val="single" w:sz="6" w:space="2" w:color="auto"/>
      </w:pBdr>
      <w:jc w:val="right"/>
    </w:pPr>
  </w:style>
  <w:style w:type="paragraph" w:customStyle="1" w:styleId="HeaderOdd">
    <w:name w:val="Header Odd"/>
    <w:basedOn w:val="Header"/>
    <w:rsid w:val="000B64C9"/>
    <w:pPr>
      <w:pBdr>
        <w:bottom w:val="single" w:sz="6" w:space="1" w:color="auto"/>
      </w:pBdr>
      <w:spacing w:after="600"/>
    </w:pPr>
  </w:style>
  <w:style w:type="paragraph" w:customStyle="1" w:styleId="IndexBase">
    <w:name w:val="Index Base"/>
    <w:basedOn w:val="Normal"/>
    <w:rsid w:val="000B64C9"/>
    <w:pPr>
      <w:spacing w:line="240" w:lineRule="atLeast"/>
    </w:pPr>
    <w:rPr>
      <w:sz w:val="18"/>
    </w:rPr>
  </w:style>
  <w:style w:type="paragraph" w:customStyle="1" w:styleId="TableHeader">
    <w:name w:val="Table Header"/>
    <w:basedOn w:val="Normal"/>
    <w:rsid w:val="000B64C9"/>
    <w:pPr>
      <w:spacing w:before="60"/>
      <w:jc w:val="center"/>
    </w:pPr>
    <w:rPr>
      <w:rFonts w:ascii="Arial Black" w:hAnsi="Arial Black"/>
      <w:sz w:val="16"/>
    </w:rPr>
  </w:style>
  <w:style w:type="paragraph" w:customStyle="1" w:styleId="TOCBase">
    <w:name w:val="TOC Base"/>
    <w:basedOn w:val="Normal"/>
    <w:rsid w:val="000B64C9"/>
    <w:pPr>
      <w:tabs>
        <w:tab w:val="right" w:leader="dot" w:pos="6480"/>
      </w:tabs>
      <w:spacing w:after="240" w:line="240" w:lineRule="atLeast"/>
    </w:pPr>
  </w:style>
  <w:style w:type="paragraph" w:customStyle="1" w:styleId="Table-Text">
    <w:name w:val="Table - Text"/>
    <w:basedOn w:val="Normal"/>
    <w:rsid w:val="000B64C9"/>
    <w:pPr>
      <w:autoSpaceDE w:val="0"/>
      <w:autoSpaceDN w:val="0"/>
      <w:spacing w:before="60" w:after="60"/>
    </w:pPr>
    <w:rPr>
      <w:rFonts w:ascii="Times New Roman" w:hAnsi="Times New Roman"/>
    </w:rPr>
  </w:style>
  <w:style w:type="paragraph" w:customStyle="1" w:styleId="StyleListBulletBold">
    <w:name w:val="Style List Bullet + Bold"/>
    <w:basedOn w:val="ListBullet"/>
    <w:rsid w:val="000B64C9"/>
    <w:pPr>
      <w:ind w:left="0" w:firstLine="0"/>
    </w:pPr>
    <w:rPr>
      <w:b/>
      <w:bCs/>
    </w:rPr>
  </w:style>
  <w:style w:type="paragraph" w:customStyle="1" w:styleId="Definition">
    <w:name w:val="Definition"/>
    <w:basedOn w:val="Normal"/>
    <w:next w:val="DefinitionItem"/>
    <w:rsid w:val="000B64C9"/>
    <w:pPr>
      <w:keepNext/>
      <w:spacing w:before="160" w:after="0"/>
      <w:ind w:left="432" w:hanging="432"/>
    </w:pPr>
    <w:rPr>
      <w:b/>
    </w:rPr>
  </w:style>
  <w:style w:type="paragraph" w:customStyle="1" w:styleId="DefinitionItem">
    <w:name w:val="Definition Item"/>
    <w:basedOn w:val="Normal"/>
    <w:rsid w:val="000B64C9"/>
    <w:pPr>
      <w:numPr>
        <w:numId w:val="7"/>
      </w:numPr>
      <w:spacing w:after="60"/>
    </w:pPr>
  </w:style>
  <w:style w:type="character" w:customStyle="1" w:styleId="heading10">
    <w:name w:val="heading1"/>
    <w:basedOn w:val="DefaultParagraphFont"/>
    <w:rsid w:val="000B64C9"/>
    <w:rPr>
      <w:rFonts w:ascii="Arial" w:hAnsi="Arial" w:cs="Arial" w:hint="default"/>
      <w:color w:val="5D68B7"/>
      <w:sz w:val="36"/>
      <w:szCs w:val="36"/>
    </w:rPr>
  </w:style>
  <w:style w:type="character" w:customStyle="1" w:styleId="address1">
    <w:name w:val="address1"/>
    <w:basedOn w:val="DefaultParagraphFont"/>
    <w:rsid w:val="000B64C9"/>
    <w:rPr>
      <w:rFonts w:ascii="Verdana" w:hAnsi="Verdana" w:hint="default"/>
      <w:sz w:val="16"/>
      <w:szCs w:val="16"/>
    </w:rPr>
  </w:style>
  <w:style w:type="character" w:customStyle="1" w:styleId="x-small1">
    <w:name w:val="x-small1"/>
    <w:basedOn w:val="DefaultParagraphFont"/>
    <w:rsid w:val="000B64C9"/>
    <w:rPr>
      <w:sz w:val="15"/>
      <w:szCs w:val="15"/>
    </w:rPr>
  </w:style>
  <w:style w:type="character" w:customStyle="1" w:styleId="ListBulletChar">
    <w:name w:val="List Bullet Char"/>
    <w:basedOn w:val="DefaultParagraphFont"/>
    <w:rsid w:val="00DC14FA"/>
    <w:rPr>
      <w:rFonts w:ascii="Verdana" w:hAnsi="Verdana"/>
      <w:szCs w:val="24"/>
      <w:lang w:val="en-US" w:eastAsia="en-US" w:bidi="ar-SA"/>
    </w:rPr>
  </w:style>
  <w:style w:type="character" w:customStyle="1" w:styleId="ListBullet3Char">
    <w:name w:val="List Bullet 3 Char"/>
    <w:basedOn w:val="DefaultParagraphFont"/>
    <w:rsid w:val="000B64C9"/>
    <w:rPr>
      <w:rFonts w:ascii="Verdana" w:hAnsi="Verdana"/>
      <w:szCs w:val="24"/>
      <w:lang w:val="en-US" w:eastAsia="en-US" w:bidi="ar-SA"/>
    </w:rPr>
  </w:style>
  <w:style w:type="character" w:customStyle="1" w:styleId="CharChar">
    <w:name w:val="Char Char"/>
    <w:basedOn w:val="DefaultParagraphFont"/>
    <w:rsid w:val="000B64C9"/>
    <w:rPr>
      <w:rFonts w:ascii="Verdana" w:hAnsi="Verdana"/>
      <w:szCs w:val="24"/>
      <w:lang w:val="en-US" w:eastAsia="en-US" w:bidi="ar-SA"/>
    </w:rPr>
  </w:style>
  <w:style w:type="character" w:customStyle="1" w:styleId="alertbig1">
    <w:name w:val="alertbig1"/>
    <w:basedOn w:val="DefaultParagraphFont"/>
    <w:rsid w:val="000B64C9"/>
    <w:rPr>
      <w:rFonts w:ascii="Arial" w:hAnsi="Arial" w:cs="Arial" w:hint="default"/>
      <w:color w:val="EE8811"/>
      <w:sz w:val="20"/>
      <w:szCs w:val="20"/>
    </w:rPr>
  </w:style>
  <w:style w:type="character" w:customStyle="1" w:styleId="mhtextemph1">
    <w:name w:val="mhtextemph1"/>
    <w:basedOn w:val="DefaultParagraphFont"/>
    <w:rsid w:val="000B64C9"/>
    <w:rPr>
      <w:rFonts w:ascii="Arial" w:hAnsi="Arial" w:cs="Arial" w:hint="default"/>
      <w:b/>
      <w:bCs/>
      <w:color w:val="FFFFFF"/>
      <w:sz w:val="18"/>
      <w:szCs w:val="18"/>
    </w:rPr>
  </w:style>
  <w:style w:type="character" w:customStyle="1" w:styleId="text">
    <w:name w:val="text"/>
    <w:basedOn w:val="DefaultParagraphFont"/>
    <w:rsid w:val="000B64C9"/>
  </w:style>
  <w:style w:type="character" w:customStyle="1" w:styleId="para">
    <w:name w:val="para"/>
    <w:basedOn w:val="DefaultParagraphFont"/>
    <w:rsid w:val="000B64C9"/>
  </w:style>
  <w:style w:type="character" w:customStyle="1" w:styleId="ms-profilevalue1">
    <w:name w:val="ms-profilevalue1"/>
    <w:basedOn w:val="DefaultParagraphFont"/>
    <w:rsid w:val="000B64C9"/>
    <w:rPr>
      <w:color w:val="000000"/>
    </w:rPr>
  </w:style>
  <w:style w:type="paragraph" w:customStyle="1" w:styleId="Char">
    <w:name w:val="Char"/>
    <w:basedOn w:val="Normal"/>
    <w:rsid w:val="000B64C9"/>
    <w:pPr>
      <w:spacing w:before="0" w:after="160" w:line="240" w:lineRule="exact"/>
    </w:pPr>
    <w:rPr>
      <w:sz w:val="18"/>
      <w:szCs w:val="20"/>
    </w:rPr>
  </w:style>
  <w:style w:type="paragraph" w:customStyle="1" w:styleId="TOC11">
    <w:name w:val="TOC 11"/>
    <w:basedOn w:val="Normal"/>
    <w:next w:val="Normal"/>
    <w:autoRedefine/>
    <w:uiPriority w:val="39"/>
    <w:qFormat/>
    <w:rsid w:val="000B64C9"/>
    <w:rPr>
      <w:rFonts w:ascii="Calibri" w:hAnsi="Calibri"/>
      <w:b/>
      <w:bCs/>
      <w:caps/>
      <w:szCs w:val="20"/>
    </w:rPr>
  </w:style>
  <w:style w:type="character" w:customStyle="1" w:styleId="apple-style-span">
    <w:name w:val="apple-style-span"/>
    <w:basedOn w:val="DefaultParagraphFont"/>
    <w:rsid w:val="000B64C9"/>
  </w:style>
  <w:style w:type="character" w:customStyle="1" w:styleId="apple-converted-space">
    <w:name w:val="apple-converted-space"/>
    <w:basedOn w:val="DefaultParagraphFont"/>
    <w:rsid w:val="000B64C9"/>
  </w:style>
  <w:style w:type="character" w:customStyle="1" w:styleId="InternetLink">
    <w:name w:val="Internet Link"/>
    <w:basedOn w:val="DefaultParagraphFont"/>
    <w:rsid w:val="000B64C9"/>
    <w:rPr>
      <w:rFonts w:cs="Times New Roman"/>
      <w:color w:val="0000FF"/>
      <w:u w:val="single"/>
      <w:lang w:val="en-US" w:eastAsia="en-US" w:bidi="en-US"/>
    </w:rPr>
  </w:style>
  <w:style w:type="character" w:customStyle="1" w:styleId="sha-block">
    <w:name w:val="sha-block"/>
    <w:basedOn w:val="DefaultParagraphFont"/>
    <w:rsid w:val="000B64C9"/>
  </w:style>
  <w:style w:type="character" w:customStyle="1" w:styleId="sha">
    <w:name w:val="sha"/>
    <w:basedOn w:val="DefaultParagraphFont"/>
    <w:rsid w:val="000B64C9"/>
  </w:style>
  <w:style w:type="character" w:customStyle="1" w:styleId="author-name">
    <w:name w:val="author-name"/>
    <w:basedOn w:val="DefaultParagraphFont"/>
    <w:rsid w:val="000B64C9"/>
  </w:style>
  <w:style w:type="paragraph" w:customStyle="1" w:styleId="DefinitionBody">
    <w:name w:val="Definition Body"/>
    <w:basedOn w:val="Normal"/>
    <w:qFormat/>
    <w:rsid w:val="000B64C9"/>
    <w:pPr>
      <w:spacing w:before="0"/>
      <w:ind w:left="720"/>
    </w:pPr>
    <w:rPr>
      <w:rFonts w:ascii="Segoe UI" w:hAnsi="Segoe UI" w:cs="Segoe UI"/>
      <w:color w:val="000000"/>
      <w:sz w:val="21"/>
      <w:szCs w:val="21"/>
    </w:rPr>
  </w:style>
  <w:style w:type="paragraph" w:customStyle="1" w:styleId="DefinitionTerm">
    <w:name w:val="Definition Term"/>
    <w:basedOn w:val="Normal"/>
    <w:qFormat/>
    <w:rsid w:val="000B64C9"/>
    <w:pPr>
      <w:keepNext/>
      <w:spacing w:after="60"/>
    </w:pPr>
    <w:rPr>
      <w:rFonts w:ascii="Segoe UI" w:hAnsi="Segoe UI"/>
      <w:b/>
      <w:sz w:val="22"/>
    </w:rPr>
  </w:style>
  <w:style w:type="paragraph" w:customStyle="1" w:styleId="StyleSubtask">
    <w:name w:val="Style Subtask"/>
    <w:basedOn w:val="Normal"/>
    <w:rsid w:val="00F34F35"/>
    <w:rPr>
      <w:color w:val="3366FF"/>
    </w:rPr>
  </w:style>
  <w:style w:type="character" w:customStyle="1" w:styleId="GrammarMetaChar">
    <w:name w:val="GrammarMetaChar"/>
    <w:basedOn w:val="DefaultParagraphFont"/>
    <w:uiPriority w:val="1"/>
    <w:qFormat/>
    <w:rsid w:val="00F34F35"/>
    <w:rPr>
      <w:rFonts w:ascii="Rockwell Extra Bold" w:eastAsiaTheme="minorHAnsi" w:hAnsi="Rockwell Extra Bold" w:cstheme="minorBidi"/>
      <w:b/>
      <w:color w:val="C709CC"/>
      <w:sz w:val="24"/>
      <w:szCs w:val="24"/>
    </w:rPr>
  </w:style>
  <w:style w:type="character" w:customStyle="1" w:styleId="EmailStyle31">
    <w:name w:val="EmailStyle31"/>
    <w:basedOn w:val="DefaultParagraphFont"/>
    <w:uiPriority w:val="99"/>
    <w:semiHidden/>
    <w:rsid w:val="000B64C9"/>
    <w:rPr>
      <w:rFonts w:ascii="Arial" w:hAnsi="Arial" w:cs="Arial"/>
      <w:color w:val="000080"/>
      <w:sz w:val="20"/>
      <w:szCs w:val="20"/>
    </w:rPr>
  </w:style>
  <w:style w:type="character" w:customStyle="1" w:styleId="maintextgraybold">
    <w:name w:val="maintextgraybold"/>
    <w:basedOn w:val="DefaultParagraphFont"/>
    <w:uiPriority w:val="99"/>
    <w:rsid w:val="000B64C9"/>
    <w:rPr>
      <w:rFonts w:cs="Times New Roman"/>
    </w:rPr>
  </w:style>
  <w:style w:type="paragraph" w:customStyle="1" w:styleId="Day">
    <w:name w:val="Day"/>
    <w:basedOn w:val="Normal"/>
    <w:next w:val="Normal"/>
    <w:uiPriority w:val="99"/>
    <w:rsid w:val="000B64C9"/>
    <w:pPr>
      <w:pBdr>
        <w:top w:val="single" w:sz="4" w:space="1" w:color="auto"/>
        <w:left w:val="single" w:sz="4" w:space="4" w:color="auto"/>
        <w:bottom w:val="single" w:sz="4" w:space="1" w:color="auto"/>
        <w:right w:val="single" w:sz="4" w:space="4" w:color="auto"/>
      </w:pBdr>
      <w:spacing w:before="240"/>
    </w:pPr>
    <w:rPr>
      <w:rFonts w:ascii="SketchFlow Print" w:hAnsi="SketchFlow Print" w:cs="Lucida Console"/>
      <w:b/>
      <w:bCs/>
      <w:color w:val="7030A0"/>
      <w:sz w:val="32"/>
      <w:u w:val="single"/>
    </w:rPr>
  </w:style>
  <w:style w:type="character" w:customStyle="1" w:styleId="BodyText2Char">
    <w:name w:val="Body Text 2 Char"/>
    <w:basedOn w:val="DefaultParagraphFont"/>
    <w:uiPriority w:val="99"/>
    <w:semiHidden/>
    <w:locked/>
    <w:rsid w:val="000B64C9"/>
    <w:rPr>
      <w:rFonts w:ascii="Verdana" w:hAnsi="Verdana" w:cs="Verdana"/>
      <w:sz w:val="20"/>
      <w:szCs w:val="20"/>
    </w:rPr>
  </w:style>
  <w:style w:type="character" w:customStyle="1" w:styleId="panel1">
    <w:name w:val="panel1"/>
    <w:basedOn w:val="DefaultParagraphFont"/>
    <w:uiPriority w:val="99"/>
    <w:rsid w:val="000B64C9"/>
    <w:rPr>
      <w:rFonts w:cs="Times New Roman"/>
    </w:rPr>
  </w:style>
  <w:style w:type="character" w:customStyle="1" w:styleId="clsreadonly1">
    <w:name w:val="clsreadonly1"/>
    <w:basedOn w:val="DefaultParagraphFont"/>
    <w:uiPriority w:val="99"/>
    <w:rsid w:val="000B64C9"/>
    <w:rPr>
      <w:rFonts w:ascii="Verdana" w:hAnsi="Verdana" w:cs="Verdana"/>
      <w:color w:val="auto"/>
      <w:sz w:val="16"/>
      <w:szCs w:val="16"/>
      <w:u w:val="none"/>
      <w:effect w:val="none"/>
    </w:rPr>
  </w:style>
  <w:style w:type="character" w:customStyle="1" w:styleId="font">
    <w:name w:val="font"/>
    <w:basedOn w:val="DefaultParagraphFont"/>
    <w:uiPriority w:val="99"/>
    <w:rsid w:val="000B64C9"/>
    <w:rPr>
      <w:rFonts w:cs="Times New Roman"/>
    </w:rPr>
  </w:style>
  <w:style w:type="paragraph" w:customStyle="1" w:styleId="Style2">
    <w:name w:val="Style2"/>
    <w:basedOn w:val="Normal"/>
    <w:next w:val="Normal"/>
    <w:qFormat/>
    <w:rsid w:val="00F34F35"/>
    <w:rPr>
      <w:b/>
      <w:color w:val="7030A0"/>
    </w:rPr>
  </w:style>
  <w:style w:type="character" w:customStyle="1" w:styleId="CharChar1">
    <w:name w:val="Char Char1"/>
    <w:basedOn w:val="DefaultParagraphFont"/>
    <w:uiPriority w:val="99"/>
    <w:rsid w:val="000B64C9"/>
    <w:rPr>
      <w:rFonts w:ascii="Verdana" w:hAnsi="Verdana" w:cs="Verdana"/>
      <w:sz w:val="24"/>
      <w:szCs w:val="24"/>
      <w:lang w:val="en-US" w:eastAsia="en-US"/>
    </w:rPr>
  </w:style>
  <w:style w:type="character" w:customStyle="1" w:styleId="bodytext1">
    <w:name w:val="bodytext1"/>
    <w:basedOn w:val="DefaultParagraphFont"/>
    <w:uiPriority w:val="99"/>
    <w:rsid w:val="000B64C9"/>
    <w:rPr>
      <w:rFonts w:ascii="Arial" w:hAnsi="Arial" w:cs="Arial"/>
      <w:color w:val="000000"/>
      <w:sz w:val="18"/>
      <w:szCs w:val="18"/>
    </w:rPr>
  </w:style>
  <w:style w:type="character" w:customStyle="1" w:styleId="bodycopy1">
    <w:name w:val="bodycopy1"/>
    <w:basedOn w:val="DefaultParagraphFont"/>
    <w:uiPriority w:val="99"/>
    <w:rsid w:val="000B64C9"/>
    <w:rPr>
      <w:rFonts w:cs="Times New Roman"/>
      <w:color w:val="333333"/>
    </w:rPr>
  </w:style>
  <w:style w:type="character" w:customStyle="1" w:styleId="locationname">
    <w:name w:val="location_name"/>
    <w:basedOn w:val="DefaultParagraphFont"/>
    <w:uiPriority w:val="99"/>
    <w:rsid w:val="000B64C9"/>
    <w:rPr>
      <w:rFonts w:cs="Times New Roman"/>
    </w:rPr>
  </w:style>
  <w:style w:type="character" w:customStyle="1" w:styleId="address">
    <w:name w:val="address"/>
    <w:basedOn w:val="DefaultParagraphFont"/>
    <w:uiPriority w:val="99"/>
    <w:rsid w:val="000B64C9"/>
    <w:rPr>
      <w:rFonts w:cs="Times New Roman"/>
    </w:rPr>
  </w:style>
  <w:style w:type="character" w:customStyle="1" w:styleId="CharChar18">
    <w:name w:val="Char Char18"/>
    <w:basedOn w:val="DefaultParagraphFont"/>
    <w:uiPriority w:val="99"/>
    <w:rsid w:val="000B64C9"/>
    <w:rPr>
      <w:rFonts w:ascii="Verdana" w:hAnsi="Verdana" w:cs="Verdana"/>
      <w:sz w:val="24"/>
      <w:szCs w:val="24"/>
      <w:lang w:val="en-US" w:eastAsia="en-US"/>
    </w:rPr>
  </w:style>
  <w:style w:type="character" w:customStyle="1" w:styleId="CharChar17">
    <w:name w:val="Char Char17"/>
    <w:basedOn w:val="DefaultParagraphFont"/>
    <w:uiPriority w:val="99"/>
    <w:rsid w:val="000B64C9"/>
    <w:rPr>
      <w:rFonts w:ascii="Verdana" w:hAnsi="Verdana" w:cs="Verdana"/>
      <w:sz w:val="24"/>
      <w:szCs w:val="24"/>
      <w:lang w:val="en-US" w:eastAsia="en-US"/>
    </w:rPr>
  </w:style>
  <w:style w:type="character" w:customStyle="1" w:styleId="CharChar16">
    <w:name w:val="Char Char16"/>
    <w:basedOn w:val="DefaultParagraphFont"/>
    <w:uiPriority w:val="99"/>
    <w:rsid w:val="000B64C9"/>
    <w:rPr>
      <w:rFonts w:ascii="Verdana" w:hAnsi="Verdana" w:cs="Verdana"/>
      <w:sz w:val="24"/>
      <w:szCs w:val="24"/>
      <w:lang w:val="en-US" w:eastAsia="en-US"/>
    </w:rPr>
  </w:style>
  <w:style w:type="character" w:customStyle="1" w:styleId="CharChar15">
    <w:name w:val="Char Char15"/>
    <w:basedOn w:val="DefaultParagraphFont"/>
    <w:uiPriority w:val="99"/>
    <w:rsid w:val="000B64C9"/>
    <w:rPr>
      <w:rFonts w:ascii="Verdana" w:hAnsi="Verdana" w:cs="Verdana"/>
      <w:sz w:val="24"/>
      <w:szCs w:val="24"/>
      <w:lang w:val="en-US" w:eastAsia="en-US"/>
    </w:rPr>
  </w:style>
  <w:style w:type="character" w:customStyle="1" w:styleId="CharChar14">
    <w:name w:val="Char Char14"/>
    <w:basedOn w:val="DefaultParagraphFont"/>
    <w:uiPriority w:val="99"/>
    <w:rsid w:val="000B64C9"/>
    <w:rPr>
      <w:rFonts w:ascii="Verdana" w:hAnsi="Verdana" w:cs="Verdana"/>
      <w:sz w:val="24"/>
      <w:szCs w:val="24"/>
      <w:lang w:val="en-US" w:eastAsia="en-US"/>
    </w:rPr>
  </w:style>
  <w:style w:type="character" w:customStyle="1" w:styleId="CharChar13">
    <w:name w:val="Char Char13"/>
    <w:basedOn w:val="DefaultParagraphFont"/>
    <w:uiPriority w:val="99"/>
    <w:rsid w:val="000B64C9"/>
    <w:rPr>
      <w:rFonts w:ascii="Verdana" w:hAnsi="Verdana" w:cs="Verdana"/>
      <w:sz w:val="24"/>
      <w:szCs w:val="24"/>
      <w:lang w:val="en-US" w:eastAsia="en-US"/>
    </w:rPr>
  </w:style>
  <w:style w:type="character" w:customStyle="1" w:styleId="CharChar12">
    <w:name w:val="Char Char12"/>
    <w:basedOn w:val="DefaultParagraphFont"/>
    <w:uiPriority w:val="99"/>
    <w:rsid w:val="000B64C9"/>
    <w:rPr>
      <w:rFonts w:ascii="Verdana" w:hAnsi="Verdana" w:cs="Verdana"/>
      <w:sz w:val="24"/>
      <w:szCs w:val="24"/>
      <w:lang w:val="en-US" w:eastAsia="en-US"/>
    </w:rPr>
  </w:style>
  <w:style w:type="character" w:customStyle="1" w:styleId="CharChar11">
    <w:name w:val="Char Char11"/>
    <w:basedOn w:val="DefaultParagraphFont"/>
    <w:uiPriority w:val="99"/>
    <w:rsid w:val="000B64C9"/>
    <w:rPr>
      <w:rFonts w:ascii="Verdana" w:hAnsi="Verdana" w:cs="Verdana"/>
      <w:sz w:val="24"/>
      <w:szCs w:val="24"/>
      <w:lang w:val="en-US" w:eastAsia="en-US"/>
    </w:rPr>
  </w:style>
  <w:style w:type="character" w:customStyle="1" w:styleId="CharChar10">
    <w:name w:val="Char Char10"/>
    <w:basedOn w:val="DefaultParagraphFont"/>
    <w:uiPriority w:val="99"/>
    <w:rsid w:val="000B64C9"/>
    <w:rPr>
      <w:rFonts w:ascii="Verdana" w:hAnsi="Verdana" w:cs="Verdana"/>
      <w:sz w:val="24"/>
      <w:szCs w:val="24"/>
      <w:lang w:val="en-US" w:eastAsia="en-US"/>
    </w:rPr>
  </w:style>
  <w:style w:type="character" w:customStyle="1" w:styleId="CharChar9">
    <w:name w:val="Char Char9"/>
    <w:basedOn w:val="DefaultParagraphFont"/>
    <w:uiPriority w:val="99"/>
    <w:rsid w:val="000B64C9"/>
    <w:rPr>
      <w:rFonts w:ascii="Verdana" w:hAnsi="Verdana" w:cs="Verdana"/>
      <w:sz w:val="24"/>
      <w:szCs w:val="24"/>
      <w:lang w:val="en-US" w:eastAsia="en-US"/>
    </w:rPr>
  </w:style>
  <w:style w:type="character" w:customStyle="1" w:styleId="CharChar8">
    <w:name w:val="Char Char8"/>
    <w:basedOn w:val="DefaultParagraphFont"/>
    <w:uiPriority w:val="99"/>
    <w:rsid w:val="000B64C9"/>
    <w:rPr>
      <w:rFonts w:ascii="Verdana" w:hAnsi="Verdana" w:cs="Verdana"/>
      <w:sz w:val="24"/>
      <w:szCs w:val="24"/>
      <w:lang w:val="en-US" w:eastAsia="en-US"/>
    </w:rPr>
  </w:style>
  <w:style w:type="character" w:customStyle="1" w:styleId="CharChar7">
    <w:name w:val="Char Char7"/>
    <w:basedOn w:val="DefaultParagraphFont"/>
    <w:uiPriority w:val="99"/>
    <w:rsid w:val="000B64C9"/>
    <w:rPr>
      <w:rFonts w:ascii="Verdana" w:hAnsi="Verdana" w:cs="Verdana"/>
      <w:sz w:val="24"/>
      <w:szCs w:val="24"/>
      <w:lang w:val="en-US" w:eastAsia="en-US"/>
    </w:rPr>
  </w:style>
  <w:style w:type="character" w:customStyle="1" w:styleId="CharChar6">
    <w:name w:val="Char Char6"/>
    <w:basedOn w:val="DefaultParagraphFont"/>
    <w:uiPriority w:val="99"/>
    <w:rsid w:val="000B64C9"/>
    <w:rPr>
      <w:rFonts w:ascii="Verdana" w:hAnsi="Verdana" w:cs="Verdana"/>
      <w:sz w:val="24"/>
      <w:szCs w:val="24"/>
      <w:lang w:val="en-US" w:eastAsia="en-US"/>
    </w:rPr>
  </w:style>
  <w:style w:type="character" w:customStyle="1" w:styleId="CharChar5">
    <w:name w:val="Char Char5"/>
    <w:basedOn w:val="DefaultParagraphFont"/>
    <w:uiPriority w:val="99"/>
    <w:rsid w:val="000B64C9"/>
    <w:rPr>
      <w:rFonts w:ascii="Verdana" w:hAnsi="Verdana" w:cs="Verdana"/>
      <w:sz w:val="24"/>
      <w:szCs w:val="24"/>
      <w:lang w:val="en-US" w:eastAsia="en-US"/>
    </w:rPr>
  </w:style>
  <w:style w:type="character" w:customStyle="1" w:styleId="CharChar4">
    <w:name w:val="Char Char4"/>
    <w:basedOn w:val="DefaultParagraphFont"/>
    <w:uiPriority w:val="99"/>
    <w:rsid w:val="000B64C9"/>
    <w:rPr>
      <w:rFonts w:ascii="Verdana" w:hAnsi="Verdana" w:cs="Verdana"/>
      <w:sz w:val="24"/>
      <w:szCs w:val="24"/>
      <w:lang w:val="en-US" w:eastAsia="en-US"/>
    </w:rPr>
  </w:style>
  <w:style w:type="character" w:customStyle="1" w:styleId="CharChar3">
    <w:name w:val="Char Char3"/>
    <w:basedOn w:val="DefaultParagraphFont"/>
    <w:uiPriority w:val="99"/>
    <w:rsid w:val="000B64C9"/>
    <w:rPr>
      <w:rFonts w:ascii="Verdana" w:hAnsi="Verdana" w:cs="Verdana"/>
      <w:sz w:val="24"/>
      <w:szCs w:val="24"/>
      <w:lang w:val="en-US" w:eastAsia="en-US"/>
    </w:rPr>
  </w:style>
  <w:style w:type="character" w:customStyle="1" w:styleId="CharChar2">
    <w:name w:val="Char Char2"/>
    <w:basedOn w:val="DefaultParagraphFont"/>
    <w:uiPriority w:val="99"/>
    <w:rsid w:val="000B64C9"/>
    <w:rPr>
      <w:rFonts w:ascii="Verdana" w:hAnsi="Verdana" w:cs="Verdana"/>
      <w:sz w:val="24"/>
      <w:szCs w:val="24"/>
      <w:lang w:val="en-US" w:eastAsia="en-US"/>
    </w:rPr>
  </w:style>
  <w:style w:type="character" w:customStyle="1" w:styleId="tableheader1">
    <w:name w:val="tableheader1"/>
    <w:basedOn w:val="DefaultParagraphFont"/>
    <w:uiPriority w:val="99"/>
    <w:rsid w:val="000B64C9"/>
    <w:rPr>
      <w:rFonts w:cs="Times New Roman"/>
      <w:sz w:val="27"/>
      <w:szCs w:val="27"/>
    </w:rPr>
  </w:style>
  <w:style w:type="character" w:customStyle="1" w:styleId="tabletblk1">
    <w:name w:val="table_t_blk1"/>
    <w:basedOn w:val="DefaultParagraphFont"/>
    <w:uiPriority w:val="99"/>
    <w:rsid w:val="000B64C9"/>
    <w:rPr>
      <w:rFonts w:cs="Times New Roman"/>
      <w:color w:val="000000"/>
      <w:sz w:val="17"/>
      <w:szCs w:val="17"/>
    </w:rPr>
  </w:style>
  <w:style w:type="character" w:customStyle="1" w:styleId="waypointdisplaytext1">
    <w:name w:val="waypointdisplaytext1"/>
    <w:basedOn w:val="DefaultParagraphFont"/>
    <w:rsid w:val="000B64C9"/>
  </w:style>
  <w:style w:type="character" w:customStyle="1" w:styleId="price">
    <w:name w:val="price"/>
    <w:basedOn w:val="DefaultParagraphFont"/>
    <w:rsid w:val="000B64C9"/>
  </w:style>
  <w:style w:type="character" w:customStyle="1" w:styleId="addmd">
    <w:name w:val="addmd"/>
    <w:basedOn w:val="DefaultParagraphFont"/>
    <w:rsid w:val="000B64C9"/>
  </w:style>
  <w:style w:type="character" w:customStyle="1" w:styleId="tel">
    <w:name w:val="tel"/>
    <w:basedOn w:val="DefaultParagraphFont"/>
    <w:rsid w:val="000B64C9"/>
  </w:style>
  <w:style w:type="character" w:customStyle="1" w:styleId="telephone">
    <w:name w:val="telephone"/>
    <w:basedOn w:val="DefaultParagraphFont"/>
    <w:rsid w:val="000B64C9"/>
  </w:style>
  <w:style w:type="character" w:customStyle="1" w:styleId="nocolorbold901">
    <w:name w:val="nocolor_bold_901"/>
    <w:basedOn w:val="DefaultParagraphFont"/>
    <w:rsid w:val="000B64C9"/>
    <w:rPr>
      <w:b/>
      <w:bCs/>
      <w:sz w:val="22"/>
      <w:szCs w:val="22"/>
    </w:rPr>
  </w:style>
  <w:style w:type="character" w:customStyle="1" w:styleId="given-name">
    <w:name w:val="given-name"/>
    <w:basedOn w:val="DefaultParagraphFont"/>
    <w:rsid w:val="000B64C9"/>
  </w:style>
  <w:style w:type="character" w:customStyle="1" w:styleId="family-name">
    <w:name w:val="family-name"/>
    <w:basedOn w:val="DefaultParagraphFont"/>
    <w:rsid w:val="000B64C9"/>
  </w:style>
  <w:style w:type="paragraph" w:customStyle="1" w:styleId="StyleHotTask12pt">
    <w:name w:val="Style Hot Task + 12 pt"/>
    <w:basedOn w:val="Normal"/>
    <w:rsid w:val="00F34F35"/>
    <w:rPr>
      <w:sz w:val="24"/>
    </w:rPr>
  </w:style>
  <w:style w:type="character" w:customStyle="1" w:styleId="alert">
    <w:name w:val="alert"/>
    <w:basedOn w:val="DefaultParagraphFont"/>
    <w:rsid w:val="000B64C9"/>
  </w:style>
  <w:style w:type="character" w:customStyle="1" w:styleId="highlighted">
    <w:name w:val="highlighted"/>
    <w:basedOn w:val="DefaultParagraphFont"/>
    <w:rsid w:val="000B64C9"/>
  </w:style>
  <w:style w:type="character" w:customStyle="1" w:styleId="full-name">
    <w:name w:val="full-name"/>
    <w:basedOn w:val="DefaultParagraphFont"/>
    <w:rsid w:val="000B64C9"/>
  </w:style>
  <w:style w:type="character" w:customStyle="1" w:styleId="bodytext0">
    <w:name w:val="bodytext"/>
    <w:basedOn w:val="DefaultParagraphFont"/>
    <w:rsid w:val="000B64C9"/>
  </w:style>
  <w:style w:type="character" w:customStyle="1" w:styleId="linktext">
    <w:name w:val="linktext"/>
    <w:basedOn w:val="DefaultParagraphFont"/>
    <w:rsid w:val="000B64C9"/>
  </w:style>
  <w:style w:type="paragraph" w:customStyle="1" w:styleId="Pending">
    <w:name w:val="Pending"/>
    <w:basedOn w:val="Normal"/>
    <w:next w:val="Normal"/>
    <w:qFormat/>
    <w:rsid w:val="00F34F35"/>
    <w:pPr>
      <w:tabs>
        <w:tab w:val="num" w:pos="540"/>
      </w:tabs>
    </w:pPr>
    <w:rPr>
      <w:color w:val="7030A0"/>
    </w:rPr>
  </w:style>
  <w:style w:type="character" w:customStyle="1" w:styleId="hiddenaccessibilitytext">
    <w:name w:val="hiddenaccessibilitytext"/>
    <w:basedOn w:val="DefaultParagraphFont"/>
    <w:rsid w:val="000B64C9"/>
  </w:style>
  <w:style w:type="character" w:customStyle="1" w:styleId="floatleft">
    <w:name w:val="floatleft"/>
    <w:basedOn w:val="DefaultParagraphFont"/>
    <w:rsid w:val="000B64C9"/>
  </w:style>
  <w:style w:type="character" w:customStyle="1" w:styleId="profilelabel">
    <w:name w:val="profilelabel"/>
    <w:basedOn w:val="DefaultParagraphFont"/>
    <w:rsid w:val="000B64C9"/>
  </w:style>
  <w:style w:type="character" w:customStyle="1" w:styleId="noteditable">
    <w:name w:val="noteditable"/>
    <w:basedOn w:val="DefaultParagraphFont"/>
    <w:rsid w:val="000B64C9"/>
  </w:style>
  <w:style w:type="character" w:customStyle="1" w:styleId="skypepnhprintcontainer1354815413">
    <w:name w:val="skype_pnh_print_container_1354815413"/>
    <w:basedOn w:val="DefaultParagraphFont"/>
    <w:rsid w:val="000B64C9"/>
  </w:style>
  <w:style w:type="character" w:customStyle="1" w:styleId="postbody">
    <w:name w:val="postbody"/>
    <w:basedOn w:val="DefaultParagraphFont"/>
    <w:rsid w:val="000B64C9"/>
  </w:style>
  <w:style w:type="paragraph" w:customStyle="1" w:styleId="Default">
    <w:name w:val="Default"/>
    <w:rsid w:val="000B64C9"/>
    <w:pPr>
      <w:autoSpaceDE w:val="0"/>
      <w:autoSpaceDN w:val="0"/>
      <w:adjustRightInd w:val="0"/>
    </w:pPr>
    <w:rPr>
      <w:rFonts w:eastAsia="Times New Roman"/>
      <w:color w:val="000000"/>
      <w:sz w:val="24"/>
      <w:szCs w:val="24"/>
    </w:rPr>
  </w:style>
  <w:style w:type="character" w:customStyle="1" w:styleId="address-primary">
    <w:name w:val="address-primary"/>
    <w:basedOn w:val="DefaultParagraphFont"/>
    <w:rsid w:val="000B64C9"/>
  </w:style>
  <w:style w:type="character" w:customStyle="1" w:styleId="xbe">
    <w:name w:val="_xbe"/>
    <w:basedOn w:val="DefaultParagraphFont"/>
    <w:rsid w:val="000B64C9"/>
  </w:style>
  <w:style w:type="character" w:customStyle="1" w:styleId="psphone">
    <w:name w:val="ps_phone"/>
    <w:basedOn w:val="DefaultParagraphFont"/>
    <w:rsid w:val="000B64C9"/>
  </w:style>
  <w:style w:type="paragraph" w:customStyle="1" w:styleId="phone">
    <w:name w:val="phone"/>
    <w:basedOn w:val="Normal"/>
    <w:rsid w:val="000B64C9"/>
    <w:pPr>
      <w:spacing w:before="100" w:beforeAutospacing="1" w:after="100" w:afterAutospacing="1"/>
    </w:pPr>
    <w:rPr>
      <w:rFonts w:ascii="Times New Roman" w:hAnsi="Times New Roman"/>
    </w:rPr>
  </w:style>
  <w:style w:type="paragraph" w:customStyle="1" w:styleId="name">
    <w:name w:val="name"/>
    <w:basedOn w:val="Normal"/>
    <w:rsid w:val="000B64C9"/>
    <w:pPr>
      <w:spacing w:before="100" w:beforeAutospacing="1" w:after="100" w:afterAutospacing="1"/>
    </w:pPr>
    <w:rPr>
      <w:rFonts w:ascii="Times New Roman" w:hAnsi="Times New Roman"/>
    </w:rPr>
  </w:style>
  <w:style w:type="paragraph" w:customStyle="1" w:styleId="Title1">
    <w:name w:val="Title1"/>
    <w:basedOn w:val="Normal"/>
    <w:rsid w:val="000B64C9"/>
    <w:pPr>
      <w:spacing w:before="100" w:beforeAutospacing="1" w:after="100" w:afterAutospacing="1"/>
    </w:pPr>
    <w:rPr>
      <w:rFonts w:ascii="Times New Roman" w:hAnsi="Times New Roman"/>
    </w:rPr>
  </w:style>
  <w:style w:type="paragraph" w:customStyle="1" w:styleId="body">
    <w:name w:val="body"/>
    <w:basedOn w:val="Normal"/>
    <w:rsid w:val="000B64C9"/>
    <w:pPr>
      <w:spacing w:before="100" w:beforeAutospacing="1" w:after="100" w:afterAutospacing="1"/>
    </w:pPr>
    <w:rPr>
      <w:rFonts w:ascii="Times New Roman" w:hAnsi="Times New Roman"/>
    </w:rPr>
  </w:style>
  <w:style w:type="character" w:customStyle="1" w:styleId="srchbl">
    <w:name w:val="srchbl"/>
    <w:basedOn w:val="DefaultParagraphFont"/>
    <w:rsid w:val="000B64C9"/>
  </w:style>
  <w:style w:type="character" w:customStyle="1" w:styleId="sg-attrattribute">
    <w:name w:val="sg-attr__attribute"/>
    <w:basedOn w:val="DefaultParagraphFont"/>
    <w:rsid w:val="000B64C9"/>
  </w:style>
  <w:style w:type="character" w:customStyle="1" w:styleId="value">
    <w:name w:val="value"/>
    <w:basedOn w:val="DefaultParagraphFont"/>
    <w:rsid w:val="000B64C9"/>
  </w:style>
  <w:style w:type="character" w:customStyle="1" w:styleId="hoenzb">
    <w:name w:val="hoenzb"/>
    <w:basedOn w:val="DefaultParagraphFont"/>
    <w:rsid w:val="000B64C9"/>
  </w:style>
  <w:style w:type="character" w:customStyle="1" w:styleId="onelinknotx">
    <w:name w:val="onelinknotx"/>
    <w:basedOn w:val="DefaultParagraphFont"/>
    <w:rsid w:val="000B64C9"/>
  </w:style>
  <w:style w:type="character" w:customStyle="1" w:styleId="biz-phone">
    <w:name w:val="biz-phone"/>
    <w:basedOn w:val="DefaultParagraphFont"/>
    <w:rsid w:val="000B64C9"/>
  </w:style>
  <w:style w:type="character" w:customStyle="1" w:styleId="sidebar-body">
    <w:name w:val="sidebar-body"/>
    <w:basedOn w:val="DefaultParagraphFont"/>
    <w:rsid w:val="000B64C9"/>
  </w:style>
  <w:style w:type="character" w:customStyle="1" w:styleId="phonenumber">
    <w:name w:val="phonenumber"/>
    <w:basedOn w:val="DefaultParagraphFont"/>
    <w:rsid w:val="000B64C9"/>
  </w:style>
  <w:style w:type="paragraph" w:customStyle="1" w:styleId="story-body-text">
    <w:name w:val="story-body-text"/>
    <w:basedOn w:val="Normal"/>
    <w:rsid w:val="000B64C9"/>
    <w:pPr>
      <w:spacing w:before="100" w:beforeAutospacing="1" w:after="100" w:afterAutospacing="1"/>
    </w:pPr>
    <w:rPr>
      <w:rFonts w:ascii="Times New Roman" w:hAnsi="Times New Roman"/>
    </w:rPr>
  </w:style>
  <w:style w:type="character" w:customStyle="1" w:styleId="inline-anchor-surrounding-text">
    <w:name w:val="inline-anchor-surrounding-text"/>
    <w:basedOn w:val="DefaultParagraphFont"/>
    <w:rsid w:val="000B64C9"/>
  </w:style>
  <w:style w:type="character" w:customStyle="1" w:styleId="a-size-large">
    <w:name w:val="a-size-large"/>
    <w:basedOn w:val="DefaultParagraphFont"/>
    <w:rsid w:val="000B64C9"/>
  </w:style>
  <w:style w:type="character" w:customStyle="1" w:styleId="agentmsg">
    <w:name w:val="agentmsg"/>
    <w:basedOn w:val="DefaultParagraphFont"/>
    <w:rsid w:val="000B64C9"/>
  </w:style>
  <w:style w:type="character" w:customStyle="1" w:styleId="customermsg">
    <w:name w:val="customermsg"/>
    <w:basedOn w:val="DefaultParagraphFont"/>
    <w:rsid w:val="000B64C9"/>
  </w:style>
  <w:style w:type="character" w:customStyle="1" w:styleId="xnd">
    <w:name w:val="_xnd"/>
    <w:basedOn w:val="DefaultParagraphFont"/>
    <w:rsid w:val="000B64C9"/>
  </w:style>
  <w:style w:type="character" w:customStyle="1" w:styleId="vdi">
    <w:name w:val="_vdi"/>
    <w:basedOn w:val="DefaultParagraphFont"/>
    <w:rsid w:val="000B64C9"/>
  </w:style>
  <w:style w:type="character" w:customStyle="1" w:styleId="watch-title">
    <w:name w:val="watch-title"/>
    <w:basedOn w:val="DefaultParagraphFont"/>
    <w:rsid w:val="000B64C9"/>
  </w:style>
  <w:style w:type="character" w:customStyle="1" w:styleId="notranslate">
    <w:name w:val="notranslate"/>
    <w:basedOn w:val="DefaultParagraphFont"/>
    <w:rsid w:val="000B64C9"/>
  </w:style>
  <w:style w:type="character" w:customStyle="1" w:styleId="ListBulletChar1">
    <w:name w:val="List Bullet Char1"/>
    <w:basedOn w:val="DefaultParagraphFont"/>
    <w:link w:val="ListBullet"/>
    <w:locked/>
    <w:rsid w:val="008413FD"/>
    <w:rPr>
      <w:rFonts w:ascii="Verdana" w:hAnsi="Verdana"/>
      <w:szCs w:val="24"/>
    </w:rPr>
  </w:style>
  <w:style w:type="paragraph" w:styleId="BodyText2">
    <w:name w:val="Body Text 2"/>
    <w:basedOn w:val="Normal"/>
    <w:link w:val="BodyText2Char1"/>
    <w:uiPriority w:val="99"/>
    <w:semiHidden/>
    <w:unhideWhenUsed/>
    <w:rsid w:val="000B64C9"/>
    <w:pPr>
      <w:spacing w:line="480" w:lineRule="auto"/>
    </w:pPr>
  </w:style>
  <w:style w:type="character" w:customStyle="1" w:styleId="BodyText2Char1">
    <w:name w:val="Body Text 2 Char1"/>
    <w:basedOn w:val="DefaultParagraphFont"/>
    <w:link w:val="BodyText2"/>
    <w:uiPriority w:val="99"/>
    <w:semiHidden/>
    <w:rsid w:val="000B64C9"/>
    <w:rPr>
      <w:rFonts w:ascii="Verdana" w:eastAsia="Times New Roman" w:hAnsi="Verdana"/>
      <w:szCs w:val="24"/>
    </w:rPr>
  </w:style>
  <w:style w:type="paragraph" w:styleId="PlainText">
    <w:name w:val="Plain Text"/>
    <w:basedOn w:val="Normal"/>
    <w:link w:val="PlainTextChar"/>
    <w:uiPriority w:val="99"/>
    <w:semiHidden/>
    <w:unhideWhenUsed/>
    <w:rsid w:val="000B64C9"/>
    <w:pPr>
      <w:spacing w:before="0" w:after="0"/>
    </w:pPr>
    <w:rPr>
      <w:rFonts w:ascii="Consolas" w:hAnsi="Consolas" w:cs="Consolas"/>
      <w:sz w:val="21"/>
      <w:szCs w:val="21"/>
    </w:rPr>
  </w:style>
  <w:style w:type="character" w:customStyle="1" w:styleId="PlainTextChar">
    <w:name w:val="Plain Text Char"/>
    <w:basedOn w:val="DefaultParagraphFont"/>
    <w:link w:val="PlainText"/>
    <w:uiPriority w:val="99"/>
    <w:semiHidden/>
    <w:rsid w:val="000B64C9"/>
    <w:rPr>
      <w:rFonts w:ascii="Consolas" w:eastAsia="Times New Roman" w:hAnsi="Consolas" w:cs="Consolas"/>
      <w:sz w:val="21"/>
      <w:szCs w:val="21"/>
    </w:rPr>
  </w:style>
  <w:style w:type="paragraph" w:styleId="HTMLAddress">
    <w:name w:val="HTML Address"/>
    <w:basedOn w:val="Normal"/>
    <w:link w:val="HTMLAddressChar"/>
    <w:uiPriority w:val="99"/>
    <w:semiHidden/>
    <w:unhideWhenUsed/>
    <w:rsid w:val="000B64C9"/>
    <w:pPr>
      <w:spacing w:before="0" w:after="0"/>
    </w:pPr>
    <w:rPr>
      <w:i/>
      <w:iCs/>
    </w:rPr>
  </w:style>
  <w:style w:type="character" w:customStyle="1" w:styleId="HTMLAddressChar">
    <w:name w:val="HTML Address Char"/>
    <w:basedOn w:val="DefaultParagraphFont"/>
    <w:link w:val="HTMLAddress"/>
    <w:uiPriority w:val="99"/>
    <w:semiHidden/>
    <w:rsid w:val="000B64C9"/>
    <w:rPr>
      <w:rFonts w:ascii="Verdana" w:eastAsia="Times New Roman" w:hAnsi="Verdana"/>
      <w:i/>
      <w:iCs/>
      <w:szCs w:val="24"/>
    </w:rPr>
  </w:style>
  <w:style w:type="table" w:styleId="TableProfessional">
    <w:name w:val="Table Professional"/>
    <w:basedOn w:val="TableNormal"/>
    <w:uiPriority w:val="99"/>
    <w:semiHidden/>
    <w:unhideWhenUsed/>
    <w:rsid w:val="000B64C9"/>
    <w:pPr>
      <w:keepLines/>
      <w:suppressAutoHyphens/>
      <w:ind w:left="547" w:right="720" w:hanging="360"/>
    </w:pPr>
    <w:rPr>
      <w:rFonts w:ascii="Verdana" w:eastAsia="Times New Roman" w:hAnsi="Verdana" w:cs="Verdan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Verdana"/>
        <w:b/>
        <w:bCs/>
        <w:color w:val="auto"/>
      </w:rPr>
      <w:tblPr/>
      <w:tcPr>
        <w:tcBorders>
          <w:tl2br w:val="none" w:sz="0" w:space="0" w:color="auto"/>
          <w:tr2bl w:val="none" w:sz="0" w:space="0" w:color="auto"/>
        </w:tcBorders>
        <w:shd w:val="solid" w:color="000000" w:fill="FFFFFF"/>
      </w:tcPr>
    </w:tblStylePr>
  </w:style>
  <w:style w:type="paragraph" w:styleId="NoSpacing">
    <w:name w:val="No Spacing"/>
    <w:basedOn w:val="Normal"/>
    <w:uiPriority w:val="1"/>
    <w:qFormat/>
    <w:rsid w:val="000B64C9"/>
    <w:pPr>
      <w:spacing w:before="0" w:after="0"/>
    </w:pPr>
    <w:rPr>
      <w:rFonts w:cs="Calibri"/>
    </w:rPr>
  </w:style>
  <w:style w:type="paragraph" w:customStyle="1" w:styleId="ContinuingTask">
    <w:name w:val="Continuing Task"/>
    <w:basedOn w:val="Normal"/>
    <w:qFormat/>
    <w:rsid w:val="00F34F35"/>
    <w:pPr>
      <w:spacing w:before="60"/>
    </w:pPr>
    <w:rPr>
      <w:rFonts w:cs="Verdana"/>
      <w:color w:val="7030A0"/>
    </w:rPr>
  </w:style>
  <w:style w:type="paragraph" w:customStyle="1" w:styleId="Code">
    <w:name w:val="Code"/>
    <w:basedOn w:val="Normal"/>
    <w:link w:val="CodeChar1"/>
    <w:rsid w:val="00D81AE4"/>
    <w:pPr>
      <w:spacing w:before="60" w:after="60"/>
      <w:ind w:left="720"/>
    </w:pPr>
    <w:rPr>
      <w:rFonts w:ascii="Comic Sans MS" w:eastAsiaTheme="minorHAnsi" w:hAnsi="Comic Sans MS" w:cstheme="minorBidi"/>
      <w:b/>
    </w:rPr>
  </w:style>
  <w:style w:type="character" w:customStyle="1" w:styleId="CodeChar1">
    <w:name w:val="Code Char1"/>
    <w:basedOn w:val="DefaultParagraphFont"/>
    <w:link w:val="Code"/>
    <w:rsid w:val="00D81AE4"/>
    <w:rPr>
      <w:rFonts w:ascii="Comic Sans MS" w:hAnsi="Comic Sans MS" w:cstheme="minorBidi"/>
      <w:b/>
      <w:szCs w:val="24"/>
    </w:rPr>
  </w:style>
  <w:style w:type="character" w:styleId="UnresolvedMention">
    <w:name w:val="Unresolved Mention"/>
    <w:basedOn w:val="DefaultParagraphFont"/>
    <w:uiPriority w:val="99"/>
    <w:semiHidden/>
    <w:unhideWhenUsed/>
    <w:rsid w:val="00190537"/>
    <w:rPr>
      <w:color w:val="605E5C"/>
      <w:shd w:val="clear" w:color="auto" w:fill="E1DFDD"/>
    </w:rPr>
  </w:style>
  <w:style w:type="character" w:customStyle="1" w:styleId="CodeChar">
    <w:name w:val="Code Char"/>
    <w:basedOn w:val="DefaultParagraphFont"/>
    <w:rsid w:val="00902646"/>
    <w:rPr>
      <w:rFonts w:ascii="Comic Sans MS" w:hAnsi="Comic Sans MS"/>
      <w:b/>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csaroff/MiniJava-Compiler?files=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steiger\Documents\Custom%20Office%20Templates\ess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88D26-2F6C-4347-ADB5-D9AD0988B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essdocs.dotx</Template>
  <TotalTime>290</TotalTime>
  <Pages>7</Pages>
  <Words>1950</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rsteiger</dc:creator>
  <cp:keywords/>
  <dc:description/>
  <cp:lastModifiedBy>Richard Steiger</cp:lastModifiedBy>
  <cp:revision>33</cp:revision>
  <dcterms:created xsi:type="dcterms:W3CDTF">2021-06-17T02:26:00Z</dcterms:created>
  <dcterms:modified xsi:type="dcterms:W3CDTF">2022-02-07T00:07:00Z</dcterms:modified>
</cp:coreProperties>
</file>