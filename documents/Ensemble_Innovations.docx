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9F4F" w14:textId="4503739F" w:rsidR="00C67A56" w:rsidRDefault="00000000" w:rsidP="00AC1175">
      <w:pPr>
        <w:pStyle w:val="Title"/>
      </w:pPr>
      <w:fldSimple w:instr=" TITLE  \* MERGEFORMAT ">
        <w:bookmarkStart w:id="0" w:name="_Toc132816680"/>
        <w:r w:rsidR="00723BC1">
          <w:t>Ensemble Innovations</w:t>
        </w:r>
        <w:bookmarkEnd w:id="0"/>
      </w:fldSimple>
    </w:p>
    <w:p w14:paraId="01B76A1A" w14:textId="77777777" w:rsidR="00C67A56" w:rsidRDefault="00984F2F">
      <w:pPr>
        <w:jc w:val="center"/>
        <w:rPr>
          <w:rFonts w:ascii="Arial" w:hAnsi="Arial" w:cs="Arial"/>
          <w:b/>
          <w:bCs/>
          <w:sz w:val="28"/>
        </w:rPr>
      </w:pPr>
      <w:r>
        <w:rPr>
          <w:rFonts w:ascii="Arial" w:hAnsi="Arial" w:cs="Arial"/>
          <w:b/>
          <w:bCs/>
          <w:noProof/>
          <w:sz w:val="28"/>
        </w:rPr>
        <w:fldChar w:fldCharType="begin"/>
      </w:r>
      <w:r>
        <w:rPr>
          <w:rFonts w:ascii="Arial" w:hAnsi="Arial" w:cs="Arial"/>
          <w:b/>
          <w:bCs/>
          <w:noProof/>
          <w:sz w:val="28"/>
        </w:rPr>
        <w:instrText xml:space="preserve"> AUTHOR  \* MERGEFORMAT </w:instrText>
      </w:r>
      <w:r>
        <w:rPr>
          <w:rFonts w:ascii="Arial" w:hAnsi="Arial" w:cs="Arial"/>
          <w:b/>
          <w:bCs/>
          <w:noProof/>
          <w:sz w:val="28"/>
        </w:rPr>
        <w:fldChar w:fldCharType="separate"/>
      </w:r>
      <w:r w:rsidR="0077144E" w:rsidRPr="0077144E">
        <w:rPr>
          <w:rFonts w:ascii="Arial" w:hAnsi="Arial" w:cs="Arial"/>
          <w:b/>
          <w:bCs/>
          <w:noProof/>
          <w:sz w:val="28"/>
        </w:rPr>
        <w:t>Richard Steiger</w:t>
      </w:r>
      <w:r>
        <w:rPr>
          <w:rFonts w:ascii="Arial" w:hAnsi="Arial" w:cs="Arial"/>
          <w:b/>
          <w:bCs/>
          <w:noProof/>
          <w:sz w:val="28"/>
        </w:rPr>
        <w:fldChar w:fldCharType="end"/>
      </w:r>
    </w:p>
    <w:p w14:paraId="746E1719" w14:textId="02597E74" w:rsidR="00ED7D23" w:rsidRDefault="00C67A56" w:rsidP="00ED7D23">
      <w:pPr>
        <w:pStyle w:val="TOCHeading"/>
        <w:rPr>
          <w:rFonts w:ascii="Verdana" w:hAnsi="Verdana"/>
          <w:b w:val="0"/>
          <w:bCs w:val="0"/>
          <w:color w:val="auto"/>
          <w:sz w:val="20"/>
          <w:szCs w:val="24"/>
        </w:rPr>
      </w:pPr>
      <w:r>
        <w:br w:type="page"/>
      </w:r>
      <w:r w:rsidR="00A55BDF">
        <w:lastRenderedPageBreak/>
        <w:t xml:space="preserve"> </w:t>
      </w:r>
    </w:p>
    <w:sdt>
      <w:sdtPr>
        <w:rPr>
          <w:rFonts w:ascii="Verdana" w:hAnsi="Verdana"/>
          <w:b w:val="0"/>
          <w:bCs w:val="0"/>
          <w:color w:val="auto"/>
          <w:sz w:val="20"/>
          <w:szCs w:val="24"/>
        </w:rPr>
        <w:id w:val="606860376"/>
        <w:docPartObj>
          <w:docPartGallery w:val="Table of Contents"/>
          <w:docPartUnique/>
        </w:docPartObj>
      </w:sdtPr>
      <w:sdtContent>
        <w:p w14:paraId="3E790801" w14:textId="2593FA0D" w:rsidR="00ED7D23" w:rsidRDefault="00135F31" w:rsidP="00ED7D23">
          <w:pPr>
            <w:pStyle w:val="TOCHeading"/>
          </w:pPr>
          <w:r>
            <w:t>Content</w:t>
          </w:r>
        </w:p>
        <w:p w14:paraId="0EA60EC1" w14:textId="172E56C6" w:rsidR="0022748E" w:rsidRDefault="00B030EA">
          <w:pPr>
            <w:pStyle w:val="TOC1"/>
            <w:rPr>
              <w:rFonts w:asciiTheme="minorHAnsi" w:eastAsiaTheme="minorEastAsia" w:hAnsiTheme="minorHAnsi" w:cstheme="minorBidi"/>
              <w:b w:val="0"/>
              <w:bCs w:val="0"/>
              <w:caps w:val="0"/>
              <w:noProof/>
              <w:sz w:val="22"/>
              <w:szCs w:val="22"/>
            </w:rPr>
          </w:pPr>
          <w:r>
            <w:fldChar w:fldCharType="begin"/>
          </w:r>
          <w:r w:rsidR="00772BC2">
            <w:instrText xml:space="preserve"> TOC \o "1-6</w:instrText>
          </w:r>
          <w:r w:rsidR="00ED7D23">
            <w:instrText xml:space="preserve">" \h \z \u </w:instrText>
          </w:r>
          <w:r>
            <w:fldChar w:fldCharType="separate"/>
          </w:r>
          <w:hyperlink w:anchor="_Toc132816680" w:history="1">
            <w:r w:rsidR="0022748E" w:rsidRPr="00415450">
              <w:rPr>
                <w:rStyle w:val="Hyperlink"/>
                <w:noProof/>
              </w:rPr>
              <w:t>Ensemble Innovations</w:t>
            </w:r>
            <w:r w:rsidR="0022748E">
              <w:rPr>
                <w:noProof/>
                <w:webHidden/>
              </w:rPr>
              <w:tab/>
            </w:r>
            <w:r w:rsidR="0022748E">
              <w:rPr>
                <w:noProof/>
                <w:webHidden/>
              </w:rPr>
              <w:fldChar w:fldCharType="begin"/>
            </w:r>
            <w:r w:rsidR="0022748E">
              <w:rPr>
                <w:noProof/>
                <w:webHidden/>
              </w:rPr>
              <w:instrText xml:space="preserve"> PAGEREF _Toc132816680 \h </w:instrText>
            </w:r>
            <w:r w:rsidR="0022748E">
              <w:rPr>
                <w:noProof/>
                <w:webHidden/>
              </w:rPr>
            </w:r>
            <w:r w:rsidR="0022748E">
              <w:rPr>
                <w:noProof/>
                <w:webHidden/>
              </w:rPr>
              <w:fldChar w:fldCharType="separate"/>
            </w:r>
            <w:r w:rsidR="0022748E">
              <w:rPr>
                <w:noProof/>
                <w:webHidden/>
              </w:rPr>
              <w:t>i</w:t>
            </w:r>
            <w:r w:rsidR="0022748E">
              <w:rPr>
                <w:noProof/>
                <w:webHidden/>
              </w:rPr>
              <w:fldChar w:fldCharType="end"/>
            </w:r>
          </w:hyperlink>
        </w:p>
        <w:p w14:paraId="1390A854" w14:textId="22471C61"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1" w:history="1">
            <w:r w:rsidRPr="00415450">
              <w:rPr>
                <w:rStyle w:val="Hyperlink"/>
                <w:noProof/>
              </w:rPr>
              <w:t>1</w:t>
            </w:r>
            <w:r>
              <w:rPr>
                <w:rFonts w:asciiTheme="minorHAnsi" w:eastAsiaTheme="minorEastAsia" w:hAnsiTheme="minorHAnsi" w:cstheme="minorBidi"/>
                <w:b w:val="0"/>
                <w:bCs w:val="0"/>
                <w:caps w:val="0"/>
                <w:noProof/>
                <w:sz w:val="22"/>
                <w:szCs w:val="22"/>
              </w:rPr>
              <w:tab/>
            </w:r>
            <w:r w:rsidRPr="00415450">
              <w:rPr>
                <w:rStyle w:val="Hyperlink"/>
                <w:noProof/>
              </w:rPr>
              <w:t>Overview</w:t>
            </w:r>
            <w:r>
              <w:rPr>
                <w:noProof/>
                <w:webHidden/>
              </w:rPr>
              <w:tab/>
            </w:r>
            <w:r>
              <w:rPr>
                <w:noProof/>
                <w:webHidden/>
              </w:rPr>
              <w:fldChar w:fldCharType="begin"/>
            </w:r>
            <w:r>
              <w:rPr>
                <w:noProof/>
                <w:webHidden/>
              </w:rPr>
              <w:instrText xml:space="preserve"> PAGEREF _Toc132816681 \h </w:instrText>
            </w:r>
            <w:r>
              <w:rPr>
                <w:noProof/>
                <w:webHidden/>
              </w:rPr>
            </w:r>
            <w:r>
              <w:rPr>
                <w:noProof/>
                <w:webHidden/>
              </w:rPr>
              <w:fldChar w:fldCharType="separate"/>
            </w:r>
            <w:r>
              <w:rPr>
                <w:noProof/>
                <w:webHidden/>
              </w:rPr>
              <w:t>1</w:t>
            </w:r>
            <w:r>
              <w:rPr>
                <w:noProof/>
                <w:webHidden/>
              </w:rPr>
              <w:fldChar w:fldCharType="end"/>
            </w:r>
          </w:hyperlink>
        </w:p>
        <w:p w14:paraId="2F966A6B" w14:textId="527BB6BE" w:rsidR="0022748E" w:rsidRDefault="0022748E">
          <w:pPr>
            <w:pStyle w:val="TOC2"/>
            <w:rPr>
              <w:rFonts w:asciiTheme="minorHAnsi" w:eastAsiaTheme="minorEastAsia" w:hAnsiTheme="minorHAnsi" w:cstheme="minorBidi"/>
              <w:smallCaps w:val="0"/>
              <w:noProof/>
              <w:sz w:val="22"/>
              <w:szCs w:val="22"/>
            </w:rPr>
          </w:pPr>
          <w:hyperlink w:anchor="_Toc132816682" w:history="1">
            <w:r w:rsidRPr="00415450">
              <w:rPr>
                <w:rStyle w:val="Hyperlink"/>
                <w:noProof/>
              </w:rPr>
              <w:t>1.1</w:t>
            </w:r>
            <w:r>
              <w:rPr>
                <w:rFonts w:asciiTheme="minorHAnsi" w:eastAsiaTheme="minorEastAsia" w:hAnsiTheme="minorHAnsi" w:cstheme="minorBidi"/>
                <w:smallCaps w:val="0"/>
                <w:noProof/>
                <w:sz w:val="22"/>
                <w:szCs w:val="22"/>
              </w:rPr>
              <w:tab/>
            </w:r>
            <w:r w:rsidRPr="00415450">
              <w:rPr>
                <w:rStyle w:val="Hyperlink"/>
                <w:noProof/>
              </w:rPr>
              <w:t>Purpose</w:t>
            </w:r>
            <w:r>
              <w:rPr>
                <w:noProof/>
                <w:webHidden/>
              </w:rPr>
              <w:tab/>
            </w:r>
            <w:r>
              <w:rPr>
                <w:noProof/>
                <w:webHidden/>
              </w:rPr>
              <w:fldChar w:fldCharType="begin"/>
            </w:r>
            <w:r>
              <w:rPr>
                <w:noProof/>
                <w:webHidden/>
              </w:rPr>
              <w:instrText xml:space="preserve"> PAGEREF _Toc132816682 \h </w:instrText>
            </w:r>
            <w:r>
              <w:rPr>
                <w:noProof/>
                <w:webHidden/>
              </w:rPr>
            </w:r>
            <w:r>
              <w:rPr>
                <w:noProof/>
                <w:webHidden/>
              </w:rPr>
              <w:fldChar w:fldCharType="separate"/>
            </w:r>
            <w:r>
              <w:rPr>
                <w:noProof/>
                <w:webHidden/>
              </w:rPr>
              <w:t>1</w:t>
            </w:r>
            <w:r>
              <w:rPr>
                <w:noProof/>
                <w:webHidden/>
              </w:rPr>
              <w:fldChar w:fldCharType="end"/>
            </w:r>
          </w:hyperlink>
        </w:p>
        <w:p w14:paraId="387D64C9" w14:textId="430C125C" w:rsidR="0022748E" w:rsidRDefault="0022748E">
          <w:pPr>
            <w:pStyle w:val="TOC2"/>
            <w:rPr>
              <w:rFonts w:asciiTheme="minorHAnsi" w:eastAsiaTheme="minorEastAsia" w:hAnsiTheme="minorHAnsi" w:cstheme="minorBidi"/>
              <w:smallCaps w:val="0"/>
              <w:noProof/>
              <w:sz w:val="22"/>
              <w:szCs w:val="22"/>
            </w:rPr>
          </w:pPr>
          <w:hyperlink w:anchor="_Toc132816683" w:history="1">
            <w:r w:rsidRPr="00415450">
              <w:rPr>
                <w:rStyle w:val="Hyperlink"/>
                <w:noProof/>
              </w:rPr>
              <w:t>1.2</w:t>
            </w:r>
            <w:r>
              <w:rPr>
                <w:rFonts w:asciiTheme="minorHAnsi" w:eastAsiaTheme="minorEastAsia" w:hAnsiTheme="minorHAnsi" w:cstheme="minorBidi"/>
                <w:smallCaps w:val="0"/>
                <w:noProof/>
                <w:sz w:val="22"/>
                <w:szCs w:val="22"/>
              </w:rPr>
              <w:tab/>
            </w:r>
            <w:r w:rsidRPr="00415450">
              <w:rPr>
                <w:rStyle w:val="Hyperlink"/>
                <w:noProof/>
              </w:rPr>
              <w:t>Open Issues</w:t>
            </w:r>
            <w:r>
              <w:rPr>
                <w:noProof/>
                <w:webHidden/>
              </w:rPr>
              <w:tab/>
            </w:r>
            <w:r>
              <w:rPr>
                <w:noProof/>
                <w:webHidden/>
              </w:rPr>
              <w:fldChar w:fldCharType="begin"/>
            </w:r>
            <w:r>
              <w:rPr>
                <w:noProof/>
                <w:webHidden/>
              </w:rPr>
              <w:instrText xml:space="preserve"> PAGEREF _Toc132816683 \h </w:instrText>
            </w:r>
            <w:r>
              <w:rPr>
                <w:noProof/>
                <w:webHidden/>
              </w:rPr>
            </w:r>
            <w:r>
              <w:rPr>
                <w:noProof/>
                <w:webHidden/>
              </w:rPr>
              <w:fldChar w:fldCharType="separate"/>
            </w:r>
            <w:r>
              <w:rPr>
                <w:noProof/>
                <w:webHidden/>
              </w:rPr>
              <w:t>1</w:t>
            </w:r>
            <w:r>
              <w:rPr>
                <w:noProof/>
                <w:webHidden/>
              </w:rPr>
              <w:fldChar w:fldCharType="end"/>
            </w:r>
          </w:hyperlink>
        </w:p>
        <w:p w14:paraId="3D904BA9" w14:textId="210FBC0B" w:rsidR="0022748E" w:rsidRDefault="0022748E">
          <w:pPr>
            <w:pStyle w:val="TOC1"/>
            <w:rPr>
              <w:rFonts w:asciiTheme="minorHAnsi" w:eastAsiaTheme="minorEastAsia" w:hAnsiTheme="minorHAnsi" w:cstheme="minorBidi"/>
              <w:b w:val="0"/>
              <w:bCs w:val="0"/>
              <w:caps w:val="0"/>
              <w:noProof/>
              <w:sz w:val="22"/>
              <w:szCs w:val="22"/>
            </w:rPr>
          </w:pPr>
          <w:hyperlink w:anchor="_Toc132816684" w:history="1">
            <w:r w:rsidRPr="00415450">
              <w:rPr>
                <w:rStyle w:val="Hyperlink"/>
                <w:noProof/>
              </w:rPr>
              <w:t>Part 1: Theory</w:t>
            </w:r>
            <w:r>
              <w:rPr>
                <w:noProof/>
                <w:webHidden/>
              </w:rPr>
              <w:tab/>
            </w:r>
            <w:r>
              <w:rPr>
                <w:noProof/>
                <w:webHidden/>
              </w:rPr>
              <w:fldChar w:fldCharType="begin"/>
            </w:r>
            <w:r>
              <w:rPr>
                <w:noProof/>
                <w:webHidden/>
              </w:rPr>
              <w:instrText xml:space="preserve"> PAGEREF _Toc132816684 \h </w:instrText>
            </w:r>
            <w:r>
              <w:rPr>
                <w:noProof/>
                <w:webHidden/>
              </w:rPr>
            </w:r>
            <w:r>
              <w:rPr>
                <w:noProof/>
                <w:webHidden/>
              </w:rPr>
              <w:fldChar w:fldCharType="separate"/>
            </w:r>
            <w:r>
              <w:rPr>
                <w:noProof/>
                <w:webHidden/>
              </w:rPr>
              <w:t>2</w:t>
            </w:r>
            <w:r>
              <w:rPr>
                <w:noProof/>
                <w:webHidden/>
              </w:rPr>
              <w:fldChar w:fldCharType="end"/>
            </w:r>
          </w:hyperlink>
        </w:p>
        <w:p w14:paraId="63B367A9" w14:textId="3C4A61B9"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5" w:history="1">
            <w:r w:rsidRPr="00415450">
              <w:rPr>
                <w:rStyle w:val="Hyperlink"/>
                <w:noProof/>
              </w:rPr>
              <w:t>2</w:t>
            </w:r>
            <w:r>
              <w:rPr>
                <w:rFonts w:asciiTheme="minorHAnsi" w:eastAsiaTheme="minorEastAsia" w:hAnsiTheme="minorHAnsi" w:cstheme="minorBidi"/>
                <w:b w:val="0"/>
                <w:bCs w:val="0"/>
                <w:caps w:val="0"/>
                <w:noProof/>
                <w:sz w:val="22"/>
                <w:szCs w:val="22"/>
              </w:rPr>
              <w:tab/>
            </w:r>
            <w:r w:rsidRPr="00415450">
              <w:rPr>
                <w:rStyle w:val="Hyperlink"/>
                <w:noProof/>
              </w:rPr>
              <w:t>Good Abstraction Yields High Design Consistency</w:t>
            </w:r>
            <w:r>
              <w:rPr>
                <w:noProof/>
                <w:webHidden/>
              </w:rPr>
              <w:tab/>
            </w:r>
            <w:r>
              <w:rPr>
                <w:noProof/>
                <w:webHidden/>
              </w:rPr>
              <w:fldChar w:fldCharType="begin"/>
            </w:r>
            <w:r>
              <w:rPr>
                <w:noProof/>
                <w:webHidden/>
              </w:rPr>
              <w:instrText xml:space="preserve"> PAGEREF _Toc132816685 \h </w:instrText>
            </w:r>
            <w:r>
              <w:rPr>
                <w:noProof/>
                <w:webHidden/>
              </w:rPr>
            </w:r>
            <w:r>
              <w:rPr>
                <w:noProof/>
                <w:webHidden/>
              </w:rPr>
              <w:fldChar w:fldCharType="separate"/>
            </w:r>
            <w:r>
              <w:rPr>
                <w:noProof/>
                <w:webHidden/>
              </w:rPr>
              <w:t>2</w:t>
            </w:r>
            <w:r>
              <w:rPr>
                <w:noProof/>
                <w:webHidden/>
              </w:rPr>
              <w:fldChar w:fldCharType="end"/>
            </w:r>
          </w:hyperlink>
        </w:p>
        <w:p w14:paraId="749CB35B" w14:textId="4DF237E5"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6" w:history="1">
            <w:r w:rsidRPr="00415450">
              <w:rPr>
                <w:rStyle w:val="Hyperlink"/>
                <w:noProof/>
              </w:rPr>
              <w:t>3</w:t>
            </w:r>
            <w:r>
              <w:rPr>
                <w:rFonts w:asciiTheme="minorHAnsi" w:eastAsiaTheme="minorEastAsia" w:hAnsiTheme="minorHAnsi" w:cstheme="minorBidi"/>
                <w:b w:val="0"/>
                <w:bCs w:val="0"/>
                <w:caps w:val="0"/>
                <w:noProof/>
                <w:sz w:val="22"/>
                <w:szCs w:val="22"/>
              </w:rPr>
              <w:tab/>
            </w:r>
            <w:r w:rsidRPr="00415450">
              <w:rPr>
                <w:rStyle w:val="Hyperlink"/>
                <w:noProof/>
              </w:rPr>
              <w:t>Design Granularity Philosophy</w:t>
            </w:r>
            <w:r>
              <w:rPr>
                <w:noProof/>
                <w:webHidden/>
              </w:rPr>
              <w:tab/>
            </w:r>
            <w:r>
              <w:rPr>
                <w:noProof/>
                <w:webHidden/>
              </w:rPr>
              <w:fldChar w:fldCharType="begin"/>
            </w:r>
            <w:r>
              <w:rPr>
                <w:noProof/>
                <w:webHidden/>
              </w:rPr>
              <w:instrText xml:space="preserve"> PAGEREF _Toc132816686 \h </w:instrText>
            </w:r>
            <w:r>
              <w:rPr>
                <w:noProof/>
                <w:webHidden/>
              </w:rPr>
            </w:r>
            <w:r>
              <w:rPr>
                <w:noProof/>
                <w:webHidden/>
              </w:rPr>
              <w:fldChar w:fldCharType="separate"/>
            </w:r>
            <w:r>
              <w:rPr>
                <w:noProof/>
                <w:webHidden/>
              </w:rPr>
              <w:t>2</w:t>
            </w:r>
            <w:r>
              <w:rPr>
                <w:noProof/>
                <w:webHidden/>
              </w:rPr>
              <w:fldChar w:fldCharType="end"/>
            </w:r>
          </w:hyperlink>
        </w:p>
        <w:p w14:paraId="3A9998A7" w14:textId="47B2D827"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7" w:history="1">
            <w:r w:rsidRPr="00415450">
              <w:rPr>
                <w:rStyle w:val="Hyperlink"/>
                <w:noProof/>
              </w:rPr>
              <w:t>4</w:t>
            </w:r>
            <w:r>
              <w:rPr>
                <w:rFonts w:asciiTheme="minorHAnsi" w:eastAsiaTheme="minorEastAsia" w:hAnsiTheme="minorHAnsi" w:cstheme="minorBidi"/>
                <w:b w:val="0"/>
                <w:bCs w:val="0"/>
                <w:caps w:val="0"/>
                <w:noProof/>
                <w:sz w:val="22"/>
                <w:szCs w:val="22"/>
              </w:rPr>
              <w:tab/>
            </w:r>
            <w:r w:rsidRPr="00415450">
              <w:rPr>
                <w:rStyle w:val="Hyperlink"/>
                <w:noProof/>
              </w:rPr>
              <w:t>A New Frame Around Information and Representation</w:t>
            </w:r>
            <w:r>
              <w:rPr>
                <w:noProof/>
                <w:webHidden/>
              </w:rPr>
              <w:tab/>
            </w:r>
            <w:r>
              <w:rPr>
                <w:noProof/>
                <w:webHidden/>
              </w:rPr>
              <w:fldChar w:fldCharType="begin"/>
            </w:r>
            <w:r>
              <w:rPr>
                <w:noProof/>
                <w:webHidden/>
              </w:rPr>
              <w:instrText xml:space="preserve"> PAGEREF _Toc132816687 \h </w:instrText>
            </w:r>
            <w:r>
              <w:rPr>
                <w:noProof/>
                <w:webHidden/>
              </w:rPr>
            </w:r>
            <w:r>
              <w:rPr>
                <w:noProof/>
                <w:webHidden/>
              </w:rPr>
              <w:fldChar w:fldCharType="separate"/>
            </w:r>
            <w:r>
              <w:rPr>
                <w:noProof/>
                <w:webHidden/>
              </w:rPr>
              <w:t>2</w:t>
            </w:r>
            <w:r>
              <w:rPr>
                <w:noProof/>
                <w:webHidden/>
              </w:rPr>
              <w:fldChar w:fldCharType="end"/>
            </w:r>
          </w:hyperlink>
        </w:p>
        <w:p w14:paraId="31821C68" w14:textId="55D75066"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8" w:history="1">
            <w:r w:rsidRPr="00415450">
              <w:rPr>
                <w:rStyle w:val="Hyperlink"/>
                <w:noProof/>
              </w:rPr>
              <w:t>5</w:t>
            </w:r>
            <w:r>
              <w:rPr>
                <w:rFonts w:asciiTheme="minorHAnsi" w:eastAsiaTheme="minorEastAsia" w:hAnsiTheme="minorHAnsi" w:cstheme="minorBidi"/>
                <w:b w:val="0"/>
                <w:bCs w:val="0"/>
                <w:caps w:val="0"/>
                <w:noProof/>
                <w:sz w:val="22"/>
                <w:szCs w:val="22"/>
              </w:rPr>
              <w:tab/>
            </w:r>
            <w:r w:rsidRPr="00415450">
              <w:rPr>
                <w:rStyle w:val="Hyperlink"/>
                <w:noProof/>
              </w:rPr>
              <w:t>Type-Centric Architecture</w:t>
            </w:r>
            <w:r>
              <w:rPr>
                <w:noProof/>
                <w:webHidden/>
              </w:rPr>
              <w:tab/>
            </w:r>
            <w:r>
              <w:rPr>
                <w:noProof/>
                <w:webHidden/>
              </w:rPr>
              <w:fldChar w:fldCharType="begin"/>
            </w:r>
            <w:r>
              <w:rPr>
                <w:noProof/>
                <w:webHidden/>
              </w:rPr>
              <w:instrText xml:space="preserve"> PAGEREF _Toc132816688 \h </w:instrText>
            </w:r>
            <w:r>
              <w:rPr>
                <w:noProof/>
                <w:webHidden/>
              </w:rPr>
            </w:r>
            <w:r>
              <w:rPr>
                <w:noProof/>
                <w:webHidden/>
              </w:rPr>
              <w:fldChar w:fldCharType="separate"/>
            </w:r>
            <w:r>
              <w:rPr>
                <w:noProof/>
                <w:webHidden/>
              </w:rPr>
              <w:t>2</w:t>
            </w:r>
            <w:r>
              <w:rPr>
                <w:noProof/>
                <w:webHidden/>
              </w:rPr>
              <w:fldChar w:fldCharType="end"/>
            </w:r>
          </w:hyperlink>
        </w:p>
        <w:p w14:paraId="67887E2C" w14:textId="267EFC65"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89" w:history="1">
            <w:r w:rsidRPr="00415450">
              <w:rPr>
                <w:rStyle w:val="Hyperlink"/>
                <w:noProof/>
              </w:rPr>
              <w:t>6</w:t>
            </w:r>
            <w:r>
              <w:rPr>
                <w:rFonts w:asciiTheme="minorHAnsi" w:eastAsiaTheme="minorEastAsia" w:hAnsiTheme="minorHAnsi" w:cstheme="minorBidi"/>
                <w:b w:val="0"/>
                <w:bCs w:val="0"/>
                <w:caps w:val="0"/>
                <w:noProof/>
                <w:sz w:val="22"/>
                <w:szCs w:val="22"/>
              </w:rPr>
              <w:tab/>
            </w:r>
            <w:r w:rsidRPr="00415450">
              <w:rPr>
                <w:rStyle w:val="Hyperlink"/>
                <w:noProof/>
              </w:rPr>
              <w:t>Polylinguistic Synergy</w:t>
            </w:r>
            <w:r>
              <w:rPr>
                <w:noProof/>
                <w:webHidden/>
              </w:rPr>
              <w:tab/>
            </w:r>
            <w:r>
              <w:rPr>
                <w:noProof/>
                <w:webHidden/>
              </w:rPr>
              <w:fldChar w:fldCharType="begin"/>
            </w:r>
            <w:r>
              <w:rPr>
                <w:noProof/>
                <w:webHidden/>
              </w:rPr>
              <w:instrText xml:space="preserve"> PAGEREF _Toc132816689 \h </w:instrText>
            </w:r>
            <w:r>
              <w:rPr>
                <w:noProof/>
                <w:webHidden/>
              </w:rPr>
            </w:r>
            <w:r>
              <w:rPr>
                <w:noProof/>
                <w:webHidden/>
              </w:rPr>
              <w:fldChar w:fldCharType="separate"/>
            </w:r>
            <w:r>
              <w:rPr>
                <w:noProof/>
                <w:webHidden/>
              </w:rPr>
              <w:t>3</w:t>
            </w:r>
            <w:r>
              <w:rPr>
                <w:noProof/>
                <w:webHidden/>
              </w:rPr>
              <w:fldChar w:fldCharType="end"/>
            </w:r>
          </w:hyperlink>
        </w:p>
        <w:p w14:paraId="7A5D4741" w14:textId="5BB11646"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90" w:history="1">
            <w:r w:rsidRPr="00415450">
              <w:rPr>
                <w:rStyle w:val="Hyperlink"/>
                <w:noProof/>
              </w:rPr>
              <w:t>7</w:t>
            </w:r>
            <w:r>
              <w:rPr>
                <w:rFonts w:asciiTheme="minorHAnsi" w:eastAsiaTheme="minorEastAsia" w:hAnsiTheme="minorHAnsi" w:cstheme="minorBidi"/>
                <w:b w:val="0"/>
                <w:bCs w:val="0"/>
                <w:caps w:val="0"/>
                <w:noProof/>
                <w:sz w:val="22"/>
                <w:szCs w:val="22"/>
              </w:rPr>
              <w:tab/>
            </w:r>
            <w:r w:rsidRPr="00415450">
              <w:rPr>
                <w:rStyle w:val="Hyperlink"/>
                <w:noProof/>
              </w:rPr>
              <w:t>Advanced Actor Foundation</w:t>
            </w:r>
            <w:r>
              <w:rPr>
                <w:noProof/>
                <w:webHidden/>
              </w:rPr>
              <w:tab/>
            </w:r>
            <w:r>
              <w:rPr>
                <w:noProof/>
                <w:webHidden/>
              </w:rPr>
              <w:fldChar w:fldCharType="begin"/>
            </w:r>
            <w:r>
              <w:rPr>
                <w:noProof/>
                <w:webHidden/>
              </w:rPr>
              <w:instrText xml:space="preserve"> PAGEREF _Toc132816690 \h </w:instrText>
            </w:r>
            <w:r>
              <w:rPr>
                <w:noProof/>
                <w:webHidden/>
              </w:rPr>
            </w:r>
            <w:r>
              <w:rPr>
                <w:noProof/>
                <w:webHidden/>
              </w:rPr>
              <w:fldChar w:fldCharType="separate"/>
            </w:r>
            <w:r>
              <w:rPr>
                <w:noProof/>
                <w:webHidden/>
              </w:rPr>
              <w:t>3</w:t>
            </w:r>
            <w:r>
              <w:rPr>
                <w:noProof/>
                <w:webHidden/>
              </w:rPr>
              <w:fldChar w:fldCharType="end"/>
            </w:r>
          </w:hyperlink>
        </w:p>
        <w:p w14:paraId="678390AE" w14:textId="249C3C95"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91" w:history="1">
            <w:r w:rsidRPr="00415450">
              <w:rPr>
                <w:rStyle w:val="Hyperlink"/>
                <w:noProof/>
              </w:rPr>
              <w:t>8</w:t>
            </w:r>
            <w:r>
              <w:rPr>
                <w:rFonts w:asciiTheme="minorHAnsi" w:eastAsiaTheme="minorEastAsia" w:hAnsiTheme="minorHAnsi" w:cstheme="minorBidi"/>
                <w:b w:val="0"/>
                <w:bCs w:val="0"/>
                <w:caps w:val="0"/>
                <w:noProof/>
                <w:sz w:val="22"/>
                <w:szCs w:val="22"/>
              </w:rPr>
              <w:tab/>
            </w:r>
            <w:r w:rsidRPr="00415450">
              <w:rPr>
                <w:rStyle w:val="Hyperlink"/>
                <w:noProof/>
              </w:rPr>
              <w:t>Component Societies</w:t>
            </w:r>
            <w:r>
              <w:rPr>
                <w:noProof/>
                <w:webHidden/>
              </w:rPr>
              <w:tab/>
            </w:r>
            <w:r>
              <w:rPr>
                <w:noProof/>
                <w:webHidden/>
              </w:rPr>
              <w:fldChar w:fldCharType="begin"/>
            </w:r>
            <w:r>
              <w:rPr>
                <w:noProof/>
                <w:webHidden/>
              </w:rPr>
              <w:instrText xml:space="preserve"> PAGEREF _Toc132816691 \h </w:instrText>
            </w:r>
            <w:r>
              <w:rPr>
                <w:noProof/>
                <w:webHidden/>
              </w:rPr>
            </w:r>
            <w:r>
              <w:rPr>
                <w:noProof/>
                <w:webHidden/>
              </w:rPr>
              <w:fldChar w:fldCharType="separate"/>
            </w:r>
            <w:r>
              <w:rPr>
                <w:noProof/>
                <w:webHidden/>
              </w:rPr>
              <w:t>3</w:t>
            </w:r>
            <w:r>
              <w:rPr>
                <w:noProof/>
                <w:webHidden/>
              </w:rPr>
              <w:fldChar w:fldCharType="end"/>
            </w:r>
          </w:hyperlink>
        </w:p>
        <w:p w14:paraId="3D525E05" w14:textId="61E4A51E" w:rsidR="0022748E" w:rsidRDefault="0022748E">
          <w:pPr>
            <w:pStyle w:val="TOC1"/>
            <w:tabs>
              <w:tab w:val="left" w:pos="400"/>
            </w:tabs>
            <w:rPr>
              <w:rFonts w:asciiTheme="minorHAnsi" w:eastAsiaTheme="minorEastAsia" w:hAnsiTheme="minorHAnsi" w:cstheme="minorBidi"/>
              <w:b w:val="0"/>
              <w:bCs w:val="0"/>
              <w:caps w:val="0"/>
              <w:noProof/>
              <w:sz w:val="22"/>
              <w:szCs w:val="22"/>
            </w:rPr>
          </w:pPr>
          <w:hyperlink w:anchor="_Toc132816692" w:history="1">
            <w:r w:rsidRPr="00415450">
              <w:rPr>
                <w:rStyle w:val="Hyperlink"/>
                <w:noProof/>
              </w:rPr>
              <w:t>9</w:t>
            </w:r>
            <w:r>
              <w:rPr>
                <w:rFonts w:asciiTheme="minorHAnsi" w:eastAsiaTheme="minorEastAsia" w:hAnsiTheme="minorHAnsi" w:cstheme="minorBidi"/>
                <w:b w:val="0"/>
                <w:bCs w:val="0"/>
                <w:caps w:val="0"/>
                <w:noProof/>
                <w:sz w:val="22"/>
                <w:szCs w:val="22"/>
              </w:rPr>
              <w:tab/>
            </w:r>
            <w:r w:rsidRPr="00415450">
              <w:rPr>
                <w:rStyle w:val="Hyperlink"/>
                <w:noProof/>
              </w:rPr>
              <w:t>Flows</w:t>
            </w:r>
            <w:r>
              <w:rPr>
                <w:noProof/>
                <w:webHidden/>
              </w:rPr>
              <w:tab/>
            </w:r>
            <w:r>
              <w:rPr>
                <w:noProof/>
                <w:webHidden/>
              </w:rPr>
              <w:fldChar w:fldCharType="begin"/>
            </w:r>
            <w:r>
              <w:rPr>
                <w:noProof/>
                <w:webHidden/>
              </w:rPr>
              <w:instrText xml:space="preserve"> PAGEREF _Toc132816692 \h </w:instrText>
            </w:r>
            <w:r>
              <w:rPr>
                <w:noProof/>
                <w:webHidden/>
              </w:rPr>
            </w:r>
            <w:r>
              <w:rPr>
                <w:noProof/>
                <w:webHidden/>
              </w:rPr>
              <w:fldChar w:fldCharType="separate"/>
            </w:r>
            <w:r>
              <w:rPr>
                <w:noProof/>
                <w:webHidden/>
              </w:rPr>
              <w:t>3</w:t>
            </w:r>
            <w:r>
              <w:rPr>
                <w:noProof/>
                <w:webHidden/>
              </w:rPr>
              <w:fldChar w:fldCharType="end"/>
            </w:r>
          </w:hyperlink>
        </w:p>
        <w:p w14:paraId="1BEDB47E" w14:textId="2A191CE6"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3" w:history="1">
            <w:r w:rsidRPr="00415450">
              <w:rPr>
                <w:rStyle w:val="Hyperlink"/>
                <w:noProof/>
              </w:rPr>
              <w:t>10</w:t>
            </w:r>
            <w:r>
              <w:rPr>
                <w:rFonts w:asciiTheme="minorHAnsi" w:eastAsiaTheme="minorEastAsia" w:hAnsiTheme="minorHAnsi" w:cstheme="minorBidi"/>
                <w:b w:val="0"/>
                <w:bCs w:val="0"/>
                <w:caps w:val="0"/>
                <w:noProof/>
                <w:sz w:val="22"/>
                <w:szCs w:val="22"/>
              </w:rPr>
              <w:tab/>
            </w:r>
            <w:r w:rsidRPr="00415450">
              <w:rPr>
                <w:rStyle w:val="Hyperlink"/>
                <w:noProof/>
              </w:rPr>
              <w:t>Lifecycles</w:t>
            </w:r>
            <w:r>
              <w:rPr>
                <w:noProof/>
                <w:webHidden/>
              </w:rPr>
              <w:tab/>
            </w:r>
            <w:r>
              <w:rPr>
                <w:noProof/>
                <w:webHidden/>
              </w:rPr>
              <w:fldChar w:fldCharType="begin"/>
            </w:r>
            <w:r>
              <w:rPr>
                <w:noProof/>
                <w:webHidden/>
              </w:rPr>
              <w:instrText xml:space="preserve"> PAGEREF _Toc132816693 \h </w:instrText>
            </w:r>
            <w:r>
              <w:rPr>
                <w:noProof/>
                <w:webHidden/>
              </w:rPr>
            </w:r>
            <w:r>
              <w:rPr>
                <w:noProof/>
                <w:webHidden/>
              </w:rPr>
              <w:fldChar w:fldCharType="separate"/>
            </w:r>
            <w:r>
              <w:rPr>
                <w:noProof/>
                <w:webHidden/>
              </w:rPr>
              <w:t>4</w:t>
            </w:r>
            <w:r>
              <w:rPr>
                <w:noProof/>
                <w:webHidden/>
              </w:rPr>
              <w:fldChar w:fldCharType="end"/>
            </w:r>
          </w:hyperlink>
        </w:p>
        <w:p w14:paraId="093214FA" w14:textId="7CC73529"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4" w:history="1">
            <w:r w:rsidRPr="00415450">
              <w:rPr>
                <w:rStyle w:val="Hyperlink"/>
                <w:noProof/>
              </w:rPr>
              <w:t>11</w:t>
            </w:r>
            <w:r>
              <w:rPr>
                <w:rFonts w:asciiTheme="minorHAnsi" w:eastAsiaTheme="minorEastAsia" w:hAnsiTheme="minorHAnsi" w:cstheme="minorBidi"/>
                <w:b w:val="0"/>
                <w:bCs w:val="0"/>
                <w:caps w:val="0"/>
                <w:noProof/>
                <w:sz w:val="22"/>
                <w:szCs w:val="22"/>
              </w:rPr>
              <w:tab/>
            </w:r>
            <w:r w:rsidRPr="00415450">
              <w:rPr>
                <w:rStyle w:val="Hyperlink"/>
                <w:noProof/>
              </w:rPr>
              <w:t>Addressing</w:t>
            </w:r>
            <w:r>
              <w:rPr>
                <w:noProof/>
                <w:webHidden/>
              </w:rPr>
              <w:tab/>
            </w:r>
            <w:r>
              <w:rPr>
                <w:noProof/>
                <w:webHidden/>
              </w:rPr>
              <w:fldChar w:fldCharType="begin"/>
            </w:r>
            <w:r>
              <w:rPr>
                <w:noProof/>
                <w:webHidden/>
              </w:rPr>
              <w:instrText xml:space="preserve"> PAGEREF _Toc132816694 \h </w:instrText>
            </w:r>
            <w:r>
              <w:rPr>
                <w:noProof/>
                <w:webHidden/>
              </w:rPr>
            </w:r>
            <w:r>
              <w:rPr>
                <w:noProof/>
                <w:webHidden/>
              </w:rPr>
              <w:fldChar w:fldCharType="separate"/>
            </w:r>
            <w:r>
              <w:rPr>
                <w:noProof/>
                <w:webHidden/>
              </w:rPr>
              <w:t>4</w:t>
            </w:r>
            <w:r>
              <w:rPr>
                <w:noProof/>
                <w:webHidden/>
              </w:rPr>
              <w:fldChar w:fldCharType="end"/>
            </w:r>
          </w:hyperlink>
        </w:p>
        <w:p w14:paraId="615B6E12" w14:textId="3D3FDF36"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5" w:history="1">
            <w:r w:rsidRPr="00415450">
              <w:rPr>
                <w:rStyle w:val="Hyperlink"/>
                <w:noProof/>
              </w:rPr>
              <w:t>12</w:t>
            </w:r>
            <w:r>
              <w:rPr>
                <w:rFonts w:asciiTheme="minorHAnsi" w:eastAsiaTheme="minorEastAsia" w:hAnsiTheme="minorHAnsi" w:cstheme="minorBidi"/>
                <w:b w:val="0"/>
                <w:bCs w:val="0"/>
                <w:caps w:val="0"/>
                <w:noProof/>
                <w:sz w:val="22"/>
                <w:szCs w:val="22"/>
              </w:rPr>
              <w:tab/>
            </w:r>
            <w:r w:rsidRPr="00415450">
              <w:rPr>
                <w:rStyle w:val="Hyperlink"/>
                <w:noProof/>
              </w:rPr>
              <w:t>Ditching Builds</w:t>
            </w:r>
            <w:r>
              <w:rPr>
                <w:noProof/>
                <w:webHidden/>
              </w:rPr>
              <w:tab/>
            </w:r>
            <w:r>
              <w:rPr>
                <w:noProof/>
                <w:webHidden/>
              </w:rPr>
              <w:fldChar w:fldCharType="begin"/>
            </w:r>
            <w:r>
              <w:rPr>
                <w:noProof/>
                <w:webHidden/>
              </w:rPr>
              <w:instrText xml:space="preserve"> PAGEREF _Toc132816695 \h </w:instrText>
            </w:r>
            <w:r>
              <w:rPr>
                <w:noProof/>
                <w:webHidden/>
              </w:rPr>
            </w:r>
            <w:r>
              <w:rPr>
                <w:noProof/>
                <w:webHidden/>
              </w:rPr>
              <w:fldChar w:fldCharType="separate"/>
            </w:r>
            <w:r>
              <w:rPr>
                <w:noProof/>
                <w:webHidden/>
              </w:rPr>
              <w:t>4</w:t>
            </w:r>
            <w:r>
              <w:rPr>
                <w:noProof/>
                <w:webHidden/>
              </w:rPr>
              <w:fldChar w:fldCharType="end"/>
            </w:r>
          </w:hyperlink>
        </w:p>
        <w:p w14:paraId="0B9A8BAC" w14:textId="6876FD2F"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6" w:history="1">
            <w:r w:rsidRPr="00415450">
              <w:rPr>
                <w:rStyle w:val="Hyperlink"/>
                <w:noProof/>
              </w:rPr>
              <w:t>13</w:t>
            </w:r>
            <w:r>
              <w:rPr>
                <w:rFonts w:asciiTheme="minorHAnsi" w:eastAsiaTheme="minorEastAsia" w:hAnsiTheme="minorHAnsi" w:cstheme="minorBidi"/>
                <w:b w:val="0"/>
                <w:bCs w:val="0"/>
                <w:caps w:val="0"/>
                <w:noProof/>
                <w:sz w:val="22"/>
                <w:szCs w:val="22"/>
              </w:rPr>
              <w:tab/>
            </w:r>
            <w:r w:rsidRPr="00415450">
              <w:rPr>
                <w:rStyle w:val="Hyperlink"/>
                <w:noProof/>
              </w:rPr>
              <w:t>The Universal Canvas</w:t>
            </w:r>
            <w:r>
              <w:rPr>
                <w:noProof/>
                <w:webHidden/>
              </w:rPr>
              <w:tab/>
            </w:r>
            <w:r>
              <w:rPr>
                <w:noProof/>
                <w:webHidden/>
              </w:rPr>
              <w:fldChar w:fldCharType="begin"/>
            </w:r>
            <w:r>
              <w:rPr>
                <w:noProof/>
                <w:webHidden/>
              </w:rPr>
              <w:instrText xml:space="preserve"> PAGEREF _Toc132816696 \h </w:instrText>
            </w:r>
            <w:r>
              <w:rPr>
                <w:noProof/>
                <w:webHidden/>
              </w:rPr>
            </w:r>
            <w:r>
              <w:rPr>
                <w:noProof/>
                <w:webHidden/>
              </w:rPr>
              <w:fldChar w:fldCharType="separate"/>
            </w:r>
            <w:r>
              <w:rPr>
                <w:noProof/>
                <w:webHidden/>
              </w:rPr>
              <w:t>4</w:t>
            </w:r>
            <w:r>
              <w:rPr>
                <w:noProof/>
                <w:webHidden/>
              </w:rPr>
              <w:fldChar w:fldCharType="end"/>
            </w:r>
          </w:hyperlink>
        </w:p>
        <w:p w14:paraId="42ED04E0" w14:textId="15E20BD5" w:rsidR="0022748E" w:rsidRDefault="0022748E">
          <w:pPr>
            <w:pStyle w:val="TOC2"/>
            <w:rPr>
              <w:rFonts w:asciiTheme="minorHAnsi" w:eastAsiaTheme="minorEastAsia" w:hAnsiTheme="minorHAnsi" w:cstheme="minorBidi"/>
              <w:smallCaps w:val="0"/>
              <w:noProof/>
              <w:sz w:val="22"/>
              <w:szCs w:val="22"/>
            </w:rPr>
          </w:pPr>
          <w:hyperlink w:anchor="_Toc132816697" w:history="1">
            <w:r w:rsidRPr="00415450">
              <w:rPr>
                <w:rStyle w:val="Hyperlink"/>
                <w:noProof/>
              </w:rPr>
              <w:t>13.1</w:t>
            </w:r>
            <w:r>
              <w:rPr>
                <w:rFonts w:asciiTheme="minorHAnsi" w:eastAsiaTheme="minorEastAsia" w:hAnsiTheme="minorHAnsi" w:cstheme="minorBidi"/>
                <w:smallCaps w:val="0"/>
                <w:noProof/>
                <w:sz w:val="22"/>
                <w:szCs w:val="22"/>
              </w:rPr>
              <w:tab/>
            </w:r>
            <w:r w:rsidRPr="00415450">
              <w:rPr>
                <w:rStyle w:val="Hyperlink"/>
                <w:noProof/>
              </w:rPr>
              <w:t>A Diagram Is Worth A Lot</w:t>
            </w:r>
            <w:r>
              <w:rPr>
                <w:noProof/>
                <w:webHidden/>
              </w:rPr>
              <w:tab/>
            </w:r>
            <w:r>
              <w:rPr>
                <w:noProof/>
                <w:webHidden/>
              </w:rPr>
              <w:fldChar w:fldCharType="begin"/>
            </w:r>
            <w:r>
              <w:rPr>
                <w:noProof/>
                <w:webHidden/>
              </w:rPr>
              <w:instrText xml:space="preserve"> PAGEREF _Toc132816697 \h </w:instrText>
            </w:r>
            <w:r>
              <w:rPr>
                <w:noProof/>
                <w:webHidden/>
              </w:rPr>
            </w:r>
            <w:r>
              <w:rPr>
                <w:noProof/>
                <w:webHidden/>
              </w:rPr>
              <w:fldChar w:fldCharType="separate"/>
            </w:r>
            <w:r>
              <w:rPr>
                <w:noProof/>
                <w:webHidden/>
              </w:rPr>
              <w:t>4</w:t>
            </w:r>
            <w:r>
              <w:rPr>
                <w:noProof/>
                <w:webHidden/>
              </w:rPr>
              <w:fldChar w:fldCharType="end"/>
            </w:r>
          </w:hyperlink>
        </w:p>
        <w:p w14:paraId="19E0D27B" w14:textId="3393D0E0"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8" w:history="1">
            <w:r w:rsidRPr="00415450">
              <w:rPr>
                <w:rStyle w:val="Hyperlink"/>
                <w:noProof/>
              </w:rPr>
              <w:t>14</w:t>
            </w:r>
            <w:r>
              <w:rPr>
                <w:rFonts w:asciiTheme="minorHAnsi" w:eastAsiaTheme="minorEastAsia" w:hAnsiTheme="minorHAnsi" w:cstheme="minorBidi"/>
                <w:b w:val="0"/>
                <w:bCs w:val="0"/>
                <w:caps w:val="0"/>
                <w:noProof/>
                <w:sz w:val="22"/>
                <w:szCs w:val="22"/>
              </w:rPr>
              <w:tab/>
            </w:r>
            <w:r w:rsidRPr="00415450">
              <w:rPr>
                <w:rStyle w:val="Hyperlink"/>
                <w:noProof/>
              </w:rPr>
              <w:t>Z: The Last Letter In Languages</w:t>
            </w:r>
            <w:r>
              <w:rPr>
                <w:noProof/>
                <w:webHidden/>
              </w:rPr>
              <w:tab/>
            </w:r>
            <w:r>
              <w:rPr>
                <w:noProof/>
                <w:webHidden/>
              </w:rPr>
              <w:fldChar w:fldCharType="begin"/>
            </w:r>
            <w:r>
              <w:rPr>
                <w:noProof/>
                <w:webHidden/>
              </w:rPr>
              <w:instrText xml:space="preserve"> PAGEREF _Toc132816698 \h </w:instrText>
            </w:r>
            <w:r>
              <w:rPr>
                <w:noProof/>
                <w:webHidden/>
              </w:rPr>
            </w:r>
            <w:r>
              <w:rPr>
                <w:noProof/>
                <w:webHidden/>
              </w:rPr>
              <w:fldChar w:fldCharType="separate"/>
            </w:r>
            <w:r>
              <w:rPr>
                <w:noProof/>
                <w:webHidden/>
              </w:rPr>
              <w:t>5</w:t>
            </w:r>
            <w:r>
              <w:rPr>
                <w:noProof/>
                <w:webHidden/>
              </w:rPr>
              <w:fldChar w:fldCharType="end"/>
            </w:r>
          </w:hyperlink>
        </w:p>
        <w:p w14:paraId="60F768A3" w14:textId="1D8AB53D"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699" w:history="1">
            <w:r w:rsidRPr="00415450">
              <w:rPr>
                <w:rStyle w:val="Hyperlink"/>
                <w:noProof/>
              </w:rPr>
              <w:t>15</w:t>
            </w:r>
            <w:r>
              <w:rPr>
                <w:rFonts w:asciiTheme="minorHAnsi" w:eastAsiaTheme="minorEastAsia" w:hAnsiTheme="minorHAnsi" w:cstheme="minorBidi"/>
                <w:b w:val="0"/>
                <w:bCs w:val="0"/>
                <w:caps w:val="0"/>
                <w:noProof/>
                <w:sz w:val="22"/>
                <w:szCs w:val="22"/>
              </w:rPr>
              <w:tab/>
            </w:r>
            <w:r w:rsidRPr="00415450">
              <w:rPr>
                <w:rStyle w:val="Hyperlink"/>
                <w:noProof/>
              </w:rPr>
              <w:t>MetaProgramming</w:t>
            </w:r>
            <w:r>
              <w:rPr>
                <w:noProof/>
                <w:webHidden/>
              </w:rPr>
              <w:tab/>
            </w:r>
            <w:r>
              <w:rPr>
                <w:noProof/>
                <w:webHidden/>
              </w:rPr>
              <w:fldChar w:fldCharType="begin"/>
            </w:r>
            <w:r>
              <w:rPr>
                <w:noProof/>
                <w:webHidden/>
              </w:rPr>
              <w:instrText xml:space="preserve"> PAGEREF _Toc132816699 \h </w:instrText>
            </w:r>
            <w:r>
              <w:rPr>
                <w:noProof/>
                <w:webHidden/>
              </w:rPr>
            </w:r>
            <w:r>
              <w:rPr>
                <w:noProof/>
                <w:webHidden/>
              </w:rPr>
              <w:fldChar w:fldCharType="separate"/>
            </w:r>
            <w:r>
              <w:rPr>
                <w:noProof/>
                <w:webHidden/>
              </w:rPr>
              <w:t>5</w:t>
            </w:r>
            <w:r>
              <w:rPr>
                <w:noProof/>
                <w:webHidden/>
              </w:rPr>
              <w:fldChar w:fldCharType="end"/>
            </w:r>
          </w:hyperlink>
        </w:p>
        <w:p w14:paraId="0E7618A6" w14:textId="323382D5"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0" w:history="1">
            <w:r w:rsidRPr="00415450">
              <w:rPr>
                <w:rStyle w:val="Hyperlink"/>
                <w:noProof/>
              </w:rPr>
              <w:t>16</w:t>
            </w:r>
            <w:r>
              <w:rPr>
                <w:rFonts w:asciiTheme="minorHAnsi" w:eastAsiaTheme="minorEastAsia" w:hAnsiTheme="minorHAnsi" w:cstheme="minorBidi"/>
                <w:b w:val="0"/>
                <w:bCs w:val="0"/>
                <w:caps w:val="0"/>
                <w:noProof/>
                <w:sz w:val="22"/>
                <w:szCs w:val="22"/>
              </w:rPr>
              <w:tab/>
            </w:r>
            <w:r w:rsidRPr="00415450">
              <w:rPr>
                <w:rStyle w:val="Hyperlink"/>
                <w:noProof/>
              </w:rPr>
              <w:t>Functors, Monads, and Gonads</w:t>
            </w:r>
            <w:r>
              <w:rPr>
                <w:noProof/>
                <w:webHidden/>
              </w:rPr>
              <w:tab/>
            </w:r>
            <w:r>
              <w:rPr>
                <w:noProof/>
                <w:webHidden/>
              </w:rPr>
              <w:fldChar w:fldCharType="begin"/>
            </w:r>
            <w:r>
              <w:rPr>
                <w:noProof/>
                <w:webHidden/>
              </w:rPr>
              <w:instrText xml:space="preserve"> PAGEREF _Toc132816700 \h </w:instrText>
            </w:r>
            <w:r>
              <w:rPr>
                <w:noProof/>
                <w:webHidden/>
              </w:rPr>
            </w:r>
            <w:r>
              <w:rPr>
                <w:noProof/>
                <w:webHidden/>
              </w:rPr>
              <w:fldChar w:fldCharType="separate"/>
            </w:r>
            <w:r>
              <w:rPr>
                <w:noProof/>
                <w:webHidden/>
              </w:rPr>
              <w:t>6</w:t>
            </w:r>
            <w:r>
              <w:rPr>
                <w:noProof/>
                <w:webHidden/>
              </w:rPr>
              <w:fldChar w:fldCharType="end"/>
            </w:r>
          </w:hyperlink>
        </w:p>
        <w:p w14:paraId="639C4D34" w14:textId="58DC2D27"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1" w:history="1">
            <w:r w:rsidRPr="00415450">
              <w:rPr>
                <w:rStyle w:val="Hyperlink"/>
                <w:noProof/>
              </w:rPr>
              <w:t>17</w:t>
            </w:r>
            <w:r>
              <w:rPr>
                <w:rFonts w:asciiTheme="minorHAnsi" w:eastAsiaTheme="minorEastAsia" w:hAnsiTheme="minorHAnsi" w:cstheme="minorBidi"/>
                <w:b w:val="0"/>
                <w:bCs w:val="0"/>
                <w:caps w:val="0"/>
                <w:noProof/>
                <w:sz w:val="22"/>
                <w:szCs w:val="22"/>
              </w:rPr>
              <w:tab/>
            </w:r>
            <w:r w:rsidRPr="00415450">
              <w:rPr>
                <w:rStyle w:val="Hyperlink"/>
                <w:noProof/>
              </w:rPr>
              <w:t>Distribution</w:t>
            </w:r>
            <w:r>
              <w:rPr>
                <w:noProof/>
                <w:webHidden/>
              </w:rPr>
              <w:tab/>
            </w:r>
            <w:r>
              <w:rPr>
                <w:noProof/>
                <w:webHidden/>
              </w:rPr>
              <w:fldChar w:fldCharType="begin"/>
            </w:r>
            <w:r>
              <w:rPr>
                <w:noProof/>
                <w:webHidden/>
              </w:rPr>
              <w:instrText xml:space="preserve"> PAGEREF _Toc132816701 \h </w:instrText>
            </w:r>
            <w:r>
              <w:rPr>
                <w:noProof/>
                <w:webHidden/>
              </w:rPr>
            </w:r>
            <w:r>
              <w:rPr>
                <w:noProof/>
                <w:webHidden/>
              </w:rPr>
              <w:fldChar w:fldCharType="separate"/>
            </w:r>
            <w:r>
              <w:rPr>
                <w:noProof/>
                <w:webHidden/>
              </w:rPr>
              <w:t>6</w:t>
            </w:r>
            <w:r>
              <w:rPr>
                <w:noProof/>
                <w:webHidden/>
              </w:rPr>
              <w:fldChar w:fldCharType="end"/>
            </w:r>
          </w:hyperlink>
        </w:p>
        <w:p w14:paraId="7E4AA6DE" w14:textId="73738065" w:rsidR="0022748E" w:rsidRDefault="0022748E">
          <w:pPr>
            <w:pStyle w:val="TOC2"/>
            <w:rPr>
              <w:rFonts w:asciiTheme="minorHAnsi" w:eastAsiaTheme="minorEastAsia" w:hAnsiTheme="minorHAnsi" w:cstheme="minorBidi"/>
              <w:smallCaps w:val="0"/>
              <w:noProof/>
              <w:sz w:val="22"/>
              <w:szCs w:val="22"/>
            </w:rPr>
          </w:pPr>
          <w:hyperlink w:anchor="_Toc132816702" w:history="1">
            <w:r w:rsidRPr="00415450">
              <w:rPr>
                <w:rStyle w:val="Hyperlink"/>
                <w:noProof/>
              </w:rPr>
              <w:t>17.1</w:t>
            </w:r>
            <w:r>
              <w:rPr>
                <w:rFonts w:asciiTheme="minorHAnsi" w:eastAsiaTheme="minorEastAsia" w:hAnsiTheme="minorHAnsi" w:cstheme="minorBidi"/>
                <w:smallCaps w:val="0"/>
                <w:noProof/>
                <w:sz w:val="22"/>
                <w:szCs w:val="22"/>
              </w:rPr>
              <w:tab/>
            </w:r>
            <w:r w:rsidRPr="00415450">
              <w:rPr>
                <w:rStyle w:val="Hyperlink"/>
                <w:noProof/>
              </w:rPr>
              <w:t>Replication</w:t>
            </w:r>
            <w:r>
              <w:rPr>
                <w:noProof/>
                <w:webHidden/>
              </w:rPr>
              <w:tab/>
            </w:r>
            <w:r>
              <w:rPr>
                <w:noProof/>
                <w:webHidden/>
              </w:rPr>
              <w:fldChar w:fldCharType="begin"/>
            </w:r>
            <w:r>
              <w:rPr>
                <w:noProof/>
                <w:webHidden/>
              </w:rPr>
              <w:instrText xml:space="preserve"> PAGEREF _Toc132816702 \h </w:instrText>
            </w:r>
            <w:r>
              <w:rPr>
                <w:noProof/>
                <w:webHidden/>
              </w:rPr>
            </w:r>
            <w:r>
              <w:rPr>
                <w:noProof/>
                <w:webHidden/>
              </w:rPr>
              <w:fldChar w:fldCharType="separate"/>
            </w:r>
            <w:r>
              <w:rPr>
                <w:noProof/>
                <w:webHidden/>
              </w:rPr>
              <w:t>6</w:t>
            </w:r>
            <w:r>
              <w:rPr>
                <w:noProof/>
                <w:webHidden/>
              </w:rPr>
              <w:fldChar w:fldCharType="end"/>
            </w:r>
          </w:hyperlink>
        </w:p>
        <w:p w14:paraId="10F090D5" w14:textId="780A6F40" w:rsidR="0022748E" w:rsidRDefault="0022748E">
          <w:pPr>
            <w:pStyle w:val="TOC2"/>
            <w:rPr>
              <w:rFonts w:asciiTheme="minorHAnsi" w:eastAsiaTheme="minorEastAsia" w:hAnsiTheme="minorHAnsi" w:cstheme="minorBidi"/>
              <w:smallCaps w:val="0"/>
              <w:noProof/>
              <w:sz w:val="22"/>
              <w:szCs w:val="22"/>
            </w:rPr>
          </w:pPr>
          <w:hyperlink w:anchor="_Toc132816703" w:history="1">
            <w:r w:rsidRPr="00415450">
              <w:rPr>
                <w:rStyle w:val="Hyperlink"/>
                <w:noProof/>
              </w:rPr>
              <w:t>17.2</w:t>
            </w:r>
            <w:r>
              <w:rPr>
                <w:rFonts w:asciiTheme="minorHAnsi" w:eastAsiaTheme="minorEastAsia" w:hAnsiTheme="minorHAnsi" w:cstheme="minorBidi"/>
                <w:smallCaps w:val="0"/>
                <w:noProof/>
                <w:sz w:val="22"/>
                <w:szCs w:val="22"/>
              </w:rPr>
              <w:tab/>
            </w:r>
            <w:r w:rsidRPr="00415450">
              <w:rPr>
                <w:rStyle w:val="Hyperlink"/>
                <w:noProof/>
              </w:rPr>
              <w:t>Ubiquity and Worlds</w:t>
            </w:r>
            <w:r>
              <w:rPr>
                <w:noProof/>
                <w:webHidden/>
              </w:rPr>
              <w:tab/>
            </w:r>
            <w:r>
              <w:rPr>
                <w:noProof/>
                <w:webHidden/>
              </w:rPr>
              <w:fldChar w:fldCharType="begin"/>
            </w:r>
            <w:r>
              <w:rPr>
                <w:noProof/>
                <w:webHidden/>
              </w:rPr>
              <w:instrText xml:space="preserve"> PAGEREF _Toc132816703 \h </w:instrText>
            </w:r>
            <w:r>
              <w:rPr>
                <w:noProof/>
                <w:webHidden/>
              </w:rPr>
            </w:r>
            <w:r>
              <w:rPr>
                <w:noProof/>
                <w:webHidden/>
              </w:rPr>
              <w:fldChar w:fldCharType="separate"/>
            </w:r>
            <w:r>
              <w:rPr>
                <w:noProof/>
                <w:webHidden/>
              </w:rPr>
              <w:t>6</w:t>
            </w:r>
            <w:r>
              <w:rPr>
                <w:noProof/>
                <w:webHidden/>
              </w:rPr>
              <w:fldChar w:fldCharType="end"/>
            </w:r>
          </w:hyperlink>
        </w:p>
        <w:p w14:paraId="77F0EA5B" w14:textId="1DC1DB62"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4" w:history="1">
            <w:r w:rsidRPr="00415450">
              <w:rPr>
                <w:rStyle w:val="Hyperlink"/>
                <w:noProof/>
              </w:rPr>
              <w:t>18</w:t>
            </w:r>
            <w:r>
              <w:rPr>
                <w:rFonts w:asciiTheme="minorHAnsi" w:eastAsiaTheme="minorEastAsia" w:hAnsiTheme="minorHAnsi" w:cstheme="minorBidi"/>
                <w:b w:val="0"/>
                <w:bCs w:val="0"/>
                <w:caps w:val="0"/>
                <w:noProof/>
                <w:sz w:val="22"/>
                <w:szCs w:val="22"/>
              </w:rPr>
              <w:tab/>
            </w:r>
            <w:r w:rsidRPr="00415450">
              <w:rPr>
                <w:rStyle w:val="Hyperlink"/>
                <w:noProof/>
              </w:rPr>
              <w:t>Modularity and System Blueprints</w:t>
            </w:r>
            <w:r>
              <w:rPr>
                <w:noProof/>
                <w:webHidden/>
              </w:rPr>
              <w:tab/>
            </w:r>
            <w:r>
              <w:rPr>
                <w:noProof/>
                <w:webHidden/>
              </w:rPr>
              <w:fldChar w:fldCharType="begin"/>
            </w:r>
            <w:r>
              <w:rPr>
                <w:noProof/>
                <w:webHidden/>
              </w:rPr>
              <w:instrText xml:space="preserve"> PAGEREF _Toc132816704 \h </w:instrText>
            </w:r>
            <w:r>
              <w:rPr>
                <w:noProof/>
                <w:webHidden/>
              </w:rPr>
            </w:r>
            <w:r>
              <w:rPr>
                <w:noProof/>
                <w:webHidden/>
              </w:rPr>
              <w:fldChar w:fldCharType="separate"/>
            </w:r>
            <w:r>
              <w:rPr>
                <w:noProof/>
                <w:webHidden/>
              </w:rPr>
              <w:t>6</w:t>
            </w:r>
            <w:r>
              <w:rPr>
                <w:noProof/>
                <w:webHidden/>
              </w:rPr>
              <w:fldChar w:fldCharType="end"/>
            </w:r>
          </w:hyperlink>
        </w:p>
        <w:p w14:paraId="705BA0FD" w14:textId="40A4A15E"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5" w:history="1">
            <w:r w:rsidRPr="00415450">
              <w:rPr>
                <w:rStyle w:val="Hyperlink"/>
                <w:noProof/>
              </w:rPr>
              <w:t>19</w:t>
            </w:r>
            <w:r>
              <w:rPr>
                <w:rFonts w:asciiTheme="minorHAnsi" w:eastAsiaTheme="minorEastAsia" w:hAnsiTheme="minorHAnsi" w:cstheme="minorBidi"/>
                <w:b w:val="0"/>
                <w:bCs w:val="0"/>
                <w:caps w:val="0"/>
                <w:noProof/>
                <w:sz w:val="22"/>
                <w:szCs w:val="22"/>
              </w:rPr>
              <w:tab/>
            </w:r>
            <w:r w:rsidRPr="00415450">
              <w:rPr>
                <w:rStyle w:val="Hyperlink"/>
                <w:noProof/>
              </w:rPr>
              <w:t>Skating Over Software and System Lifecycles</w:t>
            </w:r>
            <w:r>
              <w:rPr>
                <w:noProof/>
                <w:webHidden/>
              </w:rPr>
              <w:tab/>
            </w:r>
            <w:r>
              <w:rPr>
                <w:noProof/>
                <w:webHidden/>
              </w:rPr>
              <w:fldChar w:fldCharType="begin"/>
            </w:r>
            <w:r>
              <w:rPr>
                <w:noProof/>
                <w:webHidden/>
              </w:rPr>
              <w:instrText xml:space="preserve"> PAGEREF _Toc132816705 \h </w:instrText>
            </w:r>
            <w:r>
              <w:rPr>
                <w:noProof/>
                <w:webHidden/>
              </w:rPr>
            </w:r>
            <w:r>
              <w:rPr>
                <w:noProof/>
                <w:webHidden/>
              </w:rPr>
              <w:fldChar w:fldCharType="separate"/>
            </w:r>
            <w:r>
              <w:rPr>
                <w:noProof/>
                <w:webHidden/>
              </w:rPr>
              <w:t>6</w:t>
            </w:r>
            <w:r>
              <w:rPr>
                <w:noProof/>
                <w:webHidden/>
              </w:rPr>
              <w:fldChar w:fldCharType="end"/>
            </w:r>
          </w:hyperlink>
        </w:p>
        <w:p w14:paraId="063BF489" w14:textId="0C6E7560" w:rsidR="0022748E" w:rsidRDefault="0022748E">
          <w:pPr>
            <w:pStyle w:val="TOC1"/>
            <w:rPr>
              <w:rFonts w:asciiTheme="minorHAnsi" w:eastAsiaTheme="minorEastAsia" w:hAnsiTheme="minorHAnsi" w:cstheme="minorBidi"/>
              <w:b w:val="0"/>
              <w:bCs w:val="0"/>
              <w:caps w:val="0"/>
              <w:noProof/>
              <w:sz w:val="22"/>
              <w:szCs w:val="22"/>
            </w:rPr>
          </w:pPr>
          <w:hyperlink w:anchor="_Toc132816706" w:history="1">
            <w:r w:rsidRPr="00415450">
              <w:rPr>
                <w:rStyle w:val="Hyperlink"/>
                <w:noProof/>
              </w:rPr>
              <w:t>Part 2: Operations</w:t>
            </w:r>
            <w:r>
              <w:rPr>
                <w:noProof/>
                <w:webHidden/>
              </w:rPr>
              <w:tab/>
            </w:r>
            <w:r>
              <w:rPr>
                <w:noProof/>
                <w:webHidden/>
              </w:rPr>
              <w:fldChar w:fldCharType="begin"/>
            </w:r>
            <w:r>
              <w:rPr>
                <w:noProof/>
                <w:webHidden/>
              </w:rPr>
              <w:instrText xml:space="preserve"> PAGEREF _Toc132816706 \h </w:instrText>
            </w:r>
            <w:r>
              <w:rPr>
                <w:noProof/>
                <w:webHidden/>
              </w:rPr>
            </w:r>
            <w:r>
              <w:rPr>
                <w:noProof/>
                <w:webHidden/>
              </w:rPr>
              <w:fldChar w:fldCharType="separate"/>
            </w:r>
            <w:r>
              <w:rPr>
                <w:noProof/>
                <w:webHidden/>
              </w:rPr>
              <w:t>7</w:t>
            </w:r>
            <w:r>
              <w:rPr>
                <w:noProof/>
                <w:webHidden/>
              </w:rPr>
              <w:fldChar w:fldCharType="end"/>
            </w:r>
          </w:hyperlink>
        </w:p>
        <w:p w14:paraId="4520F187" w14:textId="34E707C8"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7" w:history="1">
            <w:r w:rsidRPr="00415450">
              <w:rPr>
                <w:rStyle w:val="Hyperlink"/>
                <w:noProof/>
              </w:rPr>
              <w:t>20</w:t>
            </w:r>
            <w:r>
              <w:rPr>
                <w:rFonts w:asciiTheme="minorHAnsi" w:eastAsiaTheme="minorEastAsia" w:hAnsiTheme="minorHAnsi" w:cstheme="minorBidi"/>
                <w:b w:val="0"/>
                <w:bCs w:val="0"/>
                <w:caps w:val="0"/>
                <w:noProof/>
                <w:sz w:val="22"/>
                <w:szCs w:val="22"/>
              </w:rPr>
              <w:tab/>
            </w:r>
            <w:r w:rsidRPr="00415450">
              <w:rPr>
                <w:rStyle w:val="Hyperlink"/>
                <w:noProof/>
              </w:rPr>
              <w:t>Modules, Components, Glue</w:t>
            </w:r>
            <w:r>
              <w:rPr>
                <w:noProof/>
                <w:webHidden/>
              </w:rPr>
              <w:tab/>
            </w:r>
            <w:r>
              <w:rPr>
                <w:noProof/>
                <w:webHidden/>
              </w:rPr>
              <w:fldChar w:fldCharType="begin"/>
            </w:r>
            <w:r>
              <w:rPr>
                <w:noProof/>
                <w:webHidden/>
              </w:rPr>
              <w:instrText xml:space="preserve"> PAGEREF _Toc132816707 \h </w:instrText>
            </w:r>
            <w:r>
              <w:rPr>
                <w:noProof/>
                <w:webHidden/>
              </w:rPr>
            </w:r>
            <w:r>
              <w:rPr>
                <w:noProof/>
                <w:webHidden/>
              </w:rPr>
              <w:fldChar w:fldCharType="separate"/>
            </w:r>
            <w:r>
              <w:rPr>
                <w:noProof/>
                <w:webHidden/>
              </w:rPr>
              <w:t>7</w:t>
            </w:r>
            <w:r>
              <w:rPr>
                <w:noProof/>
                <w:webHidden/>
              </w:rPr>
              <w:fldChar w:fldCharType="end"/>
            </w:r>
          </w:hyperlink>
        </w:p>
        <w:p w14:paraId="1BDEA601" w14:textId="5D912BCA"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8" w:history="1">
            <w:r w:rsidRPr="00415450">
              <w:rPr>
                <w:rStyle w:val="Hyperlink"/>
                <w:noProof/>
              </w:rPr>
              <w:t>21</w:t>
            </w:r>
            <w:r>
              <w:rPr>
                <w:rFonts w:asciiTheme="minorHAnsi" w:eastAsiaTheme="minorEastAsia" w:hAnsiTheme="minorHAnsi" w:cstheme="minorBidi"/>
                <w:b w:val="0"/>
                <w:bCs w:val="0"/>
                <w:caps w:val="0"/>
                <w:noProof/>
                <w:sz w:val="22"/>
                <w:szCs w:val="22"/>
              </w:rPr>
              <w:tab/>
            </w:r>
            <w:r w:rsidRPr="00415450">
              <w:rPr>
                <w:rStyle w:val="Hyperlink"/>
                <w:noProof/>
              </w:rPr>
              <w:t>AI/ML Playgrounds</w:t>
            </w:r>
            <w:r>
              <w:rPr>
                <w:noProof/>
                <w:webHidden/>
              </w:rPr>
              <w:tab/>
            </w:r>
            <w:r>
              <w:rPr>
                <w:noProof/>
                <w:webHidden/>
              </w:rPr>
              <w:fldChar w:fldCharType="begin"/>
            </w:r>
            <w:r>
              <w:rPr>
                <w:noProof/>
                <w:webHidden/>
              </w:rPr>
              <w:instrText xml:space="preserve"> PAGEREF _Toc132816708 \h </w:instrText>
            </w:r>
            <w:r>
              <w:rPr>
                <w:noProof/>
                <w:webHidden/>
              </w:rPr>
            </w:r>
            <w:r>
              <w:rPr>
                <w:noProof/>
                <w:webHidden/>
              </w:rPr>
              <w:fldChar w:fldCharType="separate"/>
            </w:r>
            <w:r>
              <w:rPr>
                <w:noProof/>
                <w:webHidden/>
              </w:rPr>
              <w:t>7</w:t>
            </w:r>
            <w:r>
              <w:rPr>
                <w:noProof/>
                <w:webHidden/>
              </w:rPr>
              <w:fldChar w:fldCharType="end"/>
            </w:r>
          </w:hyperlink>
        </w:p>
        <w:p w14:paraId="479345A9" w14:textId="2EC2E79C" w:rsidR="0022748E" w:rsidRDefault="0022748E">
          <w:pPr>
            <w:pStyle w:val="TOC1"/>
            <w:tabs>
              <w:tab w:val="left" w:pos="600"/>
            </w:tabs>
            <w:rPr>
              <w:rFonts w:asciiTheme="minorHAnsi" w:eastAsiaTheme="minorEastAsia" w:hAnsiTheme="minorHAnsi" w:cstheme="minorBidi"/>
              <w:b w:val="0"/>
              <w:bCs w:val="0"/>
              <w:caps w:val="0"/>
              <w:noProof/>
              <w:sz w:val="22"/>
              <w:szCs w:val="22"/>
            </w:rPr>
          </w:pPr>
          <w:hyperlink w:anchor="_Toc132816709" w:history="1">
            <w:r w:rsidRPr="00415450">
              <w:rPr>
                <w:rStyle w:val="Hyperlink"/>
                <w:noProof/>
              </w:rPr>
              <w:t>22</w:t>
            </w:r>
            <w:r>
              <w:rPr>
                <w:rFonts w:asciiTheme="minorHAnsi" w:eastAsiaTheme="minorEastAsia" w:hAnsiTheme="minorHAnsi" w:cstheme="minorBidi"/>
                <w:b w:val="0"/>
                <w:bCs w:val="0"/>
                <w:caps w:val="0"/>
                <w:noProof/>
                <w:sz w:val="22"/>
                <w:szCs w:val="22"/>
              </w:rPr>
              <w:tab/>
            </w:r>
            <w:r w:rsidRPr="00415450">
              <w:rPr>
                <w:rStyle w:val="Hyperlink"/>
                <w:noProof/>
              </w:rPr>
              <w:t>Essential Process Model Dimensions</w:t>
            </w:r>
            <w:r>
              <w:rPr>
                <w:noProof/>
                <w:webHidden/>
              </w:rPr>
              <w:tab/>
            </w:r>
            <w:r>
              <w:rPr>
                <w:noProof/>
                <w:webHidden/>
              </w:rPr>
              <w:fldChar w:fldCharType="begin"/>
            </w:r>
            <w:r>
              <w:rPr>
                <w:noProof/>
                <w:webHidden/>
              </w:rPr>
              <w:instrText xml:space="preserve"> PAGEREF _Toc132816709 \h </w:instrText>
            </w:r>
            <w:r>
              <w:rPr>
                <w:noProof/>
                <w:webHidden/>
              </w:rPr>
            </w:r>
            <w:r>
              <w:rPr>
                <w:noProof/>
                <w:webHidden/>
              </w:rPr>
              <w:fldChar w:fldCharType="separate"/>
            </w:r>
            <w:r>
              <w:rPr>
                <w:noProof/>
                <w:webHidden/>
              </w:rPr>
              <w:t>7</w:t>
            </w:r>
            <w:r>
              <w:rPr>
                <w:noProof/>
                <w:webHidden/>
              </w:rPr>
              <w:fldChar w:fldCharType="end"/>
            </w:r>
          </w:hyperlink>
        </w:p>
        <w:p w14:paraId="5C0B1C61" w14:textId="77E4414D" w:rsidR="00C67A56" w:rsidRDefault="00B030EA" w:rsidP="00591E84">
          <w:r>
            <w:fldChar w:fldCharType="end"/>
          </w:r>
        </w:p>
      </w:sdtContent>
    </w:sdt>
    <w:p w14:paraId="314CA8A1" w14:textId="77777777" w:rsidR="00C67A56" w:rsidRDefault="00C67A56">
      <w:pPr>
        <w:sectPr w:rsidR="00C67A56" w:rsidSect="00346C9F">
          <w:headerReference w:type="default" r:id="rId9"/>
          <w:footerReference w:type="even" r:id="rId10"/>
          <w:footerReference w:type="default" r:id="rId11"/>
          <w:footerReference w:type="first" r:id="rId12"/>
          <w:pgSz w:w="12240" w:h="15840" w:code="1"/>
          <w:pgMar w:top="720" w:right="720" w:bottom="720" w:left="720" w:header="720" w:footer="720" w:gutter="0"/>
          <w:pgNumType w:fmt="lowerRoman" w:start="1"/>
          <w:cols w:space="720"/>
          <w:titlePg/>
          <w:docGrid w:linePitch="360"/>
        </w:sectPr>
      </w:pPr>
    </w:p>
    <w:p w14:paraId="3E0E5B61" w14:textId="77777777" w:rsidR="00D72FB3" w:rsidRDefault="00D72FB3" w:rsidP="00D72FB3">
      <w:pPr>
        <w:pStyle w:val="Heading1"/>
      </w:pPr>
      <w:bookmarkStart w:id="1" w:name="_Ref266638654"/>
      <w:bookmarkStart w:id="2" w:name="_Toc184629571"/>
      <w:bookmarkStart w:id="3" w:name="_Toc188845314"/>
      <w:bookmarkStart w:id="4" w:name="_Toc219972742"/>
      <w:bookmarkStart w:id="5" w:name="_Toc132816681"/>
      <w:r>
        <w:lastRenderedPageBreak/>
        <w:t>Overview</w:t>
      </w:r>
      <w:bookmarkEnd w:id="5"/>
    </w:p>
    <w:p w14:paraId="3A16AC69" w14:textId="5DC9726B" w:rsidR="00322EA4" w:rsidRDefault="00322EA4" w:rsidP="00322EA4">
      <w:pPr>
        <w:pStyle w:val="Heading2"/>
      </w:pPr>
      <w:bookmarkStart w:id="6" w:name="_Toc132816682"/>
      <w:r>
        <w:t>Purpose</w:t>
      </w:r>
      <w:bookmarkEnd w:id="6"/>
    </w:p>
    <w:p w14:paraId="7A43722D" w14:textId="11C13E6B" w:rsidR="00322EA4" w:rsidRDefault="00322EA4" w:rsidP="00D72FB3">
      <w:r>
        <w:t>This doc</w:t>
      </w:r>
      <w:r w:rsidR="00723BC1">
        <w:t xml:space="preserve">ument is a marketplace for Ensemble’s innovative ideas.  </w:t>
      </w:r>
    </w:p>
    <w:p w14:paraId="3D8437DB" w14:textId="0B143225" w:rsidR="00723BC1" w:rsidRDefault="00723BC1" w:rsidP="00D72FB3">
      <w:r>
        <w:t xml:space="preserve">It’s purpose is to provide an initial forum for </w:t>
      </w:r>
    </w:p>
    <w:p w14:paraId="20D47C8D" w14:textId="6D2B8F4D" w:rsidR="00723BC1" w:rsidRDefault="00723BC1" w:rsidP="00723BC1">
      <w:pPr>
        <w:pStyle w:val="Subtask"/>
      </w:pPr>
      <w:r>
        <w:t>announcing and revealing novel concepts discovered during the last couple of decades Eworks development</w:t>
      </w:r>
    </w:p>
    <w:p w14:paraId="3B257861" w14:textId="78C6B91E" w:rsidR="00723BC1" w:rsidRDefault="00723BC1" w:rsidP="00723BC1">
      <w:pPr>
        <w:pStyle w:val="Subtask"/>
      </w:pPr>
      <w:r>
        <w:t>to organize such concepts to create an Innovation Ontology</w:t>
      </w:r>
    </w:p>
    <w:p w14:paraId="7AB8BA77" w14:textId="5A6CFFEA" w:rsidR="00723BC1" w:rsidRDefault="00723BC1" w:rsidP="00723BC1">
      <w:pPr>
        <w:pStyle w:val="Subtask"/>
      </w:pPr>
      <w:r>
        <w:t>to identify user groups who are potential beneficiaries of each conceptual center, and to sketch the features, benefits, and advantages of each</w:t>
      </w:r>
    </w:p>
    <w:p w14:paraId="22A288FB" w14:textId="52E4A04D" w:rsidR="00723BC1" w:rsidRDefault="00723BC1" w:rsidP="00723BC1">
      <w:pPr>
        <w:pStyle w:val="Subtask"/>
      </w:pPr>
      <w:r>
        <w:t>to serve as a workbench and agora for analyzing, comparing, quantifying benefits, and otherwise facilitating identification of the top few initial opportunities on which to concentrate ESS’s near-term execution and delivery.</w:t>
      </w:r>
    </w:p>
    <w:p w14:paraId="27E67B0C" w14:textId="6C96A336" w:rsidR="00054E3A" w:rsidRDefault="00054E3A" w:rsidP="00054E3A">
      <w:pPr>
        <w:pStyle w:val="Heading2"/>
      </w:pPr>
      <w:bookmarkStart w:id="7" w:name="_Toc132816683"/>
      <w:r>
        <w:t>Open Issues</w:t>
      </w:r>
      <w:bookmarkEnd w:id="7"/>
    </w:p>
    <w:p w14:paraId="6A0031E5" w14:textId="77777777" w:rsidR="00054E3A" w:rsidRPr="00054E3A" w:rsidRDefault="00054E3A" w:rsidP="00054E3A">
      <w:pPr>
        <w:pStyle w:val="HotTask"/>
      </w:pPr>
    </w:p>
    <w:p w14:paraId="18397976" w14:textId="4095BA4A" w:rsidR="00223870" w:rsidRDefault="00223870" w:rsidP="00BD5614">
      <w:pPr>
        <w:pStyle w:val="Part"/>
      </w:pPr>
      <w:bookmarkStart w:id="8" w:name="_Toc132816684"/>
      <w:r>
        <w:lastRenderedPageBreak/>
        <w:t xml:space="preserve">Part </w:t>
      </w:r>
      <w:r w:rsidR="004A7FF0">
        <w:t>1</w:t>
      </w:r>
      <w:r>
        <w:t xml:space="preserve">: </w:t>
      </w:r>
      <w:r w:rsidR="004C0602">
        <w:t>Theory</w:t>
      </w:r>
      <w:bookmarkEnd w:id="8"/>
    </w:p>
    <w:p w14:paraId="3235DBDE" w14:textId="596CE72B" w:rsidR="00223870" w:rsidRPr="00223870" w:rsidRDefault="007477FE" w:rsidP="00223870">
      <w:r>
        <w:t>This section is intended to capture the key ideas, insights, and design decisions underlying the entire Eworks codebase.</w:t>
      </w:r>
    </w:p>
    <w:p w14:paraId="3F8341E2" w14:textId="735C4A02" w:rsidR="008D7A8A" w:rsidRDefault="005C4621" w:rsidP="00723BC1">
      <w:pPr>
        <w:pStyle w:val="Heading1"/>
      </w:pPr>
      <w:bookmarkStart w:id="9" w:name="_Toc132816685"/>
      <w:r>
        <w:t xml:space="preserve">Good Abstraction Yields High </w:t>
      </w:r>
      <w:r w:rsidR="008D7A8A">
        <w:t>Design Consistency</w:t>
      </w:r>
      <w:bookmarkEnd w:id="9"/>
    </w:p>
    <w:p w14:paraId="1299636D" w14:textId="6CE8C5A3" w:rsidR="008D7A8A" w:rsidRDefault="005C4621" w:rsidP="005C4621">
      <w:pPr>
        <w:pStyle w:val="HotTask"/>
      </w:pPr>
      <w:r>
        <w:t xml:space="preserve">well-abstracted algorithms, patterns, modules, libraries, and other executable artifacts inherently yield </w:t>
      </w:r>
      <w:r w:rsidR="009A6053">
        <w:t>minimally-</w:t>
      </w:r>
      <w:r>
        <w:t xml:space="preserve">redundant, </w:t>
      </w:r>
      <w:r w:rsidR="009A6053">
        <w:t xml:space="preserve">hence </w:t>
      </w:r>
      <w:r>
        <w:t>highly-composable parts</w:t>
      </w:r>
    </w:p>
    <w:p w14:paraId="40EC7B17" w14:textId="58A71D9E" w:rsidR="005C4621" w:rsidRDefault="009A6053" w:rsidP="005C4621">
      <w:pPr>
        <w:pStyle w:val="HotTask"/>
      </w:pPr>
      <w:r>
        <w:t>in design</w:t>
      </w:r>
      <w:r w:rsidR="005C4621">
        <w:t xml:space="preserve">, abstraction’s gravitational field migrates functions to </w:t>
      </w:r>
      <w:r>
        <w:t xml:space="preserve">the optimum </w:t>
      </w:r>
      <w:r w:rsidR="005C4621">
        <w:t>types</w:t>
      </w:r>
      <w:r>
        <w:t>, and minimizes overrides, yielding a maximally readable, easily understandable, and rapidly assemblable solutions</w:t>
      </w:r>
      <w:r w:rsidR="005C4621">
        <w:t xml:space="preserve"> </w:t>
      </w:r>
    </w:p>
    <w:p w14:paraId="1E281E07" w14:textId="7198E445" w:rsidR="0015770C" w:rsidRPr="008D7A8A" w:rsidRDefault="0015770C" w:rsidP="005C4621">
      <w:pPr>
        <w:pStyle w:val="HotTask"/>
      </w:pPr>
      <w:r>
        <w:t>it is a challenge to overstate the power that clean, minimal abstractions, or more precisely, systems comprising such abstractions, and strongly guided by principles aimed at optimizing such systems’ readability, modularity, reusability, simplicity, comprehensability, performance, adaptability, productivity-boosting meta-tooling, etc.</w:t>
      </w:r>
    </w:p>
    <w:p w14:paraId="5A909CD6" w14:textId="332B2D2C" w:rsidR="008111DF" w:rsidRDefault="008111DF" w:rsidP="00723BC1">
      <w:pPr>
        <w:pStyle w:val="Heading1"/>
      </w:pPr>
      <w:bookmarkStart w:id="10" w:name="_Toc132816686"/>
      <w:r>
        <w:t>Design Granularity Philosophy</w:t>
      </w:r>
      <w:bookmarkEnd w:id="10"/>
    </w:p>
    <w:p w14:paraId="51CC8B5E" w14:textId="77777777" w:rsidR="008111DF" w:rsidRDefault="008111DF" w:rsidP="008111DF">
      <w:pPr>
        <w:pStyle w:val="HotTask"/>
        <w:numPr>
          <w:ilvl w:val="0"/>
          <w:numId w:val="7"/>
        </w:numPr>
        <w:spacing w:after="0"/>
      </w:pPr>
      <w:r>
        <w:t xml:space="preserve">given the implementation choice between </w:t>
      </w:r>
    </w:p>
    <w:p w14:paraId="2F0B8924" w14:textId="77777777" w:rsidR="008111DF" w:rsidRDefault="008111DF" w:rsidP="008111DF">
      <w:pPr>
        <w:pStyle w:val="Subtask"/>
      </w:pPr>
      <w:r>
        <w:t>creating many little classes that finely-divide responsibilities, versus</w:t>
      </w:r>
    </w:p>
    <w:p w14:paraId="6898E472" w14:textId="77777777" w:rsidR="008111DF" w:rsidRDefault="008111DF" w:rsidP="008111DF">
      <w:pPr>
        <w:pStyle w:val="Subtask"/>
      </w:pPr>
      <w:r>
        <w:t>creating bulletproof, hardened, complete, deeply-specified and understood types</w:t>
      </w:r>
    </w:p>
    <w:p w14:paraId="1A70BC37" w14:textId="51FDACFF" w:rsidR="008111DF" w:rsidRPr="008111DF" w:rsidRDefault="008111DF" w:rsidP="009C43A7">
      <w:pPr>
        <w:pStyle w:val="HotTask"/>
      </w:pPr>
      <w:r>
        <w:t>a core eworks design principle encourages picking the coarser-grain but heftier second pattern</w:t>
      </w:r>
    </w:p>
    <w:p w14:paraId="01A25AB8" w14:textId="763E996B" w:rsidR="00723BC1" w:rsidRDefault="00723BC1" w:rsidP="00723BC1">
      <w:pPr>
        <w:pStyle w:val="Heading1"/>
      </w:pPr>
      <w:bookmarkStart w:id="11" w:name="_Toc132816687"/>
      <w:r>
        <w:t>A New Frame Around Information and Representation</w:t>
      </w:r>
      <w:bookmarkEnd w:id="11"/>
    </w:p>
    <w:p w14:paraId="3B4BE7E9" w14:textId="4432C08F" w:rsidR="00723BC1" w:rsidRDefault="00723BC1" w:rsidP="00723BC1">
      <w:pPr>
        <w:pStyle w:val="HotTask"/>
      </w:pPr>
      <w:r>
        <w:t>no bit of “information” (data) has any meaning short of a representation</w:t>
      </w:r>
    </w:p>
    <w:p w14:paraId="6A120311" w14:textId="74716A47" w:rsidR="00723BC1" w:rsidRDefault="00723BC1" w:rsidP="00723BC1">
      <w:pPr>
        <w:pStyle w:val="HotTask"/>
      </w:pPr>
      <w:r>
        <w:t>Eworks treats every unit of information as a [data, representation] pair</w:t>
      </w:r>
    </w:p>
    <w:p w14:paraId="3E070913" w14:textId="354F45A4" w:rsidR="00723BC1" w:rsidRDefault="00723BC1" w:rsidP="00723BC1">
      <w:pPr>
        <w:pStyle w:val="HotTask"/>
      </w:pPr>
      <w:r>
        <w:t>Eworks is unique in treating representation on an equal footing as data being represented</w:t>
      </w:r>
    </w:p>
    <w:p w14:paraId="3D2F86A9" w14:textId="6CB28FF5" w:rsidR="00723BC1" w:rsidRDefault="00723BC1" w:rsidP="00723BC1">
      <w:pPr>
        <w:pStyle w:val="Subtask"/>
      </w:pPr>
      <w:r>
        <w:t>it provides a rich vocabulary of representations, based on an underlying algebra of component representations, plus various kinds of compositions, allowing arbitrarily rich and complex presentations to be easily be constructed, from a compact set of underlying primitives</w:t>
      </w:r>
    </w:p>
    <w:p w14:paraId="33B54B17" w14:textId="73956872" w:rsidR="00723BC1" w:rsidRDefault="00723BC1" w:rsidP="00723BC1">
      <w:pPr>
        <w:pStyle w:val="Subtask"/>
      </w:pPr>
      <w:r>
        <w:t>it provides interactive facilities for fluently modifying existing representation, and creating alternate new representations, on-par with parallel data modifications</w:t>
      </w:r>
    </w:p>
    <w:p w14:paraId="386BC285" w14:textId="45610417" w:rsidR="00723BC1" w:rsidRDefault="00723BC1" w:rsidP="00723BC1">
      <w:pPr>
        <w:pStyle w:val="Subtask"/>
      </w:pPr>
      <w:r>
        <w:t>the typical use-case for this overall capability is for users to co-evolve queries, filters, projections, and other data-level computations, and their associated representations, in a fluid, facile, rapidly-improving, and overall effective “dance with data” that rapidly reveals patterns, trends, and hidden insights in the data</w:t>
      </w:r>
    </w:p>
    <w:p w14:paraId="0F614580" w14:textId="6A313E5D" w:rsidR="002F54B2" w:rsidRDefault="002F54B2" w:rsidP="00723BC1">
      <w:pPr>
        <w:pStyle w:val="Heading1"/>
      </w:pPr>
      <w:bookmarkStart w:id="12" w:name="_Toc132816688"/>
      <w:r>
        <w:t>Type-Centric Architecture</w:t>
      </w:r>
      <w:bookmarkEnd w:id="12"/>
    </w:p>
    <w:p w14:paraId="4F6B3889" w14:textId="424656DF" w:rsidR="002F54B2" w:rsidRDefault="002F54B2" w:rsidP="002F54B2">
      <w:pPr>
        <w:pStyle w:val="HotTask"/>
        <w:spacing w:before="240"/>
      </w:pPr>
      <w:r>
        <w:t xml:space="preserve">Eworks is profoundly, deeply, sometimes even surprisingly </w:t>
      </w:r>
      <w:r>
        <w:rPr>
          <w:i/>
          <w:iCs/>
        </w:rPr>
        <w:t>type-centric</w:t>
      </w:r>
      <w:r>
        <w:t xml:space="preserve"> (aka </w:t>
      </w:r>
      <w:r>
        <w:rPr>
          <w:i/>
          <w:iCs/>
        </w:rPr>
        <w:t>type-driven</w:t>
      </w:r>
      <w:r>
        <w:t>):</w:t>
      </w:r>
    </w:p>
    <w:p w14:paraId="1F7F89F9" w14:textId="6BCC65DE" w:rsidR="002F54B2" w:rsidRDefault="002F54B2" w:rsidP="002F54B2">
      <w:pPr>
        <w:pStyle w:val="Subtask"/>
      </w:pPr>
      <w:r>
        <w:t>this is the inevitable implication of the above dominant requirements for radical, maximal abstraction</w:t>
      </w:r>
    </w:p>
    <w:p w14:paraId="1B6CDE67" w14:textId="2F9A0F09" w:rsidR="002F54B2" w:rsidRDefault="002F54B2" w:rsidP="002F54B2">
      <w:pPr>
        <w:pStyle w:val="Subtask"/>
      </w:pPr>
      <w:r>
        <w:lastRenderedPageBreak/>
        <w:t>put differently, millions of human-hours have been expended on determining what are the top few most-productive platform architectures, specifically the constraints, force vectors, and other factors are all orthogonal</w:t>
      </w:r>
    </w:p>
    <w:p w14:paraId="443FA0F0" w14:textId="41D5C065" w:rsidR="002F54B2" w:rsidRDefault="002F54B2" w:rsidP="002F54B2">
      <w:pPr>
        <w:pStyle w:val="Subtask"/>
      </w:pPr>
      <w:r>
        <w:t xml:space="preserve">the fact is that most information processing functionality is easily modeled (represented) by finite constructions of well-known </w:t>
      </w:r>
      <w:r w:rsidRPr="002F54B2">
        <w:rPr>
          <w:b/>
          <w:bCs/>
          <w:i/>
          <w:iCs/>
        </w:rPr>
        <w:t>basic functional modules</w:t>
      </w:r>
    </w:p>
    <w:p w14:paraId="4042CAEB" w14:textId="77777777" w:rsidR="002F54B2" w:rsidRPr="002F54B2" w:rsidRDefault="002F54B2" w:rsidP="002F54B2">
      <w:pPr>
        <w:pStyle w:val="Subtask"/>
      </w:pPr>
    </w:p>
    <w:p w14:paraId="4A8A961B" w14:textId="7BEEB34B" w:rsidR="00723BC1" w:rsidRDefault="00723BC1" w:rsidP="00723BC1">
      <w:pPr>
        <w:pStyle w:val="Heading1"/>
      </w:pPr>
      <w:bookmarkStart w:id="13" w:name="_Toc132816689"/>
      <w:r>
        <w:t>Polylinguistic Synergy</w:t>
      </w:r>
      <w:bookmarkEnd w:id="13"/>
    </w:p>
    <w:p w14:paraId="0669F95C" w14:textId="18EC427A" w:rsidR="00723BC1" w:rsidRDefault="00723BC1" w:rsidP="00723BC1">
      <w:pPr>
        <w:pStyle w:val="HotTask"/>
      </w:pPr>
      <w:r>
        <w:t xml:space="preserve">by providing a common core program and semantic representation that spans leading languages, including Java, JavaScript, Python, C, C++, C#, Kotlin, and Scala, to create a </w:t>
      </w:r>
      <w:r>
        <w:rPr>
          <w:i/>
          <w:iCs/>
        </w:rPr>
        <w:t xml:space="preserve">code agora </w:t>
      </w:r>
      <w:r>
        <w:t>in which programs, libraries, scripts, and fragments may be relatively seamlessly integrated to rapidly assemble value-generating solutions</w:t>
      </w:r>
    </w:p>
    <w:p w14:paraId="3ABF13D8" w14:textId="298A1D4E" w:rsidR="00723BC1" w:rsidRDefault="00723BC1" w:rsidP="00723BC1">
      <w:pPr>
        <w:pStyle w:val="HotTask"/>
      </w:pPr>
      <w:r>
        <w:t>by enabling low-friction interoperation of software assets, created in diverse languages, but treated as a combined mega-library of computational and application-spanning assets, the solution development and delivery velocity can be expected to be at least an order of magnitude faster than the current mono-linguistic straight-jacket imposed by today’s development platforms</w:t>
      </w:r>
    </w:p>
    <w:p w14:paraId="3292FE1F" w14:textId="06EFF233" w:rsidR="00723BC1" w:rsidRDefault="00723BC1" w:rsidP="00723BC1">
      <w:pPr>
        <w:pStyle w:val="HotTask"/>
      </w:pPr>
      <w:r>
        <w:t>the key underlying technologies enabling this polylinguisic synergy include</w:t>
      </w:r>
    </w:p>
    <w:p w14:paraId="3E2B33EB" w14:textId="6A4FF4C5" w:rsidR="00723BC1" w:rsidRDefault="00723BC1" w:rsidP="00723BC1">
      <w:pPr>
        <w:pStyle w:val="Subtask"/>
      </w:pPr>
      <w:r>
        <w:t>unified type system</w:t>
      </w:r>
    </w:p>
    <w:p w14:paraId="186E292C" w14:textId="680E97CD" w:rsidR="00723BC1" w:rsidRDefault="00723BC1" w:rsidP="00723BC1">
      <w:pPr>
        <w:pStyle w:val="Subtask"/>
      </w:pPr>
      <w:r>
        <w:t>universal ASTs</w:t>
      </w:r>
    </w:p>
    <w:p w14:paraId="12E27D80" w14:textId="5204CD80" w:rsidR="00723BC1" w:rsidRDefault="00723BC1" w:rsidP="00723BC1">
      <w:pPr>
        <w:pStyle w:val="Subtask"/>
      </w:pPr>
      <w:r>
        <w:t>language-agnostic program editing and visualizing tools</w:t>
      </w:r>
    </w:p>
    <w:p w14:paraId="1D4C7FB1" w14:textId="327874FC" w:rsidR="00723BC1" w:rsidRDefault="00723BC1" w:rsidP="00723BC1">
      <w:pPr>
        <w:pStyle w:val="Heading1"/>
      </w:pPr>
      <w:bookmarkStart w:id="14" w:name="_Toc132816690"/>
      <w:r>
        <w:t>Advanced Actor Foundation</w:t>
      </w:r>
      <w:bookmarkEnd w:id="14"/>
    </w:p>
    <w:p w14:paraId="522CA9EF" w14:textId="2BDE7474" w:rsidR="00723BC1" w:rsidRDefault="00723BC1" w:rsidP="00723BC1">
      <w:pPr>
        <w:pStyle w:val="HotTask"/>
      </w:pPr>
      <w:r>
        <w:t>Eworks’ core implementation, and all application-level types, are anchored in an advanced and disruptively powerful generalization of the original Actor formalism developed by Hewitt, Steiger, and other members of the Actor Group at MIT’s AI lab in the 70s</w:t>
      </w:r>
    </w:p>
    <w:p w14:paraId="10263DBE" w14:textId="1F29E5D4" w:rsidR="00723BC1" w:rsidRDefault="00723BC1" w:rsidP="00723BC1">
      <w:pPr>
        <w:pStyle w:val="Heading1"/>
      </w:pPr>
      <w:bookmarkStart w:id="15" w:name="_Toc132816691"/>
      <w:r>
        <w:t>Component Societies</w:t>
      </w:r>
      <w:bookmarkEnd w:id="15"/>
    </w:p>
    <w:p w14:paraId="74B6979A" w14:textId="29DAFE78" w:rsidR="00723BC1" w:rsidRDefault="00723BC1" w:rsidP="00723BC1">
      <w:pPr>
        <w:pStyle w:val="HotTask"/>
      </w:pPr>
      <w:r>
        <w:t>a key architectural principle is to build the system out of components, each focussed on solving, implementing, managing, or otherwise address a well-defined scope of conern, and to freely leverage its peer components to address it’s remaining needs</w:t>
      </w:r>
    </w:p>
    <w:p w14:paraId="51611703" w14:textId="3394E9CA" w:rsidR="00723BC1" w:rsidRDefault="00723BC1" w:rsidP="00723BC1">
      <w:pPr>
        <w:pStyle w:val="HotTask"/>
      </w:pPr>
      <w:r>
        <w:t>in this view, each component serves in a service provider (data producer, specification authority, …) role, and equally act in the role of a consumer of other services</w:t>
      </w:r>
    </w:p>
    <w:p w14:paraId="460B3180" w14:textId="68C8A560" w:rsidR="00C769A6" w:rsidRDefault="00C769A6" w:rsidP="00C769A6">
      <w:pPr>
        <w:pStyle w:val="Heading1"/>
      </w:pPr>
      <w:bookmarkStart w:id="16" w:name="_Toc132816692"/>
      <w:r>
        <w:t>Flows</w:t>
      </w:r>
      <w:bookmarkEnd w:id="16"/>
    </w:p>
    <w:p w14:paraId="3676D09F" w14:textId="77777777" w:rsidR="00C769A6" w:rsidRDefault="00C769A6" w:rsidP="00C769A6">
      <w:pPr>
        <w:pStyle w:val="HotTask"/>
      </w:pPr>
      <w:r>
        <w:t xml:space="preserve">Eworks introduces the </w:t>
      </w:r>
      <w:r w:rsidRPr="00384B3D">
        <w:rPr>
          <w:rStyle w:val="CodeChar1"/>
        </w:rPr>
        <w:t>Flow</w:t>
      </w:r>
      <w:r>
        <w:t xml:space="preserve"> concept</w:t>
      </w:r>
    </w:p>
    <w:p w14:paraId="5818A186" w14:textId="3768E80D" w:rsidR="00C769A6" w:rsidRDefault="00C769A6" w:rsidP="00C769A6">
      <w:pPr>
        <w:pStyle w:val="Subtask"/>
      </w:pPr>
      <w:r>
        <w:t>replaces iterators and streams</w:t>
      </w:r>
      <w:r w:rsidR="00384B3D">
        <w:t>, having super-signature</w:t>
      </w:r>
    </w:p>
    <w:p w14:paraId="3CDCF0B5" w14:textId="77777777" w:rsidR="00384B3D" w:rsidRDefault="00384B3D" w:rsidP="00384B3D">
      <w:pPr>
        <w:pStyle w:val="Subtask"/>
        <w:numPr>
          <w:ilvl w:val="2"/>
          <w:numId w:val="17"/>
        </w:numPr>
      </w:pPr>
      <w:r>
        <w:t>simpler, more powerful, cleaner, more easily extended</w:t>
      </w:r>
    </w:p>
    <w:p w14:paraId="6CF2E235" w14:textId="53F2F4EF" w:rsidR="00384B3D" w:rsidRDefault="00384B3D" w:rsidP="00C769A6">
      <w:pPr>
        <w:pStyle w:val="Subtask"/>
      </w:pPr>
      <w:r>
        <w:t>radically composable</w:t>
      </w:r>
    </w:p>
    <w:p w14:paraId="01AA8222" w14:textId="77777777" w:rsidR="00D70599" w:rsidRDefault="00384B3D" w:rsidP="00C769A6">
      <w:pPr>
        <w:pStyle w:val="Subtask"/>
      </w:pPr>
      <w:r>
        <w:t>universal: all collections, processes, I/Os, etc have well-engineered, tuned implementations</w:t>
      </w:r>
    </w:p>
    <w:p w14:paraId="0B63E16B" w14:textId="77777777" w:rsidR="00D70599" w:rsidRDefault="00D70599" w:rsidP="00C769A6">
      <w:pPr>
        <w:pStyle w:val="Subtask"/>
      </w:pPr>
      <w:r>
        <w:t>flows are among the few maga-leveraging concepts, anywhere:</w:t>
      </w:r>
    </w:p>
    <w:p w14:paraId="332F6664" w14:textId="77777777" w:rsidR="00D70599" w:rsidRDefault="00D70599" w:rsidP="00D70599">
      <w:pPr>
        <w:pStyle w:val="Subtask"/>
        <w:numPr>
          <w:ilvl w:val="2"/>
          <w:numId w:val="17"/>
        </w:numPr>
      </w:pPr>
      <w:r>
        <w:t>flows are radically composable</w:t>
      </w:r>
    </w:p>
    <w:p w14:paraId="4E59DA45" w14:textId="77777777" w:rsidR="00D70599" w:rsidRDefault="00D70599" w:rsidP="00D70599">
      <w:pPr>
        <w:pStyle w:val="Subtask"/>
        <w:numPr>
          <w:ilvl w:val="2"/>
          <w:numId w:val="17"/>
        </w:numPr>
      </w:pPr>
      <w:r>
        <w:t>a rich set of operators are defined on flows (among other types)</w:t>
      </w:r>
    </w:p>
    <w:p w14:paraId="2AAB4AD8" w14:textId="39DE01EF" w:rsidR="00384B3D" w:rsidRDefault="00D70599" w:rsidP="00D70599">
      <w:pPr>
        <w:pStyle w:val="Subtask"/>
        <w:numPr>
          <w:ilvl w:val="2"/>
          <w:numId w:val="17"/>
        </w:numPr>
      </w:pPr>
      <w:r>
        <w:lastRenderedPageBreak/>
        <w:t>many typical queries and processes can be captured in 1-2 lines of flow code</w:t>
      </w:r>
      <w:r w:rsidR="00384B3D">
        <w:t xml:space="preserve"> </w:t>
      </w:r>
    </w:p>
    <w:p w14:paraId="43F97B7B" w14:textId="77777777" w:rsidR="00C769A6" w:rsidRDefault="00C769A6" w:rsidP="00C769A6">
      <w:pPr>
        <w:pStyle w:val="HotTask"/>
      </w:pPr>
      <w:r>
        <w:t xml:space="preserve">each flow is potentially also a cursor </w:t>
      </w:r>
    </w:p>
    <w:p w14:paraId="5502E371" w14:textId="77777777" w:rsidR="00C769A6" w:rsidRDefault="00C769A6" w:rsidP="00C769A6">
      <w:pPr>
        <w:pStyle w:val="Subtask"/>
      </w:pPr>
      <w:r>
        <w:t>cursors add bidirectional movements, and random-access</w:t>
      </w:r>
    </w:p>
    <w:p w14:paraId="6ADC4402" w14:textId="14FD0951" w:rsidR="00C769A6" w:rsidRDefault="00C769A6" w:rsidP="00C769A6">
      <w:pPr>
        <w:pStyle w:val="Subtask"/>
      </w:pPr>
      <w:r>
        <w:t>by being defined at the core tier, there’s tremendous flexibility to propagate funSpecs downward</w:t>
      </w:r>
    </w:p>
    <w:p w14:paraId="4A5B1396" w14:textId="0E989AB1" w:rsidR="00D70599" w:rsidRDefault="00D70599" w:rsidP="00D70599">
      <w:pPr>
        <w:pStyle w:val="HotTask"/>
      </w:pPr>
      <w:r>
        <w:t>flow funSpecs provide powerful value up and downn the runtime pipeline</w:t>
      </w:r>
    </w:p>
    <w:p w14:paraId="1F29F864" w14:textId="77777777" w:rsidR="00C769A6" w:rsidRDefault="00C769A6" w:rsidP="00C769A6">
      <w:pPr>
        <w:pStyle w:val="Subtask"/>
      </w:pPr>
      <w:r>
        <w:t>by being able to listen for and leverage functional changes, lower-level tiers are often able to instantiate far more performant implementations than is possible without being meta-informed</w:t>
      </w:r>
    </w:p>
    <w:p w14:paraId="282ACAF4" w14:textId="77777777" w:rsidR="00C769A6" w:rsidRPr="000B3BC0" w:rsidRDefault="00C769A6" w:rsidP="00C769A6">
      <w:pPr>
        <w:pStyle w:val="Subtask"/>
      </w:pPr>
    </w:p>
    <w:p w14:paraId="7028B0D7" w14:textId="333E8949" w:rsidR="00784672" w:rsidRDefault="00784672" w:rsidP="00723BC1">
      <w:pPr>
        <w:pStyle w:val="Heading1"/>
      </w:pPr>
      <w:bookmarkStart w:id="17" w:name="_Toc132816693"/>
      <w:r>
        <w:t>Lifecycles</w:t>
      </w:r>
      <w:bookmarkEnd w:id="17"/>
    </w:p>
    <w:p w14:paraId="012578CF" w14:textId="7D6F3770" w:rsidR="00784672" w:rsidRDefault="00487021" w:rsidP="00487021">
      <w:pPr>
        <w:pStyle w:val="HotTask"/>
      </w:pPr>
      <w:r>
        <w:t xml:space="preserve">the </w:t>
      </w:r>
      <w:r w:rsidR="00D465F3">
        <w:t xml:space="preserve">technical function of </w:t>
      </w:r>
      <w:r>
        <w:t>lifecycle management ideally includes encapsulating</w:t>
      </w:r>
      <w:r w:rsidR="00D465F3">
        <w:t xml:space="preserve"> </w:t>
      </w:r>
      <w:r>
        <w:t xml:space="preserve">creation, initialization, </w:t>
      </w:r>
      <w:r w:rsidR="00D465F3">
        <w:t xml:space="preserve">graph template expansion, </w:t>
      </w:r>
      <w:r>
        <w:t xml:space="preserve">composite assembly, dependency injection, resource management, </w:t>
      </w:r>
      <w:r w:rsidR="00D465F3">
        <w:t xml:space="preserve">access control, backup/mirroring, and </w:t>
      </w:r>
      <w:r>
        <w:t xml:space="preserve">security  </w:t>
      </w:r>
    </w:p>
    <w:p w14:paraId="2EAEBEA5" w14:textId="2E0336A3" w:rsidR="00D465F3" w:rsidRDefault="00D465F3" w:rsidP="00487021">
      <w:pPr>
        <w:pStyle w:val="HotTask"/>
      </w:pPr>
      <w:r>
        <w:t>the user’s objective is for lifecycle management to be as automatic and invisible as possible</w:t>
      </w:r>
    </w:p>
    <w:p w14:paraId="5821F3DC" w14:textId="53D4F988" w:rsidR="00D465F3" w:rsidRDefault="00D465F3" w:rsidP="00487021">
      <w:pPr>
        <w:pStyle w:val="HotTask"/>
      </w:pPr>
      <w:r>
        <w:t>the developer’s objective is similar, for the platform to implicitly handle all lifecycle concerns</w:t>
      </w:r>
    </w:p>
    <w:p w14:paraId="2C75ACE0" w14:textId="438CB786" w:rsidR="00D465F3" w:rsidRDefault="00D465F3" w:rsidP="00487021">
      <w:pPr>
        <w:pStyle w:val="HotTask"/>
      </w:pPr>
      <w:r>
        <w:t>by meeting the above objectives, components are freely composable, without requiring a single line of executable code</w:t>
      </w:r>
    </w:p>
    <w:p w14:paraId="08696A92" w14:textId="7426168D" w:rsidR="008D7A8A" w:rsidRPr="00784672" w:rsidRDefault="008D7A8A" w:rsidP="00487021">
      <w:pPr>
        <w:pStyle w:val="HotTask"/>
      </w:pPr>
      <w:r>
        <w:t>in particular, this in turn powers drawing-based flow/pipeline design studios</w:t>
      </w:r>
    </w:p>
    <w:p w14:paraId="21D9DAEF" w14:textId="34AC6C33" w:rsidR="00784672" w:rsidRDefault="00784672" w:rsidP="00784672">
      <w:pPr>
        <w:pStyle w:val="Heading1"/>
      </w:pPr>
      <w:bookmarkStart w:id="18" w:name="_Toc132816694"/>
      <w:r>
        <w:t>Addressing</w:t>
      </w:r>
      <w:bookmarkEnd w:id="18"/>
    </w:p>
    <w:p w14:paraId="55BF9EDE" w14:textId="09A64EC2" w:rsidR="00784672" w:rsidRPr="00784672" w:rsidRDefault="00784672" w:rsidP="00784672">
      <w:pPr>
        <w:pStyle w:val="HotTask"/>
      </w:pPr>
      <w:r>
        <w:t>every actor has an address</w:t>
      </w:r>
    </w:p>
    <w:p w14:paraId="72D9B130" w14:textId="4A350C61" w:rsidR="00723BC1" w:rsidRDefault="009F5F58" w:rsidP="00723BC1">
      <w:pPr>
        <w:pStyle w:val="Heading1"/>
      </w:pPr>
      <w:bookmarkStart w:id="19" w:name="_Toc132816695"/>
      <w:r>
        <w:t>Ditching</w:t>
      </w:r>
      <w:r w:rsidR="00723BC1">
        <w:t xml:space="preserve"> Builds</w:t>
      </w:r>
      <w:bookmarkEnd w:id="19"/>
    </w:p>
    <w:p w14:paraId="0E2CF8DE" w14:textId="7E6AFB4B" w:rsidR="00723BC1" w:rsidRDefault="00723BC1" w:rsidP="00723BC1">
      <w:pPr>
        <w:pStyle w:val="HotTask"/>
      </w:pPr>
      <w:r>
        <w:t>in contrast to nearly all other system-building technology platforms, any underlying program transformations, binary representations, and associated build processes are rendered all but totally invisible</w:t>
      </w:r>
    </w:p>
    <w:p w14:paraId="69375DD6" w14:textId="4D868F9F" w:rsidR="00723BC1" w:rsidRDefault="00723BC1" w:rsidP="00723BC1">
      <w:pPr>
        <w:pStyle w:val="HotTask"/>
      </w:pPr>
      <w:r>
        <w:t>the perspective here is that such processes serve to merely transforms programs from source form to more efficiently executable forms, something that can be completely automated</w:t>
      </w:r>
    </w:p>
    <w:p w14:paraId="3E4096A3" w14:textId="6C637B3D" w:rsidR="00723BC1" w:rsidRDefault="00723BC1" w:rsidP="00723BC1">
      <w:pPr>
        <w:pStyle w:val="HotTask"/>
      </w:pPr>
      <w:r>
        <w:t>since such lower-level representations provide no essential knowledge nor other semantic value, having them surface in the development and system management experience is only permitting noise, thereby subtracting value</w:t>
      </w:r>
    </w:p>
    <w:p w14:paraId="5DAF242F" w14:textId="1F922113" w:rsidR="001F69CC" w:rsidRDefault="001F69CC" w:rsidP="00723BC1">
      <w:pPr>
        <w:pStyle w:val="HotTask"/>
      </w:pPr>
      <w:r>
        <w:t>t</w:t>
      </w:r>
      <w:r w:rsidR="00723BC1">
        <w:t>he eworks platform treats all code transforms as continuously executing mappings</w:t>
      </w:r>
      <w:r>
        <w:t>, represented as flows</w:t>
      </w:r>
    </w:p>
    <w:p w14:paraId="3F7BCA99" w14:textId="6A230CCE" w:rsidR="00723BC1" w:rsidRDefault="00723BC1" w:rsidP="00723BC1">
      <w:pPr>
        <w:pStyle w:val="HotTask"/>
      </w:pPr>
      <w:r>
        <w:t>when any part of the system’s blueprint (code, configuration, policies, constraints, etc) is modified, a sophisticated transform flow is triggered that, in the predominant happy case, seamlessly alters runtimes to conform</w:t>
      </w:r>
    </w:p>
    <w:p w14:paraId="6C07A955" w14:textId="77777777" w:rsidR="00017ED4" w:rsidRDefault="00017ED4" w:rsidP="00017ED4">
      <w:pPr>
        <w:pStyle w:val="Heading1"/>
      </w:pPr>
      <w:bookmarkStart w:id="20" w:name="_Toc132816696"/>
      <w:r>
        <w:t>The Universal Canvas</w:t>
      </w:r>
      <w:bookmarkEnd w:id="20"/>
    </w:p>
    <w:p w14:paraId="4EE1166D" w14:textId="2D578917" w:rsidR="00723BC1" w:rsidRDefault="00723BC1" w:rsidP="00017ED4">
      <w:pPr>
        <w:pStyle w:val="Heading2"/>
      </w:pPr>
      <w:bookmarkStart w:id="21" w:name="_Toc132816697"/>
      <w:r>
        <w:t>A Diagram Is Worth A Lot</w:t>
      </w:r>
      <w:bookmarkEnd w:id="21"/>
    </w:p>
    <w:p w14:paraId="12330DE7" w14:textId="6A72FD7B" w:rsidR="00723BC1" w:rsidRDefault="00723BC1" w:rsidP="00723BC1">
      <w:pPr>
        <w:pStyle w:val="HotTask"/>
      </w:pPr>
      <w:r>
        <w:t>developers, devops, SREs, product managers, and every other human interacting with systems thinks in a dynamic mixture of discrete, visualized networks of structures</w:t>
      </w:r>
    </w:p>
    <w:p w14:paraId="587359E8" w14:textId="1FD5EA56" w:rsidR="00723BC1" w:rsidRDefault="00723BC1" w:rsidP="00723BC1">
      <w:pPr>
        <w:pStyle w:val="HotTask"/>
      </w:pPr>
      <w:r>
        <w:lastRenderedPageBreak/>
        <w:t>eworks bridges the pervasive mind-machine gap by making diagrams a first-class program and system design representation</w:t>
      </w:r>
    </w:p>
    <w:p w14:paraId="6C8B956B" w14:textId="77777777" w:rsidR="00D86E0C" w:rsidRDefault="00D86E0C" w:rsidP="00723BC1">
      <w:pPr>
        <w:pStyle w:val="HotTask"/>
      </w:pPr>
    </w:p>
    <w:p w14:paraId="13ACD9E6" w14:textId="161F94EE" w:rsidR="00A82EBD" w:rsidRPr="00A82EBD" w:rsidRDefault="00A82EBD" w:rsidP="00A82EBD">
      <w:pPr>
        <w:pStyle w:val="Heading1"/>
      </w:pPr>
      <w:bookmarkStart w:id="22" w:name="_Toc132816698"/>
      <w:r>
        <w:t>Z: The Last Letter In Languages</w:t>
      </w:r>
      <w:bookmarkEnd w:id="22"/>
    </w:p>
    <w:p w14:paraId="4441D851" w14:textId="578722F3" w:rsidR="00A82EBD" w:rsidRDefault="00A82EBD" w:rsidP="00A82EBD">
      <w:pPr>
        <w:pStyle w:val="HotTask"/>
      </w:pPr>
      <w:r>
        <w:t>As numerous illuminaries have commented over the last 15 years, Java is both outstandingly powerful, and has increasingly fallen behind programming language innovation in the broader community</w:t>
      </w:r>
    </w:p>
    <w:p w14:paraId="0E6D4E17" w14:textId="057DB12B" w:rsidR="00A82EBD" w:rsidRDefault="00A82EBD" w:rsidP="00A82EBD">
      <w:pPr>
        <w:pStyle w:val="HotTask"/>
      </w:pPr>
      <w:r>
        <w:t xml:space="preserve">Java’s core architecture occupies a sweet-spot in runtimes, providing a language-agnostic JVM (Java virtual machine), and driving, flagship language </w:t>
      </w:r>
    </w:p>
    <w:p w14:paraId="4202825B" w14:textId="59D83830" w:rsidR="00A82EBD" w:rsidRDefault="00A82EBD" w:rsidP="00A82EBD">
      <w:pPr>
        <w:pStyle w:val="HotTask"/>
      </w:pPr>
      <w:r>
        <w:t>by Oracle’s java team’s own discussions, while Java has significantly evolved over the last several years, it’s laudible and strong commitment to preserver backwards-compatability is both one of its strengths, but inevitably also is progressive weakness to incorporate crucial, productivity-scaling lessons and innovations on other languages</w:t>
      </w:r>
    </w:p>
    <w:p w14:paraId="56F05C88" w14:textId="7447D4BA" w:rsidR="00100C69" w:rsidRDefault="00100C69" w:rsidP="00A82EBD">
      <w:pPr>
        <w:pStyle w:val="HotTask"/>
      </w:pPr>
      <w:r>
        <w:t xml:space="preserve">an illustative set of </w:t>
      </w:r>
      <w:r w:rsidR="0041187B">
        <w:t>Z’s innovations and improvements includes</w:t>
      </w:r>
    </w:p>
    <w:p w14:paraId="56D99628" w14:textId="3993B919" w:rsidR="003523B6" w:rsidRDefault="003523B6" w:rsidP="0041187B">
      <w:pPr>
        <w:pStyle w:val="Subtask"/>
      </w:pPr>
      <w:r>
        <w:t>complete runtime type systems for Java, Python, others?</w:t>
      </w:r>
    </w:p>
    <w:p w14:paraId="7330B51E" w14:textId="697C657C" w:rsidR="00784672" w:rsidRDefault="00784672" w:rsidP="00784672">
      <w:pPr>
        <w:pStyle w:val="Subtask"/>
        <w:numPr>
          <w:ilvl w:val="2"/>
          <w:numId w:val="17"/>
        </w:numPr>
      </w:pPr>
      <w:r>
        <w:t>basis for all metaprogramming</w:t>
      </w:r>
    </w:p>
    <w:p w14:paraId="644E42E0" w14:textId="59ED2B5B" w:rsidR="00784672" w:rsidRDefault="00784672" w:rsidP="00784672">
      <w:pPr>
        <w:pStyle w:val="Subtask"/>
        <w:numPr>
          <w:ilvl w:val="2"/>
          <w:numId w:val="17"/>
        </w:numPr>
      </w:pPr>
      <w:r>
        <w:t xml:space="preserve">most tools are type-driven </w:t>
      </w:r>
    </w:p>
    <w:p w14:paraId="7AA53140" w14:textId="5E1E4474" w:rsidR="00784672" w:rsidRDefault="00784672" w:rsidP="00784672">
      <w:pPr>
        <w:pStyle w:val="Subtask"/>
        <w:numPr>
          <w:ilvl w:val="2"/>
          <w:numId w:val="17"/>
        </w:numPr>
      </w:pPr>
      <w:r>
        <w:t xml:space="preserve">tools are built from templates </w:t>
      </w:r>
    </w:p>
    <w:p w14:paraId="7F50E1E4" w14:textId="5F2C65BE" w:rsidR="00737B3B" w:rsidRDefault="00737B3B" w:rsidP="0041187B">
      <w:pPr>
        <w:pStyle w:val="Subtask"/>
      </w:pPr>
      <w:r>
        <w:t>public hooks into AST generation and processing are provided</w:t>
      </w:r>
    </w:p>
    <w:p w14:paraId="45480762" w14:textId="40AE5361" w:rsidR="00737B3B" w:rsidRDefault="00737B3B" w:rsidP="00737B3B">
      <w:pPr>
        <w:pStyle w:val="Subtask"/>
        <w:numPr>
          <w:ilvl w:val="2"/>
          <w:numId w:val="17"/>
        </w:numPr>
      </w:pPr>
      <w:r>
        <w:t>complete freedom to define assignment semantics</w:t>
      </w:r>
      <w:r w:rsidR="000B2C60">
        <w:t>, within given scope</w:t>
      </w:r>
    </w:p>
    <w:p w14:paraId="02B8DA7C" w14:textId="26AE1463" w:rsidR="0041187B" w:rsidRDefault="0041187B" w:rsidP="0041187B">
      <w:pPr>
        <w:pStyle w:val="Subtask"/>
      </w:pPr>
      <w:r>
        <w:t>smart casts, Elvis operator</w:t>
      </w:r>
    </w:p>
    <w:p w14:paraId="45ECE728" w14:textId="47765C8F" w:rsidR="0041187B" w:rsidRDefault="0041187B" w:rsidP="0041187B">
      <w:pPr>
        <w:pStyle w:val="Subtask"/>
      </w:pPr>
      <w:r>
        <w:t>far more complete/thorough type inferencing</w:t>
      </w:r>
    </w:p>
    <w:p w14:paraId="22C9BD15" w14:textId="667A44D0" w:rsidR="003523B6" w:rsidRDefault="003523B6" w:rsidP="0041187B">
      <w:pPr>
        <w:pStyle w:val="Subtask"/>
      </w:pPr>
      <w:r>
        <w:t>type aliases</w:t>
      </w:r>
      <w:r w:rsidR="000B2C60">
        <w:t>, abstract types</w:t>
      </w:r>
    </w:p>
    <w:p w14:paraId="79D2463E" w14:textId="4FD5DE64" w:rsidR="003523B6" w:rsidRDefault="003523B6" w:rsidP="0041187B">
      <w:pPr>
        <w:pStyle w:val="Subtask"/>
      </w:pPr>
      <w:r>
        <w:t>self and dynamic types</w:t>
      </w:r>
    </w:p>
    <w:p w14:paraId="5AC17738" w14:textId="7BAEDF3D" w:rsidR="003523B6" w:rsidRDefault="003523B6" w:rsidP="0041187B">
      <w:pPr>
        <w:pStyle w:val="Subtask"/>
      </w:pPr>
      <w:r>
        <w:t>templating</w:t>
      </w:r>
    </w:p>
    <w:p w14:paraId="1EE8C651" w14:textId="6F4F23C0" w:rsidR="000B2C60" w:rsidRPr="0041187B" w:rsidRDefault="000B2C60" w:rsidP="000B2C60">
      <w:pPr>
        <w:pStyle w:val="Subtask"/>
        <w:numPr>
          <w:ilvl w:val="2"/>
          <w:numId w:val="17"/>
        </w:numPr>
      </w:pPr>
      <w:r>
        <w:t>grok “</w:t>
      </w:r>
      <w:r w:rsidRPr="0041187B">
        <w:t>That nice little backtick for templating</w:t>
      </w:r>
      <w:r>
        <w:t>”</w:t>
      </w:r>
    </w:p>
    <w:p w14:paraId="68DB2F67" w14:textId="77777777" w:rsidR="006A55EA" w:rsidRDefault="00476EA1" w:rsidP="0041187B">
      <w:pPr>
        <w:pStyle w:val="Subtask"/>
      </w:pPr>
      <w:r>
        <w:t>middleware functionality via annotatation</w:t>
      </w:r>
    </w:p>
    <w:p w14:paraId="5CF81AD9" w14:textId="07FE31B3" w:rsidR="00476EA1" w:rsidRDefault="006A55EA" w:rsidP="006A55EA">
      <w:pPr>
        <w:pStyle w:val="Subtask"/>
        <w:numPr>
          <w:ilvl w:val="2"/>
          <w:numId w:val="17"/>
        </w:numPr>
      </w:pPr>
      <w:r>
        <w:t xml:space="preserve">transactions, </w:t>
      </w:r>
      <w:r w:rsidR="00476EA1">
        <w:t xml:space="preserve">persistence, constraints, verification, evolution, event generation, event reception, </w:t>
      </w:r>
    </w:p>
    <w:p w14:paraId="3DC542CB" w14:textId="7FDE37A2" w:rsidR="006A55EA" w:rsidRDefault="006A55EA" w:rsidP="006A55EA">
      <w:pPr>
        <w:pStyle w:val="Subtask"/>
        <w:numPr>
          <w:ilvl w:val="2"/>
          <w:numId w:val="17"/>
        </w:numPr>
      </w:pPr>
      <w:r>
        <w:t>this mechanism is key to radically reducing (lines of) code, since is declarative</w:t>
      </w:r>
    </w:p>
    <w:p w14:paraId="0B0941FC" w14:textId="2D364F65" w:rsidR="006A55EA" w:rsidRDefault="00410383" w:rsidP="006A55EA">
      <w:pPr>
        <w:pStyle w:val="Subtask"/>
        <w:numPr>
          <w:ilvl w:val="2"/>
          <w:numId w:val="17"/>
        </w:numPr>
      </w:pPr>
      <w:r>
        <w:t>when annotations are parametric, a dependency graph is induced</w:t>
      </w:r>
    </w:p>
    <w:p w14:paraId="1790ACD6" w14:textId="2B37A543" w:rsidR="00410383" w:rsidRDefault="00410383" w:rsidP="006A55EA">
      <w:pPr>
        <w:pStyle w:val="Subtask"/>
        <w:numPr>
          <w:ilvl w:val="2"/>
          <w:numId w:val="17"/>
        </w:numPr>
      </w:pPr>
      <w:r>
        <w:t>relying solely on textual specifications/descriptions/annotations challenges readers’ modeling capacity</w:t>
      </w:r>
    </w:p>
    <w:p w14:paraId="10CBC140" w14:textId="61B1B732" w:rsidR="00410383" w:rsidRDefault="00410383" w:rsidP="006A55EA">
      <w:pPr>
        <w:pStyle w:val="Subtask"/>
        <w:numPr>
          <w:ilvl w:val="2"/>
          <w:numId w:val="17"/>
        </w:numPr>
      </w:pPr>
      <w:r>
        <w:t>a tier-zero eworks tool capability is graphical editors, intended to make deep understanding and agile editing possible</w:t>
      </w:r>
    </w:p>
    <w:p w14:paraId="7EB714C7" w14:textId="6FDF1A12" w:rsidR="000B2C60" w:rsidRDefault="000B2C60" w:rsidP="0041187B">
      <w:pPr>
        <w:pStyle w:val="Subtask"/>
      </w:pPr>
      <w:r>
        <w:t>structural types</w:t>
      </w:r>
    </w:p>
    <w:p w14:paraId="0C2CF044" w14:textId="77777777" w:rsidR="003523B6" w:rsidRPr="0041187B" w:rsidRDefault="003523B6" w:rsidP="003523B6">
      <w:pPr>
        <w:pStyle w:val="Subtask"/>
      </w:pPr>
      <w:r w:rsidRPr="0041187B">
        <w:t>Native JSON type for objects</w:t>
      </w:r>
    </w:p>
    <w:p w14:paraId="1C25D379" w14:textId="6C8ADC6D" w:rsidR="0041187B" w:rsidRDefault="0041187B" w:rsidP="0041187B">
      <w:pPr>
        <w:pStyle w:val="HotTask"/>
      </w:pPr>
      <w:r>
        <w:t>Z ReferenceEditor breaks new ground in viewing, browsing, producing, and perfecting programs, viewed as artifacts that comprise code, data, and information (represented)</w:t>
      </w:r>
    </w:p>
    <w:p w14:paraId="5EED544E" w14:textId="67E6FC4D" w:rsidR="00A82EBD" w:rsidRDefault="00A82EBD" w:rsidP="00A82EBD">
      <w:pPr>
        <w:pStyle w:val="Heading1"/>
      </w:pPr>
      <w:bookmarkStart w:id="23" w:name="_Toc132816699"/>
      <w:r>
        <w:t>MetaProgramming</w:t>
      </w:r>
      <w:bookmarkEnd w:id="23"/>
    </w:p>
    <w:p w14:paraId="236A0F49" w14:textId="77777777" w:rsidR="00A82EBD" w:rsidRPr="00A82EBD" w:rsidRDefault="00A82EBD" w:rsidP="00A82EBD"/>
    <w:p w14:paraId="799273DF" w14:textId="0DCC84B6" w:rsidR="00A82EBD" w:rsidRDefault="00A82EBD" w:rsidP="00A82EBD">
      <w:pPr>
        <w:pStyle w:val="Heading1"/>
      </w:pPr>
      <w:bookmarkStart w:id="24" w:name="_Toc132816700"/>
      <w:r>
        <w:lastRenderedPageBreak/>
        <w:t>Functors, Monads, and Gonads</w:t>
      </w:r>
      <w:bookmarkEnd w:id="24"/>
    </w:p>
    <w:p w14:paraId="5BBFA8FF" w14:textId="05FCE9E4" w:rsidR="000B3BC0" w:rsidRDefault="00C51BCA" w:rsidP="000B3BC0">
      <w:pPr>
        <w:pStyle w:val="HotTask"/>
      </w:pPr>
      <w:r>
        <w:t>Eworks introduces the Flow concept</w:t>
      </w:r>
    </w:p>
    <w:p w14:paraId="52A5846D" w14:textId="60BA970E" w:rsidR="00C51BCA" w:rsidRDefault="00C51BCA" w:rsidP="00C51BCA">
      <w:pPr>
        <w:pStyle w:val="Subtask"/>
      </w:pPr>
      <w:r>
        <w:t>much like, but entirely different from, Java8 streams</w:t>
      </w:r>
    </w:p>
    <w:p w14:paraId="7141ED64" w14:textId="092A9E4B" w:rsidR="00C51BCA" w:rsidRDefault="00C51BCA" w:rsidP="00C51BCA">
      <w:pPr>
        <w:pStyle w:val="Subtask"/>
        <w:numPr>
          <w:ilvl w:val="2"/>
          <w:numId w:val="17"/>
        </w:numPr>
      </w:pPr>
      <w:r>
        <w:t>simpler, more powerful, cleaner, more easily extended</w:t>
      </w:r>
    </w:p>
    <w:p w14:paraId="430751B4" w14:textId="64BF7480" w:rsidR="00C51BCA" w:rsidRDefault="00C51BCA" w:rsidP="00C51BCA">
      <w:pPr>
        <w:pStyle w:val="Subtask"/>
      </w:pPr>
      <w:r>
        <w:t>replaces iterators and streams</w:t>
      </w:r>
    </w:p>
    <w:p w14:paraId="1FE52D17" w14:textId="3E1DEA37" w:rsidR="00C51BCA" w:rsidRDefault="00C51BCA" w:rsidP="00C51BCA">
      <w:pPr>
        <w:pStyle w:val="HotTask"/>
      </w:pPr>
      <w:r>
        <w:t xml:space="preserve">each flow is potentially also a cursor </w:t>
      </w:r>
    </w:p>
    <w:p w14:paraId="74445A5D" w14:textId="36E082A8" w:rsidR="00C51BCA" w:rsidRDefault="00C51BCA" w:rsidP="00C51BCA">
      <w:pPr>
        <w:pStyle w:val="Subtask"/>
      </w:pPr>
      <w:r>
        <w:t>cursors add bidirectional movements, and random-access</w:t>
      </w:r>
    </w:p>
    <w:p w14:paraId="5E01376E" w14:textId="343B94E7" w:rsidR="00C51BCA" w:rsidRDefault="00C769A6" w:rsidP="00C51BCA">
      <w:pPr>
        <w:pStyle w:val="Subtask"/>
      </w:pPr>
      <w:r>
        <w:t>by being defined at the core tier, there’s tremendous flexibility to propagate funSpecs downward</w:t>
      </w:r>
    </w:p>
    <w:p w14:paraId="6CCC36BC" w14:textId="5382F28C" w:rsidR="00C769A6" w:rsidRDefault="00C769A6" w:rsidP="00C51BCA">
      <w:pPr>
        <w:pStyle w:val="Subtask"/>
      </w:pPr>
      <w:r>
        <w:t>by being able to listen for and leverage functional changes, lower-level tiers are often able to instantiate far more performant implementations than is possible without being meta-informed</w:t>
      </w:r>
    </w:p>
    <w:p w14:paraId="172B928C" w14:textId="77777777" w:rsidR="000F259D" w:rsidRDefault="000F259D" w:rsidP="00C213EE">
      <w:pPr>
        <w:pStyle w:val="Heading1"/>
      </w:pPr>
      <w:bookmarkStart w:id="25" w:name="_Toc132816701"/>
      <w:bookmarkEnd w:id="1"/>
      <w:bookmarkEnd w:id="2"/>
      <w:bookmarkEnd w:id="3"/>
      <w:bookmarkEnd w:id="4"/>
      <w:r>
        <w:t>Distribution</w:t>
      </w:r>
      <w:bookmarkEnd w:id="25"/>
    </w:p>
    <w:p w14:paraId="5D978E9F" w14:textId="26373EF4" w:rsidR="00C213EE" w:rsidRDefault="00C213EE" w:rsidP="000F259D">
      <w:pPr>
        <w:pStyle w:val="Heading2"/>
      </w:pPr>
      <w:bookmarkStart w:id="26" w:name="_Toc132816702"/>
      <w:r>
        <w:t>Replication</w:t>
      </w:r>
      <w:bookmarkEnd w:id="26"/>
    </w:p>
    <w:p w14:paraId="3076EC23" w14:textId="7E34A3C6" w:rsidR="0041187B" w:rsidRDefault="0041187B" w:rsidP="0041187B">
      <w:pPr>
        <w:pStyle w:val="HotTask"/>
      </w:pPr>
      <w:r>
        <w:t>unless othersize limited, actors may proliferate replicas across sites, typically by being passed as an argument to a method-call, or returned as the result of such a c all</w:t>
      </w:r>
    </w:p>
    <w:p w14:paraId="447BEA1A" w14:textId="72E36D62" w:rsidR="0041187B" w:rsidRDefault="0041187B" w:rsidP="0041187B">
      <w:pPr>
        <w:pStyle w:val="HotTask"/>
      </w:pPr>
      <w:r>
        <w:t>the resulting simplicity and freedom streamlines distributed programming to largely overlap local, non-distributed programs</w:t>
      </w:r>
    </w:p>
    <w:p w14:paraId="19E84A9B" w14:textId="73BFDBF5" w:rsidR="0041187B" w:rsidRPr="0041187B" w:rsidRDefault="0041187B" w:rsidP="0041187B">
      <w:pPr>
        <w:pStyle w:val="HotTask"/>
      </w:pPr>
      <w:r>
        <w:t>there’s an extensive library of containers, collections, and higher-order function templates/generators, that recent end-app developments have shown cover a wide swath of typical app component requirements</w:t>
      </w:r>
    </w:p>
    <w:p w14:paraId="41320104" w14:textId="6530FDC3" w:rsidR="000F259D" w:rsidRDefault="000F259D" w:rsidP="000E5D81">
      <w:pPr>
        <w:pStyle w:val="Heading2"/>
      </w:pPr>
      <w:bookmarkStart w:id="27" w:name="_Toc132816703"/>
      <w:r>
        <w:t>Ubiquity</w:t>
      </w:r>
      <w:r w:rsidR="000E5D81">
        <w:t xml:space="preserve"> and Worlds</w:t>
      </w:r>
      <w:bookmarkEnd w:id="27"/>
    </w:p>
    <w:p w14:paraId="3CF52EEB" w14:textId="165135F0" w:rsidR="00133F32" w:rsidRDefault="00133F32" w:rsidP="00133F32">
      <w:pPr>
        <w:pStyle w:val="HotTask"/>
      </w:pPr>
      <w:r>
        <w:t xml:space="preserve">a distinguished, univeral set of actors are </w:t>
      </w:r>
      <w:r w:rsidRPr="000E5D81">
        <w:rPr>
          <w:rStyle w:val="CodeChar1"/>
        </w:rPr>
        <w:t>ubiquitous</w:t>
      </w:r>
      <w:r>
        <w:t xml:space="preserve">, i.e. </w:t>
      </w:r>
      <w:r w:rsidR="000E5D81">
        <w:t xml:space="preserve">unique, and </w:t>
      </w:r>
      <w:r>
        <w:t>present in every site</w:t>
      </w:r>
    </w:p>
    <w:p w14:paraId="448EF8C7" w14:textId="238402CD" w:rsidR="000E5D81" w:rsidRDefault="000E5D81" w:rsidP="00133F32">
      <w:pPr>
        <w:pStyle w:val="HotTask"/>
      </w:pPr>
      <w:r>
        <w:t>ubiquitous actors are the “globals” in eworks</w:t>
      </w:r>
    </w:p>
    <w:p w14:paraId="1A6C2799" w14:textId="4B02DE8E" w:rsidR="000E5D81" w:rsidRDefault="000E5D81" w:rsidP="00133F32">
      <w:pPr>
        <w:pStyle w:val="HotTask"/>
      </w:pPr>
      <w:r>
        <w:t xml:space="preserve">a </w:t>
      </w:r>
      <w:r w:rsidRPr="000E5D81">
        <w:rPr>
          <w:rStyle w:val="CodeChar1"/>
        </w:rPr>
        <w:t>world</w:t>
      </w:r>
      <w:r>
        <w:t xml:space="preserve"> is a collection of sites that are mutually familiar, easily addressed, readily available</w:t>
      </w:r>
    </w:p>
    <w:p w14:paraId="4820C1E1" w14:textId="2B3CEFD8" w:rsidR="000E5D81" w:rsidRPr="00133F32" w:rsidRDefault="000E5D81" w:rsidP="00133F32">
      <w:pPr>
        <w:pStyle w:val="HotTask"/>
      </w:pPr>
      <w:r>
        <w:t xml:space="preserve">the </w:t>
      </w:r>
      <w:r w:rsidRPr="000E5D81">
        <w:rPr>
          <w:rStyle w:val="CodeChar1"/>
        </w:rPr>
        <w:t>_World</w:t>
      </w:r>
      <w:r>
        <w:t xml:space="preserve"> type has core operations for connecting, ingesting, splitting, and seperating worlds</w:t>
      </w:r>
    </w:p>
    <w:p w14:paraId="439114F7" w14:textId="507F7235" w:rsidR="00C213EE" w:rsidRDefault="00C213EE" w:rsidP="00C213EE">
      <w:pPr>
        <w:pStyle w:val="Heading1"/>
      </w:pPr>
      <w:bookmarkStart w:id="28" w:name="_Toc132816704"/>
      <w:r>
        <w:t>Modularity and System Blueprints</w:t>
      </w:r>
      <w:bookmarkEnd w:id="28"/>
    </w:p>
    <w:p w14:paraId="444D346B" w14:textId="16143950" w:rsidR="00C213EE" w:rsidRDefault="002A331D" w:rsidP="00FA1AE1">
      <w:pPr>
        <w:pStyle w:val="Heading1"/>
      </w:pPr>
      <w:bookmarkStart w:id="29" w:name="_Toc132816705"/>
      <w:r>
        <w:t>Skating</w:t>
      </w:r>
      <w:r w:rsidR="00FA1AE1">
        <w:t xml:space="preserve"> </w:t>
      </w:r>
      <w:r>
        <w:t>Over</w:t>
      </w:r>
      <w:r w:rsidR="00FA1AE1">
        <w:t xml:space="preserve"> Software and System Lifecycles</w:t>
      </w:r>
      <w:bookmarkEnd w:id="29"/>
    </w:p>
    <w:p w14:paraId="20E7622B" w14:textId="2AD5E5B0" w:rsidR="00390D65" w:rsidRPr="00223870" w:rsidRDefault="00223870" w:rsidP="00BD5614">
      <w:pPr>
        <w:pStyle w:val="Part"/>
      </w:pPr>
      <w:bookmarkStart w:id="30" w:name="_Toc132816706"/>
      <w:r>
        <w:lastRenderedPageBreak/>
        <w:t xml:space="preserve">Part 2: </w:t>
      </w:r>
      <w:r w:rsidRPr="00223870">
        <w:t>Op</w:t>
      </w:r>
      <w:r>
        <w:t>eration</w:t>
      </w:r>
      <w:r w:rsidRPr="00223870">
        <w:t>s</w:t>
      </w:r>
      <w:bookmarkEnd w:id="30"/>
    </w:p>
    <w:p w14:paraId="180AF90B" w14:textId="30F720B9" w:rsidR="004A7FF0" w:rsidRDefault="004A7FF0" w:rsidP="00390D65">
      <w:pPr>
        <w:pStyle w:val="Heading1"/>
      </w:pPr>
      <w:bookmarkStart w:id="31" w:name="_Toc132816707"/>
      <w:r>
        <w:t>Modules, Components, Glue</w:t>
      </w:r>
      <w:bookmarkEnd w:id="31"/>
    </w:p>
    <w:p w14:paraId="13AF2A35" w14:textId="7CAB65C6" w:rsidR="004A7FF0" w:rsidRDefault="004A7FF0" w:rsidP="004A7FF0">
      <w:pPr>
        <w:pStyle w:val="Heading1"/>
      </w:pPr>
      <w:bookmarkStart w:id="32" w:name="_Toc132816708"/>
      <w:r>
        <w:t>AI/ML Playgrounds</w:t>
      </w:r>
      <w:bookmarkEnd w:id="32"/>
    </w:p>
    <w:p w14:paraId="566C4634" w14:textId="20F5189E" w:rsidR="003E0A33" w:rsidRDefault="003E0A33" w:rsidP="003E0A33">
      <w:pPr>
        <w:pStyle w:val="HotTask"/>
      </w:pPr>
      <w:r>
        <w:t>Z has proven to be a vastly-superior platform for building AI and related apps</w:t>
      </w:r>
    </w:p>
    <w:p w14:paraId="75BE3532" w14:textId="02B94427" w:rsidR="003E0A33" w:rsidRDefault="003E0A33" w:rsidP="003E0A33">
      <w:pPr>
        <w:pStyle w:val="HotTask"/>
      </w:pPr>
      <w:r>
        <w:t>Z has been and increasingly is able to leverage the ML Python communities capabilities</w:t>
      </w:r>
    </w:p>
    <w:p w14:paraId="1878500E" w14:textId="61FD70B4" w:rsidR="003E0A33" w:rsidRDefault="003E0A33" w:rsidP="003E0A33">
      <w:pPr>
        <w:pStyle w:val="Subtask"/>
      </w:pPr>
      <w:r>
        <w:t>seamless, either-direction Z-Python calls and data replications</w:t>
      </w:r>
    </w:p>
    <w:p w14:paraId="52D987B9" w14:textId="2E70D9A0" w:rsidR="003E0A33" w:rsidRPr="003E0A33" w:rsidRDefault="003E0A33" w:rsidP="003E0A33">
      <w:pPr>
        <w:pStyle w:val="Subtask"/>
      </w:pPr>
      <w:r>
        <w:t xml:space="preserve">over time, a growing library of transpilations of key Python </w:t>
      </w:r>
    </w:p>
    <w:p w14:paraId="5659EE2C" w14:textId="6991C3A1" w:rsidR="00390D65" w:rsidRDefault="00390D65" w:rsidP="00390D65">
      <w:pPr>
        <w:pStyle w:val="Heading1"/>
      </w:pPr>
      <w:bookmarkStart w:id="33" w:name="_Toc132816709"/>
      <w:r>
        <w:t>Essential Process Model Dimensions</w:t>
      </w:r>
      <w:bookmarkEnd w:id="33"/>
    </w:p>
    <w:p w14:paraId="5312DEC2" w14:textId="77777777" w:rsidR="00390D65" w:rsidRDefault="00390D65" w:rsidP="00390D65">
      <w:pPr>
        <w:pStyle w:val="HotTask"/>
      </w:pPr>
      <w:r>
        <w:t>to be usable and effective, models of any process must be based on the following underlying dimensions:</w:t>
      </w:r>
    </w:p>
    <w:p w14:paraId="15F88AFA" w14:textId="77777777" w:rsidR="00390D65" w:rsidRDefault="00390D65" w:rsidP="00390D65">
      <w:pPr>
        <w:pStyle w:val="Subtask"/>
      </w:pPr>
      <w:r>
        <w:t>time</w:t>
      </w:r>
    </w:p>
    <w:p w14:paraId="7AF84BC5" w14:textId="77777777" w:rsidR="00390D65" w:rsidRDefault="00390D65" w:rsidP="00390D65">
      <w:pPr>
        <w:pStyle w:val="Subtask"/>
      </w:pPr>
      <w:r>
        <w:t>artifact structure</w:t>
      </w:r>
    </w:p>
    <w:p w14:paraId="227FB230" w14:textId="77777777" w:rsidR="00390D65" w:rsidRDefault="00390D65" w:rsidP="00390D65">
      <w:pPr>
        <w:pStyle w:val="Subtask"/>
      </w:pPr>
      <w:r>
        <w:t>priority</w:t>
      </w:r>
    </w:p>
    <w:p w14:paraId="17E3AB64" w14:textId="77777777" w:rsidR="00390D65" w:rsidRDefault="00390D65" w:rsidP="00390D65">
      <w:pPr>
        <w:pStyle w:val="Subtask"/>
      </w:pPr>
      <w:r>
        <w:t>conceptual focus</w:t>
      </w:r>
    </w:p>
    <w:p w14:paraId="1432C78A" w14:textId="77777777" w:rsidR="00390D65" w:rsidRDefault="00390D65" w:rsidP="00390D65">
      <w:pPr>
        <w:pStyle w:val="HotTask"/>
      </w:pPr>
      <w:r>
        <w:t>the Brainamp product …</w:t>
      </w:r>
    </w:p>
    <w:p w14:paraId="130F8B26" w14:textId="77777777" w:rsidR="00390D65" w:rsidRPr="00390D65" w:rsidRDefault="00390D65" w:rsidP="00390D65"/>
    <w:sectPr w:rsidR="00390D65" w:rsidRPr="00390D65" w:rsidSect="00377805">
      <w:pgSz w:w="12240" w:h="15840" w:code="1"/>
      <w:pgMar w:top="720" w:right="720" w:bottom="720" w:left="72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4"/>
    </wne:keymap>
    <wne:keymap wne:kcmPrimary="0644">
      <wne:acd wne:acdName="acd0"/>
    </wne:keymap>
    <wne:keymap wne:kcmPrimary="0648">
      <wne:acd wne:acdName="acd1"/>
    </wne:keymap>
    <wne:keymap wne:kcmPrimary="0653">
      <wne:acd wne:acdName="acd2"/>
    </wne:keymap>
    <wne:keymap wne:kcmPrimary="0654">
      <wne:acd wne:acdName="acd3"/>
    </wne:keymap>
  </wne:keymaps>
  <wne:toolbars>
    <wne:acdManifest>
      <wne:acdEntry wne:acdName="acd0"/>
      <wne:acdEntry wne:acdName="acd1"/>
      <wne:acdEntry wne:acdName="acd2"/>
      <wne:acdEntry wne:acdName="acd3"/>
      <wne:acdEntry wne:acdName="acd4"/>
    </wne:acdManifest>
  </wne:toolbars>
  <wne:acds>
    <wne:acd wne:argValue="AgBEAG8AbgBlACAAVABhAHMAawA=" wne:acdName="acd0" wne:fciIndexBasedOn="0065"/>
    <wne:acd wne:argValue="AgBIAG8AdAAgAFQAYQBzAGsA" wne:acdName="acd1" wne:fciIndexBasedOn="0065"/>
    <wne:acd wne:argValue="AgBTAHUAYgB0AGEAcwBrAA==" wne:acdName="acd2" wne:fciIndexBasedOn="0065"/>
    <wne:acd wne:argValue="AgBUAGEAcwBrAA==" wne:acdName="acd3" wne:fciIndexBasedOn="0065"/>
    <wne:acd wne:argValue="AQAAAEI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C79F" w14:textId="77777777" w:rsidR="004F5180" w:rsidRDefault="004F5180">
      <w:r>
        <w:separator/>
      </w:r>
    </w:p>
  </w:endnote>
  <w:endnote w:type="continuationSeparator" w:id="0">
    <w:p w14:paraId="1C4E52A1" w14:textId="77777777" w:rsidR="004F5180" w:rsidRDefault="004F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Palatino">
    <w:altName w:val="Segoe UI Historic"/>
    <w:charset w:val="00"/>
    <w:family w:val="auto"/>
    <w:pitch w:val="variable"/>
    <w:sig w:usb0="A00002FF" w:usb1="7800205A" w:usb2="14600000" w:usb3="00000000" w:csb0="00000193"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A298" w14:textId="77777777" w:rsidR="00384B3D" w:rsidRDefault="00384B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A78CF" w14:textId="77777777" w:rsidR="00384B3D" w:rsidRDefault="0038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D5EE" w14:textId="77777777" w:rsidR="00384B3D" w:rsidRDefault="00384B3D">
    <w:pPr>
      <w:pStyle w:val="Footer"/>
      <w:framePr w:wrap="around" w:vAnchor="text" w:hAnchor="margin" w:xAlign="right" w:y="1"/>
      <w:rPr>
        <w:rStyle w:val="PageNumber"/>
      </w:rPr>
    </w:pPr>
  </w:p>
  <w:p w14:paraId="3A30F4D0" w14:textId="095365C1" w:rsidR="00384B3D" w:rsidRDefault="00384B3D">
    <w:pPr>
      <w:pStyle w:val="Footer"/>
      <w:tabs>
        <w:tab w:val="clear" w:pos="8640"/>
        <w:tab w:val="right" w:pos="9360"/>
      </w:tabs>
      <w:rPr>
        <w:rFonts w:ascii="Arial" w:hAnsi="Arial" w:cs="Arial"/>
      </w:rPr>
    </w:pPr>
    <w:r>
      <w:rPr>
        <w:rFonts w:ascii="Arial" w:hAnsi="Arial" w:cs="Arial"/>
        <w:i/>
        <w:iCs/>
        <w:sz w:val="16"/>
      </w:rPr>
      <w:t>Proprietary and Confidential, Copyright 2000-2020, R.Steiger</w:t>
    </w:r>
    <w:r>
      <w:rPr>
        <w:rFonts w:ascii="Arial" w:hAnsi="Arial" w:cs="Arial"/>
        <w:i/>
        <w:iCs/>
        <w:sz w:val="16"/>
      </w:rPr>
      <w:tab/>
    </w:r>
    <w:r>
      <w:rPr>
        <w:rFonts w:ascii="Arial" w:hAnsi="Arial" w:cs="Arial"/>
        <w:sz w:val="16"/>
      </w:rPr>
      <w:fldChar w:fldCharType="begin"/>
    </w:r>
    <w:r>
      <w:rPr>
        <w:rFonts w:ascii="Arial" w:hAnsi="Arial" w:cs="Arial"/>
        <w:sz w:val="16"/>
      </w:rPr>
      <w:instrText xml:space="preserve"> DATE \@ "M/d/yyyy" </w:instrText>
    </w:r>
    <w:r>
      <w:rPr>
        <w:rFonts w:ascii="Arial" w:hAnsi="Arial" w:cs="Arial"/>
        <w:sz w:val="16"/>
      </w:rPr>
      <w:fldChar w:fldCharType="separate"/>
    </w:r>
    <w:r w:rsidR="0022748E">
      <w:rPr>
        <w:rFonts w:ascii="Arial" w:hAnsi="Arial" w:cs="Arial"/>
        <w:noProof/>
        <w:sz w:val="16"/>
      </w:rPr>
      <w:t>4/19/2023</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0EB2" w14:textId="5F08FA24" w:rsidR="00384B3D" w:rsidRDefault="00384B3D">
    <w:pPr>
      <w:pStyle w:val="Footer"/>
      <w:tabs>
        <w:tab w:val="clear" w:pos="8640"/>
        <w:tab w:val="right" w:pos="9360"/>
      </w:tabs>
      <w:ind w:left="-720" w:right="-720"/>
    </w:pPr>
    <w:r>
      <w:rPr>
        <w:rFonts w:ascii="Arial" w:hAnsi="Arial" w:cs="Arial"/>
        <w:i/>
        <w:iCs/>
        <w:sz w:val="16"/>
      </w:rPr>
      <w:t xml:space="preserve">Proprietary and Confidential, Copyright 2006-2019, R.Steiger </w:t>
    </w:r>
    <w:r>
      <w:rPr>
        <w:rFonts w:ascii="Arial" w:hAnsi="Arial" w:cs="Arial"/>
        <w:i/>
        <w:iCs/>
        <w:sz w:val="16"/>
      </w:rPr>
      <w:tab/>
      <w:t>.</w:t>
    </w:r>
    <w:r>
      <w:rPr>
        <w:rFonts w:ascii="Arial" w:hAnsi="Arial" w:cs="Arial"/>
        <w:i/>
        <w:iCs/>
        <w:sz w:val="16"/>
      </w:rPr>
      <w:tab/>
    </w:r>
    <w:r>
      <w:rPr>
        <w:rFonts w:ascii="Arial" w:hAnsi="Arial" w:cs="Arial"/>
        <w:sz w:val="16"/>
      </w:rPr>
      <w:t xml:space="preserve"> </w:t>
    </w:r>
    <w:r>
      <w:rPr>
        <w:rFonts w:ascii="Arial" w:hAnsi="Arial" w:cs="Arial"/>
        <w:sz w:val="16"/>
      </w:rPr>
      <w:fldChar w:fldCharType="begin"/>
    </w:r>
    <w:r>
      <w:rPr>
        <w:rFonts w:ascii="Arial" w:hAnsi="Arial" w:cs="Arial"/>
        <w:sz w:val="16"/>
      </w:rPr>
      <w:instrText xml:space="preserve"> DATE \@ "M/d/yyyy" </w:instrText>
    </w:r>
    <w:r>
      <w:rPr>
        <w:rFonts w:ascii="Arial" w:hAnsi="Arial" w:cs="Arial"/>
        <w:sz w:val="16"/>
      </w:rPr>
      <w:fldChar w:fldCharType="separate"/>
    </w:r>
    <w:r w:rsidR="0022748E">
      <w:rPr>
        <w:rFonts w:ascii="Arial" w:hAnsi="Arial" w:cs="Arial"/>
        <w:noProof/>
        <w:sz w:val="16"/>
      </w:rPr>
      <w:t>4/19/2023</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90FC" w14:textId="77777777" w:rsidR="004F5180" w:rsidRDefault="004F5180">
      <w:r>
        <w:separator/>
      </w:r>
    </w:p>
  </w:footnote>
  <w:footnote w:type="continuationSeparator" w:id="0">
    <w:p w14:paraId="4718771F" w14:textId="77777777" w:rsidR="004F5180" w:rsidRDefault="004F5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F6B3" w14:textId="68E0B2C9" w:rsidR="00384B3D" w:rsidRDefault="00384B3D">
    <w:pPr>
      <w:pStyle w:val="Header"/>
      <w:tabs>
        <w:tab w:val="clear" w:pos="8640"/>
        <w:tab w:val="right" w:pos="9360"/>
      </w:tabs>
      <w:ind w:right="-720"/>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Pr>
        <w:rFonts w:ascii="Arial" w:hAnsi="Arial" w:cs="Arial"/>
      </w:rPr>
      <w:t>Ensemble Innovations</w:t>
    </w:r>
    <w:r>
      <w:rPr>
        <w:rFonts w:ascii="Arial" w:hAnsi="Arial" w:cs="Arial"/>
      </w:rPr>
      <w:fldChar w:fldCharType="end"/>
    </w:r>
    <w:r>
      <w:rPr>
        <w:rFonts w:ascii="Arial" w:hAnsi="Arial" w:cs="Arial"/>
      </w:rPr>
      <w:tab/>
    </w:r>
    <w:r>
      <w:rPr>
        <w:rFonts w:ascii="Arial" w:hAnsi="Arial" w:cs="Arial"/>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AD8AA60"/>
    <w:lvl w:ilvl="0">
      <w:start w:val="1"/>
      <w:numFmt w:val="bullet"/>
      <w:pStyle w:val="ListBullet3"/>
      <w:lvlText w:val=""/>
      <w:lvlJc w:val="left"/>
      <w:pPr>
        <w:tabs>
          <w:tab w:val="num" w:pos="2160"/>
        </w:tabs>
        <w:ind w:left="2160" w:hanging="360"/>
      </w:pPr>
      <w:rPr>
        <w:rFonts w:ascii="Symbol" w:hAnsi="Symbol" w:hint="default"/>
      </w:rPr>
    </w:lvl>
  </w:abstractNum>
  <w:abstractNum w:abstractNumId="1" w15:restartNumberingAfterBreak="0">
    <w:nsid w:val="03615D43"/>
    <w:multiLevelType w:val="hybridMultilevel"/>
    <w:tmpl w:val="778820AE"/>
    <w:lvl w:ilvl="0" w:tplc="6792B0E4">
      <w:start w:val="1"/>
      <w:numFmt w:val="bullet"/>
      <w:pStyle w:val="Task"/>
      <w:lvlText w:val=""/>
      <w:lvlJc w:val="left"/>
      <w:pPr>
        <w:tabs>
          <w:tab w:val="num" w:pos="936"/>
        </w:tabs>
        <w:ind w:left="936" w:hanging="360"/>
      </w:pPr>
      <w:rPr>
        <w:rFonts w:ascii="Symbol" w:hAnsi="Symbol" w:hint="default"/>
      </w:rPr>
    </w:lvl>
    <w:lvl w:ilvl="1" w:tplc="BBAEAB14">
      <w:start w:val="1"/>
      <w:numFmt w:val="bullet"/>
      <w:lvlText w:val="o"/>
      <w:lvlJc w:val="left"/>
      <w:pPr>
        <w:tabs>
          <w:tab w:val="num" w:pos="2016"/>
        </w:tabs>
        <w:ind w:left="2016" w:hanging="360"/>
      </w:pPr>
      <w:rPr>
        <w:rFonts w:ascii="Courier New" w:hAnsi="Courier New" w:cs="Courier New" w:hint="default"/>
      </w:rPr>
    </w:lvl>
    <w:lvl w:ilvl="2" w:tplc="CEA06F0C">
      <w:start w:val="1"/>
      <w:numFmt w:val="bullet"/>
      <w:lvlText w:val=""/>
      <w:lvlJc w:val="left"/>
      <w:pPr>
        <w:tabs>
          <w:tab w:val="num" w:pos="2736"/>
        </w:tabs>
        <w:ind w:left="2736" w:hanging="360"/>
      </w:pPr>
      <w:rPr>
        <w:rFonts w:ascii="Wingdings" w:hAnsi="Wingdings" w:hint="default"/>
      </w:rPr>
    </w:lvl>
    <w:lvl w:ilvl="3" w:tplc="87A41C04">
      <w:start w:val="1"/>
      <w:numFmt w:val="bullet"/>
      <w:lvlText w:val=""/>
      <w:lvlJc w:val="left"/>
      <w:pPr>
        <w:tabs>
          <w:tab w:val="num" w:pos="3456"/>
        </w:tabs>
        <w:ind w:left="3456" w:hanging="360"/>
      </w:pPr>
      <w:rPr>
        <w:rFonts w:ascii="Symbol" w:hAnsi="Symbol" w:hint="default"/>
      </w:rPr>
    </w:lvl>
    <w:lvl w:ilvl="4" w:tplc="0A26914A" w:tentative="1">
      <w:start w:val="1"/>
      <w:numFmt w:val="bullet"/>
      <w:lvlText w:val="o"/>
      <w:lvlJc w:val="left"/>
      <w:pPr>
        <w:tabs>
          <w:tab w:val="num" w:pos="4176"/>
        </w:tabs>
        <w:ind w:left="4176" w:hanging="360"/>
      </w:pPr>
      <w:rPr>
        <w:rFonts w:ascii="Courier New" w:hAnsi="Courier New" w:cs="Courier New" w:hint="default"/>
      </w:rPr>
    </w:lvl>
    <w:lvl w:ilvl="5" w:tplc="5CC0B0C2" w:tentative="1">
      <w:start w:val="1"/>
      <w:numFmt w:val="bullet"/>
      <w:lvlText w:val=""/>
      <w:lvlJc w:val="left"/>
      <w:pPr>
        <w:tabs>
          <w:tab w:val="num" w:pos="4896"/>
        </w:tabs>
        <w:ind w:left="4896" w:hanging="360"/>
      </w:pPr>
      <w:rPr>
        <w:rFonts w:ascii="Wingdings" w:hAnsi="Wingdings" w:hint="default"/>
      </w:rPr>
    </w:lvl>
    <w:lvl w:ilvl="6" w:tplc="BA387F8A" w:tentative="1">
      <w:start w:val="1"/>
      <w:numFmt w:val="bullet"/>
      <w:lvlText w:val=""/>
      <w:lvlJc w:val="left"/>
      <w:pPr>
        <w:tabs>
          <w:tab w:val="num" w:pos="5616"/>
        </w:tabs>
        <w:ind w:left="5616" w:hanging="360"/>
      </w:pPr>
      <w:rPr>
        <w:rFonts w:ascii="Symbol" w:hAnsi="Symbol" w:hint="default"/>
      </w:rPr>
    </w:lvl>
    <w:lvl w:ilvl="7" w:tplc="59E077F6" w:tentative="1">
      <w:start w:val="1"/>
      <w:numFmt w:val="bullet"/>
      <w:lvlText w:val="o"/>
      <w:lvlJc w:val="left"/>
      <w:pPr>
        <w:tabs>
          <w:tab w:val="num" w:pos="6336"/>
        </w:tabs>
        <w:ind w:left="6336" w:hanging="360"/>
      </w:pPr>
      <w:rPr>
        <w:rFonts w:ascii="Courier New" w:hAnsi="Courier New" w:cs="Courier New" w:hint="default"/>
      </w:rPr>
    </w:lvl>
    <w:lvl w:ilvl="8" w:tplc="AC8CF716"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388286D"/>
    <w:multiLevelType w:val="hybridMultilevel"/>
    <w:tmpl w:val="29C00A44"/>
    <w:lvl w:ilvl="0" w:tplc="CEDA03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B6E42"/>
    <w:multiLevelType w:val="hybridMultilevel"/>
    <w:tmpl w:val="8E7CA100"/>
    <w:lvl w:ilvl="0" w:tplc="E92AB346">
      <w:start w:val="1"/>
      <w:numFmt w:val="bullet"/>
      <w:pStyle w:val="HotTask"/>
      <w:lvlText w:val=""/>
      <w:lvlJc w:val="left"/>
      <w:pPr>
        <w:tabs>
          <w:tab w:val="num" w:pos="360"/>
        </w:tabs>
        <w:ind w:left="360" w:hanging="360"/>
      </w:pPr>
      <w:rPr>
        <w:rFonts w:ascii="Wingdings" w:hAnsi="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245CC2"/>
    <w:multiLevelType w:val="multilevel"/>
    <w:tmpl w:val="97F0558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40"/>
        </w:tabs>
        <w:ind w:left="3384" w:hanging="864"/>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color w:val="auto"/>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5" w15:restartNumberingAfterBreak="0">
    <w:nsid w:val="11260116"/>
    <w:multiLevelType w:val="hybridMultilevel"/>
    <w:tmpl w:val="CE369506"/>
    <w:lvl w:ilvl="0" w:tplc="6F823CCE">
      <w:start w:val="1"/>
      <w:numFmt w:val="bullet"/>
      <w:pStyle w:val="ListBullet1"/>
      <w:lvlText w:val=""/>
      <w:lvlJc w:val="left"/>
      <w:pPr>
        <w:tabs>
          <w:tab w:val="num" w:pos="360"/>
        </w:tabs>
        <w:ind w:left="360" w:hanging="360"/>
      </w:pPr>
      <w:rPr>
        <w:rFonts w:ascii="Symbol" w:hAnsi="Symbol" w:hint="default"/>
      </w:rPr>
    </w:lvl>
    <w:lvl w:ilvl="1" w:tplc="1466F1F2">
      <w:start w:val="1"/>
      <w:numFmt w:val="bullet"/>
      <w:lvlText w:val="o"/>
      <w:lvlJc w:val="left"/>
      <w:pPr>
        <w:tabs>
          <w:tab w:val="num" w:pos="1440"/>
        </w:tabs>
        <w:ind w:left="1440" w:hanging="360"/>
      </w:pPr>
      <w:rPr>
        <w:rFonts w:ascii="Courier New" w:hAnsi="Courier New" w:cs="Courier New" w:hint="default"/>
      </w:rPr>
    </w:lvl>
    <w:lvl w:ilvl="2" w:tplc="9B00F240">
      <w:start w:val="1"/>
      <w:numFmt w:val="bullet"/>
      <w:lvlText w:val=""/>
      <w:lvlJc w:val="left"/>
      <w:pPr>
        <w:tabs>
          <w:tab w:val="num" w:pos="2160"/>
        </w:tabs>
        <w:ind w:left="2160" w:hanging="360"/>
      </w:pPr>
      <w:rPr>
        <w:rFonts w:ascii="Wingdings" w:hAnsi="Wingdings" w:hint="default"/>
      </w:rPr>
    </w:lvl>
    <w:lvl w:ilvl="3" w:tplc="32705F84" w:tentative="1">
      <w:start w:val="1"/>
      <w:numFmt w:val="bullet"/>
      <w:lvlText w:val=""/>
      <w:lvlJc w:val="left"/>
      <w:pPr>
        <w:tabs>
          <w:tab w:val="num" w:pos="2880"/>
        </w:tabs>
        <w:ind w:left="2880" w:hanging="360"/>
      </w:pPr>
      <w:rPr>
        <w:rFonts w:ascii="Symbol" w:hAnsi="Symbol" w:hint="default"/>
      </w:rPr>
    </w:lvl>
    <w:lvl w:ilvl="4" w:tplc="B6CAFDBC" w:tentative="1">
      <w:start w:val="1"/>
      <w:numFmt w:val="bullet"/>
      <w:lvlText w:val="o"/>
      <w:lvlJc w:val="left"/>
      <w:pPr>
        <w:tabs>
          <w:tab w:val="num" w:pos="3600"/>
        </w:tabs>
        <w:ind w:left="3600" w:hanging="360"/>
      </w:pPr>
      <w:rPr>
        <w:rFonts w:ascii="Courier New" w:hAnsi="Courier New" w:cs="Courier New" w:hint="default"/>
      </w:rPr>
    </w:lvl>
    <w:lvl w:ilvl="5" w:tplc="9EC695EC" w:tentative="1">
      <w:start w:val="1"/>
      <w:numFmt w:val="bullet"/>
      <w:lvlText w:val=""/>
      <w:lvlJc w:val="left"/>
      <w:pPr>
        <w:tabs>
          <w:tab w:val="num" w:pos="4320"/>
        </w:tabs>
        <w:ind w:left="4320" w:hanging="360"/>
      </w:pPr>
      <w:rPr>
        <w:rFonts w:ascii="Wingdings" w:hAnsi="Wingdings" w:hint="default"/>
      </w:rPr>
    </w:lvl>
    <w:lvl w:ilvl="6" w:tplc="FAEAA808" w:tentative="1">
      <w:start w:val="1"/>
      <w:numFmt w:val="bullet"/>
      <w:lvlText w:val=""/>
      <w:lvlJc w:val="left"/>
      <w:pPr>
        <w:tabs>
          <w:tab w:val="num" w:pos="5040"/>
        </w:tabs>
        <w:ind w:left="5040" w:hanging="360"/>
      </w:pPr>
      <w:rPr>
        <w:rFonts w:ascii="Symbol" w:hAnsi="Symbol" w:hint="default"/>
      </w:rPr>
    </w:lvl>
    <w:lvl w:ilvl="7" w:tplc="B1CED89E" w:tentative="1">
      <w:start w:val="1"/>
      <w:numFmt w:val="bullet"/>
      <w:lvlText w:val="o"/>
      <w:lvlJc w:val="left"/>
      <w:pPr>
        <w:tabs>
          <w:tab w:val="num" w:pos="5760"/>
        </w:tabs>
        <w:ind w:left="5760" w:hanging="360"/>
      </w:pPr>
      <w:rPr>
        <w:rFonts w:ascii="Courier New" w:hAnsi="Courier New" w:cs="Courier New" w:hint="default"/>
      </w:rPr>
    </w:lvl>
    <w:lvl w:ilvl="8" w:tplc="E4A675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C25479"/>
    <w:multiLevelType w:val="hybridMultilevel"/>
    <w:tmpl w:val="A664D32C"/>
    <w:lvl w:ilvl="0" w:tplc="BB40FCF6">
      <w:start w:val="1"/>
      <w:numFmt w:val="decimal"/>
      <w:pStyle w:val="MyListNumb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15:restartNumberingAfterBreak="0">
    <w:nsid w:val="2BDE0F0B"/>
    <w:multiLevelType w:val="hybridMultilevel"/>
    <w:tmpl w:val="37D8BA3C"/>
    <w:lvl w:ilvl="0" w:tplc="EF88E68C">
      <w:start w:val="1"/>
      <w:numFmt w:val="bullet"/>
      <w:pStyle w:val="List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658D7"/>
    <w:multiLevelType w:val="hybridMultilevel"/>
    <w:tmpl w:val="E0F6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D7980"/>
    <w:multiLevelType w:val="multilevel"/>
    <w:tmpl w:val="CC3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950647"/>
    <w:multiLevelType w:val="multilevel"/>
    <w:tmpl w:val="0409001F"/>
    <w:name w:val="NumLi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50328F"/>
    <w:multiLevelType w:val="hybridMultilevel"/>
    <w:tmpl w:val="C6F05844"/>
    <w:lvl w:ilvl="0" w:tplc="458EB38E">
      <w:start w:val="1"/>
      <w:numFmt w:val="bullet"/>
      <w:pStyle w:val="DoneTask"/>
      <w:lvlText w:val=""/>
      <w:lvlJc w:val="left"/>
      <w:pPr>
        <w:tabs>
          <w:tab w:val="num" w:pos="450"/>
        </w:tabs>
        <w:ind w:left="450" w:hanging="360"/>
      </w:pPr>
      <w:rPr>
        <w:rFonts w:ascii="Wingdings" w:hAnsi="Wingdings" w:hint="default"/>
      </w:rPr>
    </w:lvl>
    <w:lvl w:ilvl="1" w:tplc="04F817B8">
      <w:start w:val="1"/>
      <w:numFmt w:val="bullet"/>
      <w:lvlText w:val="o"/>
      <w:lvlJc w:val="left"/>
      <w:pPr>
        <w:tabs>
          <w:tab w:val="num" w:pos="1440"/>
        </w:tabs>
        <w:ind w:left="1440" w:hanging="360"/>
      </w:pPr>
      <w:rPr>
        <w:rFonts w:ascii="Courier New" w:hAnsi="Courier New" w:cs="Courier New" w:hint="default"/>
      </w:rPr>
    </w:lvl>
    <w:lvl w:ilvl="2" w:tplc="4A5C2270">
      <w:start w:val="1"/>
      <w:numFmt w:val="bullet"/>
      <w:lvlText w:val=""/>
      <w:lvlJc w:val="left"/>
      <w:pPr>
        <w:tabs>
          <w:tab w:val="num" w:pos="2160"/>
        </w:tabs>
        <w:ind w:left="2160" w:hanging="360"/>
      </w:pPr>
      <w:rPr>
        <w:rFonts w:ascii="Wingdings" w:hAnsi="Wingdings" w:hint="default"/>
      </w:rPr>
    </w:lvl>
    <w:lvl w:ilvl="3" w:tplc="80F0116C" w:tentative="1">
      <w:start w:val="1"/>
      <w:numFmt w:val="bullet"/>
      <w:lvlText w:val=""/>
      <w:lvlJc w:val="left"/>
      <w:pPr>
        <w:tabs>
          <w:tab w:val="num" w:pos="2880"/>
        </w:tabs>
        <w:ind w:left="2880" w:hanging="360"/>
      </w:pPr>
      <w:rPr>
        <w:rFonts w:ascii="Symbol" w:hAnsi="Symbol" w:hint="default"/>
      </w:rPr>
    </w:lvl>
    <w:lvl w:ilvl="4" w:tplc="A808CF60" w:tentative="1">
      <w:start w:val="1"/>
      <w:numFmt w:val="bullet"/>
      <w:lvlText w:val="o"/>
      <w:lvlJc w:val="left"/>
      <w:pPr>
        <w:tabs>
          <w:tab w:val="num" w:pos="3600"/>
        </w:tabs>
        <w:ind w:left="3600" w:hanging="360"/>
      </w:pPr>
      <w:rPr>
        <w:rFonts w:ascii="Courier New" w:hAnsi="Courier New" w:cs="Courier New" w:hint="default"/>
      </w:rPr>
    </w:lvl>
    <w:lvl w:ilvl="5" w:tplc="1AB01EA6" w:tentative="1">
      <w:start w:val="1"/>
      <w:numFmt w:val="bullet"/>
      <w:lvlText w:val=""/>
      <w:lvlJc w:val="left"/>
      <w:pPr>
        <w:tabs>
          <w:tab w:val="num" w:pos="4320"/>
        </w:tabs>
        <w:ind w:left="4320" w:hanging="360"/>
      </w:pPr>
      <w:rPr>
        <w:rFonts w:ascii="Wingdings" w:hAnsi="Wingdings" w:hint="default"/>
      </w:rPr>
    </w:lvl>
    <w:lvl w:ilvl="6" w:tplc="4EFA60E4" w:tentative="1">
      <w:start w:val="1"/>
      <w:numFmt w:val="bullet"/>
      <w:lvlText w:val=""/>
      <w:lvlJc w:val="left"/>
      <w:pPr>
        <w:tabs>
          <w:tab w:val="num" w:pos="5040"/>
        </w:tabs>
        <w:ind w:left="5040" w:hanging="360"/>
      </w:pPr>
      <w:rPr>
        <w:rFonts w:ascii="Symbol" w:hAnsi="Symbol" w:hint="default"/>
      </w:rPr>
    </w:lvl>
    <w:lvl w:ilvl="7" w:tplc="6D62AC0C" w:tentative="1">
      <w:start w:val="1"/>
      <w:numFmt w:val="bullet"/>
      <w:lvlText w:val="o"/>
      <w:lvlJc w:val="left"/>
      <w:pPr>
        <w:tabs>
          <w:tab w:val="num" w:pos="5760"/>
        </w:tabs>
        <w:ind w:left="5760" w:hanging="360"/>
      </w:pPr>
      <w:rPr>
        <w:rFonts w:ascii="Courier New" w:hAnsi="Courier New" w:cs="Courier New" w:hint="default"/>
      </w:rPr>
    </w:lvl>
    <w:lvl w:ilvl="8" w:tplc="F5B490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7725C"/>
    <w:multiLevelType w:val="multilevel"/>
    <w:tmpl w:val="E2B61E60"/>
    <w:lvl w:ilvl="0">
      <w:start w:val="1"/>
      <w:numFmt w:val="decimal"/>
      <w:lvlText w:val="%1."/>
      <w:lvlJc w:val="left"/>
      <w:pPr>
        <w:tabs>
          <w:tab w:val="num" w:pos="360"/>
        </w:tabs>
        <w:ind w:left="360" w:hanging="360"/>
      </w:pPr>
      <w:rPr>
        <w:rFonts w:hint="default"/>
      </w:rPr>
    </w:lvl>
    <w:lvl w:ilvl="1">
      <w:start w:val="1"/>
      <w:numFmt w:val="decimal"/>
      <w:pStyle w:val="ListNumber2"/>
      <w:lvlText w:val="%1.%2."/>
      <w:lvlJc w:val="left"/>
      <w:pPr>
        <w:tabs>
          <w:tab w:val="num" w:pos="792"/>
        </w:tabs>
        <w:ind w:left="792" w:hanging="504"/>
      </w:pPr>
      <w:rPr>
        <w:rFonts w:hint="default"/>
      </w:rPr>
    </w:lvl>
    <w:lvl w:ilvl="2">
      <w:start w:val="1"/>
      <w:numFmt w:val="decimal"/>
      <w:pStyle w:val="ListNumber3"/>
      <w:lvlText w:val="%1.%2.%3."/>
      <w:lvlJc w:val="left"/>
      <w:pPr>
        <w:tabs>
          <w:tab w:val="num" w:pos="1368"/>
        </w:tabs>
        <w:ind w:left="1368" w:hanging="792"/>
      </w:pPr>
      <w:rPr>
        <w:rFonts w:hint="default"/>
      </w:rPr>
    </w:lvl>
    <w:lvl w:ilvl="3">
      <w:start w:val="1"/>
      <w:numFmt w:val="decimal"/>
      <w:pStyle w:val="ListNumber4"/>
      <w:lvlText w:val="%1.%2.%3.%4."/>
      <w:lvlJc w:val="left"/>
      <w:pPr>
        <w:tabs>
          <w:tab w:val="num" w:pos="1872"/>
        </w:tabs>
        <w:ind w:left="1872" w:hanging="1008"/>
      </w:pPr>
      <w:rPr>
        <w:rFonts w:hint="default"/>
      </w:rPr>
    </w:lvl>
    <w:lvl w:ilvl="4">
      <w:start w:val="1"/>
      <w:numFmt w:val="decimal"/>
      <w:pStyle w:val="ListNumber5"/>
      <w:lvlText w:val="%1.%2.%3.%4.%5."/>
      <w:lvlJc w:val="left"/>
      <w:pPr>
        <w:tabs>
          <w:tab w:val="num" w:pos="1512"/>
        </w:tabs>
        <w:ind w:left="1512" w:hanging="360"/>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3" w15:restartNumberingAfterBreak="0">
    <w:nsid w:val="3BF43DB0"/>
    <w:multiLevelType w:val="hybridMultilevel"/>
    <w:tmpl w:val="6F1A968C"/>
    <w:name w:val="ListNum"/>
    <w:lvl w:ilvl="0" w:tplc="9C9464F6">
      <w:start w:val="1"/>
      <w:numFmt w:val="bullet"/>
      <w:pStyle w:val="DefinitionItem"/>
      <w:lvlText w:val=""/>
      <w:lvlJc w:val="left"/>
      <w:pPr>
        <w:tabs>
          <w:tab w:val="num" w:pos="288"/>
        </w:tabs>
        <w:ind w:left="288" w:hanging="288"/>
      </w:pPr>
      <w:rPr>
        <w:rFonts w:ascii="Symbol" w:hAnsi="Symbol" w:hint="default"/>
      </w:rPr>
    </w:lvl>
    <w:lvl w:ilvl="1" w:tplc="CC2C44B8" w:tentative="1">
      <w:start w:val="1"/>
      <w:numFmt w:val="bullet"/>
      <w:lvlText w:val="o"/>
      <w:lvlJc w:val="left"/>
      <w:pPr>
        <w:tabs>
          <w:tab w:val="num" w:pos="1440"/>
        </w:tabs>
        <w:ind w:left="1440" w:hanging="360"/>
      </w:pPr>
      <w:rPr>
        <w:rFonts w:ascii="Courier New" w:hAnsi="Courier New" w:cs="Courier New" w:hint="default"/>
      </w:rPr>
    </w:lvl>
    <w:lvl w:ilvl="2" w:tplc="C93825B8" w:tentative="1">
      <w:start w:val="1"/>
      <w:numFmt w:val="bullet"/>
      <w:lvlText w:val=""/>
      <w:lvlJc w:val="left"/>
      <w:pPr>
        <w:tabs>
          <w:tab w:val="num" w:pos="2160"/>
        </w:tabs>
        <w:ind w:left="2160" w:hanging="360"/>
      </w:pPr>
      <w:rPr>
        <w:rFonts w:ascii="Wingdings" w:hAnsi="Wingdings" w:hint="default"/>
      </w:rPr>
    </w:lvl>
    <w:lvl w:ilvl="3" w:tplc="82D241EA" w:tentative="1">
      <w:start w:val="1"/>
      <w:numFmt w:val="bullet"/>
      <w:lvlText w:val=""/>
      <w:lvlJc w:val="left"/>
      <w:pPr>
        <w:tabs>
          <w:tab w:val="num" w:pos="2880"/>
        </w:tabs>
        <w:ind w:left="2880" w:hanging="360"/>
      </w:pPr>
      <w:rPr>
        <w:rFonts w:ascii="Symbol" w:hAnsi="Symbol" w:hint="default"/>
      </w:rPr>
    </w:lvl>
    <w:lvl w:ilvl="4" w:tplc="0B98094E" w:tentative="1">
      <w:start w:val="1"/>
      <w:numFmt w:val="bullet"/>
      <w:lvlText w:val="o"/>
      <w:lvlJc w:val="left"/>
      <w:pPr>
        <w:tabs>
          <w:tab w:val="num" w:pos="3600"/>
        </w:tabs>
        <w:ind w:left="3600" w:hanging="360"/>
      </w:pPr>
      <w:rPr>
        <w:rFonts w:ascii="Courier New" w:hAnsi="Courier New" w:cs="Courier New" w:hint="default"/>
      </w:rPr>
    </w:lvl>
    <w:lvl w:ilvl="5" w:tplc="6FBE431C" w:tentative="1">
      <w:start w:val="1"/>
      <w:numFmt w:val="bullet"/>
      <w:lvlText w:val=""/>
      <w:lvlJc w:val="left"/>
      <w:pPr>
        <w:tabs>
          <w:tab w:val="num" w:pos="4320"/>
        </w:tabs>
        <w:ind w:left="4320" w:hanging="360"/>
      </w:pPr>
      <w:rPr>
        <w:rFonts w:ascii="Wingdings" w:hAnsi="Wingdings" w:hint="default"/>
      </w:rPr>
    </w:lvl>
    <w:lvl w:ilvl="6" w:tplc="D448726E" w:tentative="1">
      <w:start w:val="1"/>
      <w:numFmt w:val="bullet"/>
      <w:lvlText w:val=""/>
      <w:lvlJc w:val="left"/>
      <w:pPr>
        <w:tabs>
          <w:tab w:val="num" w:pos="5040"/>
        </w:tabs>
        <w:ind w:left="5040" w:hanging="360"/>
      </w:pPr>
      <w:rPr>
        <w:rFonts w:ascii="Symbol" w:hAnsi="Symbol" w:hint="default"/>
      </w:rPr>
    </w:lvl>
    <w:lvl w:ilvl="7" w:tplc="76D0AFB2" w:tentative="1">
      <w:start w:val="1"/>
      <w:numFmt w:val="bullet"/>
      <w:lvlText w:val="o"/>
      <w:lvlJc w:val="left"/>
      <w:pPr>
        <w:tabs>
          <w:tab w:val="num" w:pos="5760"/>
        </w:tabs>
        <w:ind w:left="5760" w:hanging="360"/>
      </w:pPr>
      <w:rPr>
        <w:rFonts w:ascii="Courier New" w:hAnsi="Courier New" w:cs="Courier New" w:hint="default"/>
      </w:rPr>
    </w:lvl>
    <w:lvl w:ilvl="8" w:tplc="BD3052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D35B7B"/>
    <w:multiLevelType w:val="hybridMultilevel"/>
    <w:tmpl w:val="4F781FEA"/>
    <w:lvl w:ilvl="0" w:tplc="B2C6C7C0">
      <w:start w:val="1"/>
      <w:numFmt w:val="bullet"/>
      <w:lvlText w:val=""/>
      <w:lvlJc w:val="left"/>
      <w:pPr>
        <w:tabs>
          <w:tab w:val="num" w:pos="1800"/>
        </w:tabs>
        <w:ind w:left="1800" w:hanging="360"/>
      </w:pPr>
      <w:rPr>
        <w:rFonts w:ascii="Symbol" w:hAnsi="Symbol" w:hint="default"/>
      </w:rPr>
    </w:lvl>
    <w:lvl w:ilvl="1" w:tplc="00449074">
      <w:start w:val="1"/>
      <w:numFmt w:val="bullet"/>
      <w:pStyle w:val="Subtask"/>
      <w:lvlText w:val=""/>
      <w:lvlJc w:val="left"/>
      <w:pPr>
        <w:tabs>
          <w:tab w:val="num" w:pos="1710"/>
        </w:tabs>
        <w:ind w:left="1710" w:hanging="360"/>
      </w:pPr>
      <w:rPr>
        <w:rFonts w:ascii="Symbol" w:hAnsi="Symbol" w:hint="default"/>
      </w:rPr>
    </w:lvl>
    <w:lvl w:ilvl="2" w:tplc="04090005">
      <w:start w:val="1"/>
      <w:numFmt w:val="decimal"/>
      <w:lvlText w:val="%3."/>
      <w:lvlJc w:val="lef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400043"/>
    <w:multiLevelType w:val="multilevel"/>
    <w:tmpl w:val="16E467AA"/>
    <w:lvl w:ilvl="0">
      <w:start w:val="1"/>
      <w:numFmt w:val="bullet"/>
      <w:pStyle w:val="ListBullet2"/>
      <w:lvlText w:val=""/>
      <w:lvlJc w:val="left"/>
      <w:pPr>
        <w:tabs>
          <w:tab w:val="num" w:pos="1080"/>
        </w:tabs>
        <w:ind w:left="1080" w:hanging="360"/>
      </w:pPr>
      <w:rPr>
        <w:rFonts w:ascii="Symbol" w:hAnsi="Symbol" w:hint="default"/>
      </w:rPr>
    </w:lvl>
    <w:lvl w:ilvl="1">
      <w:start w:val="1"/>
      <w:numFmt w:val="decimal"/>
      <w:lvlText w:val="%1.%2."/>
      <w:lvlJc w:val="left"/>
      <w:pPr>
        <w:tabs>
          <w:tab w:val="num" w:pos="1800"/>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6" w15:restartNumberingAfterBreak="0">
    <w:nsid w:val="446E7E0B"/>
    <w:multiLevelType w:val="hybridMultilevel"/>
    <w:tmpl w:val="479EEEF8"/>
    <w:lvl w:ilvl="0" w:tplc="7D80F850">
      <w:start w:val="1"/>
      <w:numFmt w:val="decimal"/>
      <w:pStyle w:val="ListNumber"/>
      <w:lvlText w:val="%1."/>
      <w:lvlJc w:val="left"/>
      <w:pPr>
        <w:tabs>
          <w:tab w:val="num" w:pos="972"/>
        </w:tabs>
        <w:ind w:left="972" w:hanging="432"/>
      </w:pPr>
      <w:rPr>
        <w:rFonts w:hint="default"/>
      </w:rPr>
    </w:lvl>
    <w:lvl w:ilvl="1" w:tplc="CDDE4C72">
      <w:start w:val="1"/>
      <w:numFmt w:val="lowerLetter"/>
      <w:lvlText w:val="%2."/>
      <w:lvlJc w:val="left"/>
      <w:pPr>
        <w:tabs>
          <w:tab w:val="num" w:pos="1440"/>
        </w:tabs>
        <w:ind w:left="1440" w:hanging="360"/>
      </w:pPr>
    </w:lvl>
    <w:lvl w:ilvl="2" w:tplc="2812B86E">
      <w:start w:val="1"/>
      <w:numFmt w:val="lowerRoman"/>
      <w:lvlText w:val="%3."/>
      <w:lvlJc w:val="right"/>
      <w:pPr>
        <w:tabs>
          <w:tab w:val="num" w:pos="2160"/>
        </w:tabs>
        <w:ind w:left="2160" w:hanging="180"/>
      </w:pPr>
    </w:lvl>
    <w:lvl w:ilvl="3" w:tplc="C1927C7E">
      <w:start w:val="1"/>
      <w:numFmt w:val="decimal"/>
      <w:lvlText w:val="%4."/>
      <w:lvlJc w:val="left"/>
      <w:pPr>
        <w:tabs>
          <w:tab w:val="num" w:pos="2880"/>
        </w:tabs>
        <w:ind w:left="2880" w:hanging="360"/>
      </w:pPr>
    </w:lvl>
    <w:lvl w:ilvl="4" w:tplc="7D22EA42">
      <w:start w:val="1"/>
      <w:numFmt w:val="lowerLetter"/>
      <w:lvlText w:val="%5."/>
      <w:lvlJc w:val="left"/>
      <w:pPr>
        <w:tabs>
          <w:tab w:val="num" w:pos="3600"/>
        </w:tabs>
        <w:ind w:left="3600" w:hanging="360"/>
      </w:pPr>
    </w:lvl>
    <w:lvl w:ilvl="5" w:tplc="705854F4" w:tentative="1">
      <w:start w:val="1"/>
      <w:numFmt w:val="lowerRoman"/>
      <w:lvlText w:val="%6."/>
      <w:lvlJc w:val="right"/>
      <w:pPr>
        <w:tabs>
          <w:tab w:val="num" w:pos="4320"/>
        </w:tabs>
        <w:ind w:left="4320" w:hanging="180"/>
      </w:pPr>
    </w:lvl>
    <w:lvl w:ilvl="6" w:tplc="7028435E" w:tentative="1">
      <w:start w:val="1"/>
      <w:numFmt w:val="decimal"/>
      <w:lvlText w:val="%7."/>
      <w:lvlJc w:val="left"/>
      <w:pPr>
        <w:tabs>
          <w:tab w:val="num" w:pos="5040"/>
        </w:tabs>
        <w:ind w:left="5040" w:hanging="360"/>
      </w:pPr>
    </w:lvl>
    <w:lvl w:ilvl="7" w:tplc="BB6CBFB8" w:tentative="1">
      <w:start w:val="1"/>
      <w:numFmt w:val="lowerLetter"/>
      <w:lvlText w:val="%8."/>
      <w:lvlJc w:val="left"/>
      <w:pPr>
        <w:tabs>
          <w:tab w:val="num" w:pos="5760"/>
        </w:tabs>
        <w:ind w:left="5760" w:hanging="360"/>
      </w:pPr>
    </w:lvl>
    <w:lvl w:ilvl="8" w:tplc="92F2CFF8" w:tentative="1">
      <w:start w:val="1"/>
      <w:numFmt w:val="lowerRoman"/>
      <w:lvlText w:val="%9."/>
      <w:lvlJc w:val="right"/>
      <w:pPr>
        <w:tabs>
          <w:tab w:val="num" w:pos="6480"/>
        </w:tabs>
        <w:ind w:left="6480" w:hanging="180"/>
      </w:pPr>
    </w:lvl>
  </w:abstractNum>
  <w:abstractNum w:abstractNumId="17" w15:restartNumberingAfterBreak="0">
    <w:nsid w:val="4D7A0BC4"/>
    <w:multiLevelType w:val="multilevel"/>
    <w:tmpl w:val="29643F20"/>
    <w:name w:val="NumList2"/>
    <w:lvl w:ilvl="0">
      <w:start w:val="1"/>
      <w:numFmt w:val="decimal"/>
      <w:pStyle w:val="NumberedList"/>
      <w:lvlText w:val="%1."/>
      <w:lvlJc w:val="left"/>
      <w:pPr>
        <w:tabs>
          <w:tab w:val="num" w:pos="648"/>
        </w:tabs>
        <w:ind w:left="648" w:hanging="360"/>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88"/>
        </w:tabs>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8" w15:restartNumberingAfterBreak="0">
    <w:nsid w:val="511C5D8C"/>
    <w:multiLevelType w:val="hybridMultilevel"/>
    <w:tmpl w:val="0220DA74"/>
    <w:lvl w:ilvl="0" w:tplc="0409000F">
      <w:start w:val="1"/>
      <w:numFmt w:val="bullet"/>
      <w:pStyle w:val="FlowHeading"/>
      <w:lvlText w:val="o"/>
      <w:lvlJc w:val="left"/>
      <w:pPr>
        <w:tabs>
          <w:tab w:val="num" w:pos="720"/>
        </w:tabs>
        <w:ind w:left="72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1D6EF9"/>
    <w:multiLevelType w:val="hybridMultilevel"/>
    <w:tmpl w:val="1AD26A2E"/>
    <w:lvl w:ilvl="0" w:tplc="0BCE231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83C4598"/>
    <w:multiLevelType w:val="multilevel"/>
    <w:tmpl w:val="DDCED9F6"/>
    <w:lvl w:ilvl="0">
      <w:start w:val="1"/>
      <w:numFmt w:val="decimal"/>
      <w:pStyle w:val="MyHeading2"/>
      <w:lvlText w:val="%1"/>
      <w:lvlJc w:val="left"/>
      <w:pPr>
        <w:tabs>
          <w:tab w:val="num" w:pos="432"/>
        </w:tabs>
        <w:ind w:left="432" w:hanging="432"/>
      </w:pPr>
      <w:rPr>
        <w:rFonts w:hint="default"/>
      </w:rPr>
    </w:lvl>
    <w:lvl w:ilvl="1">
      <w:start w:val="1"/>
      <w:numFmt w:val="decimal"/>
      <w:lvlText w:val="%1.%2"/>
      <w:lvlJc w:val="left"/>
      <w:pPr>
        <w:tabs>
          <w:tab w:val="num" w:pos="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8991C03"/>
    <w:multiLevelType w:val="hybridMultilevel"/>
    <w:tmpl w:val="AA3AE1EE"/>
    <w:lvl w:ilvl="0" w:tplc="57C8F4F6">
      <w:start w:val="1"/>
      <w:numFmt w:val="upperRoman"/>
      <w:lvlText w:val="Part %1: "/>
      <w:lvlJc w:val="left"/>
      <w:pPr>
        <w:tabs>
          <w:tab w:val="num" w:pos="1800"/>
        </w:tabs>
        <w:ind w:left="288" w:hanging="288"/>
      </w:pPr>
      <w:rPr>
        <w:rFonts w:hint="default"/>
      </w:rPr>
    </w:lvl>
    <w:lvl w:ilvl="1" w:tplc="304094EE" w:tentative="1">
      <w:start w:val="1"/>
      <w:numFmt w:val="lowerLetter"/>
      <w:lvlText w:val="%2."/>
      <w:lvlJc w:val="left"/>
      <w:pPr>
        <w:tabs>
          <w:tab w:val="num" w:pos="1440"/>
        </w:tabs>
        <w:ind w:left="1440" w:hanging="360"/>
      </w:pPr>
    </w:lvl>
    <w:lvl w:ilvl="2" w:tplc="0E7CF9E4" w:tentative="1">
      <w:start w:val="1"/>
      <w:numFmt w:val="lowerRoman"/>
      <w:lvlText w:val="%3."/>
      <w:lvlJc w:val="right"/>
      <w:pPr>
        <w:tabs>
          <w:tab w:val="num" w:pos="2160"/>
        </w:tabs>
        <w:ind w:left="2160" w:hanging="180"/>
      </w:pPr>
    </w:lvl>
    <w:lvl w:ilvl="3" w:tplc="2D22DB26" w:tentative="1">
      <w:start w:val="1"/>
      <w:numFmt w:val="decimal"/>
      <w:lvlText w:val="%4."/>
      <w:lvlJc w:val="left"/>
      <w:pPr>
        <w:tabs>
          <w:tab w:val="num" w:pos="2880"/>
        </w:tabs>
        <w:ind w:left="2880" w:hanging="360"/>
      </w:pPr>
    </w:lvl>
    <w:lvl w:ilvl="4" w:tplc="FE50F82E" w:tentative="1">
      <w:start w:val="1"/>
      <w:numFmt w:val="lowerLetter"/>
      <w:lvlText w:val="%5."/>
      <w:lvlJc w:val="left"/>
      <w:pPr>
        <w:tabs>
          <w:tab w:val="num" w:pos="3600"/>
        </w:tabs>
        <w:ind w:left="3600" w:hanging="360"/>
      </w:pPr>
    </w:lvl>
    <w:lvl w:ilvl="5" w:tplc="A08823EA" w:tentative="1">
      <w:start w:val="1"/>
      <w:numFmt w:val="lowerRoman"/>
      <w:lvlText w:val="%6."/>
      <w:lvlJc w:val="right"/>
      <w:pPr>
        <w:tabs>
          <w:tab w:val="num" w:pos="4320"/>
        </w:tabs>
        <w:ind w:left="4320" w:hanging="180"/>
      </w:pPr>
    </w:lvl>
    <w:lvl w:ilvl="6" w:tplc="14D6C0D0" w:tentative="1">
      <w:start w:val="1"/>
      <w:numFmt w:val="decimal"/>
      <w:lvlText w:val="%7."/>
      <w:lvlJc w:val="left"/>
      <w:pPr>
        <w:tabs>
          <w:tab w:val="num" w:pos="5040"/>
        </w:tabs>
        <w:ind w:left="5040" w:hanging="360"/>
      </w:pPr>
    </w:lvl>
    <w:lvl w:ilvl="7" w:tplc="9E64D678" w:tentative="1">
      <w:start w:val="1"/>
      <w:numFmt w:val="lowerLetter"/>
      <w:lvlText w:val="%8."/>
      <w:lvlJc w:val="left"/>
      <w:pPr>
        <w:tabs>
          <w:tab w:val="num" w:pos="5760"/>
        </w:tabs>
        <w:ind w:left="5760" w:hanging="360"/>
      </w:pPr>
    </w:lvl>
    <w:lvl w:ilvl="8" w:tplc="68ACFF14" w:tentative="1">
      <w:start w:val="1"/>
      <w:numFmt w:val="lowerRoman"/>
      <w:lvlText w:val="%9."/>
      <w:lvlJc w:val="right"/>
      <w:pPr>
        <w:tabs>
          <w:tab w:val="num" w:pos="6480"/>
        </w:tabs>
        <w:ind w:left="6480" w:hanging="180"/>
      </w:pPr>
    </w:lvl>
  </w:abstractNum>
  <w:abstractNum w:abstractNumId="22" w15:restartNumberingAfterBreak="0">
    <w:nsid w:val="72B268E0"/>
    <w:multiLevelType w:val="hybridMultilevel"/>
    <w:tmpl w:val="29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54435">
    <w:abstractNumId w:val="21"/>
  </w:num>
  <w:num w:numId="2" w16cid:durableId="26025040">
    <w:abstractNumId w:val="20"/>
  </w:num>
  <w:num w:numId="3" w16cid:durableId="365452743">
    <w:abstractNumId w:val="6"/>
  </w:num>
  <w:num w:numId="4" w16cid:durableId="794524821">
    <w:abstractNumId w:val="5"/>
  </w:num>
  <w:num w:numId="5" w16cid:durableId="183636788">
    <w:abstractNumId w:val="15"/>
  </w:num>
  <w:num w:numId="6" w16cid:durableId="30308091">
    <w:abstractNumId w:val="4"/>
  </w:num>
  <w:num w:numId="7" w16cid:durableId="1489595349">
    <w:abstractNumId w:val="19"/>
  </w:num>
  <w:num w:numId="8" w16cid:durableId="1680623878">
    <w:abstractNumId w:val="11"/>
  </w:num>
  <w:num w:numId="9" w16cid:durableId="1608155025">
    <w:abstractNumId w:val="1"/>
  </w:num>
  <w:num w:numId="10" w16cid:durableId="173809961">
    <w:abstractNumId w:val="16"/>
  </w:num>
  <w:num w:numId="11" w16cid:durableId="1300765817">
    <w:abstractNumId w:val="7"/>
  </w:num>
  <w:num w:numId="12" w16cid:durableId="232544246">
    <w:abstractNumId w:val="18"/>
  </w:num>
  <w:num w:numId="13" w16cid:durableId="697855885">
    <w:abstractNumId w:val="17"/>
  </w:num>
  <w:num w:numId="14" w16cid:durableId="1719473680">
    <w:abstractNumId w:val="12"/>
  </w:num>
  <w:num w:numId="15" w16cid:durableId="1321696353">
    <w:abstractNumId w:val="13"/>
  </w:num>
  <w:num w:numId="16" w16cid:durableId="1967278393">
    <w:abstractNumId w:val="0"/>
  </w:num>
  <w:num w:numId="17" w16cid:durableId="1074862501">
    <w:abstractNumId w:val="14"/>
  </w:num>
  <w:num w:numId="18" w16cid:durableId="608895836">
    <w:abstractNumId w:val="3"/>
  </w:num>
  <w:num w:numId="19" w16cid:durableId="1180505213">
    <w:abstractNumId w:val="2"/>
  </w:num>
  <w:num w:numId="20" w16cid:durableId="976034390">
    <w:abstractNumId w:val="22"/>
  </w:num>
  <w:num w:numId="21" w16cid:durableId="471287027">
    <w:abstractNumId w:val="8"/>
  </w:num>
  <w:num w:numId="22" w16cid:durableId="1715036549">
    <w:abstractNumId w:val="3"/>
  </w:num>
  <w:num w:numId="23" w16cid:durableId="1869172966">
    <w:abstractNumId w:val="14"/>
    <w:lvlOverride w:ilvl="0"/>
    <w:lvlOverride w:ilvl="1"/>
    <w:lvlOverride w:ilvl="2">
      <w:startOverride w:val="1"/>
    </w:lvlOverride>
    <w:lvlOverride w:ilvl="3"/>
    <w:lvlOverride w:ilvl="4"/>
    <w:lvlOverride w:ilvl="5"/>
    <w:lvlOverride w:ilvl="6"/>
    <w:lvlOverride w:ilvl="7"/>
    <w:lvlOverride w:ilvl="8"/>
  </w:num>
  <w:num w:numId="24" w16cid:durableId="85330495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ttachedTemplate r:id="rId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BF"/>
    <w:rsid w:val="00000121"/>
    <w:rsid w:val="00000142"/>
    <w:rsid w:val="00000167"/>
    <w:rsid w:val="00000223"/>
    <w:rsid w:val="00000263"/>
    <w:rsid w:val="000002E0"/>
    <w:rsid w:val="00000356"/>
    <w:rsid w:val="000003DD"/>
    <w:rsid w:val="000004BF"/>
    <w:rsid w:val="000004DE"/>
    <w:rsid w:val="000007CA"/>
    <w:rsid w:val="000009F2"/>
    <w:rsid w:val="00000A08"/>
    <w:rsid w:val="00000A70"/>
    <w:rsid w:val="00000AD7"/>
    <w:rsid w:val="00000B3C"/>
    <w:rsid w:val="00000C03"/>
    <w:rsid w:val="00000C68"/>
    <w:rsid w:val="00000D6A"/>
    <w:rsid w:val="00000E4F"/>
    <w:rsid w:val="00000E61"/>
    <w:rsid w:val="00000EB8"/>
    <w:rsid w:val="00000ED0"/>
    <w:rsid w:val="00000FB2"/>
    <w:rsid w:val="00000FD8"/>
    <w:rsid w:val="00001068"/>
    <w:rsid w:val="00001168"/>
    <w:rsid w:val="000011E2"/>
    <w:rsid w:val="00001264"/>
    <w:rsid w:val="0000136A"/>
    <w:rsid w:val="0000137B"/>
    <w:rsid w:val="0000137E"/>
    <w:rsid w:val="00001391"/>
    <w:rsid w:val="00001434"/>
    <w:rsid w:val="000014C0"/>
    <w:rsid w:val="000014FF"/>
    <w:rsid w:val="0000169F"/>
    <w:rsid w:val="00001886"/>
    <w:rsid w:val="000018FB"/>
    <w:rsid w:val="00001987"/>
    <w:rsid w:val="00001A64"/>
    <w:rsid w:val="00001AB3"/>
    <w:rsid w:val="00001AEA"/>
    <w:rsid w:val="00001B28"/>
    <w:rsid w:val="00001B2A"/>
    <w:rsid w:val="00001B65"/>
    <w:rsid w:val="00001BC5"/>
    <w:rsid w:val="00001BC7"/>
    <w:rsid w:val="00001EAE"/>
    <w:rsid w:val="00001F43"/>
    <w:rsid w:val="00001FB1"/>
    <w:rsid w:val="00002019"/>
    <w:rsid w:val="0000210F"/>
    <w:rsid w:val="0000214E"/>
    <w:rsid w:val="00002217"/>
    <w:rsid w:val="0000225C"/>
    <w:rsid w:val="00002281"/>
    <w:rsid w:val="00002455"/>
    <w:rsid w:val="000028CF"/>
    <w:rsid w:val="000029B2"/>
    <w:rsid w:val="00002A1B"/>
    <w:rsid w:val="00002A92"/>
    <w:rsid w:val="00002ABB"/>
    <w:rsid w:val="00002B1D"/>
    <w:rsid w:val="00002B42"/>
    <w:rsid w:val="00002B6D"/>
    <w:rsid w:val="00002B72"/>
    <w:rsid w:val="00002C00"/>
    <w:rsid w:val="00002D1D"/>
    <w:rsid w:val="00002D69"/>
    <w:rsid w:val="00002DF6"/>
    <w:rsid w:val="00002E52"/>
    <w:rsid w:val="00002FE1"/>
    <w:rsid w:val="00003063"/>
    <w:rsid w:val="000030E3"/>
    <w:rsid w:val="0000317D"/>
    <w:rsid w:val="000031AD"/>
    <w:rsid w:val="00003232"/>
    <w:rsid w:val="00003313"/>
    <w:rsid w:val="00003446"/>
    <w:rsid w:val="0000351A"/>
    <w:rsid w:val="0000356D"/>
    <w:rsid w:val="000035A3"/>
    <w:rsid w:val="0000364B"/>
    <w:rsid w:val="000036BE"/>
    <w:rsid w:val="00003843"/>
    <w:rsid w:val="0000385B"/>
    <w:rsid w:val="00003A11"/>
    <w:rsid w:val="00003B04"/>
    <w:rsid w:val="00003B82"/>
    <w:rsid w:val="00003C88"/>
    <w:rsid w:val="00003CC0"/>
    <w:rsid w:val="00003CC2"/>
    <w:rsid w:val="00003DEF"/>
    <w:rsid w:val="00003E6B"/>
    <w:rsid w:val="00003EAE"/>
    <w:rsid w:val="00003F57"/>
    <w:rsid w:val="00004136"/>
    <w:rsid w:val="000041CD"/>
    <w:rsid w:val="000041FD"/>
    <w:rsid w:val="00004209"/>
    <w:rsid w:val="000042F4"/>
    <w:rsid w:val="000043BD"/>
    <w:rsid w:val="00004531"/>
    <w:rsid w:val="000047D9"/>
    <w:rsid w:val="000047F8"/>
    <w:rsid w:val="00004848"/>
    <w:rsid w:val="000049FF"/>
    <w:rsid w:val="00004A35"/>
    <w:rsid w:val="00004B30"/>
    <w:rsid w:val="00004B9F"/>
    <w:rsid w:val="00004BC4"/>
    <w:rsid w:val="00004BDE"/>
    <w:rsid w:val="00004CB2"/>
    <w:rsid w:val="00004E22"/>
    <w:rsid w:val="00004F46"/>
    <w:rsid w:val="00005161"/>
    <w:rsid w:val="0000530C"/>
    <w:rsid w:val="000053F4"/>
    <w:rsid w:val="0000549E"/>
    <w:rsid w:val="000055BA"/>
    <w:rsid w:val="000055DB"/>
    <w:rsid w:val="000055E3"/>
    <w:rsid w:val="00005638"/>
    <w:rsid w:val="00005676"/>
    <w:rsid w:val="00005838"/>
    <w:rsid w:val="0000585A"/>
    <w:rsid w:val="000058AB"/>
    <w:rsid w:val="000059A5"/>
    <w:rsid w:val="000059D5"/>
    <w:rsid w:val="000059E0"/>
    <w:rsid w:val="00005A84"/>
    <w:rsid w:val="00005AE0"/>
    <w:rsid w:val="00005BCD"/>
    <w:rsid w:val="00005D12"/>
    <w:rsid w:val="00005D17"/>
    <w:rsid w:val="00005E0E"/>
    <w:rsid w:val="00005E56"/>
    <w:rsid w:val="00006169"/>
    <w:rsid w:val="000061AD"/>
    <w:rsid w:val="000061FB"/>
    <w:rsid w:val="00006304"/>
    <w:rsid w:val="00006313"/>
    <w:rsid w:val="00006400"/>
    <w:rsid w:val="000066BE"/>
    <w:rsid w:val="000066DB"/>
    <w:rsid w:val="000068FD"/>
    <w:rsid w:val="00006961"/>
    <w:rsid w:val="00006994"/>
    <w:rsid w:val="00006998"/>
    <w:rsid w:val="00006C8A"/>
    <w:rsid w:val="00006D36"/>
    <w:rsid w:val="00006E03"/>
    <w:rsid w:val="00006EF4"/>
    <w:rsid w:val="00006F89"/>
    <w:rsid w:val="00006FA0"/>
    <w:rsid w:val="00006FE8"/>
    <w:rsid w:val="00007097"/>
    <w:rsid w:val="000071B1"/>
    <w:rsid w:val="0000720C"/>
    <w:rsid w:val="00007248"/>
    <w:rsid w:val="000072BB"/>
    <w:rsid w:val="000072C1"/>
    <w:rsid w:val="000073E0"/>
    <w:rsid w:val="0000759E"/>
    <w:rsid w:val="000075B3"/>
    <w:rsid w:val="000075D3"/>
    <w:rsid w:val="00007623"/>
    <w:rsid w:val="0000773E"/>
    <w:rsid w:val="0000774D"/>
    <w:rsid w:val="00007796"/>
    <w:rsid w:val="000077BC"/>
    <w:rsid w:val="000078DC"/>
    <w:rsid w:val="00007967"/>
    <w:rsid w:val="000079C3"/>
    <w:rsid w:val="000079E2"/>
    <w:rsid w:val="00007B67"/>
    <w:rsid w:val="00007CAE"/>
    <w:rsid w:val="00007D7A"/>
    <w:rsid w:val="00007DA6"/>
    <w:rsid w:val="00007DDF"/>
    <w:rsid w:val="00007E77"/>
    <w:rsid w:val="00007EB1"/>
    <w:rsid w:val="00007F28"/>
    <w:rsid w:val="00010189"/>
    <w:rsid w:val="000101B2"/>
    <w:rsid w:val="000101FE"/>
    <w:rsid w:val="00010234"/>
    <w:rsid w:val="0001028E"/>
    <w:rsid w:val="00010599"/>
    <w:rsid w:val="00010794"/>
    <w:rsid w:val="00010821"/>
    <w:rsid w:val="00010A2B"/>
    <w:rsid w:val="00010A8D"/>
    <w:rsid w:val="00010AD6"/>
    <w:rsid w:val="00010CE7"/>
    <w:rsid w:val="00010E5D"/>
    <w:rsid w:val="00010FD1"/>
    <w:rsid w:val="0001100B"/>
    <w:rsid w:val="00011068"/>
    <w:rsid w:val="000111F3"/>
    <w:rsid w:val="00011231"/>
    <w:rsid w:val="000114AD"/>
    <w:rsid w:val="000114C6"/>
    <w:rsid w:val="00011601"/>
    <w:rsid w:val="000116E5"/>
    <w:rsid w:val="00011772"/>
    <w:rsid w:val="000118D0"/>
    <w:rsid w:val="000118E2"/>
    <w:rsid w:val="0001190C"/>
    <w:rsid w:val="00011994"/>
    <w:rsid w:val="000119C4"/>
    <w:rsid w:val="00011A54"/>
    <w:rsid w:val="00011C34"/>
    <w:rsid w:val="00011D56"/>
    <w:rsid w:val="00011D97"/>
    <w:rsid w:val="00011DD5"/>
    <w:rsid w:val="00011E19"/>
    <w:rsid w:val="00011E2E"/>
    <w:rsid w:val="00011FBE"/>
    <w:rsid w:val="00011FD6"/>
    <w:rsid w:val="000120D8"/>
    <w:rsid w:val="000121D8"/>
    <w:rsid w:val="00012224"/>
    <w:rsid w:val="0001232E"/>
    <w:rsid w:val="00012330"/>
    <w:rsid w:val="000123C7"/>
    <w:rsid w:val="000124F5"/>
    <w:rsid w:val="0001265C"/>
    <w:rsid w:val="00012675"/>
    <w:rsid w:val="00012804"/>
    <w:rsid w:val="0001296C"/>
    <w:rsid w:val="00012A19"/>
    <w:rsid w:val="00012B7C"/>
    <w:rsid w:val="00012B83"/>
    <w:rsid w:val="00012B96"/>
    <w:rsid w:val="00012BC4"/>
    <w:rsid w:val="00012CCD"/>
    <w:rsid w:val="00012E22"/>
    <w:rsid w:val="00012E39"/>
    <w:rsid w:val="00012E3F"/>
    <w:rsid w:val="00012F2E"/>
    <w:rsid w:val="00013011"/>
    <w:rsid w:val="00013029"/>
    <w:rsid w:val="0001304E"/>
    <w:rsid w:val="00013175"/>
    <w:rsid w:val="00013208"/>
    <w:rsid w:val="0001320C"/>
    <w:rsid w:val="00013227"/>
    <w:rsid w:val="000132F4"/>
    <w:rsid w:val="000133A1"/>
    <w:rsid w:val="000134E8"/>
    <w:rsid w:val="000136D0"/>
    <w:rsid w:val="000137D6"/>
    <w:rsid w:val="0001383E"/>
    <w:rsid w:val="00013858"/>
    <w:rsid w:val="000138C8"/>
    <w:rsid w:val="00013981"/>
    <w:rsid w:val="00013A4F"/>
    <w:rsid w:val="00013A5F"/>
    <w:rsid w:val="00013BE1"/>
    <w:rsid w:val="00013C3E"/>
    <w:rsid w:val="00013C70"/>
    <w:rsid w:val="00013D17"/>
    <w:rsid w:val="00013FA6"/>
    <w:rsid w:val="000140C1"/>
    <w:rsid w:val="0001421B"/>
    <w:rsid w:val="0001424E"/>
    <w:rsid w:val="000142FC"/>
    <w:rsid w:val="000143EC"/>
    <w:rsid w:val="000145C3"/>
    <w:rsid w:val="000145CD"/>
    <w:rsid w:val="0001460C"/>
    <w:rsid w:val="00014658"/>
    <w:rsid w:val="0001477F"/>
    <w:rsid w:val="000147BE"/>
    <w:rsid w:val="000148BA"/>
    <w:rsid w:val="00014AF9"/>
    <w:rsid w:val="00014BA5"/>
    <w:rsid w:val="00014BD8"/>
    <w:rsid w:val="00014E02"/>
    <w:rsid w:val="00014F02"/>
    <w:rsid w:val="00014F1E"/>
    <w:rsid w:val="00014F6E"/>
    <w:rsid w:val="00014FE9"/>
    <w:rsid w:val="000150B7"/>
    <w:rsid w:val="000151F5"/>
    <w:rsid w:val="00015305"/>
    <w:rsid w:val="0001538B"/>
    <w:rsid w:val="0001541A"/>
    <w:rsid w:val="0001556A"/>
    <w:rsid w:val="00015598"/>
    <w:rsid w:val="000155AA"/>
    <w:rsid w:val="000157AD"/>
    <w:rsid w:val="0001593F"/>
    <w:rsid w:val="00015AC2"/>
    <w:rsid w:val="00015B1E"/>
    <w:rsid w:val="00015C15"/>
    <w:rsid w:val="00015D11"/>
    <w:rsid w:val="00015D45"/>
    <w:rsid w:val="00015E32"/>
    <w:rsid w:val="00015F11"/>
    <w:rsid w:val="00015F60"/>
    <w:rsid w:val="00016123"/>
    <w:rsid w:val="00016190"/>
    <w:rsid w:val="000161D1"/>
    <w:rsid w:val="00016255"/>
    <w:rsid w:val="0001631E"/>
    <w:rsid w:val="00016329"/>
    <w:rsid w:val="0001633B"/>
    <w:rsid w:val="000163CB"/>
    <w:rsid w:val="000165AD"/>
    <w:rsid w:val="000165BB"/>
    <w:rsid w:val="000165CE"/>
    <w:rsid w:val="000165F0"/>
    <w:rsid w:val="00016659"/>
    <w:rsid w:val="00016690"/>
    <w:rsid w:val="00016744"/>
    <w:rsid w:val="000167AD"/>
    <w:rsid w:val="0001680D"/>
    <w:rsid w:val="0001697D"/>
    <w:rsid w:val="00016CC9"/>
    <w:rsid w:val="00016D59"/>
    <w:rsid w:val="00016E7E"/>
    <w:rsid w:val="00016F23"/>
    <w:rsid w:val="00017063"/>
    <w:rsid w:val="0001718A"/>
    <w:rsid w:val="000171C1"/>
    <w:rsid w:val="0001721C"/>
    <w:rsid w:val="00017285"/>
    <w:rsid w:val="000172A9"/>
    <w:rsid w:val="00017496"/>
    <w:rsid w:val="00017547"/>
    <w:rsid w:val="000175DA"/>
    <w:rsid w:val="00017621"/>
    <w:rsid w:val="000176CF"/>
    <w:rsid w:val="00017747"/>
    <w:rsid w:val="00017771"/>
    <w:rsid w:val="00017960"/>
    <w:rsid w:val="00017A6B"/>
    <w:rsid w:val="00017A70"/>
    <w:rsid w:val="00017A79"/>
    <w:rsid w:val="00017B28"/>
    <w:rsid w:val="00017BCC"/>
    <w:rsid w:val="00017C37"/>
    <w:rsid w:val="00017CC4"/>
    <w:rsid w:val="00017D8B"/>
    <w:rsid w:val="00017DB1"/>
    <w:rsid w:val="00017DE6"/>
    <w:rsid w:val="00017EC3"/>
    <w:rsid w:val="00017ED4"/>
    <w:rsid w:val="00017F19"/>
    <w:rsid w:val="00017F81"/>
    <w:rsid w:val="00017FEC"/>
    <w:rsid w:val="0002002F"/>
    <w:rsid w:val="000200E2"/>
    <w:rsid w:val="000201AA"/>
    <w:rsid w:val="000201C1"/>
    <w:rsid w:val="00020415"/>
    <w:rsid w:val="00020447"/>
    <w:rsid w:val="000204CA"/>
    <w:rsid w:val="000205E0"/>
    <w:rsid w:val="00020A6E"/>
    <w:rsid w:val="00020D8F"/>
    <w:rsid w:val="00020E0F"/>
    <w:rsid w:val="00020E3D"/>
    <w:rsid w:val="00021185"/>
    <w:rsid w:val="0002118A"/>
    <w:rsid w:val="00021222"/>
    <w:rsid w:val="000212B2"/>
    <w:rsid w:val="0002136C"/>
    <w:rsid w:val="000213B0"/>
    <w:rsid w:val="000213DD"/>
    <w:rsid w:val="000213F5"/>
    <w:rsid w:val="00021462"/>
    <w:rsid w:val="00021612"/>
    <w:rsid w:val="0002172B"/>
    <w:rsid w:val="00021761"/>
    <w:rsid w:val="00021864"/>
    <w:rsid w:val="000218C8"/>
    <w:rsid w:val="00021B60"/>
    <w:rsid w:val="00021E1E"/>
    <w:rsid w:val="00021F74"/>
    <w:rsid w:val="00021FB1"/>
    <w:rsid w:val="00021FEF"/>
    <w:rsid w:val="00021FF6"/>
    <w:rsid w:val="000221D1"/>
    <w:rsid w:val="00022200"/>
    <w:rsid w:val="0002224E"/>
    <w:rsid w:val="00022396"/>
    <w:rsid w:val="000224F8"/>
    <w:rsid w:val="00022574"/>
    <w:rsid w:val="00022639"/>
    <w:rsid w:val="0002274D"/>
    <w:rsid w:val="00022824"/>
    <w:rsid w:val="00022A8B"/>
    <w:rsid w:val="00022B1B"/>
    <w:rsid w:val="00022B5C"/>
    <w:rsid w:val="00022D44"/>
    <w:rsid w:val="00022E92"/>
    <w:rsid w:val="00022EE5"/>
    <w:rsid w:val="00023006"/>
    <w:rsid w:val="00023023"/>
    <w:rsid w:val="00023057"/>
    <w:rsid w:val="00023217"/>
    <w:rsid w:val="00023258"/>
    <w:rsid w:val="000232DA"/>
    <w:rsid w:val="0002342E"/>
    <w:rsid w:val="0002346E"/>
    <w:rsid w:val="00023588"/>
    <w:rsid w:val="000236E6"/>
    <w:rsid w:val="00023B21"/>
    <w:rsid w:val="00023C54"/>
    <w:rsid w:val="00023D3E"/>
    <w:rsid w:val="00023D59"/>
    <w:rsid w:val="00023F2C"/>
    <w:rsid w:val="00023FDF"/>
    <w:rsid w:val="00023FE6"/>
    <w:rsid w:val="00024112"/>
    <w:rsid w:val="00024175"/>
    <w:rsid w:val="000241B6"/>
    <w:rsid w:val="000241B7"/>
    <w:rsid w:val="0002426F"/>
    <w:rsid w:val="00024299"/>
    <w:rsid w:val="0002429F"/>
    <w:rsid w:val="000242D6"/>
    <w:rsid w:val="00024475"/>
    <w:rsid w:val="0002447F"/>
    <w:rsid w:val="00024571"/>
    <w:rsid w:val="000246D0"/>
    <w:rsid w:val="000246D1"/>
    <w:rsid w:val="00024706"/>
    <w:rsid w:val="0002479E"/>
    <w:rsid w:val="000248C4"/>
    <w:rsid w:val="000248DD"/>
    <w:rsid w:val="00024CE3"/>
    <w:rsid w:val="00024D9E"/>
    <w:rsid w:val="00024E37"/>
    <w:rsid w:val="00024EC7"/>
    <w:rsid w:val="00024EDE"/>
    <w:rsid w:val="00024EFA"/>
    <w:rsid w:val="00024FFB"/>
    <w:rsid w:val="00025083"/>
    <w:rsid w:val="00025131"/>
    <w:rsid w:val="00025136"/>
    <w:rsid w:val="0002514C"/>
    <w:rsid w:val="00025195"/>
    <w:rsid w:val="00025269"/>
    <w:rsid w:val="00025347"/>
    <w:rsid w:val="000253CE"/>
    <w:rsid w:val="00025464"/>
    <w:rsid w:val="00025531"/>
    <w:rsid w:val="00025550"/>
    <w:rsid w:val="00025650"/>
    <w:rsid w:val="0002567E"/>
    <w:rsid w:val="00025709"/>
    <w:rsid w:val="000257A4"/>
    <w:rsid w:val="00025859"/>
    <w:rsid w:val="00025A20"/>
    <w:rsid w:val="00025D06"/>
    <w:rsid w:val="00025E08"/>
    <w:rsid w:val="00025E49"/>
    <w:rsid w:val="00025E8B"/>
    <w:rsid w:val="00025FE5"/>
    <w:rsid w:val="000260CF"/>
    <w:rsid w:val="000262D6"/>
    <w:rsid w:val="00026369"/>
    <w:rsid w:val="0002639C"/>
    <w:rsid w:val="000264B7"/>
    <w:rsid w:val="00026574"/>
    <w:rsid w:val="000265F1"/>
    <w:rsid w:val="00026601"/>
    <w:rsid w:val="0002666B"/>
    <w:rsid w:val="000266E3"/>
    <w:rsid w:val="00026790"/>
    <w:rsid w:val="000267DA"/>
    <w:rsid w:val="00026857"/>
    <w:rsid w:val="000269A5"/>
    <w:rsid w:val="000269A6"/>
    <w:rsid w:val="00026AED"/>
    <w:rsid w:val="00026B5C"/>
    <w:rsid w:val="00026C0E"/>
    <w:rsid w:val="00026C24"/>
    <w:rsid w:val="00026C6F"/>
    <w:rsid w:val="00026D1E"/>
    <w:rsid w:val="00026D56"/>
    <w:rsid w:val="00026DDB"/>
    <w:rsid w:val="00026E93"/>
    <w:rsid w:val="0002704A"/>
    <w:rsid w:val="00027063"/>
    <w:rsid w:val="000270D3"/>
    <w:rsid w:val="00027279"/>
    <w:rsid w:val="000272BA"/>
    <w:rsid w:val="00027321"/>
    <w:rsid w:val="00027343"/>
    <w:rsid w:val="00027387"/>
    <w:rsid w:val="00027417"/>
    <w:rsid w:val="00027424"/>
    <w:rsid w:val="00027425"/>
    <w:rsid w:val="00027435"/>
    <w:rsid w:val="000275D7"/>
    <w:rsid w:val="000276EE"/>
    <w:rsid w:val="0002772C"/>
    <w:rsid w:val="000277A7"/>
    <w:rsid w:val="00027950"/>
    <w:rsid w:val="00027C6D"/>
    <w:rsid w:val="00027C74"/>
    <w:rsid w:val="00027CFC"/>
    <w:rsid w:val="00027E59"/>
    <w:rsid w:val="00027E7B"/>
    <w:rsid w:val="00027F94"/>
    <w:rsid w:val="00030075"/>
    <w:rsid w:val="000300B7"/>
    <w:rsid w:val="00030137"/>
    <w:rsid w:val="0003018E"/>
    <w:rsid w:val="00030281"/>
    <w:rsid w:val="000302AD"/>
    <w:rsid w:val="000302C7"/>
    <w:rsid w:val="000302DE"/>
    <w:rsid w:val="0003030A"/>
    <w:rsid w:val="00030469"/>
    <w:rsid w:val="00030487"/>
    <w:rsid w:val="0003048B"/>
    <w:rsid w:val="00030521"/>
    <w:rsid w:val="00030644"/>
    <w:rsid w:val="0003074C"/>
    <w:rsid w:val="0003089E"/>
    <w:rsid w:val="00030918"/>
    <w:rsid w:val="00030AA3"/>
    <w:rsid w:val="00030ABA"/>
    <w:rsid w:val="00030BC2"/>
    <w:rsid w:val="00030CDA"/>
    <w:rsid w:val="00030D9C"/>
    <w:rsid w:val="00031367"/>
    <w:rsid w:val="000313D1"/>
    <w:rsid w:val="0003146F"/>
    <w:rsid w:val="000317C9"/>
    <w:rsid w:val="00031A0E"/>
    <w:rsid w:val="00031DAB"/>
    <w:rsid w:val="00031FD0"/>
    <w:rsid w:val="0003203A"/>
    <w:rsid w:val="000320BF"/>
    <w:rsid w:val="00032143"/>
    <w:rsid w:val="00032151"/>
    <w:rsid w:val="000323A1"/>
    <w:rsid w:val="000323C9"/>
    <w:rsid w:val="00032529"/>
    <w:rsid w:val="0003264A"/>
    <w:rsid w:val="000326DB"/>
    <w:rsid w:val="00032851"/>
    <w:rsid w:val="00032857"/>
    <w:rsid w:val="0003298F"/>
    <w:rsid w:val="00032A4F"/>
    <w:rsid w:val="00032A5C"/>
    <w:rsid w:val="00032BD1"/>
    <w:rsid w:val="00032C15"/>
    <w:rsid w:val="00032C6F"/>
    <w:rsid w:val="00032CE3"/>
    <w:rsid w:val="00032D68"/>
    <w:rsid w:val="00032DCA"/>
    <w:rsid w:val="00032F5A"/>
    <w:rsid w:val="00032FD2"/>
    <w:rsid w:val="00033250"/>
    <w:rsid w:val="00033276"/>
    <w:rsid w:val="000334D3"/>
    <w:rsid w:val="000335C7"/>
    <w:rsid w:val="000336CF"/>
    <w:rsid w:val="000336E1"/>
    <w:rsid w:val="0003373A"/>
    <w:rsid w:val="00033748"/>
    <w:rsid w:val="0003389E"/>
    <w:rsid w:val="000338BB"/>
    <w:rsid w:val="0003397E"/>
    <w:rsid w:val="00033A3B"/>
    <w:rsid w:val="00033ABB"/>
    <w:rsid w:val="00033C58"/>
    <w:rsid w:val="00033C82"/>
    <w:rsid w:val="00033CA9"/>
    <w:rsid w:val="00033D1C"/>
    <w:rsid w:val="00033ED9"/>
    <w:rsid w:val="00033F78"/>
    <w:rsid w:val="00033FAA"/>
    <w:rsid w:val="00034018"/>
    <w:rsid w:val="000341C4"/>
    <w:rsid w:val="00034205"/>
    <w:rsid w:val="00034351"/>
    <w:rsid w:val="000343E1"/>
    <w:rsid w:val="000346AD"/>
    <w:rsid w:val="0003489A"/>
    <w:rsid w:val="000348C9"/>
    <w:rsid w:val="00034A11"/>
    <w:rsid w:val="00034A7D"/>
    <w:rsid w:val="00034ABE"/>
    <w:rsid w:val="00034B1B"/>
    <w:rsid w:val="00034B28"/>
    <w:rsid w:val="00034C30"/>
    <w:rsid w:val="00034F41"/>
    <w:rsid w:val="000351D4"/>
    <w:rsid w:val="000353FA"/>
    <w:rsid w:val="00035408"/>
    <w:rsid w:val="000354DC"/>
    <w:rsid w:val="0003554F"/>
    <w:rsid w:val="000355B5"/>
    <w:rsid w:val="000356BF"/>
    <w:rsid w:val="00035769"/>
    <w:rsid w:val="000357FF"/>
    <w:rsid w:val="00035808"/>
    <w:rsid w:val="0003581C"/>
    <w:rsid w:val="00035AE4"/>
    <w:rsid w:val="00035BC3"/>
    <w:rsid w:val="00035D7C"/>
    <w:rsid w:val="00035DA5"/>
    <w:rsid w:val="00035DD0"/>
    <w:rsid w:val="00035F71"/>
    <w:rsid w:val="0003631A"/>
    <w:rsid w:val="00036342"/>
    <w:rsid w:val="00036360"/>
    <w:rsid w:val="000363F0"/>
    <w:rsid w:val="00036480"/>
    <w:rsid w:val="00036483"/>
    <w:rsid w:val="000364DC"/>
    <w:rsid w:val="0003654C"/>
    <w:rsid w:val="000365D9"/>
    <w:rsid w:val="0003689A"/>
    <w:rsid w:val="00036957"/>
    <w:rsid w:val="00036979"/>
    <w:rsid w:val="000369A1"/>
    <w:rsid w:val="00036AA4"/>
    <w:rsid w:val="00036B75"/>
    <w:rsid w:val="00036C00"/>
    <w:rsid w:val="00036C52"/>
    <w:rsid w:val="00036DC1"/>
    <w:rsid w:val="00036DD3"/>
    <w:rsid w:val="00036DDB"/>
    <w:rsid w:val="00036DEC"/>
    <w:rsid w:val="00036E2F"/>
    <w:rsid w:val="00037029"/>
    <w:rsid w:val="00037058"/>
    <w:rsid w:val="000370D7"/>
    <w:rsid w:val="00037573"/>
    <w:rsid w:val="00037660"/>
    <w:rsid w:val="0003769C"/>
    <w:rsid w:val="00037711"/>
    <w:rsid w:val="0003773D"/>
    <w:rsid w:val="00037818"/>
    <w:rsid w:val="00037829"/>
    <w:rsid w:val="00037900"/>
    <w:rsid w:val="00037976"/>
    <w:rsid w:val="00037A2A"/>
    <w:rsid w:val="00037A2E"/>
    <w:rsid w:val="00037AA1"/>
    <w:rsid w:val="00037AE7"/>
    <w:rsid w:val="00037C38"/>
    <w:rsid w:val="00037D2A"/>
    <w:rsid w:val="00037D93"/>
    <w:rsid w:val="00037DDC"/>
    <w:rsid w:val="00037E31"/>
    <w:rsid w:val="00037E60"/>
    <w:rsid w:val="00037F88"/>
    <w:rsid w:val="00037F9E"/>
    <w:rsid w:val="000401B1"/>
    <w:rsid w:val="00040211"/>
    <w:rsid w:val="000402A1"/>
    <w:rsid w:val="000402F4"/>
    <w:rsid w:val="0004034D"/>
    <w:rsid w:val="00040458"/>
    <w:rsid w:val="000404A4"/>
    <w:rsid w:val="00040547"/>
    <w:rsid w:val="000406A3"/>
    <w:rsid w:val="000407BD"/>
    <w:rsid w:val="000409B1"/>
    <w:rsid w:val="00040AB2"/>
    <w:rsid w:val="00040CB3"/>
    <w:rsid w:val="00040CBF"/>
    <w:rsid w:val="00040CE5"/>
    <w:rsid w:val="00040D62"/>
    <w:rsid w:val="00040E29"/>
    <w:rsid w:val="00040E48"/>
    <w:rsid w:val="00040E7F"/>
    <w:rsid w:val="0004103C"/>
    <w:rsid w:val="000410A4"/>
    <w:rsid w:val="000410BA"/>
    <w:rsid w:val="000412DF"/>
    <w:rsid w:val="00041342"/>
    <w:rsid w:val="00041451"/>
    <w:rsid w:val="00041471"/>
    <w:rsid w:val="00041519"/>
    <w:rsid w:val="00041646"/>
    <w:rsid w:val="0004166A"/>
    <w:rsid w:val="00041699"/>
    <w:rsid w:val="000416B9"/>
    <w:rsid w:val="00041716"/>
    <w:rsid w:val="0004175E"/>
    <w:rsid w:val="00041762"/>
    <w:rsid w:val="00041834"/>
    <w:rsid w:val="00041966"/>
    <w:rsid w:val="00041A7E"/>
    <w:rsid w:val="00041AC6"/>
    <w:rsid w:val="00041B74"/>
    <w:rsid w:val="00041B89"/>
    <w:rsid w:val="00041E27"/>
    <w:rsid w:val="00041FD5"/>
    <w:rsid w:val="00042155"/>
    <w:rsid w:val="000421F3"/>
    <w:rsid w:val="000422C0"/>
    <w:rsid w:val="00042347"/>
    <w:rsid w:val="0004237C"/>
    <w:rsid w:val="00042419"/>
    <w:rsid w:val="0004259C"/>
    <w:rsid w:val="00042616"/>
    <w:rsid w:val="00042963"/>
    <w:rsid w:val="000429E1"/>
    <w:rsid w:val="00042A25"/>
    <w:rsid w:val="00042B89"/>
    <w:rsid w:val="00042BF1"/>
    <w:rsid w:val="00042D18"/>
    <w:rsid w:val="00042DDE"/>
    <w:rsid w:val="00042EB0"/>
    <w:rsid w:val="00043133"/>
    <w:rsid w:val="00043179"/>
    <w:rsid w:val="000433BE"/>
    <w:rsid w:val="0004358A"/>
    <w:rsid w:val="00043665"/>
    <w:rsid w:val="00043785"/>
    <w:rsid w:val="000437B7"/>
    <w:rsid w:val="000437FC"/>
    <w:rsid w:val="000438B7"/>
    <w:rsid w:val="0004393F"/>
    <w:rsid w:val="000439AE"/>
    <w:rsid w:val="00043A16"/>
    <w:rsid w:val="00043A29"/>
    <w:rsid w:val="00043A60"/>
    <w:rsid w:val="00043BAD"/>
    <w:rsid w:val="00043BD5"/>
    <w:rsid w:val="00043C6D"/>
    <w:rsid w:val="00043CFA"/>
    <w:rsid w:val="00043D4E"/>
    <w:rsid w:val="00043DF0"/>
    <w:rsid w:val="00043E29"/>
    <w:rsid w:val="00043ED1"/>
    <w:rsid w:val="00043F6E"/>
    <w:rsid w:val="00043F71"/>
    <w:rsid w:val="00043F8D"/>
    <w:rsid w:val="0004409D"/>
    <w:rsid w:val="0004413A"/>
    <w:rsid w:val="000441CB"/>
    <w:rsid w:val="0004433C"/>
    <w:rsid w:val="00044368"/>
    <w:rsid w:val="000443E9"/>
    <w:rsid w:val="00044407"/>
    <w:rsid w:val="0004450F"/>
    <w:rsid w:val="000445B1"/>
    <w:rsid w:val="000448D1"/>
    <w:rsid w:val="00044962"/>
    <w:rsid w:val="000449F9"/>
    <w:rsid w:val="00044ADD"/>
    <w:rsid w:val="00044BCC"/>
    <w:rsid w:val="00044C1C"/>
    <w:rsid w:val="00044E05"/>
    <w:rsid w:val="00044E8A"/>
    <w:rsid w:val="000450E3"/>
    <w:rsid w:val="000452FE"/>
    <w:rsid w:val="00045307"/>
    <w:rsid w:val="0004530B"/>
    <w:rsid w:val="000453AF"/>
    <w:rsid w:val="000454D5"/>
    <w:rsid w:val="000455A4"/>
    <w:rsid w:val="000456D6"/>
    <w:rsid w:val="00045A1F"/>
    <w:rsid w:val="00045AB2"/>
    <w:rsid w:val="00045F27"/>
    <w:rsid w:val="00046029"/>
    <w:rsid w:val="000460AF"/>
    <w:rsid w:val="000460DD"/>
    <w:rsid w:val="0004612F"/>
    <w:rsid w:val="00046316"/>
    <w:rsid w:val="00046354"/>
    <w:rsid w:val="000463AE"/>
    <w:rsid w:val="000463F0"/>
    <w:rsid w:val="000463F2"/>
    <w:rsid w:val="00046499"/>
    <w:rsid w:val="000464A0"/>
    <w:rsid w:val="00046512"/>
    <w:rsid w:val="0004661A"/>
    <w:rsid w:val="00046629"/>
    <w:rsid w:val="00046742"/>
    <w:rsid w:val="00046771"/>
    <w:rsid w:val="0004684A"/>
    <w:rsid w:val="00046892"/>
    <w:rsid w:val="000468DB"/>
    <w:rsid w:val="00046988"/>
    <w:rsid w:val="000469E0"/>
    <w:rsid w:val="00046BA3"/>
    <w:rsid w:val="00046C1D"/>
    <w:rsid w:val="00046C22"/>
    <w:rsid w:val="00046D57"/>
    <w:rsid w:val="00046D76"/>
    <w:rsid w:val="00046DED"/>
    <w:rsid w:val="00046F70"/>
    <w:rsid w:val="000471ED"/>
    <w:rsid w:val="00047284"/>
    <w:rsid w:val="000472D0"/>
    <w:rsid w:val="00047357"/>
    <w:rsid w:val="000473F3"/>
    <w:rsid w:val="000474D4"/>
    <w:rsid w:val="00047537"/>
    <w:rsid w:val="000475E8"/>
    <w:rsid w:val="000476E3"/>
    <w:rsid w:val="00047725"/>
    <w:rsid w:val="00047726"/>
    <w:rsid w:val="00047771"/>
    <w:rsid w:val="000477EA"/>
    <w:rsid w:val="00047878"/>
    <w:rsid w:val="000478DE"/>
    <w:rsid w:val="000479E2"/>
    <w:rsid w:val="00047A9B"/>
    <w:rsid w:val="00047B1A"/>
    <w:rsid w:val="00047B22"/>
    <w:rsid w:val="00047B52"/>
    <w:rsid w:val="00047BCC"/>
    <w:rsid w:val="00047C23"/>
    <w:rsid w:val="00047D86"/>
    <w:rsid w:val="00047E07"/>
    <w:rsid w:val="00047FB2"/>
    <w:rsid w:val="00050146"/>
    <w:rsid w:val="00050279"/>
    <w:rsid w:val="000502A4"/>
    <w:rsid w:val="000502AF"/>
    <w:rsid w:val="000502E2"/>
    <w:rsid w:val="000503CE"/>
    <w:rsid w:val="0005042C"/>
    <w:rsid w:val="00050441"/>
    <w:rsid w:val="000504C1"/>
    <w:rsid w:val="000504DD"/>
    <w:rsid w:val="0005076B"/>
    <w:rsid w:val="000507AC"/>
    <w:rsid w:val="000507AF"/>
    <w:rsid w:val="000508E5"/>
    <w:rsid w:val="00050926"/>
    <w:rsid w:val="000509AA"/>
    <w:rsid w:val="00050B53"/>
    <w:rsid w:val="00050C88"/>
    <w:rsid w:val="00050C93"/>
    <w:rsid w:val="00050D8B"/>
    <w:rsid w:val="00050E4B"/>
    <w:rsid w:val="00050E7E"/>
    <w:rsid w:val="00050F2E"/>
    <w:rsid w:val="00050F91"/>
    <w:rsid w:val="00050FB1"/>
    <w:rsid w:val="0005113E"/>
    <w:rsid w:val="00051181"/>
    <w:rsid w:val="0005119F"/>
    <w:rsid w:val="00051222"/>
    <w:rsid w:val="0005122C"/>
    <w:rsid w:val="00051285"/>
    <w:rsid w:val="0005134B"/>
    <w:rsid w:val="00051356"/>
    <w:rsid w:val="00051655"/>
    <w:rsid w:val="000519C1"/>
    <w:rsid w:val="00051AFB"/>
    <w:rsid w:val="00051BB5"/>
    <w:rsid w:val="00051BC5"/>
    <w:rsid w:val="00051C3F"/>
    <w:rsid w:val="00051C60"/>
    <w:rsid w:val="00051D7B"/>
    <w:rsid w:val="00051EA2"/>
    <w:rsid w:val="00051F92"/>
    <w:rsid w:val="00051FB3"/>
    <w:rsid w:val="00051FB4"/>
    <w:rsid w:val="0005208D"/>
    <w:rsid w:val="000520AF"/>
    <w:rsid w:val="000520D9"/>
    <w:rsid w:val="000520E5"/>
    <w:rsid w:val="00052138"/>
    <w:rsid w:val="00052251"/>
    <w:rsid w:val="00052495"/>
    <w:rsid w:val="000524D3"/>
    <w:rsid w:val="000526B0"/>
    <w:rsid w:val="000526B9"/>
    <w:rsid w:val="00052754"/>
    <w:rsid w:val="000528FD"/>
    <w:rsid w:val="000529FC"/>
    <w:rsid w:val="00052B13"/>
    <w:rsid w:val="00052B57"/>
    <w:rsid w:val="00052B99"/>
    <w:rsid w:val="00052BD3"/>
    <w:rsid w:val="00052E9E"/>
    <w:rsid w:val="00052F36"/>
    <w:rsid w:val="00052F8A"/>
    <w:rsid w:val="00052FB1"/>
    <w:rsid w:val="0005307E"/>
    <w:rsid w:val="000530E7"/>
    <w:rsid w:val="0005310A"/>
    <w:rsid w:val="00053131"/>
    <w:rsid w:val="00053165"/>
    <w:rsid w:val="00053171"/>
    <w:rsid w:val="0005338A"/>
    <w:rsid w:val="00053528"/>
    <w:rsid w:val="00053578"/>
    <w:rsid w:val="000535A6"/>
    <w:rsid w:val="00053695"/>
    <w:rsid w:val="000536C6"/>
    <w:rsid w:val="0005377C"/>
    <w:rsid w:val="0005378E"/>
    <w:rsid w:val="00053804"/>
    <w:rsid w:val="000539A4"/>
    <w:rsid w:val="00053B62"/>
    <w:rsid w:val="00053D56"/>
    <w:rsid w:val="00053DE3"/>
    <w:rsid w:val="00053ED7"/>
    <w:rsid w:val="00053FD3"/>
    <w:rsid w:val="0005405C"/>
    <w:rsid w:val="0005411F"/>
    <w:rsid w:val="000541F7"/>
    <w:rsid w:val="00054297"/>
    <w:rsid w:val="000542AA"/>
    <w:rsid w:val="0005438B"/>
    <w:rsid w:val="000544B9"/>
    <w:rsid w:val="000544D3"/>
    <w:rsid w:val="00054570"/>
    <w:rsid w:val="00054654"/>
    <w:rsid w:val="00054684"/>
    <w:rsid w:val="00054799"/>
    <w:rsid w:val="000548B7"/>
    <w:rsid w:val="00054904"/>
    <w:rsid w:val="00054AEB"/>
    <w:rsid w:val="00054C93"/>
    <w:rsid w:val="00054D7E"/>
    <w:rsid w:val="00054E1F"/>
    <w:rsid w:val="00054E3A"/>
    <w:rsid w:val="00054F61"/>
    <w:rsid w:val="00054FD7"/>
    <w:rsid w:val="0005508C"/>
    <w:rsid w:val="00055192"/>
    <w:rsid w:val="00055307"/>
    <w:rsid w:val="00055435"/>
    <w:rsid w:val="000554EC"/>
    <w:rsid w:val="00055595"/>
    <w:rsid w:val="0005562D"/>
    <w:rsid w:val="0005571C"/>
    <w:rsid w:val="00055722"/>
    <w:rsid w:val="00055741"/>
    <w:rsid w:val="00055865"/>
    <w:rsid w:val="00055885"/>
    <w:rsid w:val="000558F0"/>
    <w:rsid w:val="00055961"/>
    <w:rsid w:val="00055979"/>
    <w:rsid w:val="00055A9F"/>
    <w:rsid w:val="00055C09"/>
    <w:rsid w:val="00055C54"/>
    <w:rsid w:val="00055D61"/>
    <w:rsid w:val="00055D91"/>
    <w:rsid w:val="00055ED5"/>
    <w:rsid w:val="0005600B"/>
    <w:rsid w:val="00056023"/>
    <w:rsid w:val="0005617E"/>
    <w:rsid w:val="00056229"/>
    <w:rsid w:val="00056299"/>
    <w:rsid w:val="000562B1"/>
    <w:rsid w:val="000562C8"/>
    <w:rsid w:val="000563CF"/>
    <w:rsid w:val="0005649E"/>
    <w:rsid w:val="000564EA"/>
    <w:rsid w:val="000565F2"/>
    <w:rsid w:val="000566BC"/>
    <w:rsid w:val="000566BF"/>
    <w:rsid w:val="000566D1"/>
    <w:rsid w:val="0005675D"/>
    <w:rsid w:val="0005679C"/>
    <w:rsid w:val="000567CA"/>
    <w:rsid w:val="000568EE"/>
    <w:rsid w:val="0005692D"/>
    <w:rsid w:val="00056969"/>
    <w:rsid w:val="00056A1A"/>
    <w:rsid w:val="00056B6B"/>
    <w:rsid w:val="00056B6F"/>
    <w:rsid w:val="00056C3E"/>
    <w:rsid w:val="00056CDD"/>
    <w:rsid w:val="00056CFB"/>
    <w:rsid w:val="00056DF6"/>
    <w:rsid w:val="00056E05"/>
    <w:rsid w:val="00056F72"/>
    <w:rsid w:val="0005702D"/>
    <w:rsid w:val="0005703F"/>
    <w:rsid w:val="0005706F"/>
    <w:rsid w:val="000570D0"/>
    <w:rsid w:val="000570F2"/>
    <w:rsid w:val="0005715D"/>
    <w:rsid w:val="000571B8"/>
    <w:rsid w:val="00057273"/>
    <w:rsid w:val="00057346"/>
    <w:rsid w:val="00057581"/>
    <w:rsid w:val="000576A3"/>
    <w:rsid w:val="000576F0"/>
    <w:rsid w:val="00057772"/>
    <w:rsid w:val="00057787"/>
    <w:rsid w:val="00057886"/>
    <w:rsid w:val="00057AD6"/>
    <w:rsid w:val="00057AFD"/>
    <w:rsid w:val="00057B1A"/>
    <w:rsid w:val="00057B88"/>
    <w:rsid w:val="00057C9A"/>
    <w:rsid w:val="00057E01"/>
    <w:rsid w:val="0006019C"/>
    <w:rsid w:val="000601B6"/>
    <w:rsid w:val="000601D5"/>
    <w:rsid w:val="0006037D"/>
    <w:rsid w:val="00060470"/>
    <w:rsid w:val="00060590"/>
    <w:rsid w:val="000605D0"/>
    <w:rsid w:val="000606E9"/>
    <w:rsid w:val="0006073E"/>
    <w:rsid w:val="0006076F"/>
    <w:rsid w:val="000607DE"/>
    <w:rsid w:val="00060870"/>
    <w:rsid w:val="0006094C"/>
    <w:rsid w:val="00060C43"/>
    <w:rsid w:val="00060C94"/>
    <w:rsid w:val="00060DBD"/>
    <w:rsid w:val="00060DFD"/>
    <w:rsid w:val="00060E80"/>
    <w:rsid w:val="00060EB2"/>
    <w:rsid w:val="00060F0B"/>
    <w:rsid w:val="00061119"/>
    <w:rsid w:val="00061244"/>
    <w:rsid w:val="00061263"/>
    <w:rsid w:val="0006138E"/>
    <w:rsid w:val="0006155B"/>
    <w:rsid w:val="00061732"/>
    <w:rsid w:val="000617A3"/>
    <w:rsid w:val="000618E4"/>
    <w:rsid w:val="00061A4B"/>
    <w:rsid w:val="00061BB3"/>
    <w:rsid w:val="00061C01"/>
    <w:rsid w:val="00061C0B"/>
    <w:rsid w:val="00061C3F"/>
    <w:rsid w:val="00061C57"/>
    <w:rsid w:val="00061C71"/>
    <w:rsid w:val="00061D2E"/>
    <w:rsid w:val="00061DF5"/>
    <w:rsid w:val="00061E83"/>
    <w:rsid w:val="00061F9F"/>
    <w:rsid w:val="00062082"/>
    <w:rsid w:val="000620C2"/>
    <w:rsid w:val="000620DA"/>
    <w:rsid w:val="0006217A"/>
    <w:rsid w:val="0006218B"/>
    <w:rsid w:val="0006234D"/>
    <w:rsid w:val="00062535"/>
    <w:rsid w:val="00062553"/>
    <w:rsid w:val="000625C9"/>
    <w:rsid w:val="000626BF"/>
    <w:rsid w:val="000627C4"/>
    <w:rsid w:val="00062921"/>
    <w:rsid w:val="00062924"/>
    <w:rsid w:val="00062972"/>
    <w:rsid w:val="00062A19"/>
    <w:rsid w:val="00062AA8"/>
    <w:rsid w:val="00062AF7"/>
    <w:rsid w:val="00062B4A"/>
    <w:rsid w:val="00062BAC"/>
    <w:rsid w:val="00062C72"/>
    <w:rsid w:val="00062CA8"/>
    <w:rsid w:val="00062CCB"/>
    <w:rsid w:val="00062CD3"/>
    <w:rsid w:val="00062CDB"/>
    <w:rsid w:val="00062EF7"/>
    <w:rsid w:val="00062F54"/>
    <w:rsid w:val="00062FDB"/>
    <w:rsid w:val="00062FEA"/>
    <w:rsid w:val="0006309E"/>
    <w:rsid w:val="000631A5"/>
    <w:rsid w:val="000631B3"/>
    <w:rsid w:val="00063284"/>
    <w:rsid w:val="000632AE"/>
    <w:rsid w:val="000632ED"/>
    <w:rsid w:val="000632FA"/>
    <w:rsid w:val="000633CF"/>
    <w:rsid w:val="000634A4"/>
    <w:rsid w:val="00063597"/>
    <w:rsid w:val="0006366F"/>
    <w:rsid w:val="0006373F"/>
    <w:rsid w:val="000639D5"/>
    <w:rsid w:val="00063BA9"/>
    <w:rsid w:val="00063C11"/>
    <w:rsid w:val="00063C3E"/>
    <w:rsid w:val="00063C70"/>
    <w:rsid w:val="00063C9F"/>
    <w:rsid w:val="00063CB2"/>
    <w:rsid w:val="00063D00"/>
    <w:rsid w:val="00063D76"/>
    <w:rsid w:val="00063E17"/>
    <w:rsid w:val="00063E9A"/>
    <w:rsid w:val="00063EA4"/>
    <w:rsid w:val="00063F78"/>
    <w:rsid w:val="00063F7D"/>
    <w:rsid w:val="00064045"/>
    <w:rsid w:val="0006413C"/>
    <w:rsid w:val="0006422F"/>
    <w:rsid w:val="00064265"/>
    <w:rsid w:val="000642D0"/>
    <w:rsid w:val="000642F6"/>
    <w:rsid w:val="000642FC"/>
    <w:rsid w:val="00064310"/>
    <w:rsid w:val="00064326"/>
    <w:rsid w:val="000643AF"/>
    <w:rsid w:val="00064415"/>
    <w:rsid w:val="00064452"/>
    <w:rsid w:val="000644E6"/>
    <w:rsid w:val="000645B8"/>
    <w:rsid w:val="000646A1"/>
    <w:rsid w:val="000646CF"/>
    <w:rsid w:val="00064710"/>
    <w:rsid w:val="00064740"/>
    <w:rsid w:val="000647B6"/>
    <w:rsid w:val="000647FE"/>
    <w:rsid w:val="00064899"/>
    <w:rsid w:val="000648BC"/>
    <w:rsid w:val="000648E3"/>
    <w:rsid w:val="000648E9"/>
    <w:rsid w:val="00064A5C"/>
    <w:rsid w:val="00064C55"/>
    <w:rsid w:val="00064D0F"/>
    <w:rsid w:val="00064EE1"/>
    <w:rsid w:val="0006514D"/>
    <w:rsid w:val="00065417"/>
    <w:rsid w:val="00065448"/>
    <w:rsid w:val="00065526"/>
    <w:rsid w:val="0006557F"/>
    <w:rsid w:val="000656E8"/>
    <w:rsid w:val="00065A84"/>
    <w:rsid w:val="00065B87"/>
    <w:rsid w:val="00065C7A"/>
    <w:rsid w:val="00065D2C"/>
    <w:rsid w:val="00065DB3"/>
    <w:rsid w:val="00065F9D"/>
    <w:rsid w:val="00065FF7"/>
    <w:rsid w:val="0006603F"/>
    <w:rsid w:val="00066067"/>
    <w:rsid w:val="00066095"/>
    <w:rsid w:val="000660E4"/>
    <w:rsid w:val="0006613A"/>
    <w:rsid w:val="00066206"/>
    <w:rsid w:val="0006625F"/>
    <w:rsid w:val="00066491"/>
    <w:rsid w:val="000664CD"/>
    <w:rsid w:val="000665E0"/>
    <w:rsid w:val="0006660F"/>
    <w:rsid w:val="0006661F"/>
    <w:rsid w:val="000666E0"/>
    <w:rsid w:val="000667D2"/>
    <w:rsid w:val="000667D4"/>
    <w:rsid w:val="00066823"/>
    <w:rsid w:val="0006687D"/>
    <w:rsid w:val="00066A45"/>
    <w:rsid w:val="00066A78"/>
    <w:rsid w:val="00066C81"/>
    <w:rsid w:val="00066D57"/>
    <w:rsid w:val="00066D75"/>
    <w:rsid w:val="00066E3A"/>
    <w:rsid w:val="00066EBF"/>
    <w:rsid w:val="00066EC4"/>
    <w:rsid w:val="00066EDF"/>
    <w:rsid w:val="00066EEA"/>
    <w:rsid w:val="00066EF1"/>
    <w:rsid w:val="000670DC"/>
    <w:rsid w:val="000670E2"/>
    <w:rsid w:val="000671DB"/>
    <w:rsid w:val="000671DD"/>
    <w:rsid w:val="00067297"/>
    <w:rsid w:val="000672B7"/>
    <w:rsid w:val="00067374"/>
    <w:rsid w:val="00067497"/>
    <w:rsid w:val="00067591"/>
    <w:rsid w:val="000675C3"/>
    <w:rsid w:val="00067628"/>
    <w:rsid w:val="000676E8"/>
    <w:rsid w:val="000678F1"/>
    <w:rsid w:val="00067B98"/>
    <w:rsid w:val="00067C3B"/>
    <w:rsid w:val="00067D12"/>
    <w:rsid w:val="00067D38"/>
    <w:rsid w:val="00067E3E"/>
    <w:rsid w:val="00067EBD"/>
    <w:rsid w:val="00067F06"/>
    <w:rsid w:val="00067F58"/>
    <w:rsid w:val="00067FC5"/>
    <w:rsid w:val="0007004D"/>
    <w:rsid w:val="000700E4"/>
    <w:rsid w:val="00070130"/>
    <w:rsid w:val="0007029B"/>
    <w:rsid w:val="0007032D"/>
    <w:rsid w:val="00070389"/>
    <w:rsid w:val="000703B8"/>
    <w:rsid w:val="000703F7"/>
    <w:rsid w:val="000704B9"/>
    <w:rsid w:val="000704E7"/>
    <w:rsid w:val="000705F8"/>
    <w:rsid w:val="000706E3"/>
    <w:rsid w:val="0007083E"/>
    <w:rsid w:val="000708ED"/>
    <w:rsid w:val="000708EE"/>
    <w:rsid w:val="00070919"/>
    <w:rsid w:val="00070961"/>
    <w:rsid w:val="00070976"/>
    <w:rsid w:val="000709C4"/>
    <w:rsid w:val="000709F2"/>
    <w:rsid w:val="00070AE9"/>
    <w:rsid w:val="00070C12"/>
    <w:rsid w:val="00070C3E"/>
    <w:rsid w:val="00070C77"/>
    <w:rsid w:val="00070CBF"/>
    <w:rsid w:val="00070D2A"/>
    <w:rsid w:val="00070E3E"/>
    <w:rsid w:val="00070EA7"/>
    <w:rsid w:val="00070F3C"/>
    <w:rsid w:val="00070FCC"/>
    <w:rsid w:val="00070FE3"/>
    <w:rsid w:val="00071077"/>
    <w:rsid w:val="000710A0"/>
    <w:rsid w:val="000710A4"/>
    <w:rsid w:val="0007124D"/>
    <w:rsid w:val="00071460"/>
    <w:rsid w:val="000714D7"/>
    <w:rsid w:val="00071635"/>
    <w:rsid w:val="00071670"/>
    <w:rsid w:val="0007169D"/>
    <w:rsid w:val="00071835"/>
    <w:rsid w:val="00071839"/>
    <w:rsid w:val="0007187D"/>
    <w:rsid w:val="000718EA"/>
    <w:rsid w:val="0007190C"/>
    <w:rsid w:val="00071947"/>
    <w:rsid w:val="00071A77"/>
    <w:rsid w:val="00071AA5"/>
    <w:rsid w:val="00071AAD"/>
    <w:rsid w:val="00071C78"/>
    <w:rsid w:val="00071D47"/>
    <w:rsid w:val="00071D95"/>
    <w:rsid w:val="00071E0E"/>
    <w:rsid w:val="00071FAD"/>
    <w:rsid w:val="00071FCE"/>
    <w:rsid w:val="0007205E"/>
    <w:rsid w:val="0007230F"/>
    <w:rsid w:val="00072431"/>
    <w:rsid w:val="0007258B"/>
    <w:rsid w:val="000725E5"/>
    <w:rsid w:val="0007271F"/>
    <w:rsid w:val="00072845"/>
    <w:rsid w:val="0007286A"/>
    <w:rsid w:val="00072903"/>
    <w:rsid w:val="0007296A"/>
    <w:rsid w:val="00072AB1"/>
    <w:rsid w:val="00072BF6"/>
    <w:rsid w:val="00072CA7"/>
    <w:rsid w:val="00072D5B"/>
    <w:rsid w:val="00072E79"/>
    <w:rsid w:val="00072F79"/>
    <w:rsid w:val="00072FB9"/>
    <w:rsid w:val="000730CC"/>
    <w:rsid w:val="00073104"/>
    <w:rsid w:val="0007320F"/>
    <w:rsid w:val="000732DB"/>
    <w:rsid w:val="00073389"/>
    <w:rsid w:val="00073410"/>
    <w:rsid w:val="000734B5"/>
    <w:rsid w:val="00073517"/>
    <w:rsid w:val="00073568"/>
    <w:rsid w:val="00073734"/>
    <w:rsid w:val="00073797"/>
    <w:rsid w:val="00073799"/>
    <w:rsid w:val="000737A1"/>
    <w:rsid w:val="000738CB"/>
    <w:rsid w:val="0007395A"/>
    <w:rsid w:val="00073968"/>
    <w:rsid w:val="00073A1F"/>
    <w:rsid w:val="00073C0A"/>
    <w:rsid w:val="00073C35"/>
    <w:rsid w:val="00073C4F"/>
    <w:rsid w:val="00073CF0"/>
    <w:rsid w:val="00073E4E"/>
    <w:rsid w:val="00073F7F"/>
    <w:rsid w:val="00073F86"/>
    <w:rsid w:val="00074043"/>
    <w:rsid w:val="00074049"/>
    <w:rsid w:val="00074170"/>
    <w:rsid w:val="00074194"/>
    <w:rsid w:val="00074252"/>
    <w:rsid w:val="000742A1"/>
    <w:rsid w:val="000742B0"/>
    <w:rsid w:val="000743B5"/>
    <w:rsid w:val="00074419"/>
    <w:rsid w:val="0007445A"/>
    <w:rsid w:val="00074475"/>
    <w:rsid w:val="00074502"/>
    <w:rsid w:val="0007453E"/>
    <w:rsid w:val="00074564"/>
    <w:rsid w:val="000745A9"/>
    <w:rsid w:val="0007460A"/>
    <w:rsid w:val="0007473D"/>
    <w:rsid w:val="0007488F"/>
    <w:rsid w:val="000748DE"/>
    <w:rsid w:val="0007496D"/>
    <w:rsid w:val="00074B5C"/>
    <w:rsid w:val="00074BEF"/>
    <w:rsid w:val="00074CBD"/>
    <w:rsid w:val="00074E4D"/>
    <w:rsid w:val="0007505F"/>
    <w:rsid w:val="000750C0"/>
    <w:rsid w:val="00075136"/>
    <w:rsid w:val="00075167"/>
    <w:rsid w:val="0007535B"/>
    <w:rsid w:val="000753C3"/>
    <w:rsid w:val="000756DB"/>
    <w:rsid w:val="00075826"/>
    <w:rsid w:val="000759C5"/>
    <w:rsid w:val="00075B32"/>
    <w:rsid w:val="00075B43"/>
    <w:rsid w:val="00075B4F"/>
    <w:rsid w:val="00075BBA"/>
    <w:rsid w:val="00075BCF"/>
    <w:rsid w:val="00075E6E"/>
    <w:rsid w:val="00076105"/>
    <w:rsid w:val="0007610C"/>
    <w:rsid w:val="00076287"/>
    <w:rsid w:val="000763A7"/>
    <w:rsid w:val="00076403"/>
    <w:rsid w:val="0007670D"/>
    <w:rsid w:val="000767C7"/>
    <w:rsid w:val="000768E9"/>
    <w:rsid w:val="00076905"/>
    <w:rsid w:val="00076ACB"/>
    <w:rsid w:val="00076CC9"/>
    <w:rsid w:val="00076D12"/>
    <w:rsid w:val="00076D38"/>
    <w:rsid w:val="00076E33"/>
    <w:rsid w:val="00076EB5"/>
    <w:rsid w:val="00076ED4"/>
    <w:rsid w:val="00076ED5"/>
    <w:rsid w:val="00076EDF"/>
    <w:rsid w:val="00076EE9"/>
    <w:rsid w:val="00077158"/>
    <w:rsid w:val="0007717D"/>
    <w:rsid w:val="000771A9"/>
    <w:rsid w:val="000771EF"/>
    <w:rsid w:val="00077209"/>
    <w:rsid w:val="00077385"/>
    <w:rsid w:val="00077392"/>
    <w:rsid w:val="00077455"/>
    <w:rsid w:val="00077589"/>
    <w:rsid w:val="000775E9"/>
    <w:rsid w:val="0007767C"/>
    <w:rsid w:val="000777BB"/>
    <w:rsid w:val="0007794C"/>
    <w:rsid w:val="000779FF"/>
    <w:rsid w:val="00077A6D"/>
    <w:rsid w:val="00077ACE"/>
    <w:rsid w:val="00077BE2"/>
    <w:rsid w:val="00077C93"/>
    <w:rsid w:val="00077E87"/>
    <w:rsid w:val="00077F84"/>
    <w:rsid w:val="00077F9B"/>
    <w:rsid w:val="00080054"/>
    <w:rsid w:val="00080073"/>
    <w:rsid w:val="000800FC"/>
    <w:rsid w:val="00080211"/>
    <w:rsid w:val="0008027C"/>
    <w:rsid w:val="000803B6"/>
    <w:rsid w:val="0008044C"/>
    <w:rsid w:val="00080525"/>
    <w:rsid w:val="00080570"/>
    <w:rsid w:val="000807DB"/>
    <w:rsid w:val="00080829"/>
    <w:rsid w:val="00080917"/>
    <w:rsid w:val="000809C5"/>
    <w:rsid w:val="000809D4"/>
    <w:rsid w:val="00080A0C"/>
    <w:rsid w:val="00080A1B"/>
    <w:rsid w:val="00080C9B"/>
    <w:rsid w:val="00080DC9"/>
    <w:rsid w:val="00081047"/>
    <w:rsid w:val="000810B6"/>
    <w:rsid w:val="000810EA"/>
    <w:rsid w:val="00081262"/>
    <w:rsid w:val="000813CD"/>
    <w:rsid w:val="0008142F"/>
    <w:rsid w:val="000814BE"/>
    <w:rsid w:val="000814CE"/>
    <w:rsid w:val="000814E5"/>
    <w:rsid w:val="0008152F"/>
    <w:rsid w:val="000815B0"/>
    <w:rsid w:val="000815FB"/>
    <w:rsid w:val="000816B6"/>
    <w:rsid w:val="000816E3"/>
    <w:rsid w:val="0008177B"/>
    <w:rsid w:val="000817AA"/>
    <w:rsid w:val="0008195C"/>
    <w:rsid w:val="00081A4A"/>
    <w:rsid w:val="00081C4A"/>
    <w:rsid w:val="00081C84"/>
    <w:rsid w:val="00081CF0"/>
    <w:rsid w:val="00081DB8"/>
    <w:rsid w:val="00081EEA"/>
    <w:rsid w:val="00081F85"/>
    <w:rsid w:val="00082003"/>
    <w:rsid w:val="0008201F"/>
    <w:rsid w:val="00082058"/>
    <w:rsid w:val="00082082"/>
    <w:rsid w:val="000820F3"/>
    <w:rsid w:val="000823D1"/>
    <w:rsid w:val="0008246D"/>
    <w:rsid w:val="00082647"/>
    <w:rsid w:val="000826CF"/>
    <w:rsid w:val="00082778"/>
    <w:rsid w:val="000827C7"/>
    <w:rsid w:val="000828AF"/>
    <w:rsid w:val="0008293C"/>
    <w:rsid w:val="00082942"/>
    <w:rsid w:val="00082A23"/>
    <w:rsid w:val="00082AD8"/>
    <w:rsid w:val="00082B69"/>
    <w:rsid w:val="00082D60"/>
    <w:rsid w:val="00082E96"/>
    <w:rsid w:val="00082F09"/>
    <w:rsid w:val="00082F3E"/>
    <w:rsid w:val="00082F92"/>
    <w:rsid w:val="0008301D"/>
    <w:rsid w:val="0008302C"/>
    <w:rsid w:val="0008306A"/>
    <w:rsid w:val="000831D1"/>
    <w:rsid w:val="0008320D"/>
    <w:rsid w:val="0008335D"/>
    <w:rsid w:val="00083371"/>
    <w:rsid w:val="0008351F"/>
    <w:rsid w:val="00083566"/>
    <w:rsid w:val="0008369B"/>
    <w:rsid w:val="00083983"/>
    <w:rsid w:val="000839BB"/>
    <w:rsid w:val="000839E1"/>
    <w:rsid w:val="00083A2F"/>
    <w:rsid w:val="00083B1D"/>
    <w:rsid w:val="00083C3B"/>
    <w:rsid w:val="00083CA3"/>
    <w:rsid w:val="00083DBF"/>
    <w:rsid w:val="00083E7B"/>
    <w:rsid w:val="00083EC5"/>
    <w:rsid w:val="00083F79"/>
    <w:rsid w:val="00083F92"/>
    <w:rsid w:val="00083FB6"/>
    <w:rsid w:val="0008403A"/>
    <w:rsid w:val="00084046"/>
    <w:rsid w:val="0008407F"/>
    <w:rsid w:val="000841A5"/>
    <w:rsid w:val="00084250"/>
    <w:rsid w:val="0008448F"/>
    <w:rsid w:val="000844BE"/>
    <w:rsid w:val="000846B6"/>
    <w:rsid w:val="000846E8"/>
    <w:rsid w:val="000849F6"/>
    <w:rsid w:val="00084A4C"/>
    <w:rsid w:val="00084A55"/>
    <w:rsid w:val="00084A9A"/>
    <w:rsid w:val="00084ABD"/>
    <w:rsid w:val="00084BA2"/>
    <w:rsid w:val="00084D7C"/>
    <w:rsid w:val="00084F25"/>
    <w:rsid w:val="00084F35"/>
    <w:rsid w:val="00084F84"/>
    <w:rsid w:val="0008509C"/>
    <w:rsid w:val="00085271"/>
    <w:rsid w:val="000852D6"/>
    <w:rsid w:val="000852FB"/>
    <w:rsid w:val="000852FC"/>
    <w:rsid w:val="000854A8"/>
    <w:rsid w:val="000855CE"/>
    <w:rsid w:val="00085695"/>
    <w:rsid w:val="0008570C"/>
    <w:rsid w:val="0008573D"/>
    <w:rsid w:val="0008574D"/>
    <w:rsid w:val="00085880"/>
    <w:rsid w:val="00085887"/>
    <w:rsid w:val="00085AD9"/>
    <w:rsid w:val="00085B03"/>
    <w:rsid w:val="00085B0B"/>
    <w:rsid w:val="00085B2B"/>
    <w:rsid w:val="00085B9F"/>
    <w:rsid w:val="00085F54"/>
    <w:rsid w:val="00085FEF"/>
    <w:rsid w:val="0008608A"/>
    <w:rsid w:val="00086263"/>
    <w:rsid w:val="00086312"/>
    <w:rsid w:val="000863FB"/>
    <w:rsid w:val="00086498"/>
    <w:rsid w:val="0008656A"/>
    <w:rsid w:val="000865C8"/>
    <w:rsid w:val="000865F9"/>
    <w:rsid w:val="000866EC"/>
    <w:rsid w:val="00086735"/>
    <w:rsid w:val="00086756"/>
    <w:rsid w:val="00086763"/>
    <w:rsid w:val="000867F6"/>
    <w:rsid w:val="000868D6"/>
    <w:rsid w:val="0008691C"/>
    <w:rsid w:val="0008691F"/>
    <w:rsid w:val="00086A09"/>
    <w:rsid w:val="00086A1F"/>
    <w:rsid w:val="00086AAD"/>
    <w:rsid w:val="00086AFB"/>
    <w:rsid w:val="00086BE9"/>
    <w:rsid w:val="00086C19"/>
    <w:rsid w:val="00086C42"/>
    <w:rsid w:val="00086CE2"/>
    <w:rsid w:val="00086D97"/>
    <w:rsid w:val="00086DC0"/>
    <w:rsid w:val="00086DFB"/>
    <w:rsid w:val="00086E3F"/>
    <w:rsid w:val="00086E5F"/>
    <w:rsid w:val="00086EC5"/>
    <w:rsid w:val="00086EE0"/>
    <w:rsid w:val="00086F37"/>
    <w:rsid w:val="00087057"/>
    <w:rsid w:val="00087193"/>
    <w:rsid w:val="000872C5"/>
    <w:rsid w:val="0008733A"/>
    <w:rsid w:val="00087358"/>
    <w:rsid w:val="000873E9"/>
    <w:rsid w:val="00087491"/>
    <w:rsid w:val="0008751A"/>
    <w:rsid w:val="0008762D"/>
    <w:rsid w:val="000876B2"/>
    <w:rsid w:val="00087768"/>
    <w:rsid w:val="000877BC"/>
    <w:rsid w:val="000878B2"/>
    <w:rsid w:val="00087946"/>
    <w:rsid w:val="0008794E"/>
    <w:rsid w:val="00087990"/>
    <w:rsid w:val="000879F8"/>
    <w:rsid w:val="00087AD4"/>
    <w:rsid w:val="00087C76"/>
    <w:rsid w:val="00087C7F"/>
    <w:rsid w:val="00087D16"/>
    <w:rsid w:val="00087E2B"/>
    <w:rsid w:val="00087E95"/>
    <w:rsid w:val="000900DE"/>
    <w:rsid w:val="000900F3"/>
    <w:rsid w:val="00090143"/>
    <w:rsid w:val="00090152"/>
    <w:rsid w:val="000901E5"/>
    <w:rsid w:val="00090227"/>
    <w:rsid w:val="0009024B"/>
    <w:rsid w:val="000902D6"/>
    <w:rsid w:val="0009030D"/>
    <w:rsid w:val="00090366"/>
    <w:rsid w:val="000903C2"/>
    <w:rsid w:val="000903C6"/>
    <w:rsid w:val="0009048C"/>
    <w:rsid w:val="000904DA"/>
    <w:rsid w:val="0009052F"/>
    <w:rsid w:val="0009059D"/>
    <w:rsid w:val="000905E8"/>
    <w:rsid w:val="00090616"/>
    <w:rsid w:val="00090703"/>
    <w:rsid w:val="000908AD"/>
    <w:rsid w:val="00090B09"/>
    <w:rsid w:val="00090B2C"/>
    <w:rsid w:val="00090D6D"/>
    <w:rsid w:val="00090DE0"/>
    <w:rsid w:val="00090E35"/>
    <w:rsid w:val="00090EC1"/>
    <w:rsid w:val="00090F02"/>
    <w:rsid w:val="000911C9"/>
    <w:rsid w:val="0009152C"/>
    <w:rsid w:val="0009155C"/>
    <w:rsid w:val="00091650"/>
    <w:rsid w:val="00091679"/>
    <w:rsid w:val="000917F1"/>
    <w:rsid w:val="00091800"/>
    <w:rsid w:val="000918B7"/>
    <w:rsid w:val="000918E1"/>
    <w:rsid w:val="0009193E"/>
    <w:rsid w:val="000919DC"/>
    <w:rsid w:val="00091C2A"/>
    <w:rsid w:val="00091C6B"/>
    <w:rsid w:val="00091C93"/>
    <w:rsid w:val="00091F58"/>
    <w:rsid w:val="00092040"/>
    <w:rsid w:val="000920F4"/>
    <w:rsid w:val="00092127"/>
    <w:rsid w:val="0009218A"/>
    <w:rsid w:val="00092235"/>
    <w:rsid w:val="000922E8"/>
    <w:rsid w:val="000922F8"/>
    <w:rsid w:val="000923C5"/>
    <w:rsid w:val="000923D9"/>
    <w:rsid w:val="0009245B"/>
    <w:rsid w:val="000926D7"/>
    <w:rsid w:val="000926DF"/>
    <w:rsid w:val="0009285D"/>
    <w:rsid w:val="000928CA"/>
    <w:rsid w:val="00092B67"/>
    <w:rsid w:val="00092D2F"/>
    <w:rsid w:val="00092E79"/>
    <w:rsid w:val="00092F59"/>
    <w:rsid w:val="0009303C"/>
    <w:rsid w:val="000930AC"/>
    <w:rsid w:val="000932D0"/>
    <w:rsid w:val="000932D1"/>
    <w:rsid w:val="00093369"/>
    <w:rsid w:val="0009359C"/>
    <w:rsid w:val="000935F7"/>
    <w:rsid w:val="000936F8"/>
    <w:rsid w:val="0009371C"/>
    <w:rsid w:val="00093788"/>
    <w:rsid w:val="00093861"/>
    <w:rsid w:val="00093A63"/>
    <w:rsid w:val="00093A67"/>
    <w:rsid w:val="00093AE7"/>
    <w:rsid w:val="00093BBD"/>
    <w:rsid w:val="00093BD0"/>
    <w:rsid w:val="00093BEA"/>
    <w:rsid w:val="00093C06"/>
    <w:rsid w:val="00094004"/>
    <w:rsid w:val="000940B2"/>
    <w:rsid w:val="00094256"/>
    <w:rsid w:val="00094355"/>
    <w:rsid w:val="00094517"/>
    <w:rsid w:val="000946D4"/>
    <w:rsid w:val="000947B1"/>
    <w:rsid w:val="00094960"/>
    <w:rsid w:val="00094A5C"/>
    <w:rsid w:val="00094B36"/>
    <w:rsid w:val="00094BCD"/>
    <w:rsid w:val="00094CED"/>
    <w:rsid w:val="00094D68"/>
    <w:rsid w:val="00094DC8"/>
    <w:rsid w:val="00094DDE"/>
    <w:rsid w:val="00094DED"/>
    <w:rsid w:val="00094ED9"/>
    <w:rsid w:val="00094F16"/>
    <w:rsid w:val="0009500E"/>
    <w:rsid w:val="00095030"/>
    <w:rsid w:val="000950BB"/>
    <w:rsid w:val="00095143"/>
    <w:rsid w:val="000951C9"/>
    <w:rsid w:val="00095245"/>
    <w:rsid w:val="0009528B"/>
    <w:rsid w:val="000953A8"/>
    <w:rsid w:val="00095517"/>
    <w:rsid w:val="000955C0"/>
    <w:rsid w:val="000956D5"/>
    <w:rsid w:val="0009580A"/>
    <w:rsid w:val="00095858"/>
    <w:rsid w:val="00095878"/>
    <w:rsid w:val="000958A0"/>
    <w:rsid w:val="00095A06"/>
    <w:rsid w:val="00095A6E"/>
    <w:rsid w:val="00095BF4"/>
    <w:rsid w:val="00095C37"/>
    <w:rsid w:val="00095C70"/>
    <w:rsid w:val="00095CF2"/>
    <w:rsid w:val="00095D43"/>
    <w:rsid w:val="00095D66"/>
    <w:rsid w:val="00095DE2"/>
    <w:rsid w:val="00095E10"/>
    <w:rsid w:val="00095E65"/>
    <w:rsid w:val="00095E9C"/>
    <w:rsid w:val="00095EA1"/>
    <w:rsid w:val="00096060"/>
    <w:rsid w:val="0009607F"/>
    <w:rsid w:val="00096080"/>
    <w:rsid w:val="000961A9"/>
    <w:rsid w:val="0009629E"/>
    <w:rsid w:val="000962A4"/>
    <w:rsid w:val="000963D7"/>
    <w:rsid w:val="000963E3"/>
    <w:rsid w:val="00096600"/>
    <w:rsid w:val="0009687D"/>
    <w:rsid w:val="000968F8"/>
    <w:rsid w:val="00096A90"/>
    <w:rsid w:val="00096C98"/>
    <w:rsid w:val="00096CA2"/>
    <w:rsid w:val="00096CB3"/>
    <w:rsid w:val="00096E03"/>
    <w:rsid w:val="00096E76"/>
    <w:rsid w:val="00097112"/>
    <w:rsid w:val="0009716F"/>
    <w:rsid w:val="00097236"/>
    <w:rsid w:val="0009733F"/>
    <w:rsid w:val="00097468"/>
    <w:rsid w:val="000977F9"/>
    <w:rsid w:val="000977FF"/>
    <w:rsid w:val="00097934"/>
    <w:rsid w:val="0009797B"/>
    <w:rsid w:val="00097A87"/>
    <w:rsid w:val="00097A8B"/>
    <w:rsid w:val="00097AAD"/>
    <w:rsid w:val="00097AED"/>
    <w:rsid w:val="00097B18"/>
    <w:rsid w:val="00097B1B"/>
    <w:rsid w:val="00097B2A"/>
    <w:rsid w:val="00097B41"/>
    <w:rsid w:val="00097B86"/>
    <w:rsid w:val="00097CC6"/>
    <w:rsid w:val="00097D63"/>
    <w:rsid w:val="00097E2B"/>
    <w:rsid w:val="00097E36"/>
    <w:rsid w:val="00097E59"/>
    <w:rsid w:val="00097FEB"/>
    <w:rsid w:val="000A00E7"/>
    <w:rsid w:val="000A0113"/>
    <w:rsid w:val="000A0235"/>
    <w:rsid w:val="000A027A"/>
    <w:rsid w:val="000A0521"/>
    <w:rsid w:val="000A063C"/>
    <w:rsid w:val="000A066A"/>
    <w:rsid w:val="000A06AA"/>
    <w:rsid w:val="000A08E9"/>
    <w:rsid w:val="000A0B12"/>
    <w:rsid w:val="000A0B39"/>
    <w:rsid w:val="000A0B67"/>
    <w:rsid w:val="000A0BD9"/>
    <w:rsid w:val="000A0BEC"/>
    <w:rsid w:val="000A0C30"/>
    <w:rsid w:val="000A0D85"/>
    <w:rsid w:val="000A0DBB"/>
    <w:rsid w:val="000A100A"/>
    <w:rsid w:val="000A10AD"/>
    <w:rsid w:val="000A1138"/>
    <w:rsid w:val="000A1200"/>
    <w:rsid w:val="000A1295"/>
    <w:rsid w:val="000A12E8"/>
    <w:rsid w:val="000A13F0"/>
    <w:rsid w:val="000A144B"/>
    <w:rsid w:val="000A1620"/>
    <w:rsid w:val="000A1662"/>
    <w:rsid w:val="000A171A"/>
    <w:rsid w:val="000A1865"/>
    <w:rsid w:val="000A1A08"/>
    <w:rsid w:val="000A1C8C"/>
    <w:rsid w:val="000A1CF6"/>
    <w:rsid w:val="000A1D20"/>
    <w:rsid w:val="000A1D2D"/>
    <w:rsid w:val="000A1E84"/>
    <w:rsid w:val="000A2026"/>
    <w:rsid w:val="000A202D"/>
    <w:rsid w:val="000A2157"/>
    <w:rsid w:val="000A21AE"/>
    <w:rsid w:val="000A2388"/>
    <w:rsid w:val="000A23A0"/>
    <w:rsid w:val="000A2460"/>
    <w:rsid w:val="000A246D"/>
    <w:rsid w:val="000A2735"/>
    <w:rsid w:val="000A27AC"/>
    <w:rsid w:val="000A2A98"/>
    <w:rsid w:val="000A2D03"/>
    <w:rsid w:val="000A2D30"/>
    <w:rsid w:val="000A2EBD"/>
    <w:rsid w:val="000A2EE5"/>
    <w:rsid w:val="000A3066"/>
    <w:rsid w:val="000A31A7"/>
    <w:rsid w:val="000A329D"/>
    <w:rsid w:val="000A33B3"/>
    <w:rsid w:val="000A3422"/>
    <w:rsid w:val="000A3482"/>
    <w:rsid w:val="000A352C"/>
    <w:rsid w:val="000A35DB"/>
    <w:rsid w:val="000A35ED"/>
    <w:rsid w:val="000A3684"/>
    <w:rsid w:val="000A3729"/>
    <w:rsid w:val="000A3731"/>
    <w:rsid w:val="000A378C"/>
    <w:rsid w:val="000A3913"/>
    <w:rsid w:val="000A3956"/>
    <w:rsid w:val="000A39A8"/>
    <w:rsid w:val="000A39FD"/>
    <w:rsid w:val="000A3AD1"/>
    <w:rsid w:val="000A3BDF"/>
    <w:rsid w:val="000A3C44"/>
    <w:rsid w:val="000A3C96"/>
    <w:rsid w:val="000A3CF8"/>
    <w:rsid w:val="000A3DE4"/>
    <w:rsid w:val="000A416D"/>
    <w:rsid w:val="000A41E1"/>
    <w:rsid w:val="000A423C"/>
    <w:rsid w:val="000A4438"/>
    <w:rsid w:val="000A4597"/>
    <w:rsid w:val="000A464A"/>
    <w:rsid w:val="000A4681"/>
    <w:rsid w:val="000A4759"/>
    <w:rsid w:val="000A4852"/>
    <w:rsid w:val="000A491E"/>
    <w:rsid w:val="000A4934"/>
    <w:rsid w:val="000A499F"/>
    <w:rsid w:val="000A49E1"/>
    <w:rsid w:val="000A4AD2"/>
    <w:rsid w:val="000A4B39"/>
    <w:rsid w:val="000A4C72"/>
    <w:rsid w:val="000A4CC2"/>
    <w:rsid w:val="000A4D8F"/>
    <w:rsid w:val="000A4DC0"/>
    <w:rsid w:val="000A4E47"/>
    <w:rsid w:val="000A4E82"/>
    <w:rsid w:val="000A4F28"/>
    <w:rsid w:val="000A50CE"/>
    <w:rsid w:val="000A514E"/>
    <w:rsid w:val="000A5241"/>
    <w:rsid w:val="000A5455"/>
    <w:rsid w:val="000A548B"/>
    <w:rsid w:val="000A5705"/>
    <w:rsid w:val="000A58F6"/>
    <w:rsid w:val="000A5A9A"/>
    <w:rsid w:val="000A5B1B"/>
    <w:rsid w:val="000A5B26"/>
    <w:rsid w:val="000A5BD2"/>
    <w:rsid w:val="000A5C0A"/>
    <w:rsid w:val="000A5C60"/>
    <w:rsid w:val="000A5C80"/>
    <w:rsid w:val="000A5C9F"/>
    <w:rsid w:val="000A5DEC"/>
    <w:rsid w:val="000A5F04"/>
    <w:rsid w:val="000A5F30"/>
    <w:rsid w:val="000A5F6D"/>
    <w:rsid w:val="000A6236"/>
    <w:rsid w:val="000A6372"/>
    <w:rsid w:val="000A63A0"/>
    <w:rsid w:val="000A6413"/>
    <w:rsid w:val="000A6439"/>
    <w:rsid w:val="000A6837"/>
    <w:rsid w:val="000A6893"/>
    <w:rsid w:val="000A6943"/>
    <w:rsid w:val="000A69B7"/>
    <w:rsid w:val="000A6DED"/>
    <w:rsid w:val="000A6DFC"/>
    <w:rsid w:val="000A6E6A"/>
    <w:rsid w:val="000A6F48"/>
    <w:rsid w:val="000A6F7A"/>
    <w:rsid w:val="000A70DE"/>
    <w:rsid w:val="000A7202"/>
    <w:rsid w:val="000A722C"/>
    <w:rsid w:val="000A725A"/>
    <w:rsid w:val="000A747B"/>
    <w:rsid w:val="000A7589"/>
    <w:rsid w:val="000A769D"/>
    <w:rsid w:val="000A7747"/>
    <w:rsid w:val="000A77C2"/>
    <w:rsid w:val="000A7884"/>
    <w:rsid w:val="000A79CE"/>
    <w:rsid w:val="000A79E7"/>
    <w:rsid w:val="000A79EC"/>
    <w:rsid w:val="000A79F7"/>
    <w:rsid w:val="000A7A58"/>
    <w:rsid w:val="000A7B0D"/>
    <w:rsid w:val="000A7B2D"/>
    <w:rsid w:val="000A7E3D"/>
    <w:rsid w:val="000A7F67"/>
    <w:rsid w:val="000A7FA3"/>
    <w:rsid w:val="000B0096"/>
    <w:rsid w:val="000B00F9"/>
    <w:rsid w:val="000B018D"/>
    <w:rsid w:val="000B01BE"/>
    <w:rsid w:val="000B029F"/>
    <w:rsid w:val="000B0332"/>
    <w:rsid w:val="000B0341"/>
    <w:rsid w:val="000B0356"/>
    <w:rsid w:val="000B041E"/>
    <w:rsid w:val="000B0481"/>
    <w:rsid w:val="000B05AF"/>
    <w:rsid w:val="000B0728"/>
    <w:rsid w:val="000B0834"/>
    <w:rsid w:val="000B0C70"/>
    <w:rsid w:val="000B0D18"/>
    <w:rsid w:val="000B0D91"/>
    <w:rsid w:val="000B0DA4"/>
    <w:rsid w:val="000B0F04"/>
    <w:rsid w:val="000B0F68"/>
    <w:rsid w:val="000B0FD9"/>
    <w:rsid w:val="000B1000"/>
    <w:rsid w:val="000B1022"/>
    <w:rsid w:val="000B119D"/>
    <w:rsid w:val="000B1216"/>
    <w:rsid w:val="000B1344"/>
    <w:rsid w:val="000B1378"/>
    <w:rsid w:val="000B14AD"/>
    <w:rsid w:val="000B15F7"/>
    <w:rsid w:val="000B1631"/>
    <w:rsid w:val="000B17CA"/>
    <w:rsid w:val="000B1A27"/>
    <w:rsid w:val="000B1A44"/>
    <w:rsid w:val="000B1AD7"/>
    <w:rsid w:val="000B1B81"/>
    <w:rsid w:val="000B1B8E"/>
    <w:rsid w:val="000B1BD6"/>
    <w:rsid w:val="000B1BF6"/>
    <w:rsid w:val="000B1C86"/>
    <w:rsid w:val="000B1E65"/>
    <w:rsid w:val="000B1E95"/>
    <w:rsid w:val="000B1FEF"/>
    <w:rsid w:val="000B2022"/>
    <w:rsid w:val="000B2177"/>
    <w:rsid w:val="000B223C"/>
    <w:rsid w:val="000B227D"/>
    <w:rsid w:val="000B22B9"/>
    <w:rsid w:val="000B22FA"/>
    <w:rsid w:val="000B23B2"/>
    <w:rsid w:val="000B246C"/>
    <w:rsid w:val="000B24E5"/>
    <w:rsid w:val="000B2542"/>
    <w:rsid w:val="000B2688"/>
    <w:rsid w:val="000B26A1"/>
    <w:rsid w:val="000B26E9"/>
    <w:rsid w:val="000B27A4"/>
    <w:rsid w:val="000B2860"/>
    <w:rsid w:val="000B28CF"/>
    <w:rsid w:val="000B2936"/>
    <w:rsid w:val="000B2A06"/>
    <w:rsid w:val="000B2A17"/>
    <w:rsid w:val="000B2AE7"/>
    <w:rsid w:val="000B2B03"/>
    <w:rsid w:val="000B2B0A"/>
    <w:rsid w:val="000B2C60"/>
    <w:rsid w:val="000B2C61"/>
    <w:rsid w:val="000B2D5A"/>
    <w:rsid w:val="000B2F0B"/>
    <w:rsid w:val="000B2F7E"/>
    <w:rsid w:val="000B2FC1"/>
    <w:rsid w:val="000B2FEE"/>
    <w:rsid w:val="000B315A"/>
    <w:rsid w:val="000B31A9"/>
    <w:rsid w:val="000B3286"/>
    <w:rsid w:val="000B32A6"/>
    <w:rsid w:val="000B339B"/>
    <w:rsid w:val="000B33E7"/>
    <w:rsid w:val="000B355D"/>
    <w:rsid w:val="000B360B"/>
    <w:rsid w:val="000B368D"/>
    <w:rsid w:val="000B36D4"/>
    <w:rsid w:val="000B37A5"/>
    <w:rsid w:val="000B37D0"/>
    <w:rsid w:val="000B38D1"/>
    <w:rsid w:val="000B3923"/>
    <w:rsid w:val="000B3A13"/>
    <w:rsid w:val="000B3A4B"/>
    <w:rsid w:val="000B3B27"/>
    <w:rsid w:val="000B3BC0"/>
    <w:rsid w:val="000B3BE3"/>
    <w:rsid w:val="000B3DD0"/>
    <w:rsid w:val="000B3ED1"/>
    <w:rsid w:val="000B3FE4"/>
    <w:rsid w:val="000B404B"/>
    <w:rsid w:val="000B4097"/>
    <w:rsid w:val="000B4197"/>
    <w:rsid w:val="000B41AD"/>
    <w:rsid w:val="000B41C4"/>
    <w:rsid w:val="000B424A"/>
    <w:rsid w:val="000B425D"/>
    <w:rsid w:val="000B42F1"/>
    <w:rsid w:val="000B430A"/>
    <w:rsid w:val="000B44BA"/>
    <w:rsid w:val="000B44CF"/>
    <w:rsid w:val="000B44D0"/>
    <w:rsid w:val="000B459A"/>
    <w:rsid w:val="000B460A"/>
    <w:rsid w:val="000B4652"/>
    <w:rsid w:val="000B46D1"/>
    <w:rsid w:val="000B476F"/>
    <w:rsid w:val="000B4987"/>
    <w:rsid w:val="000B4A2E"/>
    <w:rsid w:val="000B4BAE"/>
    <w:rsid w:val="000B4C03"/>
    <w:rsid w:val="000B4CE0"/>
    <w:rsid w:val="000B4DAA"/>
    <w:rsid w:val="000B4DC5"/>
    <w:rsid w:val="000B4EA2"/>
    <w:rsid w:val="000B4F58"/>
    <w:rsid w:val="000B4F6E"/>
    <w:rsid w:val="000B4F72"/>
    <w:rsid w:val="000B5069"/>
    <w:rsid w:val="000B50B4"/>
    <w:rsid w:val="000B522B"/>
    <w:rsid w:val="000B526F"/>
    <w:rsid w:val="000B539E"/>
    <w:rsid w:val="000B56A7"/>
    <w:rsid w:val="000B578E"/>
    <w:rsid w:val="000B57E7"/>
    <w:rsid w:val="000B58FC"/>
    <w:rsid w:val="000B596C"/>
    <w:rsid w:val="000B59CA"/>
    <w:rsid w:val="000B5A06"/>
    <w:rsid w:val="000B5A72"/>
    <w:rsid w:val="000B5A8B"/>
    <w:rsid w:val="000B5A90"/>
    <w:rsid w:val="000B5B12"/>
    <w:rsid w:val="000B5CD9"/>
    <w:rsid w:val="000B5D22"/>
    <w:rsid w:val="000B5DC7"/>
    <w:rsid w:val="000B5E3C"/>
    <w:rsid w:val="000B5F88"/>
    <w:rsid w:val="000B61A3"/>
    <w:rsid w:val="000B6236"/>
    <w:rsid w:val="000B6267"/>
    <w:rsid w:val="000B62BC"/>
    <w:rsid w:val="000B62D2"/>
    <w:rsid w:val="000B634D"/>
    <w:rsid w:val="000B64F2"/>
    <w:rsid w:val="000B65C7"/>
    <w:rsid w:val="000B6766"/>
    <w:rsid w:val="000B67F4"/>
    <w:rsid w:val="000B6977"/>
    <w:rsid w:val="000B6B8E"/>
    <w:rsid w:val="000B6BD0"/>
    <w:rsid w:val="000B6BD5"/>
    <w:rsid w:val="000B6CB3"/>
    <w:rsid w:val="000B6CC9"/>
    <w:rsid w:val="000B6CD4"/>
    <w:rsid w:val="000B6D37"/>
    <w:rsid w:val="000B6D8D"/>
    <w:rsid w:val="000B6DE6"/>
    <w:rsid w:val="000B6FDA"/>
    <w:rsid w:val="000B70A6"/>
    <w:rsid w:val="000B744E"/>
    <w:rsid w:val="000B76DF"/>
    <w:rsid w:val="000B7751"/>
    <w:rsid w:val="000B7885"/>
    <w:rsid w:val="000B78BE"/>
    <w:rsid w:val="000B7A82"/>
    <w:rsid w:val="000B7AE5"/>
    <w:rsid w:val="000B7C27"/>
    <w:rsid w:val="000B7CB9"/>
    <w:rsid w:val="000B7CCE"/>
    <w:rsid w:val="000B7CD9"/>
    <w:rsid w:val="000B7DF1"/>
    <w:rsid w:val="000B7E44"/>
    <w:rsid w:val="000B7F5C"/>
    <w:rsid w:val="000C007C"/>
    <w:rsid w:val="000C00EA"/>
    <w:rsid w:val="000C0205"/>
    <w:rsid w:val="000C02AA"/>
    <w:rsid w:val="000C02B2"/>
    <w:rsid w:val="000C02CC"/>
    <w:rsid w:val="000C0340"/>
    <w:rsid w:val="000C03B0"/>
    <w:rsid w:val="000C045A"/>
    <w:rsid w:val="000C050D"/>
    <w:rsid w:val="000C066C"/>
    <w:rsid w:val="000C07EA"/>
    <w:rsid w:val="000C087F"/>
    <w:rsid w:val="000C0B33"/>
    <w:rsid w:val="000C0C03"/>
    <w:rsid w:val="000C0C21"/>
    <w:rsid w:val="000C0C33"/>
    <w:rsid w:val="000C0C53"/>
    <w:rsid w:val="000C0CEE"/>
    <w:rsid w:val="000C0F8A"/>
    <w:rsid w:val="000C0FB2"/>
    <w:rsid w:val="000C1017"/>
    <w:rsid w:val="000C101B"/>
    <w:rsid w:val="000C1495"/>
    <w:rsid w:val="000C1624"/>
    <w:rsid w:val="000C166B"/>
    <w:rsid w:val="000C1791"/>
    <w:rsid w:val="000C17AF"/>
    <w:rsid w:val="000C18F8"/>
    <w:rsid w:val="000C1966"/>
    <w:rsid w:val="000C19D1"/>
    <w:rsid w:val="000C1A1C"/>
    <w:rsid w:val="000C1A8E"/>
    <w:rsid w:val="000C1AF6"/>
    <w:rsid w:val="000C1CD2"/>
    <w:rsid w:val="000C1CD8"/>
    <w:rsid w:val="000C1CDD"/>
    <w:rsid w:val="000C1CFC"/>
    <w:rsid w:val="000C1D22"/>
    <w:rsid w:val="000C1E73"/>
    <w:rsid w:val="000C1F08"/>
    <w:rsid w:val="000C2096"/>
    <w:rsid w:val="000C20A8"/>
    <w:rsid w:val="000C20C5"/>
    <w:rsid w:val="000C2118"/>
    <w:rsid w:val="000C2207"/>
    <w:rsid w:val="000C22AF"/>
    <w:rsid w:val="000C22B5"/>
    <w:rsid w:val="000C242E"/>
    <w:rsid w:val="000C24BA"/>
    <w:rsid w:val="000C2529"/>
    <w:rsid w:val="000C26E6"/>
    <w:rsid w:val="000C278D"/>
    <w:rsid w:val="000C2A47"/>
    <w:rsid w:val="000C2B42"/>
    <w:rsid w:val="000C2C0B"/>
    <w:rsid w:val="000C2D7A"/>
    <w:rsid w:val="000C30A2"/>
    <w:rsid w:val="000C3206"/>
    <w:rsid w:val="000C33BF"/>
    <w:rsid w:val="000C34D6"/>
    <w:rsid w:val="000C361D"/>
    <w:rsid w:val="000C36D6"/>
    <w:rsid w:val="000C37B5"/>
    <w:rsid w:val="000C37CE"/>
    <w:rsid w:val="000C37DC"/>
    <w:rsid w:val="000C38B1"/>
    <w:rsid w:val="000C38F5"/>
    <w:rsid w:val="000C3A9F"/>
    <w:rsid w:val="000C3AC5"/>
    <w:rsid w:val="000C3B41"/>
    <w:rsid w:val="000C3BF6"/>
    <w:rsid w:val="000C3CB5"/>
    <w:rsid w:val="000C3D70"/>
    <w:rsid w:val="000C3E53"/>
    <w:rsid w:val="000C3EE0"/>
    <w:rsid w:val="000C3EEA"/>
    <w:rsid w:val="000C3F02"/>
    <w:rsid w:val="000C3F5A"/>
    <w:rsid w:val="000C3F5D"/>
    <w:rsid w:val="000C3F63"/>
    <w:rsid w:val="000C41BE"/>
    <w:rsid w:val="000C42E4"/>
    <w:rsid w:val="000C4366"/>
    <w:rsid w:val="000C4460"/>
    <w:rsid w:val="000C44AE"/>
    <w:rsid w:val="000C44EE"/>
    <w:rsid w:val="000C476B"/>
    <w:rsid w:val="000C4774"/>
    <w:rsid w:val="000C4780"/>
    <w:rsid w:val="000C479A"/>
    <w:rsid w:val="000C4847"/>
    <w:rsid w:val="000C484A"/>
    <w:rsid w:val="000C4921"/>
    <w:rsid w:val="000C49B1"/>
    <w:rsid w:val="000C4A02"/>
    <w:rsid w:val="000C4ADA"/>
    <w:rsid w:val="000C4AF8"/>
    <w:rsid w:val="000C4B29"/>
    <w:rsid w:val="000C4B2D"/>
    <w:rsid w:val="000C4E0A"/>
    <w:rsid w:val="000C50AA"/>
    <w:rsid w:val="000C50B1"/>
    <w:rsid w:val="000C5120"/>
    <w:rsid w:val="000C5154"/>
    <w:rsid w:val="000C53E2"/>
    <w:rsid w:val="000C549F"/>
    <w:rsid w:val="000C55EC"/>
    <w:rsid w:val="000C57F5"/>
    <w:rsid w:val="000C580C"/>
    <w:rsid w:val="000C5A83"/>
    <w:rsid w:val="000C5B3C"/>
    <w:rsid w:val="000C5D38"/>
    <w:rsid w:val="000C5D8D"/>
    <w:rsid w:val="000C5E04"/>
    <w:rsid w:val="000C5E3E"/>
    <w:rsid w:val="000C5F27"/>
    <w:rsid w:val="000C5F5B"/>
    <w:rsid w:val="000C5FE0"/>
    <w:rsid w:val="000C6017"/>
    <w:rsid w:val="000C60A5"/>
    <w:rsid w:val="000C60B9"/>
    <w:rsid w:val="000C618F"/>
    <w:rsid w:val="000C62B8"/>
    <w:rsid w:val="000C632C"/>
    <w:rsid w:val="000C635E"/>
    <w:rsid w:val="000C6498"/>
    <w:rsid w:val="000C64E7"/>
    <w:rsid w:val="000C6529"/>
    <w:rsid w:val="000C6543"/>
    <w:rsid w:val="000C6587"/>
    <w:rsid w:val="000C659C"/>
    <w:rsid w:val="000C673E"/>
    <w:rsid w:val="000C67B7"/>
    <w:rsid w:val="000C67D3"/>
    <w:rsid w:val="000C67EB"/>
    <w:rsid w:val="000C69CF"/>
    <w:rsid w:val="000C6A5B"/>
    <w:rsid w:val="000C6A69"/>
    <w:rsid w:val="000C6A88"/>
    <w:rsid w:val="000C6B70"/>
    <w:rsid w:val="000C6BAA"/>
    <w:rsid w:val="000C6BBE"/>
    <w:rsid w:val="000C6BD7"/>
    <w:rsid w:val="000C6C62"/>
    <w:rsid w:val="000C6C99"/>
    <w:rsid w:val="000C6D89"/>
    <w:rsid w:val="000C6E77"/>
    <w:rsid w:val="000C6EF2"/>
    <w:rsid w:val="000C6F2B"/>
    <w:rsid w:val="000C70A7"/>
    <w:rsid w:val="000C7186"/>
    <w:rsid w:val="000C72A2"/>
    <w:rsid w:val="000C7353"/>
    <w:rsid w:val="000C73B8"/>
    <w:rsid w:val="000C73FA"/>
    <w:rsid w:val="000C7461"/>
    <w:rsid w:val="000C7474"/>
    <w:rsid w:val="000C74DB"/>
    <w:rsid w:val="000C7517"/>
    <w:rsid w:val="000C7623"/>
    <w:rsid w:val="000C76BC"/>
    <w:rsid w:val="000C77F8"/>
    <w:rsid w:val="000C78DC"/>
    <w:rsid w:val="000C7A88"/>
    <w:rsid w:val="000C7AD9"/>
    <w:rsid w:val="000C7B9B"/>
    <w:rsid w:val="000C7B9E"/>
    <w:rsid w:val="000C7D32"/>
    <w:rsid w:val="000C7D76"/>
    <w:rsid w:val="000C7DDB"/>
    <w:rsid w:val="000C7FD0"/>
    <w:rsid w:val="000D000B"/>
    <w:rsid w:val="000D0116"/>
    <w:rsid w:val="000D01AF"/>
    <w:rsid w:val="000D02F7"/>
    <w:rsid w:val="000D0389"/>
    <w:rsid w:val="000D050C"/>
    <w:rsid w:val="000D052D"/>
    <w:rsid w:val="000D05A3"/>
    <w:rsid w:val="000D0615"/>
    <w:rsid w:val="000D0791"/>
    <w:rsid w:val="000D0902"/>
    <w:rsid w:val="000D094F"/>
    <w:rsid w:val="000D0B09"/>
    <w:rsid w:val="000D0BE1"/>
    <w:rsid w:val="000D0D71"/>
    <w:rsid w:val="000D0E8C"/>
    <w:rsid w:val="000D0E90"/>
    <w:rsid w:val="000D107B"/>
    <w:rsid w:val="000D10AD"/>
    <w:rsid w:val="000D10BC"/>
    <w:rsid w:val="000D1136"/>
    <w:rsid w:val="000D13AA"/>
    <w:rsid w:val="000D1551"/>
    <w:rsid w:val="000D16E0"/>
    <w:rsid w:val="000D1B29"/>
    <w:rsid w:val="000D1B2D"/>
    <w:rsid w:val="000D1B45"/>
    <w:rsid w:val="000D1E83"/>
    <w:rsid w:val="000D1FA2"/>
    <w:rsid w:val="000D1FB8"/>
    <w:rsid w:val="000D2025"/>
    <w:rsid w:val="000D2086"/>
    <w:rsid w:val="000D2110"/>
    <w:rsid w:val="000D2355"/>
    <w:rsid w:val="000D23C9"/>
    <w:rsid w:val="000D24A8"/>
    <w:rsid w:val="000D2532"/>
    <w:rsid w:val="000D2679"/>
    <w:rsid w:val="000D26B7"/>
    <w:rsid w:val="000D29F3"/>
    <w:rsid w:val="000D2A67"/>
    <w:rsid w:val="000D2ACB"/>
    <w:rsid w:val="000D2C8D"/>
    <w:rsid w:val="000D2E1B"/>
    <w:rsid w:val="000D2E73"/>
    <w:rsid w:val="000D2FBD"/>
    <w:rsid w:val="000D30C0"/>
    <w:rsid w:val="000D3152"/>
    <w:rsid w:val="000D31EE"/>
    <w:rsid w:val="000D32B3"/>
    <w:rsid w:val="000D32C4"/>
    <w:rsid w:val="000D335C"/>
    <w:rsid w:val="000D3574"/>
    <w:rsid w:val="000D3661"/>
    <w:rsid w:val="000D36D5"/>
    <w:rsid w:val="000D3757"/>
    <w:rsid w:val="000D378A"/>
    <w:rsid w:val="000D378F"/>
    <w:rsid w:val="000D37F8"/>
    <w:rsid w:val="000D3870"/>
    <w:rsid w:val="000D38EA"/>
    <w:rsid w:val="000D39D1"/>
    <w:rsid w:val="000D3A1A"/>
    <w:rsid w:val="000D3A9A"/>
    <w:rsid w:val="000D3B0A"/>
    <w:rsid w:val="000D3B30"/>
    <w:rsid w:val="000D3D79"/>
    <w:rsid w:val="000D3E26"/>
    <w:rsid w:val="000D3F09"/>
    <w:rsid w:val="000D3FC1"/>
    <w:rsid w:val="000D4037"/>
    <w:rsid w:val="000D4135"/>
    <w:rsid w:val="000D4150"/>
    <w:rsid w:val="000D4515"/>
    <w:rsid w:val="000D4629"/>
    <w:rsid w:val="000D4657"/>
    <w:rsid w:val="000D469C"/>
    <w:rsid w:val="000D4958"/>
    <w:rsid w:val="000D4A19"/>
    <w:rsid w:val="000D4A3E"/>
    <w:rsid w:val="000D4BA5"/>
    <w:rsid w:val="000D4F18"/>
    <w:rsid w:val="000D4F8D"/>
    <w:rsid w:val="000D50BF"/>
    <w:rsid w:val="000D5102"/>
    <w:rsid w:val="000D5110"/>
    <w:rsid w:val="000D5212"/>
    <w:rsid w:val="000D53D4"/>
    <w:rsid w:val="000D544E"/>
    <w:rsid w:val="000D54D7"/>
    <w:rsid w:val="000D5528"/>
    <w:rsid w:val="000D5534"/>
    <w:rsid w:val="000D55A0"/>
    <w:rsid w:val="000D55E7"/>
    <w:rsid w:val="000D5808"/>
    <w:rsid w:val="000D58C1"/>
    <w:rsid w:val="000D5C14"/>
    <w:rsid w:val="000D5C4B"/>
    <w:rsid w:val="000D5C7A"/>
    <w:rsid w:val="000D5CD4"/>
    <w:rsid w:val="000D5D15"/>
    <w:rsid w:val="000D5DAE"/>
    <w:rsid w:val="000D5F5C"/>
    <w:rsid w:val="000D5F74"/>
    <w:rsid w:val="000D5FF9"/>
    <w:rsid w:val="000D601F"/>
    <w:rsid w:val="000D603C"/>
    <w:rsid w:val="000D606F"/>
    <w:rsid w:val="000D60CE"/>
    <w:rsid w:val="000D60D1"/>
    <w:rsid w:val="000D60D6"/>
    <w:rsid w:val="000D629D"/>
    <w:rsid w:val="000D6347"/>
    <w:rsid w:val="000D6420"/>
    <w:rsid w:val="000D6468"/>
    <w:rsid w:val="000D6608"/>
    <w:rsid w:val="000D66BD"/>
    <w:rsid w:val="000D67A4"/>
    <w:rsid w:val="000D6876"/>
    <w:rsid w:val="000D6905"/>
    <w:rsid w:val="000D69EF"/>
    <w:rsid w:val="000D6B67"/>
    <w:rsid w:val="000D6D67"/>
    <w:rsid w:val="000D6D9B"/>
    <w:rsid w:val="000D6DBC"/>
    <w:rsid w:val="000D6E34"/>
    <w:rsid w:val="000D6EC0"/>
    <w:rsid w:val="000D7127"/>
    <w:rsid w:val="000D716C"/>
    <w:rsid w:val="000D71AB"/>
    <w:rsid w:val="000D71B1"/>
    <w:rsid w:val="000D727E"/>
    <w:rsid w:val="000D7325"/>
    <w:rsid w:val="000D7545"/>
    <w:rsid w:val="000D75F5"/>
    <w:rsid w:val="000D768F"/>
    <w:rsid w:val="000D7740"/>
    <w:rsid w:val="000D77A2"/>
    <w:rsid w:val="000D77F4"/>
    <w:rsid w:val="000D7821"/>
    <w:rsid w:val="000D78C0"/>
    <w:rsid w:val="000D79BB"/>
    <w:rsid w:val="000D7AB2"/>
    <w:rsid w:val="000D7C6F"/>
    <w:rsid w:val="000D7C75"/>
    <w:rsid w:val="000E01F3"/>
    <w:rsid w:val="000E02EE"/>
    <w:rsid w:val="000E0303"/>
    <w:rsid w:val="000E0375"/>
    <w:rsid w:val="000E050E"/>
    <w:rsid w:val="000E0825"/>
    <w:rsid w:val="000E0872"/>
    <w:rsid w:val="000E0978"/>
    <w:rsid w:val="000E0987"/>
    <w:rsid w:val="000E09EF"/>
    <w:rsid w:val="000E0A4A"/>
    <w:rsid w:val="000E0B1B"/>
    <w:rsid w:val="000E0B93"/>
    <w:rsid w:val="000E0CB0"/>
    <w:rsid w:val="000E0CD0"/>
    <w:rsid w:val="000E0D51"/>
    <w:rsid w:val="000E0DFF"/>
    <w:rsid w:val="000E0E65"/>
    <w:rsid w:val="000E0E82"/>
    <w:rsid w:val="000E0ED3"/>
    <w:rsid w:val="000E0F80"/>
    <w:rsid w:val="000E0FAE"/>
    <w:rsid w:val="000E10EF"/>
    <w:rsid w:val="000E1124"/>
    <w:rsid w:val="000E1199"/>
    <w:rsid w:val="000E1291"/>
    <w:rsid w:val="000E12B0"/>
    <w:rsid w:val="000E130C"/>
    <w:rsid w:val="000E1329"/>
    <w:rsid w:val="000E1401"/>
    <w:rsid w:val="000E1417"/>
    <w:rsid w:val="000E148E"/>
    <w:rsid w:val="000E1565"/>
    <w:rsid w:val="000E159A"/>
    <w:rsid w:val="000E15EF"/>
    <w:rsid w:val="000E1730"/>
    <w:rsid w:val="000E1905"/>
    <w:rsid w:val="000E1BE8"/>
    <w:rsid w:val="000E1C0F"/>
    <w:rsid w:val="000E1C84"/>
    <w:rsid w:val="000E1C9E"/>
    <w:rsid w:val="000E1CA4"/>
    <w:rsid w:val="000E1CC7"/>
    <w:rsid w:val="000E1D67"/>
    <w:rsid w:val="000E1D8D"/>
    <w:rsid w:val="000E1E03"/>
    <w:rsid w:val="000E1FC2"/>
    <w:rsid w:val="000E201D"/>
    <w:rsid w:val="000E2142"/>
    <w:rsid w:val="000E21CA"/>
    <w:rsid w:val="000E229D"/>
    <w:rsid w:val="000E23E0"/>
    <w:rsid w:val="000E26F1"/>
    <w:rsid w:val="000E2713"/>
    <w:rsid w:val="000E27A6"/>
    <w:rsid w:val="000E2858"/>
    <w:rsid w:val="000E29FC"/>
    <w:rsid w:val="000E2AD5"/>
    <w:rsid w:val="000E2C28"/>
    <w:rsid w:val="000E2C4B"/>
    <w:rsid w:val="000E2C58"/>
    <w:rsid w:val="000E2F0F"/>
    <w:rsid w:val="000E2F6D"/>
    <w:rsid w:val="000E326F"/>
    <w:rsid w:val="000E32C8"/>
    <w:rsid w:val="000E33E5"/>
    <w:rsid w:val="000E3685"/>
    <w:rsid w:val="000E36C1"/>
    <w:rsid w:val="000E3750"/>
    <w:rsid w:val="000E3944"/>
    <w:rsid w:val="000E394A"/>
    <w:rsid w:val="000E39F1"/>
    <w:rsid w:val="000E3A12"/>
    <w:rsid w:val="000E3B05"/>
    <w:rsid w:val="000E3BDD"/>
    <w:rsid w:val="000E3DAB"/>
    <w:rsid w:val="000E3E95"/>
    <w:rsid w:val="000E3EAA"/>
    <w:rsid w:val="000E3EB3"/>
    <w:rsid w:val="000E3FFE"/>
    <w:rsid w:val="000E41AB"/>
    <w:rsid w:val="000E41DF"/>
    <w:rsid w:val="000E42F9"/>
    <w:rsid w:val="000E431B"/>
    <w:rsid w:val="000E43C7"/>
    <w:rsid w:val="000E44FB"/>
    <w:rsid w:val="000E463A"/>
    <w:rsid w:val="000E47B1"/>
    <w:rsid w:val="000E48DB"/>
    <w:rsid w:val="000E4A9F"/>
    <w:rsid w:val="000E4ABD"/>
    <w:rsid w:val="000E4ADF"/>
    <w:rsid w:val="000E4B0F"/>
    <w:rsid w:val="000E4B43"/>
    <w:rsid w:val="000E4BBF"/>
    <w:rsid w:val="000E4BF3"/>
    <w:rsid w:val="000E4BFC"/>
    <w:rsid w:val="000E4C2D"/>
    <w:rsid w:val="000E4E2B"/>
    <w:rsid w:val="000E4EBD"/>
    <w:rsid w:val="000E4EBE"/>
    <w:rsid w:val="000E4F77"/>
    <w:rsid w:val="000E4FA6"/>
    <w:rsid w:val="000E5049"/>
    <w:rsid w:val="000E5062"/>
    <w:rsid w:val="000E506B"/>
    <w:rsid w:val="000E506F"/>
    <w:rsid w:val="000E50FA"/>
    <w:rsid w:val="000E51CC"/>
    <w:rsid w:val="000E52EB"/>
    <w:rsid w:val="000E55CA"/>
    <w:rsid w:val="000E563F"/>
    <w:rsid w:val="000E5641"/>
    <w:rsid w:val="000E5789"/>
    <w:rsid w:val="000E58AE"/>
    <w:rsid w:val="000E5C21"/>
    <w:rsid w:val="000E5C7A"/>
    <w:rsid w:val="000E5D81"/>
    <w:rsid w:val="000E5D90"/>
    <w:rsid w:val="000E5E9F"/>
    <w:rsid w:val="000E5F5D"/>
    <w:rsid w:val="000E5F77"/>
    <w:rsid w:val="000E5FC8"/>
    <w:rsid w:val="000E603F"/>
    <w:rsid w:val="000E60CD"/>
    <w:rsid w:val="000E614A"/>
    <w:rsid w:val="000E6154"/>
    <w:rsid w:val="000E61AD"/>
    <w:rsid w:val="000E61D3"/>
    <w:rsid w:val="000E61D9"/>
    <w:rsid w:val="000E6231"/>
    <w:rsid w:val="000E6482"/>
    <w:rsid w:val="000E654B"/>
    <w:rsid w:val="000E65C1"/>
    <w:rsid w:val="000E65C4"/>
    <w:rsid w:val="000E6660"/>
    <w:rsid w:val="000E66BB"/>
    <w:rsid w:val="000E676B"/>
    <w:rsid w:val="000E6853"/>
    <w:rsid w:val="000E6864"/>
    <w:rsid w:val="000E6883"/>
    <w:rsid w:val="000E69FD"/>
    <w:rsid w:val="000E6BD3"/>
    <w:rsid w:val="000E6BDA"/>
    <w:rsid w:val="000E6CC6"/>
    <w:rsid w:val="000E6D2B"/>
    <w:rsid w:val="000E6D55"/>
    <w:rsid w:val="000E6D6F"/>
    <w:rsid w:val="000E6F09"/>
    <w:rsid w:val="000E6F83"/>
    <w:rsid w:val="000E7009"/>
    <w:rsid w:val="000E70A0"/>
    <w:rsid w:val="000E70C4"/>
    <w:rsid w:val="000E72BD"/>
    <w:rsid w:val="000E734C"/>
    <w:rsid w:val="000E73E1"/>
    <w:rsid w:val="000E767D"/>
    <w:rsid w:val="000E76C7"/>
    <w:rsid w:val="000E7747"/>
    <w:rsid w:val="000E7759"/>
    <w:rsid w:val="000E7877"/>
    <w:rsid w:val="000E7A8D"/>
    <w:rsid w:val="000E7C37"/>
    <w:rsid w:val="000E7D3A"/>
    <w:rsid w:val="000E7D4D"/>
    <w:rsid w:val="000E7E7A"/>
    <w:rsid w:val="000E7F04"/>
    <w:rsid w:val="000E7F56"/>
    <w:rsid w:val="000E7FF8"/>
    <w:rsid w:val="000F0014"/>
    <w:rsid w:val="000F0023"/>
    <w:rsid w:val="000F0098"/>
    <w:rsid w:val="000F0126"/>
    <w:rsid w:val="000F0202"/>
    <w:rsid w:val="000F0329"/>
    <w:rsid w:val="000F047D"/>
    <w:rsid w:val="000F0498"/>
    <w:rsid w:val="000F07B6"/>
    <w:rsid w:val="000F07BA"/>
    <w:rsid w:val="000F09FC"/>
    <w:rsid w:val="000F0BBC"/>
    <w:rsid w:val="000F0D07"/>
    <w:rsid w:val="000F0D19"/>
    <w:rsid w:val="000F0D2F"/>
    <w:rsid w:val="000F0D3A"/>
    <w:rsid w:val="000F0DC9"/>
    <w:rsid w:val="000F0FAD"/>
    <w:rsid w:val="000F1101"/>
    <w:rsid w:val="000F1116"/>
    <w:rsid w:val="000F1310"/>
    <w:rsid w:val="000F1436"/>
    <w:rsid w:val="000F14C3"/>
    <w:rsid w:val="000F1523"/>
    <w:rsid w:val="000F1604"/>
    <w:rsid w:val="000F169C"/>
    <w:rsid w:val="000F16D8"/>
    <w:rsid w:val="000F1786"/>
    <w:rsid w:val="000F184B"/>
    <w:rsid w:val="000F19CA"/>
    <w:rsid w:val="000F1A5A"/>
    <w:rsid w:val="000F1A6E"/>
    <w:rsid w:val="000F1AAF"/>
    <w:rsid w:val="000F1AB2"/>
    <w:rsid w:val="000F1ACC"/>
    <w:rsid w:val="000F1B2B"/>
    <w:rsid w:val="000F1D10"/>
    <w:rsid w:val="000F1D30"/>
    <w:rsid w:val="000F1D4C"/>
    <w:rsid w:val="000F1DA0"/>
    <w:rsid w:val="000F1DD7"/>
    <w:rsid w:val="000F1E85"/>
    <w:rsid w:val="000F1FFB"/>
    <w:rsid w:val="000F203C"/>
    <w:rsid w:val="000F22D7"/>
    <w:rsid w:val="000F235C"/>
    <w:rsid w:val="000F2367"/>
    <w:rsid w:val="000F23D2"/>
    <w:rsid w:val="000F2434"/>
    <w:rsid w:val="000F259D"/>
    <w:rsid w:val="000F2765"/>
    <w:rsid w:val="000F27BF"/>
    <w:rsid w:val="000F283C"/>
    <w:rsid w:val="000F2AEB"/>
    <w:rsid w:val="000F2C6A"/>
    <w:rsid w:val="000F2CE7"/>
    <w:rsid w:val="000F2DB4"/>
    <w:rsid w:val="000F2E60"/>
    <w:rsid w:val="000F2EAB"/>
    <w:rsid w:val="000F2EBD"/>
    <w:rsid w:val="000F2F8A"/>
    <w:rsid w:val="000F2FF3"/>
    <w:rsid w:val="000F3013"/>
    <w:rsid w:val="000F3070"/>
    <w:rsid w:val="000F3076"/>
    <w:rsid w:val="000F3126"/>
    <w:rsid w:val="000F33B8"/>
    <w:rsid w:val="000F33E1"/>
    <w:rsid w:val="000F341D"/>
    <w:rsid w:val="000F35E9"/>
    <w:rsid w:val="000F37C9"/>
    <w:rsid w:val="000F393C"/>
    <w:rsid w:val="000F3946"/>
    <w:rsid w:val="000F3A21"/>
    <w:rsid w:val="000F3A2F"/>
    <w:rsid w:val="000F3A33"/>
    <w:rsid w:val="000F3ADE"/>
    <w:rsid w:val="000F3B98"/>
    <w:rsid w:val="000F3CB2"/>
    <w:rsid w:val="000F3DBA"/>
    <w:rsid w:val="000F3E0B"/>
    <w:rsid w:val="000F3E8C"/>
    <w:rsid w:val="000F3F63"/>
    <w:rsid w:val="000F4058"/>
    <w:rsid w:val="000F417C"/>
    <w:rsid w:val="000F41A8"/>
    <w:rsid w:val="000F422D"/>
    <w:rsid w:val="000F42D4"/>
    <w:rsid w:val="000F4549"/>
    <w:rsid w:val="000F457B"/>
    <w:rsid w:val="000F4665"/>
    <w:rsid w:val="000F46A5"/>
    <w:rsid w:val="000F46E8"/>
    <w:rsid w:val="000F46F3"/>
    <w:rsid w:val="000F4737"/>
    <w:rsid w:val="000F47F3"/>
    <w:rsid w:val="000F4889"/>
    <w:rsid w:val="000F4901"/>
    <w:rsid w:val="000F498F"/>
    <w:rsid w:val="000F49D8"/>
    <w:rsid w:val="000F4AB3"/>
    <w:rsid w:val="000F4E4E"/>
    <w:rsid w:val="000F4FE2"/>
    <w:rsid w:val="000F50B7"/>
    <w:rsid w:val="000F50C4"/>
    <w:rsid w:val="000F5158"/>
    <w:rsid w:val="000F519D"/>
    <w:rsid w:val="000F51E9"/>
    <w:rsid w:val="000F51FC"/>
    <w:rsid w:val="000F52BD"/>
    <w:rsid w:val="000F5351"/>
    <w:rsid w:val="000F53CC"/>
    <w:rsid w:val="000F54A3"/>
    <w:rsid w:val="000F54EA"/>
    <w:rsid w:val="000F55CE"/>
    <w:rsid w:val="000F5610"/>
    <w:rsid w:val="000F5627"/>
    <w:rsid w:val="000F5748"/>
    <w:rsid w:val="000F5853"/>
    <w:rsid w:val="000F5904"/>
    <w:rsid w:val="000F597E"/>
    <w:rsid w:val="000F59D0"/>
    <w:rsid w:val="000F59DE"/>
    <w:rsid w:val="000F5A25"/>
    <w:rsid w:val="000F5B31"/>
    <w:rsid w:val="000F5B3E"/>
    <w:rsid w:val="000F5BCE"/>
    <w:rsid w:val="000F5C6E"/>
    <w:rsid w:val="000F5C83"/>
    <w:rsid w:val="000F5D6E"/>
    <w:rsid w:val="000F5D8C"/>
    <w:rsid w:val="000F5DCC"/>
    <w:rsid w:val="000F5EDB"/>
    <w:rsid w:val="000F6018"/>
    <w:rsid w:val="000F6046"/>
    <w:rsid w:val="000F6055"/>
    <w:rsid w:val="000F60B6"/>
    <w:rsid w:val="000F6108"/>
    <w:rsid w:val="000F6221"/>
    <w:rsid w:val="000F62F6"/>
    <w:rsid w:val="000F63C4"/>
    <w:rsid w:val="000F6507"/>
    <w:rsid w:val="000F6544"/>
    <w:rsid w:val="000F658F"/>
    <w:rsid w:val="000F6758"/>
    <w:rsid w:val="000F6772"/>
    <w:rsid w:val="000F6790"/>
    <w:rsid w:val="000F687C"/>
    <w:rsid w:val="000F68CA"/>
    <w:rsid w:val="000F691C"/>
    <w:rsid w:val="000F69FB"/>
    <w:rsid w:val="000F6A9B"/>
    <w:rsid w:val="000F6AD1"/>
    <w:rsid w:val="000F6ADA"/>
    <w:rsid w:val="000F6CCF"/>
    <w:rsid w:val="000F6CF1"/>
    <w:rsid w:val="000F7181"/>
    <w:rsid w:val="000F7311"/>
    <w:rsid w:val="000F7367"/>
    <w:rsid w:val="000F737F"/>
    <w:rsid w:val="000F7432"/>
    <w:rsid w:val="000F75CC"/>
    <w:rsid w:val="000F75DB"/>
    <w:rsid w:val="000F7725"/>
    <w:rsid w:val="000F77EF"/>
    <w:rsid w:val="000F781F"/>
    <w:rsid w:val="000F78BF"/>
    <w:rsid w:val="000F793C"/>
    <w:rsid w:val="000F79AE"/>
    <w:rsid w:val="000F79B4"/>
    <w:rsid w:val="000F79C3"/>
    <w:rsid w:val="000F7AF6"/>
    <w:rsid w:val="000F7B0C"/>
    <w:rsid w:val="000F7B1B"/>
    <w:rsid w:val="000F7C9A"/>
    <w:rsid w:val="000F7CA3"/>
    <w:rsid w:val="000F7E5E"/>
    <w:rsid w:val="000F7E8F"/>
    <w:rsid w:val="000F7F67"/>
    <w:rsid w:val="0010009B"/>
    <w:rsid w:val="001000B8"/>
    <w:rsid w:val="001001AC"/>
    <w:rsid w:val="001002CC"/>
    <w:rsid w:val="00100365"/>
    <w:rsid w:val="00100411"/>
    <w:rsid w:val="00100492"/>
    <w:rsid w:val="00100599"/>
    <w:rsid w:val="001005DC"/>
    <w:rsid w:val="00100619"/>
    <w:rsid w:val="00100772"/>
    <w:rsid w:val="001007A3"/>
    <w:rsid w:val="00100873"/>
    <w:rsid w:val="0010087D"/>
    <w:rsid w:val="001009AE"/>
    <w:rsid w:val="00100A2D"/>
    <w:rsid w:val="00100A5F"/>
    <w:rsid w:val="00100C1E"/>
    <w:rsid w:val="00100C69"/>
    <w:rsid w:val="00100C9D"/>
    <w:rsid w:val="00100CCF"/>
    <w:rsid w:val="00100DA0"/>
    <w:rsid w:val="00100EF6"/>
    <w:rsid w:val="00100F13"/>
    <w:rsid w:val="00100FB3"/>
    <w:rsid w:val="001010F7"/>
    <w:rsid w:val="00101137"/>
    <w:rsid w:val="00101190"/>
    <w:rsid w:val="001011F2"/>
    <w:rsid w:val="0010129E"/>
    <w:rsid w:val="00101307"/>
    <w:rsid w:val="00101403"/>
    <w:rsid w:val="00101460"/>
    <w:rsid w:val="0010151F"/>
    <w:rsid w:val="00101568"/>
    <w:rsid w:val="001016E1"/>
    <w:rsid w:val="001017AC"/>
    <w:rsid w:val="00101844"/>
    <w:rsid w:val="00101878"/>
    <w:rsid w:val="00101916"/>
    <w:rsid w:val="00101AB7"/>
    <w:rsid w:val="00101AEF"/>
    <w:rsid w:val="00101B4B"/>
    <w:rsid w:val="00101C22"/>
    <w:rsid w:val="00101C7A"/>
    <w:rsid w:val="00101D04"/>
    <w:rsid w:val="00101D66"/>
    <w:rsid w:val="00101E64"/>
    <w:rsid w:val="00101EBE"/>
    <w:rsid w:val="00101F37"/>
    <w:rsid w:val="001020D5"/>
    <w:rsid w:val="001022B8"/>
    <w:rsid w:val="001022E8"/>
    <w:rsid w:val="0010232F"/>
    <w:rsid w:val="0010233C"/>
    <w:rsid w:val="00102423"/>
    <w:rsid w:val="001024DF"/>
    <w:rsid w:val="0010252F"/>
    <w:rsid w:val="00102855"/>
    <w:rsid w:val="001029AB"/>
    <w:rsid w:val="001029B6"/>
    <w:rsid w:val="001029F7"/>
    <w:rsid w:val="00102DEC"/>
    <w:rsid w:val="00102EB3"/>
    <w:rsid w:val="00102FC6"/>
    <w:rsid w:val="001031C3"/>
    <w:rsid w:val="001032D5"/>
    <w:rsid w:val="00103337"/>
    <w:rsid w:val="00103349"/>
    <w:rsid w:val="001034BA"/>
    <w:rsid w:val="0010350D"/>
    <w:rsid w:val="00103617"/>
    <w:rsid w:val="001036D9"/>
    <w:rsid w:val="001037D5"/>
    <w:rsid w:val="001037EA"/>
    <w:rsid w:val="00103960"/>
    <w:rsid w:val="001039CF"/>
    <w:rsid w:val="00103A3D"/>
    <w:rsid w:val="00103ADC"/>
    <w:rsid w:val="00103AE3"/>
    <w:rsid w:val="00103C41"/>
    <w:rsid w:val="00103CA2"/>
    <w:rsid w:val="00103D84"/>
    <w:rsid w:val="00103E2A"/>
    <w:rsid w:val="00103EFE"/>
    <w:rsid w:val="0010401E"/>
    <w:rsid w:val="001040D4"/>
    <w:rsid w:val="00104180"/>
    <w:rsid w:val="001041D5"/>
    <w:rsid w:val="00104218"/>
    <w:rsid w:val="00104225"/>
    <w:rsid w:val="00104260"/>
    <w:rsid w:val="00104509"/>
    <w:rsid w:val="00104527"/>
    <w:rsid w:val="00104595"/>
    <w:rsid w:val="0010459B"/>
    <w:rsid w:val="0010461F"/>
    <w:rsid w:val="001046EB"/>
    <w:rsid w:val="0010474C"/>
    <w:rsid w:val="001047AB"/>
    <w:rsid w:val="001047CF"/>
    <w:rsid w:val="001048EF"/>
    <w:rsid w:val="0010495A"/>
    <w:rsid w:val="00104A44"/>
    <w:rsid w:val="00104B0E"/>
    <w:rsid w:val="00104B1A"/>
    <w:rsid w:val="00104B41"/>
    <w:rsid w:val="00104D1A"/>
    <w:rsid w:val="00104DDB"/>
    <w:rsid w:val="00104E6C"/>
    <w:rsid w:val="00104EA6"/>
    <w:rsid w:val="00104F46"/>
    <w:rsid w:val="00104F89"/>
    <w:rsid w:val="00105165"/>
    <w:rsid w:val="001052FF"/>
    <w:rsid w:val="00105457"/>
    <w:rsid w:val="001054F6"/>
    <w:rsid w:val="00105507"/>
    <w:rsid w:val="0010558A"/>
    <w:rsid w:val="0010559E"/>
    <w:rsid w:val="00105602"/>
    <w:rsid w:val="00105723"/>
    <w:rsid w:val="00105730"/>
    <w:rsid w:val="00105739"/>
    <w:rsid w:val="0010575B"/>
    <w:rsid w:val="001057CA"/>
    <w:rsid w:val="0010582A"/>
    <w:rsid w:val="0010597F"/>
    <w:rsid w:val="00105A28"/>
    <w:rsid w:val="00105A73"/>
    <w:rsid w:val="00105A75"/>
    <w:rsid w:val="00105B9E"/>
    <w:rsid w:val="00105CAB"/>
    <w:rsid w:val="00105F55"/>
    <w:rsid w:val="001060F5"/>
    <w:rsid w:val="00106138"/>
    <w:rsid w:val="00106141"/>
    <w:rsid w:val="0010614F"/>
    <w:rsid w:val="00106226"/>
    <w:rsid w:val="0010622F"/>
    <w:rsid w:val="001063C6"/>
    <w:rsid w:val="00106641"/>
    <w:rsid w:val="001066D3"/>
    <w:rsid w:val="00106759"/>
    <w:rsid w:val="00106945"/>
    <w:rsid w:val="001069A3"/>
    <w:rsid w:val="001069C5"/>
    <w:rsid w:val="00106AE3"/>
    <w:rsid w:val="00106B6A"/>
    <w:rsid w:val="00106C0F"/>
    <w:rsid w:val="00106CAC"/>
    <w:rsid w:val="00106D2F"/>
    <w:rsid w:val="00106D75"/>
    <w:rsid w:val="00106EFA"/>
    <w:rsid w:val="00106F3B"/>
    <w:rsid w:val="00106F42"/>
    <w:rsid w:val="00106FD3"/>
    <w:rsid w:val="00107060"/>
    <w:rsid w:val="00107157"/>
    <w:rsid w:val="00107230"/>
    <w:rsid w:val="00107309"/>
    <w:rsid w:val="00107321"/>
    <w:rsid w:val="001073B5"/>
    <w:rsid w:val="001073BC"/>
    <w:rsid w:val="001073CC"/>
    <w:rsid w:val="001073FC"/>
    <w:rsid w:val="001074BA"/>
    <w:rsid w:val="001074F2"/>
    <w:rsid w:val="0010750D"/>
    <w:rsid w:val="0010754B"/>
    <w:rsid w:val="0010773A"/>
    <w:rsid w:val="00107790"/>
    <w:rsid w:val="001078E9"/>
    <w:rsid w:val="00107A4D"/>
    <w:rsid w:val="00107A9D"/>
    <w:rsid w:val="00107B20"/>
    <w:rsid w:val="00107B37"/>
    <w:rsid w:val="00107B95"/>
    <w:rsid w:val="00107BBD"/>
    <w:rsid w:val="00107C02"/>
    <w:rsid w:val="00107DDF"/>
    <w:rsid w:val="00107E5F"/>
    <w:rsid w:val="00107F84"/>
    <w:rsid w:val="00110052"/>
    <w:rsid w:val="00110066"/>
    <w:rsid w:val="0011014B"/>
    <w:rsid w:val="0011014E"/>
    <w:rsid w:val="001101B9"/>
    <w:rsid w:val="00110282"/>
    <w:rsid w:val="00110348"/>
    <w:rsid w:val="00110471"/>
    <w:rsid w:val="001104AD"/>
    <w:rsid w:val="00110512"/>
    <w:rsid w:val="00110548"/>
    <w:rsid w:val="00110572"/>
    <w:rsid w:val="001106B6"/>
    <w:rsid w:val="00110750"/>
    <w:rsid w:val="0011091B"/>
    <w:rsid w:val="001109AB"/>
    <w:rsid w:val="001109CC"/>
    <w:rsid w:val="00110D39"/>
    <w:rsid w:val="00110DBC"/>
    <w:rsid w:val="00110DD8"/>
    <w:rsid w:val="00110F17"/>
    <w:rsid w:val="0011105C"/>
    <w:rsid w:val="00111108"/>
    <w:rsid w:val="00111243"/>
    <w:rsid w:val="001112B6"/>
    <w:rsid w:val="0011132E"/>
    <w:rsid w:val="00111407"/>
    <w:rsid w:val="00111413"/>
    <w:rsid w:val="0011142F"/>
    <w:rsid w:val="00111432"/>
    <w:rsid w:val="001114CC"/>
    <w:rsid w:val="001114F6"/>
    <w:rsid w:val="00111519"/>
    <w:rsid w:val="001115E6"/>
    <w:rsid w:val="0011165B"/>
    <w:rsid w:val="0011167B"/>
    <w:rsid w:val="001116D5"/>
    <w:rsid w:val="001116F8"/>
    <w:rsid w:val="001118B2"/>
    <w:rsid w:val="001118D4"/>
    <w:rsid w:val="00111922"/>
    <w:rsid w:val="001119B8"/>
    <w:rsid w:val="001119F8"/>
    <w:rsid w:val="00111BD6"/>
    <w:rsid w:val="00111DD5"/>
    <w:rsid w:val="00111FD6"/>
    <w:rsid w:val="00111FFC"/>
    <w:rsid w:val="00112018"/>
    <w:rsid w:val="00112161"/>
    <w:rsid w:val="001123A3"/>
    <w:rsid w:val="001127A3"/>
    <w:rsid w:val="00112850"/>
    <w:rsid w:val="00112999"/>
    <w:rsid w:val="001129EC"/>
    <w:rsid w:val="00112A05"/>
    <w:rsid w:val="00112A25"/>
    <w:rsid w:val="00112AB8"/>
    <w:rsid w:val="00112BB9"/>
    <w:rsid w:val="00112CEA"/>
    <w:rsid w:val="00112D44"/>
    <w:rsid w:val="00112F64"/>
    <w:rsid w:val="0011309C"/>
    <w:rsid w:val="001130DA"/>
    <w:rsid w:val="0011325D"/>
    <w:rsid w:val="0011331D"/>
    <w:rsid w:val="001133A4"/>
    <w:rsid w:val="0011344B"/>
    <w:rsid w:val="00113476"/>
    <w:rsid w:val="001134B3"/>
    <w:rsid w:val="001135F8"/>
    <w:rsid w:val="00113845"/>
    <w:rsid w:val="00113890"/>
    <w:rsid w:val="00113997"/>
    <w:rsid w:val="00113A54"/>
    <w:rsid w:val="00113A59"/>
    <w:rsid w:val="00113AB6"/>
    <w:rsid w:val="00113AC2"/>
    <w:rsid w:val="00113B52"/>
    <w:rsid w:val="00113B66"/>
    <w:rsid w:val="00113BAE"/>
    <w:rsid w:val="00113C4E"/>
    <w:rsid w:val="00113C80"/>
    <w:rsid w:val="00113C8F"/>
    <w:rsid w:val="00113D11"/>
    <w:rsid w:val="00113DDC"/>
    <w:rsid w:val="00113E7E"/>
    <w:rsid w:val="00114021"/>
    <w:rsid w:val="00114063"/>
    <w:rsid w:val="0011439B"/>
    <w:rsid w:val="0011444A"/>
    <w:rsid w:val="001146C0"/>
    <w:rsid w:val="0011487E"/>
    <w:rsid w:val="00114974"/>
    <w:rsid w:val="001149D7"/>
    <w:rsid w:val="00114A30"/>
    <w:rsid w:val="00114AA9"/>
    <w:rsid w:val="00114B90"/>
    <w:rsid w:val="00114BA2"/>
    <w:rsid w:val="00114BB0"/>
    <w:rsid w:val="00114BDD"/>
    <w:rsid w:val="00114FA0"/>
    <w:rsid w:val="00115094"/>
    <w:rsid w:val="001151DF"/>
    <w:rsid w:val="00115256"/>
    <w:rsid w:val="00115539"/>
    <w:rsid w:val="00115637"/>
    <w:rsid w:val="0011565C"/>
    <w:rsid w:val="00115768"/>
    <w:rsid w:val="001158E3"/>
    <w:rsid w:val="001158F6"/>
    <w:rsid w:val="00115A0C"/>
    <w:rsid w:val="00115B2A"/>
    <w:rsid w:val="00115B9B"/>
    <w:rsid w:val="00115CA8"/>
    <w:rsid w:val="00115CE6"/>
    <w:rsid w:val="00115D1A"/>
    <w:rsid w:val="00115E08"/>
    <w:rsid w:val="00115F74"/>
    <w:rsid w:val="00116096"/>
    <w:rsid w:val="0011626A"/>
    <w:rsid w:val="001163A9"/>
    <w:rsid w:val="001163CA"/>
    <w:rsid w:val="001166A6"/>
    <w:rsid w:val="001167B5"/>
    <w:rsid w:val="001168A7"/>
    <w:rsid w:val="00116917"/>
    <w:rsid w:val="00116A17"/>
    <w:rsid w:val="00116A65"/>
    <w:rsid w:val="00116AA4"/>
    <w:rsid w:val="00116D3A"/>
    <w:rsid w:val="00116D8E"/>
    <w:rsid w:val="00116E32"/>
    <w:rsid w:val="00116F23"/>
    <w:rsid w:val="00116F43"/>
    <w:rsid w:val="001170EA"/>
    <w:rsid w:val="00117117"/>
    <w:rsid w:val="00117177"/>
    <w:rsid w:val="00117263"/>
    <w:rsid w:val="001172AB"/>
    <w:rsid w:val="0011734E"/>
    <w:rsid w:val="00117393"/>
    <w:rsid w:val="001173E5"/>
    <w:rsid w:val="001175CD"/>
    <w:rsid w:val="001175D0"/>
    <w:rsid w:val="001175FB"/>
    <w:rsid w:val="0011770E"/>
    <w:rsid w:val="00117721"/>
    <w:rsid w:val="001177B2"/>
    <w:rsid w:val="0011782F"/>
    <w:rsid w:val="001178A5"/>
    <w:rsid w:val="0011794E"/>
    <w:rsid w:val="00117A59"/>
    <w:rsid w:val="00117AAE"/>
    <w:rsid w:val="00117AC4"/>
    <w:rsid w:val="00117BBA"/>
    <w:rsid w:val="00117C97"/>
    <w:rsid w:val="00117D3A"/>
    <w:rsid w:val="00117ED3"/>
    <w:rsid w:val="00117EE6"/>
    <w:rsid w:val="00117F3F"/>
    <w:rsid w:val="00117F41"/>
    <w:rsid w:val="0012019B"/>
    <w:rsid w:val="00120317"/>
    <w:rsid w:val="00120489"/>
    <w:rsid w:val="001204C2"/>
    <w:rsid w:val="00120543"/>
    <w:rsid w:val="001205A4"/>
    <w:rsid w:val="0012062B"/>
    <w:rsid w:val="001207DA"/>
    <w:rsid w:val="00120835"/>
    <w:rsid w:val="00120876"/>
    <w:rsid w:val="0012099D"/>
    <w:rsid w:val="001209F2"/>
    <w:rsid w:val="00120A22"/>
    <w:rsid w:val="00120AD7"/>
    <w:rsid w:val="00120BE5"/>
    <w:rsid w:val="00120CA0"/>
    <w:rsid w:val="00120D56"/>
    <w:rsid w:val="00120DD1"/>
    <w:rsid w:val="00120F7C"/>
    <w:rsid w:val="00120FCA"/>
    <w:rsid w:val="00121063"/>
    <w:rsid w:val="001210FF"/>
    <w:rsid w:val="0012110B"/>
    <w:rsid w:val="0012111A"/>
    <w:rsid w:val="00121215"/>
    <w:rsid w:val="00121217"/>
    <w:rsid w:val="0012121F"/>
    <w:rsid w:val="00121250"/>
    <w:rsid w:val="0012135C"/>
    <w:rsid w:val="00121479"/>
    <w:rsid w:val="0012150F"/>
    <w:rsid w:val="00121510"/>
    <w:rsid w:val="00121525"/>
    <w:rsid w:val="00121534"/>
    <w:rsid w:val="0012154A"/>
    <w:rsid w:val="001216B6"/>
    <w:rsid w:val="0012173A"/>
    <w:rsid w:val="00121949"/>
    <w:rsid w:val="00121A09"/>
    <w:rsid w:val="00121A7B"/>
    <w:rsid w:val="00121C19"/>
    <w:rsid w:val="00121D96"/>
    <w:rsid w:val="00121DC8"/>
    <w:rsid w:val="00121EC2"/>
    <w:rsid w:val="00121F2C"/>
    <w:rsid w:val="00122057"/>
    <w:rsid w:val="001220C0"/>
    <w:rsid w:val="00122190"/>
    <w:rsid w:val="00122200"/>
    <w:rsid w:val="001222EB"/>
    <w:rsid w:val="001225E9"/>
    <w:rsid w:val="0012266A"/>
    <w:rsid w:val="0012267D"/>
    <w:rsid w:val="0012269E"/>
    <w:rsid w:val="00122956"/>
    <w:rsid w:val="00122993"/>
    <w:rsid w:val="001229D1"/>
    <w:rsid w:val="00122A61"/>
    <w:rsid w:val="00122B74"/>
    <w:rsid w:val="00122BDC"/>
    <w:rsid w:val="00122C50"/>
    <w:rsid w:val="00122CF2"/>
    <w:rsid w:val="00122DA5"/>
    <w:rsid w:val="00122FA0"/>
    <w:rsid w:val="00122FD7"/>
    <w:rsid w:val="0012308D"/>
    <w:rsid w:val="001230D0"/>
    <w:rsid w:val="001230E1"/>
    <w:rsid w:val="00123379"/>
    <w:rsid w:val="0012338A"/>
    <w:rsid w:val="0012347D"/>
    <w:rsid w:val="00123537"/>
    <w:rsid w:val="001236F3"/>
    <w:rsid w:val="001236F4"/>
    <w:rsid w:val="00123706"/>
    <w:rsid w:val="00123872"/>
    <w:rsid w:val="001238BF"/>
    <w:rsid w:val="00123B0E"/>
    <w:rsid w:val="00123B7B"/>
    <w:rsid w:val="00123BC1"/>
    <w:rsid w:val="00123E69"/>
    <w:rsid w:val="00123EB1"/>
    <w:rsid w:val="00123FF2"/>
    <w:rsid w:val="001240B7"/>
    <w:rsid w:val="001240D1"/>
    <w:rsid w:val="0012412B"/>
    <w:rsid w:val="00124166"/>
    <w:rsid w:val="00124196"/>
    <w:rsid w:val="001241CE"/>
    <w:rsid w:val="00124234"/>
    <w:rsid w:val="00124249"/>
    <w:rsid w:val="0012426D"/>
    <w:rsid w:val="001242E0"/>
    <w:rsid w:val="00124325"/>
    <w:rsid w:val="00124369"/>
    <w:rsid w:val="00124442"/>
    <w:rsid w:val="0012445E"/>
    <w:rsid w:val="00124488"/>
    <w:rsid w:val="0012449A"/>
    <w:rsid w:val="00124581"/>
    <w:rsid w:val="001245AD"/>
    <w:rsid w:val="001246B8"/>
    <w:rsid w:val="00124815"/>
    <w:rsid w:val="0012488D"/>
    <w:rsid w:val="001248A6"/>
    <w:rsid w:val="00124922"/>
    <w:rsid w:val="001249EE"/>
    <w:rsid w:val="00124A0D"/>
    <w:rsid w:val="00124A84"/>
    <w:rsid w:val="00124B06"/>
    <w:rsid w:val="00124BA7"/>
    <w:rsid w:val="00124C27"/>
    <w:rsid w:val="00124C7B"/>
    <w:rsid w:val="00124D08"/>
    <w:rsid w:val="00124D29"/>
    <w:rsid w:val="00124D8A"/>
    <w:rsid w:val="00124DC8"/>
    <w:rsid w:val="00124E11"/>
    <w:rsid w:val="00124F2C"/>
    <w:rsid w:val="0012503E"/>
    <w:rsid w:val="00125074"/>
    <w:rsid w:val="00125081"/>
    <w:rsid w:val="001250B1"/>
    <w:rsid w:val="001250B5"/>
    <w:rsid w:val="001253AC"/>
    <w:rsid w:val="001253C6"/>
    <w:rsid w:val="00125551"/>
    <w:rsid w:val="001255B4"/>
    <w:rsid w:val="0012562B"/>
    <w:rsid w:val="001257CF"/>
    <w:rsid w:val="0012583F"/>
    <w:rsid w:val="0012589F"/>
    <w:rsid w:val="001258AC"/>
    <w:rsid w:val="001258F1"/>
    <w:rsid w:val="001258FC"/>
    <w:rsid w:val="001259AF"/>
    <w:rsid w:val="00125A67"/>
    <w:rsid w:val="00125A87"/>
    <w:rsid w:val="00125A99"/>
    <w:rsid w:val="00125C48"/>
    <w:rsid w:val="00125D2E"/>
    <w:rsid w:val="00125D3F"/>
    <w:rsid w:val="00125DE0"/>
    <w:rsid w:val="00125DF9"/>
    <w:rsid w:val="00125EE2"/>
    <w:rsid w:val="001261FF"/>
    <w:rsid w:val="00126273"/>
    <w:rsid w:val="001262B9"/>
    <w:rsid w:val="0012630B"/>
    <w:rsid w:val="00126369"/>
    <w:rsid w:val="001263A6"/>
    <w:rsid w:val="0012657E"/>
    <w:rsid w:val="001265A6"/>
    <w:rsid w:val="0012676D"/>
    <w:rsid w:val="001268C8"/>
    <w:rsid w:val="00126BFF"/>
    <w:rsid w:val="00126D20"/>
    <w:rsid w:val="00126EAA"/>
    <w:rsid w:val="001270AA"/>
    <w:rsid w:val="001270AD"/>
    <w:rsid w:val="0012716A"/>
    <w:rsid w:val="00127182"/>
    <w:rsid w:val="00127192"/>
    <w:rsid w:val="0012721F"/>
    <w:rsid w:val="00127286"/>
    <w:rsid w:val="001272A9"/>
    <w:rsid w:val="0012731B"/>
    <w:rsid w:val="00127392"/>
    <w:rsid w:val="00127428"/>
    <w:rsid w:val="00127480"/>
    <w:rsid w:val="00127574"/>
    <w:rsid w:val="001275D2"/>
    <w:rsid w:val="001276ED"/>
    <w:rsid w:val="00127731"/>
    <w:rsid w:val="00127A0D"/>
    <w:rsid w:val="00127AC9"/>
    <w:rsid w:val="00127B90"/>
    <w:rsid w:val="00127C7E"/>
    <w:rsid w:val="00127D81"/>
    <w:rsid w:val="00130012"/>
    <w:rsid w:val="00130066"/>
    <w:rsid w:val="0013008D"/>
    <w:rsid w:val="001300AE"/>
    <w:rsid w:val="001301A8"/>
    <w:rsid w:val="00130205"/>
    <w:rsid w:val="00130479"/>
    <w:rsid w:val="00130488"/>
    <w:rsid w:val="001304A8"/>
    <w:rsid w:val="0013052B"/>
    <w:rsid w:val="001305C6"/>
    <w:rsid w:val="00130643"/>
    <w:rsid w:val="00130670"/>
    <w:rsid w:val="001306D7"/>
    <w:rsid w:val="0013078B"/>
    <w:rsid w:val="00130868"/>
    <w:rsid w:val="00130975"/>
    <w:rsid w:val="001309E0"/>
    <w:rsid w:val="00130AAB"/>
    <w:rsid w:val="00130B0B"/>
    <w:rsid w:val="00130B86"/>
    <w:rsid w:val="00130B89"/>
    <w:rsid w:val="00130C75"/>
    <w:rsid w:val="00130C80"/>
    <w:rsid w:val="00130CB4"/>
    <w:rsid w:val="00130D3A"/>
    <w:rsid w:val="00130F07"/>
    <w:rsid w:val="0013103E"/>
    <w:rsid w:val="0013105F"/>
    <w:rsid w:val="001310CC"/>
    <w:rsid w:val="001311FA"/>
    <w:rsid w:val="001312C6"/>
    <w:rsid w:val="001312DA"/>
    <w:rsid w:val="001312DC"/>
    <w:rsid w:val="001315FB"/>
    <w:rsid w:val="00131632"/>
    <w:rsid w:val="0013167A"/>
    <w:rsid w:val="00131753"/>
    <w:rsid w:val="001317C5"/>
    <w:rsid w:val="00131998"/>
    <w:rsid w:val="00131A2A"/>
    <w:rsid w:val="00131A57"/>
    <w:rsid w:val="00131ABF"/>
    <w:rsid w:val="00131C8C"/>
    <w:rsid w:val="00131DC2"/>
    <w:rsid w:val="00131E84"/>
    <w:rsid w:val="00131F29"/>
    <w:rsid w:val="00132051"/>
    <w:rsid w:val="00132062"/>
    <w:rsid w:val="00132092"/>
    <w:rsid w:val="001320FA"/>
    <w:rsid w:val="00132181"/>
    <w:rsid w:val="001322C1"/>
    <w:rsid w:val="00132494"/>
    <w:rsid w:val="001324E5"/>
    <w:rsid w:val="001325CC"/>
    <w:rsid w:val="001326AC"/>
    <w:rsid w:val="00132750"/>
    <w:rsid w:val="0013276C"/>
    <w:rsid w:val="0013289D"/>
    <w:rsid w:val="00132A56"/>
    <w:rsid w:val="00132ADB"/>
    <w:rsid w:val="00132AF9"/>
    <w:rsid w:val="00132C9E"/>
    <w:rsid w:val="00132CED"/>
    <w:rsid w:val="00132CF9"/>
    <w:rsid w:val="00132D05"/>
    <w:rsid w:val="00132D90"/>
    <w:rsid w:val="00132E82"/>
    <w:rsid w:val="00132F2D"/>
    <w:rsid w:val="001330A0"/>
    <w:rsid w:val="00133115"/>
    <w:rsid w:val="001332D9"/>
    <w:rsid w:val="001332DC"/>
    <w:rsid w:val="00133524"/>
    <w:rsid w:val="0013362B"/>
    <w:rsid w:val="001337A9"/>
    <w:rsid w:val="00133911"/>
    <w:rsid w:val="00133991"/>
    <w:rsid w:val="00133B16"/>
    <w:rsid w:val="00133B18"/>
    <w:rsid w:val="00133B3E"/>
    <w:rsid w:val="00133CD4"/>
    <w:rsid w:val="00133DDA"/>
    <w:rsid w:val="00133DE5"/>
    <w:rsid w:val="00133E37"/>
    <w:rsid w:val="00133E69"/>
    <w:rsid w:val="00133F32"/>
    <w:rsid w:val="001340DD"/>
    <w:rsid w:val="001341AC"/>
    <w:rsid w:val="0013425E"/>
    <w:rsid w:val="00134350"/>
    <w:rsid w:val="00134379"/>
    <w:rsid w:val="00134440"/>
    <w:rsid w:val="00134686"/>
    <w:rsid w:val="001346D2"/>
    <w:rsid w:val="00134763"/>
    <w:rsid w:val="00134765"/>
    <w:rsid w:val="00134846"/>
    <w:rsid w:val="00134959"/>
    <w:rsid w:val="001349F9"/>
    <w:rsid w:val="00134A38"/>
    <w:rsid w:val="00134A3E"/>
    <w:rsid w:val="00134A76"/>
    <w:rsid w:val="00134AA2"/>
    <w:rsid w:val="00134B62"/>
    <w:rsid w:val="00134C6B"/>
    <w:rsid w:val="00134C7D"/>
    <w:rsid w:val="00134CFE"/>
    <w:rsid w:val="00134DC2"/>
    <w:rsid w:val="00134DC4"/>
    <w:rsid w:val="00134DDA"/>
    <w:rsid w:val="00134DF4"/>
    <w:rsid w:val="00134E0E"/>
    <w:rsid w:val="00134E13"/>
    <w:rsid w:val="00134E31"/>
    <w:rsid w:val="00134E47"/>
    <w:rsid w:val="00134F18"/>
    <w:rsid w:val="00135004"/>
    <w:rsid w:val="00135062"/>
    <w:rsid w:val="00135166"/>
    <w:rsid w:val="0013516B"/>
    <w:rsid w:val="001351F9"/>
    <w:rsid w:val="00135342"/>
    <w:rsid w:val="00135377"/>
    <w:rsid w:val="001353D8"/>
    <w:rsid w:val="0013564A"/>
    <w:rsid w:val="00135788"/>
    <w:rsid w:val="001358BC"/>
    <w:rsid w:val="001358E8"/>
    <w:rsid w:val="001359BC"/>
    <w:rsid w:val="00135A6A"/>
    <w:rsid w:val="00135BC0"/>
    <w:rsid w:val="00135D5F"/>
    <w:rsid w:val="00135F31"/>
    <w:rsid w:val="0013605D"/>
    <w:rsid w:val="00136069"/>
    <w:rsid w:val="00136164"/>
    <w:rsid w:val="001362FE"/>
    <w:rsid w:val="00136312"/>
    <w:rsid w:val="0013632A"/>
    <w:rsid w:val="001363D6"/>
    <w:rsid w:val="00136576"/>
    <w:rsid w:val="00136776"/>
    <w:rsid w:val="001368BA"/>
    <w:rsid w:val="0013695E"/>
    <w:rsid w:val="00136A5D"/>
    <w:rsid w:val="00136B59"/>
    <w:rsid w:val="00136BD7"/>
    <w:rsid w:val="00136CFE"/>
    <w:rsid w:val="00136D0D"/>
    <w:rsid w:val="00136D0F"/>
    <w:rsid w:val="00136F4F"/>
    <w:rsid w:val="0013706D"/>
    <w:rsid w:val="001370C8"/>
    <w:rsid w:val="001370D2"/>
    <w:rsid w:val="0013718A"/>
    <w:rsid w:val="001375C6"/>
    <w:rsid w:val="0013761F"/>
    <w:rsid w:val="00137662"/>
    <w:rsid w:val="00137785"/>
    <w:rsid w:val="00137790"/>
    <w:rsid w:val="001377FC"/>
    <w:rsid w:val="001378CF"/>
    <w:rsid w:val="00137984"/>
    <w:rsid w:val="001379B9"/>
    <w:rsid w:val="001379C3"/>
    <w:rsid w:val="00137B02"/>
    <w:rsid w:val="00137BD0"/>
    <w:rsid w:val="00137C94"/>
    <w:rsid w:val="00137D1F"/>
    <w:rsid w:val="00137F45"/>
    <w:rsid w:val="00140135"/>
    <w:rsid w:val="00140166"/>
    <w:rsid w:val="00140238"/>
    <w:rsid w:val="00140308"/>
    <w:rsid w:val="00140309"/>
    <w:rsid w:val="0014039E"/>
    <w:rsid w:val="001403B4"/>
    <w:rsid w:val="001404D0"/>
    <w:rsid w:val="001404D5"/>
    <w:rsid w:val="0014050A"/>
    <w:rsid w:val="00140555"/>
    <w:rsid w:val="00140640"/>
    <w:rsid w:val="00140766"/>
    <w:rsid w:val="0014079A"/>
    <w:rsid w:val="00140871"/>
    <w:rsid w:val="001409BC"/>
    <w:rsid w:val="00140A0E"/>
    <w:rsid w:val="00140C45"/>
    <w:rsid w:val="00140C50"/>
    <w:rsid w:val="00140D3D"/>
    <w:rsid w:val="00140D7D"/>
    <w:rsid w:val="00140D97"/>
    <w:rsid w:val="00140D9D"/>
    <w:rsid w:val="00140EAA"/>
    <w:rsid w:val="001410F7"/>
    <w:rsid w:val="00141115"/>
    <w:rsid w:val="00141153"/>
    <w:rsid w:val="00141166"/>
    <w:rsid w:val="00141256"/>
    <w:rsid w:val="00141448"/>
    <w:rsid w:val="001414C7"/>
    <w:rsid w:val="00141644"/>
    <w:rsid w:val="0014169B"/>
    <w:rsid w:val="00141901"/>
    <w:rsid w:val="00141B8C"/>
    <w:rsid w:val="00141C1D"/>
    <w:rsid w:val="00141C32"/>
    <w:rsid w:val="00141C9B"/>
    <w:rsid w:val="00141DBC"/>
    <w:rsid w:val="00141E2F"/>
    <w:rsid w:val="00141E9C"/>
    <w:rsid w:val="00141F2C"/>
    <w:rsid w:val="00141F90"/>
    <w:rsid w:val="00141FCE"/>
    <w:rsid w:val="0014211C"/>
    <w:rsid w:val="0014213C"/>
    <w:rsid w:val="001421E9"/>
    <w:rsid w:val="00142299"/>
    <w:rsid w:val="001422F0"/>
    <w:rsid w:val="0014240B"/>
    <w:rsid w:val="00142457"/>
    <w:rsid w:val="001424EE"/>
    <w:rsid w:val="00142544"/>
    <w:rsid w:val="00142584"/>
    <w:rsid w:val="001425B3"/>
    <w:rsid w:val="00142619"/>
    <w:rsid w:val="00142635"/>
    <w:rsid w:val="00142673"/>
    <w:rsid w:val="00142686"/>
    <w:rsid w:val="001426C2"/>
    <w:rsid w:val="00142901"/>
    <w:rsid w:val="0014291F"/>
    <w:rsid w:val="00142931"/>
    <w:rsid w:val="00142A30"/>
    <w:rsid w:val="00142ABC"/>
    <w:rsid w:val="00142AC2"/>
    <w:rsid w:val="00142B22"/>
    <w:rsid w:val="00142B4C"/>
    <w:rsid w:val="00142B69"/>
    <w:rsid w:val="00142C48"/>
    <w:rsid w:val="00142CA1"/>
    <w:rsid w:val="00142CF8"/>
    <w:rsid w:val="00142D06"/>
    <w:rsid w:val="00142EB9"/>
    <w:rsid w:val="00142F4C"/>
    <w:rsid w:val="00143027"/>
    <w:rsid w:val="0014304D"/>
    <w:rsid w:val="00143105"/>
    <w:rsid w:val="001431E3"/>
    <w:rsid w:val="0014321C"/>
    <w:rsid w:val="0014325F"/>
    <w:rsid w:val="00143342"/>
    <w:rsid w:val="00143471"/>
    <w:rsid w:val="001434A4"/>
    <w:rsid w:val="00143690"/>
    <w:rsid w:val="0014371F"/>
    <w:rsid w:val="001437B6"/>
    <w:rsid w:val="0014390B"/>
    <w:rsid w:val="00143984"/>
    <w:rsid w:val="00143990"/>
    <w:rsid w:val="001439A9"/>
    <w:rsid w:val="00143A9B"/>
    <w:rsid w:val="00143B53"/>
    <w:rsid w:val="00143C49"/>
    <w:rsid w:val="00143E2B"/>
    <w:rsid w:val="00143F43"/>
    <w:rsid w:val="00143F9C"/>
    <w:rsid w:val="00144023"/>
    <w:rsid w:val="001440F9"/>
    <w:rsid w:val="00144107"/>
    <w:rsid w:val="00144271"/>
    <w:rsid w:val="0014429A"/>
    <w:rsid w:val="001442BA"/>
    <w:rsid w:val="001444F5"/>
    <w:rsid w:val="001445F7"/>
    <w:rsid w:val="001446FC"/>
    <w:rsid w:val="0014472C"/>
    <w:rsid w:val="00144977"/>
    <w:rsid w:val="001449EF"/>
    <w:rsid w:val="00144A2E"/>
    <w:rsid w:val="00144B86"/>
    <w:rsid w:val="00144BCF"/>
    <w:rsid w:val="00144C85"/>
    <w:rsid w:val="00144C94"/>
    <w:rsid w:val="00144D2B"/>
    <w:rsid w:val="00144D91"/>
    <w:rsid w:val="00144E45"/>
    <w:rsid w:val="00144E6F"/>
    <w:rsid w:val="00144E77"/>
    <w:rsid w:val="00144F1C"/>
    <w:rsid w:val="001453E8"/>
    <w:rsid w:val="0014547D"/>
    <w:rsid w:val="001454A1"/>
    <w:rsid w:val="001455CE"/>
    <w:rsid w:val="00145764"/>
    <w:rsid w:val="001457A2"/>
    <w:rsid w:val="001458E2"/>
    <w:rsid w:val="0014599A"/>
    <w:rsid w:val="00145A51"/>
    <w:rsid w:val="00145B3B"/>
    <w:rsid w:val="00145B64"/>
    <w:rsid w:val="00145C2C"/>
    <w:rsid w:val="00145DE5"/>
    <w:rsid w:val="00145E18"/>
    <w:rsid w:val="00146032"/>
    <w:rsid w:val="0014613B"/>
    <w:rsid w:val="00146144"/>
    <w:rsid w:val="001461B1"/>
    <w:rsid w:val="001461B6"/>
    <w:rsid w:val="00146214"/>
    <w:rsid w:val="001465E9"/>
    <w:rsid w:val="0014675E"/>
    <w:rsid w:val="001467D7"/>
    <w:rsid w:val="00146855"/>
    <w:rsid w:val="00146A6D"/>
    <w:rsid w:val="00146A94"/>
    <w:rsid w:val="00146A9F"/>
    <w:rsid w:val="00146B2C"/>
    <w:rsid w:val="00146C91"/>
    <w:rsid w:val="00146CAF"/>
    <w:rsid w:val="00146D10"/>
    <w:rsid w:val="00146E32"/>
    <w:rsid w:val="00146E3A"/>
    <w:rsid w:val="00146EBB"/>
    <w:rsid w:val="0014701C"/>
    <w:rsid w:val="00147043"/>
    <w:rsid w:val="00147178"/>
    <w:rsid w:val="001471FB"/>
    <w:rsid w:val="00147258"/>
    <w:rsid w:val="00147264"/>
    <w:rsid w:val="00147409"/>
    <w:rsid w:val="00147450"/>
    <w:rsid w:val="001474C2"/>
    <w:rsid w:val="001475DB"/>
    <w:rsid w:val="00147641"/>
    <w:rsid w:val="0014765D"/>
    <w:rsid w:val="00147736"/>
    <w:rsid w:val="001478D4"/>
    <w:rsid w:val="00147944"/>
    <w:rsid w:val="001479F3"/>
    <w:rsid w:val="00147ADD"/>
    <w:rsid w:val="00147B3F"/>
    <w:rsid w:val="00147BE2"/>
    <w:rsid w:val="00147C10"/>
    <w:rsid w:val="00147E46"/>
    <w:rsid w:val="00147F7E"/>
    <w:rsid w:val="00147FE0"/>
    <w:rsid w:val="00147FF4"/>
    <w:rsid w:val="00150087"/>
    <w:rsid w:val="0015012A"/>
    <w:rsid w:val="0015014E"/>
    <w:rsid w:val="0015017F"/>
    <w:rsid w:val="001501BF"/>
    <w:rsid w:val="00150229"/>
    <w:rsid w:val="001502E6"/>
    <w:rsid w:val="001503A2"/>
    <w:rsid w:val="00150413"/>
    <w:rsid w:val="001506EF"/>
    <w:rsid w:val="00150715"/>
    <w:rsid w:val="001507E2"/>
    <w:rsid w:val="00150801"/>
    <w:rsid w:val="00150858"/>
    <w:rsid w:val="001508A6"/>
    <w:rsid w:val="00150A31"/>
    <w:rsid w:val="00150A78"/>
    <w:rsid w:val="00150AA5"/>
    <w:rsid w:val="00150BF2"/>
    <w:rsid w:val="00150C68"/>
    <w:rsid w:val="00150D04"/>
    <w:rsid w:val="00150D45"/>
    <w:rsid w:val="00150D66"/>
    <w:rsid w:val="00150D95"/>
    <w:rsid w:val="00150F13"/>
    <w:rsid w:val="00150F59"/>
    <w:rsid w:val="00150F92"/>
    <w:rsid w:val="00151052"/>
    <w:rsid w:val="0015109A"/>
    <w:rsid w:val="0015129E"/>
    <w:rsid w:val="00151363"/>
    <w:rsid w:val="00151397"/>
    <w:rsid w:val="001513BF"/>
    <w:rsid w:val="00151647"/>
    <w:rsid w:val="00151648"/>
    <w:rsid w:val="001516B7"/>
    <w:rsid w:val="00151713"/>
    <w:rsid w:val="0015171E"/>
    <w:rsid w:val="00151749"/>
    <w:rsid w:val="00151753"/>
    <w:rsid w:val="00151797"/>
    <w:rsid w:val="001518C6"/>
    <w:rsid w:val="00151A4C"/>
    <w:rsid w:val="00151A69"/>
    <w:rsid w:val="00151A74"/>
    <w:rsid w:val="00151ABF"/>
    <w:rsid w:val="00151BB3"/>
    <w:rsid w:val="00151D85"/>
    <w:rsid w:val="00151DDE"/>
    <w:rsid w:val="00151DE1"/>
    <w:rsid w:val="00151E61"/>
    <w:rsid w:val="00151F77"/>
    <w:rsid w:val="00151F94"/>
    <w:rsid w:val="00152052"/>
    <w:rsid w:val="001520B5"/>
    <w:rsid w:val="00152428"/>
    <w:rsid w:val="0015245E"/>
    <w:rsid w:val="00152463"/>
    <w:rsid w:val="00152777"/>
    <w:rsid w:val="0015287E"/>
    <w:rsid w:val="00152997"/>
    <w:rsid w:val="00152A61"/>
    <w:rsid w:val="00152B3A"/>
    <w:rsid w:val="00152B95"/>
    <w:rsid w:val="00152D1E"/>
    <w:rsid w:val="00152DE8"/>
    <w:rsid w:val="00152E1E"/>
    <w:rsid w:val="00152E3C"/>
    <w:rsid w:val="00153007"/>
    <w:rsid w:val="00153226"/>
    <w:rsid w:val="00153275"/>
    <w:rsid w:val="001534A5"/>
    <w:rsid w:val="001534E6"/>
    <w:rsid w:val="001535A4"/>
    <w:rsid w:val="001536AE"/>
    <w:rsid w:val="00153782"/>
    <w:rsid w:val="001538DD"/>
    <w:rsid w:val="0015398F"/>
    <w:rsid w:val="001539B1"/>
    <w:rsid w:val="001539D8"/>
    <w:rsid w:val="001539FD"/>
    <w:rsid w:val="00153AC3"/>
    <w:rsid w:val="00153D04"/>
    <w:rsid w:val="00153D31"/>
    <w:rsid w:val="00153EB7"/>
    <w:rsid w:val="00153EE9"/>
    <w:rsid w:val="00153F17"/>
    <w:rsid w:val="00153FFC"/>
    <w:rsid w:val="0015409A"/>
    <w:rsid w:val="001540ED"/>
    <w:rsid w:val="00154108"/>
    <w:rsid w:val="001541D4"/>
    <w:rsid w:val="001541F2"/>
    <w:rsid w:val="00154307"/>
    <w:rsid w:val="0015431F"/>
    <w:rsid w:val="001543BA"/>
    <w:rsid w:val="00154750"/>
    <w:rsid w:val="00154804"/>
    <w:rsid w:val="001548E5"/>
    <w:rsid w:val="00154C51"/>
    <w:rsid w:val="00154CB5"/>
    <w:rsid w:val="00154DAB"/>
    <w:rsid w:val="00154F6D"/>
    <w:rsid w:val="00155065"/>
    <w:rsid w:val="0015508F"/>
    <w:rsid w:val="001550D1"/>
    <w:rsid w:val="001551F5"/>
    <w:rsid w:val="001552CE"/>
    <w:rsid w:val="001552E6"/>
    <w:rsid w:val="00155321"/>
    <w:rsid w:val="0015536D"/>
    <w:rsid w:val="00155464"/>
    <w:rsid w:val="00155530"/>
    <w:rsid w:val="0015562E"/>
    <w:rsid w:val="001556F5"/>
    <w:rsid w:val="001556FA"/>
    <w:rsid w:val="0015571B"/>
    <w:rsid w:val="001557EA"/>
    <w:rsid w:val="0015588F"/>
    <w:rsid w:val="001558BC"/>
    <w:rsid w:val="00155A2D"/>
    <w:rsid w:val="00155A60"/>
    <w:rsid w:val="00155A69"/>
    <w:rsid w:val="00155A80"/>
    <w:rsid w:val="00155AC8"/>
    <w:rsid w:val="00155BC0"/>
    <w:rsid w:val="00155C28"/>
    <w:rsid w:val="00155CB6"/>
    <w:rsid w:val="00155D56"/>
    <w:rsid w:val="00155D64"/>
    <w:rsid w:val="00155D96"/>
    <w:rsid w:val="00155FF3"/>
    <w:rsid w:val="0015615C"/>
    <w:rsid w:val="0015620A"/>
    <w:rsid w:val="00156259"/>
    <w:rsid w:val="001562C7"/>
    <w:rsid w:val="00156301"/>
    <w:rsid w:val="0015631B"/>
    <w:rsid w:val="001563B0"/>
    <w:rsid w:val="0015651A"/>
    <w:rsid w:val="0015652E"/>
    <w:rsid w:val="0015653D"/>
    <w:rsid w:val="001565EA"/>
    <w:rsid w:val="00156682"/>
    <w:rsid w:val="001567A5"/>
    <w:rsid w:val="001569BF"/>
    <w:rsid w:val="00156B45"/>
    <w:rsid w:val="00156D92"/>
    <w:rsid w:val="00156F26"/>
    <w:rsid w:val="00156F9E"/>
    <w:rsid w:val="0015703B"/>
    <w:rsid w:val="00157296"/>
    <w:rsid w:val="0015746C"/>
    <w:rsid w:val="0015755D"/>
    <w:rsid w:val="00157565"/>
    <w:rsid w:val="001575C4"/>
    <w:rsid w:val="0015770C"/>
    <w:rsid w:val="0015772E"/>
    <w:rsid w:val="001577F8"/>
    <w:rsid w:val="0015791B"/>
    <w:rsid w:val="00157957"/>
    <w:rsid w:val="00157AD8"/>
    <w:rsid w:val="00157BA2"/>
    <w:rsid w:val="00157C08"/>
    <w:rsid w:val="00157CC1"/>
    <w:rsid w:val="00157D56"/>
    <w:rsid w:val="00157D6F"/>
    <w:rsid w:val="00157EFE"/>
    <w:rsid w:val="00157F1F"/>
    <w:rsid w:val="00157F63"/>
    <w:rsid w:val="00157FBF"/>
    <w:rsid w:val="00160003"/>
    <w:rsid w:val="00160099"/>
    <w:rsid w:val="001600C2"/>
    <w:rsid w:val="0016015F"/>
    <w:rsid w:val="00160170"/>
    <w:rsid w:val="001601C3"/>
    <w:rsid w:val="00160273"/>
    <w:rsid w:val="0016038D"/>
    <w:rsid w:val="00160599"/>
    <w:rsid w:val="0016060A"/>
    <w:rsid w:val="00160697"/>
    <w:rsid w:val="00160A0C"/>
    <w:rsid w:val="00160A61"/>
    <w:rsid w:val="00160A8A"/>
    <w:rsid w:val="00160AC5"/>
    <w:rsid w:val="00160AC6"/>
    <w:rsid w:val="00160C05"/>
    <w:rsid w:val="00160C3E"/>
    <w:rsid w:val="00160CC9"/>
    <w:rsid w:val="00160D1D"/>
    <w:rsid w:val="00160DA7"/>
    <w:rsid w:val="00160E5C"/>
    <w:rsid w:val="00160F76"/>
    <w:rsid w:val="00161074"/>
    <w:rsid w:val="001610B9"/>
    <w:rsid w:val="0016115B"/>
    <w:rsid w:val="001611CE"/>
    <w:rsid w:val="001611F7"/>
    <w:rsid w:val="0016129D"/>
    <w:rsid w:val="001612BE"/>
    <w:rsid w:val="001613AC"/>
    <w:rsid w:val="001613FD"/>
    <w:rsid w:val="00161430"/>
    <w:rsid w:val="001614D3"/>
    <w:rsid w:val="00161665"/>
    <w:rsid w:val="00161666"/>
    <w:rsid w:val="001616A6"/>
    <w:rsid w:val="001616F3"/>
    <w:rsid w:val="0016170D"/>
    <w:rsid w:val="00161A4E"/>
    <w:rsid w:val="00161C18"/>
    <w:rsid w:val="00161C22"/>
    <w:rsid w:val="00161C90"/>
    <w:rsid w:val="00161D70"/>
    <w:rsid w:val="00161DAE"/>
    <w:rsid w:val="00161DEB"/>
    <w:rsid w:val="00161E06"/>
    <w:rsid w:val="00161E90"/>
    <w:rsid w:val="00161F08"/>
    <w:rsid w:val="001620C8"/>
    <w:rsid w:val="0016215E"/>
    <w:rsid w:val="0016216B"/>
    <w:rsid w:val="00162603"/>
    <w:rsid w:val="0016264C"/>
    <w:rsid w:val="001627AF"/>
    <w:rsid w:val="0016283B"/>
    <w:rsid w:val="0016286B"/>
    <w:rsid w:val="00162907"/>
    <w:rsid w:val="001629C3"/>
    <w:rsid w:val="00162BEA"/>
    <w:rsid w:val="00162E6B"/>
    <w:rsid w:val="00162F59"/>
    <w:rsid w:val="0016300E"/>
    <w:rsid w:val="0016305F"/>
    <w:rsid w:val="001630C1"/>
    <w:rsid w:val="0016332D"/>
    <w:rsid w:val="00163428"/>
    <w:rsid w:val="0016348E"/>
    <w:rsid w:val="001636AB"/>
    <w:rsid w:val="001636B2"/>
    <w:rsid w:val="00163824"/>
    <w:rsid w:val="0016388D"/>
    <w:rsid w:val="001639AB"/>
    <w:rsid w:val="00163A04"/>
    <w:rsid w:val="00163A5F"/>
    <w:rsid w:val="00163A85"/>
    <w:rsid w:val="00163AA0"/>
    <w:rsid w:val="00163BA1"/>
    <w:rsid w:val="00163C41"/>
    <w:rsid w:val="00163E22"/>
    <w:rsid w:val="00163EB7"/>
    <w:rsid w:val="00163EF0"/>
    <w:rsid w:val="00163F37"/>
    <w:rsid w:val="00163F5D"/>
    <w:rsid w:val="00163FC3"/>
    <w:rsid w:val="0016404B"/>
    <w:rsid w:val="001641F0"/>
    <w:rsid w:val="001642AB"/>
    <w:rsid w:val="001642AE"/>
    <w:rsid w:val="001642B9"/>
    <w:rsid w:val="00164312"/>
    <w:rsid w:val="001643B3"/>
    <w:rsid w:val="001643C1"/>
    <w:rsid w:val="00164461"/>
    <w:rsid w:val="00164556"/>
    <w:rsid w:val="001645AE"/>
    <w:rsid w:val="001645F3"/>
    <w:rsid w:val="001646C0"/>
    <w:rsid w:val="00164A19"/>
    <w:rsid w:val="00164A47"/>
    <w:rsid w:val="00164A70"/>
    <w:rsid w:val="00164A8D"/>
    <w:rsid w:val="00164C85"/>
    <w:rsid w:val="00164CF1"/>
    <w:rsid w:val="00164D49"/>
    <w:rsid w:val="00164D4B"/>
    <w:rsid w:val="00164EF4"/>
    <w:rsid w:val="00164F63"/>
    <w:rsid w:val="00164F64"/>
    <w:rsid w:val="001650B8"/>
    <w:rsid w:val="0016523C"/>
    <w:rsid w:val="00165319"/>
    <w:rsid w:val="001653B1"/>
    <w:rsid w:val="0016541E"/>
    <w:rsid w:val="001655B0"/>
    <w:rsid w:val="00165652"/>
    <w:rsid w:val="0016573C"/>
    <w:rsid w:val="001658E2"/>
    <w:rsid w:val="001659CE"/>
    <w:rsid w:val="001659D9"/>
    <w:rsid w:val="00165AC4"/>
    <w:rsid w:val="00165B73"/>
    <w:rsid w:val="00165BC2"/>
    <w:rsid w:val="00165CA3"/>
    <w:rsid w:val="00165D07"/>
    <w:rsid w:val="00165D28"/>
    <w:rsid w:val="00165DAC"/>
    <w:rsid w:val="00165DF5"/>
    <w:rsid w:val="00165E2D"/>
    <w:rsid w:val="00165EA0"/>
    <w:rsid w:val="00165EFA"/>
    <w:rsid w:val="00165FAE"/>
    <w:rsid w:val="00166007"/>
    <w:rsid w:val="001660E7"/>
    <w:rsid w:val="0016624B"/>
    <w:rsid w:val="0016626D"/>
    <w:rsid w:val="00166344"/>
    <w:rsid w:val="00166353"/>
    <w:rsid w:val="001663A7"/>
    <w:rsid w:val="00166443"/>
    <w:rsid w:val="00166673"/>
    <w:rsid w:val="0016672D"/>
    <w:rsid w:val="00166736"/>
    <w:rsid w:val="001667F3"/>
    <w:rsid w:val="00166801"/>
    <w:rsid w:val="001668E3"/>
    <w:rsid w:val="00166994"/>
    <w:rsid w:val="001669F3"/>
    <w:rsid w:val="00166A54"/>
    <w:rsid w:val="00166A9A"/>
    <w:rsid w:val="00166B66"/>
    <w:rsid w:val="00166D41"/>
    <w:rsid w:val="00166E55"/>
    <w:rsid w:val="0016716D"/>
    <w:rsid w:val="001674CD"/>
    <w:rsid w:val="00167543"/>
    <w:rsid w:val="001675F3"/>
    <w:rsid w:val="0016770F"/>
    <w:rsid w:val="00167752"/>
    <w:rsid w:val="00167788"/>
    <w:rsid w:val="001677C3"/>
    <w:rsid w:val="00167835"/>
    <w:rsid w:val="0016788D"/>
    <w:rsid w:val="001678F5"/>
    <w:rsid w:val="001678FF"/>
    <w:rsid w:val="00167909"/>
    <w:rsid w:val="00167984"/>
    <w:rsid w:val="001679EB"/>
    <w:rsid w:val="00167A63"/>
    <w:rsid w:val="00167ACB"/>
    <w:rsid w:val="00167C96"/>
    <w:rsid w:val="00167F20"/>
    <w:rsid w:val="00167F6C"/>
    <w:rsid w:val="00167F8A"/>
    <w:rsid w:val="00170083"/>
    <w:rsid w:val="001700B2"/>
    <w:rsid w:val="001700CD"/>
    <w:rsid w:val="0017018D"/>
    <w:rsid w:val="001701FC"/>
    <w:rsid w:val="0017021B"/>
    <w:rsid w:val="001702FB"/>
    <w:rsid w:val="00170484"/>
    <w:rsid w:val="0017049A"/>
    <w:rsid w:val="001704AB"/>
    <w:rsid w:val="0017053A"/>
    <w:rsid w:val="001706B7"/>
    <w:rsid w:val="00170719"/>
    <w:rsid w:val="00170756"/>
    <w:rsid w:val="00170897"/>
    <w:rsid w:val="00170977"/>
    <w:rsid w:val="00170AB2"/>
    <w:rsid w:val="00170AB3"/>
    <w:rsid w:val="00170B56"/>
    <w:rsid w:val="00170B84"/>
    <w:rsid w:val="00170CDA"/>
    <w:rsid w:val="00170E10"/>
    <w:rsid w:val="00170EBC"/>
    <w:rsid w:val="00170EF3"/>
    <w:rsid w:val="00171086"/>
    <w:rsid w:val="001710AA"/>
    <w:rsid w:val="001711C5"/>
    <w:rsid w:val="00171211"/>
    <w:rsid w:val="00171247"/>
    <w:rsid w:val="001712BD"/>
    <w:rsid w:val="0017130E"/>
    <w:rsid w:val="0017145C"/>
    <w:rsid w:val="00171528"/>
    <w:rsid w:val="00171588"/>
    <w:rsid w:val="00171665"/>
    <w:rsid w:val="001716B0"/>
    <w:rsid w:val="001716DE"/>
    <w:rsid w:val="001717E2"/>
    <w:rsid w:val="00171A7C"/>
    <w:rsid w:val="00171AD8"/>
    <w:rsid w:val="00171B5B"/>
    <w:rsid w:val="00171BC1"/>
    <w:rsid w:val="00171BED"/>
    <w:rsid w:val="00171BFE"/>
    <w:rsid w:val="00171D40"/>
    <w:rsid w:val="00171E24"/>
    <w:rsid w:val="00171E71"/>
    <w:rsid w:val="00171F1F"/>
    <w:rsid w:val="00172205"/>
    <w:rsid w:val="00172421"/>
    <w:rsid w:val="001724CC"/>
    <w:rsid w:val="00172739"/>
    <w:rsid w:val="0017285B"/>
    <w:rsid w:val="00172893"/>
    <w:rsid w:val="0017289E"/>
    <w:rsid w:val="0017296F"/>
    <w:rsid w:val="001729D2"/>
    <w:rsid w:val="00172AB1"/>
    <w:rsid w:val="00172B4D"/>
    <w:rsid w:val="00172C99"/>
    <w:rsid w:val="00172DB3"/>
    <w:rsid w:val="00172E88"/>
    <w:rsid w:val="00172E94"/>
    <w:rsid w:val="00172F0A"/>
    <w:rsid w:val="00172F93"/>
    <w:rsid w:val="00172FF3"/>
    <w:rsid w:val="0017301A"/>
    <w:rsid w:val="00173161"/>
    <w:rsid w:val="00173190"/>
    <w:rsid w:val="0017324E"/>
    <w:rsid w:val="001732E4"/>
    <w:rsid w:val="00173301"/>
    <w:rsid w:val="00173424"/>
    <w:rsid w:val="001734C2"/>
    <w:rsid w:val="001735C8"/>
    <w:rsid w:val="0017381A"/>
    <w:rsid w:val="0017399C"/>
    <w:rsid w:val="00173AAD"/>
    <w:rsid w:val="00173B88"/>
    <w:rsid w:val="00173C2E"/>
    <w:rsid w:val="00173C31"/>
    <w:rsid w:val="00173D25"/>
    <w:rsid w:val="00173DF2"/>
    <w:rsid w:val="00173E2E"/>
    <w:rsid w:val="00173F62"/>
    <w:rsid w:val="00173F80"/>
    <w:rsid w:val="00174100"/>
    <w:rsid w:val="00174124"/>
    <w:rsid w:val="001742A6"/>
    <w:rsid w:val="001742AB"/>
    <w:rsid w:val="001744AA"/>
    <w:rsid w:val="0017454A"/>
    <w:rsid w:val="001745CE"/>
    <w:rsid w:val="0017468E"/>
    <w:rsid w:val="00174818"/>
    <w:rsid w:val="0017487C"/>
    <w:rsid w:val="00174951"/>
    <w:rsid w:val="00174C02"/>
    <w:rsid w:val="00174CA5"/>
    <w:rsid w:val="00174D56"/>
    <w:rsid w:val="00174D7A"/>
    <w:rsid w:val="00174DE3"/>
    <w:rsid w:val="00174E3A"/>
    <w:rsid w:val="00174F08"/>
    <w:rsid w:val="001750F4"/>
    <w:rsid w:val="00175120"/>
    <w:rsid w:val="00175178"/>
    <w:rsid w:val="001751AD"/>
    <w:rsid w:val="001751F3"/>
    <w:rsid w:val="001752B9"/>
    <w:rsid w:val="001752FF"/>
    <w:rsid w:val="001753C6"/>
    <w:rsid w:val="001754A9"/>
    <w:rsid w:val="001756C9"/>
    <w:rsid w:val="001756E4"/>
    <w:rsid w:val="00175737"/>
    <w:rsid w:val="0017577A"/>
    <w:rsid w:val="001757DE"/>
    <w:rsid w:val="00175845"/>
    <w:rsid w:val="00175C8B"/>
    <w:rsid w:val="00175CC7"/>
    <w:rsid w:val="00175D3E"/>
    <w:rsid w:val="00175DD4"/>
    <w:rsid w:val="00175E16"/>
    <w:rsid w:val="00175ED2"/>
    <w:rsid w:val="00175F24"/>
    <w:rsid w:val="00175FB0"/>
    <w:rsid w:val="00175FF4"/>
    <w:rsid w:val="001761CA"/>
    <w:rsid w:val="00176204"/>
    <w:rsid w:val="00176217"/>
    <w:rsid w:val="00176220"/>
    <w:rsid w:val="00176253"/>
    <w:rsid w:val="0017627A"/>
    <w:rsid w:val="00176631"/>
    <w:rsid w:val="00176677"/>
    <w:rsid w:val="00176795"/>
    <w:rsid w:val="001768F2"/>
    <w:rsid w:val="00176986"/>
    <w:rsid w:val="00176A26"/>
    <w:rsid w:val="00176A4D"/>
    <w:rsid w:val="00176BF6"/>
    <w:rsid w:val="00176C5F"/>
    <w:rsid w:val="00176C82"/>
    <w:rsid w:val="00176CA0"/>
    <w:rsid w:val="00176CB3"/>
    <w:rsid w:val="00176D4F"/>
    <w:rsid w:val="00176E4B"/>
    <w:rsid w:val="00176F74"/>
    <w:rsid w:val="0017701B"/>
    <w:rsid w:val="001770E5"/>
    <w:rsid w:val="001771D5"/>
    <w:rsid w:val="001771E0"/>
    <w:rsid w:val="0017731A"/>
    <w:rsid w:val="001773F9"/>
    <w:rsid w:val="0017740A"/>
    <w:rsid w:val="001774A6"/>
    <w:rsid w:val="00177554"/>
    <w:rsid w:val="001775D0"/>
    <w:rsid w:val="001775E0"/>
    <w:rsid w:val="00177762"/>
    <w:rsid w:val="001778CA"/>
    <w:rsid w:val="00177910"/>
    <w:rsid w:val="00177A79"/>
    <w:rsid w:val="00177CD1"/>
    <w:rsid w:val="00177D10"/>
    <w:rsid w:val="00177D51"/>
    <w:rsid w:val="00177E0D"/>
    <w:rsid w:val="00177E2F"/>
    <w:rsid w:val="00177E69"/>
    <w:rsid w:val="00177EBD"/>
    <w:rsid w:val="00177F0A"/>
    <w:rsid w:val="00180010"/>
    <w:rsid w:val="00180158"/>
    <w:rsid w:val="001803A7"/>
    <w:rsid w:val="001805A2"/>
    <w:rsid w:val="0018068D"/>
    <w:rsid w:val="0018070B"/>
    <w:rsid w:val="0018071D"/>
    <w:rsid w:val="00180855"/>
    <w:rsid w:val="00180965"/>
    <w:rsid w:val="001809E6"/>
    <w:rsid w:val="001809FE"/>
    <w:rsid w:val="00180ADE"/>
    <w:rsid w:val="00180AFC"/>
    <w:rsid w:val="00180B89"/>
    <w:rsid w:val="00180B9F"/>
    <w:rsid w:val="00180BB0"/>
    <w:rsid w:val="00180C15"/>
    <w:rsid w:val="00180D12"/>
    <w:rsid w:val="00180DE0"/>
    <w:rsid w:val="00180EC4"/>
    <w:rsid w:val="00180F25"/>
    <w:rsid w:val="00180F81"/>
    <w:rsid w:val="00181115"/>
    <w:rsid w:val="0018115C"/>
    <w:rsid w:val="001811B6"/>
    <w:rsid w:val="001811C5"/>
    <w:rsid w:val="001811F2"/>
    <w:rsid w:val="00181272"/>
    <w:rsid w:val="001812AB"/>
    <w:rsid w:val="00181371"/>
    <w:rsid w:val="00181430"/>
    <w:rsid w:val="00181470"/>
    <w:rsid w:val="001814E7"/>
    <w:rsid w:val="001815B5"/>
    <w:rsid w:val="001815BC"/>
    <w:rsid w:val="001816CC"/>
    <w:rsid w:val="0018170A"/>
    <w:rsid w:val="00181762"/>
    <w:rsid w:val="00181804"/>
    <w:rsid w:val="00181805"/>
    <w:rsid w:val="0018182F"/>
    <w:rsid w:val="001818AA"/>
    <w:rsid w:val="001818E8"/>
    <w:rsid w:val="00181933"/>
    <w:rsid w:val="00181A57"/>
    <w:rsid w:val="00181A5A"/>
    <w:rsid w:val="00181A62"/>
    <w:rsid w:val="00181A8B"/>
    <w:rsid w:val="00181B37"/>
    <w:rsid w:val="00181B5A"/>
    <w:rsid w:val="00181C29"/>
    <w:rsid w:val="00181D17"/>
    <w:rsid w:val="00181D6A"/>
    <w:rsid w:val="00181ED9"/>
    <w:rsid w:val="00181F01"/>
    <w:rsid w:val="00181F3B"/>
    <w:rsid w:val="00181F59"/>
    <w:rsid w:val="0018204E"/>
    <w:rsid w:val="0018204F"/>
    <w:rsid w:val="00182221"/>
    <w:rsid w:val="0018224F"/>
    <w:rsid w:val="0018234A"/>
    <w:rsid w:val="001827C3"/>
    <w:rsid w:val="001827EC"/>
    <w:rsid w:val="001828A9"/>
    <w:rsid w:val="001828C8"/>
    <w:rsid w:val="001829C7"/>
    <w:rsid w:val="001829E6"/>
    <w:rsid w:val="00182A1A"/>
    <w:rsid w:val="00182B08"/>
    <w:rsid w:val="00182B48"/>
    <w:rsid w:val="00182C19"/>
    <w:rsid w:val="00182C3B"/>
    <w:rsid w:val="00182F1B"/>
    <w:rsid w:val="00182FB4"/>
    <w:rsid w:val="00182FFB"/>
    <w:rsid w:val="0018307F"/>
    <w:rsid w:val="0018309C"/>
    <w:rsid w:val="001830F2"/>
    <w:rsid w:val="001832D3"/>
    <w:rsid w:val="00183310"/>
    <w:rsid w:val="00183374"/>
    <w:rsid w:val="001833BF"/>
    <w:rsid w:val="00183414"/>
    <w:rsid w:val="00183596"/>
    <w:rsid w:val="001835E8"/>
    <w:rsid w:val="001836CE"/>
    <w:rsid w:val="00183724"/>
    <w:rsid w:val="001837EA"/>
    <w:rsid w:val="00183802"/>
    <w:rsid w:val="0018388C"/>
    <w:rsid w:val="00183995"/>
    <w:rsid w:val="001839CC"/>
    <w:rsid w:val="00183A21"/>
    <w:rsid w:val="00183A54"/>
    <w:rsid w:val="00183AA1"/>
    <w:rsid w:val="00183AA7"/>
    <w:rsid w:val="00183B8C"/>
    <w:rsid w:val="00183C0B"/>
    <w:rsid w:val="00183DCC"/>
    <w:rsid w:val="00183ED4"/>
    <w:rsid w:val="00183ED5"/>
    <w:rsid w:val="00183F15"/>
    <w:rsid w:val="00183F96"/>
    <w:rsid w:val="0018402D"/>
    <w:rsid w:val="00184045"/>
    <w:rsid w:val="00184056"/>
    <w:rsid w:val="00184241"/>
    <w:rsid w:val="0018430F"/>
    <w:rsid w:val="001843FF"/>
    <w:rsid w:val="00184544"/>
    <w:rsid w:val="001845FB"/>
    <w:rsid w:val="001846A1"/>
    <w:rsid w:val="001847F3"/>
    <w:rsid w:val="0018481D"/>
    <w:rsid w:val="00184914"/>
    <w:rsid w:val="00184A20"/>
    <w:rsid w:val="00184A2D"/>
    <w:rsid w:val="00184B4C"/>
    <w:rsid w:val="00184C1E"/>
    <w:rsid w:val="00184C45"/>
    <w:rsid w:val="00184E2C"/>
    <w:rsid w:val="00184EAE"/>
    <w:rsid w:val="00184F41"/>
    <w:rsid w:val="00185222"/>
    <w:rsid w:val="001852D2"/>
    <w:rsid w:val="001853D3"/>
    <w:rsid w:val="00185431"/>
    <w:rsid w:val="00185486"/>
    <w:rsid w:val="00185526"/>
    <w:rsid w:val="001855CE"/>
    <w:rsid w:val="001855E3"/>
    <w:rsid w:val="001856C6"/>
    <w:rsid w:val="0018570B"/>
    <w:rsid w:val="00185746"/>
    <w:rsid w:val="0018579D"/>
    <w:rsid w:val="001857AE"/>
    <w:rsid w:val="00185807"/>
    <w:rsid w:val="001858B7"/>
    <w:rsid w:val="00185925"/>
    <w:rsid w:val="00185959"/>
    <w:rsid w:val="001859E0"/>
    <w:rsid w:val="00185AAA"/>
    <w:rsid w:val="00185B77"/>
    <w:rsid w:val="00185CA8"/>
    <w:rsid w:val="00185CD9"/>
    <w:rsid w:val="00185D1D"/>
    <w:rsid w:val="00185DB6"/>
    <w:rsid w:val="00185F9D"/>
    <w:rsid w:val="00185FCA"/>
    <w:rsid w:val="0018603E"/>
    <w:rsid w:val="001860E3"/>
    <w:rsid w:val="001862ED"/>
    <w:rsid w:val="00186595"/>
    <w:rsid w:val="00186672"/>
    <w:rsid w:val="00186694"/>
    <w:rsid w:val="0018681B"/>
    <w:rsid w:val="0018687D"/>
    <w:rsid w:val="001868CE"/>
    <w:rsid w:val="001868F9"/>
    <w:rsid w:val="00186959"/>
    <w:rsid w:val="00186A21"/>
    <w:rsid w:val="00186A2B"/>
    <w:rsid w:val="00186A71"/>
    <w:rsid w:val="00186B8C"/>
    <w:rsid w:val="00186BB6"/>
    <w:rsid w:val="00186C78"/>
    <w:rsid w:val="00186C84"/>
    <w:rsid w:val="00186D5F"/>
    <w:rsid w:val="00186DA1"/>
    <w:rsid w:val="0018714C"/>
    <w:rsid w:val="00187202"/>
    <w:rsid w:val="00187213"/>
    <w:rsid w:val="00187310"/>
    <w:rsid w:val="001873B8"/>
    <w:rsid w:val="00187460"/>
    <w:rsid w:val="00187528"/>
    <w:rsid w:val="001875BE"/>
    <w:rsid w:val="001875FD"/>
    <w:rsid w:val="00187730"/>
    <w:rsid w:val="00187886"/>
    <w:rsid w:val="001878A7"/>
    <w:rsid w:val="00187A65"/>
    <w:rsid w:val="00187B9D"/>
    <w:rsid w:val="00187BA8"/>
    <w:rsid w:val="00187C14"/>
    <w:rsid w:val="00187D1E"/>
    <w:rsid w:val="00187DDA"/>
    <w:rsid w:val="00187F3D"/>
    <w:rsid w:val="00187FAC"/>
    <w:rsid w:val="00190047"/>
    <w:rsid w:val="00190069"/>
    <w:rsid w:val="001900B7"/>
    <w:rsid w:val="00190169"/>
    <w:rsid w:val="00190270"/>
    <w:rsid w:val="001902C9"/>
    <w:rsid w:val="001902D9"/>
    <w:rsid w:val="0019036A"/>
    <w:rsid w:val="0019036F"/>
    <w:rsid w:val="001904C7"/>
    <w:rsid w:val="001905B1"/>
    <w:rsid w:val="00190660"/>
    <w:rsid w:val="001906A5"/>
    <w:rsid w:val="001906DB"/>
    <w:rsid w:val="0019070D"/>
    <w:rsid w:val="00190761"/>
    <w:rsid w:val="00190850"/>
    <w:rsid w:val="001908B0"/>
    <w:rsid w:val="001908CB"/>
    <w:rsid w:val="001908D5"/>
    <w:rsid w:val="0019092E"/>
    <w:rsid w:val="001909C1"/>
    <w:rsid w:val="00190A8F"/>
    <w:rsid w:val="00190BE0"/>
    <w:rsid w:val="00190CB9"/>
    <w:rsid w:val="00190DCB"/>
    <w:rsid w:val="00190E6E"/>
    <w:rsid w:val="00190E77"/>
    <w:rsid w:val="00190EDF"/>
    <w:rsid w:val="00190F63"/>
    <w:rsid w:val="00191022"/>
    <w:rsid w:val="001911A5"/>
    <w:rsid w:val="001911D0"/>
    <w:rsid w:val="001911EC"/>
    <w:rsid w:val="001913AC"/>
    <w:rsid w:val="001914C7"/>
    <w:rsid w:val="0019155D"/>
    <w:rsid w:val="00191596"/>
    <w:rsid w:val="00191631"/>
    <w:rsid w:val="001916B8"/>
    <w:rsid w:val="001916C6"/>
    <w:rsid w:val="0019174E"/>
    <w:rsid w:val="00191972"/>
    <w:rsid w:val="0019197F"/>
    <w:rsid w:val="001919B9"/>
    <w:rsid w:val="001919D7"/>
    <w:rsid w:val="00191AEA"/>
    <w:rsid w:val="00191C32"/>
    <w:rsid w:val="00191C7D"/>
    <w:rsid w:val="00191CBD"/>
    <w:rsid w:val="00191CC6"/>
    <w:rsid w:val="00191CEC"/>
    <w:rsid w:val="00191D60"/>
    <w:rsid w:val="00191DC4"/>
    <w:rsid w:val="00191FDA"/>
    <w:rsid w:val="00192040"/>
    <w:rsid w:val="00192191"/>
    <w:rsid w:val="001921FF"/>
    <w:rsid w:val="00192330"/>
    <w:rsid w:val="001924A4"/>
    <w:rsid w:val="001924F1"/>
    <w:rsid w:val="00192516"/>
    <w:rsid w:val="001926D2"/>
    <w:rsid w:val="001926ED"/>
    <w:rsid w:val="0019275A"/>
    <w:rsid w:val="001927A6"/>
    <w:rsid w:val="001927C2"/>
    <w:rsid w:val="0019291A"/>
    <w:rsid w:val="00192A4C"/>
    <w:rsid w:val="00192B49"/>
    <w:rsid w:val="00192CA0"/>
    <w:rsid w:val="00192CE9"/>
    <w:rsid w:val="00192EE0"/>
    <w:rsid w:val="001930FF"/>
    <w:rsid w:val="001931A7"/>
    <w:rsid w:val="001931B4"/>
    <w:rsid w:val="001932A4"/>
    <w:rsid w:val="00193350"/>
    <w:rsid w:val="001933B8"/>
    <w:rsid w:val="001933DA"/>
    <w:rsid w:val="00193405"/>
    <w:rsid w:val="0019346C"/>
    <w:rsid w:val="001934FA"/>
    <w:rsid w:val="0019360E"/>
    <w:rsid w:val="00193674"/>
    <w:rsid w:val="0019376B"/>
    <w:rsid w:val="001938A1"/>
    <w:rsid w:val="001938F4"/>
    <w:rsid w:val="00193998"/>
    <w:rsid w:val="001939DD"/>
    <w:rsid w:val="001939F5"/>
    <w:rsid w:val="00193A06"/>
    <w:rsid w:val="00193A3A"/>
    <w:rsid w:val="00193AC4"/>
    <w:rsid w:val="00193B37"/>
    <w:rsid w:val="00193BA6"/>
    <w:rsid w:val="00193BE5"/>
    <w:rsid w:val="00193CAA"/>
    <w:rsid w:val="00193D34"/>
    <w:rsid w:val="00193DC8"/>
    <w:rsid w:val="00193DDD"/>
    <w:rsid w:val="00193E28"/>
    <w:rsid w:val="00193E3C"/>
    <w:rsid w:val="00193EA4"/>
    <w:rsid w:val="00193ECC"/>
    <w:rsid w:val="00194021"/>
    <w:rsid w:val="0019425A"/>
    <w:rsid w:val="001942F5"/>
    <w:rsid w:val="001943C3"/>
    <w:rsid w:val="001944D0"/>
    <w:rsid w:val="00194520"/>
    <w:rsid w:val="00194658"/>
    <w:rsid w:val="001946CA"/>
    <w:rsid w:val="001946E2"/>
    <w:rsid w:val="001946FA"/>
    <w:rsid w:val="0019475A"/>
    <w:rsid w:val="00194810"/>
    <w:rsid w:val="00194873"/>
    <w:rsid w:val="001948BD"/>
    <w:rsid w:val="0019495C"/>
    <w:rsid w:val="001949EE"/>
    <w:rsid w:val="00194A34"/>
    <w:rsid w:val="00194CFD"/>
    <w:rsid w:val="00194E70"/>
    <w:rsid w:val="00194EE8"/>
    <w:rsid w:val="00194FB3"/>
    <w:rsid w:val="00194FBF"/>
    <w:rsid w:val="00194FE7"/>
    <w:rsid w:val="00195094"/>
    <w:rsid w:val="001950D6"/>
    <w:rsid w:val="001950E7"/>
    <w:rsid w:val="001950FF"/>
    <w:rsid w:val="00195294"/>
    <w:rsid w:val="001952C9"/>
    <w:rsid w:val="0019542E"/>
    <w:rsid w:val="0019549A"/>
    <w:rsid w:val="00195568"/>
    <w:rsid w:val="00195607"/>
    <w:rsid w:val="001958D9"/>
    <w:rsid w:val="0019591D"/>
    <w:rsid w:val="00195974"/>
    <w:rsid w:val="001959DF"/>
    <w:rsid w:val="00195A8A"/>
    <w:rsid w:val="00195C7F"/>
    <w:rsid w:val="00195DD4"/>
    <w:rsid w:val="00195E56"/>
    <w:rsid w:val="00195EBC"/>
    <w:rsid w:val="00195F14"/>
    <w:rsid w:val="001960CA"/>
    <w:rsid w:val="001961A4"/>
    <w:rsid w:val="00196245"/>
    <w:rsid w:val="0019634C"/>
    <w:rsid w:val="001963B9"/>
    <w:rsid w:val="0019647D"/>
    <w:rsid w:val="00196618"/>
    <w:rsid w:val="001967E6"/>
    <w:rsid w:val="00196857"/>
    <w:rsid w:val="0019692C"/>
    <w:rsid w:val="00196A58"/>
    <w:rsid w:val="00196C4F"/>
    <w:rsid w:val="00196C50"/>
    <w:rsid w:val="00196D51"/>
    <w:rsid w:val="00196EA3"/>
    <w:rsid w:val="00196F97"/>
    <w:rsid w:val="00196FCB"/>
    <w:rsid w:val="001970E8"/>
    <w:rsid w:val="00197236"/>
    <w:rsid w:val="001972A8"/>
    <w:rsid w:val="00197310"/>
    <w:rsid w:val="0019743F"/>
    <w:rsid w:val="001974B4"/>
    <w:rsid w:val="001975BF"/>
    <w:rsid w:val="00197690"/>
    <w:rsid w:val="00197820"/>
    <w:rsid w:val="00197BF0"/>
    <w:rsid w:val="00197CE2"/>
    <w:rsid w:val="00197FBF"/>
    <w:rsid w:val="00197FD9"/>
    <w:rsid w:val="001A0088"/>
    <w:rsid w:val="001A00CA"/>
    <w:rsid w:val="001A0106"/>
    <w:rsid w:val="001A017E"/>
    <w:rsid w:val="001A01AD"/>
    <w:rsid w:val="001A01AE"/>
    <w:rsid w:val="001A0215"/>
    <w:rsid w:val="001A03DA"/>
    <w:rsid w:val="001A0484"/>
    <w:rsid w:val="001A049B"/>
    <w:rsid w:val="001A04BF"/>
    <w:rsid w:val="001A06E5"/>
    <w:rsid w:val="001A0771"/>
    <w:rsid w:val="001A0A66"/>
    <w:rsid w:val="001A0A8A"/>
    <w:rsid w:val="001A0A9A"/>
    <w:rsid w:val="001A0AC2"/>
    <w:rsid w:val="001A0B18"/>
    <w:rsid w:val="001A0BA8"/>
    <w:rsid w:val="001A0C80"/>
    <w:rsid w:val="001A0EB3"/>
    <w:rsid w:val="001A0ECD"/>
    <w:rsid w:val="001A0EEB"/>
    <w:rsid w:val="001A0F2B"/>
    <w:rsid w:val="001A100B"/>
    <w:rsid w:val="001A10C4"/>
    <w:rsid w:val="001A132C"/>
    <w:rsid w:val="001A1488"/>
    <w:rsid w:val="001A157D"/>
    <w:rsid w:val="001A15CE"/>
    <w:rsid w:val="001A15DA"/>
    <w:rsid w:val="001A167A"/>
    <w:rsid w:val="001A19BA"/>
    <w:rsid w:val="001A1A80"/>
    <w:rsid w:val="001A1AF7"/>
    <w:rsid w:val="001A1BA7"/>
    <w:rsid w:val="001A1DA9"/>
    <w:rsid w:val="001A1DB9"/>
    <w:rsid w:val="001A1DDF"/>
    <w:rsid w:val="001A1E2A"/>
    <w:rsid w:val="001A1E4C"/>
    <w:rsid w:val="001A1EA6"/>
    <w:rsid w:val="001A1EB7"/>
    <w:rsid w:val="001A1F6E"/>
    <w:rsid w:val="001A1FF2"/>
    <w:rsid w:val="001A206B"/>
    <w:rsid w:val="001A209A"/>
    <w:rsid w:val="001A20D2"/>
    <w:rsid w:val="001A218A"/>
    <w:rsid w:val="001A2196"/>
    <w:rsid w:val="001A2225"/>
    <w:rsid w:val="001A2287"/>
    <w:rsid w:val="001A22DF"/>
    <w:rsid w:val="001A2430"/>
    <w:rsid w:val="001A2442"/>
    <w:rsid w:val="001A24A3"/>
    <w:rsid w:val="001A24BD"/>
    <w:rsid w:val="001A24FF"/>
    <w:rsid w:val="001A2892"/>
    <w:rsid w:val="001A28B2"/>
    <w:rsid w:val="001A292C"/>
    <w:rsid w:val="001A2938"/>
    <w:rsid w:val="001A29E6"/>
    <w:rsid w:val="001A2B3D"/>
    <w:rsid w:val="001A2BEE"/>
    <w:rsid w:val="001A2C6B"/>
    <w:rsid w:val="001A2DCA"/>
    <w:rsid w:val="001A2E29"/>
    <w:rsid w:val="001A2E39"/>
    <w:rsid w:val="001A2E85"/>
    <w:rsid w:val="001A2F36"/>
    <w:rsid w:val="001A2FC1"/>
    <w:rsid w:val="001A306C"/>
    <w:rsid w:val="001A30FE"/>
    <w:rsid w:val="001A3148"/>
    <w:rsid w:val="001A3238"/>
    <w:rsid w:val="001A3249"/>
    <w:rsid w:val="001A33B9"/>
    <w:rsid w:val="001A33BE"/>
    <w:rsid w:val="001A35A8"/>
    <w:rsid w:val="001A3891"/>
    <w:rsid w:val="001A38AD"/>
    <w:rsid w:val="001A38B7"/>
    <w:rsid w:val="001A38EF"/>
    <w:rsid w:val="001A38F1"/>
    <w:rsid w:val="001A3A95"/>
    <w:rsid w:val="001A3B33"/>
    <w:rsid w:val="001A3BD8"/>
    <w:rsid w:val="001A3BEF"/>
    <w:rsid w:val="001A3DCC"/>
    <w:rsid w:val="001A4066"/>
    <w:rsid w:val="001A40CD"/>
    <w:rsid w:val="001A40CE"/>
    <w:rsid w:val="001A4139"/>
    <w:rsid w:val="001A41C5"/>
    <w:rsid w:val="001A4215"/>
    <w:rsid w:val="001A423D"/>
    <w:rsid w:val="001A4265"/>
    <w:rsid w:val="001A4303"/>
    <w:rsid w:val="001A435C"/>
    <w:rsid w:val="001A4497"/>
    <w:rsid w:val="001A4553"/>
    <w:rsid w:val="001A467F"/>
    <w:rsid w:val="001A48D3"/>
    <w:rsid w:val="001A49D0"/>
    <w:rsid w:val="001A4ABE"/>
    <w:rsid w:val="001A4CB0"/>
    <w:rsid w:val="001A4CF7"/>
    <w:rsid w:val="001A4D81"/>
    <w:rsid w:val="001A4ED2"/>
    <w:rsid w:val="001A4F65"/>
    <w:rsid w:val="001A4FE0"/>
    <w:rsid w:val="001A5091"/>
    <w:rsid w:val="001A5150"/>
    <w:rsid w:val="001A5170"/>
    <w:rsid w:val="001A5181"/>
    <w:rsid w:val="001A51EA"/>
    <w:rsid w:val="001A5318"/>
    <w:rsid w:val="001A5588"/>
    <w:rsid w:val="001A56B1"/>
    <w:rsid w:val="001A57AB"/>
    <w:rsid w:val="001A57C1"/>
    <w:rsid w:val="001A5865"/>
    <w:rsid w:val="001A58C4"/>
    <w:rsid w:val="001A599F"/>
    <w:rsid w:val="001A5B32"/>
    <w:rsid w:val="001A5B6D"/>
    <w:rsid w:val="001A5B72"/>
    <w:rsid w:val="001A5DD0"/>
    <w:rsid w:val="001A5EA0"/>
    <w:rsid w:val="001A5EC4"/>
    <w:rsid w:val="001A5F36"/>
    <w:rsid w:val="001A5F81"/>
    <w:rsid w:val="001A6094"/>
    <w:rsid w:val="001A6122"/>
    <w:rsid w:val="001A6131"/>
    <w:rsid w:val="001A6153"/>
    <w:rsid w:val="001A63B7"/>
    <w:rsid w:val="001A6414"/>
    <w:rsid w:val="001A641F"/>
    <w:rsid w:val="001A64DC"/>
    <w:rsid w:val="001A6538"/>
    <w:rsid w:val="001A6551"/>
    <w:rsid w:val="001A65DB"/>
    <w:rsid w:val="001A665B"/>
    <w:rsid w:val="001A6660"/>
    <w:rsid w:val="001A66A1"/>
    <w:rsid w:val="001A69D4"/>
    <w:rsid w:val="001A6A50"/>
    <w:rsid w:val="001A6B10"/>
    <w:rsid w:val="001A6C29"/>
    <w:rsid w:val="001A6D95"/>
    <w:rsid w:val="001A6DB6"/>
    <w:rsid w:val="001A6E25"/>
    <w:rsid w:val="001A6EF0"/>
    <w:rsid w:val="001A70AE"/>
    <w:rsid w:val="001A71ED"/>
    <w:rsid w:val="001A71EF"/>
    <w:rsid w:val="001A721B"/>
    <w:rsid w:val="001A7229"/>
    <w:rsid w:val="001A72D8"/>
    <w:rsid w:val="001A73C8"/>
    <w:rsid w:val="001A76B1"/>
    <w:rsid w:val="001A778E"/>
    <w:rsid w:val="001A77EA"/>
    <w:rsid w:val="001A7849"/>
    <w:rsid w:val="001A7AD0"/>
    <w:rsid w:val="001A7AF9"/>
    <w:rsid w:val="001A7B78"/>
    <w:rsid w:val="001A7C0D"/>
    <w:rsid w:val="001A7CFB"/>
    <w:rsid w:val="001A7D53"/>
    <w:rsid w:val="001A7F10"/>
    <w:rsid w:val="001A7F8F"/>
    <w:rsid w:val="001A7F9B"/>
    <w:rsid w:val="001B0018"/>
    <w:rsid w:val="001B006F"/>
    <w:rsid w:val="001B0188"/>
    <w:rsid w:val="001B01FA"/>
    <w:rsid w:val="001B0435"/>
    <w:rsid w:val="001B048D"/>
    <w:rsid w:val="001B049A"/>
    <w:rsid w:val="001B04E2"/>
    <w:rsid w:val="001B04E7"/>
    <w:rsid w:val="001B04F2"/>
    <w:rsid w:val="001B05D8"/>
    <w:rsid w:val="001B069A"/>
    <w:rsid w:val="001B075C"/>
    <w:rsid w:val="001B07CC"/>
    <w:rsid w:val="001B089A"/>
    <w:rsid w:val="001B0A00"/>
    <w:rsid w:val="001B0A10"/>
    <w:rsid w:val="001B0B1B"/>
    <w:rsid w:val="001B0B66"/>
    <w:rsid w:val="001B0BAE"/>
    <w:rsid w:val="001B0BF4"/>
    <w:rsid w:val="001B0CA2"/>
    <w:rsid w:val="001B0EE2"/>
    <w:rsid w:val="001B0F8E"/>
    <w:rsid w:val="001B0FAE"/>
    <w:rsid w:val="001B1289"/>
    <w:rsid w:val="001B133E"/>
    <w:rsid w:val="001B13AD"/>
    <w:rsid w:val="001B143D"/>
    <w:rsid w:val="001B14D9"/>
    <w:rsid w:val="001B155A"/>
    <w:rsid w:val="001B1613"/>
    <w:rsid w:val="001B171C"/>
    <w:rsid w:val="001B17EB"/>
    <w:rsid w:val="001B1816"/>
    <w:rsid w:val="001B183E"/>
    <w:rsid w:val="001B18D2"/>
    <w:rsid w:val="001B1975"/>
    <w:rsid w:val="001B1995"/>
    <w:rsid w:val="001B1ABD"/>
    <w:rsid w:val="001B1B0E"/>
    <w:rsid w:val="001B1B45"/>
    <w:rsid w:val="001B1B5C"/>
    <w:rsid w:val="001B1BC5"/>
    <w:rsid w:val="001B1BF0"/>
    <w:rsid w:val="001B1C15"/>
    <w:rsid w:val="001B1C40"/>
    <w:rsid w:val="001B1D57"/>
    <w:rsid w:val="001B1DD7"/>
    <w:rsid w:val="001B1E73"/>
    <w:rsid w:val="001B1EC2"/>
    <w:rsid w:val="001B1EC8"/>
    <w:rsid w:val="001B1F81"/>
    <w:rsid w:val="001B2072"/>
    <w:rsid w:val="001B21C4"/>
    <w:rsid w:val="001B22B7"/>
    <w:rsid w:val="001B2470"/>
    <w:rsid w:val="001B24BE"/>
    <w:rsid w:val="001B2518"/>
    <w:rsid w:val="001B2587"/>
    <w:rsid w:val="001B25C3"/>
    <w:rsid w:val="001B2641"/>
    <w:rsid w:val="001B2690"/>
    <w:rsid w:val="001B275D"/>
    <w:rsid w:val="001B277C"/>
    <w:rsid w:val="001B283B"/>
    <w:rsid w:val="001B29F4"/>
    <w:rsid w:val="001B2A7F"/>
    <w:rsid w:val="001B2E10"/>
    <w:rsid w:val="001B2E15"/>
    <w:rsid w:val="001B2E1B"/>
    <w:rsid w:val="001B2EAF"/>
    <w:rsid w:val="001B2EB2"/>
    <w:rsid w:val="001B2F18"/>
    <w:rsid w:val="001B309C"/>
    <w:rsid w:val="001B30C7"/>
    <w:rsid w:val="001B3161"/>
    <w:rsid w:val="001B31F6"/>
    <w:rsid w:val="001B31FD"/>
    <w:rsid w:val="001B3224"/>
    <w:rsid w:val="001B347B"/>
    <w:rsid w:val="001B3566"/>
    <w:rsid w:val="001B361B"/>
    <w:rsid w:val="001B365C"/>
    <w:rsid w:val="001B37E5"/>
    <w:rsid w:val="001B37E7"/>
    <w:rsid w:val="001B383A"/>
    <w:rsid w:val="001B38BD"/>
    <w:rsid w:val="001B43F5"/>
    <w:rsid w:val="001B44C3"/>
    <w:rsid w:val="001B44ED"/>
    <w:rsid w:val="001B4586"/>
    <w:rsid w:val="001B4605"/>
    <w:rsid w:val="001B468E"/>
    <w:rsid w:val="001B4702"/>
    <w:rsid w:val="001B471E"/>
    <w:rsid w:val="001B47A4"/>
    <w:rsid w:val="001B4836"/>
    <w:rsid w:val="001B48D5"/>
    <w:rsid w:val="001B48D8"/>
    <w:rsid w:val="001B49BF"/>
    <w:rsid w:val="001B4ADE"/>
    <w:rsid w:val="001B4AE9"/>
    <w:rsid w:val="001B4BC6"/>
    <w:rsid w:val="001B4C5B"/>
    <w:rsid w:val="001B4C8E"/>
    <w:rsid w:val="001B4CF5"/>
    <w:rsid w:val="001B4D08"/>
    <w:rsid w:val="001B4E70"/>
    <w:rsid w:val="001B4EF6"/>
    <w:rsid w:val="001B4F1D"/>
    <w:rsid w:val="001B4F61"/>
    <w:rsid w:val="001B4F73"/>
    <w:rsid w:val="001B4FA7"/>
    <w:rsid w:val="001B4FF9"/>
    <w:rsid w:val="001B4FFE"/>
    <w:rsid w:val="001B50F7"/>
    <w:rsid w:val="001B5145"/>
    <w:rsid w:val="001B519B"/>
    <w:rsid w:val="001B51D1"/>
    <w:rsid w:val="001B52FA"/>
    <w:rsid w:val="001B5323"/>
    <w:rsid w:val="001B547E"/>
    <w:rsid w:val="001B5699"/>
    <w:rsid w:val="001B57ED"/>
    <w:rsid w:val="001B585E"/>
    <w:rsid w:val="001B58B1"/>
    <w:rsid w:val="001B5D38"/>
    <w:rsid w:val="001B5D5A"/>
    <w:rsid w:val="001B5E9B"/>
    <w:rsid w:val="001B5F4E"/>
    <w:rsid w:val="001B6035"/>
    <w:rsid w:val="001B6111"/>
    <w:rsid w:val="001B6169"/>
    <w:rsid w:val="001B62E3"/>
    <w:rsid w:val="001B62EB"/>
    <w:rsid w:val="001B6353"/>
    <w:rsid w:val="001B6408"/>
    <w:rsid w:val="001B642F"/>
    <w:rsid w:val="001B64A4"/>
    <w:rsid w:val="001B6513"/>
    <w:rsid w:val="001B6524"/>
    <w:rsid w:val="001B6636"/>
    <w:rsid w:val="001B68A2"/>
    <w:rsid w:val="001B69AF"/>
    <w:rsid w:val="001B6A7C"/>
    <w:rsid w:val="001B6B16"/>
    <w:rsid w:val="001B6B73"/>
    <w:rsid w:val="001B6BC5"/>
    <w:rsid w:val="001B6BEE"/>
    <w:rsid w:val="001B6CB3"/>
    <w:rsid w:val="001B6CEB"/>
    <w:rsid w:val="001B6D02"/>
    <w:rsid w:val="001B6DC5"/>
    <w:rsid w:val="001B6F60"/>
    <w:rsid w:val="001B7035"/>
    <w:rsid w:val="001B7146"/>
    <w:rsid w:val="001B71F3"/>
    <w:rsid w:val="001B72D3"/>
    <w:rsid w:val="001B743A"/>
    <w:rsid w:val="001B7625"/>
    <w:rsid w:val="001B7775"/>
    <w:rsid w:val="001B77B3"/>
    <w:rsid w:val="001B77BC"/>
    <w:rsid w:val="001B7813"/>
    <w:rsid w:val="001B7822"/>
    <w:rsid w:val="001B786A"/>
    <w:rsid w:val="001B78E0"/>
    <w:rsid w:val="001B795C"/>
    <w:rsid w:val="001B7982"/>
    <w:rsid w:val="001B79BC"/>
    <w:rsid w:val="001B7D3A"/>
    <w:rsid w:val="001B7D42"/>
    <w:rsid w:val="001B7DC7"/>
    <w:rsid w:val="001B7E29"/>
    <w:rsid w:val="001B7E60"/>
    <w:rsid w:val="001B7ED9"/>
    <w:rsid w:val="001B7F19"/>
    <w:rsid w:val="001B7F44"/>
    <w:rsid w:val="001B7F5C"/>
    <w:rsid w:val="001B7FEE"/>
    <w:rsid w:val="001C0117"/>
    <w:rsid w:val="001C01D2"/>
    <w:rsid w:val="001C04A8"/>
    <w:rsid w:val="001C050D"/>
    <w:rsid w:val="001C058A"/>
    <w:rsid w:val="001C07AA"/>
    <w:rsid w:val="001C082B"/>
    <w:rsid w:val="001C094D"/>
    <w:rsid w:val="001C0A8F"/>
    <w:rsid w:val="001C0B44"/>
    <w:rsid w:val="001C0B80"/>
    <w:rsid w:val="001C0B81"/>
    <w:rsid w:val="001C0BE3"/>
    <w:rsid w:val="001C0C72"/>
    <w:rsid w:val="001C0D42"/>
    <w:rsid w:val="001C0F3C"/>
    <w:rsid w:val="001C0FAD"/>
    <w:rsid w:val="001C0FFC"/>
    <w:rsid w:val="001C104B"/>
    <w:rsid w:val="001C127A"/>
    <w:rsid w:val="001C1562"/>
    <w:rsid w:val="001C1571"/>
    <w:rsid w:val="001C1752"/>
    <w:rsid w:val="001C1775"/>
    <w:rsid w:val="001C192B"/>
    <w:rsid w:val="001C1930"/>
    <w:rsid w:val="001C19F3"/>
    <w:rsid w:val="001C1B24"/>
    <w:rsid w:val="001C1BF5"/>
    <w:rsid w:val="001C1CF6"/>
    <w:rsid w:val="001C1D34"/>
    <w:rsid w:val="001C1F86"/>
    <w:rsid w:val="001C1F8E"/>
    <w:rsid w:val="001C1FE1"/>
    <w:rsid w:val="001C2122"/>
    <w:rsid w:val="001C2168"/>
    <w:rsid w:val="001C2192"/>
    <w:rsid w:val="001C21A7"/>
    <w:rsid w:val="001C22F8"/>
    <w:rsid w:val="001C23F8"/>
    <w:rsid w:val="001C2443"/>
    <w:rsid w:val="001C245C"/>
    <w:rsid w:val="001C2510"/>
    <w:rsid w:val="001C2677"/>
    <w:rsid w:val="001C26D0"/>
    <w:rsid w:val="001C271D"/>
    <w:rsid w:val="001C2733"/>
    <w:rsid w:val="001C2806"/>
    <w:rsid w:val="001C2937"/>
    <w:rsid w:val="001C2987"/>
    <w:rsid w:val="001C29CF"/>
    <w:rsid w:val="001C2BDA"/>
    <w:rsid w:val="001C2C93"/>
    <w:rsid w:val="001C2D84"/>
    <w:rsid w:val="001C2FF3"/>
    <w:rsid w:val="001C3034"/>
    <w:rsid w:val="001C307B"/>
    <w:rsid w:val="001C30FF"/>
    <w:rsid w:val="001C3129"/>
    <w:rsid w:val="001C3162"/>
    <w:rsid w:val="001C31F1"/>
    <w:rsid w:val="001C322C"/>
    <w:rsid w:val="001C32D5"/>
    <w:rsid w:val="001C3308"/>
    <w:rsid w:val="001C333F"/>
    <w:rsid w:val="001C334E"/>
    <w:rsid w:val="001C3434"/>
    <w:rsid w:val="001C351A"/>
    <w:rsid w:val="001C355B"/>
    <w:rsid w:val="001C35FC"/>
    <w:rsid w:val="001C36A9"/>
    <w:rsid w:val="001C3744"/>
    <w:rsid w:val="001C37D9"/>
    <w:rsid w:val="001C3965"/>
    <w:rsid w:val="001C3A30"/>
    <w:rsid w:val="001C3DE9"/>
    <w:rsid w:val="001C3E0B"/>
    <w:rsid w:val="001C3EAF"/>
    <w:rsid w:val="001C3F61"/>
    <w:rsid w:val="001C3F99"/>
    <w:rsid w:val="001C3FC4"/>
    <w:rsid w:val="001C4027"/>
    <w:rsid w:val="001C40B1"/>
    <w:rsid w:val="001C40DF"/>
    <w:rsid w:val="001C40F8"/>
    <w:rsid w:val="001C4189"/>
    <w:rsid w:val="001C41C4"/>
    <w:rsid w:val="001C4268"/>
    <w:rsid w:val="001C45A0"/>
    <w:rsid w:val="001C4658"/>
    <w:rsid w:val="001C46EB"/>
    <w:rsid w:val="001C4A5B"/>
    <w:rsid w:val="001C4AD3"/>
    <w:rsid w:val="001C4C61"/>
    <w:rsid w:val="001C4C63"/>
    <w:rsid w:val="001C4D13"/>
    <w:rsid w:val="001C4F14"/>
    <w:rsid w:val="001C4F40"/>
    <w:rsid w:val="001C502A"/>
    <w:rsid w:val="001C5031"/>
    <w:rsid w:val="001C503D"/>
    <w:rsid w:val="001C5052"/>
    <w:rsid w:val="001C5057"/>
    <w:rsid w:val="001C512F"/>
    <w:rsid w:val="001C51C1"/>
    <w:rsid w:val="001C53A9"/>
    <w:rsid w:val="001C575C"/>
    <w:rsid w:val="001C597F"/>
    <w:rsid w:val="001C5A0D"/>
    <w:rsid w:val="001C5C6D"/>
    <w:rsid w:val="001C5CD9"/>
    <w:rsid w:val="001C5E83"/>
    <w:rsid w:val="001C5EBD"/>
    <w:rsid w:val="001C608A"/>
    <w:rsid w:val="001C608C"/>
    <w:rsid w:val="001C612A"/>
    <w:rsid w:val="001C61F8"/>
    <w:rsid w:val="001C6266"/>
    <w:rsid w:val="001C6336"/>
    <w:rsid w:val="001C6368"/>
    <w:rsid w:val="001C63EE"/>
    <w:rsid w:val="001C64BC"/>
    <w:rsid w:val="001C6629"/>
    <w:rsid w:val="001C66E6"/>
    <w:rsid w:val="001C66FA"/>
    <w:rsid w:val="001C67DA"/>
    <w:rsid w:val="001C680A"/>
    <w:rsid w:val="001C6812"/>
    <w:rsid w:val="001C68BB"/>
    <w:rsid w:val="001C68D4"/>
    <w:rsid w:val="001C6991"/>
    <w:rsid w:val="001C6BB1"/>
    <w:rsid w:val="001C6C42"/>
    <w:rsid w:val="001C6DD7"/>
    <w:rsid w:val="001C6E37"/>
    <w:rsid w:val="001C6E5E"/>
    <w:rsid w:val="001C6F68"/>
    <w:rsid w:val="001C7045"/>
    <w:rsid w:val="001C7047"/>
    <w:rsid w:val="001C7048"/>
    <w:rsid w:val="001C704B"/>
    <w:rsid w:val="001C70A2"/>
    <w:rsid w:val="001C7189"/>
    <w:rsid w:val="001C71DE"/>
    <w:rsid w:val="001C7241"/>
    <w:rsid w:val="001C725E"/>
    <w:rsid w:val="001C752F"/>
    <w:rsid w:val="001C7577"/>
    <w:rsid w:val="001C763A"/>
    <w:rsid w:val="001C7677"/>
    <w:rsid w:val="001C76A1"/>
    <w:rsid w:val="001C77D9"/>
    <w:rsid w:val="001C7BA5"/>
    <w:rsid w:val="001C7CB0"/>
    <w:rsid w:val="001C7D68"/>
    <w:rsid w:val="001C7DC0"/>
    <w:rsid w:val="001C7E83"/>
    <w:rsid w:val="001C7FBD"/>
    <w:rsid w:val="001C7FC2"/>
    <w:rsid w:val="001D0002"/>
    <w:rsid w:val="001D0295"/>
    <w:rsid w:val="001D02E0"/>
    <w:rsid w:val="001D02F8"/>
    <w:rsid w:val="001D0323"/>
    <w:rsid w:val="001D0371"/>
    <w:rsid w:val="001D0377"/>
    <w:rsid w:val="001D0473"/>
    <w:rsid w:val="001D050C"/>
    <w:rsid w:val="001D050D"/>
    <w:rsid w:val="001D055E"/>
    <w:rsid w:val="001D0585"/>
    <w:rsid w:val="001D0629"/>
    <w:rsid w:val="001D06B6"/>
    <w:rsid w:val="001D06CF"/>
    <w:rsid w:val="001D06F6"/>
    <w:rsid w:val="001D0878"/>
    <w:rsid w:val="001D0897"/>
    <w:rsid w:val="001D090B"/>
    <w:rsid w:val="001D0AF2"/>
    <w:rsid w:val="001D0B0D"/>
    <w:rsid w:val="001D0CCA"/>
    <w:rsid w:val="001D0D80"/>
    <w:rsid w:val="001D0E48"/>
    <w:rsid w:val="001D0EBE"/>
    <w:rsid w:val="001D0EEF"/>
    <w:rsid w:val="001D0F00"/>
    <w:rsid w:val="001D0FA2"/>
    <w:rsid w:val="001D1019"/>
    <w:rsid w:val="001D102C"/>
    <w:rsid w:val="001D1065"/>
    <w:rsid w:val="001D10FB"/>
    <w:rsid w:val="001D11BA"/>
    <w:rsid w:val="001D11F0"/>
    <w:rsid w:val="001D14BD"/>
    <w:rsid w:val="001D1635"/>
    <w:rsid w:val="001D16D2"/>
    <w:rsid w:val="001D171F"/>
    <w:rsid w:val="001D1886"/>
    <w:rsid w:val="001D189B"/>
    <w:rsid w:val="001D18E3"/>
    <w:rsid w:val="001D193B"/>
    <w:rsid w:val="001D1940"/>
    <w:rsid w:val="001D1B27"/>
    <w:rsid w:val="001D1B39"/>
    <w:rsid w:val="001D1B8E"/>
    <w:rsid w:val="001D1BB0"/>
    <w:rsid w:val="001D1CE2"/>
    <w:rsid w:val="001D1EE7"/>
    <w:rsid w:val="001D1F74"/>
    <w:rsid w:val="001D204C"/>
    <w:rsid w:val="001D2065"/>
    <w:rsid w:val="001D2267"/>
    <w:rsid w:val="001D2392"/>
    <w:rsid w:val="001D249D"/>
    <w:rsid w:val="001D24AE"/>
    <w:rsid w:val="001D24D5"/>
    <w:rsid w:val="001D2696"/>
    <w:rsid w:val="001D270D"/>
    <w:rsid w:val="001D278D"/>
    <w:rsid w:val="001D2882"/>
    <w:rsid w:val="001D2AD3"/>
    <w:rsid w:val="001D2B94"/>
    <w:rsid w:val="001D2BF2"/>
    <w:rsid w:val="001D2C41"/>
    <w:rsid w:val="001D2CB6"/>
    <w:rsid w:val="001D2DA6"/>
    <w:rsid w:val="001D2F34"/>
    <w:rsid w:val="001D30BC"/>
    <w:rsid w:val="001D30C3"/>
    <w:rsid w:val="001D3141"/>
    <w:rsid w:val="001D340F"/>
    <w:rsid w:val="001D34AE"/>
    <w:rsid w:val="001D3646"/>
    <w:rsid w:val="001D369E"/>
    <w:rsid w:val="001D3A13"/>
    <w:rsid w:val="001D3B5D"/>
    <w:rsid w:val="001D3BCA"/>
    <w:rsid w:val="001D3D72"/>
    <w:rsid w:val="001D3D98"/>
    <w:rsid w:val="001D3EA1"/>
    <w:rsid w:val="001D3EA7"/>
    <w:rsid w:val="001D3EBE"/>
    <w:rsid w:val="001D3EEB"/>
    <w:rsid w:val="001D40C7"/>
    <w:rsid w:val="001D40E1"/>
    <w:rsid w:val="001D4284"/>
    <w:rsid w:val="001D4288"/>
    <w:rsid w:val="001D43F5"/>
    <w:rsid w:val="001D446F"/>
    <w:rsid w:val="001D44D0"/>
    <w:rsid w:val="001D4537"/>
    <w:rsid w:val="001D463B"/>
    <w:rsid w:val="001D4671"/>
    <w:rsid w:val="001D469E"/>
    <w:rsid w:val="001D4849"/>
    <w:rsid w:val="001D4A48"/>
    <w:rsid w:val="001D4A72"/>
    <w:rsid w:val="001D4AA7"/>
    <w:rsid w:val="001D4AF1"/>
    <w:rsid w:val="001D4B22"/>
    <w:rsid w:val="001D4B3D"/>
    <w:rsid w:val="001D4C1E"/>
    <w:rsid w:val="001D4C55"/>
    <w:rsid w:val="001D4DB4"/>
    <w:rsid w:val="001D4EBB"/>
    <w:rsid w:val="001D4EC6"/>
    <w:rsid w:val="001D4F60"/>
    <w:rsid w:val="001D4FF3"/>
    <w:rsid w:val="001D50C7"/>
    <w:rsid w:val="001D50E4"/>
    <w:rsid w:val="001D515A"/>
    <w:rsid w:val="001D525E"/>
    <w:rsid w:val="001D534E"/>
    <w:rsid w:val="001D547D"/>
    <w:rsid w:val="001D54A2"/>
    <w:rsid w:val="001D5591"/>
    <w:rsid w:val="001D5641"/>
    <w:rsid w:val="001D564D"/>
    <w:rsid w:val="001D5681"/>
    <w:rsid w:val="001D568E"/>
    <w:rsid w:val="001D5805"/>
    <w:rsid w:val="001D58F4"/>
    <w:rsid w:val="001D59AC"/>
    <w:rsid w:val="001D59CE"/>
    <w:rsid w:val="001D5A27"/>
    <w:rsid w:val="001D5A41"/>
    <w:rsid w:val="001D5A76"/>
    <w:rsid w:val="001D5B03"/>
    <w:rsid w:val="001D5B5F"/>
    <w:rsid w:val="001D5DDB"/>
    <w:rsid w:val="001D5DED"/>
    <w:rsid w:val="001D5E04"/>
    <w:rsid w:val="001D5E23"/>
    <w:rsid w:val="001D5EBA"/>
    <w:rsid w:val="001D5F9D"/>
    <w:rsid w:val="001D607F"/>
    <w:rsid w:val="001D6081"/>
    <w:rsid w:val="001D60F1"/>
    <w:rsid w:val="001D620C"/>
    <w:rsid w:val="001D6262"/>
    <w:rsid w:val="001D6407"/>
    <w:rsid w:val="001D6475"/>
    <w:rsid w:val="001D65A1"/>
    <w:rsid w:val="001D6636"/>
    <w:rsid w:val="001D6809"/>
    <w:rsid w:val="001D6835"/>
    <w:rsid w:val="001D691D"/>
    <w:rsid w:val="001D69CE"/>
    <w:rsid w:val="001D6AD0"/>
    <w:rsid w:val="001D6C0A"/>
    <w:rsid w:val="001D6C56"/>
    <w:rsid w:val="001D6D7C"/>
    <w:rsid w:val="001D6DC1"/>
    <w:rsid w:val="001D6FEC"/>
    <w:rsid w:val="001D71D8"/>
    <w:rsid w:val="001D725C"/>
    <w:rsid w:val="001D72FB"/>
    <w:rsid w:val="001D7368"/>
    <w:rsid w:val="001D7508"/>
    <w:rsid w:val="001D7587"/>
    <w:rsid w:val="001D7639"/>
    <w:rsid w:val="001D7670"/>
    <w:rsid w:val="001D767B"/>
    <w:rsid w:val="001D7752"/>
    <w:rsid w:val="001D7765"/>
    <w:rsid w:val="001D78C4"/>
    <w:rsid w:val="001D7920"/>
    <w:rsid w:val="001D7A37"/>
    <w:rsid w:val="001D7C38"/>
    <w:rsid w:val="001D7CC9"/>
    <w:rsid w:val="001D7CD4"/>
    <w:rsid w:val="001D7D4A"/>
    <w:rsid w:val="001D7D5D"/>
    <w:rsid w:val="001D7E4E"/>
    <w:rsid w:val="001D7F2E"/>
    <w:rsid w:val="001D7F7B"/>
    <w:rsid w:val="001E006E"/>
    <w:rsid w:val="001E0103"/>
    <w:rsid w:val="001E016B"/>
    <w:rsid w:val="001E0283"/>
    <w:rsid w:val="001E030A"/>
    <w:rsid w:val="001E0368"/>
    <w:rsid w:val="001E03D3"/>
    <w:rsid w:val="001E075F"/>
    <w:rsid w:val="001E080F"/>
    <w:rsid w:val="001E089F"/>
    <w:rsid w:val="001E0946"/>
    <w:rsid w:val="001E09BD"/>
    <w:rsid w:val="001E0A21"/>
    <w:rsid w:val="001E0A6C"/>
    <w:rsid w:val="001E0A9F"/>
    <w:rsid w:val="001E0AE3"/>
    <w:rsid w:val="001E0CD7"/>
    <w:rsid w:val="001E0F1F"/>
    <w:rsid w:val="001E0FE8"/>
    <w:rsid w:val="001E1064"/>
    <w:rsid w:val="001E107E"/>
    <w:rsid w:val="001E10BE"/>
    <w:rsid w:val="001E1172"/>
    <w:rsid w:val="001E1208"/>
    <w:rsid w:val="001E128A"/>
    <w:rsid w:val="001E1391"/>
    <w:rsid w:val="001E13B9"/>
    <w:rsid w:val="001E13D0"/>
    <w:rsid w:val="001E1489"/>
    <w:rsid w:val="001E15B9"/>
    <w:rsid w:val="001E16E0"/>
    <w:rsid w:val="001E170D"/>
    <w:rsid w:val="001E1753"/>
    <w:rsid w:val="001E185E"/>
    <w:rsid w:val="001E1876"/>
    <w:rsid w:val="001E18C4"/>
    <w:rsid w:val="001E18D9"/>
    <w:rsid w:val="001E19C3"/>
    <w:rsid w:val="001E19D2"/>
    <w:rsid w:val="001E1A60"/>
    <w:rsid w:val="001E1AD3"/>
    <w:rsid w:val="001E1C10"/>
    <w:rsid w:val="001E1C28"/>
    <w:rsid w:val="001E1C55"/>
    <w:rsid w:val="001E1CC8"/>
    <w:rsid w:val="001E1D0A"/>
    <w:rsid w:val="001E215F"/>
    <w:rsid w:val="001E23A2"/>
    <w:rsid w:val="001E2413"/>
    <w:rsid w:val="001E24BD"/>
    <w:rsid w:val="001E2578"/>
    <w:rsid w:val="001E2606"/>
    <w:rsid w:val="001E2682"/>
    <w:rsid w:val="001E26C3"/>
    <w:rsid w:val="001E277E"/>
    <w:rsid w:val="001E2976"/>
    <w:rsid w:val="001E2985"/>
    <w:rsid w:val="001E2987"/>
    <w:rsid w:val="001E2A41"/>
    <w:rsid w:val="001E2ADB"/>
    <w:rsid w:val="001E2DC4"/>
    <w:rsid w:val="001E2EF8"/>
    <w:rsid w:val="001E2FB6"/>
    <w:rsid w:val="001E3030"/>
    <w:rsid w:val="001E3064"/>
    <w:rsid w:val="001E313B"/>
    <w:rsid w:val="001E31F0"/>
    <w:rsid w:val="001E321E"/>
    <w:rsid w:val="001E3285"/>
    <w:rsid w:val="001E32B6"/>
    <w:rsid w:val="001E3468"/>
    <w:rsid w:val="001E3548"/>
    <w:rsid w:val="001E35AA"/>
    <w:rsid w:val="001E363F"/>
    <w:rsid w:val="001E3645"/>
    <w:rsid w:val="001E366A"/>
    <w:rsid w:val="001E378E"/>
    <w:rsid w:val="001E37DD"/>
    <w:rsid w:val="001E384F"/>
    <w:rsid w:val="001E3961"/>
    <w:rsid w:val="001E3A3A"/>
    <w:rsid w:val="001E3AC5"/>
    <w:rsid w:val="001E3B7A"/>
    <w:rsid w:val="001E3D2B"/>
    <w:rsid w:val="001E3D85"/>
    <w:rsid w:val="001E3DDF"/>
    <w:rsid w:val="001E3E44"/>
    <w:rsid w:val="001E3E86"/>
    <w:rsid w:val="001E3E91"/>
    <w:rsid w:val="001E3EE3"/>
    <w:rsid w:val="001E4096"/>
    <w:rsid w:val="001E40AF"/>
    <w:rsid w:val="001E41A0"/>
    <w:rsid w:val="001E4250"/>
    <w:rsid w:val="001E42F3"/>
    <w:rsid w:val="001E4381"/>
    <w:rsid w:val="001E441B"/>
    <w:rsid w:val="001E446A"/>
    <w:rsid w:val="001E4553"/>
    <w:rsid w:val="001E4782"/>
    <w:rsid w:val="001E4785"/>
    <w:rsid w:val="001E496A"/>
    <w:rsid w:val="001E496D"/>
    <w:rsid w:val="001E4A31"/>
    <w:rsid w:val="001E4B94"/>
    <w:rsid w:val="001E4BD4"/>
    <w:rsid w:val="001E4C30"/>
    <w:rsid w:val="001E4C6A"/>
    <w:rsid w:val="001E4CF5"/>
    <w:rsid w:val="001E4D06"/>
    <w:rsid w:val="001E4D26"/>
    <w:rsid w:val="001E4D53"/>
    <w:rsid w:val="001E4E61"/>
    <w:rsid w:val="001E50F3"/>
    <w:rsid w:val="001E516F"/>
    <w:rsid w:val="001E51E8"/>
    <w:rsid w:val="001E522D"/>
    <w:rsid w:val="001E5266"/>
    <w:rsid w:val="001E537C"/>
    <w:rsid w:val="001E53E3"/>
    <w:rsid w:val="001E55F7"/>
    <w:rsid w:val="001E5655"/>
    <w:rsid w:val="001E56A4"/>
    <w:rsid w:val="001E5769"/>
    <w:rsid w:val="001E5968"/>
    <w:rsid w:val="001E59C0"/>
    <w:rsid w:val="001E59D6"/>
    <w:rsid w:val="001E5A12"/>
    <w:rsid w:val="001E5A4B"/>
    <w:rsid w:val="001E5A51"/>
    <w:rsid w:val="001E5B3B"/>
    <w:rsid w:val="001E5BE7"/>
    <w:rsid w:val="001E5D58"/>
    <w:rsid w:val="001E5F2B"/>
    <w:rsid w:val="001E5F91"/>
    <w:rsid w:val="001E602C"/>
    <w:rsid w:val="001E61A2"/>
    <w:rsid w:val="001E61C1"/>
    <w:rsid w:val="001E6228"/>
    <w:rsid w:val="001E6235"/>
    <w:rsid w:val="001E624E"/>
    <w:rsid w:val="001E6257"/>
    <w:rsid w:val="001E62E8"/>
    <w:rsid w:val="001E65A5"/>
    <w:rsid w:val="001E6687"/>
    <w:rsid w:val="001E66B3"/>
    <w:rsid w:val="001E66BB"/>
    <w:rsid w:val="001E69EF"/>
    <w:rsid w:val="001E6B48"/>
    <w:rsid w:val="001E6D82"/>
    <w:rsid w:val="001E6DDC"/>
    <w:rsid w:val="001E6DFF"/>
    <w:rsid w:val="001E6E1C"/>
    <w:rsid w:val="001E6E94"/>
    <w:rsid w:val="001E6F1A"/>
    <w:rsid w:val="001E6F64"/>
    <w:rsid w:val="001E6F7F"/>
    <w:rsid w:val="001E6FEE"/>
    <w:rsid w:val="001E700A"/>
    <w:rsid w:val="001E7049"/>
    <w:rsid w:val="001E7171"/>
    <w:rsid w:val="001E7246"/>
    <w:rsid w:val="001E7291"/>
    <w:rsid w:val="001E7292"/>
    <w:rsid w:val="001E7422"/>
    <w:rsid w:val="001E7591"/>
    <w:rsid w:val="001E7674"/>
    <w:rsid w:val="001E76E3"/>
    <w:rsid w:val="001E7711"/>
    <w:rsid w:val="001E7835"/>
    <w:rsid w:val="001E7945"/>
    <w:rsid w:val="001E799A"/>
    <w:rsid w:val="001E7A1B"/>
    <w:rsid w:val="001E7C8D"/>
    <w:rsid w:val="001E7D0D"/>
    <w:rsid w:val="001E7D59"/>
    <w:rsid w:val="001E7DC6"/>
    <w:rsid w:val="001E7DF6"/>
    <w:rsid w:val="001E7ECD"/>
    <w:rsid w:val="001E7ED6"/>
    <w:rsid w:val="001E7F22"/>
    <w:rsid w:val="001F0070"/>
    <w:rsid w:val="001F0072"/>
    <w:rsid w:val="001F0092"/>
    <w:rsid w:val="001F00BD"/>
    <w:rsid w:val="001F00DF"/>
    <w:rsid w:val="001F0155"/>
    <w:rsid w:val="001F02E2"/>
    <w:rsid w:val="001F031A"/>
    <w:rsid w:val="001F0323"/>
    <w:rsid w:val="001F034F"/>
    <w:rsid w:val="001F03A8"/>
    <w:rsid w:val="001F03C4"/>
    <w:rsid w:val="001F0482"/>
    <w:rsid w:val="001F04A4"/>
    <w:rsid w:val="001F0509"/>
    <w:rsid w:val="001F071E"/>
    <w:rsid w:val="001F074A"/>
    <w:rsid w:val="001F0815"/>
    <w:rsid w:val="001F081A"/>
    <w:rsid w:val="001F08A9"/>
    <w:rsid w:val="001F08CE"/>
    <w:rsid w:val="001F08FA"/>
    <w:rsid w:val="001F0971"/>
    <w:rsid w:val="001F09EE"/>
    <w:rsid w:val="001F0A0E"/>
    <w:rsid w:val="001F0A57"/>
    <w:rsid w:val="001F0E5E"/>
    <w:rsid w:val="001F0E87"/>
    <w:rsid w:val="001F0F52"/>
    <w:rsid w:val="001F118A"/>
    <w:rsid w:val="001F11BC"/>
    <w:rsid w:val="001F1434"/>
    <w:rsid w:val="001F1471"/>
    <w:rsid w:val="001F15CA"/>
    <w:rsid w:val="001F15CD"/>
    <w:rsid w:val="001F1727"/>
    <w:rsid w:val="001F17B8"/>
    <w:rsid w:val="001F1943"/>
    <w:rsid w:val="001F1A26"/>
    <w:rsid w:val="001F1A8E"/>
    <w:rsid w:val="001F1B9C"/>
    <w:rsid w:val="001F1D17"/>
    <w:rsid w:val="001F1D2B"/>
    <w:rsid w:val="001F1DF9"/>
    <w:rsid w:val="001F1EE9"/>
    <w:rsid w:val="001F1FD5"/>
    <w:rsid w:val="001F2088"/>
    <w:rsid w:val="001F20D6"/>
    <w:rsid w:val="001F20F0"/>
    <w:rsid w:val="001F21C9"/>
    <w:rsid w:val="001F2267"/>
    <w:rsid w:val="001F234E"/>
    <w:rsid w:val="001F23D9"/>
    <w:rsid w:val="001F246C"/>
    <w:rsid w:val="001F25A5"/>
    <w:rsid w:val="001F2605"/>
    <w:rsid w:val="001F27AF"/>
    <w:rsid w:val="001F2896"/>
    <w:rsid w:val="001F2993"/>
    <w:rsid w:val="001F2A2C"/>
    <w:rsid w:val="001F2A84"/>
    <w:rsid w:val="001F2A8D"/>
    <w:rsid w:val="001F2ACB"/>
    <w:rsid w:val="001F2D51"/>
    <w:rsid w:val="001F2D76"/>
    <w:rsid w:val="001F2D7B"/>
    <w:rsid w:val="001F2E31"/>
    <w:rsid w:val="001F300F"/>
    <w:rsid w:val="001F3129"/>
    <w:rsid w:val="001F317A"/>
    <w:rsid w:val="001F3244"/>
    <w:rsid w:val="001F332C"/>
    <w:rsid w:val="001F33F5"/>
    <w:rsid w:val="001F3485"/>
    <w:rsid w:val="001F34A3"/>
    <w:rsid w:val="001F3530"/>
    <w:rsid w:val="001F3683"/>
    <w:rsid w:val="001F3704"/>
    <w:rsid w:val="001F37B4"/>
    <w:rsid w:val="001F3907"/>
    <w:rsid w:val="001F394E"/>
    <w:rsid w:val="001F3A59"/>
    <w:rsid w:val="001F3B3C"/>
    <w:rsid w:val="001F3BB6"/>
    <w:rsid w:val="001F3BE7"/>
    <w:rsid w:val="001F3CEE"/>
    <w:rsid w:val="001F3E63"/>
    <w:rsid w:val="001F3ECB"/>
    <w:rsid w:val="001F3FC1"/>
    <w:rsid w:val="001F4055"/>
    <w:rsid w:val="001F40FA"/>
    <w:rsid w:val="001F4240"/>
    <w:rsid w:val="001F4290"/>
    <w:rsid w:val="001F440D"/>
    <w:rsid w:val="001F4486"/>
    <w:rsid w:val="001F45B6"/>
    <w:rsid w:val="001F45B9"/>
    <w:rsid w:val="001F46A7"/>
    <w:rsid w:val="001F46F0"/>
    <w:rsid w:val="001F4749"/>
    <w:rsid w:val="001F4971"/>
    <w:rsid w:val="001F4994"/>
    <w:rsid w:val="001F49A7"/>
    <w:rsid w:val="001F49CF"/>
    <w:rsid w:val="001F4A6C"/>
    <w:rsid w:val="001F4CA9"/>
    <w:rsid w:val="001F4E87"/>
    <w:rsid w:val="001F4F80"/>
    <w:rsid w:val="001F504B"/>
    <w:rsid w:val="001F53EB"/>
    <w:rsid w:val="001F54AA"/>
    <w:rsid w:val="001F54EE"/>
    <w:rsid w:val="001F5630"/>
    <w:rsid w:val="001F57C7"/>
    <w:rsid w:val="001F5869"/>
    <w:rsid w:val="001F5911"/>
    <w:rsid w:val="001F5951"/>
    <w:rsid w:val="001F59F9"/>
    <w:rsid w:val="001F5D15"/>
    <w:rsid w:val="001F5D6E"/>
    <w:rsid w:val="001F5F5F"/>
    <w:rsid w:val="001F6098"/>
    <w:rsid w:val="001F60F4"/>
    <w:rsid w:val="001F6102"/>
    <w:rsid w:val="001F6265"/>
    <w:rsid w:val="001F635A"/>
    <w:rsid w:val="001F635F"/>
    <w:rsid w:val="001F638E"/>
    <w:rsid w:val="001F63AF"/>
    <w:rsid w:val="001F63B2"/>
    <w:rsid w:val="001F63D6"/>
    <w:rsid w:val="001F6452"/>
    <w:rsid w:val="001F653F"/>
    <w:rsid w:val="001F6801"/>
    <w:rsid w:val="001F68B0"/>
    <w:rsid w:val="001F69CC"/>
    <w:rsid w:val="001F6A10"/>
    <w:rsid w:val="001F6AD5"/>
    <w:rsid w:val="001F6B85"/>
    <w:rsid w:val="001F6BD6"/>
    <w:rsid w:val="001F6D7A"/>
    <w:rsid w:val="001F6E34"/>
    <w:rsid w:val="001F6F05"/>
    <w:rsid w:val="001F6F0F"/>
    <w:rsid w:val="001F6F21"/>
    <w:rsid w:val="001F6F3A"/>
    <w:rsid w:val="001F6F84"/>
    <w:rsid w:val="001F6F99"/>
    <w:rsid w:val="001F6FFF"/>
    <w:rsid w:val="001F70DD"/>
    <w:rsid w:val="001F7124"/>
    <w:rsid w:val="001F71B2"/>
    <w:rsid w:val="001F71F2"/>
    <w:rsid w:val="001F7358"/>
    <w:rsid w:val="001F7361"/>
    <w:rsid w:val="001F738C"/>
    <w:rsid w:val="001F742F"/>
    <w:rsid w:val="001F74E7"/>
    <w:rsid w:val="001F759D"/>
    <w:rsid w:val="001F762E"/>
    <w:rsid w:val="001F7633"/>
    <w:rsid w:val="001F7647"/>
    <w:rsid w:val="001F76AF"/>
    <w:rsid w:val="001F77D5"/>
    <w:rsid w:val="001F7A25"/>
    <w:rsid w:val="001F7AE3"/>
    <w:rsid w:val="001F7AFB"/>
    <w:rsid w:val="001F7D90"/>
    <w:rsid w:val="001F7E05"/>
    <w:rsid w:val="001F7F22"/>
    <w:rsid w:val="001F7FCA"/>
    <w:rsid w:val="001F7FCB"/>
    <w:rsid w:val="00200022"/>
    <w:rsid w:val="00200042"/>
    <w:rsid w:val="002000FF"/>
    <w:rsid w:val="0020021C"/>
    <w:rsid w:val="00200245"/>
    <w:rsid w:val="00200254"/>
    <w:rsid w:val="0020025B"/>
    <w:rsid w:val="00200449"/>
    <w:rsid w:val="00200691"/>
    <w:rsid w:val="0020084D"/>
    <w:rsid w:val="00200866"/>
    <w:rsid w:val="00200CE3"/>
    <w:rsid w:val="00200CEF"/>
    <w:rsid w:val="00200D75"/>
    <w:rsid w:val="00200D91"/>
    <w:rsid w:val="00200ED3"/>
    <w:rsid w:val="002010C9"/>
    <w:rsid w:val="002010E0"/>
    <w:rsid w:val="00201331"/>
    <w:rsid w:val="002014A7"/>
    <w:rsid w:val="002014D8"/>
    <w:rsid w:val="002014EE"/>
    <w:rsid w:val="0020151B"/>
    <w:rsid w:val="0020151F"/>
    <w:rsid w:val="002016DE"/>
    <w:rsid w:val="00201722"/>
    <w:rsid w:val="002018CE"/>
    <w:rsid w:val="00201B15"/>
    <w:rsid w:val="00201BE9"/>
    <w:rsid w:val="00201CFC"/>
    <w:rsid w:val="00201E18"/>
    <w:rsid w:val="00202072"/>
    <w:rsid w:val="0020212E"/>
    <w:rsid w:val="002021C7"/>
    <w:rsid w:val="00202246"/>
    <w:rsid w:val="00202365"/>
    <w:rsid w:val="0020237B"/>
    <w:rsid w:val="002024D7"/>
    <w:rsid w:val="002024F0"/>
    <w:rsid w:val="0020272B"/>
    <w:rsid w:val="00202755"/>
    <w:rsid w:val="0020297B"/>
    <w:rsid w:val="00202A7B"/>
    <w:rsid w:val="00202ACB"/>
    <w:rsid w:val="00202B06"/>
    <w:rsid w:val="00202C3A"/>
    <w:rsid w:val="00202F56"/>
    <w:rsid w:val="002031B4"/>
    <w:rsid w:val="002031F4"/>
    <w:rsid w:val="002033F8"/>
    <w:rsid w:val="00203423"/>
    <w:rsid w:val="0020354E"/>
    <w:rsid w:val="002036F7"/>
    <w:rsid w:val="00203724"/>
    <w:rsid w:val="0020373B"/>
    <w:rsid w:val="002038A2"/>
    <w:rsid w:val="002038FF"/>
    <w:rsid w:val="00203909"/>
    <w:rsid w:val="00203A27"/>
    <w:rsid w:val="00203A29"/>
    <w:rsid w:val="00203B34"/>
    <w:rsid w:val="00203BA0"/>
    <w:rsid w:val="00203BD2"/>
    <w:rsid w:val="00203BE4"/>
    <w:rsid w:val="00203CF1"/>
    <w:rsid w:val="00203D1F"/>
    <w:rsid w:val="00203D22"/>
    <w:rsid w:val="00203DAF"/>
    <w:rsid w:val="00203DEA"/>
    <w:rsid w:val="00204012"/>
    <w:rsid w:val="002040B8"/>
    <w:rsid w:val="0020410B"/>
    <w:rsid w:val="00204152"/>
    <w:rsid w:val="002042FE"/>
    <w:rsid w:val="002043C8"/>
    <w:rsid w:val="0020443E"/>
    <w:rsid w:val="0020447B"/>
    <w:rsid w:val="00204481"/>
    <w:rsid w:val="0020462D"/>
    <w:rsid w:val="0020468D"/>
    <w:rsid w:val="00204757"/>
    <w:rsid w:val="00204812"/>
    <w:rsid w:val="00204815"/>
    <w:rsid w:val="00204AEC"/>
    <w:rsid w:val="00204B27"/>
    <w:rsid w:val="00204B4F"/>
    <w:rsid w:val="00204CE0"/>
    <w:rsid w:val="00204D41"/>
    <w:rsid w:val="00204E96"/>
    <w:rsid w:val="00205098"/>
    <w:rsid w:val="002050F7"/>
    <w:rsid w:val="0020510F"/>
    <w:rsid w:val="00205171"/>
    <w:rsid w:val="00205179"/>
    <w:rsid w:val="002051CF"/>
    <w:rsid w:val="00205211"/>
    <w:rsid w:val="00205253"/>
    <w:rsid w:val="00205342"/>
    <w:rsid w:val="00205346"/>
    <w:rsid w:val="0020534C"/>
    <w:rsid w:val="00205392"/>
    <w:rsid w:val="0020539B"/>
    <w:rsid w:val="002053E9"/>
    <w:rsid w:val="00205519"/>
    <w:rsid w:val="00205697"/>
    <w:rsid w:val="002057A9"/>
    <w:rsid w:val="0020584C"/>
    <w:rsid w:val="00205A2A"/>
    <w:rsid w:val="00205B06"/>
    <w:rsid w:val="00205BDB"/>
    <w:rsid w:val="00205BF2"/>
    <w:rsid w:val="00205CBC"/>
    <w:rsid w:val="00205D22"/>
    <w:rsid w:val="00205DF0"/>
    <w:rsid w:val="00205E6D"/>
    <w:rsid w:val="00205EDB"/>
    <w:rsid w:val="00205FA5"/>
    <w:rsid w:val="00206105"/>
    <w:rsid w:val="0020624C"/>
    <w:rsid w:val="00206586"/>
    <w:rsid w:val="00206607"/>
    <w:rsid w:val="0020665B"/>
    <w:rsid w:val="00206713"/>
    <w:rsid w:val="0020671D"/>
    <w:rsid w:val="0020677E"/>
    <w:rsid w:val="002068C3"/>
    <w:rsid w:val="00206944"/>
    <w:rsid w:val="002069D8"/>
    <w:rsid w:val="002069E0"/>
    <w:rsid w:val="00206A0A"/>
    <w:rsid w:val="00206A88"/>
    <w:rsid w:val="00206ADA"/>
    <w:rsid w:val="00206D19"/>
    <w:rsid w:val="00206F1E"/>
    <w:rsid w:val="00207020"/>
    <w:rsid w:val="00207095"/>
    <w:rsid w:val="002070C9"/>
    <w:rsid w:val="002071DB"/>
    <w:rsid w:val="0020724E"/>
    <w:rsid w:val="00207336"/>
    <w:rsid w:val="00207355"/>
    <w:rsid w:val="002073E4"/>
    <w:rsid w:val="00207526"/>
    <w:rsid w:val="002076DE"/>
    <w:rsid w:val="0020796A"/>
    <w:rsid w:val="00207AC8"/>
    <w:rsid w:val="00207AE7"/>
    <w:rsid w:val="00207B01"/>
    <w:rsid w:val="00207B6C"/>
    <w:rsid w:val="00207BF8"/>
    <w:rsid w:val="00207C11"/>
    <w:rsid w:val="00207C90"/>
    <w:rsid w:val="00207D51"/>
    <w:rsid w:val="00207D68"/>
    <w:rsid w:val="00207E5F"/>
    <w:rsid w:val="00207F7B"/>
    <w:rsid w:val="00210024"/>
    <w:rsid w:val="00210051"/>
    <w:rsid w:val="002100FF"/>
    <w:rsid w:val="0021015F"/>
    <w:rsid w:val="00210191"/>
    <w:rsid w:val="002101EB"/>
    <w:rsid w:val="0021022E"/>
    <w:rsid w:val="002102C8"/>
    <w:rsid w:val="0021032F"/>
    <w:rsid w:val="00210440"/>
    <w:rsid w:val="00210455"/>
    <w:rsid w:val="0021046B"/>
    <w:rsid w:val="002104A0"/>
    <w:rsid w:val="002104E8"/>
    <w:rsid w:val="0021060C"/>
    <w:rsid w:val="00210892"/>
    <w:rsid w:val="00210C10"/>
    <w:rsid w:val="00210CBF"/>
    <w:rsid w:val="00210D24"/>
    <w:rsid w:val="00210D85"/>
    <w:rsid w:val="00210DDC"/>
    <w:rsid w:val="00210EC5"/>
    <w:rsid w:val="00210EF2"/>
    <w:rsid w:val="00210F36"/>
    <w:rsid w:val="00210FC0"/>
    <w:rsid w:val="0021101C"/>
    <w:rsid w:val="00211130"/>
    <w:rsid w:val="002111D0"/>
    <w:rsid w:val="00211258"/>
    <w:rsid w:val="00211446"/>
    <w:rsid w:val="00211480"/>
    <w:rsid w:val="002114FA"/>
    <w:rsid w:val="00211588"/>
    <w:rsid w:val="00211623"/>
    <w:rsid w:val="00211660"/>
    <w:rsid w:val="0021168A"/>
    <w:rsid w:val="0021168E"/>
    <w:rsid w:val="002116E6"/>
    <w:rsid w:val="0021170B"/>
    <w:rsid w:val="00211721"/>
    <w:rsid w:val="0021177C"/>
    <w:rsid w:val="00211799"/>
    <w:rsid w:val="0021188E"/>
    <w:rsid w:val="00211AA2"/>
    <w:rsid w:val="00211B4F"/>
    <w:rsid w:val="00211B77"/>
    <w:rsid w:val="00211C5B"/>
    <w:rsid w:val="00211C5F"/>
    <w:rsid w:val="00211CD9"/>
    <w:rsid w:val="00211D21"/>
    <w:rsid w:val="00211EA8"/>
    <w:rsid w:val="00211EAE"/>
    <w:rsid w:val="00211F97"/>
    <w:rsid w:val="002121D0"/>
    <w:rsid w:val="00212255"/>
    <w:rsid w:val="002122C7"/>
    <w:rsid w:val="002123B1"/>
    <w:rsid w:val="002123C0"/>
    <w:rsid w:val="002123C5"/>
    <w:rsid w:val="002123E3"/>
    <w:rsid w:val="00212462"/>
    <w:rsid w:val="0021254B"/>
    <w:rsid w:val="002127D3"/>
    <w:rsid w:val="0021292E"/>
    <w:rsid w:val="00212B4B"/>
    <w:rsid w:val="00212B56"/>
    <w:rsid w:val="00212BC7"/>
    <w:rsid w:val="00212C07"/>
    <w:rsid w:val="00212C35"/>
    <w:rsid w:val="00212F2A"/>
    <w:rsid w:val="00212F40"/>
    <w:rsid w:val="00212FF5"/>
    <w:rsid w:val="002130FF"/>
    <w:rsid w:val="0021310F"/>
    <w:rsid w:val="002131D3"/>
    <w:rsid w:val="002132D3"/>
    <w:rsid w:val="00213325"/>
    <w:rsid w:val="00213425"/>
    <w:rsid w:val="002134FA"/>
    <w:rsid w:val="00213524"/>
    <w:rsid w:val="00213536"/>
    <w:rsid w:val="00213544"/>
    <w:rsid w:val="00213583"/>
    <w:rsid w:val="002135D4"/>
    <w:rsid w:val="002137EB"/>
    <w:rsid w:val="0021386A"/>
    <w:rsid w:val="00213892"/>
    <w:rsid w:val="00213895"/>
    <w:rsid w:val="002138E5"/>
    <w:rsid w:val="00213914"/>
    <w:rsid w:val="00213924"/>
    <w:rsid w:val="0021393C"/>
    <w:rsid w:val="00213A7C"/>
    <w:rsid w:val="00213B2B"/>
    <w:rsid w:val="00213C8C"/>
    <w:rsid w:val="00213CB9"/>
    <w:rsid w:val="00213D98"/>
    <w:rsid w:val="00213F6D"/>
    <w:rsid w:val="00213F95"/>
    <w:rsid w:val="00214127"/>
    <w:rsid w:val="002142DD"/>
    <w:rsid w:val="0021435A"/>
    <w:rsid w:val="0021449B"/>
    <w:rsid w:val="002144F7"/>
    <w:rsid w:val="00214535"/>
    <w:rsid w:val="00214571"/>
    <w:rsid w:val="00214618"/>
    <w:rsid w:val="0021470E"/>
    <w:rsid w:val="0021472C"/>
    <w:rsid w:val="0021477B"/>
    <w:rsid w:val="002147A4"/>
    <w:rsid w:val="00214911"/>
    <w:rsid w:val="0021493D"/>
    <w:rsid w:val="002149B0"/>
    <w:rsid w:val="002149FA"/>
    <w:rsid w:val="00214B84"/>
    <w:rsid w:val="00214BE3"/>
    <w:rsid w:val="00214BF6"/>
    <w:rsid w:val="00214CAD"/>
    <w:rsid w:val="00214D2A"/>
    <w:rsid w:val="00214E0D"/>
    <w:rsid w:val="00214E98"/>
    <w:rsid w:val="0021508E"/>
    <w:rsid w:val="00215233"/>
    <w:rsid w:val="00215262"/>
    <w:rsid w:val="002152C8"/>
    <w:rsid w:val="002156C6"/>
    <w:rsid w:val="002156FF"/>
    <w:rsid w:val="00215741"/>
    <w:rsid w:val="00215C80"/>
    <w:rsid w:val="0021610D"/>
    <w:rsid w:val="002161D6"/>
    <w:rsid w:val="00216212"/>
    <w:rsid w:val="00216275"/>
    <w:rsid w:val="002162AC"/>
    <w:rsid w:val="0021635D"/>
    <w:rsid w:val="002163CC"/>
    <w:rsid w:val="00216531"/>
    <w:rsid w:val="0021665A"/>
    <w:rsid w:val="002166CA"/>
    <w:rsid w:val="002166E3"/>
    <w:rsid w:val="0021679C"/>
    <w:rsid w:val="0021688C"/>
    <w:rsid w:val="002168EE"/>
    <w:rsid w:val="002168F0"/>
    <w:rsid w:val="002168FC"/>
    <w:rsid w:val="00216923"/>
    <w:rsid w:val="0021695D"/>
    <w:rsid w:val="00216AD9"/>
    <w:rsid w:val="00216B0B"/>
    <w:rsid w:val="00216B2C"/>
    <w:rsid w:val="00216BB0"/>
    <w:rsid w:val="00216D54"/>
    <w:rsid w:val="00216D61"/>
    <w:rsid w:val="00216D66"/>
    <w:rsid w:val="00216D6D"/>
    <w:rsid w:val="00216E1E"/>
    <w:rsid w:val="00216F73"/>
    <w:rsid w:val="00216FB7"/>
    <w:rsid w:val="00217024"/>
    <w:rsid w:val="0021707D"/>
    <w:rsid w:val="00217157"/>
    <w:rsid w:val="00217266"/>
    <w:rsid w:val="0021729C"/>
    <w:rsid w:val="002172CE"/>
    <w:rsid w:val="00217338"/>
    <w:rsid w:val="0021738C"/>
    <w:rsid w:val="00217477"/>
    <w:rsid w:val="0021758F"/>
    <w:rsid w:val="002175CC"/>
    <w:rsid w:val="002176AA"/>
    <w:rsid w:val="0021774D"/>
    <w:rsid w:val="002177FA"/>
    <w:rsid w:val="00217834"/>
    <w:rsid w:val="002179C2"/>
    <w:rsid w:val="002179D6"/>
    <w:rsid w:val="00217A62"/>
    <w:rsid w:val="00217ABB"/>
    <w:rsid w:val="00217AE4"/>
    <w:rsid w:val="00217B88"/>
    <w:rsid w:val="00217C48"/>
    <w:rsid w:val="00217C81"/>
    <w:rsid w:val="00217CAE"/>
    <w:rsid w:val="00217CF0"/>
    <w:rsid w:val="00217D2F"/>
    <w:rsid w:val="00217F04"/>
    <w:rsid w:val="00217F37"/>
    <w:rsid w:val="00217F3A"/>
    <w:rsid w:val="00217FAE"/>
    <w:rsid w:val="002200BA"/>
    <w:rsid w:val="002200D1"/>
    <w:rsid w:val="002202F1"/>
    <w:rsid w:val="0022033B"/>
    <w:rsid w:val="0022034A"/>
    <w:rsid w:val="0022036E"/>
    <w:rsid w:val="00220379"/>
    <w:rsid w:val="002203E4"/>
    <w:rsid w:val="00220593"/>
    <w:rsid w:val="002205B8"/>
    <w:rsid w:val="00220665"/>
    <w:rsid w:val="0022066D"/>
    <w:rsid w:val="0022078C"/>
    <w:rsid w:val="002207A5"/>
    <w:rsid w:val="002207EE"/>
    <w:rsid w:val="00220932"/>
    <w:rsid w:val="00220C32"/>
    <w:rsid w:val="00220CAD"/>
    <w:rsid w:val="00220D56"/>
    <w:rsid w:val="00220D7D"/>
    <w:rsid w:val="00220E68"/>
    <w:rsid w:val="00220EE4"/>
    <w:rsid w:val="00221148"/>
    <w:rsid w:val="0022120D"/>
    <w:rsid w:val="002214A3"/>
    <w:rsid w:val="002214AF"/>
    <w:rsid w:val="002214BC"/>
    <w:rsid w:val="00221502"/>
    <w:rsid w:val="00221567"/>
    <w:rsid w:val="002215B4"/>
    <w:rsid w:val="00221620"/>
    <w:rsid w:val="00221708"/>
    <w:rsid w:val="0022172B"/>
    <w:rsid w:val="00221779"/>
    <w:rsid w:val="0022177D"/>
    <w:rsid w:val="00221B39"/>
    <w:rsid w:val="00221B61"/>
    <w:rsid w:val="00221BB7"/>
    <w:rsid w:val="00221BD4"/>
    <w:rsid w:val="00221BFB"/>
    <w:rsid w:val="00221C60"/>
    <w:rsid w:val="00221C8A"/>
    <w:rsid w:val="00221C8C"/>
    <w:rsid w:val="00221E1F"/>
    <w:rsid w:val="00221E59"/>
    <w:rsid w:val="00221F3E"/>
    <w:rsid w:val="00221FC3"/>
    <w:rsid w:val="0022200A"/>
    <w:rsid w:val="002221AA"/>
    <w:rsid w:val="0022227B"/>
    <w:rsid w:val="00222326"/>
    <w:rsid w:val="0022232F"/>
    <w:rsid w:val="00222427"/>
    <w:rsid w:val="002225AA"/>
    <w:rsid w:val="0022265E"/>
    <w:rsid w:val="00222683"/>
    <w:rsid w:val="0022280B"/>
    <w:rsid w:val="002228F0"/>
    <w:rsid w:val="002229AB"/>
    <w:rsid w:val="002229E8"/>
    <w:rsid w:val="00222A17"/>
    <w:rsid w:val="00222AB4"/>
    <w:rsid w:val="00222B10"/>
    <w:rsid w:val="00222B9C"/>
    <w:rsid w:val="00222BAF"/>
    <w:rsid w:val="00222BD9"/>
    <w:rsid w:val="00222C08"/>
    <w:rsid w:val="00222D85"/>
    <w:rsid w:val="00222EE0"/>
    <w:rsid w:val="00222FFA"/>
    <w:rsid w:val="00223029"/>
    <w:rsid w:val="002230F4"/>
    <w:rsid w:val="00223261"/>
    <w:rsid w:val="002233E2"/>
    <w:rsid w:val="002235E6"/>
    <w:rsid w:val="00223640"/>
    <w:rsid w:val="0022367A"/>
    <w:rsid w:val="002236A8"/>
    <w:rsid w:val="002237D7"/>
    <w:rsid w:val="00223870"/>
    <w:rsid w:val="00223895"/>
    <w:rsid w:val="0022393E"/>
    <w:rsid w:val="00223A0B"/>
    <w:rsid w:val="00223A4A"/>
    <w:rsid w:val="00223A85"/>
    <w:rsid w:val="00223B2B"/>
    <w:rsid w:val="00223B65"/>
    <w:rsid w:val="00223C1D"/>
    <w:rsid w:val="00223C27"/>
    <w:rsid w:val="00223E26"/>
    <w:rsid w:val="00223F12"/>
    <w:rsid w:val="00223F75"/>
    <w:rsid w:val="00224071"/>
    <w:rsid w:val="002240B0"/>
    <w:rsid w:val="0022438B"/>
    <w:rsid w:val="0022439A"/>
    <w:rsid w:val="002243F0"/>
    <w:rsid w:val="0022445C"/>
    <w:rsid w:val="0022469E"/>
    <w:rsid w:val="002247B2"/>
    <w:rsid w:val="00224891"/>
    <w:rsid w:val="002248C2"/>
    <w:rsid w:val="00224997"/>
    <w:rsid w:val="002249D3"/>
    <w:rsid w:val="00224BA9"/>
    <w:rsid w:val="00224C5D"/>
    <w:rsid w:val="00224CB0"/>
    <w:rsid w:val="00224CEE"/>
    <w:rsid w:val="00224D27"/>
    <w:rsid w:val="00224F34"/>
    <w:rsid w:val="00224F9C"/>
    <w:rsid w:val="0022509B"/>
    <w:rsid w:val="002251B2"/>
    <w:rsid w:val="002254AD"/>
    <w:rsid w:val="00225693"/>
    <w:rsid w:val="002256A4"/>
    <w:rsid w:val="00225877"/>
    <w:rsid w:val="0022592E"/>
    <w:rsid w:val="00225994"/>
    <w:rsid w:val="00225A12"/>
    <w:rsid w:val="00225A69"/>
    <w:rsid w:val="00225AC0"/>
    <w:rsid w:val="00225B9E"/>
    <w:rsid w:val="00225BC4"/>
    <w:rsid w:val="00225C85"/>
    <w:rsid w:val="00225CB4"/>
    <w:rsid w:val="00225E4F"/>
    <w:rsid w:val="00225E88"/>
    <w:rsid w:val="00225EB6"/>
    <w:rsid w:val="00225F66"/>
    <w:rsid w:val="00225F96"/>
    <w:rsid w:val="00226004"/>
    <w:rsid w:val="00226080"/>
    <w:rsid w:val="002260B4"/>
    <w:rsid w:val="002260D1"/>
    <w:rsid w:val="00226150"/>
    <w:rsid w:val="002261EE"/>
    <w:rsid w:val="002262FE"/>
    <w:rsid w:val="00226427"/>
    <w:rsid w:val="00226511"/>
    <w:rsid w:val="002265A1"/>
    <w:rsid w:val="00226616"/>
    <w:rsid w:val="00226754"/>
    <w:rsid w:val="00226844"/>
    <w:rsid w:val="00226884"/>
    <w:rsid w:val="0022696C"/>
    <w:rsid w:val="00226B3C"/>
    <w:rsid w:val="00226CE9"/>
    <w:rsid w:val="00226FFF"/>
    <w:rsid w:val="0022702E"/>
    <w:rsid w:val="002270EC"/>
    <w:rsid w:val="002270F8"/>
    <w:rsid w:val="0022711A"/>
    <w:rsid w:val="0022714A"/>
    <w:rsid w:val="002271AE"/>
    <w:rsid w:val="002273CF"/>
    <w:rsid w:val="002273E2"/>
    <w:rsid w:val="0022741A"/>
    <w:rsid w:val="00227465"/>
    <w:rsid w:val="00227469"/>
    <w:rsid w:val="0022748E"/>
    <w:rsid w:val="0022749A"/>
    <w:rsid w:val="002274DA"/>
    <w:rsid w:val="002274E0"/>
    <w:rsid w:val="00227599"/>
    <w:rsid w:val="002275CF"/>
    <w:rsid w:val="002276A0"/>
    <w:rsid w:val="00227762"/>
    <w:rsid w:val="002277B7"/>
    <w:rsid w:val="002277E0"/>
    <w:rsid w:val="00227A28"/>
    <w:rsid w:val="00227ACA"/>
    <w:rsid w:val="00227B67"/>
    <w:rsid w:val="00227B7F"/>
    <w:rsid w:val="00227C9C"/>
    <w:rsid w:val="00227D6F"/>
    <w:rsid w:val="00227E38"/>
    <w:rsid w:val="00227F6D"/>
    <w:rsid w:val="00227FBE"/>
    <w:rsid w:val="002301AC"/>
    <w:rsid w:val="00230204"/>
    <w:rsid w:val="0023020D"/>
    <w:rsid w:val="0023021C"/>
    <w:rsid w:val="00230297"/>
    <w:rsid w:val="002302C2"/>
    <w:rsid w:val="002302CE"/>
    <w:rsid w:val="00230419"/>
    <w:rsid w:val="002304A8"/>
    <w:rsid w:val="002306DD"/>
    <w:rsid w:val="0023085F"/>
    <w:rsid w:val="00230989"/>
    <w:rsid w:val="00230B22"/>
    <w:rsid w:val="00230B34"/>
    <w:rsid w:val="00230BA2"/>
    <w:rsid w:val="00230DE1"/>
    <w:rsid w:val="00230E56"/>
    <w:rsid w:val="00230ECF"/>
    <w:rsid w:val="002310B1"/>
    <w:rsid w:val="00231131"/>
    <w:rsid w:val="0023127C"/>
    <w:rsid w:val="00231333"/>
    <w:rsid w:val="002313AA"/>
    <w:rsid w:val="00231457"/>
    <w:rsid w:val="00231522"/>
    <w:rsid w:val="00231601"/>
    <w:rsid w:val="0023167E"/>
    <w:rsid w:val="00231700"/>
    <w:rsid w:val="0023179A"/>
    <w:rsid w:val="0023192B"/>
    <w:rsid w:val="00231932"/>
    <w:rsid w:val="00231CD8"/>
    <w:rsid w:val="00231CDD"/>
    <w:rsid w:val="00231FD9"/>
    <w:rsid w:val="00232045"/>
    <w:rsid w:val="0023205D"/>
    <w:rsid w:val="00232154"/>
    <w:rsid w:val="00232230"/>
    <w:rsid w:val="002323D5"/>
    <w:rsid w:val="002324DE"/>
    <w:rsid w:val="002325A9"/>
    <w:rsid w:val="002325D0"/>
    <w:rsid w:val="0023261F"/>
    <w:rsid w:val="00232690"/>
    <w:rsid w:val="00232796"/>
    <w:rsid w:val="002328B5"/>
    <w:rsid w:val="00232907"/>
    <w:rsid w:val="0023297A"/>
    <w:rsid w:val="00232A4B"/>
    <w:rsid w:val="00232B72"/>
    <w:rsid w:val="00232BEA"/>
    <w:rsid w:val="00232C60"/>
    <w:rsid w:val="00232C8B"/>
    <w:rsid w:val="00232DE6"/>
    <w:rsid w:val="00232DF5"/>
    <w:rsid w:val="00232E0E"/>
    <w:rsid w:val="00232ECF"/>
    <w:rsid w:val="00232F0B"/>
    <w:rsid w:val="00232F72"/>
    <w:rsid w:val="00232F89"/>
    <w:rsid w:val="00233169"/>
    <w:rsid w:val="002331B0"/>
    <w:rsid w:val="00233236"/>
    <w:rsid w:val="0023328A"/>
    <w:rsid w:val="0023328C"/>
    <w:rsid w:val="002332F8"/>
    <w:rsid w:val="00233356"/>
    <w:rsid w:val="002333EC"/>
    <w:rsid w:val="00233550"/>
    <w:rsid w:val="0023355D"/>
    <w:rsid w:val="00233686"/>
    <w:rsid w:val="002337BF"/>
    <w:rsid w:val="002337E9"/>
    <w:rsid w:val="00233891"/>
    <w:rsid w:val="00233948"/>
    <w:rsid w:val="0023394F"/>
    <w:rsid w:val="00233A56"/>
    <w:rsid w:val="00233AEC"/>
    <w:rsid w:val="00233B72"/>
    <w:rsid w:val="00233B9F"/>
    <w:rsid w:val="00233C28"/>
    <w:rsid w:val="00233C6C"/>
    <w:rsid w:val="00233D3B"/>
    <w:rsid w:val="00233D3D"/>
    <w:rsid w:val="00233DD3"/>
    <w:rsid w:val="00233E26"/>
    <w:rsid w:val="00233EDA"/>
    <w:rsid w:val="0023404B"/>
    <w:rsid w:val="00234127"/>
    <w:rsid w:val="00234278"/>
    <w:rsid w:val="0023427F"/>
    <w:rsid w:val="002342A5"/>
    <w:rsid w:val="0023434B"/>
    <w:rsid w:val="00234372"/>
    <w:rsid w:val="002345FF"/>
    <w:rsid w:val="0023461D"/>
    <w:rsid w:val="00234668"/>
    <w:rsid w:val="002346D9"/>
    <w:rsid w:val="002346DA"/>
    <w:rsid w:val="002346EC"/>
    <w:rsid w:val="00234790"/>
    <w:rsid w:val="002347CC"/>
    <w:rsid w:val="00234937"/>
    <w:rsid w:val="002349D4"/>
    <w:rsid w:val="002349E3"/>
    <w:rsid w:val="002349F9"/>
    <w:rsid w:val="00234AC3"/>
    <w:rsid w:val="00234ACD"/>
    <w:rsid w:val="00234B2E"/>
    <w:rsid w:val="00234B56"/>
    <w:rsid w:val="00234C56"/>
    <w:rsid w:val="00234C6B"/>
    <w:rsid w:val="00234C80"/>
    <w:rsid w:val="00234D51"/>
    <w:rsid w:val="00234F12"/>
    <w:rsid w:val="00234FFC"/>
    <w:rsid w:val="00235006"/>
    <w:rsid w:val="00235061"/>
    <w:rsid w:val="002350BA"/>
    <w:rsid w:val="002350E2"/>
    <w:rsid w:val="00235149"/>
    <w:rsid w:val="0023514E"/>
    <w:rsid w:val="002351C8"/>
    <w:rsid w:val="002351E9"/>
    <w:rsid w:val="00235223"/>
    <w:rsid w:val="00235280"/>
    <w:rsid w:val="002352DF"/>
    <w:rsid w:val="00235308"/>
    <w:rsid w:val="00235410"/>
    <w:rsid w:val="00235472"/>
    <w:rsid w:val="00235944"/>
    <w:rsid w:val="00235976"/>
    <w:rsid w:val="00235AA0"/>
    <w:rsid w:val="00235C07"/>
    <w:rsid w:val="00235C40"/>
    <w:rsid w:val="00235CFD"/>
    <w:rsid w:val="00235DD8"/>
    <w:rsid w:val="00235DEB"/>
    <w:rsid w:val="00235F47"/>
    <w:rsid w:val="00235F5E"/>
    <w:rsid w:val="00235FC6"/>
    <w:rsid w:val="0023619E"/>
    <w:rsid w:val="0023630C"/>
    <w:rsid w:val="002363BB"/>
    <w:rsid w:val="002363E5"/>
    <w:rsid w:val="00236429"/>
    <w:rsid w:val="0023642F"/>
    <w:rsid w:val="002364EC"/>
    <w:rsid w:val="0023653B"/>
    <w:rsid w:val="002365A5"/>
    <w:rsid w:val="00236635"/>
    <w:rsid w:val="0023665A"/>
    <w:rsid w:val="0023666C"/>
    <w:rsid w:val="0023672D"/>
    <w:rsid w:val="00236858"/>
    <w:rsid w:val="00236B74"/>
    <w:rsid w:val="00236B9F"/>
    <w:rsid w:val="00236CE9"/>
    <w:rsid w:val="00236CFB"/>
    <w:rsid w:val="00236E7F"/>
    <w:rsid w:val="00236EAF"/>
    <w:rsid w:val="00237011"/>
    <w:rsid w:val="0023708C"/>
    <w:rsid w:val="00237192"/>
    <w:rsid w:val="00237197"/>
    <w:rsid w:val="002371E2"/>
    <w:rsid w:val="002371FC"/>
    <w:rsid w:val="002372FE"/>
    <w:rsid w:val="002375EB"/>
    <w:rsid w:val="0023782A"/>
    <w:rsid w:val="00237B13"/>
    <w:rsid w:val="00237BDC"/>
    <w:rsid w:val="00237C1F"/>
    <w:rsid w:val="00237ED2"/>
    <w:rsid w:val="00237FA1"/>
    <w:rsid w:val="002400E6"/>
    <w:rsid w:val="0024031F"/>
    <w:rsid w:val="0024038C"/>
    <w:rsid w:val="002404DB"/>
    <w:rsid w:val="00240720"/>
    <w:rsid w:val="00240774"/>
    <w:rsid w:val="0024078F"/>
    <w:rsid w:val="0024083F"/>
    <w:rsid w:val="00240910"/>
    <w:rsid w:val="00240913"/>
    <w:rsid w:val="002409B0"/>
    <w:rsid w:val="00240A4F"/>
    <w:rsid w:val="00240ACF"/>
    <w:rsid w:val="00240ADE"/>
    <w:rsid w:val="00240B6D"/>
    <w:rsid w:val="00240B98"/>
    <w:rsid w:val="00240CD1"/>
    <w:rsid w:val="00240D42"/>
    <w:rsid w:val="00240D7C"/>
    <w:rsid w:val="00240EEA"/>
    <w:rsid w:val="002410FF"/>
    <w:rsid w:val="00241181"/>
    <w:rsid w:val="0024118C"/>
    <w:rsid w:val="002411BA"/>
    <w:rsid w:val="00241279"/>
    <w:rsid w:val="002412E7"/>
    <w:rsid w:val="0024136D"/>
    <w:rsid w:val="0024139B"/>
    <w:rsid w:val="002413E7"/>
    <w:rsid w:val="002413EF"/>
    <w:rsid w:val="00241468"/>
    <w:rsid w:val="0024146D"/>
    <w:rsid w:val="00241602"/>
    <w:rsid w:val="00241667"/>
    <w:rsid w:val="002416AD"/>
    <w:rsid w:val="00241881"/>
    <w:rsid w:val="002418FD"/>
    <w:rsid w:val="00241A48"/>
    <w:rsid w:val="00241B4D"/>
    <w:rsid w:val="00241C05"/>
    <w:rsid w:val="00241D30"/>
    <w:rsid w:val="00241D87"/>
    <w:rsid w:val="00241EAC"/>
    <w:rsid w:val="002421F2"/>
    <w:rsid w:val="00242210"/>
    <w:rsid w:val="00242264"/>
    <w:rsid w:val="0024237F"/>
    <w:rsid w:val="00242424"/>
    <w:rsid w:val="0024250C"/>
    <w:rsid w:val="0024254F"/>
    <w:rsid w:val="00242644"/>
    <w:rsid w:val="002426BB"/>
    <w:rsid w:val="0024277F"/>
    <w:rsid w:val="0024284A"/>
    <w:rsid w:val="002428E2"/>
    <w:rsid w:val="002428E6"/>
    <w:rsid w:val="00242A09"/>
    <w:rsid w:val="00242A3D"/>
    <w:rsid w:val="00242A8D"/>
    <w:rsid w:val="00242AD2"/>
    <w:rsid w:val="00242B6D"/>
    <w:rsid w:val="00242C0F"/>
    <w:rsid w:val="00242D66"/>
    <w:rsid w:val="00242D86"/>
    <w:rsid w:val="00242E9A"/>
    <w:rsid w:val="00243012"/>
    <w:rsid w:val="002431EC"/>
    <w:rsid w:val="002431FA"/>
    <w:rsid w:val="002433FC"/>
    <w:rsid w:val="002435A4"/>
    <w:rsid w:val="002436EB"/>
    <w:rsid w:val="00243702"/>
    <w:rsid w:val="002437B6"/>
    <w:rsid w:val="0024381D"/>
    <w:rsid w:val="002438B8"/>
    <w:rsid w:val="002438F9"/>
    <w:rsid w:val="00243920"/>
    <w:rsid w:val="00243C33"/>
    <w:rsid w:val="00243C3E"/>
    <w:rsid w:val="00243C78"/>
    <w:rsid w:val="00243C7A"/>
    <w:rsid w:val="00243D59"/>
    <w:rsid w:val="00243D6E"/>
    <w:rsid w:val="00243F36"/>
    <w:rsid w:val="00243F42"/>
    <w:rsid w:val="00244132"/>
    <w:rsid w:val="00244252"/>
    <w:rsid w:val="00244326"/>
    <w:rsid w:val="00244348"/>
    <w:rsid w:val="0024439D"/>
    <w:rsid w:val="00244475"/>
    <w:rsid w:val="00244479"/>
    <w:rsid w:val="0024447B"/>
    <w:rsid w:val="0024453D"/>
    <w:rsid w:val="00244601"/>
    <w:rsid w:val="00244730"/>
    <w:rsid w:val="00244826"/>
    <w:rsid w:val="00244996"/>
    <w:rsid w:val="002449EF"/>
    <w:rsid w:val="00244A2E"/>
    <w:rsid w:val="00244A5C"/>
    <w:rsid w:val="00244B53"/>
    <w:rsid w:val="00244BA3"/>
    <w:rsid w:val="00244C7A"/>
    <w:rsid w:val="00244CCE"/>
    <w:rsid w:val="00244D3D"/>
    <w:rsid w:val="00244F3F"/>
    <w:rsid w:val="00245153"/>
    <w:rsid w:val="0024519C"/>
    <w:rsid w:val="0024526B"/>
    <w:rsid w:val="0024527A"/>
    <w:rsid w:val="002452C8"/>
    <w:rsid w:val="0024530B"/>
    <w:rsid w:val="0024547C"/>
    <w:rsid w:val="002454C5"/>
    <w:rsid w:val="0024561E"/>
    <w:rsid w:val="0024564D"/>
    <w:rsid w:val="00245653"/>
    <w:rsid w:val="002456E6"/>
    <w:rsid w:val="00245794"/>
    <w:rsid w:val="00245803"/>
    <w:rsid w:val="0024590B"/>
    <w:rsid w:val="00245AA8"/>
    <w:rsid w:val="00245B8F"/>
    <w:rsid w:val="00245C2E"/>
    <w:rsid w:val="00245CB9"/>
    <w:rsid w:val="00245D2D"/>
    <w:rsid w:val="00245D4B"/>
    <w:rsid w:val="00245E61"/>
    <w:rsid w:val="00245FBF"/>
    <w:rsid w:val="00246017"/>
    <w:rsid w:val="0024611D"/>
    <w:rsid w:val="0024616D"/>
    <w:rsid w:val="0024617C"/>
    <w:rsid w:val="002461BB"/>
    <w:rsid w:val="00246341"/>
    <w:rsid w:val="0024634C"/>
    <w:rsid w:val="00246486"/>
    <w:rsid w:val="00246503"/>
    <w:rsid w:val="00246584"/>
    <w:rsid w:val="00246616"/>
    <w:rsid w:val="0024661A"/>
    <w:rsid w:val="00246691"/>
    <w:rsid w:val="002467DE"/>
    <w:rsid w:val="002467FA"/>
    <w:rsid w:val="002468B0"/>
    <w:rsid w:val="00246961"/>
    <w:rsid w:val="002469D3"/>
    <w:rsid w:val="00246A59"/>
    <w:rsid w:val="00246B04"/>
    <w:rsid w:val="00246B7D"/>
    <w:rsid w:val="00246B8F"/>
    <w:rsid w:val="00246B9B"/>
    <w:rsid w:val="00246CEA"/>
    <w:rsid w:val="00246D10"/>
    <w:rsid w:val="00246D7A"/>
    <w:rsid w:val="00246DF8"/>
    <w:rsid w:val="00246EFB"/>
    <w:rsid w:val="002470CD"/>
    <w:rsid w:val="0024722D"/>
    <w:rsid w:val="00247321"/>
    <w:rsid w:val="0024735E"/>
    <w:rsid w:val="00247414"/>
    <w:rsid w:val="0024742B"/>
    <w:rsid w:val="00247558"/>
    <w:rsid w:val="002475DB"/>
    <w:rsid w:val="0024764C"/>
    <w:rsid w:val="002476DF"/>
    <w:rsid w:val="00247870"/>
    <w:rsid w:val="0024789B"/>
    <w:rsid w:val="002478AC"/>
    <w:rsid w:val="00247B37"/>
    <w:rsid w:val="00247C3F"/>
    <w:rsid w:val="00247D3D"/>
    <w:rsid w:val="00247D9B"/>
    <w:rsid w:val="00247E21"/>
    <w:rsid w:val="00247ED6"/>
    <w:rsid w:val="00247F06"/>
    <w:rsid w:val="00247F6C"/>
    <w:rsid w:val="0025000F"/>
    <w:rsid w:val="00250079"/>
    <w:rsid w:val="00250090"/>
    <w:rsid w:val="00250170"/>
    <w:rsid w:val="00250323"/>
    <w:rsid w:val="00250431"/>
    <w:rsid w:val="00250550"/>
    <w:rsid w:val="00250877"/>
    <w:rsid w:val="00250891"/>
    <w:rsid w:val="002508A7"/>
    <w:rsid w:val="002508EB"/>
    <w:rsid w:val="00250A65"/>
    <w:rsid w:val="00250AFE"/>
    <w:rsid w:val="00250B37"/>
    <w:rsid w:val="00250C6D"/>
    <w:rsid w:val="00250C8D"/>
    <w:rsid w:val="00250D01"/>
    <w:rsid w:val="00250E5B"/>
    <w:rsid w:val="00250EEB"/>
    <w:rsid w:val="00250F0B"/>
    <w:rsid w:val="002510A5"/>
    <w:rsid w:val="00251145"/>
    <w:rsid w:val="0025116B"/>
    <w:rsid w:val="002511B1"/>
    <w:rsid w:val="002511D0"/>
    <w:rsid w:val="002511FC"/>
    <w:rsid w:val="00251211"/>
    <w:rsid w:val="002514D4"/>
    <w:rsid w:val="0025157C"/>
    <w:rsid w:val="002516C7"/>
    <w:rsid w:val="00251713"/>
    <w:rsid w:val="00251756"/>
    <w:rsid w:val="002517D6"/>
    <w:rsid w:val="002518A7"/>
    <w:rsid w:val="002518A8"/>
    <w:rsid w:val="00251B6C"/>
    <w:rsid w:val="00251B86"/>
    <w:rsid w:val="00251BB1"/>
    <w:rsid w:val="00251D42"/>
    <w:rsid w:val="00251D8B"/>
    <w:rsid w:val="00251D91"/>
    <w:rsid w:val="00251EFB"/>
    <w:rsid w:val="00251F4E"/>
    <w:rsid w:val="00252092"/>
    <w:rsid w:val="002520B2"/>
    <w:rsid w:val="002520DE"/>
    <w:rsid w:val="002520FC"/>
    <w:rsid w:val="00252322"/>
    <w:rsid w:val="0025234A"/>
    <w:rsid w:val="00252359"/>
    <w:rsid w:val="002524DE"/>
    <w:rsid w:val="0025267A"/>
    <w:rsid w:val="00252699"/>
    <w:rsid w:val="0025269D"/>
    <w:rsid w:val="002526BB"/>
    <w:rsid w:val="00252801"/>
    <w:rsid w:val="00252934"/>
    <w:rsid w:val="00252A4E"/>
    <w:rsid w:val="00252C09"/>
    <w:rsid w:val="00252C29"/>
    <w:rsid w:val="00252C8F"/>
    <w:rsid w:val="00252CB1"/>
    <w:rsid w:val="00252CD9"/>
    <w:rsid w:val="00252D09"/>
    <w:rsid w:val="00252E16"/>
    <w:rsid w:val="00252F8A"/>
    <w:rsid w:val="00253044"/>
    <w:rsid w:val="002530BF"/>
    <w:rsid w:val="00253161"/>
    <w:rsid w:val="002531D4"/>
    <w:rsid w:val="00253337"/>
    <w:rsid w:val="0025333E"/>
    <w:rsid w:val="00253416"/>
    <w:rsid w:val="0025346B"/>
    <w:rsid w:val="0025351F"/>
    <w:rsid w:val="00253568"/>
    <w:rsid w:val="00253616"/>
    <w:rsid w:val="00253794"/>
    <w:rsid w:val="00253835"/>
    <w:rsid w:val="00253853"/>
    <w:rsid w:val="00253854"/>
    <w:rsid w:val="002538CF"/>
    <w:rsid w:val="002539EE"/>
    <w:rsid w:val="00253A2B"/>
    <w:rsid w:val="00253C8C"/>
    <w:rsid w:val="00253CC0"/>
    <w:rsid w:val="00253E0A"/>
    <w:rsid w:val="00253E9B"/>
    <w:rsid w:val="00253EA0"/>
    <w:rsid w:val="00253F73"/>
    <w:rsid w:val="0025406D"/>
    <w:rsid w:val="002540CF"/>
    <w:rsid w:val="002540FD"/>
    <w:rsid w:val="0025410D"/>
    <w:rsid w:val="00254206"/>
    <w:rsid w:val="00254382"/>
    <w:rsid w:val="0025444E"/>
    <w:rsid w:val="002545B0"/>
    <w:rsid w:val="002545C0"/>
    <w:rsid w:val="002545E0"/>
    <w:rsid w:val="0025472D"/>
    <w:rsid w:val="00254739"/>
    <w:rsid w:val="002547D3"/>
    <w:rsid w:val="002547EE"/>
    <w:rsid w:val="00254861"/>
    <w:rsid w:val="00254893"/>
    <w:rsid w:val="002548C6"/>
    <w:rsid w:val="0025499E"/>
    <w:rsid w:val="00254AED"/>
    <w:rsid w:val="00254AF2"/>
    <w:rsid w:val="00254CB6"/>
    <w:rsid w:val="00254D21"/>
    <w:rsid w:val="00254D7A"/>
    <w:rsid w:val="00254E3C"/>
    <w:rsid w:val="00254F59"/>
    <w:rsid w:val="00254F7E"/>
    <w:rsid w:val="00255055"/>
    <w:rsid w:val="00255087"/>
    <w:rsid w:val="0025512B"/>
    <w:rsid w:val="00255139"/>
    <w:rsid w:val="00255233"/>
    <w:rsid w:val="002553EF"/>
    <w:rsid w:val="00255549"/>
    <w:rsid w:val="0025555E"/>
    <w:rsid w:val="00255642"/>
    <w:rsid w:val="0025565F"/>
    <w:rsid w:val="002556BD"/>
    <w:rsid w:val="00255788"/>
    <w:rsid w:val="0025589B"/>
    <w:rsid w:val="0025591A"/>
    <w:rsid w:val="0025598F"/>
    <w:rsid w:val="00255997"/>
    <w:rsid w:val="00255A04"/>
    <w:rsid w:val="00255AA7"/>
    <w:rsid w:val="00255BB6"/>
    <w:rsid w:val="00255C2C"/>
    <w:rsid w:val="00255D32"/>
    <w:rsid w:val="00255DC7"/>
    <w:rsid w:val="00255DF0"/>
    <w:rsid w:val="00255E19"/>
    <w:rsid w:val="00255F50"/>
    <w:rsid w:val="00256002"/>
    <w:rsid w:val="002560BC"/>
    <w:rsid w:val="002561ED"/>
    <w:rsid w:val="0025620F"/>
    <w:rsid w:val="00256246"/>
    <w:rsid w:val="0025638F"/>
    <w:rsid w:val="0025645A"/>
    <w:rsid w:val="00256505"/>
    <w:rsid w:val="00256532"/>
    <w:rsid w:val="00256566"/>
    <w:rsid w:val="00256676"/>
    <w:rsid w:val="002566C2"/>
    <w:rsid w:val="00256772"/>
    <w:rsid w:val="00256845"/>
    <w:rsid w:val="0025686E"/>
    <w:rsid w:val="00256994"/>
    <w:rsid w:val="002569AA"/>
    <w:rsid w:val="00256A01"/>
    <w:rsid w:val="00256ADC"/>
    <w:rsid w:val="00256DF6"/>
    <w:rsid w:val="00256E19"/>
    <w:rsid w:val="00256E33"/>
    <w:rsid w:val="00256E3D"/>
    <w:rsid w:val="00256E4C"/>
    <w:rsid w:val="00256E8A"/>
    <w:rsid w:val="00256F3B"/>
    <w:rsid w:val="0025700B"/>
    <w:rsid w:val="00257123"/>
    <w:rsid w:val="0025713B"/>
    <w:rsid w:val="0025713C"/>
    <w:rsid w:val="0025716B"/>
    <w:rsid w:val="002571CA"/>
    <w:rsid w:val="00257297"/>
    <w:rsid w:val="00257335"/>
    <w:rsid w:val="002573F9"/>
    <w:rsid w:val="0025747F"/>
    <w:rsid w:val="002575E9"/>
    <w:rsid w:val="002577A7"/>
    <w:rsid w:val="00257839"/>
    <w:rsid w:val="002578CA"/>
    <w:rsid w:val="002578CB"/>
    <w:rsid w:val="00257994"/>
    <w:rsid w:val="002579F4"/>
    <w:rsid w:val="00257BD6"/>
    <w:rsid w:val="00257BDC"/>
    <w:rsid w:val="00257E1A"/>
    <w:rsid w:val="00257E62"/>
    <w:rsid w:val="00257EC6"/>
    <w:rsid w:val="00257EF1"/>
    <w:rsid w:val="00260018"/>
    <w:rsid w:val="00260067"/>
    <w:rsid w:val="00260171"/>
    <w:rsid w:val="0026019D"/>
    <w:rsid w:val="00260201"/>
    <w:rsid w:val="0026026C"/>
    <w:rsid w:val="00260276"/>
    <w:rsid w:val="002602C1"/>
    <w:rsid w:val="00260483"/>
    <w:rsid w:val="00260499"/>
    <w:rsid w:val="002604B3"/>
    <w:rsid w:val="00260538"/>
    <w:rsid w:val="00260682"/>
    <w:rsid w:val="00260797"/>
    <w:rsid w:val="0026096B"/>
    <w:rsid w:val="00260C15"/>
    <w:rsid w:val="00260C29"/>
    <w:rsid w:val="00260C3D"/>
    <w:rsid w:val="00260C55"/>
    <w:rsid w:val="00260C7F"/>
    <w:rsid w:val="00260C80"/>
    <w:rsid w:val="00260ECB"/>
    <w:rsid w:val="00260F9B"/>
    <w:rsid w:val="00260FEF"/>
    <w:rsid w:val="00261035"/>
    <w:rsid w:val="00261064"/>
    <w:rsid w:val="0026110E"/>
    <w:rsid w:val="00261332"/>
    <w:rsid w:val="002613A1"/>
    <w:rsid w:val="00261497"/>
    <w:rsid w:val="002614B9"/>
    <w:rsid w:val="00261556"/>
    <w:rsid w:val="00261599"/>
    <w:rsid w:val="00261685"/>
    <w:rsid w:val="002616A0"/>
    <w:rsid w:val="002616C9"/>
    <w:rsid w:val="00261755"/>
    <w:rsid w:val="0026178E"/>
    <w:rsid w:val="0026185F"/>
    <w:rsid w:val="00261A59"/>
    <w:rsid w:val="00261BA3"/>
    <w:rsid w:val="00261C32"/>
    <w:rsid w:val="00261CFF"/>
    <w:rsid w:val="00261D6B"/>
    <w:rsid w:val="00261EA1"/>
    <w:rsid w:val="00261F8B"/>
    <w:rsid w:val="00261FC2"/>
    <w:rsid w:val="002620F4"/>
    <w:rsid w:val="002621A9"/>
    <w:rsid w:val="002621B3"/>
    <w:rsid w:val="002622BB"/>
    <w:rsid w:val="002623AE"/>
    <w:rsid w:val="00262723"/>
    <w:rsid w:val="002627D8"/>
    <w:rsid w:val="0026284E"/>
    <w:rsid w:val="002628B7"/>
    <w:rsid w:val="00262917"/>
    <w:rsid w:val="0026293B"/>
    <w:rsid w:val="0026298A"/>
    <w:rsid w:val="002629EF"/>
    <w:rsid w:val="00262A1A"/>
    <w:rsid w:val="00262A68"/>
    <w:rsid w:val="00262B2F"/>
    <w:rsid w:val="00262B8B"/>
    <w:rsid w:val="00262B8D"/>
    <w:rsid w:val="00262C31"/>
    <w:rsid w:val="00262C50"/>
    <w:rsid w:val="00262C54"/>
    <w:rsid w:val="00262C55"/>
    <w:rsid w:val="00262C5A"/>
    <w:rsid w:val="00262CB6"/>
    <w:rsid w:val="00262CC4"/>
    <w:rsid w:val="00262DCB"/>
    <w:rsid w:val="00262DFA"/>
    <w:rsid w:val="00262E96"/>
    <w:rsid w:val="00262FBE"/>
    <w:rsid w:val="00263029"/>
    <w:rsid w:val="00263111"/>
    <w:rsid w:val="0026318F"/>
    <w:rsid w:val="00263275"/>
    <w:rsid w:val="002632C5"/>
    <w:rsid w:val="002632C8"/>
    <w:rsid w:val="00263310"/>
    <w:rsid w:val="00263373"/>
    <w:rsid w:val="00263427"/>
    <w:rsid w:val="0026349B"/>
    <w:rsid w:val="002634C1"/>
    <w:rsid w:val="002634DF"/>
    <w:rsid w:val="00263745"/>
    <w:rsid w:val="00263855"/>
    <w:rsid w:val="00263882"/>
    <w:rsid w:val="00263896"/>
    <w:rsid w:val="00263920"/>
    <w:rsid w:val="002639DC"/>
    <w:rsid w:val="00263A0F"/>
    <w:rsid w:val="00263A10"/>
    <w:rsid w:val="00263A27"/>
    <w:rsid w:val="00263B00"/>
    <w:rsid w:val="00263DBA"/>
    <w:rsid w:val="00263DD9"/>
    <w:rsid w:val="00263E3A"/>
    <w:rsid w:val="00263E53"/>
    <w:rsid w:val="00263E75"/>
    <w:rsid w:val="00264056"/>
    <w:rsid w:val="0026405B"/>
    <w:rsid w:val="00264178"/>
    <w:rsid w:val="00264191"/>
    <w:rsid w:val="002642F8"/>
    <w:rsid w:val="00264339"/>
    <w:rsid w:val="00264343"/>
    <w:rsid w:val="0026438C"/>
    <w:rsid w:val="002645B1"/>
    <w:rsid w:val="002645D4"/>
    <w:rsid w:val="00264608"/>
    <w:rsid w:val="002646C0"/>
    <w:rsid w:val="00264734"/>
    <w:rsid w:val="002648A8"/>
    <w:rsid w:val="00264991"/>
    <w:rsid w:val="002649AA"/>
    <w:rsid w:val="00264B91"/>
    <w:rsid w:val="00264BCA"/>
    <w:rsid w:val="00264BF1"/>
    <w:rsid w:val="00264C3F"/>
    <w:rsid w:val="00264D9D"/>
    <w:rsid w:val="00264DA3"/>
    <w:rsid w:val="00264DF0"/>
    <w:rsid w:val="00264E8A"/>
    <w:rsid w:val="00264F31"/>
    <w:rsid w:val="00265013"/>
    <w:rsid w:val="00265061"/>
    <w:rsid w:val="002650E6"/>
    <w:rsid w:val="002651E9"/>
    <w:rsid w:val="00265281"/>
    <w:rsid w:val="002652B6"/>
    <w:rsid w:val="002652B9"/>
    <w:rsid w:val="00265537"/>
    <w:rsid w:val="0026563D"/>
    <w:rsid w:val="00265955"/>
    <w:rsid w:val="00265AA7"/>
    <w:rsid w:val="00265AC0"/>
    <w:rsid w:val="00265C24"/>
    <w:rsid w:val="00265C3B"/>
    <w:rsid w:val="00265D38"/>
    <w:rsid w:val="00265E79"/>
    <w:rsid w:val="00265F26"/>
    <w:rsid w:val="00265F62"/>
    <w:rsid w:val="00265FE7"/>
    <w:rsid w:val="0026602B"/>
    <w:rsid w:val="002660AB"/>
    <w:rsid w:val="002661B2"/>
    <w:rsid w:val="002661F5"/>
    <w:rsid w:val="002663AF"/>
    <w:rsid w:val="002664BF"/>
    <w:rsid w:val="0026652E"/>
    <w:rsid w:val="002666D4"/>
    <w:rsid w:val="002666D8"/>
    <w:rsid w:val="00266858"/>
    <w:rsid w:val="002668AA"/>
    <w:rsid w:val="002668B5"/>
    <w:rsid w:val="00266A45"/>
    <w:rsid w:val="00266AED"/>
    <w:rsid w:val="00266B32"/>
    <w:rsid w:val="00266B8A"/>
    <w:rsid w:val="00266C66"/>
    <w:rsid w:val="00266E32"/>
    <w:rsid w:val="00266FF9"/>
    <w:rsid w:val="002671B9"/>
    <w:rsid w:val="002671F4"/>
    <w:rsid w:val="00267214"/>
    <w:rsid w:val="0026724C"/>
    <w:rsid w:val="0026728F"/>
    <w:rsid w:val="0026730E"/>
    <w:rsid w:val="00267373"/>
    <w:rsid w:val="002673AF"/>
    <w:rsid w:val="00267612"/>
    <w:rsid w:val="002677C9"/>
    <w:rsid w:val="002677E2"/>
    <w:rsid w:val="00267820"/>
    <w:rsid w:val="0026788E"/>
    <w:rsid w:val="00267959"/>
    <w:rsid w:val="00267A84"/>
    <w:rsid w:val="00267C3E"/>
    <w:rsid w:val="00267C53"/>
    <w:rsid w:val="00267D24"/>
    <w:rsid w:val="00267E14"/>
    <w:rsid w:val="00267E5A"/>
    <w:rsid w:val="00267F64"/>
    <w:rsid w:val="00267F97"/>
    <w:rsid w:val="00267FD0"/>
    <w:rsid w:val="00270001"/>
    <w:rsid w:val="00270012"/>
    <w:rsid w:val="002702B2"/>
    <w:rsid w:val="0027031F"/>
    <w:rsid w:val="00270351"/>
    <w:rsid w:val="0027037B"/>
    <w:rsid w:val="002703AB"/>
    <w:rsid w:val="00270445"/>
    <w:rsid w:val="0027044F"/>
    <w:rsid w:val="00270480"/>
    <w:rsid w:val="00270541"/>
    <w:rsid w:val="00270567"/>
    <w:rsid w:val="002705F7"/>
    <w:rsid w:val="002706ED"/>
    <w:rsid w:val="0027070D"/>
    <w:rsid w:val="002708C3"/>
    <w:rsid w:val="002708FE"/>
    <w:rsid w:val="00270943"/>
    <w:rsid w:val="00270A51"/>
    <w:rsid w:val="00270AB8"/>
    <w:rsid w:val="00270ADD"/>
    <w:rsid w:val="00270AFD"/>
    <w:rsid w:val="00270B37"/>
    <w:rsid w:val="00270BBE"/>
    <w:rsid w:val="00270C8D"/>
    <w:rsid w:val="00270D40"/>
    <w:rsid w:val="00270DC6"/>
    <w:rsid w:val="00270E37"/>
    <w:rsid w:val="00270E82"/>
    <w:rsid w:val="00270F3B"/>
    <w:rsid w:val="00270F5B"/>
    <w:rsid w:val="00270FF7"/>
    <w:rsid w:val="002711DD"/>
    <w:rsid w:val="00271230"/>
    <w:rsid w:val="00271341"/>
    <w:rsid w:val="00271632"/>
    <w:rsid w:val="0027163C"/>
    <w:rsid w:val="00271640"/>
    <w:rsid w:val="002716C4"/>
    <w:rsid w:val="0027170A"/>
    <w:rsid w:val="00271738"/>
    <w:rsid w:val="0027190A"/>
    <w:rsid w:val="0027195A"/>
    <w:rsid w:val="002719B1"/>
    <w:rsid w:val="002719CB"/>
    <w:rsid w:val="00271BB4"/>
    <w:rsid w:val="00271C9C"/>
    <w:rsid w:val="00271CD1"/>
    <w:rsid w:val="00271CDB"/>
    <w:rsid w:val="00271DC4"/>
    <w:rsid w:val="00271E14"/>
    <w:rsid w:val="00271E63"/>
    <w:rsid w:val="00271ED3"/>
    <w:rsid w:val="00271EE5"/>
    <w:rsid w:val="00271F46"/>
    <w:rsid w:val="002721A7"/>
    <w:rsid w:val="00272258"/>
    <w:rsid w:val="0027226C"/>
    <w:rsid w:val="00272458"/>
    <w:rsid w:val="002725A0"/>
    <w:rsid w:val="002725B7"/>
    <w:rsid w:val="00272623"/>
    <w:rsid w:val="002726A3"/>
    <w:rsid w:val="0027272F"/>
    <w:rsid w:val="00272762"/>
    <w:rsid w:val="00272789"/>
    <w:rsid w:val="002727D3"/>
    <w:rsid w:val="0027285F"/>
    <w:rsid w:val="002728D2"/>
    <w:rsid w:val="0027299A"/>
    <w:rsid w:val="00272AF5"/>
    <w:rsid w:val="00272B7E"/>
    <w:rsid w:val="00272BC1"/>
    <w:rsid w:val="00272BCB"/>
    <w:rsid w:val="00272C2C"/>
    <w:rsid w:val="00272C41"/>
    <w:rsid w:val="00272C8B"/>
    <w:rsid w:val="00272E0C"/>
    <w:rsid w:val="00272E37"/>
    <w:rsid w:val="00272F56"/>
    <w:rsid w:val="00272F5A"/>
    <w:rsid w:val="00273047"/>
    <w:rsid w:val="002730EB"/>
    <w:rsid w:val="0027317B"/>
    <w:rsid w:val="00273212"/>
    <w:rsid w:val="002732C2"/>
    <w:rsid w:val="0027335A"/>
    <w:rsid w:val="00273399"/>
    <w:rsid w:val="002733D0"/>
    <w:rsid w:val="002734D3"/>
    <w:rsid w:val="00273673"/>
    <w:rsid w:val="00273743"/>
    <w:rsid w:val="0027379C"/>
    <w:rsid w:val="002737FF"/>
    <w:rsid w:val="002738E7"/>
    <w:rsid w:val="00273C32"/>
    <w:rsid w:val="00273D47"/>
    <w:rsid w:val="00273D4B"/>
    <w:rsid w:val="00273DBD"/>
    <w:rsid w:val="00273E05"/>
    <w:rsid w:val="00273E68"/>
    <w:rsid w:val="00274056"/>
    <w:rsid w:val="002740EF"/>
    <w:rsid w:val="002741F1"/>
    <w:rsid w:val="00274223"/>
    <w:rsid w:val="00274228"/>
    <w:rsid w:val="0027426D"/>
    <w:rsid w:val="002742A6"/>
    <w:rsid w:val="002742E7"/>
    <w:rsid w:val="0027438F"/>
    <w:rsid w:val="0027453D"/>
    <w:rsid w:val="002746D6"/>
    <w:rsid w:val="0027481C"/>
    <w:rsid w:val="00274AD8"/>
    <w:rsid w:val="00274CA2"/>
    <w:rsid w:val="00274CD5"/>
    <w:rsid w:val="00274CFD"/>
    <w:rsid w:val="00274D76"/>
    <w:rsid w:val="00274E4F"/>
    <w:rsid w:val="00274EE1"/>
    <w:rsid w:val="00274F4B"/>
    <w:rsid w:val="00274FE3"/>
    <w:rsid w:val="002750A8"/>
    <w:rsid w:val="0027516C"/>
    <w:rsid w:val="0027522A"/>
    <w:rsid w:val="0027523B"/>
    <w:rsid w:val="0027526F"/>
    <w:rsid w:val="0027549B"/>
    <w:rsid w:val="00275633"/>
    <w:rsid w:val="002756C3"/>
    <w:rsid w:val="00275780"/>
    <w:rsid w:val="002757E4"/>
    <w:rsid w:val="00275822"/>
    <w:rsid w:val="002758F0"/>
    <w:rsid w:val="00275A04"/>
    <w:rsid w:val="00275B30"/>
    <w:rsid w:val="00275BB0"/>
    <w:rsid w:val="00275C6D"/>
    <w:rsid w:val="00275CA5"/>
    <w:rsid w:val="00275D8B"/>
    <w:rsid w:val="00275E04"/>
    <w:rsid w:val="00275E3A"/>
    <w:rsid w:val="00275F00"/>
    <w:rsid w:val="00275F5E"/>
    <w:rsid w:val="002761E4"/>
    <w:rsid w:val="002761F6"/>
    <w:rsid w:val="002762A4"/>
    <w:rsid w:val="002762B6"/>
    <w:rsid w:val="0027650C"/>
    <w:rsid w:val="0027654F"/>
    <w:rsid w:val="00276656"/>
    <w:rsid w:val="002766CE"/>
    <w:rsid w:val="0027672D"/>
    <w:rsid w:val="00276745"/>
    <w:rsid w:val="0027680D"/>
    <w:rsid w:val="00276A6F"/>
    <w:rsid w:val="00276ADF"/>
    <w:rsid w:val="00276B0C"/>
    <w:rsid w:val="00276BB2"/>
    <w:rsid w:val="00276BDD"/>
    <w:rsid w:val="00276BE2"/>
    <w:rsid w:val="00276C92"/>
    <w:rsid w:val="00276CAF"/>
    <w:rsid w:val="00276CD9"/>
    <w:rsid w:val="00276D55"/>
    <w:rsid w:val="00276D90"/>
    <w:rsid w:val="00276E0A"/>
    <w:rsid w:val="00276E46"/>
    <w:rsid w:val="00276F05"/>
    <w:rsid w:val="00276F5F"/>
    <w:rsid w:val="00276FA0"/>
    <w:rsid w:val="002770DD"/>
    <w:rsid w:val="002770DF"/>
    <w:rsid w:val="00277298"/>
    <w:rsid w:val="00277320"/>
    <w:rsid w:val="0027749B"/>
    <w:rsid w:val="0027750D"/>
    <w:rsid w:val="00277532"/>
    <w:rsid w:val="0027758E"/>
    <w:rsid w:val="002775ED"/>
    <w:rsid w:val="002775FD"/>
    <w:rsid w:val="002776E7"/>
    <w:rsid w:val="00277707"/>
    <w:rsid w:val="00277717"/>
    <w:rsid w:val="002777C4"/>
    <w:rsid w:val="002778AD"/>
    <w:rsid w:val="00277920"/>
    <w:rsid w:val="0027798E"/>
    <w:rsid w:val="00277A2B"/>
    <w:rsid w:val="00277B7A"/>
    <w:rsid w:val="00277B9B"/>
    <w:rsid w:val="00277BDA"/>
    <w:rsid w:val="00277BFC"/>
    <w:rsid w:val="00277C92"/>
    <w:rsid w:val="00277ECE"/>
    <w:rsid w:val="00277F6D"/>
    <w:rsid w:val="00280100"/>
    <w:rsid w:val="00280136"/>
    <w:rsid w:val="00280339"/>
    <w:rsid w:val="00280362"/>
    <w:rsid w:val="0028037A"/>
    <w:rsid w:val="002804CF"/>
    <w:rsid w:val="00280510"/>
    <w:rsid w:val="00280632"/>
    <w:rsid w:val="00280666"/>
    <w:rsid w:val="002807C9"/>
    <w:rsid w:val="00280AD9"/>
    <w:rsid w:val="00280B1C"/>
    <w:rsid w:val="00280B59"/>
    <w:rsid w:val="00280BEF"/>
    <w:rsid w:val="00280BF5"/>
    <w:rsid w:val="00280D57"/>
    <w:rsid w:val="00280DB9"/>
    <w:rsid w:val="00280E76"/>
    <w:rsid w:val="00280E97"/>
    <w:rsid w:val="00280F44"/>
    <w:rsid w:val="00281048"/>
    <w:rsid w:val="00281186"/>
    <w:rsid w:val="002811BD"/>
    <w:rsid w:val="0028120E"/>
    <w:rsid w:val="00281228"/>
    <w:rsid w:val="0028126C"/>
    <w:rsid w:val="00281283"/>
    <w:rsid w:val="002812FC"/>
    <w:rsid w:val="00281413"/>
    <w:rsid w:val="002815A9"/>
    <w:rsid w:val="002815BE"/>
    <w:rsid w:val="002815E4"/>
    <w:rsid w:val="0028167C"/>
    <w:rsid w:val="002816A0"/>
    <w:rsid w:val="002816B3"/>
    <w:rsid w:val="00281856"/>
    <w:rsid w:val="00281B7A"/>
    <w:rsid w:val="00281BC6"/>
    <w:rsid w:val="00281D18"/>
    <w:rsid w:val="00281DEC"/>
    <w:rsid w:val="00281E49"/>
    <w:rsid w:val="00281E97"/>
    <w:rsid w:val="00282044"/>
    <w:rsid w:val="00282051"/>
    <w:rsid w:val="00282257"/>
    <w:rsid w:val="002824D1"/>
    <w:rsid w:val="002824F0"/>
    <w:rsid w:val="00282788"/>
    <w:rsid w:val="00282828"/>
    <w:rsid w:val="00282959"/>
    <w:rsid w:val="002829BD"/>
    <w:rsid w:val="00282BD4"/>
    <w:rsid w:val="00282C35"/>
    <w:rsid w:val="00282D8C"/>
    <w:rsid w:val="00282EEF"/>
    <w:rsid w:val="00282F71"/>
    <w:rsid w:val="00283191"/>
    <w:rsid w:val="00283303"/>
    <w:rsid w:val="00283437"/>
    <w:rsid w:val="00283534"/>
    <w:rsid w:val="0028369E"/>
    <w:rsid w:val="002836A5"/>
    <w:rsid w:val="00283708"/>
    <w:rsid w:val="0028374A"/>
    <w:rsid w:val="0028377D"/>
    <w:rsid w:val="0028379C"/>
    <w:rsid w:val="002838B7"/>
    <w:rsid w:val="002838EF"/>
    <w:rsid w:val="00283BBB"/>
    <w:rsid w:val="00283BE4"/>
    <w:rsid w:val="00283C89"/>
    <w:rsid w:val="00283D8F"/>
    <w:rsid w:val="00283F7F"/>
    <w:rsid w:val="00284021"/>
    <w:rsid w:val="002840B2"/>
    <w:rsid w:val="00284223"/>
    <w:rsid w:val="00284260"/>
    <w:rsid w:val="0028442B"/>
    <w:rsid w:val="0028449F"/>
    <w:rsid w:val="0028450F"/>
    <w:rsid w:val="00284640"/>
    <w:rsid w:val="00284664"/>
    <w:rsid w:val="002846D0"/>
    <w:rsid w:val="002847F5"/>
    <w:rsid w:val="00284904"/>
    <w:rsid w:val="00284A4E"/>
    <w:rsid w:val="00284B64"/>
    <w:rsid w:val="00284BE6"/>
    <w:rsid w:val="00284C5E"/>
    <w:rsid w:val="00284E9A"/>
    <w:rsid w:val="00284F79"/>
    <w:rsid w:val="0028500A"/>
    <w:rsid w:val="00285020"/>
    <w:rsid w:val="0028520B"/>
    <w:rsid w:val="00285376"/>
    <w:rsid w:val="002853FA"/>
    <w:rsid w:val="002854A0"/>
    <w:rsid w:val="002854F6"/>
    <w:rsid w:val="00285509"/>
    <w:rsid w:val="0028551C"/>
    <w:rsid w:val="002855A9"/>
    <w:rsid w:val="00285616"/>
    <w:rsid w:val="00285699"/>
    <w:rsid w:val="002857B5"/>
    <w:rsid w:val="002857F5"/>
    <w:rsid w:val="00285816"/>
    <w:rsid w:val="0028586B"/>
    <w:rsid w:val="002858AF"/>
    <w:rsid w:val="002858BB"/>
    <w:rsid w:val="0028592A"/>
    <w:rsid w:val="0028596F"/>
    <w:rsid w:val="00285997"/>
    <w:rsid w:val="00285A03"/>
    <w:rsid w:val="00285ACF"/>
    <w:rsid w:val="00285B28"/>
    <w:rsid w:val="00285BE9"/>
    <w:rsid w:val="00285C00"/>
    <w:rsid w:val="00285C0F"/>
    <w:rsid w:val="00285C54"/>
    <w:rsid w:val="00285C68"/>
    <w:rsid w:val="00285C7F"/>
    <w:rsid w:val="00285CE8"/>
    <w:rsid w:val="00285D15"/>
    <w:rsid w:val="00285D6F"/>
    <w:rsid w:val="00285E19"/>
    <w:rsid w:val="00285E5A"/>
    <w:rsid w:val="00285EA2"/>
    <w:rsid w:val="00285FF8"/>
    <w:rsid w:val="002861C3"/>
    <w:rsid w:val="002862B4"/>
    <w:rsid w:val="002864B7"/>
    <w:rsid w:val="00286566"/>
    <w:rsid w:val="00286594"/>
    <w:rsid w:val="002865D0"/>
    <w:rsid w:val="002865ED"/>
    <w:rsid w:val="00286630"/>
    <w:rsid w:val="0028663B"/>
    <w:rsid w:val="00286799"/>
    <w:rsid w:val="0028680C"/>
    <w:rsid w:val="002868A7"/>
    <w:rsid w:val="0028694C"/>
    <w:rsid w:val="002869BB"/>
    <w:rsid w:val="00286A2F"/>
    <w:rsid w:val="00286AD8"/>
    <w:rsid w:val="00286ADF"/>
    <w:rsid w:val="00286BB6"/>
    <w:rsid w:val="00286BD1"/>
    <w:rsid w:val="00286C55"/>
    <w:rsid w:val="00286D9F"/>
    <w:rsid w:val="00286DA4"/>
    <w:rsid w:val="00286FC9"/>
    <w:rsid w:val="0028704F"/>
    <w:rsid w:val="00287159"/>
    <w:rsid w:val="00287235"/>
    <w:rsid w:val="002872D6"/>
    <w:rsid w:val="00287433"/>
    <w:rsid w:val="0028757E"/>
    <w:rsid w:val="002875C8"/>
    <w:rsid w:val="00287790"/>
    <w:rsid w:val="002877F4"/>
    <w:rsid w:val="002877F8"/>
    <w:rsid w:val="00287888"/>
    <w:rsid w:val="00287891"/>
    <w:rsid w:val="0028793C"/>
    <w:rsid w:val="002879C7"/>
    <w:rsid w:val="002879D4"/>
    <w:rsid w:val="00287A18"/>
    <w:rsid w:val="00287B64"/>
    <w:rsid w:val="00287BDD"/>
    <w:rsid w:val="00287CB7"/>
    <w:rsid w:val="00287D69"/>
    <w:rsid w:val="00287D78"/>
    <w:rsid w:val="00287E13"/>
    <w:rsid w:val="00287E8D"/>
    <w:rsid w:val="00287F08"/>
    <w:rsid w:val="00287F3B"/>
    <w:rsid w:val="00290023"/>
    <w:rsid w:val="002900B0"/>
    <w:rsid w:val="0029020F"/>
    <w:rsid w:val="00290245"/>
    <w:rsid w:val="00290276"/>
    <w:rsid w:val="00290282"/>
    <w:rsid w:val="00290352"/>
    <w:rsid w:val="00290424"/>
    <w:rsid w:val="00290553"/>
    <w:rsid w:val="00290883"/>
    <w:rsid w:val="00290A8F"/>
    <w:rsid w:val="00290CF4"/>
    <w:rsid w:val="00290D4D"/>
    <w:rsid w:val="00290E15"/>
    <w:rsid w:val="00290E9D"/>
    <w:rsid w:val="00290EA0"/>
    <w:rsid w:val="00290F04"/>
    <w:rsid w:val="0029116B"/>
    <w:rsid w:val="002911CD"/>
    <w:rsid w:val="00291216"/>
    <w:rsid w:val="002912EB"/>
    <w:rsid w:val="002913CB"/>
    <w:rsid w:val="00291408"/>
    <w:rsid w:val="0029152F"/>
    <w:rsid w:val="00291534"/>
    <w:rsid w:val="002915E4"/>
    <w:rsid w:val="0029164E"/>
    <w:rsid w:val="00291663"/>
    <w:rsid w:val="00291691"/>
    <w:rsid w:val="00291764"/>
    <w:rsid w:val="00291943"/>
    <w:rsid w:val="002919DF"/>
    <w:rsid w:val="00291A2F"/>
    <w:rsid w:val="00291A3A"/>
    <w:rsid w:val="00291A7A"/>
    <w:rsid w:val="00291ABB"/>
    <w:rsid w:val="00291C2E"/>
    <w:rsid w:val="00291C4C"/>
    <w:rsid w:val="00291D17"/>
    <w:rsid w:val="00291D1A"/>
    <w:rsid w:val="00291D7B"/>
    <w:rsid w:val="00291E12"/>
    <w:rsid w:val="00291E4B"/>
    <w:rsid w:val="0029205E"/>
    <w:rsid w:val="00292126"/>
    <w:rsid w:val="00292237"/>
    <w:rsid w:val="00292303"/>
    <w:rsid w:val="002923EF"/>
    <w:rsid w:val="00292666"/>
    <w:rsid w:val="002926DB"/>
    <w:rsid w:val="00292786"/>
    <w:rsid w:val="002927BA"/>
    <w:rsid w:val="00292858"/>
    <w:rsid w:val="002928E5"/>
    <w:rsid w:val="00292A90"/>
    <w:rsid w:val="00292AD1"/>
    <w:rsid w:val="00292B29"/>
    <w:rsid w:val="00292C6D"/>
    <w:rsid w:val="00292E43"/>
    <w:rsid w:val="00293003"/>
    <w:rsid w:val="002930D7"/>
    <w:rsid w:val="002931AC"/>
    <w:rsid w:val="002932F7"/>
    <w:rsid w:val="00293315"/>
    <w:rsid w:val="0029337B"/>
    <w:rsid w:val="00293405"/>
    <w:rsid w:val="00293437"/>
    <w:rsid w:val="002934BB"/>
    <w:rsid w:val="002934D0"/>
    <w:rsid w:val="00293503"/>
    <w:rsid w:val="0029353A"/>
    <w:rsid w:val="00293684"/>
    <w:rsid w:val="00293686"/>
    <w:rsid w:val="00293697"/>
    <w:rsid w:val="002936DF"/>
    <w:rsid w:val="00293736"/>
    <w:rsid w:val="002937DC"/>
    <w:rsid w:val="00293831"/>
    <w:rsid w:val="00293A7B"/>
    <w:rsid w:val="00293A7E"/>
    <w:rsid w:val="00293B15"/>
    <w:rsid w:val="00293B90"/>
    <w:rsid w:val="00293B91"/>
    <w:rsid w:val="00293C28"/>
    <w:rsid w:val="00293C75"/>
    <w:rsid w:val="00293C99"/>
    <w:rsid w:val="00293D54"/>
    <w:rsid w:val="00293D84"/>
    <w:rsid w:val="00293F57"/>
    <w:rsid w:val="00293F5A"/>
    <w:rsid w:val="00293F71"/>
    <w:rsid w:val="00293FDF"/>
    <w:rsid w:val="00293FFF"/>
    <w:rsid w:val="00294002"/>
    <w:rsid w:val="00294158"/>
    <w:rsid w:val="002941B0"/>
    <w:rsid w:val="0029429E"/>
    <w:rsid w:val="00294515"/>
    <w:rsid w:val="002945EC"/>
    <w:rsid w:val="00294729"/>
    <w:rsid w:val="002947D3"/>
    <w:rsid w:val="00294927"/>
    <w:rsid w:val="002949E3"/>
    <w:rsid w:val="00294A02"/>
    <w:rsid w:val="00294C60"/>
    <w:rsid w:val="00294D2D"/>
    <w:rsid w:val="00294DDA"/>
    <w:rsid w:val="00294E13"/>
    <w:rsid w:val="00294E6C"/>
    <w:rsid w:val="00294E88"/>
    <w:rsid w:val="00294F3A"/>
    <w:rsid w:val="0029503B"/>
    <w:rsid w:val="0029515E"/>
    <w:rsid w:val="002951A7"/>
    <w:rsid w:val="002951F7"/>
    <w:rsid w:val="00295480"/>
    <w:rsid w:val="002954C5"/>
    <w:rsid w:val="00295665"/>
    <w:rsid w:val="00295714"/>
    <w:rsid w:val="00295829"/>
    <w:rsid w:val="00295886"/>
    <w:rsid w:val="002959A0"/>
    <w:rsid w:val="00295A52"/>
    <w:rsid w:val="00295AAE"/>
    <w:rsid w:val="00295AC0"/>
    <w:rsid w:val="00295B7C"/>
    <w:rsid w:val="00295C95"/>
    <w:rsid w:val="00295E5C"/>
    <w:rsid w:val="00295EC7"/>
    <w:rsid w:val="00295F37"/>
    <w:rsid w:val="00295F48"/>
    <w:rsid w:val="00296159"/>
    <w:rsid w:val="0029628F"/>
    <w:rsid w:val="00296381"/>
    <w:rsid w:val="0029642C"/>
    <w:rsid w:val="002964AE"/>
    <w:rsid w:val="00296682"/>
    <w:rsid w:val="0029684C"/>
    <w:rsid w:val="0029690E"/>
    <w:rsid w:val="00296BEA"/>
    <w:rsid w:val="00296CF6"/>
    <w:rsid w:val="00296D27"/>
    <w:rsid w:val="00296D39"/>
    <w:rsid w:val="00296FCE"/>
    <w:rsid w:val="002971EC"/>
    <w:rsid w:val="00297207"/>
    <w:rsid w:val="002973B8"/>
    <w:rsid w:val="002974C8"/>
    <w:rsid w:val="00297754"/>
    <w:rsid w:val="00297958"/>
    <w:rsid w:val="00297AC5"/>
    <w:rsid w:val="00297B00"/>
    <w:rsid w:val="00297B07"/>
    <w:rsid w:val="00297C3A"/>
    <w:rsid w:val="00297D39"/>
    <w:rsid w:val="00297D6C"/>
    <w:rsid w:val="00297DF8"/>
    <w:rsid w:val="00297E2A"/>
    <w:rsid w:val="00297E87"/>
    <w:rsid w:val="00297E93"/>
    <w:rsid w:val="00297EAA"/>
    <w:rsid w:val="00297F61"/>
    <w:rsid w:val="00297F86"/>
    <w:rsid w:val="002A0014"/>
    <w:rsid w:val="002A001A"/>
    <w:rsid w:val="002A00DE"/>
    <w:rsid w:val="002A0260"/>
    <w:rsid w:val="002A029A"/>
    <w:rsid w:val="002A02C4"/>
    <w:rsid w:val="002A0356"/>
    <w:rsid w:val="002A03D3"/>
    <w:rsid w:val="002A045C"/>
    <w:rsid w:val="002A04C3"/>
    <w:rsid w:val="002A057C"/>
    <w:rsid w:val="002A058C"/>
    <w:rsid w:val="002A05E7"/>
    <w:rsid w:val="002A05FE"/>
    <w:rsid w:val="002A0661"/>
    <w:rsid w:val="002A07B5"/>
    <w:rsid w:val="002A0809"/>
    <w:rsid w:val="002A0829"/>
    <w:rsid w:val="002A09C5"/>
    <w:rsid w:val="002A0A22"/>
    <w:rsid w:val="002A0AA1"/>
    <w:rsid w:val="002A0AA3"/>
    <w:rsid w:val="002A0D25"/>
    <w:rsid w:val="002A0E11"/>
    <w:rsid w:val="002A0EB5"/>
    <w:rsid w:val="002A0F99"/>
    <w:rsid w:val="002A0FA8"/>
    <w:rsid w:val="002A0FF7"/>
    <w:rsid w:val="002A1051"/>
    <w:rsid w:val="002A1086"/>
    <w:rsid w:val="002A10F3"/>
    <w:rsid w:val="002A10FD"/>
    <w:rsid w:val="002A119B"/>
    <w:rsid w:val="002A11E3"/>
    <w:rsid w:val="002A1379"/>
    <w:rsid w:val="002A152A"/>
    <w:rsid w:val="002A15BB"/>
    <w:rsid w:val="002A15D6"/>
    <w:rsid w:val="002A1676"/>
    <w:rsid w:val="002A1679"/>
    <w:rsid w:val="002A16B2"/>
    <w:rsid w:val="002A16D0"/>
    <w:rsid w:val="002A172B"/>
    <w:rsid w:val="002A175C"/>
    <w:rsid w:val="002A17D4"/>
    <w:rsid w:val="002A1949"/>
    <w:rsid w:val="002A1AEB"/>
    <w:rsid w:val="002A1B65"/>
    <w:rsid w:val="002A1BFE"/>
    <w:rsid w:val="002A1C08"/>
    <w:rsid w:val="002A1D65"/>
    <w:rsid w:val="002A1DAA"/>
    <w:rsid w:val="002A1E2C"/>
    <w:rsid w:val="002A1F23"/>
    <w:rsid w:val="002A1FB4"/>
    <w:rsid w:val="002A1FE8"/>
    <w:rsid w:val="002A20DD"/>
    <w:rsid w:val="002A218D"/>
    <w:rsid w:val="002A225E"/>
    <w:rsid w:val="002A23AB"/>
    <w:rsid w:val="002A2401"/>
    <w:rsid w:val="002A249C"/>
    <w:rsid w:val="002A24DD"/>
    <w:rsid w:val="002A24EC"/>
    <w:rsid w:val="002A24FD"/>
    <w:rsid w:val="002A2577"/>
    <w:rsid w:val="002A25BA"/>
    <w:rsid w:val="002A267C"/>
    <w:rsid w:val="002A2731"/>
    <w:rsid w:val="002A27D6"/>
    <w:rsid w:val="002A28BE"/>
    <w:rsid w:val="002A2970"/>
    <w:rsid w:val="002A2A7A"/>
    <w:rsid w:val="002A2B5E"/>
    <w:rsid w:val="002A2B67"/>
    <w:rsid w:val="002A2C7F"/>
    <w:rsid w:val="002A2CF8"/>
    <w:rsid w:val="002A2DEB"/>
    <w:rsid w:val="002A2F31"/>
    <w:rsid w:val="002A2F7E"/>
    <w:rsid w:val="002A307E"/>
    <w:rsid w:val="002A30AA"/>
    <w:rsid w:val="002A331D"/>
    <w:rsid w:val="002A3440"/>
    <w:rsid w:val="002A34BD"/>
    <w:rsid w:val="002A34E8"/>
    <w:rsid w:val="002A3528"/>
    <w:rsid w:val="002A3606"/>
    <w:rsid w:val="002A3612"/>
    <w:rsid w:val="002A3625"/>
    <w:rsid w:val="002A37CE"/>
    <w:rsid w:val="002A39A6"/>
    <w:rsid w:val="002A3B56"/>
    <w:rsid w:val="002A3BBF"/>
    <w:rsid w:val="002A3BD2"/>
    <w:rsid w:val="002A3C4F"/>
    <w:rsid w:val="002A3E9E"/>
    <w:rsid w:val="002A4050"/>
    <w:rsid w:val="002A4078"/>
    <w:rsid w:val="002A4094"/>
    <w:rsid w:val="002A42CC"/>
    <w:rsid w:val="002A43B4"/>
    <w:rsid w:val="002A43C7"/>
    <w:rsid w:val="002A444A"/>
    <w:rsid w:val="002A46EA"/>
    <w:rsid w:val="002A46EB"/>
    <w:rsid w:val="002A4713"/>
    <w:rsid w:val="002A48A1"/>
    <w:rsid w:val="002A48C9"/>
    <w:rsid w:val="002A4971"/>
    <w:rsid w:val="002A49B1"/>
    <w:rsid w:val="002A49FE"/>
    <w:rsid w:val="002A4B39"/>
    <w:rsid w:val="002A4C25"/>
    <w:rsid w:val="002A4CDC"/>
    <w:rsid w:val="002A4CDF"/>
    <w:rsid w:val="002A4DA0"/>
    <w:rsid w:val="002A4ED5"/>
    <w:rsid w:val="002A4EE3"/>
    <w:rsid w:val="002A4F12"/>
    <w:rsid w:val="002A5008"/>
    <w:rsid w:val="002A5046"/>
    <w:rsid w:val="002A5058"/>
    <w:rsid w:val="002A50BF"/>
    <w:rsid w:val="002A51D3"/>
    <w:rsid w:val="002A5230"/>
    <w:rsid w:val="002A5357"/>
    <w:rsid w:val="002A543F"/>
    <w:rsid w:val="002A5456"/>
    <w:rsid w:val="002A54D8"/>
    <w:rsid w:val="002A54E5"/>
    <w:rsid w:val="002A5770"/>
    <w:rsid w:val="002A57B9"/>
    <w:rsid w:val="002A5874"/>
    <w:rsid w:val="002A5906"/>
    <w:rsid w:val="002A59A2"/>
    <w:rsid w:val="002A5A1F"/>
    <w:rsid w:val="002A5AB6"/>
    <w:rsid w:val="002A5C85"/>
    <w:rsid w:val="002A5CA8"/>
    <w:rsid w:val="002A5DBA"/>
    <w:rsid w:val="002A5E3F"/>
    <w:rsid w:val="002A5FBF"/>
    <w:rsid w:val="002A606D"/>
    <w:rsid w:val="002A60E7"/>
    <w:rsid w:val="002A611E"/>
    <w:rsid w:val="002A616C"/>
    <w:rsid w:val="002A616F"/>
    <w:rsid w:val="002A61CC"/>
    <w:rsid w:val="002A6417"/>
    <w:rsid w:val="002A646F"/>
    <w:rsid w:val="002A6472"/>
    <w:rsid w:val="002A6585"/>
    <w:rsid w:val="002A668B"/>
    <w:rsid w:val="002A66EA"/>
    <w:rsid w:val="002A6736"/>
    <w:rsid w:val="002A686D"/>
    <w:rsid w:val="002A6966"/>
    <w:rsid w:val="002A69C6"/>
    <w:rsid w:val="002A6A3B"/>
    <w:rsid w:val="002A6A80"/>
    <w:rsid w:val="002A6BF9"/>
    <w:rsid w:val="002A6C37"/>
    <w:rsid w:val="002A6C4E"/>
    <w:rsid w:val="002A6D48"/>
    <w:rsid w:val="002A6DEE"/>
    <w:rsid w:val="002A6EBD"/>
    <w:rsid w:val="002A6FB8"/>
    <w:rsid w:val="002A6FC1"/>
    <w:rsid w:val="002A70A6"/>
    <w:rsid w:val="002A71B9"/>
    <w:rsid w:val="002A7221"/>
    <w:rsid w:val="002A724D"/>
    <w:rsid w:val="002A7531"/>
    <w:rsid w:val="002A7551"/>
    <w:rsid w:val="002A7584"/>
    <w:rsid w:val="002A75E3"/>
    <w:rsid w:val="002A771C"/>
    <w:rsid w:val="002A780D"/>
    <w:rsid w:val="002A7884"/>
    <w:rsid w:val="002A7886"/>
    <w:rsid w:val="002A78C9"/>
    <w:rsid w:val="002A7CD3"/>
    <w:rsid w:val="002A7E7B"/>
    <w:rsid w:val="002A7F2A"/>
    <w:rsid w:val="002A7F58"/>
    <w:rsid w:val="002B0216"/>
    <w:rsid w:val="002B02C5"/>
    <w:rsid w:val="002B02E0"/>
    <w:rsid w:val="002B0645"/>
    <w:rsid w:val="002B095C"/>
    <w:rsid w:val="002B0A18"/>
    <w:rsid w:val="002B0AF1"/>
    <w:rsid w:val="002B0BA9"/>
    <w:rsid w:val="002B0CD1"/>
    <w:rsid w:val="002B0D8B"/>
    <w:rsid w:val="002B0F2E"/>
    <w:rsid w:val="002B109E"/>
    <w:rsid w:val="002B11C1"/>
    <w:rsid w:val="002B1214"/>
    <w:rsid w:val="002B1308"/>
    <w:rsid w:val="002B1381"/>
    <w:rsid w:val="002B1394"/>
    <w:rsid w:val="002B1445"/>
    <w:rsid w:val="002B15E3"/>
    <w:rsid w:val="002B15E4"/>
    <w:rsid w:val="002B166F"/>
    <w:rsid w:val="002B18EB"/>
    <w:rsid w:val="002B18EE"/>
    <w:rsid w:val="002B193B"/>
    <w:rsid w:val="002B1958"/>
    <w:rsid w:val="002B1977"/>
    <w:rsid w:val="002B1D0B"/>
    <w:rsid w:val="002B1E27"/>
    <w:rsid w:val="002B1E4B"/>
    <w:rsid w:val="002B1E85"/>
    <w:rsid w:val="002B1EB8"/>
    <w:rsid w:val="002B1EDF"/>
    <w:rsid w:val="002B1F54"/>
    <w:rsid w:val="002B1FD7"/>
    <w:rsid w:val="002B2076"/>
    <w:rsid w:val="002B2211"/>
    <w:rsid w:val="002B2366"/>
    <w:rsid w:val="002B23FF"/>
    <w:rsid w:val="002B241C"/>
    <w:rsid w:val="002B24A1"/>
    <w:rsid w:val="002B2600"/>
    <w:rsid w:val="002B269B"/>
    <w:rsid w:val="002B2710"/>
    <w:rsid w:val="002B2800"/>
    <w:rsid w:val="002B2942"/>
    <w:rsid w:val="002B2ACE"/>
    <w:rsid w:val="002B2CEA"/>
    <w:rsid w:val="002B2CEB"/>
    <w:rsid w:val="002B2CEC"/>
    <w:rsid w:val="002B2E51"/>
    <w:rsid w:val="002B2E74"/>
    <w:rsid w:val="002B2EED"/>
    <w:rsid w:val="002B2F60"/>
    <w:rsid w:val="002B2FF5"/>
    <w:rsid w:val="002B31B6"/>
    <w:rsid w:val="002B3360"/>
    <w:rsid w:val="002B35B0"/>
    <w:rsid w:val="002B35E1"/>
    <w:rsid w:val="002B3692"/>
    <w:rsid w:val="002B379E"/>
    <w:rsid w:val="002B383C"/>
    <w:rsid w:val="002B391A"/>
    <w:rsid w:val="002B392C"/>
    <w:rsid w:val="002B3939"/>
    <w:rsid w:val="002B3A19"/>
    <w:rsid w:val="002B3A7B"/>
    <w:rsid w:val="002B3B1C"/>
    <w:rsid w:val="002B3B94"/>
    <w:rsid w:val="002B3BB5"/>
    <w:rsid w:val="002B3BC4"/>
    <w:rsid w:val="002B3BD4"/>
    <w:rsid w:val="002B3C71"/>
    <w:rsid w:val="002B3E77"/>
    <w:rsid w:val="002B3E7E"/>
    <w:rsid w:val="002B3E85"/>
    <w:rsid w:val="002B3F4D"/>
    <w:rsid w:val="002B40B7"/>
    <w:rsid w:val="002B440C"/>
    <w:rsid w:val="002B450B"/>
    <w:rsid w:val="002B453D"/>
    <w:rsid w:val="002B4540"/>
    <w:rsid w:val="002B4569"/>
    <w:rsid w:val="002B4637"/>
    <w:rsid w:val="002B467F"/>
    <w:rsid w:val="002B474F"/>
    <w:rsid w:val="002B48C1"/>
    <w:rsid w:val="002B497F"/>
    <w:rsid w:val="002B4A00"/>
    <w:rsid w:val="002B4A97"/>
    <w:rsid w:val="002B4ADA"/>
    <w:rsid w:val="002B4B1B"/>
    <w:rsid w:val="002B4C29"/>
    <w:rsid w:val="002B4C56"/>
    <w:rsid w:val="002B4CA0"/>
    <w:rsid w:val="002B4CCD"/>
    <w:rsid w:val="002B4CF4"/>
    <w:rsid w:val="002B4D0C"/>
    <w:rsid w:val="002B4F2F"/>
    <w:rsid w:val="002B507F"/>
    <w:rsid w:val="002B51CF"/>
    <w:rsid w:val="002B5235"/>
    <w:rsid w:val="002B5318"/>
    <w:rsid w:val="002B53D1"/>
    <w:rsid w:val="002B5523"/>
    <w:rsid w:val="002B5931"/>
    <w:rsid w:val="002B5A02"/>
    <w:rsid w:val="002B5A99"/>
    <w:rsid w:val="002B5AD5"/>
    <w:rsid w:val="002B5B07"/>
    <w:rsid w:val="002B5CBB"/>
    <w:rsid w:val="002B5CF8"/>
    <w:rsid w:val="002B5DC8"/>
    <w:rsid w:val="002B5E89"/>
    <w:rsid w:val="002B5FE4"/>
    <w:rsid w:val="002B6125"/>
    <w:rsid w:val="002B62AF"/>
    <w:rsid w:val="002B6379"/>
    <w:rsid w:val="002B64B4"/>
    <w:rsid w:val="002B6533"/>
    <w:rsid w:val="002B656A"/>
    <w:rsid w:val="002B656F"/>
    <w:rsid w:val="002B65B1"/>
    <w:rsid w:val="002B65C6"/>
    <w:rsid w:val="002B67EE"/>
    <w:rsid w:val="002B68CE"/>
    <w:rsid w:val="002B6933"/>
    <w:rsid w:val="002B6A22"/>
    <w:rsid w:val="002B6AE6"/>
    <w:rsid w:val="002B6AFA"/>
    <w:rsid w:val="002B6B1A"/>
    <w:rsid w:val="002B6C1A"/>
    <w:rsid w:val="002B6C8F"/>
    <w:rsid w:val="002B6D3D"/>
    <w:rsid w:val="002B6DFB"/>
    <w:rsid w:val="002B6F51"/>
    <w:rsid w:val="002B701C"/>
    <w:rsid w:val="002B70C8"/>
    <w:rsid w:val="002B7231"/>
    <w:rsid w:val="002B72D3"/>
    <w:rsid w:val="002B72F3"/>
    <w:rsid w:val="002B74F0"/>
    <w:rsid w:val="002B7536"/>
    <w:rsid w:val="002B759C"/>
    <w:rsid w:val="002B75F1"/>
    <w:rsid w:val="002B762A"/>
    <w:rsid w:val="002B7632"/>
    <w:rsid w:val="002B776A"/>
    <w:rsid w:val="002B7914"/>
    <w:rsid w:val="002B7A3F"/>
    <w:rsid w:val="002B7A5E"/>
    <w:rsid w:val="002B7AE3"/>
    <w:rsid w:val="002B7B3C"/>
    <w:rsid w:val="002B7B9B"/>
    <w:rsid w:val="002B7C22"/>
    <w:rsid w:val="002B7C81"/>
    <w:rsid w:val="002B7C9C"/>
    <w:rsid w:val="002B7E1D"/>
    <w:rsid w:val="002B7E63"/>
    <w:rsid w:val="002B7EA4"/>
    <w:rsid w:val="002B7F2D"/>
    <w:rsid w:val="002B7FE1"/>
    <w:rsid w:val="002C0092"/>
    <w:rsid w:val="002C0109"/>
    <w:rsid w:val="002C015B"/>
    <w:rsid w:val="002C01FD"/>
    <w:rsid w:val="002C0264"/>
    <w:rsid w:val="002C034C"/>
    <w:rsid w:val="002C0464"/>
    <w:rsid w:val="002C0504"/>
    <w:rsid w:val="002C05CD"/>
    <w:rsid w:val="002C06FA"/>
    <w:rsid w:val="002C07F0"/>
    <w:rsid w:val="002C080F"/>
    <w:rsid w:val="002C099C"/>
    <w:rsid w:val="002C0C4D"/>
    <w:rsid w:val="002C0CBB"/>
    <w:rsid w:val="002C0CE4"/>
    <w:rsid w:val="002C0FD3"/>
    <w:rsid w:val="002C0FEA"/>
    <w:rsid w:val="002C1118"/>
    <w:rsid w:val="002C1167"/>
    <w:rsid w:val="002C1191"/>
    <w:rsid w:val="002C1339"/>
    <w:rsid w:val="002C13C6"/>
    <w:rsid w:val="002C1431"/>
    <w:rsid w:val="002C153B"/>
    <w:rsid w:val="002C1544"/>
    <w:rsid w:val="002C1589"/>
    <w:rsid w:val="002C1606"/>
    <w:rsid w:val="002C1632"/>
    <w:rsid w:val="002C1748"/>
    <w:rsid w:val="002C1755"/>
    <w:rsid w:val="002C178B"/>
    <w:rsid w:val="002C17AD"/>
    <w:rsid w:val="002C17F5"/>
    <w:rsid w:val="002C1892"/>
    <w:rsid w:val="002C1AD6"/>
    <w:rsid w:val="002C1AEA"/>
    <w:rsid w:val="002C1B64"/>
    <w:rsid w:val="002C1C31"/>
    <w:rsid w:val="002C1C76"/>
    <w:rsid w:val="002C1CE4"/>
    <w:rsid w:val="002C1DCC"/>
    <w:rsid w:val="002C1E9D"/>
    <w:rsid w:val="002C1F97"/>
    <w:rsid w:val="002C2024"/>
    <w:rsid w:val="002C205D"/>
    <w:rsid w:val="002C2090"/>
    <w:rsid w:val="002C20B6"/>
    <w:rsid w:val="002C2116"/>
    <w:rsid w:val="002C2268"/>
    <w:rsid w:val="002C228A"/>
    <w:rsid w:val="002C232A"/>
    <w:rsid w:val="002C233B"/>
    <w:rsid w:val="002C23BF"/>
    <w:rsid w:val="002C23FB"/>
    <w:rsid w:val="002C24BD"/>
    <w:rsid w:val="002C25DE"/>
    <w:rsid w:val="002C25FD"/>
    <w:rsid w:val="002C2618"/>
    <w:rsid w:val="002C267A"/>
    <w:rsid w:val="002C26B3"/>
    <w:rsid w:val="002C2703"/>
    <w:rsid w:val="002C295A"/>
    <w:rsid w:val="002C29DC"/>
    <w:rsid w:val="002C29FB"/>
    <w:rsid w:val="002C2A88"/>
    <w:rsid w:val="002C2A98"/>
    <w:rsid w:val="002C2B46"/>
    <w:rsid w:val="002C2E2A"/>
    <w:rsid w:val="002C2F61"/>
    <w:rsid w:val="002C3009"/>
    <w:rsid w:val="002C3064"/>
    <w:rsid w:val="002C30C9"/>
    <w:rsid w:val="002C30EA"/>
    <w:rsid w:val="002C32BE"/>
    <w:rsid w:val="002C32C9"/>
    <w:rsid w:val="002C331D"/>
    <w:rsid w:val="002C33F7"/>
    <w:rsid w:val="002C3495"/>
    <w:rsid w:val="002C34B7"/>
    <w:rsid w:val="002C34CD"/>
    <w:rsid w:val="002C3664"/>
    <w:rsid w:val="002C36D4"/>
    <w:rsid w:val="002C3ABF"/>
    <w:rsid w:val="002C3B2E"/>
    <w:rsid w:val="002C3B53"/>
    <w:rsid w:val="002C3BB7"/>
    <w:rsid w:val="002C3CD0"/>
    <w:rsid w:val="002C3CEB"/>
    <w:rsid w:val="002C3D4F"/>
    <w:rsid w:val="002C3D71"/>
    <w:rsid w:val="002C3DF9"/>
    <w:rsid w:val="002C3FF3"/>
    <w:rsid w:val="002C4051"/>
    <w:rsid w:val="002C42F0"/>
    <w:rsid w:val="002C448F"/>
    <w:rsid w:val="002C4625"/>
    <w:rsid w:val="002C46E7"/>
    <w:rsid w:val="002C47F7"/>
    <w:rsid w:val="002C4867"/>
    <w:rsid w:val="002C4875"/>
    <w:rsid w:val="002C488F"/>
    <w:rsid w:val="002C48B3"/>
    <w:rsid w:val="002C490B"/>
    <w:rsid w:val="002C4974"/>
    <w:rsid w:val="002C49EA"/>
    <w:rsid w:val="002C4A59"/>
    <w:rsid w:val="002C4A93"/>
    <w:rsid w:val="002C4C37"/>
    <w:rsid w:val="002C4C97"/>
    <w:rsid w:val="002C4F37"/>
    <w:rsid w:val="002C4F69"/>
    <w:rsid w:val="002C4FDF"/>
    <w:rsid w:val="002C50BB"/>
    <w:rsid w:val="002C5157"/>
    <w:rsid w:val="002C5171"/>
    <w:rsid w:val="002C51C9"/>
    <w:rsid w:val="002C51EA"/>
    <w:rsid w:val="002C51FE"/>
    <w:rsid w:val="002C5271"/>
    <w:rsid w:val="002C545A"/>
    <w:rsid w:val="002C55F1"/>
    <w:rsid w:val="002C571F"/>
    <w:rsid w:val="002C5761"/>
    <w:rsid w:val="002C5874"/>
    <w:rsid w:val="002C58DC"/>
    <w:rsid w:val="002C5912"/>
    <w:rsid w:val="002C59B6"/>
    <w:rsid w:val="002C5C67"/>
    <w:rsid w:val="002C5E25"/>
    <w:rsid w:val="002C5E37"/>
    <w:rsid w:val="002C5F3A"/>
    <w:rsid w:val="002C5FAC"/>
    <w:rsid w:val="002C60BC"/>
    <w:rsid w:val="002C6131"/>
    <w:rsid w:val="002C615D"/>
    <w:rsid w:val="002C6246"/>
    <w:rsid w:val="002C6465"/>
    <w:rsid w:val="002C64A4"/>
    <w:rsid w:val="002C6588"/>
    <w:rsid w:val="002C6611"/>
    <w:rsid w:val="002C6721"/>
    <w:rsid w:val="002C68CB"/>
    <w:rsid w:val="002C6959"/>
    <w:rsid w:val="002C6AEF"/>
    <w:rsid w:val="002C6D41"/>
    <w:rsid w:val="002C6D83"/>
    <w:rsid w:val="002C6E90"/>
    <w:rsid w:val="002C6E9B"/>
    <w:rsid w:val="002C6F38"/>
    <w:rsid w:val="002C7033"/>
    <w:rsid w:val="002C7152"/>
    <w:rsid w:val="002C7161"/>
    <w:rsid w:val="002C7189"/>
    <w:rsid w:val="002C71CC"/>
    <w:rsid w:val="002C71CE"/>
    <w:rsid w:val="002C7284"/>
    <w:rsid w:val="002C750C"/>
    <w:rsid w:val="002C75E9"/>
    <w:rsid w:val="002C7677"/>
    <w:rsid w:val="002C780F"/>
    <w:rsid w:val="002C782B"/>
    <w:rsid w:val="002C7912"/>
    <w:rsid w:val="002C7963"/>
    <w:rsid w:val="002C7981"/>
    <w:rsid w:val="002C7A02"/>
    <w:rsid w:val="002C7A4F"/>
    <w:rsid w:val="002C7AC2"/>
    <w:rsid w:val="002C7AE6"/>
    <w:rsid w:val="002C7AE8"/>
    <w:rsid w:val="002C7BFA"/>
    <w:rsid w:val="002C7C85"/>
    <w:rsid w:val="002C7D6F"/>
    <w:rsid w:val="002C7D73"/>
    <w:rsid w:val="002C7E98"/>
    <w:rsid w:val="002C7EBD"/>
    <w:rsid w:val="002C7EDC"/>
    <w:rsid w:val="002C7F17"/>
    <w:rsid w:val="002D001A"/>
    <w:rsid w:val="002D0040"/>
    <w:rsid w:val="002D00D0"/>
    <w:rsid w:val="002D00E3"/>
    <w:rsid w:val="002D00FE"/>
    <w:rsid w:val="002D02D7"/>
    <w:rsid w:val="002D0346"/>
    <w:rsid w:val="002D0362"/>
    <w:rsid w:val="002D0473"/>
    <w:rsid w:val="002D04EC"/>
    <w:rsid w:val="002D06DD"/>
    <w:rsid w:val="002D0734"/>
    <w:rsid w:val="002D07DC"/>
    <w:rsid w:val="002D07F7"/>
    <w:rsid w:val="002D0891"/>
    <w:rsid w:val="002D0998"/>
    <w:rsid w:val="002D0AD6"/>
    <w:rsid w:val="002D0AE2"/>
    <w:rsid w:val="002D0C75"/>
    <w:rsid w:val="002D0DCA"/>
    <w:rsid w:val="002D0E39"/>
    <w:rsid w:val="002D0E44"/>
    <w:rsid w:val="002D0E5A"/>
    <w:rsid w:val="002D0EBD"/>
    <w:rsid w:val="002D0F53"/>
    <w:rsid w:val="002D10E1"/>
    <w:rsid w:val="002D120B"/>
    <w:rsid w:val="002D1225"/>
    <w:rsid w:val="002D12FE"/>
    <w:rsid w:val="002D140B"/>
    <w:rsid w:val="002D1416"/>
    <w:rsid w:val="002D154D"/>
    <w:rsid w:val="002D15B3"/>
    <w:rsid w:val="002D15CC"/>
    <w:rsid w:val="002D16A9"/>
    <w:rsid w:val="002D178D"/>
    <w:rsid w:val="002D1959"/>
    <w:rsid w:val="002D19FA"/>
    <w:rsid w:val="002D1ABC"/>
    <w:rsid w:val="002D1B93"/>
    <w:rsid w:val="002D1C42"/>
    <w:rsid w:val="002D1DC9"/>
    <w:rsid w:val="002D1ECF"/>
    <w:rsid w:val="002D1F60"/>
    <w:rsid w:val="002D1F63"/>
    <w:rsid w:val="002D236E"/>
    <w:rsid w:val="002D23B0"/>
    <w:rsid w:val="002D240F"/>
    <w:rsid w:val="002D249F"/>
    <w:rsid w:val="002D24A2"/>
    <w:rsid w:val="002D2541"/>
    <w:rsid w:val="002D254E"/>
    <w:rsid w:val="002D2590"/>
    <w:rsid w:val="002D2628"/>
    <w:rsid w:val="002D26AF"/>
    <w:rsid w:val="002D26EF"/>
    <w:rsid w:val="002D2715"/>
    <w:rsid w:val="002D2800"/>
    <w:rsid w:val="002D292A"/>
    <w:rsid w:val="002D2A40"/>
    <w:rsid w:val="002D2B8C"/>
    <w:rsid w:val="002D2BAD"/>
    <w:rsid w:val="002D2C10"/>
    <w:rsid w:val="002D2C66"/>
    <w:rsid w:val="002D2C83"/>
    <w:rsid w:val="002D2CBF"/>
    <w:rsid w:val="002D2CE3"/>
    <w:rsid w:val="002D2DAF"/>
    <w:rsid w:val="002D2DF1"/>
    <w:rsid w:val="002D2F93"/>
    <w:rsid w:val="002D2FB6"/>
    <w:rsid w:val="002D329F"/>
    <w:rsid w:val="002D32F7"/>
    <w:rsid w:val="002D33AB"/>
    <w:rsid w:val="002D341E"/>
    <w:rsid w:val="002D34AF"/>
    <w:rsid w:val="002D353C"/>
    <w:rsid w:val="002D361A"/>
    <w:rsid w:val="002D364E"/>
    <w:rsid w:val="002D3682"/>
    <w:rsid w:val="002D385D"/>
    <w:rsid w:val="002D389A"/>
    <w:rsid w:val="002D389C"/>
    <w:rsid w:val="002D3B4B"/>
    <w:rsid w:val="002D3B5C"/>
    <w:rsid w:val="002D3BC5"/>
    <w:rsid w:val="002D3BFF"/>
    <w:rsid w:val="002D3C7D"/>
    <w:rsid w:val="002D3C81"/>
    <w:rsid w:val="002D3CC2"/>
    <w:rsid w:val="002D3CD7"/>
    <w:rsid w:val="002D3D7F"/>
    <w:rsid w:val="002D3DD4"/>
    <w:rsid w:val="002D3E7A"/>
    <w:rsid w:val="002D3EED"/>
    <w:rsid w:val="002D4006"/>
    <w:rsid w:val="002D4091"/>
    <w:rsid w:val="002D40C8"/>
    <w:rsid w:val="002D4165"/>
    <w:rsid w:val="002D42FE"/>
    <w:rsid w:val="002D4495"/>
    <w:rsid w:val="002D44AB"/>
    <w:rsid w:val="002D4518"/>
    <w:rsid w:val="002D46F4"/>
    <w:rsid w:val="002D4808"/>
    <w:rsid w:val="002D4861"/>
    <w:rsid w:val="002D48B3"/>
    <w:rsid w:val="002D4BF4"/>
    <w:rsid w:val="002D4D1D"/>
    <w:rsid w:val="002D4EE5"/>
    <w:rsid w:val="002D5016"/>
    <w:rsid w:val="002D517F"/>
    <w:rsid w:val="002D5285"/>
    <w:rsid w:val="002D5388"/>
    <w:rsid w:val="002D5447"/>
    <w:rsid w:val="002D5462"/>
    <w:rsid w:val="002D552F"/>
    <w:rsid w:val="002D5571"/>
    <w:rsid w:val="002D56C8"/>
    <w:rsid w:val="002D56CB"/>
    <w:rsid w:val="002D5817"/>
    <w:rsid w:val="002D5911"/>
    <w:rsid w:val="002D59C1"/>
    <w:rsid w:val="002D5C56"/>
    <w:rsid w:val="002D5C6C"/>
    <w:rsid w:val="002D5CF8"/>
    <w:rsid w:val="002D5D61"/>
    <w:rsid w:val="002D5D7A"/>
    <w:rsid w:val="002D5E14"/>
    <w:rsid w:val="002D5E69"/>
    <w:rsid w:val="002D5EA8"/>
    <w:rsid w:val="002D612C"/>
    <w:rsid w:val="002D63E2"/>
    <w:rsid w:val="002D65F9"/>
    <w:rsid w:val="002D664E"/>
    <w:rsid w:val="002D6672"/>
    <w:rsid w:val="002D67A7"/>
    <w:rsid w:val="002D68FE"/>
    <w:rsid w:val="002D69B8"/>
    <w:rsid w:val="002D69F4"/>
    <w:rsid w:val="002D6A50"/>
    <w:rsid w:val="002D6B35"/>
    <w:rsid w:val="002D6B38"/>
    <w:rsid w:val="002D6B8C"/>
    <w:rsid w:val="002D6C29"/>
    <w:rsid w:val="002D6CF1"/>
    <w:rsid w:val="002D6CFA"/>
    <w:rsid w:val="002D6DB3"/>
    <w:rsid w:val="002D6DB5"/>
    <w:rsid w:val="002D6DDE"/>
    <w:rsid w:val="002D6E70"/>
    <w:rsid w:val="002D6EF0"/>
    <w:rsid w:val="002D6F4D"/>
    <w:rsid w:val="002D70B7"/>
    <w:rsid w:val="002D71F7"/>
    <w:rsid w:val="002D72E5"/>
    <w:rsid w:val="002D736B"/>
    <w:rsid w:val="002D73A7"/>
    <w:rsid w:val="002D7435"/>
    <w:rsid w:val="002D744D"/>
    <w:rsid w:val="002D749D"/>
    <w:rsid w:val="002D74DE"/>
    <w:rsid w:val="002D754D"/>
    <w:rsid w:val="002D766D"/>
    <w:rsid w:val="002D7695"/>
    <w:rsid w:val="002D781A"/>
    <w:rsid w:val="002D7828"/>
    <w:rsid w:val="002D787D"/>
    <w:rsid w:val="002D7947"/>
    <w:rsid w:val="002D7BBE"/>
    <w:rsid w:val="002D7C4B"/>
    <w:rsid w:val="002D7D8A"/>
    <w:rsid w:val="002D7E23"/>
    <w:rsid w:val="002D7E2F"/>
    <w:rsid w:val="002D7F06"/>
    <w:rsid w:val="002D7F48"/>
    <w:rsid w:val="002D7FC6"/>
    <w:rsid w:val="002E0149"/>
    <w:rsid w:val="002E0160"/>
    <w:rsid w:val="002E0181"/>
    <w:rsid w:val="002E031D"/>
    <w:rsid w:val="002E0327"/>
    <w:rsid w:val="002E03E6"/>
    <w:rsid w:val="002E0459"/>
    <w:rsid w:val="002E05D5"/>
    <w:rsid w:val="002E067E"/>
    <w:rsid w:val="002E07E3"/>
    <w:rsid w:val="002E07E9"/>
    <w:rsid w:val="002E08AB"/>
    <w:rsid w:val="002E08FB"/>
    <w:rsid w:val="002E0B33"/>
    <w:rsid w:val="002E0C37"/>
    <w:rsid w:val="002E0C5F"/>
    <w:rsid w:val="002E0CFC"/>
    <w:rsid w:val="002E0F0F"/>
    <w:rsid w:val="002E0F3D"/>
    <w:rsid w:val="002E0FC9"/>
    <w:rsid w:val="002E101F"/>
    <w:rsid w:val="002E10CF"/>
    <w:rsid w:val="002E1163"/>
    <w:rsid w:val="002E11B0"/>
    <w:rsid w:val="002E125A"/>
    <w:rsid w:val="002E12FA"/>
    <w:rsid w:val="002E132B"/>
    <w:rsid w:val="002E133D"/>
    <w:rsid w:val="002E13D5"/>
    <w:rsid w:val="002E14B7"/>
    <w:rsid w:val="002E14F0"/>
    <w:rsid w:val="002E151C"/>
    <w:rsid w:val="002E1643"/>
    <w:rsid w:val="002E1659"/>
    <w:rsid w:val="002E170D"/>
    <w:rsid w:val="002E173B"/>
    <w:rsid w:val="002E187D"/>
    <w:rsid w:val="002E199B"/>
    <w:rsid w:val="002E19A0"/>
    <w:rsid w:val="002E1B15"/>
    <w:rsid w:val="002E1CC6"/>
    <w:rsid w:val="002E1DDF"/>
    <w:rsid w:val="002E1E10"/>
    <w:rsid w:val="002E1E81"/>
    <w:rsid w:val="002E1FCF"/>
    <w:rsid w:val="002E2004"/>
    <w:rsid w:val="002E202F"/>
    <w:rsid w:val="002E20D1"/>
    <w:rsid w:val="002E21D7"/>
    <w:rsid w:val="002E223C"/>
    <w:rsid w:val="002E2314"/>
    <w:rsid w:val="002E236E"/>
    <w:rsid w:val="002E240E"/>
    <w:rsid w:val="002E2441"/>
    <w:rsid w:val="002E2529"/>
    <w:rsid w:val="002E259B"/>
    <w:rsid w:val="002E26FE"/>
    <w:rsid w:val="002E2851"/>
    <w:rsid w:val="002E2A51"/>
    <w:rsid w:val="002E2A53"/>
    <w:rsid w:val="002E2AA9"/>
    <w:rsid w:val="002E2C18"/>
    <w:rsid w:val="002E2C34"/>
    <w:rsid w:val="002E2CE7"/>
    <w:rsid w:val="002E2D06"/>
    <w:rsid w:val="002E2E3E"/>
    <w:rsid w:val="002E2E8F"/>
    <w:rsid w:val="002E2EE5"/>
    <w:rsid w:val="002E2FB7"/>
    <w:rsid w:val="002E3008"/>
    <w:rsid w:val="002E3024"/>
    <w:rsid w:val="002E305D"/>
    <w:rsid w:val="002E30C7"/>
    <w:rsid w:val="002E31B5"/>
    <w:rsid w:val="002E32C5"/>
    <w:rsid w:val="002E32EE"/>
    <w:rsid w:val="002E3358"/>
    <w:rsid w:val="002E33DD"/>
    <w:rsid w:val="002E343A"/>
    <w:rsid w:val="002E343B"/>
    <w:rsid w:val="002E3715"/>
    <w:rsid w:val="002E3721"/>
    <w:rsid w:val="002E3841"/>
    <w:rsid w:val="002E38D6"/>
    <w:rsid w:val="002E3AB0"/>
    <w:rsid w:val="002E3B24"/>
    <w:rsid w:val="002E3C18"/>
    <w:rsid w:val="002E3D32"/>
    <w:rsid w:val="002E3D54"/>
    <w:rsid w:val="002E3D56"/>
    <w:rsid w:val="002E3E29"/>
    <w:rsid w:val="002E3E65"/>
    <w:rsid w:val="002E3F5B"/>
    <w:rsid w:val="002E400C"/>
    <w:rsid w:val="002E4092"/>
    <w:rsid w:val="002E41D4"/>
    <w:rsid w:val="002E42FD"/>
    <w:rsid w:val="002E4318"/>
    <w:rsid w:val="002E44C8"/>
    <w:rsid w:val="002E454E"/>
    <w:rsid w:val="002E457C"/>
    <w:rsid w:val="002E45DC"/>
    <w:rsid w:val="002E4654"/>
    <w:rsid w:val="002E4661"/>
    <w:rsid w:val="002E46BD"/>
    <w:rsid w:val="002E46E7"/>
    <w:rsid w:val="002E4732"/>
    <w:rsid w:val="002E4AF0"/>
    <w:rsid w:val="002E4C02"/>
    <w:rsid w:val="002E4CF2"/>
    <w:rsid w:val="002E4DD7"/>
    <w:rsid w:val="002E4E83"/>
    <w:rsid w:val="002E4ECD"/>
    <w:rsid w:val="002E4F6C"/>
    <w:rsid w:val="002E4F78"/>
    <w:rsid w:val="002E4FDF"/>
    <w:rsid w:val="002E50C0"/>
    <w:rsid w:val="002E5172"/>
    <w:rsid w:val="002E51A8"/>
    <w:rsid w:val="002E5259"/>
    <w:rsid w:val="002E5460"/>
    <w:rsid w:val="002E5489"/>
    <w:rsid w:val="002E548F"/>
    <w:rsid w:val="002E556C"/>
    <w:rsid w:val="002E55FD"/>
    <w:rsid w:val="002E5740"/>
    <w:rsid w:val="002E5847"/>
    <w:rsid w:val="002E5980"/>
    <w:rsid w:val="002E5A11"/>
    <w:rsid w:val="002E5AF8"/>
    <w:rsid w:val="002E5B8E"/>
    <w:rsid w:val="002E5CA9"/>
    <w:rsid w:val="002E5D34"/>
    <w:rsid w:val="002E5D47"/>
    <w:rsid w:val="002E5E6E"/>
    <w:rsid w:val="002E5F26"/>
    <w:rsid w:val="002E635E"/>
    <w:rsid w:val="002E6360"/>
    <w:rsid w:val="002E6441"/>
    <w:rsid w:val="002E6590"/>
    <w:rsid w:val="002E67A0"/>
    <w:rsid w:val="002E67CC"/>
    <w:rsid w:val="002E680A"/>
    <w:rsid w:val="002E68C3"/>
    <w:rsid w:val="002E696B"/>
    <w:rsid w:val="002E69CA"/>
    <w:rsid w:val="002E6A45"/>
    <w:rsid w:val="002E6AE2"/>
    <w:rsid w:val="002E6B3F"/>
    <w:rsid w:val="002E6BF9"/>
    <w:rsid w:val="002E6C87"/>
    <w:rsid w:val="002E6D1A"/>
    <w:rsid w:val="002E7014"/>
    <w:rsid w:val="002E7126"/>
    <w:rsid w:val="002E717B"/>
    <w:rsid w:val="002E719A"/>
    <w:rsid w:val="002E7210"/>
    <w:rsid w:val="002E72E4"/>
    <w:rsid w:val="002E74A1"/>
    <w:rsid w:val="002E74FE"/>
    <w:rsid w:val="002E75BE"/>
    <w:rsid w:val="002E75CC"/>
    <w:rsid w:val="002E75F4"/>
    <w:rsid w:val="002E7720"/>
    <w:rsid w:val="002E77DF"/>
    <w:rsid w:val="002E79A6"/>
    <w:rsid w:val="002E7B69"/>
    <w:rsid w:val="002E7C0C"/>
    <w:rsid w:val="002E7C40"/>
    <w:rsid w:val="002F00D8"/>
    <w:rsid w:val="002F00D9"/>
    <w:rsid w:val="002F00DA"/>
    <w:rsid w:val="002F01D2"/>
    <w:rsid w:val="002F01D6"/>
    <w:rsid w:val="002F0339"/>
    <w:rsid w:val="002F03A0"/>
    <w:rsid w:val="002F03E4"/>
    <w:rsid w:val="002F03EA"/>
    <w:rsid w:val="002F0401"/>
    <w:rsid w:val="002F0469"/>
    <w:rsid w:val="002F0506"/>
    <w:rsid w:val="002F0597"/>
    <w:rsid w:val="002F05A7"/>
    <w:rsid w:val="002F05C9"/>
    <w:rsid w:val="002F05DD"/>
    <w:rsid w:val="002F06B9"/>
    <w:rsid w:val="002F07E1"/>
    <w:rsid w:val="002F080C"/>
    <w:rsid w:val="002F0862"/>
    <w:rsid w:val="002F0AF8"/>
    <w:rsid w:val="002F0B36"/>
    <w:rsid w:val="002F0CC0"/>
    <w:rsid w:val="002F0CF0"/>
    <w:rsid w:val="002F0D24"/>
    <w:rsid w:val="002F0F54"/>
    <w:rsid w:val="002F10B6"/>
    <w:rsid w:val="002F12BC"/>
    <w:rsid w:val="002F13D7"/>
    <w:rsid w:val="002F14E4"/>
    <w:rsid w:val="002F163D"/>
    <w:rsid w:val="002F167F"/>
    <w:rsid w:val="002F1686"/>
    <w:rsid w:val="002F1709"/>
    <w:rsid w:val="002F17F1"/>
    <w:rsid w:val="002F1A2A"/>
    <w:rsid w:val="002F1A62"/>
    <w:rsid w:val="002F1BB4"/>
    <w:rsid w:val="002F1BDB"/>
    <w:rsid w:val="002F1DA3"/>
    <w:rsid w:val="002F1DB7"/>
    <w:rsid w:val="002F1E3F"/>
    <w:rsid w:val="002F1EA9"/>
    <w:rsid w:val="002F1FD8"/>
    <w:rsid w:val="002F1FDE"/>
    <w:rsid w:val="002F215D"/>
    <w:rsid w:val="002F21AE"/>
    <w:rsid w:val="002F21CD"/>
    <w:rsid w:val="002F237D"/>
    <w:rsid w:val="002F244E"/>
    <w:rsid w:val="002F2474"/>
    <w:rsid w:val="002F24B6"/>
    <w:rsid w:val="002F2507"/>
    <w:rsid w:val="002F255B"/>
    <w:rsid w:val="002F2611"/>
    <w:rsid w:val="002F2801"/>
    <w:rsid w:val="002F28AB"/>
    <w:rsid w:val="002F28BF"/>
    <w:rsid w:val="002F2A5F"/>
    <w:rsid w:val="002F2AA9"/>
    <w:rsid w:val="002F2B79"/>
    <w:rsid w:val="002F2CB1"/>
    <w:rsid w:val="002F2CEC"/>
    <w:rsid w:val="002F2D1D"/>
    <w:rsid w:val="002F2DD9"/>
    <w:rsid w:val="002F2F82"/>
    <w:rsid w:val="002F3020"/>
    <w:rsid w:val="002F31DE"/>
    <w:rsid w:val="002F3205"/>
    <w:rsid w:val="002F32D5"/>
    <w:rsid w:val="002F3313"/>
    <w:rsid w:val="002F33B1"/>
    <w:rsid w:val="002F34F0"/>
    <w:rsid w:val="002F3554"/>
    <w:rsid w:val="002F3577"/>
    <w:rsid w:val="002F3587"/>
    <w:rsid w:val="002F367A"/>
    <w:rsid w:val="002F36BF"/>
    <w:rsid w:val="002F36CC"/>
    <w:rsid w:val="002F377E"/>
    <w:rsid w:val="002F37D4"/>
    <w:rsid w:val="002F3886"/>
    <w:rsid w:val="002F3989"/>
    <w:rsid w:val="002F398A"/>
    <w:rsid w:val="002F399E"/>
    <w:rsid w:val="002F39AD"/>
    <w:rsid w:val="002F39D8"/>
    <w:rsid w:val="002F3B82"/>
    <w:rsid w:val="002F3B9B"/>
    <w:rsid w:val="002F3CD5"/>
    <w:rsid w:val="002F3D97"/>
    <w:rsid w:val="002F3E0D"/>
    <w:rsid w:val="002F4073"/>
    <w:rsid w:val="002F416D"/>
    <w:rsid w:val="002F4241"/>
    <w:rsid w:val="002F4255"/>
    <w:rsid w:val="002F4293"/>
    <w:rsid w:val="002F4342"/>
    <w:rsid w:val="002F4397"/>
    <w:rsid w:val="002F459B"/>
    <w:rsid w:val="002F4705"/>
    <w:rsid w:val="002F477D"/>
    <w:rsid w:val="002F47BA"/>
    <w:rsid w:val="002F47F5"/>
    <w:rsid w:val="002F49D3"/>
    <w:rsid w:val="002F4A54"/>
    <w:rsid w:val="002F4A7B"/>
    <w:rsid w:val="002F4C0C"/>
    <w:rsid w:val="002F4CB2"/>
    <w:rsid w:val="002F4CCE"/>
    <w:rsid w:val="002F4DB4"/>
    <w:rsid w:val="002F4FD9"/>
    <w:rsid w:val="002F507D"/>
    <w:rsid w:val="002F50A4"/>
    <w:rsid w:val="002F5142"/>
    <w:rsid w:val="002F51A7"/>
    <w:rsid w:val="002F5225"/>
    <w:rsid w:val="002F526C"/>
    <w:rsid w:val="002F528B"/>
    <w:rsid w:val="002F5388"/>
    <w:rsid w:val="002F53A7"/>
    <w:rsid w:val="002F53E2"/>
    <w:rsid w:val="002F5476"/>
    <w:rsid w:val="002F54B2"/>
    <w:rsid w:val="002F56BF"/>
    <w:rsid w:val="002F57B4"/>
    <w:rsid w:val="002F57C5"/>
    <w:rsid w:val="002F57D1"/>
    <w:rsid w:val="002F57FF"/>
    <w:rsid w:val="002F5883"/>
    <w:rsid w:val="002F5933"/>
    <w:rsid w:val="002F599B"/>
    <w:rsid w:val="002F5A36"/>
    <w:rsid w:val="002F5A6B"/>
    <w:rsid w:val="002F5C34"/>
    <w:rsid w:val="002F5E4B"/>
    <w:rsid w:val="002F5EB4"/>
    <w:rsid w:val="002F5F24"/>
    <w:rsid w:val="002F5F41"/>
    <w:rsid w:val="002F60CD"/>
    <w:rsid w:val="002F60E9"/>
    <w:rsid w:val="002F60EE"/>
    <w:rsid w:val="002F6259"/>
    <w:rsid w:val="002F62F6"/>
    <w:rsid w:val="002F638C"/>
    <w:rsid w:val="002F66B6"/>
    <w:rsid w:val="002F6773"/>
    <w:rsid w:val="002F69A5"/>
    <w:rsid w:val="002F69C3"/>
    <w:rsid w:val="002F6A9B"/>
    <w:rsid w:val="002F6C0E"/>
    <w:rsid w:val="002F6CAB"/>
    <w:rsid w:val="002F6D18"/>
    <w:rsid w:val="002F6D5C"/>
    <w:rsid w:val="002F6F2F"/>
    <w:rsid w:val="002F7013"/>
    <w:rsid w:val="002F7042"/>
    <w:rsid w:val="002F7201"/>
    <w:rsid w:val="002F737B"/>
    <w:rsid w:val="002F7506"/>
    <w:rsid w:val="002F7602"/>
    <w:rsid w:val="002F7650"/>
    <w:rsid w:val="002F7866"/>
    <w:rsid w:val="002F78E2"/>
    <w:rsid w:val="002F7D78"/>
    <w:rsid w:val="002F7D90"/>
    <w:rsid w:val="002F7FCD"/>
    <w:rsid w:val="002F7FE5"/>
    <w:rsid w:val="0030001A"/>
    <w:rsid w:val="0030007A"/>
    <w:rsid w:val="00300107"/>
    <w:rsid w:val="003001B5"/>
    <w:rsid w:val="003001D5"/>
    <w:rsid w:val="00300227"/>
    <w:rsid w:val="0030029F"/>
    <w:rsid w:val="003002B4"/>
    <w:rsid w:val="003002C6"/>
    <w:rsid w:val="003003C4"/>
    <w:rsid w:val="003003F1"/>
    <w:rsid w:val="00300508"/>
    <w:rsid w:val="00300611"/>
    <w:rsid w:val="0030061F"/>
    <w:rsid w:val="003006E4"/>
    <w:rsid w:val="0030074C"/>
    <w:rsid w:val="003007C1"/>
    <w:rsid w:val="00300972"/>
    <w:rsid w:val="0030099D"/>
    <w:rsid w:val="00300A1C"/>
    <w:rsid w:val="00300B4F"/>
    <w:rsid w:val="00300B9F"/>
    <w:rsid w:val="00300C14"/>
    <w:rsid w:val="00300DC9"/>
    <w:rsid w:val="00300EA0"/>
    <w:rsid w:val="00300FAF"/>
    <w:rsid w:val="00301048"/>
    <w:rsid w:val="003010BD"/>
    <w:rsid w:val="003010E4"/>
    <w:rsid w:val="003012B8"/>
    <w:rsid w:val="00301301"/>
    <w:rsid w:val="00301327"/>
    <w:rsid w:val="00301429"/>
    <w:rsid w:val="00301531"/>
    <w:rsid w:val="003015EF"/>
    <w:rsid w:val="003015F7"/>
    <w:rsid w:val="00301710"/>
    <w:rsid w:val="003018C5"/>
    <w:rsid w:val="003019F1"/>
    <w:rsid w:val="00301B12"/>
    <w:rsid w:val="00301BC4"/>
    <w:rsid w:val="00301C63"/>
    <w:rsid w:val="00301C9A"/>
    <w:rsid w:val="00301F43"/>
    <w:rsid w:val="00301F5C"/>
    <w:rsid w:val="003020A4"/>
    <w:rsid w:val="00302266"/>
    <w:rsid w:val="003023B3"/>
    <w:rsid w:val="0030242A"/>
    <w:rsid w:val="00302473"/>
    <w:rsid w:val="003026FA"/>
    <w:rsid w:val="0030278E"/>
    <w:rsid w:val="003027FB"/>
    <w:rsid w:val="003028A4"/>
    <w:rsid w:val="00302A86"/>
    <w:rsid w:val="00302B95"/>
    <w:rsid w:val="00302BB4"/>
    <w:rsid w:val="00302BE3"/>
    <w:rsid w:val="00302CF7"/>
    <w:rsid w:val="00302D88"/>
    <w:rsid w:val="00302E00"/>
    <w:rsid w:val="00302E3E"/>
    <w:rsid w:val="00302EDA"/>
    <w:rsid w:val="00302F51"/>
    <w:rsid w:val="00302F9E"/>
    <w:rsid w:val="003030CC"/>
    <w:rsid w:val="003030FE"/>
    <w:rsid w:val="00303137"/>
    <w:rsid w:val="00303161"/>
    <w:rsid w:val="003033D4"/>
    <w:rsid w:val="003033FD"/>
    <w:rsid w:val="00303509"/>
    <w:rsid w:val="0030375F"/>
    <w:rsid w:val="00303842"/>
    <w:rsid w:val="0030392C"/>
    <w:rsid w:val="00303941"/>
    <w:rsid w:val="003039EB"/>
    <w:rsid w:val="00303A65"/>
    <w:rsid w:val="00303A73"/>
    <w:rsid w:val="00303AD7"/>
    <w:rsid w:val="00303C33"/>
    <w:rsid w:val="00303C4D"/>
    <w:rsid w:val="00303C5A"/>
    <w:rsid w:val="00303D7D"/>
    <w:rsid w:val="00303D88"/>
    <w:rsid w:val="00303EBF"/>
    <w:rsid w:val="00303ECE"/>
    <w:rsid w:val="0030401C"/>
    <w:rsid w:val="003040DF"/>
    <w:rsid w:val="00304108"/>
    <w:rsid w:val="00304230"/>
    <w:rsid w:val="0030424E"/>
    <w:rsid w:val="003042E3"/>
    <w:rsid w:val="003045AE"/>
    <w:rsid w:val="003046BE"/>
    <w:rsid w:val="003046F1"/>
    <w:rsid w:val="00304825"/>
    <w:rsid w:val="00304A86"/>
    <w:rsid w:val="00304B61"/>
    <w:rsid w:val="00304C24"/>
    <w:rsid w:val="00304C26"/>
    <w:rsid w:val="00304C8D"/>
    <w:rsid w:val="00304FF8"/>
    <w:rsid w:val="00305074"/>
    <w:rsid w:val="00305075"/>
    <w:rsid w:val="0030514C"/>
    <w:rsid w:val="0030518D"/>
    <w:rsid w:val="00305228"/>
    <w:rsid w:val="003052A9"/>
    <w:rsid w:val="0030535A"/>
    <w:rsid w:val="003053AF"/>
    <w:rsid w:val="003054A7"/>
    <w:rsid w:val="00305538"/>
    <w:rsid w:val="003056B5"/>
    <w:rsid w:val="00305745"/>
    <w:rsid w:val="003058B6"/>
    <w:rsid w:val="00305948"/>
    <w:rsid w:val="00305A09"/>
    <w:rsid w:val="00305A59"/>
    <w:rsid w:val="00305B47"/>
    <w:rsid w:val="00305BC1"/>
    <w:rsid w:val="00305BD3"/>
    <w:rsid w:val="00305C73"/>
    <w:rsid w:val="00305C79"/>
    <w:rsid w:val="00305D1C"/>
    <w:rsid w:val="00305F40"/>
    <w:rsid w:val="00305F75"/>
    <w:rsid w:val="00305F84"/>
    <w:rsid w:val="00305FF2"/>
    <w:rsid w:val="00306091"/>
    <w:rsid w:val="003062F6"/>
    <w:rsid w:val="003063F9"/>
    <w:rsid w:val="00306403"/>
    <w:rsid w:val="00306483"/>
    <w:rsid w:val="003064B8"/>
    <w:rsid w:val="00306513"/>
    <w:rsid w:val="003065AA"/>
    <w:rsid w:val="003065DF"/>
    <w:rsid w:val="003066A0"/>
    <w:rsid w:val="00306727"/>
    <w:rsid w:val="00306776"/>
    <w:rsid w:val="0030684D"/>
    <w:rsid w:val="00306912"/>
    <w:rsid w:val="00306A98"/>
    <w:rsid w:val="00306AB1"/>
    <w:rsid w:val="00306B83"/>
    <w:rsid w:val="00306D4E"/>
    <w:rsid w:val="00306DF6"/>
    <w:rsid w:val="00306E6F"/>
    <w:rsid w:val="00306EE1"/>
    <w:rsid w:val="00306F05"/>
    <w:rsid w:val="00306F25"/>
    <w:rsid w:val="00306F6C"/>
    <w:rsid w:val="00306F8E"/>
    <w:rsid w:val="00306FB1"/>
    <w:rsid w:val="0030701D"/>
    <w:rsid w:val="003071CB"/>
    <w:rsid w:val="00307207"/>
    <w:rsid w:val="003072F0"/>
    <w:rsid w:val="003073F5"/>
    <w:rsid w:val="003074F1"/>
    <w:rsid w:val="00307566"/>
    <w:rsid w:val="00307703"/>
    <w:rsid w:val="00307941"/>
    <w:rsid w:val="00307A12"/>
    <w:rsid w:val="00307B01"/>
    <w:rsid w:val="00307B48"/>
    <w:rsid w:val="00307BA1"/>
    <w:rsid w:val="00307C2D"/>
    <w:rsid w:val="00307C80"/>
    <w:rsid w:val="00307C87"/>
    <w:rsid w:val="00307CF7"/>
    <w:rsid w:val="00307D63"/>
    <w:rsid w:val="00307F27"/>
    <w:rsid w:val="00307F45"/>
    <w:rsid w:val="0031008B"/>
    <w:rsid w:val="00310181"/>
    <w:rsid w:val="00310295"/>
    <w:rsid w:val="003102B6"/>
    <w:rsid w:val="00310312"/>
    <w:rsid w:val="00310419"/>
    <w:rsid w:val="00310455"/>
    <w:rsid w:val="003105B0"/>
    <w:rsid w:val="003105D9"/>
    <w:rsid w:val="003107CB"/>
    <w:rsid w:val="0031082F"/>
    <w:rsid w:val="003108E7"/>
    <w:rsid w:val="003109A2"/>
    <w:rsid w:val="00310A1D"/>
    <w:rsid w:val="00310ADE"/>
    <w:rsid w:val="00310B14"/>
    <w:rsid w:val="00310B9F"/>
    <w:rsid w:val="00310C96"/>
    <w:rsid w:val="00310C9B"/>
    <w:rsid w:val="00310D54"/>
    <w:rsid w:val="00310D8D"/>
    <w:rsid w:val="00310E14"/>
    <w:rsid w:val="00310E27"/>
    <w:rsid w:val="00310EF0"/>
    <w:rsid w:val="00310FF5"/>
    <w:rsid w:val="0031108B"/>
    <w:rsid w:val="003110B4"/>
    <w:rsid w:val="003111DC"/>
    <w:rsid w:val="00311248"/>
    <w:rsid w:val="003112AC"/>
    <w:rsid w:val="003114FE"/>
    <w:rsid w:val="003115DC"/>
    <w:rsid w:val="00311636"/>
    <w:rsid w:val="0031173C"/>
    <w:rsid w:val="003117C3"/>
    <w:rsid w:val="00311897"/>
    <w:rsid w:val="003118A2"/>
    <w:rsid w:val="0031197B"/>
    <w:rsid w:val="00311997"/>
    <w:rsid w:val="00311A9A"/>
    <w:rsid w:val="00311B52"/>
    <w:rsid w:val="00311B68"/>
    <w:rsid w:val="00311BE1"/>
    <w:rsid w:val="00311C02"/>
    <w:rsid w:val="00311CEE"/>
    <w:rsid w:val="00311DED"/>
    <w:rsid w:val="00312082"/>
    <w:rsid w:val="003120CD"/>
    <w:rsid w:val="00312202"/>
    <w:rsid w:val="00312294"/>
    <w:rsid w:val="00312502"/>
    <w:rsid w:val="00312548"/>
    <w:rsid w:val="0031254A"/>
    <w:rsid w:val="003125B1"/>
    <w:rsid w:val="0031264E"/>
    <w:rsid w:val="00312766"/>
    <w:rsid w:val="003127A7"/>
    <w:rsid w:val="003127AC"/>
    <w:rsid w:val="003127E6"/>
    <w:rsid w:val="00312842"/>
    <w:rsid w:val="0031285D"/>
    <w:rsid w:val="00312A5F"/>
    <w:rsid w:val="00312B61"/>
    <w:rsid w:val="00312BDD"/>
    <w:rsid w:val="00312C88"/>
    <w:rsid w:val="00312C9E"/>
    <w:rsid w:val="00312CD4"/>
    <w:rsid w:val="00312DEB"/>
    <w:rsid w:val="00312E46"/>
    <w:rsid w:val="00312FD3"/>
    <w:rsid w:val="00313054"/>
    <w:rsid w:val="00313078"/>
    <w:rsid w:val="003130FB"/>
    <w:rsid w:val="003131A3"/>
    <w:rsid w:val="003131A4"/>
    <w:rsid w:val="003131C6"/>
    <w:rsid w:val="00313305"/>
    <w:rsid w:val="0031338D"/>
    <w:rsid w:val="00313393"/>
    <w:rsid w:val="00313453"/>
    <w:rsid w:val="003134A2"/>
    <w:rsid w:val="003134B3"/>
    <w:rsid w:val="00313658"/>
    <w:rsid w:val="0031367A"/>
    <w:rsid w:val="003137A5"/>
    <w:rsid w:val="00313947"/>
    <w:rsid w:val="00313A24"/>
    <w:rsid w:val="00313A4D"/>
    <w:rsid w:val="00313ABA"/>
    <w:rsid w:val="00313BB5"/>
    <w:rsid w:val="00313BCA"/>
    <w:rsid w:val="00313BCB"/>
    <w:rsid w:val="00313CD5"/>
    <w:rsid w:val="00313CE8"/>
    <w:rsid w:val="00313D10"/>
    <w:rsid w:val="00313D84"/>
    <w:rsid w:val="00313F77"/>
    <w:rsid w:val="00313F88"/>
    <w:rsid w:val="003140CA"/>
    <w:rsid w:val="003140CC"/>
    <w:rsid w:val="00314225"/>
    <w:rsid w:val="003142F1"/>
    <w:rsid w:val="00314322"/>
    <w:rsid w:val="00314329"/>
    <w:rsid w:val="00314368"/>
    <w:rsid w:val="003144E4"/>
    <w:rsid w:val="0031456C"/>
    <w:rsid w:val="0031464F"/>
    <w:rsid w:val="003146DA"/>
    <w:rsid w:val="003146EA"/>
    <w:rsid w:val="00314721"/>
    <w:rsid w:val="00314744"/>
    <w:rsid w:val="00314765"/>
    <w:rsid w:val="0031480C"/>
    <w:rsid w:val="0031497C"/>
    <w:rsid w:val="003149B7"/>
    <w:rsid w:val="00314A91"/>
    <w:rsid w:val="00314B47"/>
    <w:rsid w:val="00314B87"/>
    <w:rsid w:val="00314BA6"/>
    <w:rsid w:val="00314CBE"/>
    <w:rsid w:val="00314DDE"/>
    <w:rsid w:val="00314E3B"/>
    <w:rsid w:val="0031509A"/>
    <w:rsid w:val="0031517A"/>
    <w:rsid w:val="003151AC"/>
    <w:rsid w:val="003152A0"/>
    <w:rsid w:val="00315388"/>
    <w:rsid w:val="0031548F"/>
    <w:rsid w:val="0031555B"/>
    <w:rsid w:val="0031559F"/>
    <w:rsid w:val="00315617"/>
    <w:rsid w:val="003156AB"/>
    <w:rsid w:val="003156B5"/>
    <w:rsid w:val="00315825"/>
    <w:rsid w:val="00315934"/>
    <w:rsid w:val="00315A3C"/>
    <w:rsid w:val="00315A8C"/>
    <w:rsid w:val="00315AC4"/>
    <w:rsid w:val="00315B17"/>
    <w:rsid w:val="00315C79"/>
    <w:rsid w:val="00315CA2"/>
    <w:rsid w:val="00315CB6"/>
    <w:rsid w:val="00315CD0"/>
    <w:rsid w:val="00315D42"/>
    <w:rsid w:val="00315E5C"/>
    <w:rsid w:val="00315ED9"/>
    <w:rsid w:val="0031604B"/>
    <w:rsid w:val="003160EB"/>
    <w:rsid w:val="0031618A"/>
    <w:rsid w:val="003161B3"/>
    <w:rsid w:val="0031637B"/>
    <w:rsid w:val="00316388"/>
    <w:rsid w:val="0031639B"/>
    <w:rsid w:val="00316581"/>
    <w:rsid w:val="003166D1"/>
    <w:rsid w:val="00316892"/>
    <w:rsid w:val="003168A2"/>
    <w:rsid w:val="003168F3"/>
    <w:rsid w:val="003168FC"/>
    <w:rsid w:val="00316963"/>
    <w:rsid w:val="0031699C"/>
    <w:rsid w:val="00316A03"/>
    <w:rsid w:val="00316C6F"/>
    <w:rsid w:val="00316C90"/>
    <w:rsid w:val="00316CDF"/>
    <w:rsid w:val="00316E32"/>
    <w:rsid w:val="00316FD8"/>
    <w:rsid w:val="00316FFF"/>
    <w:rsid w:val="00317100"/>
    <w:rsid w:val="00317162"/>
    <w:rsid w:val="0031721E"/>
    <w:rsid w:val="00317224"/>
    <w:rsid w:val="003172C8"/>
    <w:rsid w:val="0031735D"/>
    <w:rsid w:val="0031739C"/>
    <w:rsid w:val="00317420"/>
    <w:rsid w:val="003174F8"/>
    <w:rsid w:val="0031753B"/>
    <w:rsid w:val="0031769F"/>
    <w:rsid w:val="003177D0"/>
    <w:rsid w:val="003177E7"/>
    <w:rsid w:val="00317825"/>
    <w:rsid w:val="00317AF6"/>
    <w:rsid w:val="00317B71"/>
    <w:rsid w:val="00317C67"/>
    <w:rsid w:val="00317CCA"/>
    <w:rsid w:val="00317CDE"/>
    <w:rsid w:val="00317D55"/>
    <w:rsid w:val="00317F36"/>
    <w:rsid w:val="00317F81"/>
    <w:rsid w:val="00320073"/>
    <w:rsid w:val="003203FE"/>
    <w:rsid w:val="00320430"/>
    <w:rsid w:val="00320448"/>
    <w:rsid w:val="0032053A"/>
    <w:rsid w:val="003206D4"/>
    <w:rsid w:val="003207C1"/>
    <w:rsid w:val="003207CD"/>
    <w:rsid w:val="003207CE"/>
    <w:rsid w:val="00320840"/>
    <w:rsid w:val="003209D7"/>
    <w:rsid w:val="00320B94"/>
    <w:rsid w:val="00320C10"/>
    <w:rsid w:val="00320C5E"/>
    <w:rsid w:val="003211D7"/>
    <w:rsid w:val="00321306"/>
    <w:rsid w:val="0032131F"/>
    <w:rsid w:val="0032133B"/>
    <w:rsid w:val="0032133E"/>
    <w:rsid w:val="0032149F"/>
    <w:rsid w:val="003214D4"/>
    <w:rsid w:val="00321623"/>
    <w:rsid w:val="003216F8"/>
    <w:rsid w:val="0032174D"/>
    <w:rsid w:val="003217CB"/>
    <w:rsid w:val="0032181F"/>
    <w:rsid w:val="00321899"/>
    <w:rsid w:val="003219E9"/>
    <w:rsid w:val="00321A13"/>
    <w:rsid w:val="00321B9D"/>
    <w:rsid w:val="00321BAD"/>
    <w:rsid w:val="00321BDF"/>
    <w:rsid w:val="00321C6D"/>
    <w:rsid w:val="00321C6F"/>
    <w:rsid w:val="00321C78"/>
    <w:rsid w:val="00321D5F"/>
    <w:rsid w:val="00321D79"/>
    <w:rsid w:val="00321E75"/>
    <w:rsid w:val="00321EB1"/>
    <w:rsid w:val="00322045"/>
    <w:rsid w:val="00322085"/>
    <w:rsid w:val="003220BE"/>
    <w:rsid w:val="00322131"/>
    <w:rsid w:val="003222F7"/>
    <w:rsid w:val="0032233D"/>
    <w:rsid w:val="003223D4"/>
    <w:rsid w:val="00322455"/>
    <w:rsid w:val="003224B2"/>
    <w:rsid w:val="003224C0"/>
    <w:rsid w:val="00322640"/>
    <w:rsid w:val="003226C5"/>
    <w:rsid w:val="00322730"/>
    <w:rsid w:val="00322856"/>
    <w:rsid w:val="003228BC"/>
    <w:rsid w:val="003228D0"/>
    <w:rsid w:val="00322962"/>
    <w:rsid w:val="003229F0"/>
    <w:rsid w:val="00322A27"/>
    <w:rsid w:val="00322AF8"/>
    <w:rsid w:val="00322E0A"/>
    <w:rsid w:val="00322EA4"/>
    <w:rsid w:val="00322F27"/>
    <w:rsid w:val="00322FA1"/>
    <w:rsid w:val="00323007"/>
    <w:rsid w:val="00323336"/>
    <w:rsid w:val="00323346"/>
    <w:rsid w:val="00323361"/>
    <w:rsid w:val="003233A0"/>
    <w:rsid w:val="003233CD"/>
    <w:rsid w:val="003233EF"/>
    <w:rsid w:val="0032342A"/>
    <w:rsid w:val="0032342B"/>
    <w:rsid w:val="0032351D"/>
    <w:rsid w:val="00323713"/>
    <w:rsid w:val="003237E6"/>
    <w:rsid w:val="0032382C"/>
    <w:rsid w:val="003238BA"/>
    <w:rsid w:val="00323955"/>
    <w:rsid w:val="00323D42"/>
    <w:rsid w:val="00323EED"/>
    <w:rsid w:val="00323F61"/>
    <w:rsid w:val="00323F80"/>
    <w:rsid w:val="00323FBD"/>
    <w:rsid w:val="00324045"/>
    <w:rsid w:val="0032411D"/>
    <w:rsid w:val="00324373"/>
    <w:rsid w:val="003244AA"/>
    <w:rsid w:val="0032469A"/>
    <w:rsid w:val="003247EA"/>
    <w:rsid w:val="00324853"/>
    <w:rsid w:val="00324902"/>
    <w:rsid w:val="0032496B"/>
    <w:rsid w:val="003249DF"/>
    <w:rsid w:val="00324A1B"/>
    <w:rsid w:val="00324A74"/>
    <w:rsid w:val="00324BC8"/>
    <w:rsid w:val="00324D3B"/>
    <w:rsid w:val="00324DC1"/>
    <w:rsid w:val="00324DE5"/>
    <w:rsid w:val="00324E92"/>
    <w:rsid w:val="00324FBE"/>
    <w:rsid w:val="003250E9"/>
    <w:rsid w:val="00325174"/>
    <w:rsid w:val="00325293"/>
    <w:rsid w:val="0032534E"/>
    <w:rsid w:val="00325418"/>
    <w:rsid w:val="00325420"/>
    <w:rsid w:val="0032543A"/>
    <w:rsid w:val="003256F3"/>
    <w:rsid w:val="00325714"/>
    <w:rsid w:val="003257D0"/>
    <w:rsid w:val="003257D6"/>
    <w:rsid w:val="003257DD"/>
    <w:rsid w:val="003257EC"/>
    <w:rsid w:val="0032597A"/>
    <w:rsid w:val="003259DD"/>
    <w:rsid w:val="00325A5B"/>
    <w:rsid w:val="00325AA0"/>
    <w:rsid w:val="00325B81"/>
    <w:rsid w:val="00325D1F"/>
    <w:rsid w:val="00325D2C"/>
    <w:rsid w:val="00325DEB"/>
    <w:rsid w:val="00325E48"/>
    <w:rsid w:val="00326016"/>
    <w:rsid w:val="00326097"/>
    <w:rsid w:val="0032610C"/>
    <w:rsid w:val="00326222"/>
    <w:rsid w:val="0032622F"/>
    <w:rsid w:val="00326333"/>
    <w:rsid w:val="003263F0"/>
    <w:rsid w:val="0032660F"/>
    <w:rsid w:val="00326712"/>
    <w:rsid w:val="00326721"/>
    <w:rsid w:val="0032673A"/>
    <w:rsid w:val="00326870"/>
    <w:rsid w:val="003268A1"/>
    <w:rsid w:val="00326982"/>
    <w:rsid w:val="00326AB3"/>
    <w:rsid w:val="00326B03"/>
    <w:rsid w:val="00326B9A"/>
    <w:rsid w:val="00326D04"/>
    <w:rsid w:val="00326D75"/>
    <w:rsid w:val="00326D90"/>
    <w:rsid w:val="00326DEE"/>
    <w:rsid w:val="00326E58"/>
    <w:rsid w:val="003270BB"/>
    <w:rsid w:val="00327149"/>
    <w:rsid w:val="00327390"/>
    <w:rsid w:val="0032745E"/>
    <w:rsid w:val="00327477"/>
    <w:rsid w:val="00327511"/>
    <w:rsid w:val="003275E8"/>
    <w:rsid w:val="003276BD"/>
    <w:rsid w:val="0032779A"/>
    <w:rsid w:val="003277DF"/>
    <w:rsid w:val="00327840"/>
    <w:rsid w:val="00327883"/>
    <w:rsid w:val="00327896"/>
    <w:rsid w:val="003278FD"/>
    <w:rsid w:val="00327967"/>
    <w:rsid w:val="00327CC2"/>
    <w:rsid w:val="00327D9A"/>
    <w:rsid w:val="00327EB5"/>
    <w:rsid w:val="00327EB8"/>
    <w:rsid w:val="00327EC0"/>
    <w:rsid w:val="00330029"/>
    <w:rsid w:val="0033002E"/>
    <w:rsid w:val="00330088"/>
    <w:rsid w:val="003301E3"/>
    <w:rsid w:val="00330204"/>
    <w:rsid w:val="00330263"/>
    <w:rsid w:val="003303D0"/>
    <w:rsid w:val="003304C2"/>
    <w:rsid w:val="00330507"/>
    <w:rsid w:val="00330524"/>
    <w:rsid w:val="00330539"/>
    <w:rsid w:val="0033054C"/>
    <w:rsid w:val="003305E0"/>
    <w:rsid w:val="00330602"/>
    <w:rsid w:val="0033078B"/>
    <w:rsid w:val="00330976"/>
    <w:rsid w:val="00330B73"/>
    <w:rsid w:val="00330BF6"/>
    <w:rsid w:val="00330BFA"/>
    <w:rsid w:val="00330C5E"/>
    <w:rsid w:val="00330D8F"/>
    <w:rsid w:val="00330D9A"/>
    <w:rsid w:val="00330DE4"/>
    <w:rsid w:val="00330E69"/>
    <w:rsid w:val="00330F03"/>
    <w:rsid w:val="00330F0C"/>
    <w:rsid w:val="0033100A"/>
    <w:rsid w:val="0033101D"/>
    <w:rsid w:val="00331151"/>
    <w:rsid w:val="00331157"/>
    <w:rsid w:val="00331290"/>
    <w:rsid w:val="0033134C"/>
    <w:rsid w:val="003313EF"/>
    <w:rsid w:val="0033144D"/>
    <w:rsid w:val="003314D8"/>
    <w:rsid w:val="003316A6"/>
    <w:rsid w:val="003316BF"/>
    <w:rsid w:val="00331772"/>
    <w:rsid w:val="00331879"/>
    <w:rsid w:val="003318DF"/>
    <w:rsid w:val="00331908"/>
    <w:rsid w:val="00331939"/>
    <w:rsid w:val="003319BB"/>
    <w:rsid w:val="003319F8"/>
    <w:rsid w:val="00331A8A"/>
    <w:rsid w:val="00331B7C"/>
    <w:rsid w:val="00331BF5"/>
    <w:rsid w:val="00331CE1"/>
    <w:rsid w:val="00331DBC"/>
    <w:rsid w:val="00331EF4"/>
    <w:rsid w:val="00332001"/>
    <w:rsid w:val="003320D5"/>
    <w:rsid w:val="00332148"/>
    <w:rsid w:val="0033227A"/>
    <w:rsid w:val="00332392"/>
    <w:rsid w:val="003323B3"/>
    <w:rsid w:val="00332409"/>
    <w:rsid w:val="003324FD"/>
    <w:rsid w:val="00332680"/>
    <w:rsid w:val="0033273F"/>
    <w:rsid w:val="00332860"/>
    <w:rsid w:val="00332C38"/>
    <w:rsid w:val="00332C47"/>
    <w:rsid w:val="00332D26"/>
    <w:rsid w:val="00332D59"/>
    <w:rsid w:val="00332D7E"/>
    <w:rsid w:val="00332E54"/>
    <w:rsid w:val="00332E60"/>
    <w:rsid w:val="00332E8F"/>
    <w:rsid w:val="00332F2A"/>
    <w:rsid w:val="00332FD6"/>
    <w:rsid w:val="0033309C"/>
    <w:rsid w:val="003330A4"/>
    <w:rsid w:val="003330D5"/>
    <w:rsid w:val="003330EA"/>
    <w:rsid w:val="00333254"/>
    <w:rsid w:val="003332D7"/>
    <w:rsid w:val="003333BA"/>
    <w:rsid w:val="00333664"/>
    <w:rsid w:val="003336D5"/>
    <w:rsid w:val="0033371E"/>
    <w:rsid w:val="00333781"/>
    <w:rsid w:val="003337BF"/>
    <w:rsid w:val="003337C6"/>
    <w:rsid w:val="00333802"/>
    <w:rsid w:val="00333AC2"/>
    <w:rsid w:val="00333B6C"/>
    <w:rsid w:val="00333B88"/>
    <w:rsid w:val="00333C1B"/>
    <w:rsid w:val="00333CC0"/>
    <w:rsid w:val="00333D91"/>
    <w:rsid w:val="00333DE6"/>
    <w:rsid w:val="00333F0A"/>
    <w:rsid w:val="003340BA"/>
    <w:rsid w:val="0033418D"/>
    <w:rsid w:val="00334198"/>
    <w:rsid w:val="003341A9"/>
    <w:rsid w:val="003341F4"/>
    <w:rsid w:val="003342E0"/>
    <w:rsid w:val="00334382"/>
    <w:rsid w:val="00334385"/>
    <w:rsid w:val="00334776"/>
    <w:rsid w:val="003347E4"/>
    <w:rsid w:val="003349FE"/>
    <w:rsid w:val="00334A5B"/>
    <w:rsid w:val="00334C4C"/>
    <w:rsid w:val="00334CB6"/>
    <w:rsid w:val="00334D3B"/>
    <w:rsid w:val="00334E6B"/>
    <w:rsid w:val="00334F54"/>
    <w:rsid w:val="0033500A"/>
    <w:rsid w:val="00335045"/>
    <w:rsid w:val="00335056"/>
    <w:rsid w:val="003352AD"/>
    <w:rsid w:val="00335441"/>
    <w:rsid w:val="0033554B"/>
    <w:rsid w:val="003355B9"/>
    <w:rsid w:val="0033563E"/>
    <w:rsid w:val="0033574B"/>
    <w:rsid w:val="003357FC"/>
    <w:rsid w:val="00335864"/>
    <w:rsid w:val="003358D5"/>
    <w:rsid w:val="0033592F"/>
    <w:rsid w:val="00335B84"/>
    <w:rsid w:val="00335BB0"/>
    <w:rsid w:val="00335CC5"/>
    <w:rsid w:val="00335D03"/>
    <w:rsid w:val="00335D0E"/>
    <w:rsid w:val="00335E2D"/>
    <w:rsid w:val="00335E5E"/>
    <w:rsid w:val="00335E96"/>
    <w:rsid w:val="00335F0C"/>
    <w:rsid w:val="00335F53"/>
    <w:rsid w:val="00335FB8"/>
    <w:rsid w:val="003361A2"/>
    <w:rsid w:val="003361B7"/>
    <w:rsid w:val="0033620B"/>
    <w:rsid w:val="00336332"/>
    <w:rsid w:val="0033635F"/>
    <w:rsid w:val="00336474"/>
    <w:rsid w:val="0033647C"/>
    <w:rsid w:val="00336492"/>
    <w:rsid w:val="003364BC"/>
    <w:rsid w:val="0033657C"/>
    <w:rsid w:val="003367BF"/>
    <w:rsid w:val="003367EE"/>
    <w:rsid w:val="00336834"/>
    <w:rsid w:val="00336882"/>
    <w:rsid w:val="003369CC"/>
    <w:rsid w:val="00336A14"/>
    <w:rsid w:val="00336C18"/>
    <w:rsid w:val="00336CBC"/>
    <w:rsid w:val="00336D44"/>
    <w:rsid w:val="00336D5C"/>
    <w:rsid w:val="00336FC2"/>
    <w:rsid w:val="0033719B"/>
    <w:rsid w:val="003371B9"/>
    <w:rsid w:val="003371D2"/>
    <w:rsid w:val="00337461"/>
    <w:rsid w:val="0033748C"/>
    <w:rsid w:val="00337626"/>
    <w:rsid w:val="00337684"/>
    <w:rsid w:val="0033768E"/>
    <w:rsid w:val="003376E2"/>
    <w:rsid w:val="003376FE"/>
    <w:rsid w:val="0033772D"/>
    <w:rsid w:val="003377D3"/>
    <w:rsid w:val="00337969"/>
    <w:rsid w:val="003379AD"/>
    <w:rsid w:val="00337D05"/>
    <w:rsid w:val="00337D16"/>
    <w:rsid w:val="00337D71"/>
    <w:rsid w:val="00337D79"/>
    <w:rsid w:val="00337E96"/>
    <w:rsid w:val="00337ED5"/>
    <w:rsid w:val="00337FCA"/>
    <w:rsid w:val="00337FEA"/>
    <w:rsid w:val="00340012"/>
    <w:rsid w:val="003400E1"/>
    <w:rsid w:val="003400EE"/>
    <w:rsid w:val="0034013F"/>
    <w:rsid w:val="0034024D"/>
    <w:rsid w:val="003403FB"/>
    <w:rsid w:val="0034040D"/>
    <w:rsid w:val="0034062F"/>
    <w:rsid w:val="00340633"/>
    <w:rsid w:val="0034067B"/>
    <w:rsid w:val="0034068B"/>
    <w:rsid w:val="00340823"/>
    <w:rsid w:val="0034093B"/>
    <w:rsid w:val="00340954"/>
    <w:rsid w:val="003409F1"/>
    <w:rsid w:val="003409FA"/>
    <w:rsid w:val="00340AE6"/>
    <w:rsid w:val="00340AFD"/>
    <w:rsid w:val="00340B42"/>
    <w:rsid w:val="00340B46"/>
    <w:rsid w:val="00340B54"/>
    <w:rsid w:val="00340B91"/>
    <w:rsid w:val="00340C93"/>
    <w:rsid w:val="00340CE9"/>
    <w:rsid w:val="00340CEF"/>
    <w:rsid w:val="00340EB2"/>
    <w:rsid w:val="00341006"/>
    <w:rsid w:val="00341305"/>
    <w:rsid w:val="0034135E"/>
    <w:rsid w:val="0034139C"/>
    <w:rsid w:val="00341432"/>
    <w:rsid w:val="00341712"/>
    <w:rsid w:val="0034177B"/>
    <w:rsid w:val="0034178D"/>
    <w:rsid w:val="0034179B"/>
    <w:rsid w:val="003417D2"/>
    <w:rsid w:val="00341880"/>
    <w:rsid w:val="0034199C"/>
    <w:rsid w:val="00341A43"/>
    <w:rsid w:val="00341AB4"/>
    <w:rsid w:val="00341B6E"/>
    <w:rsid w:val="00341B94"/>
    <w:rsid w:val="00341BCF"/>
    <w:rsid w:val="00341C42"/>
    <w:rsid w:val="00341C50"/>
    <w:rsid w:val="00341C77"/>
    <w:rsid w:val="00341D89"/>
    <w:rsid w:val="00341DBA"/>
    <w:rsid w:val="00341DFF"/>
    <w:rsid w:val="00341E92"/>
    <w:rsid w:val="00341F8E"/>
    <w:rsid w:val="00341FE2"/>
    <w:rsid w:val="00342049"/>
    <w:rsid w:val="0034205A"/>
    <w:rsid w:val="003421DE"/>
    <w:rsid w:val="0034224D"/>
    <w:rsid w:val="003422C7"/>
    <w:rsid w:val="003422E0"/>
    <w:rsid w:val="00342300"/>
    <w:rsid w:val="00342581"/>
    <w:rsid w:val="003426BC"/>
    <w:rsid w:val="00342775"/>
    <w:rsid w:val="003427C6"/>
    <w:rsid w:val="003428A7"/>
    <w:rsid w:val="003428BB"/>
    <w:rsid w:val="003428C5"/>
    <w:rsid w:val="003428D6"/>
    <w:rsid w:val="0034295F"/>
    <w:rsid w:val="00342981"/>
    <w:rsid w:val="003429BB"/>
    <w:rsid w:val="00342BA7"/>
    <w:rsid w:val="00342CDA"/>
    <w:rsid w:val="00342D72"/>
    <w:rsid w:val="00342E73"/>
    <w:rsid w:val="00342EE3"/>
    <w:rsid w:val="00342FBA"/>
    <w:rsid w:val="0034329C"/>
    <w:rsid w:val="003432D5"/>
    <w:rsid w:val="0034360E"/>
    <w:rsid w:val="0034362A"/>
    <w:rsid w:val="00343682"/>
    <w:rsid w:val="00343684"/>
    <w:rsid w:val="003437A3"/>
    <w:rsid w:val="00343815"/>
    <w:rsid w:val="00343A09"/>
    <w:rsid w:val="00343A76"/>
    <w:rsid w:val="00343A7B"/>
    <w:rsid w:val="00343B49"/>
    <w:rsid w:val="00343B5A"/>
    <w:rsid w:val="00343C8E"/>
    <w:rsid w:val="00343FF5"/>
    <w:rsid w:val="0034410B"/>
    <w:rsid w:val="0034419D"/>
    <w:rsid w:val="003441A0"/>
    <w:rsid w:val="0034421A"/>
    <w:rsid w:val="0034421B"/>
    <w:rsid w:val="0034423C"/>
    <w:rsid w:val="00344293"/>
    <w:rsid w:val="0034436B"/>
    <w:rsid w:val="00344370"/>
    <w:rsid w:val="003445E3"/>
    <w:rsid w:val="00344886"/>
    <w:rsid w:val="00344972"/>
    <w:rsid w:val="003449B6"/>
    <w:rsid w:val="003449E3"/>
    <w:rsid w:val="003449F9"/>
    <w:rsid w:val="00344ABC"/>
    <w:rsid w:val="00344AC9"/>
    <w:rsid w:val="00344AFD"/>
    <w:rsid w:val="00344B2D"/>
    <w:rsid w:val="00344B87"/>
    <w:rsid w:val="00344CE0"/>
    <w:rsid w:val="00344E67"/>
    <w:rsid w:val="00344EEA"/>
    <w:rsid w:val="00344FC0"/>
    <w:rsid w:val="0034502E"/>
    <w:rsid w:val="00345092"/>
    <w:rsid w:val="00345137"/>
    <w:rsid w:val="00345236"/>
    <w:rsid w:val="00345256"/>
    <w:rsid w:val="003453A5"/>
    <w:rsid w:val="003453B2"/>
    <w:rsid w:val="0034541F"/>
    <w:rsid w:val="003454FA"/>
    <w:rsid w:val="0034576F"/>
    <w:rsid w:val="00345780"/>
    <w:rsid w:val="003457AC"/>
    <w:rsid w:val="003457DB"/>
    <w:rsid w:val="003457FA"/>
    <w:rsid w:val="00345892"/>
    <w:rsid w:val="003458A9"/>
    <w:rsid w:val="00345979"/>
    <w:rsid w:val="00345AFF"/>
    <w:rsid w:val="00345B5F"/>
    <w:rsid w:val="00345BDB"/>
    <w:rsid w:val="00345C32"/>
    <w:rsid w:val="00345D71"/>
    <w:rsid w:val="00345E2E"/>
    <w:rsid w:val="00345E95"/>
    <w:rsid w:val="00345EB8"/>
    <w:rsid w:val="00345EC7"/>
    <w:rsid w:val="00345EDE"/>
    <w:rsid w:val="00345F5E"/>
    <w:rsid w:val="00346002"/>
    <w:rsid w:val="00346134"/>
    <w:rsid w:val="00346168"/>
    <w:rsid w:val="00346401"/>
    <w:rsid w:val="00346568"/>
    <w:rsid w:val="003465CA"/>
    <w:rsid w:val="00346612"/>
    <w:rsid w:val="0034678D"/>
    <w:rsid w:val="0034684F"/>
    <w:rsid w:val="00346988"/>
    <w:rsid w:val="00346ADE"/>
    <w:rsid w:val="00346B0A"/>
    <w:rsid w:val="00346C29"/>
    <w:rsid w:val="00346C9F"/>
    <w:rsid w:val="00346DAC"/>
    <w:rsid w:val="00346FEE"/>
    <w:rsid w:val="003470CB"/>
    <w:rsid w:val="00347112"/>
    <w:rsid w:val="00347280"/>
    <w:rsid w:val="00347281"/>
    <w:rsid w:val="003472CD"/>
    <w:rsid w:val="003474A2"/>
    <w:rsid w:val="003474B7"/>
    <w:rsid w:val="003474D7"/>
    <w:rsid w:val="0034755F"/>
    <w:rsid w:val="003476C7"/>
    <w:rsid w:val="00347720"/>
    <w:rsid w:val="00347810"/>
    <w:rsid w:val="00347831"/>
    <w:rsid w:val="003479DF"/>
    <w:rsid w:val="00347A3F"/>
    <w:rsid w:val="00347BBA"/>
    <w:rsid w:val="0035001C"/>
    <w:rsid w:val="0035004F"/>
    <w:rsid w:val="0035008A"/>
    <w:rsid w:val="003501B5"/>
    <w:rsid w:val="00350209"/>
    <w:rsid w:val="00350396"/>
    <w:rsid w:val="003506E3"/>
    <w:rsid w:val="003507E7"/>
    <w:rsid w:val="0035085F"/>
    <w:rsid w:val="003508CF"/>
    <w:rsid w:val="0035097C"/>
    <w:rsid w:val="003509CD"/>
    <w:rsid w:val="00350A1D"/>
    <w:rsid w:val="00350A6C"/>
    <w:rsid w:val="00350BA5"/>
    <w:rsid w:val="00350C03"/>
    <w:rsid w:val="00350C6D"/>
    <w:rsid w:val="00350CB7"/>
    <w:rsid w:val="00350CD8"/>
    <w:rsid w:val="00350D0A"/>
    <w:rsid w:val="00350FAC"/>
    <w:rsid w:val="003511CA"/>
    <w:rsid w:val="00351234"/>
    <w:rsid w:val="00351286"/>
    <w:rsid w:val="003514A2"/>
    <w:rsid w:val="003515DD"/>
    <w:rsid w:val="00351677"/>
    <w:rsid w:val="00351718"/>
    <w:rsid w:val="0035171D"/>
    <w:rsid w:val="00351779"/>
    <w:rsid w:val="003517B3"/>
    <w:rsid w:val="00351828"/>
    <w:rsid w:val="0035189A"/>
    <w:rsid w:val="003519F9"/>
    <w:rsid w:val="00351A58"/>
    <w:rsid w:val="00351A70"/>
    <w:rsid w:val="00351AD8"/>
    <w:rsid w:val="00351CCC"/>
    <w:rsid w:val="00351CDC"/>
    <w:rsid w:val="00351D1B"/>
    <w:rsid w:val="00351D2F"/>
    <w:rsid w:val="00351D4C"/>
    <w:rsid w:val="00351DEF"/>
    <w:rsid w:val="00351E0B"/>
    <w:rsid w:val="00351E58"/>
    <w:rsid w:val="00351EE2"/>
    <w:rsid w:val="00351F23"/>
    <w:rsid w:val="00351F6D"/>
    <w:rsid w:val="0035204F"/>
    <w:rsid w:val="00352161"/>
    <w:rsid w:val="003522ED"/>
    <w:rsid w:val="0035231C"/>
    <w:rsid w:val="003523B6"/>
    <w:rsid w:val="003525CA"/>
    <w:rsid w:val="003525D4"/>
    <w:rsid w:val="003527BF"/>
    <w:rsid w:val="003527E1"/>
    <w:rsid w:val="00352AA6"/>
    <w:rsid w:val="00352C01"/>
    <w:rsid w:val="00352C08"/>
    <w:rsid w:val="00352C4B"/>
    <w:rsid w:val="00352C64"/>
    <w:rsid w:val="00352D2A"/>
    <w:rsid w:val="00352DDF"/>
    <w:rsid w:val="00352DF6"/>
    <w:rsid w:val="003531A6"/>
    <w:rsid w:val="0035327B"/>
    <w:rsid w:val="003532BE"/>
    <w:rsid w:val="003533DB"/>
    <w:rsid w:val="003535B7"/>
    <w:rsid w:val="003535C1"/>
    <w:rsid w:val="003535CF"/>
    <w:rsid w:val="0035369D"/>
    <w:rsid w:val="0035372F"/>
    <w:rsid w:val="003537BA"/>
    <w:rsid w:val="00353865"/>
    <w:rsid w:val="003538E4"/>
    <w:rsid w:val="003538F3"/>
    <w:rsid w:val="00353A28"/>
    <w:rsid w:val="00353A2D"/>
    <w:rsid w:val="00353BBE"/>
    <w:rsid w:val="00353C96"/>
    <w:rsid w:val="00353CA0"/>
    <w:rsid w:val="00353D67"/>
    <w:rsid w:val="00353D82"/>
    <w:rsid w:val="00353FF1"/>
    <w:rsid w:val="00353FFD"/>
    <w:rsid w:val="00354145"/>
    <w:rsid w:val="00354159"/>
    <w:rsid w:val="0035417B"/>
    <w:rsid w:val="00354196"/>
    <w:rsid w:val="00354202"/>
    <w:rsid w:val="003542CA"/>
    <w:rsid w:val="003542E5"/>
    <w:rsid w:val="00354526"/>
    <w:rsid w:val="003546D9"/>
    <w:rsid w:val="003548E9"/>
    <w:rsid w:val="0035493E"/>
    <w:rsid w:val="00354A1B"/>
    <w:rsid w:val="00354A27"/>
    <w:rsid w:val="00354A43"/>
    <w:rsid w:val="00354AC0"/>
    <w:rsid w:val="00354BBE"/>
    <w:rsid w:val="00354C3F"/>
    <w:rsid w:val="00354C58"/>
    <w:rsid w:val="00354C5F"/>
    <w:rsid w:val="00354D29"/>
    <w:rsid w:val="00354E25"/>
    <w:rsid w:val="00354E3A"/>
    <w:rsid w:val="00354E56"/>
    <w:rsid w:val="00354EA3"/>
    <w:rsid w:val="00354ECA"/>
    <w:rsid w:val="00354EF0"/>
    <w:rsid w:val="00354F0B"/>
    <w:rsid w:val="00354F68"/>
    <w:rsid w:val="003550F3"/>
    <w:rsid w:val="00355178"/>
    <w:rsid w:val="00355314"/>
    <w:rsid w:val="0035533B"/>
    <w:rsid w:val="00355399"/>
    <w:rsid w:val="00355415"/>
    <w:rsid w:val="00355609"/>
    <w:rsid w:val="00355639"/>
    <w:rsid w:val="003557A1"/>
    <w:rsid w:val="003557D2"/>
    <w:rsid w:val="00355802"/>
    <w:rsid w:val="003558AB"/>
    <w:rsid w:val="003558DC"/>
    <w:rsid w:val="00355912"/>
    <w:rsid w:val="00355AA5"/>
    <w:rsid w:val="00355B81"/>
    <w:rsid w:val="00355B83"/>
    <w:rsid w:val="00355C74"/>
    <w:rsid w:val="00355CDF"/>
    <w:rsid w:val="00355E71"/>
    <w:rsid w:val="00355F0E"/>
    <w:rsid w:val="00355F99"/>
    <w:rsid w:val="00356002"/>
    <w:rsid w:val="00356003"/>
    <w:rsid w:val="00356015"/>
    <w:rsid w:val="00356054"/>
    <w:rsid w:val="0035631D"/>
    <w:rsid w:val="0035638D"/>
    <w:rsid w:val="00356398"/>
    <w:rsid w:val="003563C0"/>
    <w:rsid w:val="003563C7"/>
    <w:rsid w:val="0035641B"/>
    <w:rsid w:val="00356522"/>
    <w:rsid w:val="003565E3"/>
    <w:rsid w:val="00356623"/>
    <w:rsid w:val="00356654"/>
    <w:rsid w:val="0035675A"/>
    <w:rsid w:val="0035683C"/>
    <w:rsid w:val="003568E5"/>
    <w:rsid w:val="00356A07"/>
    <w:rsid w:val="00356AB5"/>
    <w:rsid w:val="00356B13"/>
    <w:rsid w:val="00356C14"/>
    <w:rsid w:val="00356D91"/>
    <w:rsid w:val="00356E6B"/>
    <w:rsid w:val="00356E7A"/>
    <w:rsid w:val="00356E98"/>
    <w:rsid w:val="00356EC7"/>
    <w:rsid w:val="00356FE7"/>
    <w:rsid w:val="00356FF6"/>
    <w:rsid w:val="003570D9"/>
    <w:rsid w:val="00357115"/>
    <w:rsid w:val="00357273"/>
    <w:rsid w:val="003572E8"/>
    <w:rsid w:val="003573A8"/>
    <w:rsid w:val="00357488"/>
    <w:rsid w:val="003575FA"/>
    <w:rsid w:val="00357656"/>
    <w:rsid w:val="0035766F"/>
    <w:rsid w:val="00357872"/>
    <w:rsid w:val="00357898"/>
    <w:rsid w:val="003578B5"/>
    <w:rsid w:val="003578DA"/>
    <w:rsid w:val="00357934"/>
    <w:rsid w:val="003579D1"/>
    <w:rsid w:val="00357CC1"/>
    <w:rsid w:val="00357CEF"/>
    <w:rsid w:val="00357FA0"/>
    <w:rsid w:val="00357FF2"/>
    <w:rsid w:val="0036001B"/>
    <w:rsid w:val="00360127"/>
    <w:rsid w:val="00360145"/>
    <w:rsid w:val="003602BA"/>
    <w:rsid w:val="003602BE"/>
    <w:rsid w:val="0036038C"/>
    <w:rsid w:val="003603BD"/>
    <w:rsid w:val="003603EE"/>
    <w:rsid w:val="003604DA"/>
    <w:rsid w:val="00360655"/>
    <w:rsid w:val="00360672"/>
    <w:rsid w:val="00360738"/>
    <w:rsid w:val="00360961"/>
    <w:rsid w:val="00360A18"/>
    <w:rsid w:val="00360D90"/>
    <w:rsid w:val="00360E19"/>
    <w:rsid w:val="00360F13"/>
    <w:rsid w:val="00360F39"/>
    <w:rsid w:val="0036107B"/>
    <w:rsid w:val="003610B5"/>
    <w:rsid w:val="0036121D"/>
    <w:rsid w:val="00361363"/>
    <w:rsid w:val="003613A7"/>
    <w:rsid w:val="00361466"/>
    <w:rsid w:val="00361687"/>
    <w:rsid w:val="003616C1"/>
    <w:rsid w:val="00361940"/>
    <w:rsid w:val="00361944"/>
    <w:rsid w:val="003619A2"/>
    <w:rsid w:val="00361A7D"/>
    <w:rsid w:val="00361B53"/>
    <w:rsid w:val="00361BFB"/>
    <w:rsid w:val="00361C2E"/>
    <w:rsid w:val="00361C5A"/>
    <w:rsid w:val="00361CFF"/>
    <w:rsid w:val="00361D46"/>
    <w:rsid w:val="00361DD0"/>
    <w:rsid w:val="00361E75"/>
    <w:rsid w:val="00361E97"/>
    <w:rsid w:val="00361EC5"/>
    <w:rsid w:val="00361F1C"/>
    <w:rsid w:val="00361F53"/>
    <w:rsid w:val="00361F74"/>
    <w:rsid w:val="00361F7C"/>
    <w:rsid w:val="00361FBE"/>
    <w:rsid w:val="00362082"/>
    <w:rsid w:val="00362111"/>
    <w:rsid w:val="0036211C"/>
    <w:rsid w:val="003621FB"/>
    <w:rsid w:val="00362343"/>
    <w:rsid w:val="0036242D"/>
    <w:rsid w:val="00362481"/>
    <w:rsid w:val="003624A8"/>
    <w:rsid w:val="00362584"/>
    <w:rsid w:val="0036262D"/>
    <w:rsid w:val="00362648"/>
    <w:rsid w:val="00362745"/>
    <w:rsid w:val="003628B6"/>
    <w:rsid w:val="003628E2"/>
    <w:rsid w:val="00362A61"/>
    <w:rsid w:val="00362AEC"/>
    <w:rsid w:val="00362B29"/>
    <w:rsid w:val="00362C25"/>
    <w:rsid w:val="00362D0F"/>
    <w:rsid w:val="00362F02"/>
    <w:rsid w:val="00362FA3"/>
    <w:rsid w:val="0036310F"/>
    <w:rsid w:val="0036331A"/>
    <w:rsid w:val="0036338C"/>
    <w:rsid w:val="003633E8"/>
    <w:rsid w:val="00363443"/>
    <w:rsid w:val="003634DB"/>
    <w:rsid w:val="003635F4"/>
    <w:rsid w:val="00363963"/>
    <w:rsid w:val="00363C1B"/>
    <w:rsid w:val="00363DDC"/>
    <w:rsid w:val="00363E07"/>
    <w:rsid w:val="00363EB4"/>
    <w:rsid w:val="00363EB9"/>
    <w:rsid w:val="00363F0A"/>
    <w:rsid w:val="00363F14"/>
    <w:rsid w:val="00363F9B"/>
    <w:rsid w:val="00364062"/>
    <w:rsid w:val="00364107"/>
    <w:rsid w:val="00364131"/>
    <w:rsid w:val="00364226"/>
    <w:rsid w:val="003643B3"/>
    <w:rsid w:val="003643D0"/>
    <w:rsid w:val="0036464A"/>
    <w:rsid w:val="0036465A"/>
    <w:rsid w:val="003646D5"/>
    <w:rsid w:val="003647C9"/>
    <w:rsid w:val="00364844"/>
    <w:rsid w:val="003648CE"/>
    <w:rsid w:val="00364C20"/>
    <w:rsid w:val="00364C47"/>
    <w:rsid w:val="00364CA4"/>
    <w:rsid w:val="00364CC3"/>
    <w:rsid w:val="00364D97"/>
    <w:rsid w:val="00364DC5"/>
    <w:rsid w:val="00364F1C"/>
    <w:rsid w:val="0036507C"/>
    <w:rsid w:val="0036508E"/>
    <w:rsid w:val="00365208"/>
    <w:rsid w:val="00365209"/>
    <w:rsid w:val="0036539F"/>
    <w:rsid w:val="003653BA"/>
    <w:rsid w:val="00365514"/>
    <w:rsid w:val="003655CF"/>
    <w:rsid w:val="003657F3"/>
    <w:rsid w:val="003658B3"/>
    <w:rsid w:val="00365905"/>
    <w:rsid w:val="0036595E"/>
    <w:rsid w:val="00365B03"/>
    <w:rsid w:val="00365B72"/>
    <w:rsid w:val="00365C86"/>
    <w:rsid w:val="00365D18"/>
    <w:rsid w:val="00365D20"/>
    <w:rsid w:val="00365D85"/>
    <w:rsid w:val="003660E1"/>
    <w:rsid w:val="0036611B"/>
    <w:rsid w:val="0036612D"/>
    <w:rsid w:val="00366158"/>
    <w:rsid w:val="0036638E"/>
    <w:rsid w:val="0036651F"/>
    <w:rsid w:val="003665B5"/>
    <w:rsid w:val="003666EA"/>
    <w:rsid w:val="00366720"/>
    <w:rsid w:val="003667C1"/>
    <w:rsid w:val="00366958"/>
    <w:rsid w:val="003669C0"/>
    <w:rsid w:val="00366B13"/>
    <w:rsid w:val="00366C3D"/>
    <w:rsid w:val="00366CAA"/>
    <w:rsid w:val="00366DA6"/>
    <w:rsid w:val="00366EE1"/>
    <w:rsid w:val="00366F1B"/>
    <w:rsid w:val="0036708A"/>
    <w:rsid w:val="00367153"/>
    <w:rsid w:val="0036715C"/>
    <w:rsid w:val="0036732A"/>
    <w:rsid w:val="003673EF"/>
    <w:rsid w:val="003674DB"/>
    <w:rsid w:val="00367517"/>
    <w:rsid w:val="00367701"/>
    <w:rsid w:val="00367773"/>
    <w:rsid w:val="003677B8"/>
    <w:rsid w:val="00367850"/>
    <w:rsid w:val="00367A00"/>
    <w:rsid w:val="00367A05"/>
    <w:rsid w:val="00367A1C"/>
    <w:rsid w:val="00367B53"/>
    <w:rsid w:val="00367BA1"/>
    <w:rsid w:val="00367C9A"/>
    <w:rsid w:val="00367D6F"/>
    <w:rsid w:val="00367DC3"/>
    <w:rsid w:val="00367DC5"/>
    <w:rsid w:val="00367E01"/>
    <w:rsid w:val="00367EA6"/>
    <w:rsid w:val="00367F4A"/>
    <w:rsid w:val="00367F7B"/>
    <w:rsid w:val="00367FF8"/>
    <w:rsid w:val="00370022"/>
    <w:rsid w:val="00370082"/>
    <w:rsid w:val="003700FD"/>
    <w:rsid w:val="00370193"/>
    <w:rsid w:val="003701FE"/>
    <w:rsid w:val="00370249"/>
    <w:rsid w:val="003702B0"/>
    <w:rsid w:val="0037041D"/>
    <w:rsid w:val="00370466"/>
    <w:rsid w:val="003704F2"/>
    <w:rsid w:val="003705E8"/>
    <w:rsid w:val="003706BB"/>
    <w:rsid w:val="0037086E"/>
    <w:rsid w:val="00370906"/>
    <w:rsid w:val="00370A0C"/>
    <w:rsid w:val="00370B14"/>
    <w:rsid w:val="00370BD9"/>
    <w:rsid w:val="00370C04"/>
    <w:rsid w:val="00370CDD"/>
    <w:rsid w:val="00370D90"/>
    <w:rsid w:val="00370EE8"/>
    <w:rsid w:val="00370FCD"/>
    <w:rsid w:val="00370FE9"/>
    <w:rsid w:val="0037100A"/>
    <w:rsid w:val="0037108F"/>
    <w:rsid w:val="00371133"/>
    <w:rsid w:val="00371192"/>
    <w:rsid w:val="00371206"/>
    <w:rsid w:val="00371214"/>
    <w:rsid w:val="003714C2"/>
    <w:rsid w:val="003714CE"/>
    <w:rsid w:val="0037158D"/>
    <w:rsid w:val="003717C8"/>
    <w:rsid w:val="00371BB0"/>
    <w:rsid w:val="00371CA7"/>
    <w:rsid w:val="00371CFC"/>
    <w:rsid w:val="00371D44"/>
    <w:rsid w:val="00371DC2"/>
    <w:rsid w:val="00371DCB"/>
    <w:rsid w:val="00371EB4"/>
    <w:rsid w:val="00371EC8"/>
    <w:rsid w:val="00371EF4"/>
    <w:rsid w:val="00371F80"/>
    <w:rsid w:val="00371FA5"/>
    <w:rsid w:val="003720C6"/>
    <w:rsid w:val="00372116"/>
    <w:rsid w:val="003722BD"/>
    <w:rsid w:val="0037234E"/>
    <w:rsid w:val="00372435"/>
    <w:rsid w:val="003724F3"/>
    <w:rsid w:val="00372539"/>
    <w:rsid w:val="0037254C"/>
    <w:rsid w:val="0037292F"/>
    <w:rsid w:val="003729B5"/>
    <w:rsid w:val="00372D4C"/>
    <w:rsid w:val="00372DE0"/>
    <w:rsid w:val="00372E5A"/>
    <w:rsid w:val="00372E6C"/>
    <w:rsid w:val="00372F5E"/>
    <w:rsid w:val="00373119"/>
    <w:rsid w:val="00373132"/>
    <w:rsid w:val="00373178"/>
    <w:rsid w:val="003731D2"/>
    <w:rsid w:val="0037323F"/>
    <w:rsid w:val="003732CA"/>
    <w:rsid w:val="00373561"/>
    <w:rsid w:val="0037356C"/>
    <w:rsid w:val="003736DB"/>
    <w:rsid w:val="00373714"/>
    <w:rsid w:val="0037383E"/>
    <w:rsid w:val="00373850"/>
    <w:rsid w:val="00373864"/>
    <w:rsid w:val="00373976"/>
    <w:rsid w:val="00373A41"/>
    <w:rsid w:val="00373A83"/>
    <w:rsid w:val="00373BE4"/>
    <w:rsid w:val="00373DE0"/>
    <w:rsid w:val="00373F66"/>
    <w:rsid w:val="003741F8"/>
    <w:rsid w:val="00374206"/>
    <w:rsid w:val="00374298"/>
    <w:rsid w:val="003743D2"/>
    <w:rsid w:val="00374428"/>
    <w:rsid w:val="00374444"/>
    <w:rsid w:val="0037448C"/>
    <w:rsid w:val="003744AB"/>
    <w:rsid w:val="00374538"/>
    <w:rsid w:val="003745BF"/>
    <w:rsid w:val="0037465F"/>
    <w:rsid w:val="003747E7"/>
    <w:rsid w:val="003748D7"/>
    <w:rsid w:val="00374974"/>
    <w:rsid w:val="00374984"/>
    <w:rsid w:val="0037498B"/>
    <w:rsid w:val="003749EB"/>
    <w:rsid w:val="00374A73"/>
    <w:rsid w:val="00374A7E"/>
    <w:rsid w:val="00374B2A"/>
    <w:rsid w:val="00374B45"/>
    <w:rsid w:val="00374C0C"/>
    <w:rsid w:val="00374C5E"/>
    <w:rsid w:val="00374D98"/>
    <w:rsid w:val="00374E15"/>
    <w:rsid w:val="00374E7E"/>
    <w:rsid w:val="00374F35"/>
    <w:rsid w:val="003750A8"/>
    <w:rsid w:val="003751A6"/>
    <w:rsid w:val="003752F9"/>
    <w:rsid w:val="00375339"/>
    <w:rsid w:val="00375355"/>
    <w:rsid w:val="00375385"/>
    <w:rsid w:val="003753D6"/>
    <w:rsid w:val="003753DA"/>
    <w:rsid w:val="00375438"/>
    <w:rsid w:val="003756C7"/>
    <w:rsid w:val="00375757"/>
    <w:rsid w:val="0037583E"/>
    <w:rsid w:val="003759F4"/>
    <w:rsid w:val="00375A02"/>
    <w:rsid w:val="00375A3D"/>
    <w:rsid w:val="00375A84"/>
    <w:rsid w:val="00375A8C"/>
    <w:rsid w:val="00375BC3"/>
    <w:rsid w:val="00375C75"/>
    <w:rsid w:val="00375D83"/>
    <w:rsid w:val="00375F0C"/>
    <w:rsid w:val="00375F98"/>
    <w:rsid w:val="00375FAD"/>
    <w:rsid w:val="00375FCD"/>
    <w:rsid w:val="0037614A"/>
    <w:rsid w:val="0037617B"/>
    <w:rsid w:val="00376190"/>
    <w:rsid w:val="0037623F"/>
    <w:rsid w:val="00376276"/>
    <w:rsid w:val="00376308"/>
    <w:rsid w:val="0037635C"/>
    <w:rsid w:val="00376477"/>
    <w:rsid w:val="003764EF"/>
    <w:rsid w:val="00376508"/>
    <w:rsid w:val="00376532"/>
    <w:rsid w:val="003769C7"/>
    <w:rsid w:val="00376A06"/>
    <w:rsid w:val="00376A54"/>
    <w:rsid w:val="00376B11"/>
    <w:rsid w:val="00376B99"/>
    <w:rsid w:val="00376BCB"/>
    <w:rsid w:val="00376C48"/>
    <w:rsid w:val="00376D2B"/>
    <w:rsid w:val="00376D7B"/>
    <w:rsid w:val="00376E12"/>
    <w:rsid w:val="00376E2B"/>
    <w:rsid w:val="00377062"/>
    <w:rsid w:val="00377063"/>
    <w:rsid w:val="003772A2"/>
    <w:rsid w:val="00377309"/>
    <w:rsid w:val="00377426"/>
    <w:rsid w:val="003774A1"/>
    <w:rsid w:val="003774EE"/>
    <w:rsid w:val="00377780"/>
    <w:rsid w:val="003777B0"/>
    <w:rsid w:val="00377805"/>
    <w:rsid w:val="00377837"/>
    <w:rsid w:val="00377887"/>
    <w:rsid w:val="003778D6"/>
    <w:rsid w:val="00377928"/>
    <w:rsid w:val="00377951"/>
    <w:rsid w:val="00377B1A"/>
    <w:rsid w:val="00377B6A"/>
    <w:rsid w:val="00377CBB"/>
    <w:rsid w:val="00377ED1"/>
    <w:rsid w:val="00377F4A"/>
    <w:rsid w:val="00377FC4"/>
    <w:rsid w:val="0038004C"/>
    <w:rsid w:val="003800DE"/>
    <w:rsid w:val="0038015E"/>
    <w:rsid w:val="00380244"/>
    <w:rsid w:val="0038038E"/>
    <w:rsid w:val="003803A2"/>
    <w:rsid w:val="00380470"/>
    <w:rsid w:val="003806BE"/>
    <w:rsid w:val="00380839"/>
    <w:rsid w:val="003808BF"/>
    <w:rsid w:val="003808C8"/>
    <w:rsid w:val="003808D1"/>
    <w:rsid w:val="00380BD9"/>
    <w:rsid w:val="00380D49"/>
    <w:rsid w:val="00380D57"/>
    <w:rsid w:val="00380EB5"/>
    <w:rsid w:val="00380EEC"/>
    <w:rsid w:val="00380F3D"/>
    <w:rsid w:val="00380F9B"/>
    <w:rsid w:val="00380FF8"/>
    <w:rsid w:val="00381052"/>
    <w:rsid w:val="00381064"/>
    <w:rsid w:val="00381302"/>
    <w:rsid w:val="0038139C"/>
    <w:rsid w:val="0038146C"/>
    <w:rsid w:val="0038167D"/>
    <w:rsid w:val="003816C4"/>
    <w:rsid w:val="00381701"/>
    <w:rsid w:val="00381797"/>
    <w:rsid w:val="003818E3"/>
    <w:rsid w:val="003819B5"/>
    <w:rsid w:val="003819C9"/>
    <w:rsid w:val="00381AF8"/>
    <w:rsid w:val="00381DA4"/>
    <w:rsid w:val="00381DF2"/>
    <w:rsid w:val="00381F2E"/>
    <w:rsid w:val="00381F5C"/>
    <w:rsid w:val="003820D4"/>
    <w:rsid w:val="0038216B"/>
    <w:rsid w:val="003822D1"/>
    <w:rsid w:val="003823F8"/>
    <w:rsid w:val="0038244A"/>
    <w:rsid w:val="0038244B"/>
    <w:rsid w:val="003825B5"/>
    <w:rsid w:val="00382715"/>
    <w:rsid w:val="003828AA"/>
    <w:rsid w:val="003828DC"/>
    <w:rsid w:val="003829A6"/>
    <w:rsid w:val="00382A69"/>
    <w:rsid w:val="00382B0D"/>
    <w:rsid w:val="00382B3F"/>
    <w:rsid w:val="00382B51"/>
    <w:rsid w:val="00382B77"/>
    <w:rsid w:val="00382C09"/>
    <w:rsid w:val="00382F76"/>
    <w:rsid w:val="003830D6"/>
    <w:rsid w:val="00383297"/>
    <w:rsid w:val="0038337B"/>
    <w:rsid w:val="00383414"/>
    <w:rsid w:val="00383422"/>
    <w:rsid w:val="00383466"/>
    <w:rsid w:val="003834FC"/>
    <w:rsid w:val="00383536"/>
    <w:rsid w:val="0038354D"/>
    <w:rsid w:val="00383678"/>
    <w:rsid w:val="00383690"/>
    <w:rsid w:val="00383903"/>
    <w:rsid w:val="0038391B"/>
    <w:rsid w:val="003839E4"/>
    <w:rsid w:val="00383AE6"/>
    <w:rsid w:val="00383AF3"/>
    <w:rsid w:val="00383B87"/>
    <w:rsid w:val="00383C9C"/>
    <w:rsid w:val="00383DAC"/>
    <w:rsid w:val="00383E01"/>
    <w:rsid w:val="00383E15"/>
    <w:rsid w:val="00383FA8"/>
    <w:rsid w:val="003840B6"/>
    <w:rsid w:val="00384339"/>
    <w:rsid w:val="0038454B"/>
    <w:rsid w:val="00384576"/>
    <w:rsid w:val="00384746"/>
    <w:rsid w:val="00384759"/>
    <w:rsid w:val="0038475B"/>
    <w:rsid w:val="00384853"/>
    <w:rsid w:val="00384868"/>
    <w:rsid w:val="00384929"/>
    <w:rsid w:val="0038494D"/>
    <w:rsid w:val="00384B3D"/>
    <w:rsid w:val="00384C39"/>
    <w:rsid w:val="00384C4C"/>
    <w:rsid w:val="00384D23"/>
    <w:rsid w:val="00384DF7"/>
    <w:rsid w:val="00384EB6"/>
    <w:rsid w:val="00384F11"/>
    <w:rsid w:val="00384FE5"/>
    <w:rsid w:val="0038508C"/>
    <w:rsid w:val="0038512D"/>
    <w:rsid w:val="00385246"/>
    <w:rsid w:val="0038536A"/>
    <w:rsid w:val="003855D8"/>
    <w:rsid w:val="003857B2"/>
    <w:rsid w:val="003857F1"/>
    <w:rsid w:val="0038583F"/>
    <w:rsid w:val="00385878"/>
    <w:rsid w:val="00385992"/>
    <w:rsid w:val="003859DB"/>
    <w:rsid w:val="00385B63"/>
    <w:rsid w:val="00385BE3"/>
    <w:rsid w:val="00385C4F"/>
    <w:rsid w:val="00385D57"/>
    <w:rsid w:val="00385E26"/>
    <w:rsid w:val="00385E36"/>
    <w:rsid w:val="00385E3E"/>
    <w:rsid w:val="00385E3F"/>
    <w:rsid w:val="00385E45"/>
    <w:rsid w:val="00385F85"/>
    <w:rsid w:val="00385FF2"/>
    <w:rsid w:val="00386025"/>
    <w:rsid w:val="003860C2"/>
    <w:rsid w:val="00386119"/>
    <w:rsid w:val="0038611C"/>
    <w:rsid w:val="003861BF"/>
    <w:rsid w:val="00386334"/>
    <w:rsid w:val="003865A0"/>
    <w:rsid w:val="003865B8"/>
    <w:rsid w:val="00386604"/>
    <w:rsid w:val="0038676C"/>
    <w:rsid w:val="003867F2"/>
    <w:rsid w:val="00386844"/>
    <w:rsid w:val="003868E4"/>
    <w:rsid w:val="003868EF"/>
    <w:rsid w:val="00386917"/>
    <w:rsid w:val="00386C09"/>
    <w:rsid w:val="00386C18"/>
    <w:rsid w:val="00386D2F"/>
    <w:rsid w:val="00386D9D"/>
    <w:rsid w:val="00386E4A"/>
    <w:rsid w:val="00386FC7"/>
    <w:rsid w:val="00387062"/>
    <w:rsid w:val="003870F1"/>
    <w:rsid w:val="0038724B"/>
    <w:rsid w:val="00387275"/>
    <w:rsid w:val="003872BC"/>
    <w:rsid w:val="0038738A"/>
    <w:rsid w:val="0038739A"/>
    <w:rsid w:val="00387585"/>
    <w:rsid w:val="00387708"/>
    <w:rsid w:val="00387737"/>
    <w:rsid w:val="0038798E"/>
    <w:rsid w:val="00387C26"/>
    <w:rsid w:val="00387D82"/>
    <w:rsid w:val="00387DA3"/>
    <w:rsid w:val="00387DB2"/>
    <w:rsid w:val="00387E21"/>
    <w:rsid w:val="00387E40"/>
    <w:rsid w:val="00387E7D"/>
    <w:rsid w:val="00387FBA"/>
    <w:rsid w:val="00387FC4"/>
    <w:rsid w:val="00387FE3"/>
    <w:rsid w:val="003900BD"/>
    <w:rsid w:val="003900DB"/>
    <w:rsid w:val="00390187"/>
    <w:rsid w:val="00390229"/>
    <w:rsid w:val="0039036E"/>
    <w:rsid w:val="003904A6"/>
    <w:rsid w:val="003904AB"/>
    <w:rsid w:val="0039055D"/>
    <w:rsid w:val="00390603"/>
    <w:rsid w:val="0039065B"/>
    <w:rsid w:val="003906A6"/>
    <w:rsid w:val="003906DC"/>
    <w:rsid w:val="00390763"/>
    <w:rsid w:val="00390886"/>
    <w:rsid w:val="003909F2"/>
    <w:rsid w:val="00390AA7"/>
    <w:rsid w:val="00390B2B"/>
    <w:rsid w:val="00390BD4"/>
    <w:rsid w:val="00390CEE"/>
    <w:rsid w:val="00390D65"/>
    <w:rsid w:val="00390E15"/>
    <w:rsid w:val="00390EC8"/>
    <w:rsid w:val="00390FF3"/>
    <w:rsid w:val="0039113E"/>
    <w:rsid w:val="00391155"/>
    <w:rsid w:val="003911F4"/>
    <w:rsid w:val="00391276"/>
    <w:rsid w:val="003912DC"/>
    <w:rsid w:val="003912F1"/>
    <w:rsid w:val="00391339"/>
    <w:rsid w:val="00391402"/>
    <w:rsid w:val="00391410"/>
    <w:rsid w:val="00391470"/>
    <w:rsid w:val="003915B8"/>
    <w:rsid w:val="00391641"/>
    <w:rsid w:val="0039164C"/>
    <w:rsid w:val="003916D2"/>
    <w:rsid w:val="003916DA"/>
    <w:rsid w:val="003916FA"/>
    <w:rsid w:val="003917BD"/>
    <w:rsid w:val="00391866"/>
    <w:rsid w:val="0039186C"/>
    <w:rsid w:val="003918B7"/>
    <w:rsid w:val="00391903"/>
    <w:rsid w:val="0039190B"/>
    <w:rsid w:val="003919B9"/>
    <w:rsid w:val="003919C6"/>
    <w:rsid w:val="003919F7"/>
    <w:rsid w:val="00391AAB"/>
    <w:rsid w:val="00391B6E"/>
    <w:rsid w:val="00391C1D"/>
    <w:rsid w:val="00391CFA"/>
    <w:rsid w:val="00391D07"/>
    <w:rsid w:val="00391DC3"/>
    <w:rsid w:val="00391F78"/>
    <w:rsid w:val="00392077"/>
    <w:rsid w:val="003920D6"/>
    <w:rsid w:val="00392109"/>
    <w:rsid w:val="0039213F"/>
    <w:rsid w:val="00392191"/>
    <w:rsid w:val="003921BF"/>
    <w:rsid w:val="00392228"/>
    <w:rsid w:val="003922D2"/>
    <w:rsid w:val="003922F4"/>
    <w:rsid w:val="0039230F"/>
    <w:rsid w:val="003923A7"/>
    <w:rsid w:val="0039242A"/>
    <w:rsid w:val="00392433"/>
    <w:rsid w:val="00392491"/>
    <w:rsid w:val="00392587"/>
    <w:rsid w:val="0039261C"/>
    <w:rsid w:val="0039271B"/>
    <w:rsid w:val="00392763"/>
    <w:rsid w:val="00392833"/>
    <w:rsid w:val="003928F7"/>
    <w:rsid w:val="0039297E"/>
    <w:rsid w:val="00392A20"/>
    <w:rsid w:val="00392AC8"/>
    <w:rsid w:val="00392ADF"/>
    <w:rsid w:val="00392D0A"/>
    <w:rsid w:val="00392EE4"/>
    <w:rsid w:val="003930DA"/>
    <w:rsid w:val="0039316B"/>
    <w:rsid w:val="0039318A"/>
    <w:rsid w:val="003933BE"/>
    <w:rsid w:val="003933C6"/>
    <w:rsid w:val="0039363C"/>
    <w:rsid w:val="003936A6"/>
    <w:rsid w:val="00393784"/>
    <w:rsid w:val="0039398C"/>
    <w:rsid w:val="00393ABC"/>
    <w:rsid w:val="00393AF5"/>
    <w:rsid w:val="00393BB3"/>
    <w:rsid w:val="00393C46"/>
    <w:rsid w:val="00393D06"/>
    <w:rsid w:val="00393D46"/>
    <w:rsid w:val="00393D82"/>
    <w:rsid w:val="00393ED6"/>
    <w:rsid w:val="00394000"/>
    <w:rsid w:val="0039401A"/>
    <w:rsid w:val="00394117"/>
    <w:rsid w:val="00394152"/>
    <w:rsid w:val="00394368"/>
    <w:rsid w:val="0039438A"/>
    <w:rsid w:val="003946C8"/>
    <w:rsid w:val="0039471E"/>
    <w:rsid w:val="003947F5"/>
    <w:rsid w:val="0039489B"/>
    <w:rsid w:val="003948B7"/>
    <w:rsid w:val="00394A66"/>
    <w:rsid w:val="00394B24"/>
    <w:rsid w:val="00394B3D"/>
    <w:rsid w:val="00394CBC"/>
    <w:rsid w:val="00394CDF"/>
    <w:rsid w:val="00394D6C"/>
    <w:rsid w:val="00394DA5"/>
    <w:rsid w:val="00394DE7"/>
    <w:rsid w:val="00394E40"/>
    <w:rsid w:val="00394EEE"/>
    <w:rsid w:val="00394F9D"/>
    <w:rsid w:val="00395021"/>
    <w:rsid w:val="00395324"/>
    <w:rsid w:val="00395369"/>
    <w:rsid w:val="00395389"/>
    <w:rsid w:val="00395444"/>
    <w:rsid w:val="003955A8"/>
    <w:rsid w:val="003957FC"/>
    <w:rsid w:val="003957FE"/>
    <w:rsid w:val="0039583E"/>
    <w:rsid w:val="00395968"/>
    <w:rsid w:val="00395A11"/>
    <w:rsid w:val="00395A1E"/>
    <w:rsid w:val="00395A6C"/>
    <w:rsid w:val="00395C1A"/>
    <w:rsid w:val="00395C20"/>
    <w:rsid w:val="00395C40"/>
    <w:rsid w:val="00395D5F"/>
    <w:rsid w:val="00395DB7"/>
    <w:rsid w:val="00395EFA"/>
    <w:rsid w:val="00395F61"/>
    <w:rsid w:val="00395FEF"/>
    <w:rsid w:val="003960DF"/>
    <w:rsid w:val="003960ED"/>
    <w:rsid w:val="0039623C"/>
    <w:rsid w:val="003962FD"/>
    <w:rsid w:val="00396483"/>
    <w:rsid w:val="0039650E"/>
    <w:rsid w:val="00396511"/>
    <w:rsid w:val="0039653C"/>
    <w:rsid w:val="00396591"/>
    <w:rsid w:val="003966F8"/>
    <w:rsid w:val="00396C67"/>
    <w:rsid w:val="00396DC2"/>
    <w:rsid w:val="00396F22"/>
    <w:rsid w:val="00397171"/>
    <w:rsid w:val="00397299"/>
    <w:rsid w:val="00397340"/>
    <w:rsid w:val="00397343"/>
    <w:rsid w:val="003973D2"/>
    <w:rsid w:val="003974B3"/>
    <w:rsid w:val="003975E0"/>
    <w:rsid w:val="0039777B"/>
    <w:rsid w:val="0039786B"/>
    <w:rsid w:val="003978AF"/>
    <w:rsid w:val="003978FD"/>
    <w:rsid w:val="0039792C"/>
    <w:rsid w:val="003979BD"/>
    <w:rsid w:val="003979F1"/>
    <w:rsid w:val="00397A41"/>
    <w:rsid w:val="00397B1F"/>
    <w:rsid w:val="00397DE4"/>
    <w:rsid w:val="00397FE6"/>
    <w:rsid w:val="003A016F"/>
    <w:rsid w:val="003A025A"/>
    <w:rsid w:val="003A0488"/>
    <w:rsid w:val="003A05DF"/>
    <w:rsid w:val="003A06E6"/>
    <w:rsid w:val="003A0806"/>
    <w:rsid w:val="003A0850"/>
    <w:rsid w:val="003A0858"/>
    <w:rsid w:val="003A089A"/>
    <w:rsid w:val="003A08A0"/>
    <w:rsid w:val="003A0992"/>
    <w:rsid w:val="003A0A61"/>
    <w:rsid w:val="003A0B55"/>
    <w:rsid w:val="003A0BB8"/>
    <w:rsid w:val="003A0BF7"/>
    <w:rsid w:val="003A0C8A"/>
    <w:rsid w:val="003A0DE4"/>
    <w:rsid w:val="003A0E73"/>
    <w:rsid w:val="003A10CF"/>
    <w:rsid w:val="003A1110"/>
    <w:rsid w:val="003A1201"/>
    <w:rsid w:val="003A1209"/>
    <w:rsid w:val="003A12F6"/>
    <w:rsid w:val="003A1300"/>
    <w:rsid w:val="003A13D9"/>
    <w:rsid w:val="003A144F"/>
    <w:rsid w:val="003A151B"/>
    <w:rsid w:val="003A15DA"/>
    <w:rsid w:val="003A15E1"/>
    <w:rsid w:val="003A1679"/>
    <w:rsid w:val="003A16DB"/>
    <w:rsid w:val="003A1792"/>
    <w:rsid w:val="003A17BF"/>
    <w:rsid w:val="003A1906"/>
    <w:rsid w:val="003A1A3F"/>
    <w:rsid w:val="003A1A4B"/>
    <w:rsid w:val="003A1B06"/>
    <w:rsid w:val="003A1D06"/>
    <w:rsid w:val="003A1D26"/>
    <w:rsid w:val="003A1D81"/>
    <w:rsid w:val="003A1DAA"/>
    <w:rsid w:val="003A1F18"/>
    <w:rsid w:val="003A1F40"/>
    <w:rsid w:val="003A211A"/>
    <w:rsid w:val="003A2340"/>
    <w:rsid w:val="003A2353"/>
    <w:rsid w:val="003A23C8"/>
    <w:rsid w:val="003A23EE"/>
    <w:rsid w:val="003A259A"/>
    <w:rsid w:val="003A259F"/>
    <w:rsid w:val="003A267F"/>
    <w:rsid w:val="003A26BB"/>
    <w:rsid w:val="003A26E6"/>
    <w:rsid w:val="003A272F"/>
    <w:rsid w:val="003A2748"/>
    <w:rsid w:val="003A2797"/>
    <w:rsid w:val="003A2966"/>
    <w:rsid w:val="003A29AE"/>
    <w:rsid w:val="003A29D2"/>
    <w:rsid w:val="003A2A70"/>
    <w:rsid w:val="003A2AFB"/>
    <w:rsid w:val="003A2B17"/>
    <w:rsid w:val="003A2B4F"/>
    <w:rsid w:val="003A2BBE"/>
    <w:rsid w:val="003A2C70"/>
    <w:rsid w:val="003A2D0D"/>
    <w:rsid w:val="003A2F0B"/>
    <w:rsid w:val="003A2F2B"/>
    <w:rsid w:val="003A2F7A"/>
    <w:rsid w:val="003A31FE"/>
    <w:rsid w:val="003A327D"/>
    <w:rsid w:val="003A32A2"/>
    <w:rsid w:val="003A32D1"/>
    <w:rsid w:val="003A332D"/>
    <w:rsid w:val="003A33C2"/>
    <w:rsid w:val="003A3405"/>
    <w:rsid w:val="003A34C6"/>
    <w:rsid w:val="003A34FD"/>
    <w:rsid w:val="003A35B5"/>
    <w:rsid w:val="003A38F3"/>
    <w:rsid w:val="003A392E"/>
    <w:rsid w:val="003A39F1"/>
    <w:rsid w:val="003A3A43"/>
    <w:rsid w:val="003A3B01"/>
    <w:rsid w:val="003A3B02"/>
    <w:rsid w:val="003A3C0D"/>
    <w:rsid w:val="003A3C6E"/>
    <w:rsid w:val="003A3E12"/>
    <w:rsid w:val="003A3F85"/>
    <w:rsid w:val="003A404F"/>
    <w:rsid w:val="003A40D1"/>
    <w:rsid w:val="003A4139"/>
    <w:rsid w:val="003A424C"/>
    <w:rsid w:val="003A427C"/>
    <w:rsid w:val="003A4451"/>
    <w:rsid w:val="003A4521"/>
    <w:rsid w:val="003A4560"/>
    <w:rsid w:val="003A464F"/>
    <w:rsid w:val="003A4674"/>
    <w:rsid w:val="003A468D"/>
    <w:rsid w:val="003A46BC"/>
    <w:rsid w:val="003A475F"/>
    <w:rsid w:val="003A4920"/>
    <w:rsid w:val="003A4A43"/>
    <w:rsid w:val="003A4A73"/>
    <w:rsid w:val="003A4B41"/>
    <w:rsid w:val="003A4B72"/>
    <w:rsid w:val="003A4B99"/>
    <w:rsid w:val="003A4C21"/>
    <w:rsid w:val="003A4C49"/>
    <w:rsid w:val="003A4C58"/>
    <w:rsid w:val="003A4CD6"/>
    <w:rsid w:val="003A4EBF"/>
    <w:rsid w:val="003A4EC1"/>
    <w:rsid w:val="003A4EEE"/>
    <w:rsid w:val="003A4F14"/>
    <w:rsid w:val="003A4F59"/>
    <w:rsid w:val="003A4F68"/>
    <w:rsid w:val="003A4FAD"/>
    <w:rsid w:val="003A500C"/>
    <w:rsid w:val="003A50F3"/>
    <w:rsid w:val="003A512F"/>
    <w:rsid w:val="003A51B2"/>
    <w:rsid w:val="003A51E2"/>
    <w:rsid w:val="003A524D"/>
    <w:rsid w:val="003A55B7"/>
    <w:rsid w:val="003A55D4"/>
    <w:rsid w:val="003A55FB"/>
    <w:rsid w:val="003A5693"/>
    <w:rsid w:val="003A56DA"/>
    <w:rsid w:val="003A5714"/>
    <w:rsid w:val="003A57B4"/>
    <w:rsid w:val="003A58E8"/>
    <w:rsid w:val="003A5B12"/>
    <w:rsid w:val="003A5C1B"/>
    <w:rsid w:val="003A5CE9"/>
    <w:rsid w:val="003A5D2E"/>
    <w:rsid w:val="003A5E28"/>
    <w:rsid w:val="003A5FCB"/>
    <w:rsid w:val="003A61B8"/>
    <w:rsid w:val="003A62D6"/>
    <w:rsid w:val="003A63DD"/>
    <w:rsid w:val="003A63F8"/>
    <w:rsid w:val="003A64D8"/>
    <w:rsid w:val="003A655D"/>
    <w:rsid w:val="003A65FB"/>
    <w:rsid w:val="003A6652"/>
    <w:rsid w:val="003A668D"/>
    <w:rsid w:val="003A66C6"/>
    <w:rsid w:val="003A66F7"/>
    <w:rsid w:val="003A6725"/>
    <w:rsid w:val="003A67A4"/>
    <w:rsid w:val="003A6947"/>
    <w:rsid w:val="003A6A42"/>
    <w:rsid w:val="003A6B81"/>
    <w:rsid w:val="003A6BEC"/>
    <w:rsid w:val="003A6C09"/>
    <w:rsid w:val="003A6C53"/>
    <w:rsid w:val="003A6D07"/>
    <w:rsid w:val="003A6D76"/>
    <w:rsid w:val="003A6DB0"/>
    <w:rsid w:val="003A6FF9"/>
    <w:rsid w:val="003A7038"/>
    <w:rsid w:val="003A7092"/>
    <w:rsid w:val="003A70B5"/>
    <w:rsid w:val="003A70C5"/>
    <w:rsid w:val="003A70D5"/>
    <w:rsid w:val="003A726D"/>
    <w:rsid w:val="003A73EE"/>
    <w:rsid w:val="003A7762"/>
    <w:rsid w:val="003A78F9"/>
    <w:rsid w:val="003A7A1B"/>
    <w:rsid w:val="003A7A25"/>
    <w:rsid w:val="003A7B1C"/>
    <w:rsid w:val="003A7BA7"/>
    <w:rsid w:val="003A7BC6"/>
    <w:rsid w:val="003A7BE0"/>
    <w:rsid w:val="003A7C01"/>
    <w:rsid w:val="003A7C13"/>
    <w:rsid w:val="003A7E89"/>
    <w:rsid w:val="003A7E94"/>
    <w:rsid w:val="003A7FC9"/>
    <w:rsid w:val="003B0038"/>
    <w:rsid w:val="003B0050"/>
    <w:rsid w:val="003B010D"/>
    <w:rsid w:val="003B0116"/>
    <w:rsid w:val="003B02E6"/>
    <w:rsid w:val="003B03FA"/>
    <w:rsid w:val="003B0455"/>
    <w:rsid w:val="003B04F4"/>
    <w:rsid w:val="003B0523"/>
    <w:rsid w:val="003B0731"/>
    <w:rsid w:val="003B079E"/>
    <w:rsid w:val="003B0808"/>
    <w:rsid w:val="003B0B0A"/>
    <w:rsid w:val="003B0B0E"/>
    <w:rsid w:val="003B0B81"/>
    <w:rsid w:val="003B0C5A"/>
    <w:rsid w:val="003B0C64"/>
    <w:rsid w:val="003B0CDB"/>
    <w:rsid w:val="003B0CE2"/>
    <w:rsid w:val="003B0D88"/>
    <w:rsid w:val="003B0E34"/>
    <w:rsid w:val="003B0E77"/>
    <w:rsid w:val="003B0E83"/>
    <w:rsid w:val="003B0E85"/>
    <w:rsid w:val="003B0F50"/>
    <w:rsid w:val="003B0F99"/>
    <w:rsid w:val="003B0FE7"/>
    <w:rsid w:val="003B103C"/>
    <w:rsid w:val="003B1061"/>
    <w:rsid w:val="003B115F"/>
    <w:rsid w:val="003B1210"/>
    <w:rsid w:val="003B124D"/>
    <w:rsid w:val="003B15E3"/>
    <w:rsid w:val="003B1951"/>
    <w:rsid w:val="003B19EA"/>
    <w:rsid w:val="003B1A1B"/>
    <w:rsid w:val="003B1AA0"/>
    <w:rsid w:val="003B1AE4"/>
    <w:rsid w:val="003B1BAF"/>
    <w:rsid w:val="003B1BE4"/>
    <w:rsid w:val="003B1D0C"/>
    <w:rsid w:val="003B1FC5"/>
    <w:rsid w:val="003B2279"/>
    <w:rsid w:val="003B23DE"/>
    <w:rsid w:val="003B23F6"/>
    <w:rsid w:val="003B240A"/>
    <w:rsid w:val="003B244C"/>
    <w:rsid w:val="003B2466"/>
    <w:rsid w:val="003B251C"/>
    <w:rsid w:val="003B2566"/>
    <w:rsid w:val="003B257C"/>
    <w:rsid w:val="003B2602"/>
    <w:rsid w:val="003B2622"/>
    <w:rsid w:val="003B268B"/>
    <w:rsid w:val="003B27D2"/>
    <w:rsid w:val="003B2853"/>
    <w:rsid w:val="003B2893"/>
    <w:rsid w:val="003B29B4"/>
    <w:rsid w:val="003B2BCD"/>
    <w:rsid w:val="003B2D93"/>
    <w:rsid w:val="003B2DBD"/>
    <w:rsid w:val="003B2FA0"/>
    <w:rsid w:val="003B3037"/>
    <w:rsid w:val="003B312D"/>
    <w:rsid w:val="003B321D"/>
    <w:rsid w:val="003B3357"/>
    <w:rsid w:val="003B336D"/>
    <w:rsid w:val="003B33BE"/>
    <w:rsid w:val="003B33E9"/>
    <w:rsid w:val="003B34E0"/>
    <w:rsid w:val="003B3583"/>
    <w:rsid w:val="003B36B4"/>
    <w:rsid w:val="003B3741"/>
    <w:rsid w:val="003B37F6"/>
    <w:rsid w:val="003B3821"/>
    <w:rsid w:val="003B3957"/>
    <w:rsid w:val="003B39F1"/>
    <w:rsid w:val="003B3CBD"/>
    <w:rsid w:val="003B3DB3"/>
    <w:rsid w:val="003B3F8E"/>
    <w:rsid w:val="003B3FD2"/>
    <w:rsid w:val="003B40A7"/>
    <w:rsid w:val="003B418D"/>
    <w:rsid w:val="003B428F"/>
    <w:rsid w:val="003B4396"/>
    <w:rsid w:val="003B440D"/>
    <w:rsid w:val="003B44AE"/>
    <w:rsid w:val="003B452D"/>
    <w:rsid w:val="003B459F"/>
    <w:rsid w:val="003B46A5"/>
    <w:rsid w:val="003B47CD"/>
    <w:rsid w:val="003B4877"/>
    <w:rsid w:val="003B488B"/>
    <w:rsid w:val="003B4949"/>
    <w:rsid w:val="003B4A7F"/>
    <w:rsid w:val="003B4B6B"/>
    <w:rsid w:val="003B4D30"/>
    <w:rsid w:val="003B4DF6"/>
    <w:rsid w:val="003B4E8E"/>
    <w:rsid w:val="003B4ECB"/>
    <w:rsid w:val="003B4EEC"/>
    <w:rsid w:val="003B4F65"/>
    <w:rsid w:val="003B4FDC"/>
    <w:rsid w:val="003B4FFE"/>
    <w:rsid w:val="003B5036"/>
    <w:rsid w:val="003B503A"/>
    <w:rsid w:val="003B513E"/>
    <w:rsid w:val="003B525E"/>
    <w:rsid w:val="003B52FE"/>
    <w:rsid w:val="003B54BB"/>
    <w:rsid w:val="003B5610"/>
    <w:rsid w:val="003B569C"/>
    <w:rsid w:val="003B570E"/>
    <w:rsid w:val="003B57B2"/>
    <w:rsid w:val="003B57CE"/>
    <w:rsid w:val="003B58CD"/>
    <w:rsid w:val="003B5987"/>
    <w:rsid w:val="003B5A30"/>
    <w:rsid w:val="003B5C5B"/>
    <w:rsid w:val="003B5DB0"/>
    <w:rsid w:val="003B5DB4"/>
    <w:rsid w:val="003B5F3C"/>
    <w:rsid w:val="003B60EA"/>
    <w:rsid w:val="003B618F"/>
    <w:rsid w:val="003B6198"/>
    <w:rsid w:val="003B61AE"/>
    <w:rsid w:val="003B61B4"/>
    <w:rsid w:val="003B61BA"/>
    <w:rsid w:val="003B62AC"/>
    <w:rsid w:val="003B639F"/>
    <w:rsid w:val="003B63FF"/>
    <w:rsid w:val="003B6470"/>
    <w:rsid w:val="003B6491"/>
    <w:rsid w:val="003B653E"/>
    <w:rsid w:val="003B65C3"/>
    <w:rsid w:val="003B65DB"/>
    <w:rsid w:val="003B65F1"/>
    <w:rsid w:val="003B66A1"/>
    <w:rsid w:val="003B6896"/>
    <w:rsid w:val="003B6A17"/>
    <w:rsid w:val="003B6A23"/>
    <w:rsid w:val="003B6BD1"/>
    <w:rsid w:val="003B6BE5"/>
    <w:rsid w:val="003B6BE9"/>
    <w:rsid w:val="003B6C9E"/>
    <w:rsid w:val="003B6CDD"/>
    <w:rsid w:val="003B6D58"/>
    <w:rsid w:val="003B6D99"/>
    <w:rsid w:val="003B6DA6"/>
    <w:rsid w:val="003B6DEA"/>
    <w:rsid w:val="003B6EB2"/>
    <w:rsid w:val="003B6F09"/>
    <w:rsid w:val="003B708F"/>
    <w:rsid w:val="003B70F4"/>
    <w:rsid w:val="003B7144"/>
    <w:rsid w:val="003B71B6"/>
    <w:rsid w:val="003B71B9"/>
    <w:rsid w:val="003B72C7"/>
    <w:rsid w:val="003B7311"/>
    <w:rsid w:val="003B7362"/>
    <w:rsid w:val="003B7451"/>
    <w:rsid w:val="003B7546"/>
    <w:rsid w:val="003B75C9"/>
    <w:rsid w:val="003B763A"/>
    <w:rsid w:val="003B765F"/>
    <w:rsid w:val="003B76CF"/>
    <w:rsid w:val="003B77F4"/>
    <w:rsid w:val="003B782E"/>
    <w:rsid w:val="003B791C"/>
    <w:rsid w:val="003B7940"/>
    <w:rsid w:val="003B7A08"/>
    <w:rsid w:val="003B7ABF"/>
    <w:rsid w:val="003B7C96"/>
    <w:rsid w:val="003B7CE7"/>
    <w:rsid w:val="003B7D9F"/>
    <w:rsid w:val="003B7F52"/>
    <w:rsid w:val="003C008E"/>
    <w:rsid w:val="003C0351"/>
    <w:rsid w:val="003C03C5"/>
    <w:rsid w:val="003C0406"/>
    <w:rsid w:val="003C043F"/>
    <w:rsid w:val="003C0446"/>
    <w:rsid w:val="003C04C0"/>
    <w:rsid w:val="003C05A6"/>
    <w:rsid w:val="003C08D2"/>
    <w:rsid w:val="003C095A"/>
    <w:rsid w:val="003C0A9C"/>
    <w:rsid w:val="003C0B49"/>
    <w:rsid w:val="003C0D30"/>
    <w:rsid w:val="003C0D5C"/>
    <w:rsid w:val="003C0DE8"/>
    <w:rsid w:val="003C0E81"/>
    <w:rsid w:val="003C0EC6"/>
    <w:rsid w:val="003C0F1E"/>
    <w:rsid w:val="003C0F94"/>
    <w:rsid w:val="003C10DE"/>
    <w:rsid w:val="003C11DC"/>
    <w:rsid w:val="003C122D"/>
    <w:rsid w:val="003C133B"/>
    <w:rsid w:val="003C1343"/>
    <w:rsid w:val="003C1539"/>
    <w:rsid w:val="003C154E"/>
    <w:rsid w:val="003C15FC"/>
    <w:rsid w:val="003C1686"/>
    <w:rsid w:val="003C16C7"/>
    <w:rsid w:val="003C174C"/>
    <w:rsid w:val="003C179D"/>
    <w:rsid w:val="003C1883"/>
    <w:rsid w:val="003C18A3"/>
    <w:rsid w:val="003C19CF"/>
    <w:rsid w:val="003C1ADD"/>
    <w:rsid w:val="003C1B3C"/>
    <w:rsid w:val="003C1CD8"/>
    <w:rsid w:val="003C1DED"/>
    <w:rsid w:val="003C1E05"/>
    <w:rsid w:val="003C1EA6"/>
    <w:rsid w:val="003C1EF4"/>
    <w:rsid w:val="003C1F1F"/>
    <w:rsid w:val="003C1F6B"/>
    <w:rsid w:val="003C2063"/>
    <w:rsid w:val="003C2165"/>
    <w:rsid w:val="003C22DA"/>
    <w:rsid w:val="003C22F0"/>
    <w:rsid w:val="003C22F8"/>
    <w:rsid w:val="003C2369"/>
    <w:rsid w:val="003C236A"/>
    <w:rsid w:val="003C2593"/>
    <w:rsid w:val="003C25A5"/>
    <w:rsid w:val="003C25B1"/>
    <w:rsid w:val="003C262F"/>
    <w:rsid w:val="003C2737"/>
    <w:rsid w:val="003C27C6"/>
    <w:rsid w:val="003C28CE"/>
    <w:rsid w:val="003C29A5"/>
    <w:rsid w:val="003C29EE"/>
    <w:rsid w:val="003C2B5C"/>
    <w:rsid w:val="003C2B73"/>
    <w:rsid w:val="003C2BB8"/>
    <w:rsid w:val="003C2C4A"/>
    <w:rsid w:val="003C2D91"/>
    <w:rsid w:val="003C2F2A"/>
    <w:rsid w:val="003C2FAE"/>
    <w:rsid w:val="003C2FF2"/>
    <w:rsid w:val="003C30F0"/>
    <w:rsid w:val="003C31DF"/>
    <w:rsid w:val="003C3392"/>
    <w:rsid w:val="003C3432"/>
    <w:rsid w:val="003C343C"/>
    <w:rsid w:val="003C34AF"/>
    <w:rsid w:val="003C35AB"/>
    <w:rsid w:val="003C35BE"/>
    <w:rsid w:val="003C3638"/>
    <w:rsid w:val="003C36F5"/>
    <w:rsid w:val="003C37F0"/>
    <w:rsid w:val="003C38D1"/>
    <w:rsid w:val="003C38D5"/>
    <w:rsid w:val="003C3934"/>
    <w:rsid w:val="003C399D"/>
    <w:rsid w:val="003C39AB"/>
    <w:rsid w:val="003C39EF"/>
    <w:rsid w:val="003C3B64"/>
    <w:rsid w:val="003C3DBB"/>
    <w:rsid w:val="003C3DBE"/>
    <w:rsid w:val="003C4013"/>
    <w:rsid w:val="003C4064"/>
    <w:rsid w:val="003C4147"/>
    <w:rsid w:val="003C4160"/>
    <w:rsid w:val="003C4220"/>
    <w:rsid w:val="003C4239"/>
    <w:rsid w:val="003C4327"/>
    <w:rsid w:val="003C44E6"/>
    <w:rsid w:val="003C451A"/>
    <w:rsid w:val="003C458A"/>
    <w:rsid w:val="003C458E"/>
    <w:rsid w:val="003C4665"/>
    <w:rsid w:val="003C4888"/>
    <w:rsid w:val="003C4995"/>
    <w:rsid w:val="003C49DB"/>
    <w:rsid w:val="003C4A4C"/>
    <w:rsid w:val="003C4A8A"/>
    <w:rsid w:val="003C4A90"/>
    <w:rsid w:val="003C4AC2"/>
    <w:rsid w:val="003C4B28"/>
    <w:rsid w:val="003C4B7D"/>
    <w:rsid w:val="003C4C2E"/>
    <w:rsid w:val="003C4F0F"/>
    <w:rsid w:val="003C5026"/>
    <w:rsid w:val="003C5034"/>
    <w:rsid w:val="003C50F0"/>
    <w:rsid w:val="003C511F"/>
    <w:rsid w:val="003C51B7"/>
    <w:rsid w:val="003C52F0"/>
    <w:rsid w:val="003C54C3"/>
    <w:rsid w:val="003C54DD"/>
    <w:rsid w:val="003C54EE"/>
    <w:rsid w:val="003C55CA"/>
    <w:rsid w:val="003C561E"/>
    <w:rsid w:val="003C566D"/>
    <w:rsid w:val="003C5926"/>
    <w:rsid w:val="003C5935"/>
    <w:rsid w:val="003C5A3D"/>
    <w:rsid w:val="003C5AEC"/>
    <w:rsid w:val="003C5B21"/>
    <w:rsid w:val="003C5B28"/>
    <w:rsid w:val="003C5BFE"/>
    <w:rsid w:val="003C5DE3"/>
    <w:rsid w:val="003C5E90"/>
    <w:rsid w:val="003C5EE1"/>
    <w:rsid w:val="003C5FD8"/>
    <w:rsid w:val="003C5FFC"/>
    <w:rsid w:val="003C6049"/>
    <w:rsid w:val="003C6157"/>
    <w:rsid w:val="003C6181"/>
    <w:rsid w:val="003C63E1"/>
    <w:rsid w:val="003C64A5"/>
    <w:rsid w:val="003C65FD"/>
    <w:rsid w:val="003C6687"/>
    <w:rsid w:val="003C672B"/>
    <w:rsid w:val="003C6788"/>
    <w:rsid w:val="003C6799"/>
    <w:rsid w:val="003C67CF"/>
    <w:rsid w:val="003C67D7"/>
    <w:rsid w:val="003C687F"/>
    <w:rsid w:val="003C691B"/>
    <w:rsid w:val="003C69A9"/>
    <w:rsid w:val="003C6A0E"/>
    <w:rsid w:val="003C6BBB"/>
    <w:rsid w:val="003C6BD6"/>
    <w:rsid w:val="003C6CDA"/>
    <w:rsid w:val="003C6D3F"/>
    <w:rsid w:val="003C6D53"/>
    <w:rsid w:val="003C6DE5"/>
    <w:rsid w:val="003C6F25"/>
    <w:rsid w:val="003C6F71"/>
    <w:rsid w:val="003C7285"/>
    <w:rsid w:val="003C742D"/>
    <w:rsid w:val="003C745E"/>
    <w:rsid w:val="003C7795"/>
    <w:rsid w:val="003C784C"/>
    <w:rsid w:val="003C785E"/>
    <w:rsid w:val="003C788E"/>
    <w:rsid w:val="003C796C"/>
    <w:rsid w:val="003C7A42"/>
    <w:rsid w:val="003C7C3D"/>
    <w:rsid w:val="003C7C86"/>
    <w:rsid w:val="003C7DFA"/>
    <w:rsid w:val="003C7E69"/>
    <w:rsid w:val="003C7EE6"/>
    <w:rsid w:val="003C7F6F"/>
    <w:rsid w:val="003C7FDE"/>
    <w:rsid w:val="003C7FFD"/>
    <w:rsid w:val="003D001D"/>
    <w:rsid w:val="003D003D"/>
    <w:rsid w:val="003D00DF"/>
    <w:rsid w:val="003D0165"/>
    <w:rsid w:val="003D02BD"/>
    <w:rsid w:val="003D037F"/>
    <w:rsid w:val="003D0415"/>
    <w:rsid w:val="003D047D"/>
    <w:rsid w:val="003D04D9"/>
    <w:rsid w:val="003D059D"/>
    <w:rsid w:val="003D05EC"/>
    <w:rsid w:val="003D060D"/>
    <w:rsid w:val="003D0611"/>
    <w:rsid w:val="003D065F"/>
    <w:rsid w:val="003D067D"/>
    <w:rsid w:val="003D06FA"/>
    <w:rsid w:val="003D0706"/>
    <w:rsid w:val="003D08ED"/>
    <w:rsid w:val="003D08FA"/>
    <w:rsid w:val="003D0AFE"/>
    <w:rsid w:val="003D0B61"/>
    <w:rsid w:val="003D0B78"/>
    <w:rsid w:val="003D0BE4"/>
    <w:rsid w:val="003D0C80"/>
    <w:rsid w:val="003D0F64"/>
    <w:rsid w:val="003D0F6C"/>
    <w:rsid w:val="003D0FF3"/>
    <w:rsid w:val="003D0FFC"/>
    <w:rsid w:val="003D10EC"/>
    <w:rsid w:val="003D1130"/>
    <w:rsid w:val="003D121B"/>
    <w:rsid w:val="003D1256"/>
    <w:rsid w:val="003D1304"/>
    <w:rsid w:val="003D1363"/>
    <w:rsid w:val="003D142E"/>
    <w:rsid w:val="003D1472"/>
    <w:rsid w:val="003D147F"/>
    <w:rsid w:val="003D150F"/>
    <w:rsid w:val="003D156A"/>
    <w:rsid w:val="003D172E"/>
    <w:rsid w:val="003D1778"/>
    <w:rsid w:val="003D1B49"/>
    <w:rsid w:val="003D1BF3"/>
    <w:rsid w:val="003D1C59"/>
    <w:rsid w:val="003D1D1F"/>
    <w:rsid w:val="003D1D4F"/>
    <w:rsid w:val="003D1D6A"/>
    <w:rsid w:val="003D1DB6"/>
    <w:rsid w:val="003D1E86"/>
    <w:rsid w:val="003D1EB5"/>
    <w:rsid w:val="003D1F1B"/>
    <w:rsid w:val="003D1FC2"/>
    <w:rsid w:val="003D207C"/>
    <w:rsid w:val="003D213E"/>
    <w:rsid w:val="003D23A4"/>
    <w:rsid w:val="003D23DF"/>
    <w:rsid w:val="003D2432"/>
    <w:rsid w:val="003D24A2"/>
    <w:rsid w:val="003D24FA"/>
    <w:rsid w:val="003D2591"/>
    <w:rsid w:val="003D262D"/>
    <w:rsid w:val="003D2641"/>
    <w:rsid w:val="003D2653"/>
    <w:rsid w:val="003D26A7"/>
    <w:rsid w:val="003D26AD"/>
    <w:rsid w:val="003D2796"/>
    <w:rsid w:val="003D2825"/>
    <w:rsid w:val="003D28F1"/>
    <w:rsid w:val="003D29A3"/>
    <w:rsid w:val="003D2A31"/>
    <w:rsid w:val="003D2C09"/>
    <w:rsid w:val="003D2C40"/>
    <w:rsid w:val="003D2CEE"/>
    <w:rsid w:val="003D2E6B"/>
    <w:rsid w:val="003D3025"/>
    <w:rsid w:val="003D3071"/>
    <w:rsid w:val="003D30AC"/>
    <w:rsid w:val="003D3137"/>
    <w:rsid w:val="003D31C2"/>
    <w:rsid w:val="003D32A0"/>
    <w:rsid w:val="003D32A9"/>
    <w:rsid w:val="003D355E"/>
    <w:rsid w:val="003D3561"/>
    <w:rsid w:val="003D362B"/>
    <w:rsid w:val="003D364B"/>
    <w:rsid w:val="003D36DF"/>
    <w:rsid w:val="003D3796"/>
    <w:rsid w:val="003D3919"/>
    <w:rsid w:val="003D393A"/>
    <w:rsid w:val="003D39B0"/>
    <w:rsid w:val="003D3A97"/>
    <w:rsid w:val="003D3B66"/>
    <w:rsid w:val="003D3C5B"/>
    <w:rsid w:val="003D3CCB"/>
    <w:rsid w:val="003D3D4A"/>
    <w:rsid w:val="003D3E95"/>
    <w:rsid w:val="003D3F3D"/>
    <w:rsid w:val="003D3FB1"/>
    <w:rsid w:val="003D412D"/>
    <w:rsid w:val="003D417D"/>
    <w:rsid w:val="003D41DB"/>
    <w:rsid w:val="003D41E4"/>
    <w:rsid w:val="003D42E3"/>
    <w:rsid w:val="003D43E1"/>
    <w:rsid w:val="003D43F5"/>
    <w:rsid w:val="003D445E"/>
    <w:rsid w:val="003D44BF"/>
    <w:rsid w:val="003D451A"/>
    <w:rsid w:val="003D45F0"/>
    <w:rsid w:val="003D4712"/>
    <w:rsid w:val="003D473E"/>
    <w:rsid w:val="003D478A"/>
    <w:rsid w:val="003D49CA"/>
    <w:rsid w:val="003D4B6C"/>
    <w:rsid w:val="003D4BF2"/>
    <w:rsid w:val="003D4DC6"/>
    <w:rsid w:val="003D4F3A"/>
    <w:rsid w:val="003D501A"/>
    <w:rsid w:val="003D5181"/>
    <w:rsid w:val="003D51B2"/>
    <w:rsid w:val="003D535D"/>
    <w:rsid w:val="003D570F"/>
    <w:rsid w:val="003D58F4"/>
    <w:rsid w:val="003D5904"/>
    <w:rsid w:val="003D5905"/>
    <w:rsid w:val="003D5ACA"/>
    <w:rsid w:val="003D5AF4"/>
    <w:rsid w:val="003D5B51"/>
    <w:rsid w:val="003D5B92"/>
    <w:rsid w:val="003D5C78"/>
    <w:rsid w:val="003D5CB5"/>
    <w:rsid w:val="003D5DCA"/>
    <w:rsid w:val="003D5DD8"/>
    <w:rsid w:val="003D5E90"/>
    <w:rsid w:val="003D61F7"/>
    <w:rsid w:val="003D623A"/>
    <w:rsid w:val="003D62BD"/>
    <w:rsid w:val="003D6336"/>
    <w:rsid w:val="003D645A"/>
    <w:rsid w:val="003D64B3"/>
    <w:rsid w:val="003D64D3"/>
    <w:rsid w:val="003D6648"/>
    <w:rsid w:val="003D6852"/>
    <w:rsid w:val="003D6981"/>
    <w:rsid w:val="003D69BA"/>
    <w:rsid w:val="003D69EC"/>
    <w:rsid w:val="003D6AE7"/>
    <w:rsid w:val="003D6B1E"/>
    <w:rsid w:val="003D6B68"/>
    <w:rsid w:val="003D6B8C"/>
    <w:rsid w:val="003D6B91"/>
    <w:rsid w:val="003D6B9B"/>
    <w:rsid w:val="003D6BB1"/>
    <w:rsid w:val="003D6C67"/>
    <w:rsid w:val="003D6CB5"/>
    <w:rsid w:val="003D6CBE"/>
    <w:rsid w:val="003D6DC3"/>
    <w:rsid w:val="003D6E31"/>
    <w:rsid w:val="003D6E55"/>
    <w:rsid w:val="003D6E9A"/>
    <w:rsid w:val="003D6EC7"/>
    <w:rsid w:val="003D6EFB"/>
    <w:rsid w:val="003D6FC0"/>
    <w:rsid w:val="003D7131"/>
    <w:rsid w:val="003D7223"/>
    <w:rsid w:val="003D7253"/>
    <w:rsid w:val="003D731E"/>
    <w:rsid w:val="003D740E"/>
    <w:rsid w:val="003D7474"/>
    <w:rsid w:val="003D74AB"/>
    <w:rsid w:val="003D77A2"/>
    <w:rsid w:val="003D780A"/>
    <w:rsid w:val="003D7876"/>
    <w:rsid w:val="003D7A98"/>
    <w:rsid w:val="003D7ADC"/>
    <w:rsid w:val="003D7C45"/>
    <w:rsid w:val="003D7D43"/>
    <w:rsid w:val="003D7DF5"/>
    <w:rsid w:val="003D7E46"/>
    <w:rsid w:val="003D7E78"/>
    <w:rsid w:val="003D7E91"/>
    <w:rsid w:val="003D7F60"/>
    <w:rsid w:val="003D7FFC"/>
    <w:rsid w:val="003E00FF"/>
    <w:rsid w:val="003E010A"/>
    <w:rsid w:val="003E011F"/>
    <w:rsid w:val="003E0140"/>
    <w:rsid w:val="003E01AE"/>
    <w:rsid w:val="003E01ED"/>
    <w:rsid w:val="003E033F"/>
    <w:rsid w:val="003E0379"/>
    <w:rsid w:val="003E0382"/>
    <w:rsid w:val="003E04BB"/>
    <w:rsid w:val="003E05C3"/>
    <w:rsid w:val="003E05F0"/>
    <w:rsid w:val="003E07CF"/>
    <w:rsid w:val="003E0804"/>
    <w:rsid w:val="003E09AD"/>
    <w:rsid w:val="003E09B5"/>
    <w:rsid w:val="003E09FE"/>
    <w:rsid w:val="003E0A04"/>
    <w:rsid w:val="003E0A33"/>
    <w:rsid w:val="003E0A98"/>
    <w:rsid w:val="003E0ABB"/>
    <w:rsid w:val="003E0B2A"/>
    <w:rsid w:val="003E0B3D"/>
    <w:rsid w:val="003E0D46"/>
    <w:rsid w:val="003E0E12"/>
    <w:rsid w:val="003E0FA6"/>
    <w:rsid w:val="003E1120"/>
    <w:rsid w:val="003E11B8"/>
    <w:rsid w:val="003E12AC"/>
    <w:rsid w:val="003E14BE"/>
    <w:rsid w:val="003E14DA"/>
    <w:rsid w:val="003E15FF"/>
    <w:rsid w:val="003E16D4"/>
    <w:rsid w:val="003E1736"/>
    <w:rsid w:val="003E1770"/>
    <w:rsid w:val="003E1A06"/>
    <w:rsid w:val="003E1A8E"/>
    <w:rsid w:val="003E1AF8"/>
    <w:rsid w:val="003E1B2C"/>
    <w:rsid w:val="003E1B58"/>
    <w:rsid w:val="003E1BC6"/>
    <w:rsid w:val="003E1BDA"/>
    <w:rsid w:val="003E1C84"/>
    <w:rsid w:val="003E1CA8"/>
    <w:rsid w:val="003E1D0F"/>
    <w:rsid w:val="003E1D3C"/>
    <w:rsid w:val="003E2014"/>
    <w:rsid w:val="003E2094"/>
    <w:rsid w:val="003E24E6"/>
    <w:rsid w:val="003E2611"/>
    <w:rsid w:val="003E261F"/>
    <w:rsid w:val="003E26E4"/>
    <w:rsid w:val="003E278F"/>
    <w:rsid w:val="003E290C"/>
    <w:rsid w:val="003E2A77"/>
    <w:rsid w:val="003E2BAD"/>
    <w:rsid w:val="003E2C5E"/>
    <w:rsid w:val="003E2C90"/>
    <w:rsid w:val="003E2E03"/>
    <w:rsid w:val="003E2F05"/>
    <w:rsid w:val="003E2FAA"/>
    <w:rsid w:val="003E2FE5"/>
    <w:rsid w:val="003E302E"/>
    <w:rsid w:val="003E30EB"/>
    <w:rsid w:val="003E31AD"/>
    <w:rsid w:val="003E31B4"/>
    <w:rsid w:val="003E33C8"/>
    <w:rsid w:val="003E3410"/>
    <w:rsid w:val="003E344E"/>
    <w:rsid w:val="003E3601"/>
    <w:rsid w:val="003E3719"/>
    <w:rsid w:val="003E37DE"/>
    <w:rsid w:val="003E3949"/>
    <w:rsid w:val="003E394E"/>
    <w:rsid w:val="003E39E4"/>
    <w:rsid w:val="003E3B3B"/>
    <w:rsid w:val="003E3C72"/>
    <w:rsid w:val="003E3D9C"/>
    <w:rsid w:val="003E3DCA"/>
    <w:rsid w:val="003E3E54"/>
    <w:rsid w:val="003E3E81"/>
    <w:rsid w:val="003E3E8C"/>
    <w:rsid w:val="003E3EEC"/>
    <w:rsid w:val="003E3F60"/>
    <w:rsid w:val="003E449C"/>
    <w:rsid w:val="003E45CF"/>
    <w:rsid w:val="003E4744"/>
    <w:rsid w:val="003E4856"/>
    <w:rsid w:val="003E4B6E"/>
    <w:rsid w:val="003E4BC2"/>
    <w:rsid w:val="003E4CAA"/>
    <w:rsid w:val="003E4CF0"/>
    <w:rsid w:val="003E4D97"/>
    <w:rsid w:val="003E4DB4"/>
    <w:rsid w:val="003E4EB8"/>
    <w:rsid w:val="003E4ECF"/>
    <w:rsid w:val="003E4EED"/>
    <w:rsid w:val="003E4F00"/>
    <w:rsid w:val="003E5056"/>
    <w:rsid w:val="003E515B"/>
    <w:rsid w:val="003E523C"/>
    <w:rsid w:val="003E5442"/>
    <w:rsid w:val="003E5500"/>
    <w:rsid w:val="003E55CF"/>
    <w:rsid w:val="003E5616"/>
    <w:rsid w:val="003E564B"/>
    <w:rsid w:val="003E5736"/>
    <w:rsid w:val="003E5807"/>
    <w:rsid w:val="003E58F9"/>
    <w:rsid w:val="003E5A4C"/>
    <w:rsid w:val="003E5A8F"/>
    <w:rsid w:val="003E5AE1"/>
    <w:rsid w:val="003E5BA9"/>
    <w:rsid w:val="003E5C4D"/>
    <w:rsid w:val="003E5D0F"/>
    <w:rsid w:val="003E5DBC"/>
    <w:rsid w:val="003E5DC2"/>
    <w:rsid w:val="003E5E9B"/>
    <w:rsid w:val="003E5EF3"/>
    <w:rsid w:val="003E600C"/>
    <w:rsid w:val="003E6090"/>
    <w:rsid w:val="003E6117"/>
    <w:rsid w:val="003E6169"/>
    <w:rsid w:val="003E61B0"/>
    <w:rsid w:val="003E6257"/>
    <w:rsid w:val="003E628E"/>
    <w:rsid w:val="003E6345"/>
    <w:rsid w:val="003E6389"/>
    <w:rsid w:val="003E6419"/>
    <w:rsid w:val="003E64DF"/>
    <w:rsid w:val="003E6579"/>
    <w:rsid w:val="003E65D9"/>
    <w:rsid w:val="003E6685"/>
    <w:rsid w:val="003E671E"/>
    <w:rsid w:val="003E68EC"/>
    <w:rsid w:val="003E6A1E"/>
    <w:rsid w:val="003E6C1A"/>
    <w:rsid w:val="003E6C2F"/>
    <w:rsid w:val="003E6C47"/>
    <w:rsid w:val="003E6D2C"/>
    <w:rsid w:val="003E6F17"/>
    <w:rsid w:val="003E70BD"/>
    <w:rsid w:val="003E71B9"/>
    <w:rsid w:val="003E7242"/>
    <w:rsid w:val="003E729E"/>
    <w:rsid w:val="003E72CE"/>
    <w:rsid w:val="003E7318"/>
    <w:rsid w:val="003E735D"/>
    <w:rsid w:val="003E73BC"/>
    <w:rsid w:val="003E7418"/>
    <w:rsid w:val="003E75A6"/>
    <w:rsid w:val="003E7632"/>
    <w:rsid w:val="003E7683"/>
    <w:rsid w:val="003E781E"/>
    <w:rsid w:val="003E798C"/>
    <w:rsid w:val="003E7994"/>
    <w:rsid w:val="003E7B41"/>
    <w:rsid w:val="003E7B87"/>
    <w:rsid w:val="003E7C97"/>
    <w:rsid w:val="003E7CD1"/>
    <w:rsid w:val="003E7D6D"/>
    <w:rsid w:val="003E7DB1"/>
    <w:rsid w:val="003E7E93"/>
    <w:rsid w:val="003E7ED0"/>
    <w:rsid w:val="003F00C2"/>
    <w:rsid w:val="003F0109"/>
    <w:rsid w:val="003F0177"/>
    <w:rsid w:val="003F020C"/>
    <w:rsid w:val="003F0221"/>
    <w:rsid w:val="003F0249"/>
    <w:rsid w:val="003F0548"/>
    <w:rsid w:val="003F05CC"/>
    <w:rsid w:val="003F0868"/>
    <w:rsid w:val="003F0A16"/>
    <w:rsid w:val="003F0AF0"/>
    <w:rsid w:val="003F0CC7"/>
    <w:rsid w:val="003F0CF1"/>
    <w:rsid w:val="003F0E0B"/>
    <w:rsid w:val="003F0E78"/>
    <w:rsid w:val="003F0EDE"/>
    <w:rsid w:val="003F0FEB"/>
    <w:rsid w:val="003F101E"/>
    <w:rsid w:val="003F110B"/>
    <w:rsid w:val="003F11FF"/>
    <w:rsid w:val="003F126D"/>
    <w:rsid w:val="003F12B8"/>
    <w:rsid w:val="003F12D6"/>
    <w:rsid w:val="003F132F"/>
    <w:rsid w:val="003F135B"/>
    <w:rsid w:val="003F14B8"/>
    <w:rsid w:val="003F14D1"/>
    <w:rsid w:val="003F1544"/>
    <w:rsid w:val="003F1569"/>
    <w:rsid w:val="003F17A9"/>
    <w:rsid w:val="003F17BF"/>
    <w:rsid w:val="003F184D"/>
    <w:rsid w:val="003F18D2"/>
    <w:rsid w:val="003F1949"/>
    <w:rsid w:val="003F1A7E"/>
    <w:rsid w:val="003F1AFA"/>
    <w:rsid w:val="003F1C6F"/>
    <w:rsid w:val="003F1E7B"/>
    <w:rsid w:val="003F1EB5"/>
    <w:rsid w:val="003F1F3C"/>
    <w:rsid w:val="003F2156"/>
    <w:rsid w:val="003F2177"/>
    <w:rsid w:val="003F21F3"/>
    <w:rsid w:val="003F2219"/>
    <w:rsid w:val="003F22BE"/>
    <w:rsid w:val="003F22CB"/>
    <w:rsid w:val="003F2318"/>
    <w:rsid w:val="003F234D"/>
    <w:rsid w:val="003F2459"/>
    <w:rsid w:val="003F24E4"/>
    <w:rsid w:val="003F2611"/>
    <w:rsid w:val="003F28B0"/>
    <w:rsid w:val="003F29DA"/>
    <w:rsid w:val="003F2A2B"/>
    <w:rsid w:val="003F2AFB"/>
    <w:rsid w:val="003F2B50"/>
    <w:rsid w:val="003F2BD3"/>
    <w:rsid w:val="003F2C1A"/>
    <w:rsid w:val="003F2D06"/>
    <w:rsid w:val="003F2DF0"/>
    <w:rsid w:val="003F2F49"/>
    <w:rsid w:val="003F2F93"/>
    <w:rsid w:val="003F316A"/>
    <w:rsid w:val="003F318F"/>
    <w:rsid w:val="003F325E"/>
    <w:rsid w:val="003F32C0"/>
    <w:rsid w:val="003F334C"/>
    <w:rsid w:val="003F3430"/>
    <w:rsid w:val="003F3566"/>
    <w:rsid w:val="003F37D4"/>
    <w:rsid w:val="003F37E4"/>
    <w:rsid w:val="003F3860"/>
    <w:rsid w:val="003F390A"/>
    <w:rsid w:val="003F39D7"/>
    <w:rsid w:val="003F3BAD"/>
    <w:rsid w:val="003F3C3A"/>
    <w:rsid w:val="003F3C50"/>
    <w:rsid w:val="003F3D56"/>
    <w:rsid w:val="003F3D6C"/>
    <w:rsid w:val="003F3DCC"/>
    <w:rsid w:val="003F3FFD"/>
    <w:rsid w:val="003F41F6"/>
    <w:rsid w:val="003F4324"/>
    <w:rsid w:val="003F43E9"/>
    <w:rsid w:val="003F44B3"/>
    <w:rsid w:val="003F4547"/>
    <w:rsid w:val="003F4588"/>
    <w:rsid w:val="003F45AF"/>
    <w:rsid w:val="003F4763"/>
    <w:rsid w:val="003F47C5"/>
    <w:rsid w:val="003F483B"/>
    <w:rsid w:val="003F48CE"/>
    <w:rsid w:val="003F4930"/>
    <w:rsid w:val="003F49D6"/>
    <w:rsid w:val="003F4B90"/>
    <w:rsid w:val="003F4BC3"/>
    <w:rsid w:val="003F4C4F"/>
    <w:rsid w:val="003F4D1A"/>
    <w:rsid w:val="003F4E45"/>
    <w:rsid w:val="003F4EB3"/>
    <w:rsid w:val="003F4FF0"/>
    <w:rsid w:val="003F5053"/>
    <w:rsid w:val="003F51A7"/>
    <w:rsid w:val="003F5295"/>
    <w:rsid w:val="003F52C5"/>
    <w:rsid w:val="003F5400"/>
    <w:rsid w:val="003F5635"/>
    <w:rsid w:val="003F5641"/>
    <w:rsid w:val="003F5649"/>
    <w:rsid w:val="003F56B3"/>
    <w:rsid w:val="003F5777"/>
    <w:rsid w:val="003F581D"/>
    <w:rsid w:val="003F5933"/>
    <w:rsid w:val="003F59DB"/>
    <w:rsid w:val="003F5BC5"/>
    <w:rsid w:val="003F5C81"/>
    <w:rsid w:val="003F5E7D"/>
    <w:rsid w:val="003F5ED4"/>
    <w:rsid w:val="003F6040"/>
    <w:rsid w:val="003F6204"/>
    <w:rsid w:val="003F62DE"/>
    <w:rsid w:val="003F6324"/>
    <w:rsid w:val="003F63B5"/>
    <w:rsid w:val="003F6433"/>
    <w:rsid w:val="003F6620"/>
    <w:rsid w:val="003F677A"/>
    <w:rsid w:val="003F68B3"/>
    <w:rsid w:val="003F6AE5"/>
    <w:rsid w:val="003F6B10"/>
    <w:rsid w:val="003F6B11"/>
    <w:rsid w:val="003F6C36"/>
    <w:rsid w:val="003F6C77"/>
    <w:rsid w:val="003F6CF7"/>
    <w:rsid w:val="003F6DCF"/>
    <w:rsid w:val="003F6FB8"/>
    <w:rsid w:val="003F7096"/>
    <w:rsid w:val="003F70BF"/>
    <w:rsid w:val="003F71CD"/>
    <w:rsid w:val="003F71F4"/>
    <w:rsid w:val="003F722A"/>
    <w:rsid w:val="003F726C"/>
    <w:rsid w:val="003F7379"/>
    <w:rsid w:val="003F742D"/>
    <w:rsid w:val="003F75D9"/>
    <w:rsid w:val="003F75F4"/>
    <w:rsid w:val="003F7663"/>
    <w:rsid w:val="003F77D5"/>
    <w:rsid w:val="003F77EA"/>
    <w:rsid w:val="003F77FC"/>
    <w:rsid w:val="003F7A1F"/>
    <w:rsid w:val="003F7B9F"/>
    <w:rsid w:val="003F7BA3"/>
    <w:rsid w:val="003F7CAC"/>
    <w:rsid w:val="003F7CF7"/>
    <w:rsid w:val="003F7D6C"/>
    <w:rsid w:val="003F7E95"/>
    <w:rsid w:val="003F7F26"/>
    <w:rsid w:val="003F7F55"/>
    <w:rsid w:val="003F7FBB"/>
    <w:rsid w:val="004002DC"/>
    <w:rsid w:val="00400342"/>
    <w:rsid w:val="00400450"/>
    <w:rsid w:val="004004A8"/>
    <w:rsid w:val="004005AB"/>
    <w:rsid w:val="00400684"/>
    <w:rsid w:val="004006F4"/>
    <w:rsid w:val="00400725"/>
    <w:rsid w:val="00400863"/>
    <w:rsid w:val="004008FE"/>
    <w:rsid w:val="004009D4"/>
    <w:rsid w:val="00400C66"/>
    <w:rsid w:val="00400D9A"/>
    <w:rsid w:val="00400E4A"/>
    <w:rsid w:val="00400EDE"/>
    <w:rsid w:val="00400F29"/>
    <w:rsid w:val="00400FE1"/>
    <w:rsid w:val="00401005"/>
    <w:rsid w:val="00401045"/>
    <w:rsid w:val="00401126"/>
    <w:rsid w:val="0040119C"/>
    <w:rsid w:val="00401219"/>
    <w:rsid w:val="004012A0"/>
    <w:rsid w:val="004013B0"/>
    <w:rsid w:val="004013C7"/>
    <w:rsid w:val="00401548"/>
    <w:rsid w:val="00401987"/>
    <w:rsid w:val="0040199F"/>
    <w:rsid w:val="004019C2"/>
    <w:rsid w:val="00401AE3"/>
    <w:rsid w:val="00401AED"/>
    <w:rsid w:val="00401BAD"/>
    <w:rsid w:val="00401D9A"/>
    <w:rsid w:val="00401E32"/>
    <w:rsid w:val="00402154"/>
    <w:rsid w:val="004021D4"/>
    <w:rsid w:val="00402309"/>
    <w:rsid w:val="004023D3"/>
    <w:rsid w:val="004024B6"/>
    <w:rsid w:val="00402508"/>
    <w:rsid w:val="0040253A"/>
    <w:rsid w:val="0040256D"/>
    <w:rsid w:val="00402747"/>
    <w:rsid w:val="004027DF"/>
    <w:rsid w:val="004028CF"/>
    <w:rsid w:val="00402AC9"/>
    <w:rsid w:val="00402B04"/>
    <w:rsid w:val="00402BC8"/>
    <w:rsid w:val="00402C96"/>
    <w:rsid w:val="00402E19"/>
    <w:rsid w:val="00402E1D"/>
    <w:rsid w:val="00402E4C"/>
    <w:rsid w:val="00402EF7"/>
    <w:rsid w:val="00402F38"/>
    <w:rsid w:val="00402FD1"/>
    <w:rsid w:val="00403114"/>
    <w:rsid w:val="00403187"/>
    <w:rsid w:val="00403253"/>
    <w:rsid w:val="004032CE"/>
    <w:rsid w:val="00403356"/>
    <w:rsid w:val="00403400"/>
    <w:rsid w:val="00403447"/>
    <w:rsid w:val="00403456"/>
    <w:rsid w:val="00403471"/>
    <w:rsid w:val="004036DF"/>
    <w:rsid w:val="004036E1"/>
    <w:rsid w:val="0040388E"/>
    <w:rsid w:val="0040397C"/>
    <w:rsid w:val="0040397F"/>
    <w:rsid w:val="00403A2B"/>
    <w:rsid w:val="00403B74"/>
    <w:rsid w:val="00403B87"/>
    <w:rsid w:val="00403C74"/>
    <w:rsid w:val="00403D1D"/>
    <w:rsid w:val="00403DE4"/>
    <w:rsid w:val="00403E2F"/>
    <w:rsid w:val="00403ED9"/>
    <w:rsid w:val="00403F4A"/>
    <w:rsid w:val="00404018"/>
    <w:rsid w:val="004040A3"/>
    <w:rsid w:val="0040421E"/>
    <w:rsid w:val="0040422C"/>
    <w:rsid w:val="00404372"/>
    <w:rsid w:val="004043DB"/>
    <w:rsid w:val="0040446B"/>
    <w:rsid w:val="00404474"/>
    <w:rsid w:val="00404574"/>
    <w:rsid w:val="0040458E"/>
    <w:rsid w:val="00404758"/>
    <w:rsid w:val="00404944"/>
    <w:rsid w:val="0040494F"/>
    <w:rsid w:val="004049EE"/>
    <w:rsid w:val="00404A41"/>
    <w:rsid w:val="00404A55"/>
    <w:rsid w:val="00404AC0"/>
    <w:rsid w:val="00404AF8"/>
    <w:rsid w:val="00404BB4"/>
    <w:rsid w:val="00404C0E"/>
    <w:rsid w:val="00404C66"/>
    <w:rsid w:val="00404CCB"/>
    <w:rsid w:val="00404D45"/>
    <w:rsid w:val="00404D56"/>
    <w:rsid w:val="00404DC9"/>
    <w:rsid w:val="00404E32"/>
    <w:rsid w:val="00404EE8"/>
    <w:rsid w:val="00404F18"/>
    <w:rsid w:val="00404F32"/>
    <w:rsid w:val="00404FD7"/>
    <w:rsid w:val="00405100"/>
    <w:rsid w:val="00405111"/>
    <w:rsid w:val="00405191"/>
    <w:rsid w:val="004051A2"/>
    <w:rsid w:val="004051E3"/>
    <w:rsid w:val="00405366"/>
    <w:rsid w:val="00405445"/>
    <w:rsid w:val="00405571"/>
    <w:rsid w:val="004056D9"/>
    <w:rsid w:val="00405762"/>
    <w:rsid w:val="0040580A"/>
    <w:rsid w:val="004058AA"/>
    <w:rsid w:val="004058BF"/>
    <w:rsid w:val="004059C4"/>
    <w:rsid w:val="00405AB4"/>
    <w:rsid w:val="00405AB9"/>
    <w:rsid w:val="00405C6C"/>
    <w:rsid w:val="00405CD9"/>
    <w:rsid w:val="00405D06"/>
    <w:rsid w:val="00405DA3"/>
    <w:rsid w:val="00405DFD"/>
    <w:rsid w:val="00405E14"/>
    <w:rsid w:val="00405E45"/>
    <w:rsid w:val="00405E49"/>
    <w:rsid w:val="00406199"/>
    <w:rsid w:val="004061E7"/>
    <w:rsid w:val="00406229"/>
    <w:rsid w:val="0040623F"/>
    <w:rsid w:val="00406497"/>
    <w:rsid w:val="004064EE"/>
    <w:rsid w:val="004064F0"/>
    <w:rsid w:val="004065A7"/>
    <w:rsid w:val="004065BE"/>
    <w:rsid w:val="00406650"/>
    <w:rsid w:val="00406679"/>
    <w:rsid w:val="004066CD"/>
    <w:rsid w:val="00406731"/>
    <w:rsid w:val="00406788"/>
    <w:rsid w:val="004067E5"/>
    <w:rsid w:val="00406884"/>
    <w:rsid w:val="00406947"/>
    <w:rsid w:val="0040696A"/>
    <w:rsid w:val="004069AB"/>
    <w:rsid w:val="00406A82"/>
    <w:rsid w:val="00406B83"/>
    <w:rsid w:val="00406BF7"/>
    <w:rsid w:val="00406D27"/>
    <w:rsid w:val="00406D2A"/>
    <w:rsid w:val="00406D3C"/>
    <w:rsid w:val="00406D48"/>
    <w:rsid w:val="00406D78"/>
    <w:rsid w:val="00406DB2"/>
    <w:rsid w:val="00406F33"/>
    <w:rsid w:val="00406F77"/>
    <w:rsid w:val="00406FA8"/>
    <w:rsid w:val="00406FCE"/>
    <w:rsid w:val="00406FE3"/>
    <w:rsid w:val="00407403"/>
    <w:rsid w:val="004074A2"/>
    <w:rsid w:val="00407594"/>
    <w:rsid w:val="004075BB"/>
    <w:rsid w:val="0040799C"/>
    <w:rsid w:val="00407D21"/>
    <w:rsid w:val="00407DA6"/>
    <w:rsid w:val="00407EE4"/>
    <w:rsid w:val="00407FF3"/>
    <w:rsid w:val="0041007D"/>
    <w:rsid w:val="004101C9"/>
    <w:rsid w:val="004102F9"/>
    <w:rsid w:val="00410383"/>
    <w:rsid w:val="00410397"/>
    <w:rsid w:val="004104D3"/>
    <w:rsid w:val="00410514"/>
    <w:rsid w:val="0041071B"/>
    <w:rsid w:val="00410899"/>
    <w:rsid w:val="00410B33"/>
    <w:rsid w:val="00410BCF"/>
    <w:rsid w:val="00410BDB"/>
    <w:rsid w:val="00410C4A"/>
    <w:rsid w:val="00410C55"/>
    <w:rsid w:val="00410C8F"/>
    <w:rsid w:val="00410D04"/>
    <w:rsid w:val="00410E55"/>
    <w:rsid w:val="00410EBD"/>
    <w:rsid w:val="00410F46"/>
    <w:rsid w:val="00411072"/>
    <w:rsid w:val="00411194"/>
    <w:rsid w:val="004111B8"/>
    <w:rsid w:val="0041127A"/>
    <w:rsid w:val="004112B4"/>
    <w:rsid w:val="004112F7"/>
    <w:rsid w:val="00411318"/>
    <w:rsid w:val="00411358"/>
    <w:rsid w:val="004113F0"/>
    <w:rsid w:val="0041143D"/>
    <w:rsid w:val="0041146F"/>
    <w:rsid w:val="004114EB"/>
    <w:rsid w:val="00411594"/>
    <w:rsid w:val="004115FE"/>
    <w:rsid w:val="0041165C"/>
    <w:rsid w:val="004116A9"/>
    <w:rsid w:val="004116F1"/>
    <w:rsid w:val="0041187B"/>
    <w:rsid w:val="00411889"/>
    <w:rsid w:val="00411973"/>
    <w:rsid w:val="0041197B"/>
    <w:rsid w:val="0041199B"/>
    <w:rsid w:val="00411FD6"/>
    <w:rsid w:val="00412063"/>
    <w:rsid w:val="00412108"/>
    <w:rsid w:val="0041221E"/>
    <w:rsid w:val="0041224B"/>
    <w:rsid w:val="004122AA"/>
    <w:rsid w:val="0041230F"/>
    <w:rsid w:val="00412405"/>
    <w:rsid w:val="00412407"/>
    <w:rsid w:val="0041251D"/>
    <w:rsid w:val="0041254D"/>
    <w:rsid w:val="0041256F"/>
    <w:rsid w:val="00412677"/>
    <w:rsid w:val="00412692"/>
    <w:rsid w:val="00412724"/>
    <w:rsid w:val="00412734"/>
    <w:rsid w:val="0041292B"/>
    <w:rsid w:val="00412BFE"/>
    <w:rsid w:val="00412C26"/>
    <w:rsid w:val="00412C4F"/>
    <w:rsid w:val="00412D2A"/>
    <w:rsid w:val="00412D3A"/>
    <w:rsid w:val="00412EB5"/>
    <w:rsid w:val="0041300F"/>
    <w:rsid w:val="00413057"/>
    <w:rsid w:val="004130B0"/>
    <w:rsid w:val="00413159"/>
    <w:rsid w:val="004131D4"/>
    <w:rsid w:val="00413507"/>
    <w:rsid w:val="00413667"/>
    <w:rsid w:val="00413790"/>
    <w:rsid w:val="004138E0"/>
    <w:rsid w:val="00413912"/>
    <w:rsid w:val="00413A2A"/>
    <w:rsid w:val="00413C36"/>
    <w:rsid w:val="00413C8A"/>
    <w:rsid w:val="00413D73"/>
    <w:rsid w:val="00413DC1"/>
    <w:rsid w:val="00413EAA"/>
    <w:rsid w:val="00413FF7"/>
    <w:rsid w:val="004140FD"/>
    <w:rsid w:val="0041411F"/>
    <w:rsid w:val="004141BA"/>
    <w:rsid w:val="004141CC"/>
    <w:rsid w:val="004141EB"/>
    <w:rsid w:val="004141FB"/>
    <w:rsid w:val="004142B2"/>
    <w:rsid w:val="00414433"/>
    <w:rsid w:val="0041447F"/>
    <w:rsid w:val="00414550"/>
    <w:rsid w:val="0041467F"/>
    <w:rsid w:val="0041475E"/>
    <w:rsid w:val="0041477C"/>
    <w:rsid w:val="00414A2A"/>
    <w:rsid w:val="00414A9F"/>
    <w:rsid w:val="00414BF5"/>
    <w:rsid w:val="00414C5E"/>
    <w:rsid w:val="00414CA4"/>
    <w:rsid w:val="00414D80"/>
    <w:rsid w:val="00414DE9"/>
    <w:rsid w:val="00414E58"/>
    <w:rsid w:val="00414E71"/>
    <w:rsid w:val="00414F07"/>
    <w:rsid w:val="004150A2"/>
    <w:rsid w:val="00415158"/>
    <w:rsid w:val="00415247"/>
    <w:rsid w:val="00415294"/>
    <w:rsid w:val="004152A5"/>
    <w:rsid w:val="004152F0"/>
    <w:rsid w:val="004153B0"/>
    <w:rsid w:val="00415424"/>
    <w:rsid w:val="00415460"/>
    <w:rsid w:val="004154FC"/>
    <w:rsid w:val="00415868"/>
    <w:rsid w:val="004158D6"/>
    <w:rsid w:val="0041590E"/>
    <w:rsid w:val="00415A08"/>
    <w:rsid w:val="00415A38"/>
    <w:rsid w:val="00415C2F"/>
    <w:rsid w:val="00415D43"/>
    <w:rsid w:val="00415D58"/>
    <w:rsid w:val="00415D72"/>
    <w:rsid w:val="00415DA5"/>
    <w:rsid w:val="00415DD5"/>
    <w:rsid w:val="00415EC8"/>
    <w:rsid w:val="00415F79"/>
    <w:rsid w:val="00415FB0"/>
    <w:rsid w:val="0041616D"/>
    <w:rsid w:val="00416189"/>
    <w:rsid w:val="004163F8"/>
    <w:rsid w:val="004164AE"/>
    <w:rsid w:val="004164C0"/>
    <w:rsid w:val="00416645"/>
    <w:rsid w:val="0041688A"/>
    <w:rsid w:val="00416898"/>
    <w:rsid w:val="00416961"/>
    <w:rsid w:val="0041697A"/>
    <w:rsid w:val="00416A55"/>
    <w:rsid w:val="00416ABD"/>
    <w:rsid w:val="00416B52"/>
    <w:rsid w:val="00416BAD"/>
    <w:rsid w:val="00416BB5"/>
    <w:rsid w:val="00416CF1"/>
    <w:rsid w:val="00416D15"/>
    <w:rsid w:val="00416D18"/>
    <w:rsid w:val="00416D7F"/>
    <w:rsid w:val="00416E99"/>
    <w:rsid w:val="00417040"/>
    <w:rsid w:val="00417140"/>
    <w:rsid w:val="0041719C"/>
    <w:rsid w:val="00417463"/>
    <w:rsid w:val="00417517"/>
    <w:rsid w:val="0041754D"/>
    <w:rsid w:val="0041759B"/>
    <w:rsid w:val="004175AA"/>
    <w:rsid w:val="00417634"/>
    <w:rsid w:val="00417791"/>
    <w:rsid w:val="00417910"/>
    <w:rsid w:val="0041791B"/>
    <w:rsid w:val="0041793E"/>
    <w:rsid w:val="004179E4"/>
    <w:rsid w:val="00417A78"/>
    <w:rsid w:val="00417ABB"/>
    <w:rsid w:val="00417AC5"/>
    <w:rsid w:val="00417C14"/>
    <w:rsid w:val="00417C3C"/>
    <w:rsid w:val="00417D06"/>
    <w:rsid w:val="0042006B"/>
    <w:rsid w:val="00420131"/>
    <w:rsid w:val="00420138"/>
    <w:rsid w:val="0042013E"/>
    <w:rsid w:val="0042020A"/>
    <w:rsid w:val="0042020F"/>
    <w:rsid w:val="004202A6"/>
    <w:rsid w:val="004202BE"/>
    <w:rsid w:val="00420335"/>
    <w:rsid w:val="00420363"/>
    <w:rsid w:val="004203AC"/>
    <w:rsid w:val="00420427"/>
    <w:rsid w:val="004204DE"/>
    <w:rsid w:val="00420508"/>
    <w:rsid w:val="00420518"/>
    <w:rsid w:val="00420570"/>
    <w:rsid w:val="00420598"/>
    <w:rsid w:val="004205A7"/>
    <w:rsid w:val="004207CB"/>
    <w:rsid w:val="00420A33"/>
    <w:rsid w:val="00420A8C"/>
    <w:rsid w:val="00420C35"/>
    <w:rsid w:val="00420C3F"/>
    <w:rsid w:val="00420C41"/>
    <w:rsid w:val="00420C5B"/>
    <w:rsid w:val="00420C86"/>
    <w:rsid w:val="00420C8E"/>
    <w:rsid w:val="00420CC2"/>
    <w:rsid w:val="00420CDB"/>
    <w:rsid w:val="00420D1B"/>
    <w:rsid w:val="00420D6A"/>
    <w:rsid w:val="00420E5B"/>
    <w:rsid w:val="00420FC8"/>
    <w:rsid w:val="00421312"/>
    <w:rsid w:val="00421327"/>
    <w:rsid w:val="0042142B"/>
    <w:rsid w:val="00421462"/>
    <w:rsid w:val="0042146B"/>
    <w:rsid w:val="00421569"/>
    <w:rsid w:val="00421664"/>
    <w:rsid w:val="004217BC"/>
    <w:rsid w:val="004218D8"/>
    <w:rsid w:val="00421B44"/>
    <w:rsid w:val="00421B90"/>
    <w:rsid w:val="00421BEF"/>
    <w:rsid w:val="00421D93"/>
    <w:rsid w:val="00421F18"/>
    <w:rsid w:val="00421F71"/>
    <w:rsid w:val="0042200B"/>
    <w:rsid w:val="00422127"/>
    <w:rsid w:val="004221C1"/>
    <w:rsid w:val="004221CF"/>
    <w:rsid w:val="0042224C"/>
    <w:rsid w:val="0042252A"/>
    <w:rsid w:val="0042269F"/>
    <w:rsid w:val="004226D3"/>
    <w:rsid w:val="00422804"/>
    <w:rsid w:val="00422838"/>
    <w:rsid w:val="00422839"/>
    <w:rsid w:val="00422898"/>
    <w:rsid w:val="004228D4"/>
    <w:rsid w:val="004228E6"/>
    <w:rsid w:val="004228F4"/>
    <w:rsid w:val="00422B8F"/>
    <w:rsid w:val="00422BC7"/>
    <w:rsid w:val="00422CB1"/>
    <w:rsid w:val="00422DCD"/>
    <w:rsid w:val="00422DEF"/>
    <w:rsid w:val="00422E47"/>
    <w:rsid w:val="00422F5C"/>
    <w:rsid w:val="0042324A"/>
    <w:rsid w:val="0042333C"/>
    <w:rsid w:val="0042338A"/>
    <w:rsid w:val="00423418"/>
    <w:rsid w:val="004234ED"/>
    <w:rsid w:val="004235DD"/>
    <w:rsid w:val="00423614"/>
    <w:rsid w:val="00423651"/>
    <w:rsid w:val="004236F4"/>
    <w:rsid w:val="004237DB"/>
    <w:rsid w:val="0042385A"/>
    <w:rsid w:val="0042394A"/>
    <w:rsid w:val="00423985"/>
    <w:rsid w:val="004239C0"/>
    <w:rsid w:val="00423A06"/>
    <w:rsid w:val="00423A71"/>
    <w:rsid w:val="00423AE1"/>
    <w:rsid w:val="00423B0A"/>
    <w:rsid w:val="00423B5D"/>
    <w:rsid w:val="00423BE5"/>
    <w:rsid w:val="00423C3E"/>
    <w:rsid w:val="00423C9D"/>
    <w:rsid w:val="00423D89"/>
    <w:rsid w:val="00423DC4"/>
    <w:rsid w:val="00423E59"/>
    <w:rsid w:val="00423E9F"/>
    <w:rsid w:val="00423F78"/>
    <w:rsid w:val="00424082"/>
    <w:rsid w:val="004240DB"/>
    <w:rsid w:val="00424123"/>
    <w:rsid w:val="0042412F"/>
    <w:rsid w:val="004242BE"/>
    <w:rsid w:val="004244B5"/>
    <w:rsid w:val="00424568"/>
    <w:rsid w:val="00424569"/>
    <w:rsid w:val="004245B8"/>
    <w:rsid w:val="004245C1"/>
    <w:rsid w:val="004245E0"/>
    <w:rsid w:val="0042470F"/>
    <w:rsid w:val="00424742"/>
    <w:rsid w:val="0042475A"/>
    <w:rsid w:val="004247B8"/>
    <w:rsid w:val="004248D3"/>
    <w:rsid w:val="00424979"/>
    <w:rsid w:val="00424991"/>
    <w:rsid w:val="00424C4F"/>
    <w:rsid w:val="00424C92"/>
    <w:rsid w:val="00424CC8"/>
    <w:rsid w:val="00424E10"/>
    <w:rsid w:val="00424ECF"/>
    <w:rsid w:val="00424F23"/>
    <w:rsid w:val="00425063"/>
    <w:rsid w:val="00425066"/>
    <w:rsid w:val="004250A0"/>
    <w:rsid w:val="004250BE"/>
    <w:rsid w:val="00425217"/>
    <w:rsid w:val="004252BB"/>
    <w:rsid w:val="004253B8"/>
    <w:rsid w:val="004254E9"/>
    <w:rsid w:val="004254F5"/>
    <w:rsid w:val="00425508"/>
    <w:rsid w:val="0042554A"/>
    <w:rsid w:val="0042556C"/>
    <w:rsid w:val="004255B7"/>
    <w:rsid w:val="004256D6"/>
    <w:rsid w:val="0042578C"/>
    <w:rsid w:val="004257C0"/>
    <w:rsid w:val="0042594F"/>
    <w:rsid w:val="00425968"/>
    <w:rsid w:val="00425A44"/>
    <w:rsid w:val="00425A80"/>
    <w:rsid w:val="00425BE9"/>
    <w:rsid w:val="00425C76"/>
    <w:rsid w:val="00425C78"/>
    <w:rsid w:val="00425CD8"/>
    <w:rsid w:val="00425D3C"/>
    <w:rsid w:val="0042600E"/>
    <w:rsid w:val="00426026"/>
    <w:rsid w:val="00426040"/>
    <w:rsid w:val="00426094"/>
    <w:rsid w:val="0042639A"/>
    <w:rsid w:val="0042641F"/>
    <w:rsid w:val="00426496"/>
    <w:rsid w:val="0042653D"/>
    <w:rsid w:val="0042662A"/>
    <w:rsid w:val="00426722"/>
    <w:rsid w:val="00426746"/>
    <w:rsid w:val="004267AC"/>
    <w:rsid w:val="0042697F"/>
    <w:rsid w:val="00426A95"/>
    <w:rsid w:val="00426AAC"/>
    <w:rsid w:val="00426B57"/>
    <w:rsid w:val="00426BFD"/>
    <w:rsid w:val="00426C20"/>
    <w:rsid w:val="00426C36"/>
    <w:rsid w:val="00426D79"/>
    <w:rsid w:val="00426DAD"/>
    <w:rsid w:val="00426E53"/>
    <w:rsid w:val="00426EB6"/>
    <w:rsid w:val="00426F59"/>
    <w:rsid w:val="00426F6B"/>
    <w:rsid w:val="00426FF8"/>
    <w:rsid w:val="004271C9"/>
    <w:rsid w:val="0042721A"/>
    <w:rsid w:val="004272C8"/>
    <w:rsid w:val="004273A6"/>
    <w:rsid w:val="00427559"/>
    <w:rsid w:val="00427869"/>
    <w:rsid w:val="00427888"/>
    <w:rsid w:val="00427905"/>
    <w:rsid w:val="0042790C"/>
    <w:rsid w:val="00427953"/>
    <w:rsid w:val="00427A17"/>
    <w:rsid w:val="00427A5C"/>
    <w:rsid w:val="00427A70"/>
    <w:rsid w:val="00427BAD"/>
    <w:rsid w:val="00427BCE"/>
    <w:rsid w:val="00427BD9"/>
    <w:rsid w:val="00427C99"/>
    <w:rsid w:val="00427DBC"/>
    <w:rsid w:val="00427DEF"/>
    <w:rsid w:val="00427F2C"/>
    <w:rsid w:val="00427F6D"/>
    <w:rsid w:val="00427FA1"/>
    <w:rsid w:val="004300BC"/>
    <w:rsid w:val="00430100"/>
    <w:rsid w:val="00430160"/>
    <w:rsid w:val="004301C6"/>
    <w:rsid w:val="00430209"/>
    <w:rsid w:val="00430443"/>
    <w:rsid w:val="0043059C"/>
    <w:rsid w:val="0043061D"/>
    <w:rsid w:val="00430627"/>
    <w:rsid w:val="0043072F"/>
    <w:rsid w:val="00430730"/>
    <w:rsid w:val="004309CE"/>
    <w:rsid w:val="00430B6F"/>
    <w:rsid w:val="00430C5F"/>
    <w:rsid w:val="00430F22"/>
    <w:rsid w:val="00430F3C"/>
    <w:rsid w:val="0043109F"/>
    <w:rsid w:val="004310B1"/>
    <w:rsid w:val="00431338"/>
    <w:rsid w:val="00431368"/>
    <w:rsid w:val="0043139C"/>
    <w:rsid w:val="00431436"/>
    <w:rsid w:val="00431523"/>
    <w:rsid w:val="00431630"/>
    <w:rsid w:val="004317C6"/>
    <w:rsid w:val="004317CB"/>
    <w:rsid w:val="00431873"/>
    <w:rsid w:val="00431A28"/>
    <w:rsid w:val="00431B22"/>
    <w:rsid w:val="00431B53"/>
    <w:rsid w:val="00431D25"/>
    <w:rsid w:val="00431D31"/>
    <w:rsid w:val="00431D4F"/>
    <w:rsid w:val="00431D52"/>
    <w:rsid w:val="00431D74"/>
    <w:rsid w:val="00431DF3"/>
    <w:rsid w:val="00431E38"/>
    <w:rsid w:val="00431EC4"/>
    <w:rsid w:val="00431EF9"/>
    <w:rsid w:val="004320BE"/>
    <w:rsid w:val="0043216A"/>
    <w:rsid w:val="004321BF"/>
    <w:rsid w:val="00432208"/>
    <w:rsid w:val="004322D1"/>
    <w:rsid w:val="0043231F"/>
    <w:rsid w:val="00432479"/>
    <w:rsid w:val="004324A5"/>
    <w:rsid w:val="0043254B"/>
    <w:rsid w:val="0043261A"/>
    <w:rsid w:val="0043273A"/>
    <w:rsid w:val="00432927"/>
    <w:rsid w:val="00432965"/>
    <w:rsid w:val="004329B0"/>
    <w:rsid w:val="00432A22"/>
    <w:rsid w:val="00432ACA"/>
    <w:rsid w:val="00432B01"/>
    <w:rsid w:val="00432BB3"/>
    <w:rsid w:val="00432D18"/>
    <w:rsid w:val="00432D6F"/>
    <w:rsid w:val="00432E66"/>
    <w:rsid w:val="00432EB9"/>
    <w:rsid w:val="00432EEC"/>
    <w:rsid w:val="00432F37"/>
    <w:rsid w:val="00432F96"/>
    <w:rsid w:val="00433092"/>
    <w:rsid w:val="0043312E"/>
    <w:rsid w:val="004331E3"/>
    <w:rsid w:val="00433224"/>
    <w:rsid w:val="0043325E"/>
    <w:rsid w:val="00433317"/>
    <w:rsid w:val="00433398"/>
    <w:rsid w:val="004333B6"/>
    <w:rsid w:val="0043340E"/>
    <w:rsid w:val="00433463"/>
    <w:rsid w:val="0043359D"/>
    <w:rsid w:val="00433691"/>
    <w:rsid w:val="00433693"/>
    <w:rsid w:val="00433705"/>
    <w:rsid w:val="00433788"/>
    <w:rsid w:val="004338CC"/>
    <w:rsid w:val="00433B34"/>
    <w:rsid w:val="00433C9C"/>
    <w:rsid w:val="00433C9E"/>
    <w:rsid w:val="00433DB9"/>
    <w:rsid w:val="00433E31"/>
    <w:rsid w:val="00433FF6"/>
    <w:rsid w:val="004340D7"/>
    <w:rsid w:val="004342CB"/>
    <w:rsid w:val="004343BA"/>
    <w:rsid w:val="0043448A"/>
    <w:rsid w:val="004344D3"/>
    <w:rsid w:val="00434572"/>
    <w:rsid w:val="0043461A"/>
    <w:rsid w:val="00434727"/>
    <w:rsid w:val="004347A7"/>
    <w:rsid w:val="0043493F"/>
    <w:rsid w:val="00434962"/>
    <w:rsid w:val="00434A04"/>
    <w:rsid w:val="00434B25"/>
    <w:rsid w:val="00434B72"/>
    <w:rsid w:val="00434C3B"/>
    <w:rsid w:val="00434C3C"/>
    <w:rsid w:val="00434C8F"/>
    <w:rsid w:val="00434D2E"/>
    <w:rsid w:val="00434E0B"/>
    <w:rsid w:val="00434EBA"/>
    <w:rsid w:val="00434FAF"/>
    <w:rsid w:val="0043503A"/>
    <w:rsid w:val="004350B6"/>
    <w:rsid w:val="0043518B"/>
    <w:rsid w:val="004351A9"/>
    <w:rsid w:val="004351E6"/>
    <w:rsid w:val="00435302"/>
    <w:rsid w:val="0043532F"/>
    <w:rsid w:val="00435347"/>
    <w:rsid w:val="00435673"/>
    <w:rsid w:val="0043568D"/>
    <w:rsid w:val="0043572C"/>
    <w:rsid w:val="0043577A"/>
    <w:rsid w:val="004357E3"/>
    <w:rsid w:val="004358A4"/>
    <w:rsid w:val="004358A9"/>
    <w:rsid w:val="00435C1B"/>
    <w:rsid w:val="00435D05"/>
    <w:rsid w:val="00435DAC"/>
    <w:rsid w:val="00435E11"/>
    <w:rsid w:val="00435F05"/>
    <w:rsid w:val="00435F0E"/>
    <w:rsid w:val="00436075"/>
    <w:rsid w:val="00436091"/>
    <w:rsid w:val="00436136"/>
    <w:rsid w:val="004362CB"/>
    <w:rsid w:val="004362F0"/>
    <w:rsid w:val="00436307"/>
    <w:rsid w:val="00436328"/>
    <w:rsid w:val="00436331"/>
    <w:rsid w:val="004363D1"/>
    <w:rsid w:val="00436445"/>
    <w:rsid w:val="004365F9"/>
    <w:rsid w:val="0043664D"/>
    <w:rsid w:val="00436652"/>
    <w:rsid w:val="004366A9"/>
    <w:rsid w:val="004366B9"/>
    <w:rsid w:val="00436A51"/>
    <w:rsid w:val="00436BA4"/>
    <w:rsid w:val="00436C67"/>
    <w:rsid w:val="00436CEB"/>
    <w:rsid w:val="00436DCA"/>
    <w:rsid w:val="00436DD1"/>
    <w:rsid w:val="00436FBC"/>
    <w:rsid w:val="0043702A"/>
    <w:rsid w:val="00437045"/>
    <w:rsid w:val="0043711E"/>
    <w:rsid w:val="00437264"/>
    <w:rsid w:val="00437284"/>
    <w:rsid w:val="00437287"/>
    <w:rsid w:val="00437295"/>
    <w:rsid w:val="004372E6"/>
    <w:rsid w:val="00437300"/>
    <w:rsid w:val="004375BD"/>
    <w:rsid w:val="00437652"/>
    <w:rsid w:val="00437661"/>
    <w:rsid w:val="004377B1"/>
    <w:rsid w:val="004378C0"/>
    <w:rsid w:val="004379BB"/>
    <w:rsid w:val="00437B2E"/>
    <w:rsid w:val="00437B40"/>
    <w:rsid w:val="00437BE8"/>
    <w:rsid w:val="00437C27"/>
    <w:rsid w:val="00437C75"/>
    <w:rsid w:val="00437CA5"/>
    <w:rsid w:val="00437E61"/>
    <w:rsid w:val="00437F84"/>
    <w:rsid w:val="00437FAE"/>
    <w:rsid w:val="0044007A"/>
    <w:rsid w:val="00440084"/>
    <w:rsid w:val="004400F5"/>
    <w:rsid w:val="00440105"/>
    <w:rsid w:val="00440136"/>
    <w:rsid w:val="004402C2"/>
    <w:rsid w:val="00440333"/>
    <w:rsid w:val="004403D6"/>
    <w:rsid w:val="0044042E"/>
    <w:rsid w:val="0044043B"/>
    <w:rsid w:val="004404E0"/>
    <w:rsid w:val="0044058E"/>
    <w:rsid w:val="004405A4"/>
    <w:rsid w:val="004405AC"/>
    <w:rsid w:val="00440636"/>
    <w:rsid w:val="004408CC"/>
    <w:rsid w:val="00440901"/>
    <w:rsid w:val="00440C2E"/>
    <w:rsid w:val="00440C53"/>
    <w:rsid w:val="00440C7F"/>
    <w:rsid w:val="00440D2E"/>
    <w:rsid w:val="00440D76"/>
    <w:rsid w:val="00440DC4"/>
    <w:rsid w:val="00440EA1"/>
    <w:rsid w:val="00440F39"/>
    <w:rsid w:val="00440F3B"/>
    <w:rsid w:val="00440FC1"/>
    <w:rsid w:val="00441127"/>
    <w:rsid w:val="00441199"/>
    <w:rsid w:val="004413FB"/>
    <w:rsid w:val="00441405"/>
    <w:rsid w:val="00441606"/>
    <w:rsid w:val="0044164E"/>
    <w:rsid w:val="00441667"/>
    <w:rsid w:val="0044167D"/>
    <w:rsid w:val="004416B0"/>
    <w:rsid w:val="004417A3"/>
    <w:rsid w:val="00441827"/>
    <w:rsid w:val="0044183A"/>
    <w:rsid w:val="00441844"/>
    <w:rsid w:val="0044192A"/>
    <w:rsid w:val="004419F2"/>
    <w:rsid w:val="00441A87"/>
    <w:rsid w:val="00441B3E"/>
    <w:rsid w:val="00441B5D"/>
    <w:rsid w:val="00441C63"/>
    <w:rsid w:val="00441C66"/>
    <w:rsid w:val="00441D0F"/>
    <w:rsid w:val="00441DD2"/>
    <w:rsid w:val="00441E83"/>
    <w:rsid w:val="00441ED8"/>
    <w:rsid w:val="004421EE"/>
    <w:rsid w:val="004421FD"/>
    <w:rsid w:val="00442244"/>
    <w:rsid w:val="00442336"/>
    <w:rsid w:val="0044235A"/>
    <w:rsid w:val="00442377"/>
    <w:rsid w:val="004423E7"/>
    <w:rsid w:val="00442433"/>
    <w:rsid w:val="0044248D"/>
    <w:rsid w:val="0044253C"/>
    <w:rsid w:val="00442552"/>
    <w:rsid w:val="00442564"/>
    <w:rsid w:val="0044258A"/>
    <w:rsid w:val="004428A3"/>
    <w:rsid w:val="004429E3"/>
    <w:rsid w:val="00442B04"/>
    <w:rsid w:val="00442B85"/>
    <w:rsid w:val="00442B9C"/>
    <w:rsid w:val="00442BCE"/>
    <w:rsid w:val="00442BEF"/>
    <w:rsid w:val="00442C10"/>
    <w:rsid w:val="00442C28"/>
    <w:rsid w:val="00442D14"/>
    <w:rsid w:val="00442D2A"/>
    <w:rsid w:val="00442D2E"/>
    <w:rsid w:val="00442E0D"/>
    <w:rsid w:val="00442F46"/>
    <w:rsid w:val="004430F1"/>
    <w:rsid w:val="0044318A"/>
    <w:rsid w:val="004431C1"/>
    <w:rsid w:val="00443206"/>
    <w:rsid w:val="00443209"/>
    <w:rsid w:val="0044335D"/>
    <w:rsid w:val="004433E4"/>
    <w:rsid w:val="00443416"/>
    <w:rsid w:val="0044342B"/>
    <w:rsid w:val="004438B7"/>
    <w:rsid w:val="004438E4"/>
    <w:rsid w:val="00443956"/>
    <w:rsid w:val="00443B1C"/>
    <w:rsid w:val="00443C07"/>
    <w:rsid w:val="00443C3B"/>
    <w:rsid w:val="00443D50"/>
    <w:rsid w:val="00443D58"/>
    <w:rsid w:val="00443DA4"/>
    <w:rsid w:val="00444050"/>
    <w:rsid w:val="004440F7"/>
    <w:rsid w:val="0044419A"/>
    <w:rsid w:val="00444226"/>
    <w:rsid w:val="00444311"/>
    <w:rsid w:val="0044463D"/>
    <w:rsid w:val="00444660"/>
    <w:rsid w:val="00444720"/>
    <w:rsid w:val="004449E4"/>
    <w:rsid w:val="00444A4C"/>
    <w:rsid w:val="00444B49"/>
    <w:rsid w:val="00444D74"/>
    <w:rsid w:val="00444DA0"/>
    <w:rsid w:val="00444F30"/>
    <w:rsid w:val="00444F49"/>
    <w:rsid w:val="0044502E"/>
    <w:rsid w:val="0044518C"/>
    <w:rsid w:val="00445204"/>
    <w:rsid w:val="004452CF"/>
    <w:rsid w:val="004452E2"/>
    <w:rsid w:val="004453A5"/>
    <w:rsid w:val="004453F0"/>
    <w:rsid w:val="0044549D"/>
    <w:rsid w:val="004454E3"/>
    <w:rsid w:val="00445535"/>
    <w:rsid w:val="004455C8"/>
    <w:rsid w:val="0044566E"/>
    <w:rsid w:val="00445711"/>
    <w:rsid w:val="00445824"/>
    <w:rsid w:val="00445844"/>
    <w:rsid w:val="00445910"/>
    <w:rsid w:val="00445ADE"/>
    <w:rsid w:val="00445C2E"/>
    <w:rsid w:val="00445CD5"/>
    <w:rsid w:val="00445CE4"/>
    <w:rsid w:val="00445EF0"/>
    <w:rsid w:val="0044603F"/>
    <w:rsid w:val="004460AF"/>
    <w:rsid w:val="004460F5"/>
    <w:rsid w:val="00446223"/>
    <w:rsid w:val="00446282"/>
    <w:rsid w:val="00446290"/>
    <w:rsid w:val="00446298"/>
    <w:rsid w:val="0044642A"/>
    <w:rsid w:val="00446467"/>
    <w:rsid w:val="004464DB"/>
    <w:rsid w:val="00446637"/>
    <w:rsid w:val="0044663B"/>
    <w:rsid w:val="0044689B"/>
    <w:rsid w:val="0044698F"/>
    <w:rsid w:val="00446AB9"/>
    <w:rsid w:val="00446C79"/>
    <w:rsid w:val="00446D1D"/>
    <w:rsid w:val="00446D50"/>
    <w:rsid w:val="00446DD3"/>
    <w:rsid w:val="00446E10"/>
    <w:rsid w:val="00446EEB"/>
    <w:rsid w:val="00446EEF"/>
    <w:rsid w:val="00446FC3"/>
    <w:rsid w:val="00446FCF"/>
    <w:rsid w:val="00447030"/>
    <w:rsid w:val="0044706B"/>
    <w:rsid w:val="0044711D"/>
    <w:rsid w:val="0044734F"/>
    <w:rsid w:val="00447391"/>
    <w:rsid w:val="004473BD"/>
    <w:rsid w:val="00447612"/>
    <w:rsid w:val="00447638"/>
    <w:rsid w:val="0044769D"/>
    <w:rsid w:val="00447985"/>
    <w:rsid w:val="00447A29"/>
    <w:rsid w:val="00447AB8"/>
    <w:rsid w:val="00447AEE"/>
    <w:rsid w:val="00447B45"/>
    <w:rsid w:val="00447B52"/>
    <w:rsid w:val="00447CE5"/>
    <w:rsid w:val="00447D6E"/>
    <w:rsid w:val="004500E0"/>
    <w:rsid w:val="004501D8"/>
    <w:rsid w:val="004501E5"/>
    <w:rsid w:val="004502F1"/>
    <w:rsid w:val="00450390"/>
    <w:rsid w:val="00450499"/>
    <w:rsid w:val="00450559"/>
    <w:rsid w:val="00450611"/>
    <w:rsid w:val="004506E0"/>
    <w:rsid w:val="00450805"/>
    <w:rsid w:val="00450853"/>
    <w:rsid w:val="00450926"/>
    <w:rsid w:val="004509FE"/>
    <w:rsid w:val="00450AE3"/>
    <w:rsid w:val="00450B1A"/>
    <w:rsid w:val="00450C90"/>
    <w:rsid w:val="00450CBA"/>
    <w:rsid w:val="00450CF2"/>
    <w:rsid w:val="00450D58"/>
    <w:rsid w:val="00450DBA"/>
    <w:rsid w:val="00450DE3"/>
    <w:rsid w:val="00450E0B"/>
    <w:rsid w:val="00450ED0"/>
    <w:rsid w:val="00450F3D"/>
    <w:rsid w:val="00450F77"/>
    <w:rsid w:val="00451016"/>
    <w:rsid w:val="0045102A"/>
    <w:rsid w:val="0045105D"/>
    <w:rsid w:val="004510E5"/>
    <w:rsid w:val="00451143"/>
    <w:rsid w:val="00451182"/>
    <w:rsid w:val="0045118D"/>
    <w:rsid w:val="0045119C"/>
    <w:rsid w:val="00451221"/>
    <w:rsid w:val="00451625"/>
    <w:rsid w:val="004516B2"/>
    <w:rsid w:val="004517DA"/>
    <w:rsid w:val="00451939"/>
    <w:rsid w:val="004519F6"/>
    <w:rsid w:val="00451A0E"/>
    <w:rsid w:val="00451B77"/>
    <w:rsid w:val="00451C8B"/>
    <w:rsid w:val="00451D83"/>
    <w:rsid w:val="00451DF3"/>
    <w:rsid w:val="00451F13"/>
    <w:rsid w:val="00451F80"/>
    <w:rsid w:val="004520C9"/>
    <w:rsid w:val="004522AA"/>
    <w:rsid w:val="004523D6"/>
    <w:rsid w:val="00452462"/>
    <w:rsid w:val="004524CB"/>
    <w:rsid w:val="004524D4"/>
    <w:rsid w:val="004525C9"/>
    <w:rsid w:val="004525EE"/>
    <w:rsid w:val="004527AB"/>
    <w:rsid w:val="00452840"/>
    <w:rsid w:val="00452872"/>
    <w:rsid w:val="0045287E"/>
    <w:rsid w:val="00452918"/>
    <w:rsid w:val="0045295A"/>
    <w:rsid w:val="00452B56"/>
    <w:rsid w:val="00452B8A"/>
    <w:rsid w:val="00452BD0"/>
    <w:rsid w:val="00452C6E"/>
    <w:rsid w:val="00452D54"/>
    <w:rsid w:val="00452ED5"/>
    <w:rsid w:val="00452EFE"/>
    <w:rsid w:val="00452F4F"/>
    <w:rsid w:val="00452FB9"/>
    <w:rsid w:val="00452FD4"/>
    <w:rsid w:val="00452FF2"/>
    <w:rsid w:val="00453152"/>
    <w:rsid w:val="0045316D"/>
    <w:rsid w:val="004531CE"/>
    <w:rsid w:val="004531F3"/>
    <w:rsid w:val="0045321B"/>
    <w:rsid w:val="0045326A"/>
    <w:rsid w:val="00453289"/>
    <w:rsid w:val="00453359"/>
    <w:rsid w:val="00453409"/>
    <w:rsid w:val="00453436"/>
    <w:rsid w:val="0045350E"/>
    <w:rsid w:val="00453524"/>
    <w:rsid w:val="00453605"/>
    <w:rsid w:val="004537B6"/>
    <w:rsid w:val="00453ACB"/>
    <w:rsid w:val="00453B55"/>
    <w:rsid w:val="00453C9A"/>
    <w:rsid w:val="00453CF5"/>
    <w:rsid w:val="00453F80"/>
    <w:rsid w:val="00453FB4"/>
    <w:rsid w:val="004540C6"/>
    <w:rsid w:val="00454102"/>
    <w:rsid w:val="00454130"/>
    <w:rsid w:val="00454151"/>
    <w:rsid w:val="0045418D"/>
    <w:rsid w:val="0045422B"/>
    <w:rsid w:val="0045432E"/>
    <w:rsid w:val="0045433E"/>
    <w:rsid w:val="00454369"/>
    <w:rsid w:val="004544A8"/>
    <w:rsid w:val="00454547"/>
    <w:rsid w:val="004546C4"/>
    <w:rsid w:val="00454A59"/>
    <w:rsid w:val="00454B33"/>
    <w:rsid w:val="00454B4B"/>
    <w:rsid w:val="00454B71"/>
    <w:rsid w:val="00454CC6"/>
    <w:rsid w:val="00454CCF"/>
    <w:rsid w:val="0045508B"/>
    <w:rsid w:val="00455101"/>
    <w:rsid w:val="004554B6"/>
    <w:rsid w:val="0045550D"/>
    <w:rsid w:val="004555AA"/>
    <w:rsid w:val="00455934"/>
    <w:rsid w:val="004559F4"/>
    <w:rsid w:val="00455A07"/>
    <w:rsid w:val="00455A6A"/>
    <w:rsid w:val="00455C22"/>
    <w:rsid w:val="00455D0C"/>
    <w:rsid w:val="00455DE6"/>
    <w:rsid w:val="00455E0A"/>
    <w:rsid w:val="00455F27"/>
    <w:rsid w:val="004560B2"/>
    <w:rsid w:val="004560B4"/>
    <w:rsid w:val="00456148"/>
    <w:rsid w:val="0045617C"/>
    <w:rsid w:val="004561D4"/>
    <w:rsid w:val="00456444"/>
    <w:rsid w:val="004564B3"/>
    <w:rsid w:val="004567B2"/>
    <w:rsid w:val="004567BA"/>
    <w:rsid w:val="004567D6"/>
    <w:rsid w:val="004567D7"/>
    <w:rsid w:val="00456804"/>
    <w:rsid w:val="004568A9"/>
    <w:rsid w:val="004568FC"/>
    <w:rsid w:val="0045692B"/>
    <w:rsid w:val="0045695E"/>
    <w:rsid w:val="004569BC"/>
    <w:rsid w:val="00456AC3"/>
    <w:rsid w:val="00456B85"/>
    <w:rsid w:val="00456BB8"/>
    <w:rsid w:val="00456BC3"/>
    <w:rsid w:val="00456C45"/>
    <w:rsid w:val="00456C8D"/>
    <w:rsid w:val="00456F28"/>
    <w:rsid w:val="00456FA2"/>
    <w:rsid w:val="00457288"/>
    <w:rsid w:val="0045733D"/>
    <w:rsid w:val="004573C2"/>
    <w:rsid w:val="00457412"/>
    <w:rsid w:val="00457461"/>
    <w:rsid w:val="00457519"/>
    <w:rsid w:val="004575A8"/>
    <w:rsid w:val="00457648"/>
    <w:rsid w:val="00457710"/>
    <w:rsid w:val="0045777B"/>
    <w:rsid w:val="004578CD"/>
    <w:rsid w:val="0045796B"/>
    <w:rsid w:val="004579A1"/>
    <w:rsid w:val="00457A4E"/>
    <w:rsid w:val="00457AB5"/>
    <w:rsid w:val="00457AFB"/>
    <w:rsid w:val="00457B68"/>
    <w:rsid w:val="00457C40"/>
    <w:rsid w:val="00457D8C"/>
    <w:rsid w:val="00457F46"/>
    <w:rsid w:val="00460024"/>
    <w:rsid w:val="00460143"/>
    <w:rsid w:val="0046014D"/>
    <w:rsid w:val="00460161"/>
    <w:rsid w:val="004601DF"/>
    <w:rsid w:val="0046036C"/>
    <w:rsid w:val="0046048C"/>
    <w:rsid w:val="00460559"/>
    <w:rsid w:val="0046060C"/>
    <w:rsid w:val="00460942"/>
    <w:rsid w:val="00460A4E"/>
    <w:rsid w:val="00460AB6"/>
    <w:rsid w:val="00460B71"/>
    <w:rsid w:val="00460C06"/>
    <w:rsid w:val="00460CA9"/>
    <w:rsid w:val="00460CAD"/>
    <w:rsid w:val="00460F21"/>
    <w:rsid w:val="00460F70"/>
    <w:rsid w:val="00460FD9"/>
    <w:rsid w:val="00460FF6"/>
    <w:rsid w:val="00461059"/>
    <w:rsid w:val="00461114"/>
    <w:rsid w:val="00461122"/>
    <w:rsid w:val="0046129A"/>
    <w:rsid w:val="004612B1"/>
    <w:rsid w:val="00461430"/>
    <w:rsid w:val="0046149D"/>
    <w:rsid w:val="0046162A"/>
    <w:rsid w:val="004616DF"/>
    <w:rsid w:val="0046172D"/>
    <w:rsid w:val="00461790"/>
    <w:rsid w:val="004617A0"/>
    <w:rsid w:val="004617B7"/>
    <w:rsid w:val="004617B9"/>
    <w:rsid w:val="0046187C"/>
    <w:rsid w:val="004619A7"/>
    <w:rsid w:val="00461B15"/>
    <w:rsid w:val="00461CE7"/>
    <w:rsid w:val="00461D13"/>
    <w:rsid w:val="00461D23"/>
    <w:rsid w:val="00461F4A"/>
    <w:rsid w:val="00461FF0"/>
    <w:rsid w:val="004620D4"/>
    <w:rsid w:val="00462109"/>
    <w:rsid w:val="00462153"/>
    <w:rsid w:val="00462158"/>
    <w:rsid w:val="00462191"/>
    <w:rsid w:val="004621C0"/>
    <w:rsid w:val="004621E5"/>
    <w:rsid w:val="004623AB"/>
    <w:rsid w:val="00462478"/>
    <w:rsid w:val="00462483"/>
    <w:rsid w:val="00462576"/>
    <w:rsid w:val="00462615"/>
    <w:rsid w:val="004627E2"/>
    <w:rsid w:val="004628C9"/>
    <w:rsid w:val="00462A7A"/>
    <w:rsid w:val="00462A94"/>
    <w:rsid w:val="00462AC8"/>
    <w:rsid w:val="00462CF7"/>
    <w:rsid w:val="00462D09"/>
    <w:rsid w:val="00462D60"/>
    <w:rsid w:val="00462E7B"/>
    <w:rsid w:val="00462ED6"/>
    <w:rsid w:val="00462FCE"/>
    <w:rsid w:val="004630D0"/>
    <w:rsid w:val="00463179"/>
    <w:rsid w:val="00463300"/>
    <w:rsid w:val="00463453"/>
    <w:rsid w:val="004634F1"/>
    <w:rsid w:val="00463589"/>
    <w:rsid w:val="00463627"/>
    <w:rsid w:val="00463850"/>
    <w:rsid w:val="004638EF"/>
    <w:rsid w:val="00463935"/>
    <w:rsid w:val="00463942"/>
    <w:rsid w:val="00463B54"/>
    <w:rsid w:val="00463BDC"/>
    <w:rsid w:val="00463D10"/>
    <w:rsid w:val="00463D19"/>
    <w:rsid w:val="00463D89"/>
    <w:rsid w:val="00463D96"/>
    <w:rsid w:val="00463DE7"/>
    <w:rsid w:val="00463E3F"/>
    <w:rsid w:val="00463E75"/>
    <w:rsid w:val="00463F31"/>
    <w:rsid w:val="00463F97"/>
    <w:rsid w:val="00463FC7"/>
    <w:rsid w:val="0046405B"/>
    <w:rsid w:val="00464091"/>
    <w:rsid w:val="004640FE"/>
    <w:rsid w:val="0046412D"/>
    <w:rsid w:val="00464158"/>
    <w:rsid w:val="004641C3"/>
    <w:rsid w:val="004641E4"/>
    <w:rsid w:val="004641F7"/>
    <w:rsid w:val="004642A9"/>
    <w:rsid w:val="004644D8"/>
    <w:rsid w:val="00464539"/>
    <w:rsid w:val="0046458C"/>
    <w:rsid w:val="00464674"/>
    <w:rsid w:val="00464679"/>
    <w:rsid w:val="004647A0"/>
    <w:rsid w:val="0046486E"/>
    <w:rsid w:val="004648A7"/>
    <w:rsid w:val="0046493D"/>
    <w:rsid w:val="0046494A"/>
    <w:rsid w:val="004649D7"/>
    <w:rsid w:val="00464AE6"/>
    <w:rsid w:val="00464B28"/>
    <w:rsid w:val="00464BC2"/>
    <w:rsid w:val="00464BEA"/>
    <w:rsid w:val="00464BF7"/>
    <w:rsid w:val="00464EB2"/>
    <w:rsid w:val="00464EC1"/>
    <w:rsid w:val="00464EE8"/>
    <w:rsid w:val="00464FE4"/>
    <w:rsid w:val="00465050"/>
    <w:rsid w:val="004651A4"/>
    <w:rsid w:val="00465209"/>
    <w:rsid w:val="004652C5"/>
    <w:rsid w:val="004653D0"/>
    <w:rsid w:val="0046541D"/>
    <w:rsid w:val="0046548D"/>
    <w:rsid w:val="00465567"/>
    <w:rsid w:val="0046583D"/>
    <w:rsid w:val="00465A2F"/>
    <w:rsid w:val="00465A3B"/>
    <w:rsid w:val="00465A57"/>
    <w:rsid w:val="00465ACC"/>
    <w:rsid w:val="00465ACF"/>
    <w:rsid w:val="00465B53"/>
    <w:rsid w:val="00465B5F"/>
    <w:rsid w:val="00465BE2"/>
    <w:rsid w:val="00465C26"/>
    <w:rsid w:val="00465C6B"/>
    <w:rsid w:val="00465D8A"/>
    <w:rsid w:val="00465F68"/>
    <w:rsid w:val="00465FB6"/>
    <w:rsid w:val="0046607C"/>
    <w:rsid w:val="00466099"/>
    <w:rsid w:val="004660CA"/>
    <w:rsid w:val="00466167"/>
    <w:rsid w:val="0046617E"/>
    <w:rsid w:val="00466237"/>
    <w:rsid w:val="004662D5"/>
    <w:rsid w:val="004665A2"/>
    <w:rsid w:val="004665D3"/>
    <w:rsid w:val="0046668E"/>
    <w:rsid w:val="004667A5"/>
    <w:rsid w:val="00466847"/>
    <w:rsid w:val="00466864"/>
    <w:rsid w:val="0046695E"/>
    <w:rsid w:val="004669F5"/>
    <w:rsid w:val="00466A0F"/>
    <w:rsid w:val="00466A61"/>
    <w:rsid w:val="00466BC3"/>
    <w:rsid w:val="00466C90"/>
    <w:rsid w:val="00466DB9"/>
    <w:rsid w:val="00466DC7"/>
    <w:rsid w:val="00466F35"/>
    <w:rsid w:val="00466F92"/>
    <w:rsid w:val="00466F9C"/>
    <w:rsid w:val="00466FF4"/>
    <w:rsid w:val="004670B4"/>
    <w:rsid w:val="004670B7"/>
    <w:rsid w:val="00467124"/>
    <w:rsid w:val="00467138"/>
    <w:rsid w:val="00467195"/>
    <w:rsid w:val="00467270"/>
    <w:rsid w:val="00467374"/>
    <w:rsid w:val="00467390"/>
    <w:rsid w:val="004673B4"/>
    <w:rsid w:val="00467497"/>
    <w:rsid w:val="00467508"/>
    <w:rsid w:val="0046750F"/>
    <w:rsid w:val="00467519"/>
    <w:rsid w:val="004675CE"/>
    <w:rsid w:val="00467612"/>
    <w:rsid w:val="0046768D"/>
    <w:rsid w:val="004677AA"/>
    <w:rsid w:val="004677C9"/>
    <w:rsid w:val="004678C9"/>
    <w:rsid w:val="0046791E"/>
    <w:rsid w:val="00467BFA"/>
    <w:rsid w:val="00467C16"/>
    <w:rsid w:val="00470230"/>
    <w:rsid w:val="00470317"/>
    <w:rsid w:val="0047031D"/>
    <w:rsid w:val="00470362"/>
    <w:rsid w:val="0047044F"/>
    <w:rsid w:val="00470477"/>
    <w:rsid w:val="00470512"/>
    <w:rsid w:val="00470724"/>
    <w:rsid w:val="004707E2"/>
    <w:rsid w:val="0047096C"/>
    <w:rsid w:val="00470AF2"/>
    <w:rsid w:val="00470C09"/>
    <w:rsid w:val="00470D5E"/>
    <w:rsid w:val="00470E09"/>
    <w:rsid w:val="00470E50"/>
    <w:rsid w:val="00470F2B"/>
    <w:rsid w:val="00470F54"/>
    <w:rsid w:val="004710ED"/>
    <w:rsid w:val="00471126"/>
    <w:rsid w:val="004711C8"/>
    <w:rsid w:val="0047127E"/>
    <w:rsid w:val="004712ED"/>
    <w:rsid w:val="004713A4"/>
    <w:rsid w:val="004713A7"/>
    <w:rsid w:val="00471420"/>
    <w:rsid w:val="004714CE"/>
    <w:rsid w:val="00471527"/>
    <w:rsid w:val="00471597"/>
    <w:rsid w:val="0047173D"/>
    <w:rsid w:val="004717CF"/>
    <w:rsid w:val="004718A4"/>
    <w:rsid w:val="004719E0"/>
    <w:rsid w:val="00471AD6"/>
    <w:rsid w:val="00471B1B"/>
    <w:rsid w:val="00471D3F"/>
    <w:rsid w:val="00471E6B"/>
    <w:rsid w:val="00471EB5"/>
    <w:rsid w:val="00471ED4"/>
    <w:rsid w:val="00471FC8"/>
    <w:rsid w:val="0047204C"/>
    <w:rsid w:val="00472075"/>
    <w:rsid w:val="0047218A"/>
    <w:rsid w:val="004721EE"/>
    <w:rsid w:val="004723F8"/>
    <w:rsid w:val="004724EF"/>
    <w:rsid w:val="004725F2"/>
    <w:rsid w:val="00472679"/>
    <w:rsid w:val="00472AA9"/>
    <w:rsid w:val="00472BD1"/>
    <w:rsid w:val="00472E5A"/>
    <w:rsid w:val="00472E8F"/>
    <w:rsid w:val="00472FC6"/>
    <w:rsid w:val="00472FF8"/>
    <w:rsid w:val="004730AD"/>
    <w:rsid w:val="0047325F"/>
    <w:rsid w:val="004732B2"/>
    <w:rsid w:val="004732C0"/>
    <w:rsid w:val="00473351"/>
    <w:rsid w:val="00473389"/>
    <w:rsid w:val="004733F6"/>
    <w:rsid w:val="00473431"/>
    <w:rsid w:val="004735E5"/>
    <w:rsid w:val="00473741"/>
    <w:rsid w:val="00473754"/>
    <w:rsid w:val="00473797"/>
    <w:rsid w:val="00473914"/>
    <w:rsid w:val="00473980"/>
    <w:rsid w:val="00473AE8"/>
    <w:rsid w:val="00473AF7"/>
    <w:rsid w:val="00473C94"/>
    <w:rsid w:val="00473CA2"/>
    <w:rsid w:val="00473CB6"/>
    <w:rsid w:val="00473D98"/>
    <w:rsid w:val="00473F3B"/>
    <w:rsid w:val="00473F40"/>
    <w:rsid w:val="00473F60"/>
    <w:rsid w:val="00474067"/>
    <w:rsid w:val="004740D9"/>
    <w:rsid w:val="00474134"/>
    <w:rsid w:val="0047413B"/>
    <w:rsid w:val="00474249"/>
    <w:rsid w:val="00474291"/>
    <w:rsid w:val="00474379"/>
    <w:rsid w:val="00474399"/>
    <w:rsid w:val="004743AC"/>
    <w:rsid w:val="0047442D"/>
    <w:rsid w:val="00474454"/>
    <w:rsid w:val="00474508"/>
    <w:rsid w:val="00474612"/>
    <w:rsid w:val="0047473B"/>
    <w:rsid w:val="004747D5"/>
    <w:rsid w:val="004748B6"/>
    <w:rsid w:val="0047494B"/>
    <w:rsid w:val="00474999"/>
    <w:rsid w:val="004749AC"/>
    <w:rsid w:val="00474A58"/>
    <w:rsid w:val="00474AD2"/>
    <w:rsid w:val="00474ADA"/>
    <w:rsid w:val="00474B03"/>
    <w:rsid w:val="00474CC3"/>
    <w:rsid w:val="00474D43"/>
    <w:rsid w:val="00474DE6"/>
    <w:rsid w:val="00474E48"/>
    <w:rsid w:val="00474EA2"/>
    <w:rsid w:val="00474EE6"/>
    <w:rsid w:val="00474EF1"/>
    <w:rsid w:val="00474FFE"/>
    <w:rsid w:val="004753D1"/>
    <w:rsid w:val="00475420"/>
    <w:rsid w:val="00475492"/>
    <w:rsid w:val="00475562"/>
    <w:rsid w:val="00475606"/>
    <w:rsid w:val="00475639"/>
    <w:rsid w:val="00475655"/>
    <w:rsid w:val="0047571D"/>
    <w:rsid w:val="00475772"/>
    <w:rsid w:val="004757B5"/>
    <w:rsid w:val="004757EA"/>
    <w:rsid w:val="004759EF"/>
    <w:rsid w:val="00475BC0"/>
    <w:rsid w:val="00475C13"/>
    <w:rsid w:val="00475CCE"/>
    <w:rsid w:val="00475F0B"/>
    <w:rsid w:val="00475FB7"/>
    <w:rsid w:val="00475FE2"/>
    <w:rsid w:val="0047610B"/>
    <w:rsid w:val="004763DF"/>
    <w:rsid w:val="00476480"/>
    <w:rsid w:val="00476497"/>
    <w:rsid w:val="0047649F"/>
    <w:rsid w:val="004765A3"/>
    <w:rsid w:val="0047662A"/>
    <w:rsid w:val="00476678"/>
    <w:rsid w:val="004766DB"/>
    <w:rsid w:val="0047672A"/>
    <w:rsid w:val="004767E9"/>
    <w:rsid w:val="00476908"/>
    <w:rsid w:val="00476973"/>
    <w:rsid w:val="00476AD9"/>
    <w:rsid w:val="00476B1E"/>
    <w:rsid w:val="00476BAC"/>
    <w:rsid w:val="00476D0E"/>
    <w:rsid w:val="00476D2F"/>
    <w:rsid w:val="00476E3C"/>
    <w:rsid w:val="00476EA1"/>
    <w:rsid w:val="00476F31"/>
    <w:rsid w:val="00477025"/>
    <w:rsid w:val="0047709D"/>
    <w:rsid w:val="0047711A"/>
    <w:rsid w:val="00477135"/>
    <w:rsid w:val="00477190"/>
    <w:rsid w:val="004771C3"/>
    <w:rsid w:val="00477218"/>
    <w:rsid w:val="00477251"/>
    <w:rsid w:val="00477299"/>
    <w:rsid w:val="0047746B"/>
    <w:rsid w:val="004774A2"/>
    <w:rsid w:val="004775CB"/>
    <w:rsid w:val="0047766D"/>
    <w:rsid w:val="0047794E"/>
    <w:rsid w:val="0047796A"/>
    <w:rsid w:val="00477A16"/>
    <w:rsid w:val="00477A8B"/>
    <w:rsid w:val="00477B67"/>
    <w:rsid w:val="00477BA6"/>
    <w:rsid w:val="00477BD4"/>
    <w:rsid w:val="00477DD8"/>
    <w:rsid w:val="00477E5B"/>
    <w:rsid w:val="00477F1D"/>
    <w:rsid w:val="00477F55"/>
    <w:rsid w:val="00477F80"/>
    <w:rsid w:val="00480027"/>
    <w:rsid w:val="00480159"/>
    <w:rsid w:val="00480179"/>
    <w:rsid w:val="00480213"/>
    <w:rsid w:val="00480260"/>
    <w:rsid w:val="00480265"/>
    <w:rsid w:val="0048026F"/>
    <w:rsid w:val="004802A0"/>
    <w:rsid w:val="00480364"/>
    <w:rsid w:val="004803A9"/>
    <w:rsid w:val="004803AE"/>
    <w:rsid w:val="0048044A"/>
    <w:rsid w:val="004806E1"/>
    <w:rsid w:val="00480722"/>
    <w:rsid w:val="00480792"/>
    <w:rsid w:val="00480813"/>
    <w:rsid w:val="004808F0"/>
    <w:rsid w:val="00480B8F"/>
    <w:rsid w:val="00480BE8"/>
    <w:rsid w:val="00480CE8"/>
    <w:rsid w:val="00480E25"/>
    <w:rsid w:val="00480E5A"/>
    <w:rsid w:val="00480F34"/>
    <w:rsid w:val="0048112F"/>
    <w:rsid w:val="00481296"/>
    <w:rsid w:val="004812E3"/>
    <w:rsid w:val="004813A0"/>
    <w:rsid w:val="004814F5"/>
    <w:rsid w:val="00481554"/>
    <w:rsid w:val="00481623"/>
    <w:rsid w:val="00481646"/>
    <w:rsid w:val="004816AC"/>
    <w:rsid w:val="004816EE"/>
    <w:rsid w:val="00481731"/>
    <w:rsid w:val="0048174A"/>
    <w:rsid w:val="004817AF"/>
    <w:rsid w:val="0048187B"/>
    <w:rsid w:val="004818AC"/>
    <w:rsid w:val="004819E8"/>
    <w:rsid w:val="00481D59"/>
    <w:rsid w:val="00481D97"/>
    <w:rsid w:val="00481DC3"/>
    <w:rsid w:val="00481E05"/>
    <w:rsid w:val="00481E0F"/>
    <w:rsid w:val="00481F0F"/>
    <w:rsid w:val="00481F67"/>
    <w:rsid w:val="004820E0"/>
    <w:rsid w:val="004820E6"/>
    <w:rsid w:val="004821E5"/>
    <w:rsid w:val="00482318"/>
    <w:rsid w:val="00482437"/>
    <w:rsid w:val="0048243D"/>
    <w:rsid w:val="004824B8"/>
    <w:rsid w:val="00482559"/>
    <w:rsid w:val="00482647"/>
    <w:rsid w:val="0048279F"/>
    <w:rsid w:val="0048286A"/>
    <w:rsid w:val="0048288F"/>
    <w:rsid w:val="00482A04"/>
    <w:rsid w:val="00482AB4"/>
    <w:rsid w:val="00482AE3"/>
    <w:rsid w:val="00482AF3"/>
    <w:rsid w:val="00482E9C"/>
    <w:rsid w:val="00482EC7"/>
    <w:rsid w:val="00483121"/>
    <w:rsid w:val="0048316B"/>
    <w:rsid w:val="00483283"/>
    <w:rsid w:val="004832A2"/>
    <w:rsid w:val="0048349D"/>
    <w:rsid w:val="0048354B"/>
    <w:rsid w:val="00483635"/>
    <w:rsid w:val="00483689"/>
    <w:rsid w:val="004836AE"/>
    <w:rsid w:val="004836D6"/>
    <w:rsid w:val="00483791"/>
    <w:rsid w:val="004838B3"/>
    <w:rsid w:val="00483A20"/>
    <w:rsid w:val="00483A3F"/>
    <w:rsid w:val="00483C01"/>
    <w:rsid w:val="00483C54"/>
    <w:rsid w:val="00483C67"/>
    <w:rsid w:val="00483DEC"/>
    <w:rsid w:val="00483ED3"/>
    <w:rsid w:val="00483F6E"/>
    <w:rsid w:val="0048412C"/>
    <w:rsid w:val="004841AB"/>
    <w:rsid w:val="00484250"/>
    <w:rsid w:val="00484313"/>
    <w:rsid w:val="00484366"/>
    <w:rsid w:val="00484451"/>
    <w:rsid w:val="00484514"/>
    <w:rsid w:val="004848CF"/>
    <w:rsid w:val="00484970"/>
    <w:rsid w:val="0048499C"/>
    <w:rsid w:val="004849DC"/>
    <w:rsid w:val="00484ADB"/>
    <w:rsid w:val="00484B08"/>
    <w:rsid w:val="00484BC4"/>
    <w:rsid w:val="00484C3E"/>
    <w:rsid w:val="00484DA9"/>
    <w:rsid w:val="00484E55"/>
    <w:rsid w:val="00484E88"/>
    <w:rsid w:val="00484EEF"/>
    <w:rsid w:val="00484FA7"/>
    <w:rsid w:val="0048501A"/>
    <w:rsid w:val="00485033"/>
    <w:rsid w:val="004850C6"/>
    <w:rsid w:val="004851CE"/>
    <w:rsid w:val="004852B1"/>
    <w:rsid w:val="00485372"/>
    <w:rsid w:val="00485465"/>
    <w:rsid w:val="004854EF"/>
    <w:rsid w:val="00485510"/>
    <w:rsid w:val="00485565"/>
    <w:rsid w:val="00485813"/>
    <w:rsid w:val="00485892"/>
    <w:rsid w:val="00485A10"/>
    <w:rsid w:val="00485B71"/>
    <w:rsid w:val="00485D90"/>
    <w:rsid w:val="00485DDB"/>
    <w:rsid w:val="00485E60"/>
    <w:rsid w:val="00485EA5"/>
    <w:rsid w:val="00486153"/>
    <w:rsid w:val="00486349"/>
    <w:rsid w:val="004863CF"/>
    <w:rsid w:val="00486495"/>
    <w:rsid w:val="00486499"/>
    <w:rsid w:val="004866D5"/>
    <w:rsid w:val="004866E3"/>
    <w:rsid w:val="004866F8"/>
    <w:rsid w:val="004867FD"/>
    <w:rsid w:val="0048684A"/>
    <w:rsid w:val="00486862"/>
    <w:rsid w:val="00486988"/>
    <w:rsid w:val="00486A1A"/>
    <w:rsid w:val="00486C11"/>
    <w:rsid w:val="00486D58"/>
    <w:rsid w:val="00486D91"/>
    <w:rsid w:val="00486E45"/>
    <w:rsid w:val="00486FA6"/>
    <w:rsid w:val="00486FC8"/>
    <w:rsid w:val="00487021"/>
    <w:rsid w:val="004870DD"/>
    <w:rsid w:val="00487465"/>
    <w:rsid w:val="0048750C"/>
    <w:rsid w:val="00487580"/>
    <w:rsid w:val="00487680"/>
    <w:rsid w:val="004876FF"/>
    <w:rsid w:val="00487702"/>
    <w:rsid w:val="00487706"/>
    <w:rsid w:val="004877CC"/>
    <w:rsid w:val="00487809"/>
    <w:rsid w:val="0048782B"/>
    <w:rsid w:val="0048791C"/>
    <w:rsid w:val="004879AE"/>
    <w:rsid w:val="00487A6E"/>
    <w:rsid w:val="00487A70"/>
    <w:rsid w:val="00487B14"/>
    <w:rsid w:val="00487CE8"/>
    <w:rsid w:val="00487D03"/>
    <w:rsid w:val="00487D31"/>
    <w:rsid w:val="00487D5F"/>
    <w:rsid w:val="00487D87"/>
    <w:rsid w:val="00487DF8"/>
    <w:rsid w:val="00487F28"/>
    <w:rsid w:val="0049007D"/>
    <w:rsid w:val="004900CD"/>
    <w:rsid w:val="004902C8"/>
    <w:rsid w:val="004902E1"/>
    <w:rsid w:val="00490325"/>
    <w:rsid w:val="00490393"/>
    <w:rsid w:val="0049046D"/>
    <w:rsid w:val="004904A1"/>
    <w:rsid w:val="004904BF"/>
    <w:rsid w:val="004904CE"/>
    <w:rsid w:val="004904ED"/>
    <w:rsid w:val="0049052A"/>
    <w:rsid w:val="004905B8"/>
    <w:rsid w:val="00490630"/>
    <w:rsid w:val="00490665"/>
    <w:rsid w:val="004906F0"/>
    <w:rsid w:val="004907D3"/>
    <w:rsid w:val="00490896"/>
    <w:rsid w:val="00490A25"/>
    <w:rsid w:val="00490C3D"/>
    <w:rsid w:val="00490C44"/>
    <w:rsid w:val="00490CF9"/>
    <w:rsid w:val="00490D6C"/>
    <w:rsid w:val="00490E75"/>
    <w:rsid w:val="00490F41"/>
    <w:rsid w:val="00490FFB"/>
    <w:rsid w:val="00491046"/>
    <w:rsid w:val="00491056"/>
    <w:rsid w:val="0049106D"/>
    <w:rsid w:val="0049107F"/>
    <w:rsid w:val="00491082"/>
    <w:rsid w:val="004911D5"/>
    <w:rsid w:val="004912AF"/>
    <w:rsid w:val="00491525"/>
    <w:rsid w:val="00491621"/>
    <w:rsid w:val="00491667"/>
    <w:rsid w:val="004916EF"/>
    <w:rsid w:val="0049180B"/>
    <w:rsid w:val="00491854"/>
    <w:rsid w:val="00491918"/>
    <w:rsid w:val="00491927"/>
    <w:rsid w:val="00491A77"/>
    <w:rsid w:val="00491C04"/>
    <w:rsid w:val="00491C0E"/>
    <w:rsid w:val="00491C76"/>
    <w:rsid w:val="00491C8F"/>
    <w:rsid w:val="00491D7E"/>
    <w:rsid w:val="00491E01"/>
    <w:rsid w:val="00491E14"/>
    <w:rsid w:val="00491E27"/>
    <w:rsid w:val="00491E7D"/>
    <w:rsid w:val="00491E89"/>
    <w:rsid w:val="004920F2"/>
    <w:rsid w:val="004921A6"/>
    <w:rsid w:val="00492327"/>
    <w:rsid w:val="00492681"/>
    <w:rsid w:val="00492695"/>
    <w:rsid w:val="004926C3"/>
    <w:rsid w:val="00492723"/>
    <w:rsid w:val="0049276D"/>
    <w:rsid w:val="004929A2"/>
    <w:rsid w:val="004929E8"/>
    <w:rsid w:val="00492A40"/>
    <w:rsid w:val="00492A47"/>
    <w:rsid w:val="00492ACE"/>
    <w:rsid w:val="00492ADB"/>
    <w:rsid w:val="00492B9F"/>
    <w:rsid w:val="00492C1D"/>
    <w:rsid w:val="00492D2B"/>
    <w:rsid w:val="00492DF6"/>
    <w:rsid w:val="00492FF7"/>
    <w:rsid w:val="0049301E"/>
    <w:rsid w:val="00493073"/>
    <w:rsid w:val="0049314D"/>
    <w:rsid w:val="00493312"/>
    <w:rsid w:val="00493435"/>
    <w:rsid w:val="00493725"/>
    <w:rsid w:val="0049387C"/>
    <w:rsid w:val="00493A09"/>
    <w:rsid w:val="00493A21"/>
    <w:rsid w:val="00493A2B"/>
    <w:rsid w:val="00493A71"/>
    <w:rsid w:val="00493A99"/>
    <w:rsid w:val="00493B12"/>
    <w:rsid w:val="00493B41"/>
    <w:rsid w:val="00493C4C"/>
    <w:rsid w:val="00493D53"/>
    <w:rsid w:val="00493DA7"/>
    <w:rsid w:val="00493DDF"/>
    <w:rsid w:val="00493F6D"/>
    <w:rsid w:val="00493F88"/>
    <w:rsid w:val="004940BB"/>
    <w:rsid w:val="004940ED"/>
    <w:rsid w:val="0049415C"/>
    <w:rsid w:val="00494259"/>
    <w:rsid w:val="004942D8"/>
    <w:rsid w:val="0049430A"/>
    <w:rsid w:val="00494335"/>
    <w:rsid w:val="0049433F"/>
    <w:rsid w:val="004944DD"/>
    <w:rsid w:val="00494613"/>
    <w:rsid w:val="00494657"/>
    <w:rsid w:val="004947FD"/>
    <w:rsid w:val="0049483D"/>
    <w:rsid w:val="0049485D"/>
    <w:rsid w:val="00494B78"/>
    <w:rsid w:val="00494C5F"/>
    <w:rsid w:val="00494C77"/>
    <w:rsid w:val="00494F2C"/>
    <w:rsid w:val="00494F72"/>
    <w:rsid w:val="004951C8"/>
    <w:rsid w:val="00495206"/>
    <w:rsid w:val="00495278"/>
    <w:rsid w:val="00495355"/>
    <w:rsid w:val="0049536A"/>
    <w:rsid w:val="0049537B"/>
    <w:rsid w:val="004953C9"/>
    <w:rsid w:val="004953FD"/>
    <w:rsid w:val="00495578"/>
    <w:rsid w:val="004955AB"/>
    <w:rsid w:val="00495952"/>
    <w:rsid w:val="0049599C"/>
    <w:rsid w:val="0049599D"/>
    <w:rsid w:val="004959AA"/>
    <w:rsid w:val="00495ABE"/>
    <w:rsid w:val="00495B2A"/>
    <w:rsid w:val="00495BF0"/>
    <w:rsid w:val="00495D62"/>
    <w:rsid w:val="00495DB9"/>
    <w:rsid w:val="00495DD0"/>
    <w:rsid w:val="00495E3E"/>
    <w:rsid w:val="0049613F"/>
    <w:rsid w:val="0049619D"/>
    <w:rsid w:val="00496311"/>
    <w:rsid w:val="0049633D"/>
    <w:rsid w:val="00496400"/>
    <w:rsid w:val="0049647C"/>
    <w:rsid w:val="004965B5"/>
    <w:rsid w:val="004965EE"/>
    <w:rsid w:val="004965FC"/>
    <w:rsid w:val="00496678"/>
    <w:rsid w:val="004966B1"/>
    <w:rsid w:val="00496957"/>
    <w:rsid w:val="00496AA3"/>
    <w:rsid w:val="00496ACA"/>
    <w:rsid w:val="00496AD2"/>
    <w:rsid w:val="00496B8C"/>
    <w:rsid w:val="00496BCF"/>
    <w:rsid w:val="00496BEE"/>
    <w:rsid w:val="00496C88"/>
    <w:rsid w:val="00496CB1"/>
    <w:rsid w:val="00496D03"/>
    <w:rsid w:val="00496D4D"/>
    <w:rsid w:val="00496FC3"/>
    <w:rsid w:val="004970EE"/>
    <w:rsid w:val="0049720F"/>
    <w:rsid w:val="0049723A"/>
    <w:rsid w:val="0049734F"/>
    <w:rsid w:val="00497374"/>
    <w:rsid w:val="00497377"/>
    <w:rsid w:val="004974A5"/>
    <w:rsid w:val="004974B2"/>
    <w:rsid w:val="00497549"/>
    <w:rsid w:val="0049758D"/>
    <w:rsid w:val="004975B7"/>
    <w:rsid w:val="004975F5"/>
    <w:rsid w:val="00497857"/>
    <w:rsid w:val="00497B46"/>
    <w:rsid w:val="00497D02"/>
    <w:rsid w:val="00497D10"/>
    <w:rsid w:val="00497D9A"/>
    <w:rsid w:val="00497DCA"/>
    <w:rsid w:val="00497E36"/>
    <w:rsid w:val="00497E98"/>
    <w:rsid w:val="00497EB0"/>
    <w:rsid w:val="00497EB7"/>
    <w:rsid w:val="00497EDA"/>
    <w:rsid w:val="004A001F"/>
    <w:rsid w:val="004A0163"/>
    <w:rsid w:val="004A01B9"/>
    <w:rsid w:val="004A04B2"/>
    <w:rsid w:val="004A052C"/>
    <w:rsid w:val="004A0675"/>
    <w:rsid w:val="004A06CC"/>
    <w:rsid w:val="004A083C"/>
    <w:rsid w:val="004A08B7"/>
    <w:rsid w:val="004A08F3"/>
    <w:rsid w:val="004A0941"/>
    <w:rsid w:val="004A0B84"/>
    <w:rsid w:val="004A0D1C"/>
    <w:rsid w:val="004A0F96"/>
    <w:rsid w:val="004A0FBB"/>
    <w:rsid w:val="004A0FCC"/>
    <w:rsid w:val="004A1057"/>
    <w:rsid w:val="004A114F"/>
    <w:rsid w:val="004A1204"/>
    <w:rsid w:val="004A133C"/>
    <w:rsid w:val="004A137C"/>
    <w:rsid w:val="004A16B0"/>
    <w:rsid w:val="004A16DB"/>
    <w:rsid w:val="004A16F3"/>
    <w:rsid w:val="004A1717"/>
    <w:rsid w:val="004A1877"/>
    <w:rsid w:val="004A188B"/>
    <w:rsid w:val="004A1AE1"/>
    <w:rsid w:val="004A1B00"/>
    <w:rsid w:val="004A1B41"/>
    <w:rsid w:val="004A1BCD"/>
    <w:rsid w:val="004A1BF8"/>
    <w:rsid w:val="004A1C0D"/>
    <w:rsid w:val="004A1D29"/>
    <w:rsid w:val="004A1DDF"/>
    <w:rsid w:val="004A1E04"/>
    <w:rsid w:val="004A1E59"/>
    <w:rsid w:val="004A1F0A"/>
    <w:rsid w:val="004A1F39"/>
    <w:rsid w:val="004A206F"/>
    <w:rsid w:val="004A20AD"/>
    <w:rsid w:val="004A2149"/>
    <w:rsid w:val="004A2178"/>
    <w:rsid w:val="004A21A1"/>
    <w:rsid w:val="004A21D4"/>
    <w:rsid w:val="004A2304"/>
    <w:rsid w:val="004A230D"/>
    <w:rsid w:val="004A23AE"/>
    <w:rsid w:val="004A2455"/>
    <w:rsid w:val="004A24FA"/>
    <w:rsid w:val="004A2534"/>
    <w:rsid w:val="004A25D5"/>
    <w:rsid w:val="004A269C"/>
    <w:rsid w:val="004A275E"/>
    <w:rsid w:val="004A288F"/>
    <w:rsid w:val="004A2A47"/>
    <w:rsid w:val="004A2A4B"/>
    <w:rsid w:val="004A2D3F"/>
    <w:rsid w:val="004A2DD5"/>
    <w:rsid w:val="004A2F57"/>
    <w:rsid w:val="004A2F73"/>
    <w:rsid w:val="004A2FA6"/>
    <w:rsid w:val="004A3192"/>
    <w:rsid w:val="004A31DB"/>
    <w:rsid w:val="004A340C"/>
    <w:rsid w:val="004A3420"/>
    <w:rsid w:val="004A3485"/>
    <w:rsid w:val="004A35AF"/>
    <w:rsid w:val="004A3682"/>
    <w:rsid w:val="004A36A2"/>
    <w:rsid w:val="004A36E6"/>
    <w:rsid w:val="004A37FC"/>
    <w:rsid w:val="004A3887"/>
    <w:rsid w:val="004A391C"/>
    <w:rsid w:val="004A3993"/>
    <w:rsid w:val="004A39C0"/>
    <w:rsid w:val="004A3A45"/>
    <w:rsid w:val="004A3A57"/>
    <w:rsid w:val="004A3B00"/>
    <w:rsid w:val="004A3BBA"/>
    <w:rsid w:val="004A3BE3"/>
    <w:rsid w:val="004A3C1B"/>
    <w:rsid w:val="004A3C31"/>
    <w:rsid w:val="004A3D1A"/>
    <w:rsid w:val="004A3E4B"/>
    <w:rsid w:val="004A3E4D"/>
    <w:rsid w:val="004A3E8A"/>
    <w:rsid w:val="004A3EA9"/>
    <w:rsid w:val="004A41B4"/>
    <w:rsid w:val="004A427A"/>
    <w:rsid w:val="004A42A2"/>
    <w:rsid w:val="004A4339"/>
    <w:rsid w:val="004A4374"/>
    <w:rsid w:val="004A4567"/>
    <w:rsid w:val="004A4688"/>
    <w:rsid w:val="004A46D2"/>
    <w:rsid w:val="004A4710"/>
    <w:rsid w:val="004A473E"/>
    <w:rsid w:val="004A4982"/>
    <w:rsid w:val="004A4B8D"/>
    <w:rsid w:val="004A4B8F"/>
    <w:rsid w:val="004A4CE4"/>
    <w:rsid w:val="004A4E40"/>
    <w:rsid w:val="004A4E6C"/>
    <w:rsid w:val="004A4F46"/>
    <w:rsid w:val="004A5194"/>
    <w:rsid w:val="004A519D"/>
    <w:rsid w:val="004A51F2"/>
    <w:rsid w:val="004A5493"/>
    <w:rsid w:val="004A553A"/>
    <w:rsid w:val="004A55AA"/>
    <w:rsid w:val="004A571E"/>
    <w:rsid w:val="004A574C"/>
    <w:rsid w:val="004A57BB"/>
    <w:rsid w:val="004A57D7"/>
    <w:rsid w:val="004A57F9"/>
    <w:rsid w:val="004A587C"/>
    <w:rsid w:val="004A58E3"/>
    <w:rsid w:val="004A591A"/>
    <w:rsid w:val="004A592D"/>
    <w:rsid w:val="004A596F"/>
    <w:rsid w:val="004A5A40"/>
    <w:rsid w:val="004A5A87"/>
    <w:rsid w:val="004A5ACC"/>
    <w:rsid w:val="004A5C4E"/>
    <w:rsid w:val="004A5C84"/>
    <w:rsid w:val="004A5C92"/>
    <w:rsid w:val="004A5DA7"/>
    <w:rsid w:val="004A5EC1"/>
    <w:rsid w:val="004A5F0B"/>
    <w:rsid w:val="004A5F48"/>
    <w:rsid w:val="004A6428"/>
    <w:rsid w:val="004A64EF"/>
    <w:rsid w:val="004A651A"/>
    <w:rsid w:val="004A65B2"/>
    <w:rsid w:val="004A6664"/>
    <w:rsid w:val="004A693A"/>
    <w:rsid w:val="004A696D"/>
    <w:rsid w:val="004A69A9"/>
    <w:rsid w:val="004A6A64"/>
    <w:rsid w:val="004A6C11"/>
    <w:rsid w:val="004A6CC3"/>
    <w:rsid w:val="004A6EED"/>
    <w:rsid w:val="004A6EF1"/>
    <w:rsid w:val="004A6F50"/>
    <w:rsid w:val="004A7093"/>
    <w:rsid w:val="004A714C"/>
    <w:rsid w:val="004A731B"/>
    <w:rsid w:val="004A7539"/>
    <w:rsid w:val="004A779E"/>
    <w:rsid w:val="004A79B5"/>
    <w:rsid w:val="004A7A46"/>
    <w:rsid w:val="004A7B05"/>
    <w:rsid w:val="004A7C6B"/>
    <w:rsid w:val="004A7D47"/>
    <w:rsid w:val="004A7D79"/>
    <w:rsid w:val="004A7D98"/>
    <w:rsid w:val="004A7DAA"/>
    <w:rsid w:val="004A7E3F"/>
    <w:rsid w:val="004A7F57"/>
    <w:rsid w:val="004A7F93"/>
    <w:rsid w:val="004A7FF0"/>
    <w:rsid w:val="004B003D"/>
    <w:rsid w:val="004B0056"/>
    <w:rsid w:val="004B00F4"/>
    <w:rsid w:val="004B024D"/>
    <w:rsid w:val="004B02A6"/>
    <w:rsid w:val="004B02C0"/>
    <w:rsid w:val="004B041E"/>
    <w:rsid w:val="004B04FD"/>
    <w:rsid w:val="004B05B7"/>
    <w:rsid w:val="004B061C"/>
    <w:rsid w:val="004B0634"/>
    <w:rsid w:val="004B0666"/>
    <w:rsid w:val="004B0813"/>
    <w:rsid w:val="004B0870"/>
    <w:rsid w:val="004B09DC"/>
    <w:rsid w:val="004B0AF6"/>
    <w:rsid w:val="004B0B29"/>
    <w:rsid w:val="004B0B36"/>
    <w:rsid w:val="004B0BA4"/>
    <w:rsid w:val="004B0C0C"/>
    <w:rsid w:val="004B0CA4"/>
    <w:rsid w:val="004B0DB9"/>
    <w:rsid w:val="004B0ED0"/>
    <w:rsid w:val="004B0F57"/>
    <w:rsid w:val="004B0F71"/>
    <w:rsid w:val="004B0FF1"/>
    <w:rsid w:val="004B100F"/>
    <w:rsid w:val="004B106E"/>
    <w:rsid w:val="004B10C0"/>
    <w:rsid w:val="004B119D"/>
    <w:rsid w:val="004B13B5"/>
    <w:rsid w:val="004B13E0"/>
    <w:rsid w:val="004B1614"/>
    <w:rsid w:val="004B163B"/>
    <w:rsid w:val="004B1AA8"/>
    <w:rsid w:val="004B1BA4"/>
    <w:rsid w:val="004B1C21"/>
    <w:rsid w:val="004B1CB0"/>
    <w:rsid w:val="004B1D68"/>
    <w:rsid w:val="004B1DAD"/>
    <w:rsid w:val="004B1E1C"/>
    <w:rsid w:val="004B1F8D"/>
    <w:rsid w:val="004B2495"/>
    <w:rsid w:val="004B24E3"/>
    <w:rsid w:val="004B25B4"/>
    <w:rsid w:val="004B263C"/>
    <w:rsid w:val="004B27BA"/>
    <w:rsid w:val="004B27E2"/>
    <w:rsid w:val="004B282A"/>
    <w:rsid w:val="004B28E3"/>
    <w:rsid w:val="004B2978"/>
    <w:rsid w:val="004B2A3E"/>
    <w:rsid w:val="004B2A8B"/>
    <w:rsid w:val="004B2C8A"/>
    <w:rsid w:val="004B2D4F"/>
    <w:rsid w:val="004B2D71"/>
    <w:rsid w:val="004B2D87"/>
    <w:rsid w:val="004B2EE4"/>
    <w:rsid w:val="004B2F11"/>
    <w:rsid w:val="004B2F7C"/>
    <w:rsid w:val="004B2F99"/>
    <w:rsid w:val="004B2FBE"/>
    <w:rsid w:val="004B309D"/>
    <w:rsid w:val="004B31AB"/>
    <w:rsid w:val="004B3220"/>
    <w:rsid w:val="004B32B1"/>
    <w:rsid w:val="004B3342"/>
    <w:rsid w:val="004B3495"/>
    <w:rsid w:val="004B349A"/>
    <w:rsid w:val="004B34F4"/>
    <w:rsid w:val="004B350A"/>
    <w:rsid w:val="004B3655"/>
    <w:rsid w:val="004B36A6"/>
    <w:rsid w:val="004B36F2"/>
    <w:rsid w:val="004B38A8"/>
    <w:rsid w:val="004B392C"/>
    <w:rsid w:val="004B3AAC"/>
    <w:rsid w:val="004B3B70"/>
    <w:rsid w:val="004B3C36"/>
    <w:rsid w:val="004B3C5D"/>
    <w:rsid w:val="004B3CE0"/>
    <w:rsid w:val="004B3EAB"/>
    <w:rsid w:val="004B463C"/>
    <w:rsid w:val="004B4709"/>
    <w:rsid w:val="004B48A9"/>
    <w:rsid w:val="004B499C"/>
    <w:rsid w:val="004B4AFB"/>
    <w:rsid w:val="004B4B66"/>
    <w:rsid w:val="004B4D4D"/>
    <w:rsid w:val="004B4E4D"/>
    <w:rsid w:val="004B4EEA"/>
    <w:rsid w:val="004B4F5A"/>
    <w:rsid w:val="004B4FD6"/>
    <w:rsid w:val="004B4FD8"/>
    <w:rsid w:val="004B5083"/>
    <w:rsid w:val="004B5093"/>
    <w:rsid w:val="004B50DB"/>
    <w:rsid w:val="004B5195"/>
    <w:rsid w:val="004B5208"/>
    <w:rsid w:val="004B535D"/>
    <w:rsid w:val="004B5510"/>
    <w:rsid w:val="004B5593"/>
    <w:rsid w:val="004B568A"/>
    <w:rsid w:val="004B569B"/>
    <w:rsid w:val="004B577B"/>
    <w:rsid w:val="004B5798"/>
    <w:rsid w:val="004B581D"/>
    <w:rsid w:val="004B584A"/>
    <w:rsid w:val="004B5997"/>
    <w:rsid w:val="004B5B99"/>
    <w:rsid w:val="004B5BA6"/>
    <w:rsid w:val="004B5C01"/>
    <w:rsid w:val="004B5C7C"/>
    <w:rsid w:val="004B5CD9"/>
    <w:rsid w:val="004B5D58"/>
    <w:rsid w:val="004B5DCC"/>
    <w:rsid w:val="004B5DFC"/>
    <w:rsid w:val="004B5E16"/>
    <w:rsid w:val="004B5E3A"/>
    <w:rsid w:val="004B5F7B"/>
    <w:rsid w:val="004B60BE"/>
    <w:rsid w:val="004B60D2"/>
    <w:rsid w:val="004B61C6"/>
    <w:rsid w:val="004B6219"/>
    <w:rsid w:val="004B6474"/>
    <w:rsid w:val="004B649F"/>
    <w:rsid w:val="004B6708"/>
    <w:rsid w:val="004B6732"/>
    <w:rsid w:val="004B67D3"/>
    <w:rsid w:val="004B6841"/>
    <w:rsid w:val="004B6AD2"/>
    <w:rsid w:val="004B6B10"/>
    <w:rsid w:val="004B6B26"/>
    <w:rsid w:val="004B6B3F"/>
    <w:rsid w:val="004B6BD0"/>
    <w:rsid w:val="004B6C47"/>
    <w:rsid w:val="004B6D73"/>
    <w:rsid w:val="004B6D8F"/>
    <w:rsid w:val="004B6E6B"/>
    <w:rsid w:val="004B6ED2"/>
    <w:rsid w:val="004B6ED7"/>
    <w:rsid w:val="004B6F4E"/>
    <w:rsid w:val="004B6F74"/>
    <w:rsid w:val="004B6FE3"/>
    <w:rsid w:val="004B70BB"/>
    <w:rsid w:val="004B7110"/>
    <w:rsid w:val="004B7282"/>
    <w:rsid w:val="004B75A1"/>
    <w:rsid w:val="004B7702"/>
    <w:rsid w:val="004B77AB"/>
    <w:rsid w:val="004B78EF"/>
    <w:rsid w:val="004B7958"/>
    <w:rsid w:val="004B7A34"/>
    <w:rsid w:val="004B7A42"/>
    <w:rsid w:val="004B7A91"/>
    <w:rsid w:val="004B7C05"/>
    <w:rsid w:val="004B7D58"/>
    <w:rsid w:val="004B7DA2"/>
    <w:rsid w:val="004B7DAE"/>
    <w:rsid w:val="004C00C6"/>
    <w:rsid w:val="004C00DD"/>
    <w:rsid w:val="004C0230"/>
    <w:rsid w:val="004C040E"/>
    <w:rsid w:val="004C047C"/>
    <w:rsid w:val="004C0515"/>
    <w:rsid w:val="004C0602"/>
    <w:rsid w:val="004C0779"/>
    <w:rsid w:val="004C07FE"/>
    <w:rsid w:val="004C0865"/>
    <w:rsid w:val="004C0B67"/>
    <w:rsid w:val="004C0C7A"/>
    <w:rsid w:val="004C0CAD"/>
    <w:rsid w:val="004C0CF6"/>
    <w:rsid w:val="004C0E0D"/>
    <w:rsid w:val="004C0EF9"/>
    <w:rsid w:val="004C0F53"/>
    <w:rsid w:val="004C1007"/>
    <w:rsid w:val="004C106D"/>
    <w:rsid w:val="004C10A0"/>
    <w:rsid w:val="004C10E9"/>
    <w:rsid w:val="004C13A4"/>
    <w:rsid w:val="004C181D"/>
    <w:rsid w:val="004C18E8"/>
    <w:rsid w:val="004C193E"/>
    <w:rsid w:val="004C196C"/>
    <w:rsid w:val="004C19BC"/>
    <w:rsid w:val="004C1AFB"/>
    <w:rsid w:val="004C1B07"/>
    <w:rsid w:val="004C1BE6"/>
    <w:rsid w:val="004C1D02"/>
    <w:rsid w:val="004C1D3B"/>
    <w:rsid w:val="004C1DA8"/>
    <w:rsid w:val="004C1DE8"/>
    <w:rsid w:val="004C1F02"/>
    <w:rsid w:val="004C1F64"/>
    <w:rsid w:val="004C1F94"/>
    <w:rsid w:val="004C1FDF"/>
    <w:rsid w:val="004C2056"/>
    <w:rsid w:val="004C2199"/>
    <w:rsid w:val="004C2426"/>
    <w:rsid w:val="004C2663"/>
    <w:rsid w:val="004C2686"/>
    <w:rsid w:val="004C276A"/>
    <w:rsid w:val="004C2929"/>
    <w:rsid w:val="004C2972"/>
    <w:rsid w:val="004C29AF"/>
    <w:rsid w:val="004C2C54"/>
    <w:rsid w:val="004C2CD4"/>
    <w:rsid w:val="004C2CED"/>
    <w:rsid w:val="004C2D9A"/>
    <w:rsid w:val="004C2E6C"/>
    <w:rsid w:val="004C2E7E"/>
    <w:rsid w:val="004C2EC4"/>
    <w:rsid w:val="004C2FC2"/>
    <w:rsid w:val="004C30FE"/>
    <w:rsid w:val="004C3133"/>
    <w:rsid w:val="004C31A9"/>
    <w:rsid w:val="004C3258"/>
    <w:rsid w:val="004C326D"/>
    <w:rsid w:val="004C32F9"/>
    <w:rsid w:val="004C332D"/>
    <w:rsid w:val="004C332F"/>
    <w:rsid w:val="004C33C2"/>
    <w:rsid w:val="004C347E"/>
    <w:rsid w:val="004C3526"/>
    <w:rsid w:val="004C3536"/>
    <w:rsid w:val="004C358F"/>
    <w:rsid w:val="004C35AA"/>
    <w:rsid w:val="004C3662"/>
    <w:rsid w:val="004C36C9"/>
    <w:rsid w:val="004C3827"/>
    <w:rsid w:val="004C38CC"/>
    <w:rsid w:val="004C38D2"/>
    <w:rsid w:val="004C39EC"/>
    <w:rsid w:val="004C3AB5"/>
    <w:rsid w:val="004C3AE1"/>
    <w:rsid w:val="004C3E31"/>
    <w:rsid w:val="004C3F51"/>
    <w:rsid w:val="004C3F53"/>
    <w:rsid w:val="004C4040"/>
    <w:rsid w:val="004C4090"/>
    <w:rsid w:val="004C4127"/>
    <w:rsid w:val="004C41A4"/>
    <w:rsid w:val="004C41BC"/>
    <w:rsid w:val="004C421D"/>
    <w:rsid w:val="004C42BD"/>
    <w:rsid w:val="004C4355"/>
    <w:rsid w:val="004C43C3"/>
    <w:rsid w:val="004C43FA"/>
    <w:rsid w:val="004C4457"/>
    <w:rsid w:val="004C45BA"/>
    <w:rsid w:val="004C465E"/>
    <w:rsid w:val="004C4776"/>
    <w:rsid w:val="004C47C3"/>
    <w:rsid w:val="004C47FB"/>
    <w:rsid w:val="004C48AA"/>
    <w:rsid w:val="004C4920"/>
    <w:rsid w:val="004C49E8"/>
    <w:rsid w:val="004C4ACE"/>
    <w:rsid w:val="004C4AD7"/>
    <w:rsid w:val="004C4B5F"/>
    <w:rsid w:val="004C4C00"/>
    <w:rsid w:val="004C4C9A"/>
    <w:rsid w:val="004C4C9D"/>
    <w:rsid w:val="004C4DF2"/>
    <w:rsid w:val="004C4F65"/>
    <w:rsid w:val="004C4F74"/>
    <w:rsid w:val="004C4FAF"/>
    <w:rsid w:val="004C4FB5"/>
    <w:rsid w:val="004C51C2"/>
    <w:rsid w:val="004C51E4"/>
    <w:rsid w:val="004C52EC"/>
    <w:rsid w:val="004C53CC"/>
    <w:rsid w:val="004C5482"/>
    <w:rsid w:val="004C5510"/>
    <w:rsid w:val="004C551A"/>
    <w:rsid w:val="004C5675"/>
    <w:rsid w:val="004C5AAE"/>
    <w:rsid w:val="004C5B86"/>
    <w:rsid w:val="004C5C62"/>
    <w:rsid w:val="004C5CDB"/>
    <w:rsid w:val="004C5E89"/>
    <w:rsid w:val="004C5FE4"/>
    <w:rsid w:val="004C614B"/>
    <w:rsid w:val="004C619B"/>
    <w:rsid w:val="004C624A"/>
    <w:rsid w:val="004C629D"/>
    <w:rsid w:val="004C62DB"/>
    <w:rsid w:val="004C630C"/>
    <w:rsid w:val="004C6410"/>
    <w:rsid w:val="004C6492"/>
    <w:rsid w:val="004C64A1"/>
    <w:rsid w:val="004C64FE"/>
    <w:rsid w:val="004C66C4"/>
    <w:rsid w:val="004C66E6"/>
    <w:rsid w:val="004C6761"/>
    <w:rsid w:val="004C68F3"/>
    <w:rsid w:val="004C6950"/>
    <w:rsid w:val="004C6A17"/>
    <w:rsid w:val="004C6A56"/>
    <w:rsid w:val="004C6A84"/>
    <w:rsid w:val="004C6B17"/>
    <w:rsid w:val="004C6B97"/>
    <w:rsid w:val="004C6C6A"/>
    <w:rsid w:val="004C6D13"/>
    <w:rsid w:val="004C6D2D"/>
    <w:rsid w:val="004C6DBD"/>
    <w:rsid w:val="004C6EEC"/>
    <w:rsid w:val="004C6F07"/>
    <w:rsid w:val="004C6F3D"/>
    <w:rsid w:val="004C6FA4"/>
    <w:rsid w:val="004C70FE"/>
    <w:rsid w:val="004C71FA"/>
    <w:rsid w:val="004C7287"/>
    <w:rsid w:val="004C728C"/>
    <w:rsid w:val="004C72DE"/>
    <w:rsid w:val="004C7324"/>
    <w:rsid w:val="004C7372"/>
    <w:rsid w:val="004C73C0"/>
    <w:rsid w:val="004C73D6"/>
    <w:rsid w:val="004C7528"/>
    <w:rsid w:val="004C7595"/>
    <w:rsid w:val="004C792F"/>
    <w:rsid w:val="004C7951"/>
    <w:rsid w:val="004C7B15"/>
    <w:rsid w:val="004C7DE2"/>
    <w:rsid w:val="004C7E22"/>
    <w:rsid w:val="004C7E25"/>
    <w:rsid w:val="004C7E71"/>
    <w:rsid w:val="004C7F18"/>
    <w:rsid w:val="004D00BA"/>
    <w:rsid w:val="004D0206"/>
    <w:rsid w:val="004D0218"/>
    <w:rsid w:val="004D0354"/>
    <w:rsid w:val="004D0537"/>
    <w:rsid w:val="004D05DB"/>
    <w:rsid w:val="004D05F2"/>
    <w:rsid w:val="004D0625"/>
    <w:rsid w:val="004D06A0"/>
    <w:rsid w:val="004D06B9"/>
    <w:rsid w:val="004D06C9"/>
    <w:rsid w:val="004D07D2"/>
    <w:rsid w:val="004D0807"/>
    <w:rsid w:val="004D0889"/>
    <w:rsid w:val="004D08CB"/>
    <w:rsid w:val="004D08E3"/>
    <w:rsid w:val="004D092B"/>
    <w:rsid w:val="004D0A96"/>
    <w:rsid w:val="004D0B40"/>
    <w:rsid w:val="004D0CCB"/>
    <w:rsid w:val="004D0D17"/>
    <w:rsid w:val="004D0D1F"/>
    <w:rsid w:val="004D0D2B"/>
    <w:rsid w:val="004D0D40"/>
    <w:rsid w:val="004D0DDC"/>
    <w:rsid w:val="004D0F1D"/>
    <w:rsid w:val="004D0F60"/>
    <w:rsid w:val="004D115B"/>
    <w:rsid w:val="004D1267"/>
    <w:rsid w:val="004D1344"/>
    <w:rsid w:val="004D137B"/>
    <w:rsid w:val="004D1703"/>
    <w:rsid w:val="004D18CA"/>
    <w:rsid w:val="004D1910"/>
    <w:rsid w:val="004D1937"/>
    <w:rsid w:val="004D197B"/>
    <w:rsid w:val="004D1B73"/>
    <w:rsid w:val="004D1BCF"/>
    <w:rsid w:val="004D1BEA"/>
    <w:rsid w:val="004D1C01"/>
    <w:rsid w:val="004D1C53"/>
    <w:rsid w:val="004D1CB9"/>
    <w:rsid w:val="004D1E90"/>
    <w:rsid w:val="004D1EAC"/>
    <w:rsid w:val="004D1EAE"/>
    <w:rsid w:val="004D1FBB"/>
    <w:rsid w:val="004D2018"/>
    <w:rsid w:val="004D2036"/>
    <w:rsid w:val="004D20BC"/>
    <w:rsid w:val="004D214C"/>
    <w:rsid w:val="004D2229"/>
    <w:rsid w:val="004D229E"/>
    <w:rsid w:val="004D22EB"/>
    <w:rsid w:val="004D2316"/>
    <w:rsid w:val="004D239B"/>
    <w:rsid w:val="004D2431"/>
    <w:rsid w:val="004D25CC"/>
    <w:rsid w:val="004D25E2"/>
    <w:rsid w:val="004D2699"/>
    <w:rsid w:val="004D26AC"/>
    <w:rsid w:val="004D2706"/>
    <w:rsid w:val="004D2814"/>
    <w:rsid w:val="004D2826"/>
    <w:rsid w:val="004D2A3F"/>
    <w:rsid w:val="004D2B38"/>
    <w:rsid w:val="004D2B78"/>
    <w:rsid w:val="004D2BCC"/>
    <w:rsid w:val="004D2C4A"/>
    <w:rsid w:val="004D2D30"/>
    <w:rsid w:val="004D2E56"/>
    <w:rsid w:val="004D2FA2"/>
    <w:rsid w:val="004D300C"/>
    <w:rsid w:val="004D30DC"/>
    <w:rsid w:val="004D3150"/>
    <w:rsid w:val="004D32A0"/>
    <w:rsid w:val="004D3312"/>
    <w:rsid w:val="004D339E"/>
    <w:rsid w:val="004D33AA"/>
    <w:rsid w:val="004D3409"/>
    <w:rsid w:val="004D3851"/>
    <w:rsid w:val="004D39B1"/>
    <w:rsid w:val="004D3A64"/>
    <w:rsid w:val="004D3AB5"/>
    <w:rsid w:val="004D3AEE"/>
    <w:rsid w:val="004D3B2A"/>
    <w:rsid w:val="004D3B2E"/>
    <w:rsid w:val="004D3B64"/>
    <w:rsid w:val="004D3BD0"/>
    <w:rsid w:val="004D3C43"/>
    <w:rsid w:val="004D3D56"/>
    <w:rsid w:val="004D3E2A"/>
    <w:rsid w:val="004D3E7A"/>
    <w:rsid w:val="004D3F06"/>
    <w:rsid w:val="004D3F4D"/>
    <w:rsid w:val="004D4087"/>
    <w:rsid w:val="004D40F7"/>
    <w:rsid w:val="004D416E"/>
    <w:rsid w:val="004D429C"/>
    <w:rsid w:val="004D43F0"/>
    <w:rsid w:val="004D4730"/>
    <w:rsid w:val="004D4771"/>
    <w:rsid w:val="004D477D"/>
    <w:rsid w:val="004D4924"/>
    <w:rsid w:val="004D49A2"/>
    <w:rsid w:val="004D49E4"/>
    <w:rsid w:val="004D4AAE"/>
    <w:rsid w:val="004D4DBA"/>
    <w:rsid w:val="004D4F25"/>
    <w:rsid w:val="004D5136"/>
    <w:rsid w:val="004D5285"/>
    <w:rsid w:val="004D52B8"/>
    <w:rsid w:val="004D535C"/>
    <w:rsid w:val="004D539B"/>
    <w:rsid w:val="004D54B5"/>
    <w:rsid w:val="004D5619"/>
    <w:rsid w:val="004D568B"/>
    <w:rsid w:val="004D59E9"/>
    <w:rsid w:val="004D5A4C"/>
    <w:rsid w:val="004D5A74"/>
    <w:rsid w:val="004D5A98"/>
    <w:rsid w:val="004D5AE8"/>
    <w:rsid w:val="004D5B1F"/>
    <w:rsid w:val="004D5C53"/>
    <w:rsid w:val="004D5C65"/>
    <w:rsid w:val="004D5D8F"/>
    <w:rsid w:val="004D5E74"/>
    <w:rsid w:val="004D5EC6"/>
    <w:rsid w:val="004D60B2"/>
    <w:rsid w:val="004D6148"/>
    <w:rsid w:val="004D62FB"/>
    <w:rsid w:val="004D63B0"/>
    <w:rsid w:val="004D63BF"/>
    <w:rsid w:val="004D64B6"/>
    <w:rsid w:val="004D6528"/>
    <w:rsid w:val="004D655D"/>
    <w:rsid w:val="004D6730"/>
    <w:rsid w:val="004D67F2"/>
    <w:rsid w:val="004D6831"/>
    <w:rsid w:val="004D688D"/>
    <w:rsid w:val="004D6AAA"/>
    <w:rsid w:val="004D6AB0"/>
    <w:rsid w:val="004D6C43"/>
    <w:rsid w:val="004D6D13"/>
    <w:rsid w:val="004D6D73"/>
    <w:rsid w:val="004D6DB3"/>
    <w:rsid w:val="004D6DC5"/>
    <w:rsid w:val="004D6DD1"/>
    <w:rsid w:val="004D6F1D"/>
    <w:rsid w:val="004D7223"/>
    <w:rsid w:val="004D7411"/>
    <w:rsid w:val="004D7485"/>
    <w:rsid w:val="004D7501"/>
    <w:rsid w:val="004D752D"/>
    <w:rsid w:val="004D75B4"/>
    <w:rsid w:val="004D7617"/>
    <w:rsid w:val="004D7788"/>
    <w:rsid w:val="004D77A6"/>
    <w:rsid w:val="004D7876"/>
    <w:rsid w:val="004D78C6"/>
    <w:rsid w:val="004D7A31"/>
    <w:rsid w:val="004D7A85"/>
    <w:rsid w:val="004D7B27"/>
    <w:rsid w:val="004D7BA3"/>
    <w:rsid w:val="004D7BC4"/>
    <w:rsid w:val="004D7D9A"/>
    <w:rsid w:val="004D7F31"/>
    <w:rsid w:val="004E0025"/>
    <w:rsid w:val="004E0194"/>
    <w:rsid w:val="004E01C6"/>
    <w:rsid w:val="004E0245"/>
    <w:rsid w:val="004E0269"/>
    <w:rsid w:val="004E02B8"/>
    <w:rsid w:val="004E02F5"/>
    <w:rsid w:val="004E0398"/>
    <w:rsid w:val="004E03E7"/>
    <w:rsid w:val="004E04DF"/>
    <w:rsid w:val="004E04E2"/>
    <w:rsid w:val="004E05C3"/>
    <w:rsid w:val="004E05F2"/>
    <w:rsid w:val="004E060F"/>
    <w:rsid w:val="004E062E"/>
    <w:rsid w:val="004E0653"/>
    <w:rsid w:val="004E06FE"/>
    <w:rsid w:val="004E083D"/>
    <w:rsid w:val="004E0A10"/>
    <w:rsid w:val="004E0BA9"/>
    <w:rsid w:val="004E0C96"/>
    <w:rsid w:val="004E0CB0"/>
    <w:rsid w:val="004E0CC2"/>
    <w:rsid w:val="004E0D2E"/>
    <w:rsid w:val="004E10BF"/>
    <w:rsid w:val="004E11E3"/>
    <w:rsid w:val="004E127D"/>
    <w:rsid w:val="004E133B"/>
    <w:rsid w:val="004E135B"/>
    <w:rsid w:val="004E1360"/>
    <w:rsid w:val="004E14D6"/>
    <w:rsid w:val="004E1666"/>
    <w:rsid w:val="004E1700"/>
    <w:rsid w:val="004E17A7"/>
    <w:rsid w:val="004E18FA"/>
    <w:rsid w:val="004E193A"/>
    <w:rsid w:val="004E1943"/>
    <w:rsid w:val="004E1AA1"/>
    <w:rsid w:val="004E1C12"/>
    <w:rsid w:val="004E1CCA"/>
    <w:rsid w:val="004E1D72"/>
    <w:rsid w:val="004E1DFA"/>
    <w:rsid w:val="004E1E7B"/>
    <w:rsid w:val="004E1E9A"/>
    <w:rsid w:val="004E1F3F"/>
    <w:rsid w:val="004E209A"/>
    <w:rsid w:val="004E20B2"/>
    <w:rsid w:val="004E2115"/>
    <w:rsid w:val="004E2231"/>
    <w:rsid w:val="004E2236"/>
    <w:rsid w:val="004E23ED"/>
    <w:rsid w:val="004E24D6"/>
    <w:rsid w:val="004E25DF"/>
    <w:rsid w:val="004E27AD"/>
    <w:rsid w:val="004E2967"/>
    <w:rsid w:val="004E2AC8"/>
    <w:rsid w:val="004E2D22"/>
    <w:rsid w:val="004E2E44"/>
    <w:rsid w:val="004E2E4E"/>
    <w:rsid w:val="004E2FBD"/>
    <w:rsid w:val="004E306C"/>
    <w:rsid w:val="004E3070"/>
    <w:rsid w:val="004E31A6"/>
    <w:rsid w:val="004E3260"/>
    <w:rsid w:val="004E32AE"/>
    <w:rsid w:val="004E3308"/>
    <w:rsid w:val="004E33F1"/>
    <w:rsid w:val="004E34CD"/>
    <w:rsid w:val="004E3536"/>
    <w:rsid w:val="004E377A"/>
    <w:rsid w:val="004E37E0"/>
    <w:rsid w:val="004E391B"/>
    <w:rsid w:val="004E3981"/>
    <w:rsid w:val="004E3B0B"/>
    <w:rsid w:val="004E3BAA"/>
    <w:rsid w:val="004E3BC0"/>
    <w:rsid w:val="004E3C57"/>
    <w:rsid w:val="004E3CE3"/>
    <w:rsid w:val="004E3CE4"/>
    <w:rsid w:val="004E3CE5"/>
    <w:rsid w:val="004E3D80"/>
    <w:rsid w:val="004E4045"/>
    <w:rsid w:val="004E4066"/>
    <w:rsid w:val="004E412F"/>
    <w:rsid w:val="004E4338"/>
    <w:rsid w:val="004E43A6"/>
    <w:rsid w:val="004E443C"/>
    <w:rsid w:val="004E4471"/>
    <w:rsid w:val="004E45AA"/>
    <w:rsid w:val="004E468C"/>
    <w:rsid w:val="004E4721"/>
    <w:rsid w:val="004E477D"/>
    <w:rsid w:val="004E47E7"/>
    <w:rsid w:val="004E4891"/>
    <w:rsid w:val="004E4933"/>
    <w:rsid w:val="004E495F"/>
    <w:rsid w:val="004E4A79"/>
    <w:rsid w:val="004E4ACF"/>
    <w:rsid w:val="004E4AEF"/>
    <w:rsid w:val="004E4B40"/>
    <w:rsid w:val="004E4B8A"/>
    <w:rsid w:val="004E4C70"/>
    <w:rsid w:val="004E4E55"/>
    <w:rsid w:val="004E4EAE"/>
    <w:rsid w:val="004E4EBC"/>
    <w:rsid w:val="004E4F2E"/>
    <w:rsid w:val="004E5044"/>
    <w:rsid w:val="004E50D4"/>
    <w:rsid w:val="004E5103"/>
    <w:rsid w:val="004E513C"/>
    <w:rsid w:val="004E5283"/>
    <w:rsid w:val="004E5297"/>
    <w:rsid w:val="004E52CE"/>
    <w:rsid w:val="004E5482"/>
    <w:rsid w:val="004E54F4"/>
    <w:rsid w:val="004E5676"/>
    <w:rsid w:val="004E56A6"/>
    <w:rsid w:val="004E5785"/>
    <w:rsid w:val="004E5938"/>
    <w:rsid w:val="004E59FE"/>
    <w:rsid w:val="004E5A9C"/>
    <w:rsid w:val="004E5ABA"/>
    <w:rsid w:val="004E5B5B"/>
    <w:rsid w:val="004E5CC0"/>
    <w:rsid w:val="004E5D14"/>
    <w:rsid w:val="004E5D7F"/>
    <w:rsid w:val="004E5D9A"/>
    <w:rsid w:val="004E5E19"/>
    <w:rsid w:val="004E5E22"/>
    <w:rsid w:val="004E5F95"/>
    <w:rsid w:val="004E6003"/>
    <w:rsid w:val="004E6031"/>
    <w:rsid w:val="004E6239"/>
    <w:rsid w:val="004E6313"/>
    <w:rsid w:val="004E638F"/>
    <w:rsid w:val="004E63E0"/>
    <w:rsid w:val="004E6402"/>
    <w:rsid w:val="004E649F"/>
    <w:rsid w:val="004E6500"/>
    <w:rsid w:val="004E6542"/>
    <w:rsid w:val="004E66CD"/>
    <w:rsid w:val="004E67FA"/>
    <w:rsid w:val="004E6A8C"/>
    <w:rsid w:val="004E6B61"/>
    <w:rsid w:val="004E6BDD"/>
    <w:rsid w:val="004E6C6E"/>
    <w:rsid w:val="004E6CC7"/>
    <w:rsid w:val="004E6EFD"/>
    <w:rsid w:val="004E6F04"/>
    <w:rsid w:val="004E6F54"/>
    <w:rsid w:val="004E6FE2"/>
    <w:rsid w:val="004E71D5"/>
    <w:rsid w:val="004E72C2"/>
    <w:rsid w:val="004E7331"/>
    <w:rsid w:val="004E73C7"/>
    <w:rsid w:val="004E7595"/>
    <w:rsid w:val="004E75A1"/>
    <w:rsid w:val="004E7631"/>
    <w:rsid w:val="004E7680"/>
    <w:rsid w:val="004E7941"/>
    <w:rsid w:val="004E79DB"/>
    <w:rsid w:val="004E7B07"/>
    <w:rsid w:val="004E7D9C"/>
    <w:rsid w:val="004E7DB6"/>
    <w:rsid w:val="004E7DBA"/>
    <w:rsid w:val="004E7DCA"/>
    <w:rsid w:val="004E7FAF"/>
    <w:rsid w:val="004F006B"/>
    <w:rsid w:val="004F010F"/>
    <w:rsid w:val="004F0370"/>
    <w:rsid w:val="004F084F"/>
    <w:rsid w:val="004F0860"/>
    <w:rsid w:val="004F08EE"/>
    <w:rsid w:val="004F0984"/>
    <w:rsid w:val="004F09D2"/>
    <w:rsid w:val="004F0A2F"/>
    <w:rsid w:val="004F0AB0"/>
    <w:rsid w:val="004F0AD4"/>
    <w:rsid w:val="004F0D45"/>
    <w:rsid w:val="004F0D77"/>
    <w:rsid w:val="004F1037"/>
    <w:rsid w:val="004F117D"/>
    <w:rsid w:val="004F1292"/>
    <w:rsid w:val="004F12AF"/>
    <w:rsid w:val="004F1368"/>
    <w:rsid w:val="004F1464"/>
    <w:rsid w:val="004F14BE"/>
    <w:rsid w:val="004F15C4"/>
    <w:rsid w:val="004F15CB"/>
    <w:rsid w:val="004F1784"/>
    <w:rsid w:val="004F181D"/>
    <w:rsid w:val="004F18E0"/>
    <w:rsid w:val="004F191A"/>
    <w:rsid w:val="004F1A31"/>
    <w:rsid w:val="004F1AA3"/>
    <w:rsid w:val="004F1AEB"/>
    <w:rsid w:val="004F1B7D"/>
    <w:rsid w:val="004F1BE8"/>
    <w:rsid w:val="004F1E50"/>
    <w:rsid w:val="004F1EB9"/>
    <w:rsid w:val="004F1F5B"/>
    <w:rsid w:val="004F2074"/>
    <w:rsid w:val="004F2154"/>
    <w:rsid w:val="004F2172"/>
    <w:rsid w:val="004F224C"/>
    <w:rsid w:val="004F2335"/>
    <w:rsid w:val="004F2342"/>
    <w:rsid w:val="004F24A4"/>
    <w:rsid w:val="004F24C0"/>
    <w:rsid w:val="004F24E3"/>
    <w:rsid w:val="004F25AF"/>
    <w:rsid w:val="004F25B2"/>
    <w:rsid w:val="004F26DA"/>
    <w:rsid w:val="004F2836"/>
    <w:rsid w:val="004F2915"/>
    <w:rsid w:val="004F2921"/>
    <w:rsid w:val="004F295F"/>
    <w:rsid w:val="004F29A0"/>
    <w:rsid w:val="004F2AC3"/>
    <w:rsid w:val="004F2B10"/>
    <w:rsid w:val="004F2BA8"/>
    <w:rsid w:val="004F2C0A"/>
    <w:rsid w:val="004F2CAC"/>
    <w:rsid w:val="004F2DA9"/>
    <w:rsid w:val="004F2DCD"/>
    <w:rsid w:val="004F2E0C"/>
    <w:rsid w:val="004F2EEC"/>
    <w:rsid w:val="004F2F3F"/>
    <w:rsid w:val="004F307C"/>
    <w:rsid w:val="004F344D"/>
    <w:rsid w:val="004F3593"/>
    <w:rsid w:val="004F35A2"/>
    <w:rsid w:val="004F35EC"/>
    <w:rsid w:val="004F35F7"/>
    <w:rsid w:val="004F373C"/>
    <w:rsid w:val="004F3740"/>
    <w:rsid w:val="004F3786"/>
    <w:rsid w:val="004F37E4"/>
    <w:rsid w:val="004F3868"/>
    <w:rsid w:val="004F391E"/>
    <w:rsid w:val="004F39A0"/>
    <w:rsid w:val="004F39E1"/>
    <w:rsid w:val="004F3A01"/>
    <w:rsid w:val="004F3A41"/>
    <w:rsid w:val="004F3A81"/>
    <w:rsid w:val="004F3B1F"/>
    <w:rsid w:val="004F3FB9"/>
    <w:rsid w:val="004F4169"/>
    <w:rsid w:val="004F42BA"/>
    <w:rsid w:val="004F42C3"/>
    <w:rsid w:val="004F42DD"/>
    <w:rsid w:val="004F43D1"/>
    <w:rsid w:val="004F444E"/>
    <w:rsid w:val="004F44E0"/>
    <w:rsid w:val="004F4546"/>
    <w:rsid w:val="004F4594"/>
    <w:rsid w:val="004F465A"/>
    <w:rsid w:val="004F4680"/>
    <w:rsid w:val="004F4686"/>
    <w:rsid w:val="004F469F"/>
    <w:rsid w:val="004F4752"/>
    <w:rsid w:val="004F4981"/>
    <w:rsid w:val="004F49BF"/>
    <w:rsid w:val="004F49F6"/>
    <w:rsid w:val="004F4C54"/>
    <w:rsid w:val="004F4E45"/>
    <w:rsid w:val="004F4F80"/>
    <w:rsid w:val="004F508F"/>
    <w:rsid w:val="004F5180"/>
    <w:rsid w:val="004F5389"/>
    <w:rsid w:val="004F53C7"/>
    <w:rsid w:val="004F53F8"/>
    <w:rsid w:val="004F54A5"/>
    <w:rsid w:val="004F55A3"/>
    <w:rsid w:val="004F5606"/>
    <w:rsid w:val="004F5637"/>
    <w:rsid w:val="004F5723"/>
    <w:rsid w:val="004F57A6"/>
    <w:rsid w:val="004F5894"/>
    <w:rsid w:val="004F5980"/>
    <w:rsid w:val="004F598F"/>
    <w:rsid w:val="004F59AC"/>
    <w:rsid w:val="004F5A19"/>
    <w:rsid w:val="004F5A3D"/>
    <w:rsid w:val="004F5AD8"/>
    <w:rsid w:val="004F5B52"/>
    <w:rsid w:val="004F5BA6"/>
    <w:rsid w:val="004F5C42"/>
    <w:rsid w:val="004F5CCF"/>
    <w:rsid w:val="004F5EA7"/>
    <w:rsid w:val="004F5F66"/>
    <w:rsid w:val="004F5FDA"/>
    <w:rsid w:val="004F5FE2"/>
    <w:rsid w:val="004F60A5"/>
    <w:rsid w:val="004F642E"/>
    <w:rsid w:val="004F643C"/>
    <w:rsid w:val="004F6449"/>
    <w:rsid w:val="004F647F"/>
    <w:rsid w:val="004F649C"/>
    <w:rsid w:val="004F66E3"/>
    <w:rsid w:val="004F671B"/>
    <w:rsid w:val="004F677E"/>
    <w:rsid w:val="004F682B"/>
    <w:rsid w:val="004F6835"/>
    <w:rsid w:val="004F6839"/>
    <w:rsid w:val="004F686F"/>
    <w:rsid w:val="004F6882"/>
    <w:rsid w:val="004F68A6"/>
    <w:rsid w:val="004F6903"/>
    <w:rsid w:val="004F697E"/>
    <w:rsid w:val="004F69D7"/>
    <w:rsid w:val="004F6A88"/>
    <w:rsid w:val="004F6A99"/>
    <w:rsid w:val="004F6B87"/>
    <w:rsid w:val="004F6C16"/>
    <w:rsid w:val="004F6C9A"/>
    <w:rsid w:val="004F6D7C"/>
    <w:rsid w:val="004F6DD0"/>
    <w:rsid w:val="004F6E40"/>
    <w:rsid w:val="004F6E53"/>
    <w:rsid w:val="004F6E6A"/>
    <w:rsid w:val="004F6E6B"/>
    <w:rsid w:val="004F6F66"/>
    <w:rsid w:val="004F6FB6"/>
    <w:rsid w:val="004F6FD3"/>
    <w:rsid w:val="004F708E"/>
    <w:rsid w:val="004F70B0"/>
    <w:rsid w:val="004F7244"/>
    <w:rsid w:val="004F72B4"/>
    <w:rsid w:val="004F7313"/>
    <w:rsid w:val="004F7367"/>
    <w:rsid w:val="004F73A7"/>
    <w:rsid w:val="004F7428"/>
    <w:rsid w:val="004F7656"/>
    <w:rsid w:val="004F77AB"/>
    <w:rsid w:val="004F77E9"/>
    <w:rsid w:val="004F790F"/>
    <w:rsid w:val="004F7920"/>
    <w:rsid w:val="004F7942"/>
    <w:rsid w:val="004F7A3C"/>
    <w:rsid w:val="004F7AA7"/>
    <w:rsid w:val="004F7ACD"/>
    <w:rsid w:val="004F7C19"/>
    <w:rsid w:val="004F7CAB"/>
    <w:rsid w:val="004F7CF6"/>
    <w:rsid w:val="004F7D0E"/>
    <w:rsid w:val="004F7D9C"/>
    <w:rsid w:val="004F7DB7"/>
    <w:rsid w:val="004F7EFD"/>
    <w:rsid w:val="004F7F96"/>
    <w:rsid w:val="005000D8"/>
    <w:rsid w:val="00500170"/>
    <w:rsid w:val="0050017F"/>
    <w:rsid w:val="0050018F"/>
    <w:rsid w:val="00500209"/>
    <w:rsid w:val="00500255"/>
    <w:rsid w:val="00500267"/>
    <w:rsid w:val="005002C5"/>
    <w:rsid w:val="005002CD"/>
    <w:rsid w:val="005003B8"/>
    <w:rsid w:val="00500443"/>
    <w:rsid w:val="00500658"/>
    <w:rsid w:val="0050067A"/>
    <w:rsid w:val="0050067D"/>
    <w:rsid w:val="00500720"/>
    <w:rsid w:val="00500771"/>
    <w:rsid w:val="0050077B"/>
    <w:rsid w:val="00500796"/>
    <w:rsid w:val="0050079B"/>
    <w:rsid w:val="005007C0"/>
    <w:rsid w:val="005007EF"/>
    <w:rsid w:val="005008C5"/>
    <w:rsid w:val="00500919"/>
    <w:rsid w:val="005009B7"/>
    <w:rsid w:val="005009C9"/>
    <w:rsid w:val="005009CC"/>
    <w:rsid w:val="00500A64"/>
    <w:rsid w:val="00500A8D"/>
    <w:rsid w:val="00500A91"/>
    <w:rsid w:val="00500AED"/>
    <w:rsid w:val="00500B1D"/>
    <w:rsid w:val="00500B2E"/>
    <w:rsid w:val="00500C97"/>
    <w:rsid w:val="00500CCB"/>
    <w:rsid w:val="00500D4A"/>
    <w:rsid w:val="00500D66"/>
    <w:rsid w:val="00500E38"/>
    <w:rsid w:val="005010B7"/>
    <w:rsid w:val="005010D4"/>
    <w:rsid w:val="0050127A"/>
    <w:rsid w:val="00501393"/>
    <w:rsid w:val="00501566"/>
    <w:rsid w:val="005015F6"/>
    <w:rsid w:val="0050160B"/>
    <w:rsid w:val="00501620"/>
    <w:rsid w:val="00501699"/>
    <w:rsid w:val="005017A2"/>
    <w:rsid w:val="005017B5"/>
    <w:rsid w:val="005017EE"/>
    <w:rsid w:val="00501877"/>
    <w:rsid w:val="005018EB"/>
    <w:rsid w:val="005018F2"/>
    <w:rsid w:val="00501934"/>
    <w:rsid w:val="005019A3"/>
    <w:rsid w:val="005019CE"/>
    <w:rsid w:val="005019D3"/>
    <w:rsid w:val="00501A08"/>
    <w:rsid w:val="00501A0D"/>
    <w:rsid w:val="00501A91"/>
    <w:rsid w:val="00501B9A"/>
    <w:rsid w:val="00501BB0"/>
    <w:rsid w:val="00501C52"/>
    <w:rsid w:val="00501CF6"/>
    <w:rsid w:val="00501D74"/>
    <w:rsid w:val="00501E10"/>
    <w:rsid w:val="00501E14"/>
    <w:rsid w:val="00501EE2"/>
    <w:rsid w:val="00501EFA"/>
    <w:rsid w:val="00501F79"/>
    <w:rsid w:val="005020F5"/>
    <w:rsid w:val="005021DB"/>
    <w:rsid w:val="0050237D"/>
    <w:rsid w:val="005023DA"/>
    <w:rsid w:val="005023DD"/>
    <w:rsid w:val="0050248D"/>
    <w:rsid w:val="005024DB"/>
    <w:rsid w:val="00502504"/>
    <w:rsid w:val="00502643"/>
    <w:rsid w:val="00502764"/>
    <w:rsid w:val="005027A9"/>
    <w:rsid w:val="00502964"/>
    <w:rsid w:val="005029C2"/>
    <w:rsid w:val="005029EE"/>
    <w:rsid w:val="00502AB3"/>
    <w:rsid w:val="00502BDC"/>
    <w:rsid w:val="00502C78"/>
    <w:rsid w:val="00502D0C"/>
    <w:rsid w:val="00502DCB"/>
    <w:rsid w:val="00502E30"/>
    <w:rsid w:val="00502F90"/>
    <w:rsid w:val="00502FAC"/>
    <w:rsid w:val="00502FF8"/>
    <w:rsid w:val="00503035"/>
    <w:rsid w:val="005031B3"/>
    <w:rsid w:val="00503203"/>
    <w:rsid w:val="00503258"/>
    <w:rsid w:val="00503283"/>
    <w:rsid w:val="005032CF"/>
    <w:rsid w:val="005032E5"/>
    <w:rsid w:val="00503407"/>
    <w:rsid w:val="0050349F"/>
    <w:rsid w:val="005034FB"/>
    <w:rsid w:val="00503618"/>
    <w:rsid w:val="0050372E"/>
    <w:rsid w:val="00503731"/>
    <w:rsid w:val="00503810"/>
    <w:rsid w:val="0050381C"/>
    <w:rsid w:val="00503898"/>
    <w:rsid w:val="0050390D"/>
    <w:rsid w:val="00503A30"/>
    <w:rsid w:val="00503B19"/>
    <w:rsid w:val="00503B25"/>
    <w:rsid w:val="00503CA6"/>
    <w:rsid w:val="00503DCB"/>
    <w:rsid w:val="00503E73"/>
    <w:rsid w:val="0050408D"/>
    <w:rsid w:val="005040FA"/>
    <w:rsid w:val="00504267"/>
    <w:rsid w:val="005042CF"/>
    <w:rsid w:val="00504380"/>
    <w:rsid w:val="005044C3"/>
    <w:rsid w:val="0050456A"/>
    <w:rsid w:val="00504668"/>
    <w:rsid w:val="0050468B"/>
    <w:rsid w:val="005046B8"/>
    <w:rsid w:val="005047B9"/>
    <w:rsid w:val="00504860"/>
    <w:rsid w:val="005048F1"/>
    <w:rsid w:val="00504923"/>
    <w:rsid w:val="00504970"/>
    <w:rsid w:val="00504A24"/>
    <w:rsid w:val="00504A6F"/>
    <w:rsid w:val="00504AFD"/>
    <w:rsid w:val="00504BF3"/>
    <w:rsid w:val="00504CA2"/>
    <w:rsid w:val="00504D7A"/>
    <w:rsid w:val="00504F19"/>
    <w:rsid w:val="005051D9"/>
    <w:rsid w:val="005052FD"/>
    <w:rsid w:val="005053AF"/>
    <w:rsid w:val="005053FF"/>
    <w:rsid w:val="005054A0"/>
    <w:rsid w:val="00505546"/>
    <w:rsid w:val="005057C9"/>
    <w:rsid w:val="0050586E"/>
    <w:rsid w:val="005058EF"/>
    <w:rsid w:val="0050596F"/>
    <w:rsid w:val="00505A79"/>
    <w:rsid w:val="00505ACA"/>
    <w:rsid w:val="00505C6E"/>
    <w:rsid w:val="00505CA0"/>
    <w:rsid w:val="00505F30"/>
    <w:rsid w:val="00505F8D"/>
    <w:rsid w:val="00506061"/>
    <w:rsid w:val="00506117"/>
    <w:rsid w:val="005063A8"/>
    <w:rsid w:val="0050656F"/>
    <w:rsid w:val="005065A5"/>
    <w:rsid w:val="0050677E"/>
    <w:rsid w:val="00506896"/>
    <w:rsid w:val="00506B30"/>
    <w:rsid w:val="00506B9E"/>
    <w:rsid w:val="00506C54"/>
    <w:rsid w:val="00506CAB"/>
    <w:rsid w:val="00506CB5"/>
    <w:rsid w:val="00506F1D"/>
    <w:rsid w:val="00506F7B"/>
    <w:rsid w:val="00506F8A"/>
    <w:rsid w:val="00507039"/>
    <w:rsid w:val="005071B7"/>
    <w:rsid w:val="0050720D"/>
    <w:rsid w:val="0050743E"/>
    <w:rsid w:val="00507745"/>
    <w:rsid w:val="00507750"/>
    <w:rsid w:val="00507772"/>
    <w:rsid w:val="00507989"/>
    <w:rsid w:val="0050799C"/>
    <w:rsid w:val="00507A87"/>
    <w:rsid w:val="00507AD3"/>
    <w:rsid w:val="00507D41"/>
    <w:rsid w:val="00507DAA"/>
    <w:rsid w:val="00507FA4"/>
    <w:rsid w:val="00510069"/>
    <w:rsid w:val="00510108"/>
    <w:rsid w:val="00510173"/>
    <w:rsid w:val="00510178"/>
    <w:rsid w:val="0051022E"/>
    <w:rsid w:val="0051029D"/>
    <w:rsid w:val="005102C0"/>
    <w:rsid w:val="005102D2"/>
    <w:rsid w:val="00510313"/>
    <w:rsid w:val="00510316"/>
    <w:rsid w:val="005103E8"/>
    <w:rsid w:val="00510575"/>
    <w:rsid w:val="005105A1"/>
    <w:rsid w:val="0051062D"/>
    <w:rsid w:val="0051067A"/>
    <w:rsid w:val="00510774"/>
    <w:rsid w:val="005107CC"/>
    <w:rsid w:val="00510830"/>
    <w:rsid w:val="00510885"/>
    <w:rsid w:val="00510AE2"/>
    <w:rsid w:val="00510B70"/>
    <w:rsid w:val="00510C52"/>
    <w:rsid w:val="00510CD6"/>
    <w:rsid w:val="00510D03"/>
    <w:rsid w:val="00510DAF"/>
    <w:rsid w:val="00510E43"/>
    <w:rsid w:val="00510F5F"/>
    <w:rsid w:val="00511105"/>
    <w:rsid w:val="00511175"/>
    <w:rsid w:val="005111B6"/>
    <w:rsid w:val="00511222"/>
    <w:rsid w:val="00511226"/>
    <w:rsid w:val="00511378"/>
    <w:rsid w:val="00511422"/>
    <w:rsid w:val="00511445"/>
    <w:rsid w:val="00511558"/>
    <w:rsid w:val="00511566"/>
    <w:rsid w:val="005115E8"/>
    <w:rsid w:val="0051166D"/>
    <w:rsid w:val="005116CC"/>
    <w:rsid w:val="0051178D"/>
    <w:rsid w:val="00511CEB"/>
    <w:rsid w:val="00511D23"/>
    <w:rsid w:val="00511D37"/>
    <w:rsid w:val="00511DF6"/>
    <w:rsid w:val="00511E6C"/>
    <w:rsid w:val="00511FAE"/>
    <w:rsid w:val="00512007"/>
    <w:rsid w:val="00512117"/>
    <w:rsid w:val="00512154"/>
    <w:rsid w:val="005121BD"/>
    <w:rsid w:val="005122B6"/>
    <w:rsid w:val="0051230E"/>
    <w:rsid w:val="00512334"/>
    <w:rsid w:val="00512382"/>
    <w:rsid w:val="005124C5"/>
    <w:rsid w:val="00512548"/>
    <w:rsid w:val="00512658"/>
    <w:rsid w:val="005126A3"/>
    <w:rsid w:val="005127C8"/>
    <w:rsid w:val="00512A03"/>
    <w:rsid w:val="00512A05"/>
    <w:rsid w:val="00512AF0"/>
    <w:rsid w:val="00512B73"/>
    <w:rsid w:val="00512BEC"/>
    <w:rsid w:val="00512C39"/>
    <w:rsid w:val="00512CD4"/>
    <w:rsid w:val="00512F3C"/>
    <w:rsid w:val="00512F4A"/>
    <w:rsid w:val="0051305F"/>
    <w:rsid w:val="0051306C"/>
    <w:rsid w:val="00513108"/>
    <w:rsid w:val="005131F8"/>
    <w:rsid w:val="0051325E"/>
    <w:rsid w:val="005132E5"/>
    <w:rsid w:val="005133B2"/>
    <w:rsid w:val="00513400"/>
    <w:rsid w:val="0051342F"/>
    <w:rsid w:val="00513475"/>
    <w:rsid w:val="005134D6"/>
    <w:rsid w:val="0051376F"/>
    <w:rsid w:val="00513777"/>
    <w:rsid w:val="00513810"/>
    <w:rsid w:val="00513A06"/>
    <w:rsid w:val="00513C03"/>
    <w:rsid w:val="00513DA6"/>
    <w:rsid w:val="00513E24"/>
    <w:rsid w:val="00513EBF"/>
    <w:rsid w:val="00513F3C"/>
    <w:rsid w:val="00514037"/>
    <w:rsid w:val="0051404E"/>
    <w:rsid w:val="00514097"/>
    <w:rsid w:val="00514118"/>
    <w:rsid w:val="005142FB"/>
    <w:rsid w:val="0051447A"/>
    <w:rsid w:val="005144C1"/>
    <w:rsid w:val="00514706"/>
    <w:rsid w:val="005147BE"/>
    <w:rsid w:val="005147EC"/>
    <w:rsid w:val="005148E5"/>
    <w:rsid w:val="00514956"/>
    <w:rsid w:val="005149FA"/>
    <w:rsid w:val="00514AD3"/>
    <w:rsid w:val="00514BDC"/>
    <w:rsid w:val="00514C2F"/>
    <w:rsid w:val="00514C50"/>
    <w:rsid w:val="00514DB6"/>
    <w:rsid w:val="00514E22"/>
    <w:rsid w:val="00514E97"/>
    <w:rsid w:val="00514F19"/>
    <w:rsid w:val="00514F45"/>
    <w:rsid w:val="00514F5B"/>
    <w:rsid w:val="00515021"/>
    <w:rsid w:val="0051509B"/>
    <w:rsid w:val="00515125"/>
    <w:rsid w:val="00515133"/>
    <w:rsid w:val="0051534F"/>
    <w:rsid w:val="00515369"/>
    <w:rsid w:val="005153B7"/>
    <w:rsid w:val="0051542C"/>
    <w:rsid w:val="005155A0"/>
    <w:rsid w:val="00515653"/>
    <w:rsid w:val="0051568C"/>
    <w:rsid w:val="005156BE"/>
    <w:rsid w:val="005156CD"/>
    <w:rsid w:val="005157A1"/>
    <w:rsid w:val="005158CA"/>
    <w:rsid w:val="005159E4"/>
    <w:rsid w:val="00515C11"/>
    <w:rsid w:val="00515C1E"/>
    <w:rsid w:val="00515C82"/>
    <w:rsid w:val="00515E19"/>
    <w:rsid w:val="00515F52"/>
    <w:rsid w:val="00515F9F"/>
    <w:rsid w:val="005160B7"/>
    <w:rsid w:val="0051618C"/>
    <w:rsid w:val="00516324"/>
    <w:rsid w:val="0051632C"/>
    <w:rsid w:val="00516363"/>
    <w:rsid w:val="005164A8"/>
    <w:rsid w:val="005164C2"/>
    <w:rsid w:val="00516518"/>
    <w:rsid w:val="00516567"/>
    <w:rsid w:val="005166A2"/>
    <w:rsid w:val="005166AC"/>
    <w:rsid w:val="005166D3"/>
    <w:rsid w:val="0051671B"/>
    <w:rsid w:val="005167DB"/>
    <w:rsid w:val="005168E0"/>
    <w:rsid w:val="00516942"/>
    <w:rsid w:val="00516B17"/>
    <w:rsid w:val="00516C7A"/>
    <w:rsid w:val="00516DD1"/>
    <w:rsid w:val="00516DD6"/>
    <w:rsid w:val="00516E47"/>
    <w:rsid w:val="00516FEB"/>
    <w:rsid w:val="0051705E"/>
    <w:rsid w:val="005170AD"/>
    <w:rsid w:val="00517107"/>
    <w:rsid w:val="005171E3"/>
    <w:rsid w:val="00517207"/>
    <w:rsid w:val="0051726B"/>
    <w:rsid w:val="005172BE"/>
    <w:rsid w:val="0051744B"/>
    <w:rsid w:val="00517629"/>
    <w:rsid w:val="0051780E"/>
    <w:rsid w:val="005179B1"/>
    <w:rsid w:val="00517A53"/>
    <w:rsid w:val="00517BCC"/>
    <w:rsid w:val="00517BD3"/>
    <w:rsid w:val="00517DC8"/>
    <w:rsid w:val="00517E75"/>
    <w:rsid w:val="00517EFE"/>
    <w:rsid w:val="00517FA4"/>
    <w:rsid w:val="00517FB8"/>
    <w:rsid w:val="0052002D"/>
    <w:rsid w:val="00520104"/>
    <w:rsid w:val="0052010F"/>
    <w:rsid w:val="0052018D"/>
    <w:rsid w:val="00520225"/>
    <w:rsid w:val="005202DD"/>
    <w:rsid w:val="00520303"/>
    <w:rsid w:val="005203E2"/>
    <w:rsid w:val="005203E3"/>
    <w:rsid w:val="00520419"/>
    <w:rsid w:val="005204A1"/>
    <w:rsid w:val="00520732"/>
    <w:rsid w:val="00520845"/>
    <w:rsid w:val="00520883"/>
    <w:rsid w:val="0052094C"/>
    <w:rsid w:val="00520974"/>
    <w:rsid w:val="005209F0"/>
    <w:rsid w:val="00520B09"/>
    <w:rsid w:val="00520C4F"/>
    <w:rsid w:val="00520C6E"/>
    <w:rsid w:val="00520DBF"/>
    <w:rsid w:val="00520DD9"/>
    <w:rsid w:val="00520E8F"/>
    <w:rsid w:val="00520EE4"/>
    <w:rsid w:val="00520F0B"/>
    <w:rsid w:val="00520FA4"/>
    <w:rsid w:val="00521114"/>
    <w:rsid w:val="005211BC"/>
    <w:rsid w:val="0052121A"/>
    <w:rsid w:val="00521351"/>
    <w:rsid w:val="005213E3"/>
    <w:rsid w:val="00521466"/>
    <w:rsid w:val="005215A7"/>
    <w:rsid w:val="00521609"/>
    <w:rsid w:val="00521642"/>
    <w:rsid w:val="00521694"/>
    <w:rsid w:val="005216E5"/>
    <w:rsid w:val="005217BE"/>
    <w:rsid w:val="00521855"/>
    <w:rsid w:val="005218DD"/>
    <w:rsid w:val="005219B4"/>
    <w:rsid w:val="00521A1C"/>
    <w:rsid w:val="00521A3D"/>
    <w:rsid w:val="00521AA3"/>
    <w:rsid w:val="00521B02"/>
    <w:rsid w:val="00521CB1"/>
    <w:rsid w:val="00521D0F"/>
    <w:rsid w:val="00521DA0"/>
    <w:rsid w:val="00521E1E"/>
    <w:rsid w:val="00521E23"/>
    <w:rsid w:val="00521E78"/>
    <w:rsid w:val="00521EB8"/>
    <w:rsid w:val="00521FC6"/>
    <w:rsid w:val="00521FC8"/>
    <w:rsid w:val="00521FFF"/>
    <w:rsid w:val="005220FA"/>
    <w:rsid w:val="00522254"/>
    <w:rsid w:val="00522263"/>
    <w:rsid w:val="005222AE"/>
    <w:rsid w:val="0052241A"/>
    <w:rsid w:val="005224B2"/>
    <w:rsid w:val="0052267D"/>
    <w:rsid w:val="005226D3"/>
    <w:rsid w:val="005226ED"/>
    <w:rsid w:val="00522720"/>
    <w:rsid w:val="00522869"/>
    <w:rsid w:val="0052289D"/>
    <w:rsid w:val="005229FE"/>
    <w:rsid w:val="00522A6E"/>
    <w:rsid w:val="00522BD2"/>
    <w:rsid w:val="00522CB6"/>
    <w:rsid w:val="00522E6B"/>
    <w:rsid w:val="00522ECA"/>
    <w:rsid w:val="00522F8E"/>
    <w:rsid w:val="00522FA0"/>
    <w:rsid w:val="0052302F"/>
    <w:rsid w:val="005231E7"/>
    <w:rsid w:val="00523313"/>
    <w:rsid w:val="0052333F"/>
    <w:rsid w:val="005233B4"/>
    <w:rsid w:val="0052346F"/>
    <w:rsid w:val="00523618"/>
    <w:rsid w:val="00523662"/>
    <w:rsid w:val="00523771"/>
    <w:rsid w:val="005237FE"/>
    <w:rsid w:val="00523B24"/>
    <w:rsid w:val="00523B2B"/>
    <w:rsid w:val="00523B7F"/>
    <w:rsid w:val="00523C2D"/>
    <w:rsid w:val="00523CE6"/>
    <w:rsid w:val="00523D32"/>
    <w:rsid w:val="00523DBE"/>
    <w:rsid w:val="00523DC1"/>
    <w:rsid w:val="00523F92"/>
    <w:rsid w:val="00523FAF"/>
    <w:rsid w:val="0052402F"/>
    <w:rsid w:val="005240C5"/>
    <w:rsid w:val="00524181"/>
    <w:rsid w:val="00524245"/>
    <w:rsid w:val="005242C8"/>
    <w:rsid w:val="00524377"/>
    <w:rsid w:val="0052444A"/>
    <w:rsid w:val="005245BD"/>
    <w:rsid w:val="005245C5"/>
    <w:rsid w:val="005245CD"/>
    <w:rsid w:val="005246D9"/>
    <w:rsid w:val="005247C5"/>
    <w:rsid w:val="00524812"/>
    <w:rsid w:val="0052488C"/>
    <w:rsid w:val="005248F8"/>
    <w:rsid w:val="00524D2E"/>
    <w:rsid w:val="00524E7D"/>
    <w:rsid w:val="00524F27"/>
    <w:rsid w:val="00525041"/>
    <w:rsid w:val="005250C8"/>
    <w:rsid w:val="005250CA"/>
    <w:rsid w:val="005250FA"/>
    <w:rsid w:val="0052513D"/>
    <w:rsid w:val="00525141"/>
    <w:rsid w:val="0052515C"/>
    <w:rsid w:val="005251B1"/>
    <w:rsid w:val="005251CF"/>
    <w:rsid w:val="00525382"/>
    <w:rsid w:val="00525454"/>
    <w:rsid w:val="00525460"/>
    <w:rsid w:val="00525519"/>
    <w:rsid w:val="0052553B"/>
    <w:rsid w:val="0052568C"/>
    <w:rsid w:val="005256BB"/>
    <w:rsid w:val="005256C9"/>
    <w:rsid w:val="005257FC"/>
    <w:rsid w:val="005258C6"/>
    <w:rsid w:val="005259C6"/>
    <w:rsid w:val="00525A09"/>
    <w:rsid w:val="00525AB8"/>
    <w:rsid w:val="00525B28"/>
    <w:rsid w:val="00525C80"/>
    <w:rsid w:val="00525D02"/>
    <w:rsid w:val="00525D0A"/>
    <w:rsid w:val="00525DFA"/>
    <w:rsid w:val="00525E04"/>
    <w:rsid w:val="00525E43"/>
    <w:rsid w:val="00525F63"/>
    <w:rsid w:val="005260E3"/>
    <w:rsid w:val="005265A4"/>
    <w:rsid w:val="00526966"/>
    <w:rsid w:val="00526984"/>
    <w:rsid w:val="00526ADC"/>
    <w:rsid w:val="00526BDC"/>
    <w:rsid w:val="00526BE5"/>
    <w:rsid w:val="00526CC2"/>
    <w:rsid w:val="00526D1C"/>
    <w:rsid w:val="00526D86"/>
    <w:rsid w:val="00526DE0"/>
    <w:rsid w:val="00526E8E"/>
    <w:rsid w:val="0052702F"/>
    <w:rsid w:val="00527048"/>
    <w:rsid w:val="005270D5"/>
    <w:rsid w:val="00527298"/>
    <w:rsid w:val="005272AF"/>
    <w:rsid w:val="005272DA"/>
    <w:rsid w:val="00527340"/>
    <w:rsid w:val="00527341"/>
    <w:rsid w:val="0052734B"/>
    <w:rsid w:val="00527370"/>
    <w:rsid w:val="0052740A"/>
    <w:rsid w:val="00527466"/>
    <w:rsid w:val="00527528"/>
    <w:rsid w:val="00527564"/>
    <w:rsid w:val="005275B2"/>
    <w:rsid w:val="005276B3"/>
    <w:rsid w:val="005277AD"/>
    <w:rsid w:val="005279FB"/>
    <w:rsid w:val="00527A38"/>
    <w:rsid w:val="00527B2C"/>
    <w:rsid w:val="00527BD2"/>
    <w:rsid w:val="00527C42"/>
    <w:rsid w:val="00527D00"/>
    <w:rsid w:val="00527D48"/>
    <w:rsid w:val="00527E16"/>
    <w:rsid w:val="00527E2F"/>
    <w:rsid w:val="00527E5E"/>
    <w:rsid w:val="00527E6E"/>
    <w:rsid w:val="00527EF2"/>
    <w:rsid w:val="00527F69"/>
    <w:rsid w:val="00530032"/>
    <w:rsid w:val="00530088"/>
    <w:rsid w:val="00530135"/>
    <w:rsid w:val="0053014A"/>
    <w:rsid w:val="005303FD"/>
    <w:rsid w:val="0053042E"/>
    <w:rsid w:val="00530464"/>
    <w:rsid w:val="005304BF"/>
    <w:rsid w:val="0053052E"/>
    <w:rsid w:val="00530576"/>
    <w:rsid w:val="005305A7"/>
    <w:rsid w:val="005305E3"/>
    <w:rsid w:val="0053072F"/>
    <w:rsid w:val="005307E2"/>
    <w:rsid w:val="00530872"/>
    <w:rsid w:val="005309AE"/>
    <w:rsid w:val="00530A56"/>
    <w:rsid w:val="00530B34"/>
    <w:rsid w:val="00530BC6"/>
    <w:rsid w:val="00530CAD"/>
    <w:rsid w:val="00530CE0"/>
    <w:rsid w:val="00530E36"/>
    <w:rsid w:val="00530E6D"/>
    <w:rsid w:val="00530EBE"/>
    <w:rsid w:val="00530F25"/>
    <w:rsid w:val="00530F9C"/>
    <w:rsid w:val="00530FDF"/>
    <w:rsid w:val="0053101B"/>
    <w:rsid w:val="00531060"/>
    <w:rsid w:val="00531075"/>
    <w:rsid w:val="005310F6"/>
    <w:rsid w:val="00531204"/>
    <w:rsid w:val="00531219"/>
    <w:rsid w:val="0053169B"/>
    <w:rsid w:val="0053171A"/>
    <w:rsid w:val="005317AF"/>
    <w:rsid w:val="0053182F"/>
    <w:rsid w:val="005319B6"/>
    <w:rsid w:val="00531A2B"/>
    <w:rsid w:val="00531A59"/>
    <w:rsid w:val="00531B05"/>
    <w:rsid w:val="00531BA1"/>
    <w:rsid w:val="00531E0A"/>
    <w:rsid w:val="00531F64"/>
    <w:rsid w:val="00532000"/>
    <w:rsid w:val="0053218B"/>
    <w:rsid w:val="00532205"/>
    <w:rsid w:val="005322AE"/>
    <w:rsid w:val="005322E0"/>
    <w:rsid w:val="0053241A"/>
    <w:rsid w:val="0053244D"/>
    <w:rsid w:val="0053251C"/>
    <w:rsid w:val="00532536"/>
    <w:rsid w:val="00532602"/>
    <w:rsid w:val="0053264A"/>
    <w:rsid w:val="0053270B"/>
    <w:rsid w:val="0053274E"/>
    <w:rsid w:val="00532798"/>
    <w:rsid w:val="0053281E"/>
    <w:rsid w:val="00532887"/>
    <w:rsid w:val="0053289F"/>
    <w:rsid w:val="005328A3"/>
    <w:rsid w:val="0053298E"/>
    <w:rsid w:val="0053298F"/>
    <w:rsid w:val="00532B44"/>
    <w:rsid w:val="00532C3E"/>
    <w:rsid w:val="00532C85"/>
    <w:rsid w:val="00532D14"/>
    <w:rsid w:val="00532F05"/>
    <w:rsid w:val="00533175"/>
    <w:rsid w:val="00533308"/>
    <w:rsid w:val="00533333"/>
    <w:rsid w:val="005333B7"/>
    <w:rsid w:val="0053344C"/>
    <w:rsid w:val="00533476"/>
    <w:rsid w:val="00533504"/>
    <w:rsid w:val="00533554"/>
    <w:rsid w:val="00533679"/>
    <w:rsid w:val="00533715"/>
    <w:rsid w:val="00533875"/>
    <w:rsid w:val="005338A0"/>
    <w:rsid w:val="0053392F"/>
    <w:rsid w:val="00533A21"/>
    <w:rsid w:val="00533A9D"/>
    <w:rsid w:val="00533AC8"/>
    <w:rsid w:val="00533BD4"/>
    <w:rsid w:val="00533C76"/>
    <w:rsid w:val="00533E22"/>
    <w:rsid w:val="00533E68"/>
    <w:rsid w:val="00533ED0"/>
    <w:rsid w:val="0053402A"/>
    <w:rsid w:val="0053405B"/>
    <w:rsid w:val="00534165"/>
    <w:rsid w:val="005342E8"/>
    <w:rsid w:val="005342EC"/>
    <w:rsid w:val="00534304"/>
    <w:rsid w:val="0053450A"/>
    <w:rsid w:val="005345EF"/>
    <w:rsid w:val="005346F4"/>
    <w:rsid w:val="0053478C"/>
    <w:rsid w:val="0053479A"/>
    <w:rsid w:val="00534933"/>
    <w:rsid w:val="00534997"/>
    <w:rsid w:val="005349AF"/>
    <w:rsid w:val="005349E1"/>
    <w:rsid w:val="005349E6"/>
    <w:rsid w:val="00534A47"/>
    <w:rsid w:val="00534ADD"/>
    <w:rsid w:val="00534BE4"/>
    <w:rsid w:val="00534DD9"/>
    <w:rsid w:val="00534E17"/>
    <w:rsid w:val="00534E6E"/>
    <w:rsid w:val="00534ED0"/>
    <w:rsid w:val="00534EEE"/>
    <w:rsid w:val="00534FEA"/>
    <w:rsid w:val="00535028"/>
    <w:rsid w:val="0053504B"/>
    <w:rsid w:val="00535215"/>
    <w:rsid w:val="0053526C"/>
    <w:rsid w:val="0053528F"/>
    <w:rsid w:val="005354B0"/>
    <w:rsid w:val="0053550A"/>
    <w:rsid w:val="005355E2"/>
    <w:rsid w:val="005356FC"/>
    <w:rsid w:val="00535766"/>
    <w:rsid w:val="005357C5"/>
    <w:rsid w:val="005357EF"/>
    <w:rsid w:val="0053585A"/>
    <w:rsid w:val="00535902"/>
    <w:rsid w:val="00535907"/>
    <w:rsid w:val="00535919"/>
    <w:rsid w:val="005359C8"/>
    <w:rsid w:val="00535A1E"/>
    <w:rsid w:val="00535A3D"/>
    <w:rsid w:val="00535A90"/>
    <w:rsid w:val="00535ABA"/>
    <w:rsid w:val="00535B8B"/>
    <w:rsid w:val="00535C97"/>
    <w:rsid w:val="00535E0A"/>
    <w:rsid w:val="00535E50"/>
    <w:rsid w:val="00535EFC"/>
    <w:rsid w:val="00535F18"/>
    <w:rsid w:val="00535FB3"/>
    <w:rsid w:val="0053622D"/>
    <w:rsid w:val="0053631E"/>
    <w:rsid w:val="005363FD"/>
    <w:rsid w:val="00536400"/>
    <w:rsid w:val="0053642A"/>
    <w:rsid w:val="00536558"/>
    <w:rsid w:val="005367C1"/>
    <w:rsid w:val="00536892"/>
    <w:rsid w:val="005369C3"/>
    <w:rsid w:val="005369E7"/>
    <w:rsid w:val="00536AC8"/>
    <w:rsid w:val="00536B10"/>
    <w:rsid w:val="00536B25"/>
    <w:rsid w:val="00536B64"/>
    <w:rsid w:val="00536EE0"/>
    <w:rsid w:val="00537022"/>
    <w:rsid w:val="00537081"/>
    <w:rsid w:val="005370A1"/>
    <w:rsid w:val="00537117"/>
    <w:rsid w:val="00537145"/>
    <w:rsid w:val="0053715E"/>
    <w:rsid w:val="005371C8"/>
    <w:rsid w:val="0053724B"/>
    <w:rsid w:val="005372D8"/>
    <w:rsid w:val="005373B8"/>
    <w:rsid w:val="00537415"/>
    <w:rsid w:val="005374C8"/>
    <w:rsid w:val="005375B0"/>
    <w:rsid w:val="00537691"/>
    <w:rsid w:val="005376F8"/>
    <w:rsid w:val="0053779B"/>
    <w:rsid w:val="00537914"/>
    <w:rsid w:val="0053795B"/>
    <w:rsid w:val="00537A3D"/>
    <w:rsid w:val="00537B0E"/>
    <w:rsid w:val="00537B69"/>
    <w:rsid w:val="00537CB2"/>
    <w:rsid w:val="00537D2B"/>
    <w:rsid w:val="00537DE7"/>
    <w:rsid w:val="00537E2D"/>
    <w:rsid w:val="00537E6F"/>
    <w:rsid w:val="00537E85"/>
    <w:rsid w:val="00537F62"/>
    <w:rsid w:val="0054004A"/>
    <w:rsid w:val="0054014D"/>
    <w:rsid w:val="005401F8"/>
    <w:rsid w:val="0054029A"/>
    <w:rsid w:val="0054033B"/>
    <w:rsid w:val="0054036A"/>
    <w:rsid w:val="005403E4"/>
    <w:rsid w:val="00540422"/>
    <w:rsid w:val="005404FA"/>
    <w:rsid w:val="00540550"/>
    <w:rsid w:val="005405C5"/>
    <w:rsid w:val="005405E9"/>
    <w:rsid w:val="0054061F"/>
    <w:rsid w:val="0054062B"/>
    <w:rsid w:val="00540654"/>
    <w:rsid w:val="005406CB"/>
    <w:rsid w:val="00540706"/>
    <w:rsid w:val="0054073E"/>
    <w:rsid w:val="005407FE"/>
    <w:rsid w:val="005408C6"/>
    <w:rsid w:val="00540960"/>
    <w:rsid w:val="005409A2"/>
    <w:rsid w:val="00540A76"/>
    <w:rsid w:val="00540A83"/>
    <w:rsid w:val="00540A98"/>
    <w:rsid w:val="00540B3B"/>
    <w:rsid w:val="00540D85"/>
    <w:rsid w:val="00540E0A"/>
    <w:rsid w:val="00540E17"/>
    <w:rsid w:val="00540FD7"/>
    <w:rsid w:val="00540FF7"/>
    <w:rsid w:val="0054103B"/>
    <w:rsid w:val="005410B4"/>
    <w:rsid w:val="005410BD"/>
    <w:rsid w:val="0054121B"/>
    <w:rsid w:val="0054121D"/>
    <w:rsid w:val="005412FB"/>
    <w:rsid w:val="00541369"/>
    <w:rsid w:val="00541371"/>
    <w:rsid w:val="00541404"/>
    <w:rsid w:val="00541414"/>
    <w:rsid w:val="00541490"/>
    <w:rsid w:val="00541642"/>
    <w:rsid w:val="005416BD"/>
    <w:rsid w:val="0054178F"/>
    <w:rsid w:val="005417AA"/>
    <w:rsid w:val="00541883"/>
    <w:rsid w:val="005418A4"/>
    <w:rsid w:val="005419E3"/>
    <w:rsid w:val="005419ED"/>
    <w:rsid w:val="00541B23"/>
    <w:rsid w:val="00541B2C"/>
    <w:rsid w:val="00541B92"/>
    <w:rsid w:val="00541D3F"/>
    <w:rsid w:val="00541F59"/>
    <w:rsid w:val="00541FDA"/>
    <w:rsid w:val="0054207A"/>
    <w:rsid w:val="005421B5"/>
    <w:rsid w:val="00542275"/>
    <w:rsid w:val="0054227B"/>
    <w:rsid w:val="005422E8"/>
    <w:rsid w:val="0054234D"/>
    <w:rsid w:val="00542373"/>
    <w:rsid w:val="00542463"/>
    <w:rsid w:val="00542516"/>
    <w:rsid w:val="005425FE"/>
    <w:rsid w:val="0054260C"/>
    <w:rsid w:val="0054271E"/>
    <w:rsid w:val="0054283A"/>
    <w:rsid w:val="00542989"/>
    <w:rsid w:val="00542D92"/>
    <w:rsid w:val="00542D99"/>
    <w:rsid w:val="00542D9B"/>
    <w:rsid w:val="00542DD4"/>
    <w:rsid w:val="00542E02"/>
    <w:rsid w:val="00542E6F"/>
    <w:rsid w:val="00542ED0"/>
    <w:rsid w:val="00542F2B"/>
    <w:rsid w:val="00542F33"/>
    <w:rsid w:val="00542FC6"/>
    <w:rsid w:val="005430E0"/>
    <w:rsid w:val="0054311B"/>
    <w:rsid w:val="00543136"/>
    <w:rsid w:val="00543156"/>
    <w:rsid w:val="005431A0"/>
    <w:rsid w:val="0054325D"/>
    <w:rsid w:val="005432EC"/>
    <w:rsid w:val="005432FC"/>
    <w:rsid w:val="00543331"/>
    <w:rsid w:val="00543352"/>
    <w:rsid w:val="0054348D"/>
    <w:rsid w:val="005434E5"/>
    <w:rsid w:val="00543625"/>
    <w:rsid w:val="005436F1"/>
    <w:rsid w:val="005438E3"/>
    <w:rsid w:val="00543944"/>
    <w:rsid w:val="005439BD"/>
    <w:rsid w:val="005439F7"/>
    <w:rsid w:val="00543A32"/>
    <w:rsid w:val="00543B35"/>
    <w:rsid w:val="00543B4D"/>
    <w:rsid w:val="00543B7D"/>
    <w:rsid w:val="00543D82"/>
    <w:rsid w:val="00543F0B"/>
    <w:rsid w:val="00543FE0"/>
    <w:rsid w:val="00543FEF"/>
    <w:rsid w:val="00544057"/>
    <w:rsid w:val="00544157"/>
    <w:rsid w:val="0054424B"/>
    <w:rsid w:val="00544281"/>
    <w:rsid w:val="00544284"/>
    <w:rsid w:val="00544292"/>
    <w:rsid w:val="005442BA"/>
    <w:rsid w:val="005443BE"/>
    <w:rsid w:val="005443D8"/>
    <w:rsid w:val="005444C9"/>
    <w:rsid w:val="00544557"/>
    <w:rsid w:val="005446A9"/>
    <w:rsid w:val="005446B5"/>
    <w:rsid w:val="00544732"/>
    <w:rsid w:val="005449A5"/>
    <w:rsid w:val="00544A9C"/>
    <w:rsid w:val="00544D5C"/>
    <w:rsid w:val="00544FB8"/>
    <w:rsid w:val="00545049"/>
    <w:rsid w:val="00545090"/>
    <w:rsid w:val="005450C2"/>
    <w:rsid w:val="005451EC"/>
    <w:rsid w:val="00545205"/>
    <w:rsid w:val="00545217"/>
    <w:rsid w:val="00545604"/>
    <w:rsid w:val="00545646"/>
    <w:rsid w:val="00545741"/>
    <w:rsid w:val="005457B2"/>
    <w:rsid w:val="00545868"/>
    <w:rsid w:val="0054599A"/>
    <w:rsid w:val="005459F5"/>
    <w:rsid w:val="00545A0C"/>
    <w:rsid w:val="00545A11"/>
    <w:rsid w:val="00545A15"/>
    <w:rsid w:val="00545BF8"/>
    <w:rsid w:val="00545BFB"/>
    <w:rsid w:val="00545CA5"/>
    <w:rsid w:val="00545D20"/>
    <w:rsid w:val="00545D41"/>
    <w:rsid w:val="00545F76"/>
    <w:rsid w:val="0054600D"/>
    <w:rsid w:val="00546020"/>
    <w:rsid w:val="00546160"/>
    <w:rsid w:val="005461EE"/>
    <w:rsid w:val="00546239"/>
    <w:rsid w:val="0054625A"/>
    <w:rsid w:val="005462F9"/>
    <w:rsid w:val="00546368"/>
    <w:rsid w:val="00546408"/>
    <w:rsid w:val="005464AA"/>
    <w:rsid w:val="005465F2"/>
    <w:rsid w:val="0054665B"/>
    <w:rsid w:val="00546719"/>
    <w:rsid w:val="00546842"/>
    <w:rsid w:val="0054686F"/>
    <w:rsid w:val="00546876"/>
    <w:rsid w:val="005469DA"/>
    <w:rsid w:val="005469DD"/>
    <w:rsid w:val="00546A94"/>
    <w:rsid w:val="00546AB5"/>
    <w:rsid w:val="00546CEE"/>
    <w:rsid w:val="00546D74"/>
    <w:rsid w:val="00546D98"/>
    <w:rsid w:val="00546FA6"/>
    <w:rsid w:val="00547128"/>
    <w:rsid w:val="0054738F"/>
    <w:rsid w:val="0054753E"/>
    <w:rsid w:val="00547652"/>
    <w:rsid w:val="005476C6"/>
    <w:rsid w:val="00547723"/>
    <w:rsid w:val="005478CF"/>
    <w:rsid w:val="005479F4"/>
    <w:rsid w:val="00547A01"/>
    <w:rsid w:val="00547AFD"/>
    <w:rsid w:val="00547B45"/>
    <w:rsid w:val="00547B69"/>
    <w:rsid w:val="00547C08"/>
    <w:rsid w:val="00547C7D"/>
    <w:rsid w:val="00547EF2"/>
    <w:rsid w:val="00547F90"/>
    <w:rsid w:val="00547FA5"/>
    <w:rsid w:val="00550022"/>
    <w:rsid w:val="00550059"/>
    <w:rsid w:val="005500A2"/>
    <w:rsid w:val="00550135"/>
    <w:rsid w:val="00550217"/>
    <w:rsid w:val="0055049B"/>
    <w:rsid w:val="00550587"/>
    <w:rsid w:val="005505B1"/>
    <w:rsid w:val="005505BB"/>
    <w:rsid w:val="00550722"/>
    <w:rsid w:val="005508E0"/>
    <w:rsid w:val="00550A1F"/>
    <w:rsid w:val="00550AEF"/>
    <w:rsid w:val="00550B64"/>
    <w:rsid w:val="00550B92"/>
    <w:rsid w:val="00550C57"/>
    <w:rsid w:val="00550D14"/>
    <w:rsid w:val="00550DC7"/>
    <w:rsid w:val="00550DCB"/>
    <w:rsid w:val="00550F0E"/>
    <w:rsid w:val="00550F55"/>
    <w:rsid w:val="005510F1"/>
    <w:rsid w:val="005510FC"/>
    <w:rsid w:val="0055110A"/>
    <w:rsid w:val="00551159"/>
    <w:rsid w:val="005512C5"/>
    <w:rsid w:val="0055139A"/>
    <w:rsid w:val="005514DE"/>
    <w:rsid w:val="005514EC"/>
    <w:rsid w:val="00551502"/>
    <w:rsid w:val="0055151F"/>
    <w:rsid w:val="00551543"/>
    <w:rsid w:val="005515C0"/>
    <w:rsid w:val="0055190F"/>
    <w:rsid w:val="005519A2"/>
    <w:rsid w:val="00551A00"/>
    <w:rsid w:val="00551BA2"/>
    <w:rsid w:val="00551C4A"/>
    <w:rsid w:val="00551C77"/>
    <w:rsid w:val="00551CA2"/>
    <w:rsid w:val="00551D55"/>
    <w:rsid w:val="00551DA2"/>
    <w:rsid w:val="00551DF3"/>
    <w:rsid w:val="00551EF4"/>
    <w:rsid w:val="00551F1B"/>
    <w:rsid w:val="00552115"/>
    <w:rsid w:val="0055218C"/>
    <w:rsid w:val="005521F7"/>
    <w:rsid w:val="005522DF"/>
    <w:rsid w:val="00552320"/>
    <w:rsid w:val="00552373"/>
    <w:rsid w:val="005523CF"/>
    <w:rsid w:val="00552406"/>
    <w:rsid w:val="00552486"/>
    <w:rsid w:val="00552594"/>
    <w:rsid w:val="005525E7"/>
    <w:rsid w:val="005525F8"/>
    <w:rsid w:val="005526C6"/>
    <w:rsid w:val="0055286D"/>
    <w:rsid w:val="005528AF"/>
    <w:rsid w:val="005529F3"/>
    <w:rsid w:val="005529F5"/>
    <w:rsid w:val="005529FE"/>
    <w:rsid w:val="00552A15"/>
    <w:rsid w:val="00552A72"/>
    <w:rsid w:val="00552B25"/>
    <w:rsid w:val="00552B62"/>
    <w:rsid w:val="00552BC8"/>
    <w:rsid w:val="00552BDE"/>
    <w:rsid w:val="00552BEC"/>
    <w:rsid w:val="00552CB1"/>
    <w:rsid w:val="00552D40"/>
    <w:rsid w:val="00552E27"/>
    <w:rsid w:val="00552ED7"/>
    <w:rsid w:val="00553049"/>
    <w:rsid w:val="00553151"/>
    <w:rsid w:val="0055341D"/>
    <w:rsid w:val="00553455"/>
    <w:rsid w:val="00553468"/>
    <w:rsid w:val="0055354F"/>
    <w:rsid w:val="00553561"/>
    <w:rsid w:val="00553625"/>
    <w:rsid w:val="005537B7"/>
    <w:rsid w:val="005537D6"/>
    <w:rsid w:val="005537EF"/>
    <w:rsid w:val="00553828"/>
    <w:rsid w:val="00553863"/>
    <w:rsid w:val="0055387F"/>
    <w:rsid w:val="005538F2"/>
    <w:rsid w:val="00553986"/>
    <w:rsid w:val="005539C2"/>
    <w:rsid w:val="00553B36"/>
    <w:rsid w:val="00553C27"/>
    <w:rsid w:val="00553D42"/>
    <w:rsid w:val="00553DFA"/>
    <w:rsid w:val="00553E48"/>
    <w:rsid w:val="00553FAE"/>
    <w:rsid w:val="0055421E"/>
    <w:rsid w:val="005543B9"/>
    <w:rsid w:val="00554459"/>
    <w:rsid w:val="00554473"/>
    <w:rsid w:val="00554646"/>
    <w:rsid w:val="0055466E"/>
    <w:rsid w:val="00554678"/>
    <w:rsid w:val="00554682"/>
    <w:rsid w:val="005547C7"/>
    <w:rsid w:val="00554822"/>
    <w:rsid w:val="00554832"/>
    <w:rsid w:val="00554943"/>
    <w:rsid w:val="00554974"/>
    <w:rsid w:val="00554C03"/>
    <w:rsid w:val="00554CED"/>
    <w:rsid w:val="00554DEF"/>
    <w:rsid w:val="00554F41"/>
    <w:rsid w:val="00554F50"/>
    <w:rsid w:val="00554F8D"/>
    <w:rsid w:val="00555165"/>
    <w:rsid w:val="005551B5"/>
    <w:rsid w:val="00555657"/>
    <w:rsid w:val="005556AD"/>
    <w:rsid w:val="005557DD"/>
    <w:rsid w:val="00555800"/>
    <w:rsid w:val="0055581F"/>
    <w:rsid w:val="00555A57"/>
    <w:rsid w:val="00555B1A"/>
    <w:rsid w:val="00555C0C"/>
    <w:rsid w:val="00555D9E"/>
    <w:rsid w:val="00555E2D"/>
    <w:rsid w:val="00555F6A"/>
    <w:rsid w:val="00555F7A"/>
    <w:rsid w:val="00555F80"/>
    <w:rsid w:val="00555F91"/>
    <w:rsid w:val="00556137"/>
    <w:rsid w:val="00556162"/>
    <w:rsid w:val="005561FC"/>
    <w:rsid w:val="00556233"/>
    <w:rsid w:val="005562E1"/>
    <w:rsid w:val="00556340"/>
    <w:rsid w:val="0055645A"/>
    <w:rsid w:val="00556555"/>
    <w:rsid w:val="00556558"/>
    <w:rsid w:val="00556569"/>
    <w:rsid w:val="005565FE"/>
    <w:rsid w:val="00556782"/>
    <w:rsid w:val="00556785"/>
    <w:rsid w:val="005567D2"/>
    <w:rsid w:val="00556847"/>
    <w:rsid w:val="005568B7"/>
    <w:rsid w:val="0055693A"/>
    <w:rsid w:val="00556A0C"/>
    <w:rsid w:val="00556AAF"/>
    <w:rsid w:val="00556B63"/>
    <w:rsid w:val="00556BC1"/>
    <w:rsid w:val="00556BFA"/>
    <w:rsid w:val="00556C0D"/>
    <w:rsid w:val="00556C11"/>
    <w:rsid w:val="00556C4D"/>
    <w:rsid w:val="00556D12"/>
    <w:rsid w:val="00556D18"/>
    <w:rsid w:val="00556D2C"/>
    <w:rsid w:val="00556DC1"/>
    <w:rsid w:val="00556DF6"/>
    <w:rsid w:val="00556DFF"/>
    <w:rsid w:val="00557041"/>
    <w:rsid w:val="00557105"/>
    <w:rsid w:val="005571AC"/>
    <w:rsid w:val="0055727A"/>
    <w:rsid w:val="0055730D"/>
    <w:rsid w:val="0055733D"/>
    <w:rsid w:val="00557555"/>
    <w:rsid w:val="00557613"/>
    <w:rsid w:val="005579F8"/>
    <w:rsid w:val="00557AB2"/>
    <w:rsid w:val="00557AD7"/>
    <w:rsid w:val="00557BBA"/>
    <w:rsid w:val="00557BBF"/>
    <w:rsid w:val="00557CAC"/>
    <w:rsid w:val="00557CE2"/>
    <w:rsid w:val="00557D6A"/>
    <w:rsid w:val="00557F05"/>
    <w:rsid w:val="00557F4E"/>
    <w:rsid w:val="00557FD0"/>
    <w:rsid w:val="0056008D"/>
    <w:rsid w:val="005602AB"/>
    <w:rsid w:val="005603A4"/>
    <w:rsid w:val="005604EC"/>
    <w:rsid w:val="005606B5"/>
    <w:rsid w:val="005606BC"/>
    <w:rsid w:val="005606BD"/>
    <w:rsid w:val="00560714"/>
    <w:rsid w:val="00560807"/>
    <w:rsid w:val="00560893"/>
    <w:rsid w:val="005608E7"/>
    <w:rsid w:val="0056095E"/>
    <w:rsid w:val="005609C2"/>
    <w:rsid w:val="005609D8"/>
    <w:rsid w:val="00560A1F"/>
    <w:rsid w:val="00560B8A"/>
    <w:rsid w:val="00560BE5"/>
    <w:rsid w:val="00560CD6"/>
    <w:rsid w:val="00560E42"/>
    <w:rsid w:val="00560EAF"/>
    <w:rsid w:val="005610CE"/>
    <w:rsid w:val="0056123A"/>
    <w:rsid w:val="00561568"/>
    <w:rsid w:val="00561589"/>
    <w:rsid w:val="005615A1"/>
    <w:rsid w:val="005617D5"/>
    <w:rsid w:val="00561869"/>
    <w:rsid w:val="005619B0"/>
    <w:rsid w:val="00561A85"/>
    <w:rsid w:val="00561ACB"/>
    <w:rsid w:val="00561B6D"/>
    <w:rsid w:val="00561B76"/>
    <w:rsid w:val="00561C17"/>
    <w:rsid w:val="00561D09"/>
    <w:rsid w:val="00561FEC"/>
    <w:rsid w:val="00562006"/>
    <w:rsid w:val="005620E7"/>
    <w:rsid w:val="0056217B"/>
    <w:rsid w:val="00562188"/>
    <w:rsid w:val="0056250D"/>
    <w:rsid w:val="005625D9"/>
    <w:rsid w:val="0056287A"/>
    <w:rsid w:val="00562899"/>
    <w:rsid w:val="00562AD5"/>
    <w:rsid w:val="00562C4F"/>
    <w:rsid w:val="00562C5D"/>
    <w:rsid w:val="00562DA5"/>
    <w:rsid w:val="00562EEF"/>
    <w:rsid w:val="00562F5E"/>
    <w:rsid w:val="005630AA"/>
    <w:rsid w:val="00563491"/>
    <w:rsid w:val="0056354C"/>
    <w:rsid w:val="00563665"/>
    <w:rsid w:val="0056376E"/>
    <w:rsid w:val="005637DB"/>
    <w:rsid w:val="005637E7"/>
    <w:rsid w:val="00563805"/>
    <w:rsid w:val="00563992"/>
    <w:rsid w:val="00563A13"/>
    <w:rsid w:val="00563B4F"/>
    <w:rsid w:val="00563CA2"/>
    <w:rsid w:val="00563D18"/>
    <w:rsid w:val="00563DA1"/>
    <w:rsid w:val="00563E75"/>
    <w:rsid w:val="00563E82"/>
    <w:rsid w:val="00563F88"/>
    <w:rsid w:val="00563F9B"/>
    <w:rsid w:val="00563F9F"/>
    <w:rsid w:val="005640CC"/>
    <w:rsid w:val="00564100"/>
    <w:rsid w:val="005641FA"/>
    <w:rsid w:val="00564210"/>
    <w:rsid w:val="005643F2"/>
    <w:rsid w:val="00564410"/>
    <w:rsid w:val="00564482"/>
    <w:rsid w:val="005644E8"/>
    <w:rsid w:val="005644EE"/>
    <w:rsid w:val="005645E2"/>
    <w:rsid w:val="005645FB"/>
    <w:rsid w:val="00564632"/>
    <w:rsid w:val="00564661"/>
    <w:rsid w:val="00564710"/>
    <w:rsid w:val="00564746"/>
    <w:rsid w:val="005647E1"/>
    <w:rsid w:val="005649C6"/>
    <w:rsid w:val="00564A23"/>
    <w:rsid w:val="00564A86"/>
    <w:rsid w:val="00564B7D"/>
    <w:rsid w:val="00564C0B"/>
    <w:rsid w:val="00564D2E"/>
    <w:rsid w:val="00564E6A"/>
    <w:rsid w:val="00564F53"/>
    <w:rsid w:val="00565026"/>
    <w:rsid w:val="005651AB"/>
    <w:rsid w:val="005651BD"/>
    <w:rsid w:val="00565391"/>
    <w:rsid w:val="0056539B"/>
    <w:rsid w:val="005653BE"/>
    <w:rsid w:val="00565401"/>
    <w:rsid w:val="00565444"/>
    <w:rsid w:val="00565468"/>
    <w:rsid w:val="00565476"/>
    <w:rsid w:val="005654CC"/>
    <w:rsid w:val="00565667"/>
    <w:rsid w:val="00565770"/>
    <w:rsid w:val="0056590C"/>
    <w:rsid w:val="005659F7"/>
    <w:rsid w:val="00565B6A"/>
    <w:rsid w:val="00565C28"/>
    <w:rsid w:val="00565C8C"/>
    <w:rsid w:val="00565DF8"/>
    <w:rsid w:val="00565F4F"/>
    <w:rsid w:val="00565FC3"/>
    <w:rsid w:val="00566068"/>
    <w:rsid w:val="005661AB"/>
    <w:rsid w:val="005662A6"/>
    <w:rsid w:val="005662D9"/>
    <w:rsid w:val="00566561"/>
    <w:rsid w:val="005665D9"/>
    <w:rsid w:val="00566642"/>
    <w:rsid w:val="005667DA"/>
    <w:rsid w:val="00566800"/>
    <w:rsid w:val="005669C1"/>
    <w:rsid w:val="00566AB1"/>
    <w:rsid w:val="00566B4C"/>
    <w:rsid w:val="00566B8E"/>
    <w:rsid w:val="00566C40"/>
    <w:rsid w:val="00566C9A"/>
    <w:rsid w:val="00566CC4"/>
    <w:rsid w:val="00566D2E"/>
    <w:rsid w:val="00566E94"/>
    <w:rsid w:val="00566EB9"/>
    <w:rsid w:val="00566EF7"/>
    <w:rsid w:val="00566F39"/>
    <w:rsid w:val="00567125"/>
    <w:rsid w:val="00567184"/>
    <w:rsid w:val="00567323"/>
    <w:rsid w:val="0056754C"/>
    <w:rsid w:val="00567559"/>
    <w:rsid w:val="00567573"/>
    <w:rsid w:val="005675DD"/>
    <w:rsid w:val="00567708"/>
    <w:rsid w:val="0056770C"/>
    <w:rsid w:val="0056774C"/>
    <w:rsid w:val="00567753"/>
    <w:rsid w:val="00567897"/>
    <w:rsid w:val="0056789C"/>
    <w:rsid w:val="00567A0E"/>
    <w:rsid w:val="00567A94"/>
    <w:rsid w:val="00567B94"/>
    <w:rsid w:val="00567C81"/>
    <w:rsid w:val="00567DD7"/>
    <w:rsid w:val="00567F99"/>
    <w:rsid w:val="00567FD0"/>
    <w:rsid w:val="00570151"/>
    <w:rsid w:val="00570192"/>
    <w:rsid w:val="005702DE"/>
    <w:rsid w:val="0057038E"/>
    <w:rsid w:val="0057068A"/>
    <w:rsid w:val="005706E3"/>
    <w:rsid w:val="00570798"/>
    <w:rsid w:val="00570825"/>
    <w:rsid w:val="0057084E"/>
    <w:rsid w:val="00570854"/>
    <w:rsid w:val="005709B9"/>
    <w:rsid w:val="00570A38"/>
    <w:rsid w:val="00570BCD"/>
    <w:rsid w:val="00570C30"/>
    <w:rsid w:val="00570E7A"/>
    <w:rsid w:val="00570E84"/>
    <w:rsid w:val="00570EB4"/>
    <w:rsid w:val="00571133"/>
    <w:rsid w:val="00571151"/>
    <w:rsid w:val="00571174"/>
    <w:rsid w:val="00571292"/>
    <w:rsid w:val="005712A4"/>
    <w:rsid w:val="005712B6"/>
    <w:rsid w:val="0057137A"/>
    <w:rsid w:val="005716B7"/>
    <w:rsid w:val="005717BB"/>
    <w:rsid w:val="00571811"/>
    <w:rsid w:val="0057191F"/>
    <w:rsid w:val="005719E7"/>
    <w:rsid w:val="00571A4B"/>
    <w:rsid w:val="00571C8D"/>
    <w:rsid w:val="00571C95"/>
    <w:rsid w:val="00571CD4"/>
    <w:rsid w:val="00571CF9"/>
    <w:rsid w:val="00571DC6"/>
    <w:rsid w:val="00571DDD"/>
    <w:rsid w:val="00571E1B"/>
    <w:rsid w:val="00571F35"/>
    <w:rsid w:val="00571F86"/>
    <w:rsid w:val="00571FDD"/>
    <w:rsid w:val="005720E0"/>
    <w:rsid w:val="00572162"/>
    <w:rsid w:val="0057218D"/>
    <w:rsid w:val="005721B0"/>
    <w:rsid w:val="00572253"/>
    <w:rsid w:val="00572296"/>
    <w:rsid w:val="0057243E"/>
    <w:rsid w:val="00572459"/>
    <w:rsid w:val="005724C1"/>
    <w:rsid w:val="005724E2"/>
    <w:rsid w:val="005724EB"/>
    <w:rsid w:val="00572635"/>
    <w:rsid w:val="00572642"/>
    <w:rsid w:val="005726A4"/>
    <w:rsid w:val="005726B1"/>
    <w:rsid w:val="005726FF"/>
    <w:rsid w:val="005727DD"/>
    <w:rsid w:val="00572890"/>
    <w:rsid w:val="005728AB"/>
    <w:rsid w:val="00572963"/>
    <w:rsid w:val="00572A13"/>
    <w:rsid w:val="00572C15"/>
    <w:rsid w:val="00572CE3"/>
    <w:rsid w:val="00572E43"/>
    <w:rsid w:val="00573008"/>
    <w:rsid w:val="00573456"/>
    <w:rsid w:val="00573487"/>
    <w:rsid w:val="005734A4"/>
    <w:rsid w:val="00573609"/>
    <w:rsid w:val="005736F0"/>
    <w:rsid w:val="00573741"/>
    <w:rsid w:val="0057399A"/>
    <w:rsid w:val="005739C3"/>
    <w:rsid w:val="005739C5"/>
    <w:rsid w:val="00573C48"/>
    <w:rsid w:val="00573C9F"/>
    <w:rsid w:val="00573D3B"/>
    <w:rsid w:val="00573D62"/>
    <w:rsid w:val="00573E5B"/>
    <w:rsid w:val="00573FDB"/>
    <w:rsid w:val="00574059"/>
    <w:rsid w:val="00574180"/>
    <w:rsid w:val="0057419D"/>
    <w:rsid w:val="00574353"/>
    <w:rsid w:val="005743DF"/>
    <w:rsid w:val="005744D4"/>
    <w:rsid w:val="005744DF"/>
    <w:rsid w:val="00574528"/>
    <w:rsid w:val="005745B1"/>
    <w:rsid w:val="00574721"/>
    <w:rsid w:val="00574782"/>
    <w:rsid w:val="005747CD"/>
    <w:rsid w:val="005747EC"/>
    <w:rsid w:val="00574963"/>
    <w:rsid w:val="00574AD5"/>
    <w:rsid w:val="00574B3F"/>
    <w:rsid w:val="00574BA0"/>
    <w:rsid w:val="00574D27"/>
    <w:rsid w:val="00574E5E"/>
    <w:rsid w:val="00574E64"/>
    <w:rsid w:val="00574EB2"/>
    <w:rsid w:val="0057501D"/>
    <w:rsid w:val="005750CF"/>
    <w:rsid w:val="005751C3"/>
    <w:rsid w:val="005751DC"/>
    <w:rsid w:val="0057528D"/>
    <w:rsid w:val="00575298"/>
    <w:rsid w:val="00575357"/>
    <w:rsid w:val="005754A6"/>
    <w:rsid w:val="005754B0"/>
    <w:rsid w:val="005755A2"/>
    <w:rsid w:val="00575815"/>
    <w:rsid w:val="005758ED"/>
    <w:rsid w:val="005758EF"/>
    <w:rsid w:val="00575A70"/>
    <w:rsid w:val="00575C8B"/>
    <w:rsid w:val="00575E03"/>
    <w:rsid w:val="00575EE8"/>
    <w:rsid w:val="0057619D"/>
    <w:rsid w:val="005762F4"/>
    <w:rsid w:val="00576393"/>
    <w:rsid w:val="005763B6"/>
    <w:rsid w:val="005763E7"/>
    <w:rsid w:val="0057667A"/>
    <w:rsid w:val="0057673B"/>
    <w:rsid w:val="0057673D"/>
    <w:rsid w:val="0057678A"/>
    <w:rsid w:val="00576875"/>
    <w:rsid w:val="005768A9"/>
    <w:rsid w:val="005768C0"/>
    <w:rsid w:val="005769C2"/>
    <w:rsid w:val="00576A1E"/>
    <w:rsid w:val="00576B09"/>
    <w:rsid w:val="00576B8C"/>
    <w:rsid w:val="00576C62"/>
    <w:rsid w:val="00576C9D"/>
    <w:rsid w:val="00576DE9"/>
    <w:rsid w:val="00576EC1"/>
    <w:rsid w:val="00576F48"/>
    <w:rsid w:val="00576F84"/>
    <w:rsid w:val="00576FE0"/>
    <w:rsid w:val="005770AF"/>
    <w:rsid w:val="00577350"/>
    <w:rsid w:val="00577388"/>
    <w:rsid w:val="005773AA"/>
    <w:rsid w:val="0057757E"/>
    <w:rsid w:val="00577593"/>
    <w:rsid w:val="00577662"/>
    <w:rsid w:val="00577796"/>
    <w:rsid w:val="0057779A"/>
    <w:rsid w:val="005779EC"/>
    <w:rsid w:val="00577A09"/>
    <w:rsid w:val="00577C32"/>
    <w:rsid w:val="00577C45"/>
    <w:rsid w:val="00577E80"/>
    <w:rsid w:val="00577FF7"/>
    <w:rsid w:val="0058004F"/>
    <w:rsid w:val="005802EB"/>
    <w:rsid w:val="005803AA"/>
    <w:rsid w:val="005803D1"/>
    <w:rsid w:val="00580422"/>
    <w:rsid w:val="00580426"/>
    <w:rsid w:val="00580490"/>
    <w:rsid w:val="0058050E"/>
    <w:rsid w:val="0058059E"/>
    <w:rsid w:val="00580784"/>
    <w:rsid w:val="0058078A"/>
    <w:rsid w:val="0058084F"/>
    <w:rsid w:val="0058089F"/>
    <w:rsid w:val="005808BD"/>
    <w:rsid w:val="00580930"/>
    <w:rsid w:val="00580C2B"/>
    <w:rsid w:val="00580C84"/>
    <w:rsid w:val="00580CB2"/>
    <w:rsid w:val="00580CB3"/>
    <w:rsid w:val="00580D41"/>
    <w:rsid w:val="00580D63"/>
    <w:rsid w:val="00580F7F"/>
    <w:rsid w:val="00580FCB"/>
    <w:rsid w:val="00581077"/>
    <w:rsid w:val="005810B9"/>
    <w:rsid w:val="00581114"/>
    <w:rsid w:val="00581360"/>
    <w:rsid w:val="0058144C"/>
    <w:rsid w:val="00581533"/>
    <w:rsid w:val="00581581"/>
    <w:rsid w:val="005815D1"/>
    <w:rsid w:val="00581621"/>
    <w:rsid w:val="00581668"/>
    <w:rsid w:val="005816C7"/>
    <w:rsid w:val="005816CE"/>
    <w:rsid w:val="005816D5"/>
    <w:rsid w:val="00581A1D"/>
    <w:rsid w:val="00581A41"/>
    <w:rsid w:val="00581A44"/>
    <w:rsid w:val="00581B1A"/>
    <w:rsid w:val="00581B57"/>
    <w:rsid w:val="00581CD7"/>
    <w:rsid w:val="00581CF8"/>
    <w:rsid w:val="00581F3C"/>
    <w:rsid w:val="0058226D"/>
    <w:rsid w:val="0058257D"/>
    <w:rsid w:val="00582809"/>
    <w:rsid w:val="00582861"/>
    <w:rsid w:val="00582869"/>
    <w:rsid w:val="00582971"/>
    <w:rsid w:val="00582A63"/>
    <w:rsid w:val="00582AC9"/>
    <w:rsid w:val="00582B1A"/>
    <w:rsid w:val="00582B3E"/>
    <w:rsid w:val="00582BC1"/>
    <w:rsid w:val="00582C00"/>
    <w:rsid w:val="00582D27"/>
    <w:rsid w:val="00582EA7"/>
    <w:rsid w:val="00582F6C"/>
    <w:rsid w:val="0058320E"/>
    <w:rsid w:val="005832CD"/>
    <w:rsid w:val="0058331D"/>
    <w:rsid w:val="00583441"/>
    <w:rsid w:val="005834A5"/>
    <w:rsid w:val="00583727"/>
    <w:rsid w:val="0058377A"/>
    <w:rsid w:val="005837B3"/>
    <w:rsid w:val="00583874"/>
    <w:rsid w:val="005838ED"/>
    <w:rsid w:val="00583911"/>
    <w:rsid w:val="00583942"/>
    <w:rsid w:val="00583998"/>
    <w:rsid w:val="00583B14"/>
    <w:rsid w:val="00583B20"/>
    <w:rsid w:val="00583BD9"/>
    <w:rsid w:val="00583C24"/>
    <w:rsid w:val="00583C28"/>
    <w:rsid w:val="00583CF0"/>
    <w:rsid w:val="00583E13"/>
    <w:rsid w:val="00583EE7"/>
    <w:rsid w:val="00583EE8"/>
    <w:rsid w:val="00583F8B"/>
    <w:rsid w:val="00584330"/>
    <w:rsid w:val="00584358"/>
    <w:rsid w:val="0058439E"/>
    <w:rsid w:val="0058442F"/>
    <w:rsid w:val="0058446D"/>
    <w:rsid w:val="00584511"/>
    <w:rsid w:val="005845B0"/>
    <w:rsid w:val="005845B8"/>
    <w:rsid w:val="00584601"/>
    <w:rsid w:val="005846ED"/>
    <w:rsid w:val="0058483E"/>
    <w:rsid w:val="0058486D"/>
    <w:rsid w:val="00584A04"/>
    <w:rsid w:val="00584C07"/>
    <w:rsid w:val="00584CFE"/>
    <w:rsid w:val="00584D30"/>
    <w:rsid w:val="00584DED"/>
    <w:rsid w:val="00584E63"/>
    <w:rsid w:val="00584F40"/>
    <w:rsid w:val="00584F5B"/>
    <w:rsid w:val="00584F8E"/>
    <w:rsid w:val="00585028"/>
    <w:rsid w:val="0058527A"/>
    <w:rsid w:val="00585289"/>
    <w:rsid w:val="005852AA"/>
    <w:rsid w:val="005853C0"/>
    <w:rsid w:val="00585542"/>
    <w:rsid w:val="005856F3"/>
    <w:rsid w:val="0058597C"/>
    <w:rsid w:val="005859A7"/>
    <w:rsid w:val="005859FB"/>
    <w:rsid w:val="00585B0C"/>
    <w:rsid w:val="00585B35"/>
    <w:rsid w:val="00585D63"/>
    <w:rsid w:val="00585D6E"/>
    <w:rsid w:val="00585E10"/>
    <w:rsid w:val="00586039"/>
    <w:rsid w:val="0058615E"/>
    <w:rsid w:val="0058618A"/>
    <w:rsid w:val="005861D2"/>
    <w:rsid w:val="005861E6"/>
    <w:rsid w:val="005862CC"/>
    <w:rsid w:val="00586805"/>
    <w:rsid w:val="00586851"/>
    <w:rsid w:val="005868BE"/>
    <w:rsid w:val="00586934"/>
    <w:rsid w:val="005869D8"/>
    <w:rsid w:val="00586A2F"/>
    <w:rsid w:val="00586A60"/>
    <w:rsid w:val="00586A74"/>
    <w:rsid w:val="00586ACF"/>
    <w:rsid w:val="00586B8E"/>
    <w:rsid w:val="00586B96"/>
    <w:rsid w:val="00586E76"/>
    <w:rsid w:val="00586EE9"/>
    <w:rsid w:val="00586F14"/>
    <w:rsid w:val="005870A2"/>
    <w:rsid w:val="0058715E"/>
    <w:rsid w:val="005871C2"/>
    <w:rsid w:val="0058734E"/>
    <w:rsid w:val="00587380"/>
    <w:rsid w:val="0058746A"/>
    <w:rsid w:val="0058752A"/>
    <w:rsid w:val="00587534"/>
    <w:rsid w:val="00587579"/>
    <w:rsid w:val="005875D4"/>
    <w:rsid w:val="0058760A"/>
    <w:rsid w:val="0058761F"/>
    <w:rsid w:val="00587727"/>
    <w:rsid w:val="005879AA"/>
    <w:rsid w:val="00587CA7"/>
    <w:rsid w:val="00587D66"/>
    <w:rsid w:val="00587D9E"/>
    <w:rsid w:val="00587FF5"/>
    <w:rsid w:val="005900C7"/>
    <w:rsid w:val="0059026A"/>
    <w:rsid w:val="005902DE"/>
    <w:rsid w:val="00590421"/>
    <w:rsid w:val="00590434"/>
    <w:rsid w:val="00590477"/>
    <w:rsid w:val="0059057A"/>
    <w:rsid w:val="0059069A"/>
    <w:rsid w:val="005906B4"/>
    <w:rsid w:val="00590876"/>
    <w:rsid w:val="0059087F"/>
    <w:rsid w:val="005908CF"/>
    <w:rsid w:val="00590C52"/>
    <w:rsid w:val="00590E2C"/>
    <w:rsid w:val="00590E2D"/>
    <w:rsid w:val="00590F61"/>
    <w:rsid w:val="00590F7A"/>
    <w:rsid w:val="0059107F"/>
    <w:rsid w:val="0059110C"/>
    <w:rsid w:val="0059116C"/>
    <w:rsid w:val="0059131C"/>
    <w:rsid w:val="0059140E"/>
    <w:rsid w:val="005914D9"/>
    <w:rsid w:val="005915B5"/>
    <w:rsid w:val="005915DD"/>
    <w:rsid w:val="0059174D"/>
    <w:rsid w:val="005917B6"/>
    <w:rsid w:val="005917B8"/>
    <w:rsid w:val="0059185B"/>
    <w:rsid w:val="00591883"/>
    <w:rsid w:val="005919AB"/>
    <w:rsid w:val="00591A50"/>
    <w:rsid w:val="00591A5A"/>
    <w:rsid w:val="00591AB6"/>
    <w:rsid w:val="00591AC6"/>
    <w:rsid w:val="00591ADD"/>
    <w:rsid w:val="00591C2E"/>
    <w:rsid w:val="00591C45"/>
    <w:rsid w:val="00591CCC"/>
    <w:rsid w:val="00591E84"/>
    <w:rsid w:val="00592114"/>
    <w:rsid w:val="00592119"/>
    <w:rsid w:val="00592142"/>
    <w:rsid w:val="00592169"/>
    <w:rsid w:val="0059218B"/>
    <w:rsid w:val="005921C1"/>
    <w:rsid w:val="005921E7"/>
    <w:rsid w:val="00592316"/>
    <w:rsid w:val="00592326"/>
    <w:rsid w:val="00592329"/>
    <w:rsid w:val="00592798"/>
    <w:rsid w:val="005927AC"/>
    <w:rsid w:val="0059286C"/>
    <w:rsid w:val="005928CB"/>
    <w:rsid w:val="005928FD"/>
    <w:rsid w:val="00592979"/>
    <w:rsid w:val="00592A79"/>
    <w:rsid w:val="00592AC6"/>
    <w:rsid w:val="00592B1F"/>
    <w:rsid w:val="00592D03"/>
    <w:rsid w:val="00592D1A"/>
    <w:rsid w:val="00592EAD"/>
    <w:rsid w:val="00592ECE"/>
    <w:rsid w:val="00592F81"/>
    <w:rsid w:val="005931ED"/>
    <w:rsid w:val="0059330B"/>
    <w:rsid w:val="0059334B"/>
    <w:rsid w:val="00593398"/>
    <w:rsid w:val="005935A8"/>
    <w:rsid w:val="00593610"/>
    <w:rsid w:val="00593661"/>
    <w:rsid w:val="005936DD"/>
    <w:rsid w:val="00593A31"/>
    <w:rsid w:val="00593B28"/>
    <w:rsid w:val="00593C03"/>
    <w:rsid w:val="00593C0B"/>
    <w:rsid w:val="00593CE7"/>
    <w:rsid w:val="00593DF0"/>
    <w:rsid w:val="00593DF7"/>
    <w:rsid w:val="00593E3D"/>
    <w:rsid w:val="00593E66"/>
    <w:rsid w:val="00594067"/>
    <w:rsid w:val="005940D8"/>
    <w:rsid w:val="005940E4"/>
    <w:rsid w:val="00594104"/>
    <w:rsid w:val="00594161"/>
    <w:rsid w:val="005941A3"/>
    <w:rsid w:val="005941D0"/>
    <w:rsid w:val="005942B8"/>
    <w:rsid w:val="005942BA"/>
    <w:rsid w:val="005942CF"/>
    <w:rsid w:val="005942EC"/>
    <w:rsid w:val="005945FB"/>
    <w:rsid w:val="0059469B"/>
    <w:rsid w:val="005946B2"/>
    <w:rsid w:val="005946B3"/>
    <w:rsid w:val="005946CC"/>
    <w:rsid w:val="005946D3"/>
    <w:rsid w:val="00594770"/>
    <w:rsid w:val="00594785"/>
    <w:rsid w:val="005948E7"/>
    <w:rsid w:val="00594C0B"/>
    <w:rsid w:val="00594CF8"/>
    <w:rsid w:val="00594E3D"/>
    <w:rsid w:val="00595077"/>
    <w:rsid w:val="00595104"/>
    <w:rsid w:val="005953DD"/>
    <w:rsid w:val="005954C6"/>
    <w:rsid w:val="005954D2"/>
    <w:rsid w:val="00595575"/>
    <w:rsid w:val="0059560B"/>
    <w:rsid w:val="00595762"/>
    <w:rsid w:val="005957EF"/>
    <w:rsid w:val="00595A8C"/>
    <w:rsid w:val="00595AA7"/>
    <w:rsid w:val="00595BB0"/>
    <w:rsid w:val="00595CE9"/>
    <w:rsid w:val="00595DE1"/>
    <w:rsid w:val="00595E18"/>
    <w:rsid w:val="00595EA0"/>
    <w:rsid w:val="00595F04"/>
    <w:rsid w:val="00595F14"/>
    <w:rsid w:val="00595F89"/>
    <w:rsid w:val="0059601E"/>
    <w:rsid w:val="005960AF"/>
    <w:rsid w:val="005960BC"/>
    <w:rsid w:val="005961B9"/>
    <w:rsid w:val="00596231"/>
    <w:rsid w:val="00596276"/>
    <w:rsid w:val="005962FE"/>
    <w:rsid w:val="005963AC"/>
    <w:rsid w:val="00596452"/>
    <w:rsid w:val="00596499"/>
    <w:rsid w:val="005964A4"/>
    <w:rsid w:val="005964E2"/>
    <w:rsid w:val="0059666F"/>
    <w:rsid w:val="00596844"/>
    <w:rsid w:val="005968E0"/>
    <w:rsid w:val="005968F0"/>
    <w:rsid w:val="005969BB"/>
    <w:rsid w:val="005969EC"/>
    <w:rsid w:val="00596A4F"/>
    <w:rsid w:val="00596B21"/>
    <w:rsid w:val="00596DA2"/>
    <w:rsid w:val="00596E71"/>
    <w:rsid w:val="00596E84"/>
    <w:rsid w:val="00596EFC"/>
    <w:rsid w:val="00596EFF"/>
    <w:rsid w:val="00596F9C"/>
    <w:rsid w:val="0059707B"/>
    <w:rsid w:val="0059710B"/>
    <w:rsid w:val="0059721A"/>
    <w:rsid w:val="0059728B"/>
    <w:rsid w:val="005972BF"/>
    <w:rsid w:val="005972C8"/>
    <w:rsid w:val="00597306"/>
    <w:rsid w:val="0059745A"/>
    <w:rsid w:val="005975C2"/>
    <w:rsid w:val="005975EB"/>
    <w:rsid w:val="00597662"/>
    <w:rsid w:val="0059768B"/>
    <w:rsid w:val="005976AE"/>
    <w:rsid w:val="005976F7"/>
    <w:rsid w:val="005977D6"/>
    <w:rsid w:val="0059783E"/>
    <w:rsid w:val="00597958"/>
    <w:rsid w:val="00597963"/>
    <w:rsid w:val="00597A9E"/>
    <w:rsid w:val="00597C58"/>
    <w:rsid w:val="00597C82"/>
    <w:rsid w:val="00597EC0"/>
    <w:rsid w:val="00597F01"/>
    <w:rsid w:val="00597FA7"/>
    <w:rsid w:val="005A00FE"/>
    <w:rsid w:val="005A0146"/>
    <w:rsid w:val="005A0194"/>
    <w:rsid w:val="005A020D"/>
    <w:rsid w:val="005A027E"/>
    <w:rsid w:val="005A0337"/>
    <w:rsid w:val="005A037B"/>
    <w:rsid w:val="005A038C"/>
    <w:rsid w:val="005A03C2"/>
    <w:rsid w:val="005A04B7"/>
    <w:rsid w:val="005A05F1"/>
    <w:rsid w:val="005A06C2"/>
    <w:rsid w:val="005A07B4"/>
    <w:rsid w:val="005A0857"/>
    <w:rsid w:val="005A08D4"/>
    <w:rsid w:val="005A08D7"/>
    <w:rsid w:val="005A09FD"/>
    <w:rsid w:val="005A0A58"/>
    <w:rsid w:val="005A0A64"/>
    <w:rsid w:val="005A0BAC"/>
    <w:rsid w:val="005A0BFD"/>
    <w:rsid w:val="005A0C20"/>
    <w:rsid w:val="005A0CE8"/>
    <w:rsid w:val="005A1095"/>
    <w:rsid w:val="005A1161"/>
    <w:rsid w:val="005A1261"/>
    <w:rsid w:val="005A12EF"/>
    <w:rsid w:val="005A147A"/>
    <w:rsid w:val="005A16F7"/>
    <w:rsid w:val="005A1714"/>
    <w:rsid w:val="005A172F"/>
    <w:rsid w:val="005A1730"/>
    <w:rsid w:val="005A184B"/>
    <w:rsid w:val="005A195D"/>
    <w:rsid w:val="005A1960"/>
    <w:rsid w:val="005A1A2A"/>
    <w:rsid w:val="005A1A47"/>
    <w:rsid w:val="005A1B0A"/>
    <w:rsid w:val="005A1BEF"/>
    <w:rsid w:val="005A1C01"/>
    <w:rsid w:val="005A1CCC"/>
    <w:rsid w:val="005A1DA0"/>
    <w:rsid w:val="005A1F80"/>
    <w:rsid w:val="005A215E"/>
    <w:rsid w:val="005A218D"/>
    <w:rsid w:val="005A21C6"/>
    <w:rsid w:val="005A21DA"/>
    <w:rsid w:val="005A2212"/>
    <w:rsid w:val="005A226F"/>
    <w:rsid w:val="005A23FD"/>
    <w:rsid w:val="005A241A"/>
    <w:rsid w:val="005A24E4"/>
    <w:rsid w:val="005A24EA"/>
    <w:rsid w:val="005A25ED"/>
    <w:rsid w:val="005A265B"/>
    <w:rsid w:val="005A2762"/>
    <w:rsid w:val="005A28A5"/>
    <w:rsid w:val="005A28CC"/>
    <w:rsid w:val="005A294A"/>
    <w:rsid w:val="005A2A2D"/>
    <w:rsid w:val="005A2A49"/>
    <w:rsid w:val="005A2AB5"/>
    <w:rsid w:val="005A2B7C"/>
    <w:rsid w:val="005A2BDF"/>
    <w:rsid w:val="005A2C0A"/>
    <w:rsid w:val="005A2C23"/>
    <w:rsid w:val="005A2C78"/>
    <w:rsid w:val="005A2CEA"/>
    <w:rsid w:val="005A2DBC"/>
    <w:rsid w:val="005A2DC8"/>
    <w:rsid w:val="005A2E36"/>
    <w:rsid w:val="005A2E86"/>
    <w:rsid w:val="005A3083"/>
    <w:rsid w:val="005A30DA"/>
    <w:rsid w:val="005A346B"/>
    <w:rsid w:val="005A34B9"/>
    <w:rsid w:val="005A34EC"/>
    <w:rsid w:val="005A3537"/>
    <w:rsid w:val="005A3637"/>
    <w:rsid w:val="005A36A8"/>
    <w:rsid w:val="005A37E9"/>
    <w:rsid w:val="005A3877"/>
    <w:rsid w:val="005A3916"/>
    <w:rsid w:val="005A3A12"/>
    <w:rsid w:val="005A3AAC"/>
    <w:rsid w:val="005A3B1B"/>
    <w:rsid w:val="005A3BE7"/>
    <w:rsid w:val="005A3C67"/>
    <w:rsid w:val="005A3CA3"/>
    <w:rsid w:val="005A3D0B"/>
    <w:rsid w:val="005A40A9"/>
    <w:rsid w:val="005A40C1"/>
    <w:rsid w:val="005A41D0"/>
    <w:rsid w:val="005A4326"/>
    <w:rsid w:val="005A4382"/>
    <w:rsid w:val="005A43ED"/>
    <w:rsid w:val="005A458D"/>
    <w:rsid w:val="005A4671"/>
    <w:rsid w:val="005A46ED"/>
    <w:rsid w:val="005A4700"/>
    <w:rsid w:val="005A47C2"/>
    <w:rsid w:val="005A47F6"/>
    <w:rsid w:val="005A480D"/>
    <w:rsid w:val="005A4879"/>
    <w:rsid w:val="005A49D2"/>
    <w:rsid w:val="005A4A1E"/>
    <w:rsid w:val="005A4B55"/>
    <w:rsid w:val="005A4D18"/>
    <w:rsid w:val="005A4D8A"/>
    <w:rsid w:val="005A4E61"/>
    <w:rsid w:val="005A4FF0"/>
    <w:rsid w:val="005A506B"/>
    <w:rsid w:val="005A509E"/>
    <w:rsid w:val="005A50E2"/>
    <w:rsid w:val="005A512A"/>
    <w:rsid w:val="005A514F"/>
    <w:rsid w:val="005A51A5"/>
    <w:rsid w:val="005A52EE"/>
    <w:rsid w:val="005A5338"/>
    <w:rsid w:val="005A53E5"/>
    <w:rsid w:val="005A5418"/>
    <w:rsid w:val="005A548C"/>
    <w:rsid w:val="005A54B8"/>
    <w:rsid w:val="005A5608"/>
    <w:rsid w:val="005A5631"/>
    <w:rsid w:val="005A563E"/>
    <w:rsid w:val="005A568D"/>
    <w:rsid w:val="005A56A4"/>
    <w:rsid w:val="005A57AD"/>
    <w:rsid w:val="005A57CC"/>
    <w:rsid w:val="005A5939"/>
    <w:rsid w:val="005A5995"/>
    <w:rsid w:val="005A59F3"/>
    <w:rsid w:val="005A5A39"/>
    <w:rsid w:val="005A5CFF"/>
    <w:rsid w:val="005A5D63"/>
    <w:rsid w:val="005A5EA4"/>
    <w:rsid w:val="005A5EA8"/>
    <w:rsid w:val="005A5F0F"/>
    <w:rsid w:val="005A6071"/>
    <w:rsid w:val="005A6091"/>
    <w:rsid w:val="005A6092"/>
    <w:rsid w:val="005A60A0"/>
    <w:rsid w:val="005A60D3"/>
    <w:rsid w:val="005A60E1"/>
    <w:rsid w:val="005A60E6"/>
    <w:rsid w:val="005A6255"/>
    <w:rsid w:val="005A6373"/>
    <w:rsid w:val="005A63F4"/>
    <w:rsid w:val="005A6445"/>
    <w:rsid w:val="005A64EC"/>
    <w:rsid w:val="005A6518"/>
    <w:rsid w:val="005A6656"/>
    <w:rsid w:val="005A66A7"/>
    <w:rsid w:val="005A676A"/>
    <w:rsid w:val="005A678C"/>
    <w:rsid w:val="005A67F3"/>
    <w:rsid w:val="005A6926"/>
    <w:rsid w:val="005A69C7"/>
    <w:rsid w:val="005A6A1B"/>
    <w:rsid w:val="005A6A7A"/>
    <w:rsid w:val="005A6AAB"/>
    <w:rsid w:val="005A6AD0"/>
    <w:rsid w:val="005A6C52"/>
    <w:rsid w:val="005A6C8E"/>
    <w:rsid w:val="005A6CB1"/>
    <w:rsid w:val="005A6CF6"/>
    <w:rsid w:val="005A6D49"/>
    <w:rsid w:val="005A6D83"/>
    <w:rsid w:val="005A6ED5"/>
    <w:rsid w:val="005A6ED9"/>
    <w:rsid w:val="005A6F9C"/>
    <w:rsid w:val="005A6FC0"/>
    <w:rsid w:val="005A7008"/>
    <w:rsid w:val="005A7153"/>
    <w:rsid w:val="005A71A1"/>
    <w:rsid w:val="005A7249"/>
    <w:rsid w:val="005A739B"/>
    <w:rsid w:val="005A7433"/>
    <w:rsid w:val="005A74D7"/>
    <w:rsid w:val="005A774C"/>
    <w:rsid w:val="005A777B"/>
    <w:rsid w:val="005A7868"/>
    <w:rsid w:val="005A797A"/>
    <w:rsid w:val="005A7A37"/>
    <w:rsid w:val="005A7A90"/>
    <w:rsid w:val="005A7B7D"/>
    <w:rsid w:val="005A7BAA"/>
    <w:rsid w:val="005A7C2C"/>
    <w:rsid w:val="005A7C7A"/>
    <w:rsid w:val="005A7D37"/>
    <w:rsid w:val="005A7D7C"/>
    <w:rsid w:val="005A7ED1"/>
    <w:rsid w:val="005A7F5F"/>
    <w:rsid w:val="005A7FF0"/>
    <w:rsid w:val="005B00DB"/>
    <w:rsid w:val="005B00FB"/>
    <w:rsid w:val="005B0192"/>
    <w:rsid w:val="005B02C6"/>
    <w:rsid w:val="005B03A1"/>
    <w:rsid w:val="005B03B5"/>
    <w:rsid w:val="005B0453"/>
    <w:rsid w:val="005B0455"/>
    <w:rsid w:val="005B052B"/>
    <w:rsid w:val="005B05A0"/>
    <w:rsid w:val="005B0699"/>
    <w:rsid w:val="005B0702"/>
    <w:rsid w:val="005B0871"/>
    <w:rsid w:val="005B088C"/>
    <w:rsid w:val="005B08CA"/>
    <w:rsid w:val="005B0A00"/>
    <w:rsid w:val="005B0A7A"/>
    <w:rsid w:val="005B0AC6"/>
    <w:rsid w:val="005B0AD1"/>
    <w:rsid w:val="005B0C4B"/>
    <w:rsid w:val="005B0D02"/>
    <w:rsid w:val="005B0D8C"/>
    <w:rsid w:val="005B0F1C"/>
    <w:rsid w:val="005B0F5E"/>
    <w:rsid w:val="005B103D"/>
    <w:rsid w:val="005B114D"/>
    <w:rsid w:val="005B11E2"/>
    <w:rsid w:val="005B11FD"/>
    <w:rsid w:val="005B1217"/>
    <w:rsid w:val="005B1280"/>
    <w:rsid w:val="005B12F1"/>
    <w:rsid w:val="005B1433"/>
    <w:rsid w:val="005B14DC"/>
    <w:rsid w:val="005B1592"/>
    <w:rsid w:val="005B15E3"/>
    <w:rsid w:val="005B1610"/>
    <w:rsid w:val="005B1647"/>
    <w:rsid w:val="005B16F4"/>
    <w:rsid w:val="005B17C8"/>
    <w:rsid w:val="005B1825"/>
    <w:rsid w:val="005B18BA"/>
    <w:rsid w:val="005B1945"/>
    <w:rsid w:val="005B1982"/>
    <w:rsid w:val="005B1A48"/>
    <w:rsid w:val="005B1DF1"/>
    <w:rsid w:val="005B1E55"/>
    <w:rsid w:val="005B1EA9"/>
    <w:rsid w:val="005B1EFB"/>
    <w:rsid w:val="005B1FD9"/>
    <w:rsid w:val="005B212B"/>
    <w:rsid w:val="005B21EC"/>
    <w:rsid w:val="005B2220"/>
    <w:rsid w:val="005B2308"/>
    <w:rsid w:val="005B2352"/>
    <w:rsid w:val="005B2474"/>
    <w:rsid w:val="005B2483"/>
    <w:rsid w:val="005B25B5"/>
    <w:rsid w:val="005B265C"/>
    <w:rsid w:val="005B26CE"/>
    <w:rsid w:val="005B2898"/>
    <w:rsid w:val="005B2B12"/>
    <w:rsid w:val="005B2CD5"/>
    <w:rsid w:val="005B2D11"/>
    <w:rsid w:val="005B2D87"/>
    <w:rsid w:val="005B2EC6"/>
    <w:rsid w:val="005B2EF9"/>
    <w:rsid w:val="005B2F07"/>
    <w:rsid w:val="005B2FDC"/>
    <w:rsid w:val="005B2FE5"/>
    <w:rsid w:val="005B3037"/>
    <w:rsid w:val="005B3108"/>
    <w:rsid w:val="005B3158"/>
    <w:rsid w:val="005B316A"/>
    <w:rsid w:val="005B3289"/>
    <w:rsid w:val="005B32CA"/>
    <w:rsid w:val="005B33DE"/>
    <w:rsid w:val="005B3470"/>
    <w:rsid w:val="005B34AA"/>
    <w:rsid w:val="005B3561"/>
    <w:rsid w:val="005B36DD"/>
    <w:rsid w:val="005B37BD"/>
    <w:rsid w:val="005B380B"/>
    <w:rsid w:val="005B3815"/>
    <w:rsid w:val="005B3919"/>
    <w:rsid w:val="005B395B"/>
    <w:rsid w:val="005B3AA1"/>
    <w:rsid w:val="005B3B14"/>
    <w:rsid w:val="005B3B33"/>
    <w:rsid w:val="005B3B94"/>
    <w:rsid w:val="005B3C57"/>
    <w:rsid w:val="005B3CBA"/>
    <w:rsid w:val="005B3D58"/>
    <w:rsid w:val="005B3EA2"/>
    <w:rsid w:val="005B3F59"/>
    <w:rsid w:val="005B4117"/>
    <w:rsid w:val="005B426E"/>
    <w:rsid w:val="005B42F8"/>
    <w:rsid w:val="005B4371"/>
    <w:rsid w:val="005B4471"/>
    <w:rsid w:val="005B4537"/>
    <w:rsid w:val="005B45C5"/>
    <w:rsid w:val="005B463E"/>
    <w:rsid w:val="005B473B"/>
    <w:rsid w:val="005B4770"/>
    <w:rsid w:val="005B47ED"/>
    <w:rsid w:val="005B4870"/>
    <w:rsid w:val="005B498F"/>
    <w:rsid w:val="005B4A45"/>
    <w:rsid w:val="005B4B15"/>
    <w:rsid w:val="005B4BA9"/>
    <w:rsid w:val="005B4BB0"/>
    <w:rsid w:val="005B4C18"/>
    <w:rsid w:val="005B4DCD"/>
    <w:rsid w:val="005B4E30"/>
    <w:rsid w:val="005B4E38"/>
    <w:rsid w:val="005B4EC2"/>
    <w:rsid w:val="005B4EF8"/>
    <w:rsid w:val="005B4F40"/>
    <w:rsid w:val="005B4F68"/>
    <w:rsid w:val="005B5162"/>
    <w:rsid w:val="005B51F5"/>
    <w:rsid w:val="005B52D4"/>
    <w:rsid w:val="005B5314"/>
    <w:rsid w:val="005B5376"/>
    <w:rsid w:val="005B5378"/>
    <w:rsid w:val="005B5564"/>
    <w:rsid w:val="005B55F2"/>
    <w:rsid w:val="005B57B4"/>
    <w:rsid w:val="005B57D4"/>
    <w:rsid w:val="005B58B7"/>
    <w:rsid w:val="005B599F"/>
    <w:rsid w:val="005B5B71"/>
    <w:rsid w:val="005B5BB3"/>
    <w:rsid w:val="005B5BD4"/>
    <w:rsid w:val="005B5C32"/>
    <w:rsid w:val="005B5DA7"/>
    <w:rsid w:val="005B5E8E"/>
    <w:rsid w:val="005B5EAF"/>
    <w:rsid w:val="005B5F53"/>
    <w:rsid w:val="005B5FE9"/>
    <w:rsid w:val="005B5FEA"/>
    <w:rsid w:val="005B5FFE"/>
    <w:rsid w:val="005B6004"/>
    <w:rsid w:val="005B6042"/>
    <w:rsid w:val="005B604F"/>
    <w:rsid w:val="005B610F"/>
    <w:rsid w:val="005B61C2"/>
    <w:rsid w:val="005B62B6"/>
    <w:rsid w:val="005B6389"/>
    <w:rsid w:val="005B6428"/>
    <w:rsid w:val="005B6552"/>
    <w:rsid w:val="005B6569"/>
    <w:rsid w:val="005B6585"/>
    <w:rsid w:val="005B66FA"/>
    <w:rsid w:val="005B6754"/>
    <w:rsid w:val="005B6813"/>
    <w:rsid w:val="005B6875"/>
    <w:rsid w:val="005B68C8"/>
    <w:rsid w:val="005B6907"/>
    <w:rsid w:val="005B6996"/>
    <w:rsid w:val="005B69FE"/>
    <w:rsid w:val="005B6AEB"/>
    <w:rsid w:val="005B6BD3"/>
    <w:rsid w:val="005B6C06"/>
    <w:rsid w:val="005B6C35"/>
    <w:rsid w:val="005B6C99"/>
    <w:rsid w:val="005B6CBE"/>
    <w:rsid w:val="005B6D34"/>
    <w:rsid w:val="005B6D49"/>
    <w:rsid w:val="005B6DA2"/>
    <w:rsid w:val="005B6E9C"/>
    <w:rsid w:val="005B7038"/>
    <w:rsid w:val="005B7073"/>
    <w:rsid w:val="005B709C"/>
    <w:rsid w:val="005B70B9"/>
    <w:rsid w:val="005B70CC"/>
    <w:rsid w:val="005B7130"/>
    <w:rsid w:val="005B72B8"/>
    <w:rsid w:val="005B7422"/>
    <w:rsid w:val="005B7579"/>
    <w:rsid w:val="005B7590"/>
    <w:rsid w:val="005B7620"/>
    <w:rsid w:val="005B763D"/>
    <w:rsid w:val="005B76BE"/>
    <w:rsid w:val="005B7883"/>
    <w:rsid w:val="005B7887"/>
    <w:rsid w:val="005B79C4"/>
    <w:rsid w:val="005B7A45"/>
    <w:rsid w:val="005B7A5A"/>
    <w:rsid w:val="005B7ABD"/>
    <w:rsid w:val="005B7AE2"/>
    <w:rsid w:val="005B7B57"/>
    <w:rsid w:val="005B7B5C"/>
    <w:rsid w:val="005B7B86"/>
    <w:rsid w:val="005B7C1C"/>
    <w:rsid w:val="005B7C2F"/>
    <w:rsid w:val="005B7C58"/>
    <w:rsid w:val="005B7D9B"/>
    <w:rsid w:val="005B7DA3"/>
    <w:rsid w:val="005B7DF1"/>
    <w:rsid w:val="005B7E3C"/>
    <w:rsid w:val="005B7E52"/>
    <w:rsid w:val="005B7E72"/>
    <w:rsid w:val="005B7F67"/>
    <w:rsid w:val="005C0005"/>
    <w:rsid w:val="005C0028"/>
    <w:rsid w:val="005C0068"/>
    <w:rsid w:val="005C016E"/>
    <w:rsid w:val="005C0318"/>
    <w:rsid w:val="005C068C"/>
    <w:rsid w:val="005C071B"/>
    <w:rsid w:val="005C0777"/>
    <w:rsid w:val="005C0889"/>
    <w:rsid w:val="005C0951"/>
    <w:rsid w:val="005C09B0"/>
    <w:rsid w:val="005C0A7B"/>
    <w:rsid w:val="005C0B3E"/>
    <w:rsid w:val="005C0BDD"/>
    <w:rsid w:val="005C0C98"/>
    <w:rsid w:val="005C0D84"/>
    <w:rsid w:val="005C0EA2"/>
    <w:rsid w:val="005C0FB0"/>
    <w:rsid w:val="005C120F"/>
    <w:rsid w:val="005C1229"/>
    <w:rsid w:val="005C128C"/>
    <w:rsid w:val="005C12B6"/>
    <w:rsid w:val="005C1305"/>
    <w:rsid w:val="005C1368"/>
    <w:rsid w:val="005C1378"/>
    <w:rsid w:val="005C143F"/>
    <w:rsid w:val="005C1461"/>
    <w:rsid w:val="005C1536"/>
    <w:rsid w:val="005C1566"/>
    <w:rsid w:val="005C15B8"/>
    <w:rsid w:val="005C165E"/>
    <w:rsid w:val="005C16EA"/>
    <w:rsid w:val="005C17F9"/>
    <w:rsid w:val="005C182A"/>
    <w:rsid w:val="005C1862"/>
    <w:rsid w:val="005C1A9D"/>
    <w:rsid w:val="005C1CA1"/>
    <w:rsid w:val="005C1D48"/>
    <w:rsid w:val="005C1EAD"/>
    <w:rsid w:val="005C1ED5"/>
    <w:rsid w:val="005C1F2A"/>
    <w:rsid w:val="005C1FC9"/>
    <w:rsid w:val="005C2149"/>
    <w:rsid w:val="005C22D5"/>
    <w:rsid w:val="005C247A"/>
    <w:rsid w:val="005C26C0"/>
    <w:rsid w:val="005C273F"/>
    <w:rsid w:val="005C2779"/>
    <w:rsid w:val="005C2802"/>
    <w:rsid w:val="005C28BE"/>
    <w:rsid w:val="005C29CE"/>
    <w:rsid w:val="005C2B20"/>
    <w:rsid w:val="005C2CB7"/>
    <w:rsid w:val="005C2F02"/>
    <w:rsid w:val="005C2F10"/>
    <w:rsid w:val="005C3120"/>
    <w:rsid w:val="005C33B4"/>
    <w:rsid w:val="005C3496"/>
    <w:rsid w:val="005C36AE"/>
    <w:rsid w:val="005C37B9"/>
    <w:rsid w:val="005C38BE"/>
    <w:rsid w:val="005C3A56"/>
    <w:rsid w:val="005C3AEE"/>
    <w:rsid w:val="005C3C31"/>
    <w:rsid w:val="005C3CBA"/>
    <w:rsid w:val="005C3E43"/>
    <w:rsid w:val="005C3FEE"/>
    <w:rsid w:val="005C424A"/>
    <w:rsid w:val="005C42A2"/>
    <w:rsid w:val="005C42E2"/>
    <w:rsid w:val="005C43FC"/>
    <w:rsid w:val="005C453D"/>
    <w:rsid w:val="005C4591"/>
    <w:rsid w:val="005C4606"/>
    <w:rsid w:val="005C4621"/>
    <w:rsid w:val="005C4987"/>
    <w:rsid w:val="005C4A18"/>
    <w:rsid w:val="005C4B0C"/>
    <w:rsid w:val="005C4B53"/>
    <w:rsid w:val="005C4BE1"/>
    <w:rsid w:val="005C4D15"/>
    <w:rsid w:val="005C4D71"/>
    <w:rsid w:val="005C4E70"/>
    <w:rsid w:val="005C4E96"/>
    <w:rsid w:val="005C4F1D"/>
    <w:rsid w:val="005C4F5E"/>
    <w:rsid w:val="005C5024"/>
    <w:rsid w:val="005C5036"/>
    <w:rsid w:val="005C5056"/>
    <w:rsid w:val="005C505E"/>
    <w:rsid w:val="005C5068"/>
    <w:rsid w:val="005C512C"/>
    <w:rsid w:val="005C52C5"/>
    <w:rsid w:val="005C535C"/>
    <w:rsid w:val="005C5634"/>
    <w:rsid w:val="005C56E0"/>
    <w:rsid w:val="005C56EB"/>
    <w:rsid w:val="005C56FC"/>
    <w:rsid w:val="005C5758"/>
    <w:rsid w:val="005C5771"/>
    <w:rsid w:val="005C58F2"/>
    <w:rsid w:val="005C5AF8"/>
    <w:rsid w:val="005C5B59"/>
    <w:rsid w:val="005C5B7E"/>
    <w:rsid w:val="005C5BB0"/>
    <w:rsid w:val="005C5BCB"/>
    <w:rsid w:val="005C5BE7"/>
    <w:rsid w:val="005C5BF0"/>
    <w:rsid w:val="005C5C29"/>
    <w:rsid w:val="005C5C61"/>
    <w:rsid w:val="005C5D56"/>
    <w:rsid w:val="005C5E19"/>
    <w:rsid w:val="005C5E6C"/>
    <w:rsid w:val="005C5FB2"/>
    <w:rsid w:val="005C60F7"/>
    <w:rsid w:val="005C6293"/>
    <w:rsid w:val="005C63F3"/>
    <w:rsid w:val="005C649E"/>
    <w:rsid w:val="005C6661"/>
    <w:rsid w:val="005C6713"/>
    <w:rsid w:val="005C671E"/>
    <w:rsid w:val="005C68A6"/>
    <w:rsid w:val="005C6A3A"/>
    <w:rsid w:val="005C6AFE"/>
    <w:rsid w:val="005C6BB9"/>
    <w:rsid w:val="005C7014"/>
    <w:rsid w:val="005C704C"/>
    <w:rsid w:val="005C71A9"/>
    <w:rsid w:val="005C72E9"/>
    <w:rsid w:val="005C7338"/>
    <w:rsid w:val="005C73D5"/>
    <w:rsid w:val="005C73F4"/>
    <w:rsid w:val="005C7508"/>
    <w:rsid w:val="005C75AA"/>
    <w:rsid w:val="005C75B5"/>
    <w:rsid w:val="005C75BA"/>
    <w:rsid w:val="005C7670"/>
    <w:rsid w:val="005C773D"/>
    <w:rsid w:val="005C77BE"/>
    <w:rsid w:val="005C7847"/>
    <w:rsid w:val="005C7896"/>
    <w:rsid w:val="005C78EB"/>
    <w:rsid w:val="005C7955"/>
    <w:rsid w:val="005C7989"/>
    <w:rsid w:val="005C79D3"/>
    <w:rsid w:val="005C79E9"/>
    <w:rsid w:val="005C7AA0"/>
    <w:rsid w:val="005C7AAA"/>
    <w:rsid w:val="005C7C85"/>
    <w:rsid w:val="005C7DA6"/>
    <w:rsid w:val="005C7DD1"/>
    <w:rsid w:val="005C7F90"/>
    <w:rsid w:val="005D0098"/>
    <w:rsid w:val="005D0122"/>
    <w:rsid w:val="005D01E5"/>
    <w:rsid w:val="005D025E"/>
    <w:rsid w:val="005D0282"/>
    <w:rsid w:val="005D0397"/>
    <w:rsid w:val="005D03D8"/>
    <w:rsid w:val="005D0482"/>
    <w:rsid w:val="005D0532"/>
    <w:rsid w:val="005D0595"/>
    <w:rsid w:val="005D063C"/>
    <w:rsid w:val="005D0729"/>
    <w:rsid w:val="005D072E"/>
    <w:rsid w:val="005D07A6"/>
    <w:rsid w:val="005D085E"/>
    <w:rsid w:val="005D087E"/>
    <w:rsid w:val="005D08B3"/>
    <w:rsid w:val="005D097E"/>
    <w:rsid w:val="005D0A05"/>
    <w:rsid w:val="005D0B35"/>
    <w:rsid w:val="005D0BDF"/>
    <w:rsid w:val="005D0CDB"/>
    <w:rsid w:val="005D0CE9"/>
    <w:rsid w:val="005D0E81"/>
    <w:rsid w:val="005D0E92"/>
    <w:rsid w:val="005D0F44"/>
    <w:rsid w:val="005D0F7C"/>
    <w:rsid w:val="005D102A"/>
    <w:rsid w:val="005D107B"/>
    <w:rsid w:val="005D1114"/>
    <w:rsid w:val="005D1206"/>
    <w:rsid w:val="005D1260"/>
    <w:rsid w:val="005D142C"/>
    <w:rsid w:val="005D149E"/>
    <w:rsid w:val="005D14A6"/>
    <w:rsid w:val="005D1532"/>
    <w:rsid w:val="005D15C3"/>
    <w:rsid w:val="005D168B"/>
    <w:rsid w:val="005D186B"/>
    <w:rsid w:val="005D1A5E"/>
    <w:rsid w:val="005D1B8B"/>
    <w:rsid w:val="005D1C7A"/>
    <w:rsid w:val="005D1DA9"/>
    <w:rsid w:val="005D1FA4"/>
    <w:rsid w:val="005D1FBC"/>
    <w:rsid w:val="005D201E"/>
    <w:rsid w:val="005D2054"/>
    <w:rsid w:val="005D2106"/>
    <w:rsid w:val="005D2217"/>
    <w:rsid w:val="005D2410"/>
    <w:rsid w:val="005D24D7"/>
    <w:rsid w:val="005D24FC"/>
    <w:rsid w:val="005D2571"/>
    <w:rsid w:val="005D2642"/>
    <w:rsid w:val="005D282A"/>
    <w:rsid w:val="005D28C1"/>
    <w:rsid w:val="005D2B11"/>
    <w:rsid w:val="005D2C92"/>
    <w:rsid w:val="005D2CD0"/>
    <w:rsid w:val="005D2D09"/>
    <w:rsid w:val="005D2DF8"/>
    <w:rsid w:val="005D2ED7"/>
    <w:rsid w:val="005D2EFB"/>
    <w:rsid w:val="005D2F0F"/>
    <w:rsid w:val="005D2F2E"/>
    <w:rsid w:val="005D2F30"/>
    <w:rsid w:val="005D2FA6"/>
    <w:rsid w:val="005D2FD9"/>
    <w:rsid w:val="005D304C"/>
    <w:rsid w:val="005D3248"/>
    <w:rsid w:val="005D3516"/>
    <w:rsid w:val="005D365C"/>
    <w:rsid w:val="005D365D"/>
    <w:rsid w:val="005D382F"/>
    <w:rsid w:val="005D38AE"/>
    <w:rsid w:val="005D39BD"/>
    <w:rsid w:val="005D39BF"/>
    <w:rsid w:val="005D3A09"/>
    <w:rsid w:val="005D3A17"/>
    <w:rsid w:val="005D3C27"/>
    <w:rsid w:val="005D3D1A"/>
    <w:rsid w:val="005D3E85"/>
    <w:rsid w:val="005D3EF0"/>
    <w:rsid w:val="005D3F06"/>
    <w:rsid w:val="005D4001"/>
    <w:rsid w:val="005D4099"/>
    <w:rsid w:val="005D40C0"/>
    <w:rsid w:val="005D4227"/>
    <w:rsid w:val="005D42C5"/>
    <w:rsid w:val="005D4567"/>
    <w:rsid w:val="005D45DA"/>
    <w:rsid w:val="005D469C"/>
    <w:rsid w:val="005D46FE"/>
    <w:rsid w:val="005D4710"/>
    <w:rsid w:val="005D47A5"/>
    <w:rsid w:val="005D49D8"/>
    <w:rsid w:val="005D49EF"/>
    <w:rsid w:val="005D4A2C"/>
    <w:rsid w:val="005D4A33"/>
    <w:rsid w:val="005D4AEB"/>
    <w:rsid w:val="005D4CCA"/>
    <w:rsid w:val="005D4CEB"/>
    <w:rsid w:val="005D4CF1"/>
    <w:rsid w:val="005D4D16"/>
    <w:rsid w:val="005D4D62"/>
    <w:rsid w:val="005D4E7B"/>
    <w:rsid w:val="005D4F16"/>
    <w:rsid w:val="005D4FC2"/>
    <w:rsid w:val="005D5016"/>
    <w:rsid w:val="005D509D"/>
    <w:rsid w:val="005D5218"/>
    <w:rsid w:val="005D53C3"/>
    <w:rsid w:val="005D53F8"/>
    <w:rsid w:val="005D5431"/>
    <w:rsid w:val="005D54CE"/>
    <w:rsid w:val="005D55AB"/>
    <w:rsid w:val="005D564B"/>
    <w:rsid w:val="005D565A"/>
    <w:rsid w:val="005D56E9"/>
    <w:rsid w:val="005D575A"/>
    <w:rsid w:val="005D57C1"/>
    <w:rsid w:val="005D5857"/>
    <w:rsid w:val="005D58BA"/>
    <w:rsid w:val="005D58FD"/>
    <w:rsid w:val="005D592A"/>
    <w:rsid w:val="005D5963"/>
    <w:rsid w:val="005D5A99"/>
    <w:rsid w:val="005D5BBD"/>
    <w:rsid w:val="005D5CAE"/>
    <w:rsid w:val="005D5E61"/>
    <w:rsid w:val="005D6017"/>
    <w:rsid w:val="005D6027"/>
    <w:rsid w:val="005D6095"/>
    <w:rsid w:val="005D60AD"/>
    <w:rsid w:val="005D614C"/>
    <w:rsid w:val="005D61BD"/>
    <w:rsid w:val="005D631F"/>
    <w:rsid w:val="005D652F"/>
    <w:rsid w:val="005D6567"/>
    <w:rsid w:val="005D6856"/>
    <w:rsid w:val="005D68E7"/>
    <w:rsid w:val="005D696F"/>
    <w:rsid w:val="005D6A9A"/>
    <w:rsid w:val="005D6B64"/>
    <w:rsid w:val="005D6C47"/>
    <w:rsid w:val="005D6CE6"/>
    <w:rsid w:val="005D6D62"/>
    <w:rsid w:val="005D6E95"/>
    <w:rsid w:val="005D6F87"/>
    <w:rsid w:val="005D6F9C"/>
    <w:rsid w:val="005D6FBE"/>
    <w:rsid w:val="005D70C6"/>
    <w:rsid w:val="005D7100"/>
    <w:rsid w:val="005D7487"/>
    <w:rsid w:val="005D74B7"/>
    <w:rsid w:val="005D74EE"/>
    <w:rsid w:val="005D7596"/>
    <w:rsid w:val="005D7734"/>
    <w:rsid w:val="005D77B3"/>
    <w:rsid w:val="005D7905"/>
    <w:rsid w:val="005D79A6"/>
    <w:rsid w:val="005D7AD9"/>
    <w:rsid w:val="005D7B60"/>
    <w:rsid w:val="005D7CD0"/>
    <w:rsid w:val="005D7DE1"/>
    <w:rsid w:val="005D7FED"/>
    <w:rsid w:val="005E00A3"/>
    <w:rsid w:val="005E00BB"/>
    <w:rsid w:val="005E01CA"/>
    <w:rsid w:val="005E0626"/>
    <w:rsid w:val="005E06F8"/>
    <w:rsid w:val="005E0827"/>
    <w:rsid w:val="005E08A9"/>
    <w:rsid w:val="005E08CB"/>
    <w:rsid w:val="005E097A"/>
    <w:rsid w:val="005E0A67"/>
    <w:rsid w:val="005E0C77"/>
    <w:rsid w:val="005E0D65"/>
    <w:rsid w:val="005E0DFC"/>
    <w:rsid w:val="005E0E50"/>
    <w:rsid w:val="005E0ED5"/>
    <w:rsid w:val="005E1137"/>
    <w:rsid w:val="005E11A7"/>
    <w:rsid w:val="005E11D3"/>
    <w:rsid w:val="005E138A"/>
    <w:rsid w:val="005E145E"/>
    <w:rsid w:val="005E14BF"/>
    <w:rsid w:val="005E1591"/>
    <w:rsid w:val="005E1648"/>
    <w:rsid w:val="005E166E"/>
    <w:rsid w:val="005E1684"/>
    <w:rsid w:val="005E1773"/>
    <w:rsid w:val="005E17C7"/>
    <w:rsid w:val="005E17EB"/>
    <w:rsid w:val="005E186E"/>
    <w:rsid w:val="005E1887"/>
    <w:rsid w:val="005E18F8"/>
    <w:rsid w:val="005E193E"/>
    <w:rsid w:val="005E19D4"/>
    <w:rsid w:val="005E1A1F"/>
    <w:rsid w:val="005E1AE0"/>
    <w:rsid w:val="005E1B11"/>
    <w:rsid w:val="005E1B3E"/>
    <w:rsid w:val="005E1B55"/>
    <w:rsid w:val="005E1B57"/>
    <w:rsid w:val="005E1B82"/>
    <w:rsid w:val="005E1C95"/>
    <w:rsid w:val="005E1CFB"/>
    <w:rsid w:val="005E1F08"/>
    <w:rsid w:val="005E1FCC"/>
    <w:rsid w:val="005E20A7"/>
    <w:rsid w:val="005E20BA"/>
    <w:rsid w:val="005E20C1"/>
    <w:rsid w:val="005E211A"/>
    <w:rsid w:val="005E228A"/>
    <w:rsid w:val="005E2388"/>
    <w:rsid w:val="005E238D"/>
    <w:rsid w:val="005E23D4"/>
    <w:rsid w:val="005E23E8"/>
    <w:rsid w:val="005E240C"/>
    <w:rsid w:val="005E24B0"/>
    <w:rsid w:val="005E252B"/>
    <w:rsid w:val="005E2540"/>
    <w:rsid w:val="005E2591"/>
    <w:rsid w:val="005E26F1"/>
    <w:rsid w:val="005E2733"/>
    <w:rsid w:val="005E27AA"/>
    <w:rsid w:val="005E2AA5"/>
    <w:rsid w:val="005E2AB7"/>
    <w:rsid w:val="005E2AF7"/>
    <w:rsid w:val="005E2BD7"/>
    <w:rsid w:val="005E2CD0"/>
    <w:rsid w:val="005E2CDE"/>
    <w:rsid w:val="005E2CEE"/>
    <w:rsid w:val="005E2D3E"/>
    <w:rsid w:val="005E2D45"/>
    <w:rsid w:val="005E2E65"/>
    <w:rsid w:val="005E2E89"/>
    <w:rsid w:val="005E2F30"/>
    <w:rsid w:val="005E2FD4"/>
    <w:rsid w:val="005E2FE1"/>
    <w:rsid w:val="005E30F1"/>
    <w:rsid w:val="005E3201"/>
    <w:rsid w:val="005E3292"/>
    <w:rsid w:val="005E333B"/>
    <w:rsid w:val="005E3447"/>
    <w:rsid w:val="005E3506"/>
    <w:rsid w:val="005E35F5"/>
    <w:rsid w:val="005E3603"/>
    <w:rsid w:val="005E370B"/>
    <w:rsid w:val="005E3740"/>
    <w:rsid w:val="005E3957"/>
    <w:rsid w:val="005E39D8"/>
    <w:rsid w:val="005E3A38"/>
    <w:rsid w:val="005E3B24"/>
    <w:rsid w:val="005E3CD8"/>
    <w:rsid w:val="005E3E4C"/>
    <w:rsid w:val="005E3F2F"/>
    <w:rsid w:val="005E3FA8"/>
    <w:rsid w:val="005E403B"/>
    <w:rsid w:val="005E416F"/>
    <w:rsid w:val="005E41CE"/>
    <w:rsid w:val="005E4248"/>
    <w:rsid w:val="005E42EA"/>
    <w:rsid w:val="005E4376"/>
    <w:rsid w:val="005E43C3"/>
    <w:rsid w:val="005E4633"/>
    <w:rsid w:val="005E482D"/>
    <w:rsid w:val="005E4878"/>
    <w:rsid w:val="005E4963"/>
    <w:rsid w:val="005E4AC7"/>
    <w:rsid w:val="005E4B3C"/>
    <w:rsid w:val="005E4D3C"/>
    <w:rsid w:val="005E4DCE"/>
    <w:rsid w:val="005E4EDB"/>
    <w:rsid w:val="005E506C"/>
    <w:rsid w:val="005E50B2"/>
    <w:rsid w:val="005E5129"/>
    <w:rsid w:val="005E517D"/>
    <w:rsid w:val="005E52D4"/>
    <w:rsid w:val="005E5321"/>
    <w:rsid w:val="005E54E2"/>
    <w:rsid w:val="005E556D"/>
    <w:rsid w:val="005E55F6"/>
    <w:rsid w:val="005E5661"/>
    <w:rsid w:val="005E5749"/>
    <w:rsid w:val="005E57A9"/>
    <w:rsid w:val="005E57C5"/>
    <w:rsid w:val="005E5AE2"/>
    <w:rsid w:val="005E5D64"/>
    <w:rsid w:val="005E5D6A"/>
    <w:rsid w:val="005E5EBF"/>
    <w:rsid w:val="005E60BD"/>
    <w:rsid w:val="005E61B0"/>
    <w:rsid w:val="005E635B"/>
    <w:rsid w:val="005E6463"/>
    <w:rsid w:val="005E64D7"/>
    <w:rsid w:val="005E652F"/>
    <w:rsid w:val="005E65DA"/>
    <w:rsid w:val="005E666E"/>
    <w:rsid w:val="005E66A2"/>
    <w:rsid w:val="005E66A9"/>
    <w:rsid w:val="005E678D"/>
    <w:rsid w:val="005E6791"/>
    <w:rsid w:val="005E6824"/>
    <w:rsid w:val="005E6A2D"/>
    <w:rsid w:val="005E6B33"/>
    <w:rsid w:val="005E6BBC"/>
    <w:rsid w:val="005E6BD6"/>
    <w:rsid w:val="005E6C9A"/>
    <w:rsid w:val="005E6D5B"/>
    <w:rsid w:val="005E6DDD"/>
    <w:rsid w:val="005E6DE1"/>
    <w:rsid w:val="005E6E18"/>
    <w:rsid w:val="005E6E6F"/>
    <w:rsid w:val="005E6E84"/>
    <w:rsid w:val="005E6FC7"/>
    <w:rsid w:val="005E7037"/>
    <w:rsid w:val="005E7114"/>
    <w:rsid w:val="005E7249"/>
    <w:rsid w:val="005E725A"/>
    <w:rsid w:val="005E73B8"/>
    <w:rsid w:val="005E745C"/>
    <w:rsid w:val="005E76E5"/>
    <w:rsid w:val="005E77DF"/>
    <w:rsid w:val="005E78E0"/>
    <w:rsid w:val="005E78F0"/>
    <w:rsid w:val="005E79C3"/>
    <w:rsid w:val="005E7A17"/>
    <w:rsid w:val="005E7A33"/>
    <w:rsid w:val="005E7A43"/>
    <w:rsid w:val="005E7A4E"/>
    <w:rsid w:val="005E7A68"/>
    <w:rsid w:val="005E7A86"/>
    <w:rsid w:val="005E7ED8"/>
    <w:rsid w:val="005E7F20"/>
    <w:rsid w:val="005E7F8F"/>
    <w:rsid w:val="005F007D"/>
    <w:rsid w:val="005F00F8"/>
    <w:rsid w:val="005F0107"/>
    <w:rsid w:val="005F017F"/>
    <w:rsid w:val="005F02D7"/>
    <w:rsid w:val="005F03B5"/>
    <w:rsid w:val="005F043D"/>
    <w:rsid w:val="005F04F5"/>
    <w:rsid w:val="005F06C2"/>
    <w:rsid w:val="005F086E"/>
    <w:rsid w:val="005F09A8"/>
    <w:rsid w:val="005F0A6E"/>
    <w:rsid w:val="005F0AEC"/>
    <w:rsid w:val="005F0B0F"/>
    <w:rsid w:val="005F0BFC"/>
    <w:rsid w:val="005F0CB7"/>
    <w:rsid w:val="005F0DD8"/>
    <w:rsid w:val="005F0EDB"/>
    <w:rsid w:val="005F0EF5"/>
    <w:rsid w:val="005F1096"/>
    <w:rsid w:val="005F131E"/>
    <w:rsid w:val="005F1365"/>
    <w:rsid w:val="005F13B2"/>
    <w:rsid w:val="005F1485"/>
    <w:rsid w:val="005F1659"/>
    <w:rsid w:val="005F1667"/>
    <w:rsid w:val="005F16A2"/>
    <w:rsid w:val="005F1700"/>
    <w:rsid w:val="005F1710"/>
    <w:rsid w:val="005F172A"/>
    <w:rsid w:val="005F1867"/>
    <w:rsid w:val="005F1942"/>
    <w:rsid w:val="005F1C11"/>
    <w:rsid w:val="005F1C85"/>
    <w:rsid w:val="005F1CA6"/>
    <w:rsid w:val="005F1E24"/>
    <w:rsid w:val="005F1E5B"/>
    <w:rsid w:val="005F203F"/>
    <w:rsid w:val="005F209B"/>
    <w:rsid w:val="005F20B3"/>
    <w:rsid w:val="005F20E6"/>
    <w:rsid w:val="005F20F9"/>
    <w:rsid w:val="005F2234"/>
    <w:rsid w:val="005F2343"/>
    <w:rsid w:val="005F238E"/>
    <w:rsid w:val="005F23AA"/>
    <w:rsid w:val="005F2454"/>
    <w:rsid w:val="005F2535"/>
    <w:rsid w:val="005F25BC"/>
    <w:rsid w:val="005F25BD"/>
    <w:rsid w:val="005F2640"/>
    <w:rsid w:val="005F26BB"/>
    <w:rsid w:val="005F26CE"/>
    <w:rsid w:val="005F2751"/>
    <w:rsid w:val="005F275E"/>
    <w:rsid w:val="005F2836"/>
    <w:rsid w:val="005F2A0A"/>
    <w:rsid w:val="005F2A57"/>
    <w:rsid w:val="005F2BCB"/>
    <w:rsid w:val="005F2BFB"/>
    <w:rsid w:val="005F2C6E"/>
    <w:rsid w:val="005F2D43"/>
    <w:rsid w:val="005F2DDC"/>
    <w:rsid w:val="005F2E27"/>
    <w:rsid w:val="005F2E7E"/>
    <w:rsid w:val="005F2EE6"/>
    <w:rsid w:val="005F2F3E"/>
    <w:rsid w:val="005F2FC6"/>
    <w:rsid w:val="005F2FF9"/>
    <w:rsid w:val="005F308A"/>
    <w:rsid w:val="005F30CE"/>
    <w:rsid w:val="005F3116"/>
    <w:rsid w:val="005F3150"/>
    <w:rsid w:val="005F3169"/>
    <w:rsid w:val="005F3223"/>
    <w:rsid w:val="005F32BA"/>
    <w:rsid w:val="005F32CD"/>
    <w:rsid w:val="005F330A"/>
    <w:rsid w:val="005F33A1"/>
    <w:rsid w:val="005F347D"/>
    <w:rsid w:val="005F3540"/>
    <w:rsid w:val="005F358B"/>
    <w:rsid w:val="005F36F4"/>
    <w:rsid w:val="005F3790"/>
    <w:rsid w:val="005F39C8"/>
    <w:rsid w:val="005F3B47"/>
    <w:rsid w:val="005F3B88"/>
    <w:rsid w:val="005F3C49"/>
    <w:rsid w:val="005F3D05"/>
    <w:rsid w:val="005F3D22"/>
    <w:rsid w:val="005F3DAA"/>
    <w:rsid w:val="005F3E0C"/>
    <w:rsid w:val="005F3E30"/>
    <w:rsid w:val="005F3EFB"/>
    <w:rsid w:val="005F3FF4"/>
    <w:rsid w:val="005F4087"/>
    <w:rsid w:val="005F40C8"/>
    <w:rsid w:val="005F4332"/>
    <w:rsid w:val="005F436C"/>
    <w:rsid w:val="005F438C"/>
    <w:rsid w:val="005F4494"/>
    <w:rsid w:val="005F4514"/>
    <w:rsid w:val="005F46E9"/>
    <w:rsid w:val="005F46FB"/>
    <w:rsid w:val="005F4711"/>
    <w:rsid w:val="005F47A2"/>
    <w:rsid w:val="005F47F0"/>
    <w:rsid w:val="005F4879"/>
    <w:rsid w:val="005F48CE"/>
    <w:rsid w:val="005F4A89"/>
    <w:rsid w:val="005F4BB4"/>
    <w:rsid w:val="005F4BF9"/>
    <w:rsid w:val="005F4C0E"/>
    <w:rsid w:val="005F4C4A"/>
    <w:rsid w:val="005F4D93"/>
    <w:rsid w:val="005F4EB7"/>
    <w:rsid w:val="005F4FDF"/>
    <w:rsid w:val="005F4FE3"/>
    <w:rsid w:val="005F4FE5"/>
    <w:rsid w:val="005F530F"/>
    <w:rsid w:val="005F536C"/>
    <w:rsid w:val="005F53A7"/>
    <w:rsid w:val="005F5476"/>
    <w:rsid w:val="005F54BB"/>
    <w:rsid w:val="005F55C3"/>
    <w:rsid w:val="005F55EA"/>
    <w:rsid w:val="005F55EC"/>
    <w:rsid w:val="005F56B2"/>
    <w:rsid w:val="005F5726"/>
    <w:rsid w:val="005F5735"/>
    <w:rsid w:val="005F5992"/>
    <w:rsid w:val="005F59C7"/>
    <w:rsid w:val="005F5A7C"/>
    <w:rsid w:val="005F5B30"/>
    <w:rsid w:val="005F5B4C"/>
    <w:rsid w:val="005F5CEC"/>
    <w:rsid w:val="005F5DC7"/>
    <w:rsid w:val="005F5E1D"/>
    <w:rsid w:val="005F5FE3"/>
    <w:rsid w:val="005F6038"/>
    <w:rsid w:val="005F617C"/>
    <w:rsid w:val="005F61E7"/>
    <w:rsid w:val="005F6230"/>
    <w:rsid w:val="005F62DC"/>
    <w:rsid w:val="005F6357"/>
    <w:rsid w:val="005F639F"/>
    <w:rsid w:val="005F63DA"/>
    <w:rsid w:val="005F64C1"/>
    <w:rsid w:val="005F6524"/>
    <w:rsid w:val="005F6636"/>
    <w:rsid w:val="005F664E"/>
    <w:rsid w:val="005F6967"/>
    <w:rsid w:val="005F6C93"/>
    <w:rsid w:val="005F6CA8"/>
    <w:rsid w:val="005F6D08"/>
    <w:rsid w:val="005F6D43"/>
    <w:rsid w:val="005F6E62"/>
    <w:rsid w:val="005F6EEF"/>
    <w:rsid w:val="005F6F36"/>
    <w:rsid w:val="005F7054"/>
    <w:rsid w:val="005F70CB"/>
    <w:rsid w:val="005F70DA"/>
    <w:rsid w:val="005F72EB"/>
    <w:rsid w:val="005F72F0"/>
    <w:rsid w:val="005F73BD"/>
    <w:rsid w:val="005F7477"/>
    <w:rsid w:val="005F74AA"/>
    <w:rsid w:val="005F754F"/>
    <w:rsid w:val="005F756D"/>
    <w:rsid w:val="005F757A"/>
    <w:rsid w:val="005F75EF"/>
    <w:rsid w:val="005F76AD"/>
    <w:rsid w:val="005F78C9"/>
    <w:rsid w:val="005F7A1E"/>
    <w:rsid w:val="005F7A25"/>
    <w:rsid w:val="005F7B4B"/>
    <w:rsid w:val="005F7BD6"/>
    <w:rsid w:val="005F7C50"/>
    <w:rsid w:val="005F7C5A"/>
    <w:rsid w:val="005F7CBB"/>
    <w:rsid w:val="005F7D00"/>
    <w:rsid w:val="005F7D3E"/>
    <w:rsid w:val="005F7D55"/>
    <w:rsid w:val="005F7DE1"/>
    <w:rsid w:val="005F7DE4"/>
    <w:rsid w:val="00600009"/>
    <w:rsid w:val="00600051"/>
    <w:rsid w:val="0060008F"/>
    <w:rsid w:val="006000BA"/>
    <w:rsid w:val="0060011A"/>
    <w:rsid w:val="0060014A"/>
    <w:rsid w:val="00600176"/>
    <w:rsid w:val="00600182"/>
    <w:rsid w:val="006001B1"/>
    <w:rsid w:val="00600270"/>
    <w:rsid w:val="006002AF"/>
    <w:rsid w:val="0060036E"/>
    <w:rsid w:val="00600435"/>
    <w:rsid w:val="00600622"/>
    <w:rsid w:val="0060070A"/>
    <w:rsid w:val="0060078B"/>
    <w:rsid w:val="00600899"/>
    <w:rsid w:val="006008C5"/>
    <w:rsid w:val="00600A9C"/>
    <w:rsid w:val="00600C9B"/>
    <w:rsid w:val="00600CA5"/>
    <w:rsid w:val="00600CAC"/>
    <w:rsid w:val="00600CC1"/>
    <w:rsid w:val="00600D3B"/>
    <w:rsid w:val="00600DB2"/>
    <w:rsid w:val="00600F8F"/>
    <w:rsid w:val="00600FF8"/>
    <w:rsid w:val="006011C7"/>
    <w:rsid w:val="006015DF"/>
    <w:rsid w:val="0060164C"/>
    <w:rsid w:val="006016C0"/>
    <w:rsid w:val="00601739"/>
    <w:rsid w:val="006017CC"/>
    <w:rsid w:val="00601822"/>
    <w:rsid w:val="00601848"/>
    <w:rsid w:val="006019F8"/>
    <w:rsid w:val="00601B0A"/>
    <w:rsid w:val="00601B2F"/>
    <w:rsid w:val="00601B91"/>
    <w:rsid w:val="00601D60"/>
    <w:rsid w:val="00601D74"/>
    <w:rsid w:val="00601E15"/>
    <w:rsid w:val="00601EF9"/>
    <w:rsid w:val="00601F9C"/>
    <w:rsid w:val="00601FA7"/>
    <w:rsid w:val="006020EF"/>
    <w:rsid w:val="00602137"/>
    <w:rsid w:val="00602143"/>
    <w:rsid w:val="006023B1"/>
    <w:rsid w:val="0060242A"/>
    <w:rsid w:val="00602442"/>
    <w:rsid w:val="0060249E"/>
    <w:rsid w:val="006024AB"/>
    <w:rsid w:val="0060251C"/>
    <w:rsid w:val="00602676"/>
    <w:rsid w:val="006026A8"/>
    <w:rsid w:val="00602714"/>
    <w:rsid w:val="00602721"/>
    <w:rsid w:val="00602A45"/>
    <w:rsid w:val="00602A46"/>
    <w:rsid w:val="00602AA2"/>
    <w:rsid w:val="00602AE7"/>
    <w:rsid w:val="00602B6C"/>
    <w:rsid w:val="00602D8C"/>
    <w:rsid w:val="00602FF5"/>
    <w:rsid w:val="0060308D"/>
    <w:rsid w:val="006030DC"/>
    <w:rsid w:val="0060327B"/>
    <w:rsid w:val="006033DF"/>
    <w:rsid w:val="00603473"/>
    <w:rsid w:val="0060348A"/>
    <w:rsid w:val="006035B9"/>
    <w:rsid w:val="00603621"/>
    <w:rsid w:val="006037BE"/>
    <w:rsid w:val="006037FC"/>
    <w:rsid w:val="006038FB"/>
    <w:rsid w:val="00603900"/>
    <w:rsid w:val="0060391D"/>
    <w:rsid w:val="00603921"/>
    <w:rsid w:val="00603931"/>
    <w:rsid w:val="006039B3"/>
    <w:rsid w:val="006039F3"/>
    <w:rsid w:val="00603A44"/>
    <w:rsid w:val="00603A73"/>
    <w:rsid w:val="00603BFB"/>
    <w:rsid w:val="00603CB0"/>
    <w:rsid w:val="00603D1B"/>
    <w:rsid w:val="00603D89"/>
    <w:rsid w:val="00603D9A"/>
    <w:rsid w:val="00603DF4"/>
    <w:rsid w:val="00603EA4"/>
    <w:rsid w:val="00603EE1"/>
    <w:rsid w:val="00603F20"/>
    <w:rsid w:val="00603F89"/>
    <w:rsid w:val="006040C0"/>
    <w:rsid w:val="00604156"/>
    <w:rsid w:val="0060416F"/>
    <w:rsid w:val="006041B3"/>
    <w:rsid w:val="0060426C"/>
    <w:rsid w:val="00604620"/>
    <w:rsid w:val="0060469E"/>
    <w:rsid w:val="006046FA"/>
    <w:rsid w:val="006048A6"/>
    <w:rsid w:val="006048C9"/>
    <w:rsid w:val="00604912"/>
    <w:rsid w:val="006049EA"/>
    <w:rsid w:val="006049FC"/>
    <w:rsid w:val="00604B30"/>
    <w:rsid w:val="00604BB0"/>
    <w:rsid w:val="00604C5C"/>
    <w:rsid w:val="00604C87"/>
    <w:rsid w:val="00604CA8"/>
    <w:rsid w:val="00604CC5"/>
    <w:rsid w:val="00604D1B"/>
    <w:rsid w:val="00604D79"/>
    <w:rsid w:val="00604E76"/>
    <w:rsid w:val="00604F0A"/>
    <w:rsid w:val="00604FB7"/>
    <w:rsid w:val="00604FE0"/>
    <w:rsid w:val="00605026"/>
    <w:rsid w:val="00605099"/>
    <w:rsid w:val="0060522F"/>
    <w:rsid w:val="006052EC"/>
    <w:rsid w:val="00605311"/>
    <w:rsid w:val="00605321"/>
    <w:rsid w:val="0060543A"/>
    <w:rsid w:val="00605692"/>
    <w:rsid w:val="00605A29"/>
    <w:rsid w:val="00605A7D"/>
    <w:rsid w:val="00605AFC"/>
    <w:rsid w:val="00605BBE"/>
    <w:rsid w:val="00605E61"/>
    <w:rsid w:val="00605EAA"/>
    <w:rsid w:val="00605FF0"/>
    <w:rsid w:val="006061D4"/>
    <w:rsid w:val="006061F7"/>
    <w:rsid w:val="006062A6"/>
    <w:rsid w:val="006062EB"/>
    <w:rsid w:val="006062EC"/>
    <w:rsid w:val="00606319"/>
    <w:rsid w:val="006063BC"/>
    <w:rsid w:val="006064A6"/>
    <w:rsid w:val="0060650B"/>
    <w:rsid w:val="0060659E"/>
    <w:rsid w:val="00606662"/>
    <w:rsid w:val="0060668C"/>
    <w:rsid w:val="006066C8"/>
    <w:rsid w:val="006066CC"/>
    <w:rsid w:val="00606743"/>
    <w:rsid w:val="006067B5"/>
    <w:rsid w:val="00606845"/>
    <w:rsid w:val="00606884"/>
    <w:rsid w:val="006068B1"/>
    <w:rsid w:val="00606965"/>
    <w:rsid w:val="006069D8"/>
    <w:rsid w:val="00606B1C"/>
    <w:rsid w:val="00606B54"/>
    <w:rsid w:val="00606B6D"/>
    <w:rsid w:val="00606BBD"/>
    <w:rsid w:val="00606C83"/>
    <w:rsid w:val="00606D06"/>
    <w:rsid w:val="00606E95"/>
    <w:rsid w:val="0060715A"/>
    <w:rsid w:val="006072CF"/>
    <w:rsid w:val="00607382"/>
    <w:rsid w:val="00607386"/>
    <w:rsid w:val="006073AE"/>
    <w:rsid w:val="006073E2"/>
    <w:rsid w:val="006074B6"/>
    <w:rsid w:val="00607630"/>
    <w:rsid w:val="00607684"/>
    <w:rsid w:val="0060773F"/>
    <w:rsid w:val="006077D3"/>
    <w:rsid w:val="006077D4"/>
    <w:rsid w:val="006078EC"/>
    <w:rsid w:val="00607A4E"/>
    <w:rsid w:val="00607ABB"/>
    <w:rsid w:val="00607C4B"/>
    <w:rsid w:val="00607C72"/>
    <w:rsid w:val="00607D7E"/>
    <w:rsid w:val="00607D89"/>
    <w:rsid w:val="00607DA5"/>
    <w:rsid w:val="00610094"/>
    <w:rsid w:val="0061009A"/>
    <w:rsid w:val="006103D8"/>
    <w:rsid w:val="00610416"/>
    <w:rsid w:val="006104A7"/>
    <w:rsid w:val="00610606"/>
    <w:rsid w:val="00610764"/>
    <w:rsid w:val="00610805"/>
    <w:rsid w:val="00610995"/>
    <w:rsid w:val="00610AEE"/>
    <w:rsid w:val="00610CC7"/>
    <w:rsid w:val="00610CC8"/>
    <w:rsid w:val="00610E43"/>
    <w:rsid w:val="00610EBC"/>
    <w:rsid w:val="00610F2C"/>
    <w:rsid w:val="00610FA3"/>
    <w:rsid w:val="0061102D"/>
    <w:rsid w:val="0061107E"/>
    <w:rsid w:val="0061108C"/>
    <w:rsid w:val="006110D7"/>
    <w:rsid w:val="00611139"/>
    <w:rsid w:val="00611174"/>
    <w:rsid w:val="00611185"/>
    <w:rsid w:val="006112CE"/>
    <w:rsid w:val="006112E7"/>
    <w:rsid w:val="006114EA"/>
    <w:rsid w:val="00611561"/>
    <w:rsid w:val="006115A3"/>
    <w:rsid w:val="00611623"/>
    <w:rsid w:val="0061170F"/>
    <w:rsid w:val="00611737"/>
    <w:rsid w:val="00611769"/>
    <w:rsid w:val="006117A0"/>
    <w:rsid w:val="006117C3"/>
    <w:rsid w:val="00611881"/>
    <w:rsid w:val="006118EE"/>
    <w:rsid w:val="00611A2F"/>
    <w:rsid w:val="00611A39"/>
    <w:rsid w:val="00611A65"/>
    <w:rsid w:val="00611C82"/>
    <w:rsid w:val="00611C89"/>
    <w:rsid w:val="00611D0C"/>
    <w:rsid w:val="00611D75"/>
    <w:rsid w:val="00611D84"/>
    <w:rsid w:val="00611D98"/>
    <w:rsid w:val="00611D9E"/>
    <w:rsid w:val="00611E09"/>
    <w:rsid w:val="00611E1C"/>
    <w:rsid w:val="006120CB"/>
    <w:rsid w:val="00612169"/>
    <w:rsid w:val="006122B7"/>
    <w:rsid w:val="006122BA"/>
    <w:rsid w:val="006124E5"/>
    <w:rsid w:val="0061256B"/>
    <w:rsid w:val="0061260B"/>
    <w:rsid w:val="0061272D"/>
    <w:rsid w:val="006127A0"/>
    <w:rsid w:val="006128EB"/>
    <w:rsid w:val="00612A0B"/>
    <w:rsid w:val="00612A1F"/>
    <w:rsid w:val="00612B8C"/>
    <w:rsid w:val="00612CD1"/>
    <w:rsid w:val="00612EE8"/>
    <w:rsid w:val="00612FE0"/>
    <w:rsid w:val="00613021"/>
    <w:rsid w:val="006131B1"/>
    <w:rsid w:val="00613389"/>
    <w:rsid w:val="00613394"/>
    <w:rsid w:val="00613400"/>
    <w:rsid w:val="00613415"/>
    <w:rsid w:val="00613430"/>
    <w:rsid w:val="0061344C"/>
    <w:rsid w:val="006134B8"/>
    <w:rsid w:val="006134E2"/>
    <w:rsid w:val="006137E7"/>
    <w:rsid w:val="006137F5"/>
    <w:rsid w:val="0061384D"/>
    <w:rsid w:val="0061396A"/>
    <w:rsid w:val="0061397B"/>
    <w:rsid w:val="00613996"/>
    <w:rsid w:val="0061399A"/>
    <w:rsid w:val="00613A13"/>
    <w:rsid w:val="00613A15"/>
    <w:rsid w:val="00613A4F"/>
    <w:rsid w:val="00613C04"/>
    <w:rsid w:val="00613C3B"/>
    <w:rsid w:val="00613C3D"/>
    <w:rsid w:val="00613CE6"/>
    <w:rsid w:val="00613D9A"/>
    <w:rsid w:val="00613DCB"/>
    <w:rsid w:val="00613EA2"/>
    <w:rsid w:val="00613EC3"/>
    <w:rsid w:val="00613ED5"/>
    <w:rsid w:val="00613F50"/>
    <w:rsid w:val="00614095"/>
    <w:rsid w:val="006140DA"/>
    <w:rsid w:val="0061411B"/>
    <w:rsid w:val="006142A3"/>
    <w:rsid w:val="006142B7"/>
    <w:rsid w:val="006142D0"/>
    <w:rsid w:val="0061434F"/>
    <w:rsid w:val="006143BE"/>
    <w:rsid w:val="006143BF"/>
    <w:rsid w:val="00614469"/>
    <w:rsid w:val="00614542"/>
    <w:rsid w:val="00614626"/>
    <w:rsid w:val="00614669"/>
    <w:rsid w:val="006146DF"/>
    <w:rsid w:val="0061472C"/>
    <w:rsid w:val="00614775"/>
    <w:rsid w:val="006147DA"/>
    <w:rsid w:val="00614818"/>
    <w:rsid w:val="00614911"/>
    <w:rsid w:val="00614AED"/>
    <w:rsid w:val="00614AF0"/>
    <w:rsid w:val="00614B4F"/>
    <w:rsid w:val="00614D4D"/>
    <w:rsid w:val="00614F5C"/>
    <w:rsid w:val="006151AA"/>
    <w:rsid w:val="00615523"/>
    <w:rsid w:val="006155B2"/>
    <w:rsid w:val="006155C3"/>
    <w:rsid w:val="006155ED"/>
    <w:rsid w:val="0061565C"/>
    <w:rsid w:val="006156EB"/>
    <w:rsid w:val="00615764"/>
    <w:rsid w:val="006157FA"/>
    <w:rsid w:val="00615811"/>
    <w:rsid w:val="00615831"/>
    <w:rsid w:val="00615A61"/>
    <w:rsid w:val="00615A65"/>
    <w:rsid w:val="00615A6D"/>
    <w:rsid w:val="00615C73"/>
    <w:rsid w:val="00615DC8"/>
    <w:rsid w:val="00615F4E"/>
    <w:rsid w:val="00615FCF"/>
    <w:rsid w:val="00616010"/>
    <w:rsid w:val="0061609A"/>
    <w:rsid w:val="0061623A"/>
    <w:rsid w:val="0061629E"/>
    <w:rsid w:val="006162EE"/>
    <w:rsid w:val="006163DD"/>
    <w:rsid w:val="00616417"/>
    <w:rsid w:val="00616520"/>
    <w:rsid w:val="00616527"/>
    <w:rsid w:val="006167E7"/>
    <w:rsid w:val="0061694E"/>
    <w:rsid w:val="006169F9"/>
    <w:rsid w:val="00616A48"/>
    <w:rsid w:val="00616A92"/>
    <w:rsid w:val="00616B71"/>
    <w:rsid w:val="00616CC3"/>
    <w:rsid w:val="00616D12"/>
    <w:rsid w:val="00616DA0"/>
    <w:rsid w:val="00616E87"/>
    <w:rsid w:val="00616EA5"/>
    <w:rsid w:val="00616FE8"/>
    <w:rsid w:val="006170A4"/>
    <w:rsid w:val="006171EA"/>
    <w:rsid w:val="006171FE"/>
    <w:rsid w:val="0061737E"/>
    <w:rsid w:val="0061743B"/>
    <w:rsid w:val="006174D2"/>
    <w:rsid w:val="006174E4"/>
    <w:rsid w:val="006174FF"/>
    <w:rsid w:val="00617819"/>
    <w:rsid w:val="006178E1"/>
    <w:rsid w:val="00617907"/>
    <w:rsid w:val="00617913"/>
    <w:rsid w:val="0061791C"/>
    <w:rsid w:val="00617A0C"/>
    <w:rsid w:val="00617A36"/>
    <w:rsid w:val="00617ACB"/>
    <w:rsid w:val="00617C71"/>
    <w:rsid w:val="00617EC9"/>
    <w:rsid w:val="00617F40"/>
    <w:rsid w:val="00617F52"/>
    <w:rsid w:val="00617F79"/>
    <w:rsid w:val="00617FE7"/>
    <w:rsid w:val="0062000D"/>
    <w:rsid w:val="00620049"/>
    <w:rsid w:val="00620093"/>
    <w:rsid w:val="006203B1"/>
    <w:rsid w:val="006204F6"/>
    <w:rsid w:val="00620594"/>
    <w:rsid w:val="0062061E"/>
    <w:rsid w:val="006206F2"/>
    <w:rsid w:val="0062070D"/>
    <w:rsid w:val="00620774"/>
    <w:rsid w:val="0062088F"/>
    <w:rsid w:val="00620B16"/>
    <w:rsid w:val="00620C32"/>
    <w:rsid w:val="00620C57"/>
    <w:rsid w:val="00620C8B"/>
    <w:rsid w:val="00620D88"/>
    <w:rsid w:val="00620FA7"/>
    <w:rsid w:val="00620FB2"/>
    <w:rsid w:val="0062117E"/>
    <w:rsid w:val="00621265"/>
    <w:rsid w:val="00621298"/>
    <w:rsid w:val="006212CC"/>
    <w:rsid w:val="00621360"/>
    <w:rsid w:val="006213C8"/>
    <w:rsid w:val="0062145B"/>
    <w:rsid w:val="006214DA"/>
    <w:rsid w:val="00621563"/>
    <w:rsid w:val="00621586"/>
    <w:rsid w:val="006218BB"/>
    <w:rsid w:val="006218BC"/>
    <w:rsid w:val="0062192B"/>
    <w:rsid w:val="00621960"/>
    <w:rsid w:val="00621AAE"/>
    <w:rsid w:val="00621C60"/>
    <w:rsid w:val="00621C7C"/>
    <w:rsid w:val="00621CC1"/>
    <w:rsid w:val="00621ED8"/>
    <w:rsid w:val="00621F9B"/>
    <w:rsid w:val="00622151"/>
    <w:rsid w:val="0062216B"/>
    <w:rsid w:val="006221D2"/>
    <w:rsid w:val="00622367"/>
    <w:rsid w:val="0062262A"/>
    <w:rsid w:val="00622658"/>
    <w:rsid w:val="006226F9"/>
    <w:rsid w:val="006228FB"/>
    <w:rsid w:val="006229B5"/>
    <w:rsid w:val="00622A2D"/>
    <w:rsid w:val="00622B25"/>
    <w:rsid w:val="00622C7E"/>
    <w:rsid w:val="00622C85"/>
    <w:rsid w:val="00622D0D"/>
    <w:rsid w:val="00622D44"/>
    <w:rsid w:val="00622D68"/>
    <w:rsid w:val="00622D75"/>
    <w:rsid w:val="00622DC4"/>
    <w:rsid w:val="00622EC3"/>
    <w:rsid w:val="00622EF6"/>
    <w:rsid w:val="00622EFB"/>
    <w:rsid w:val="00622FBE"/>
    <w:rsid w:val="0062321B"/>
    <w:rsid w:val="00623287"/>
    <w:rsid w:val="006232D6"/>
    <w:rsid w:val="0062332E"/>
    <w:rsid w:val="00623333"/>
    <w:rsid w:val="0062339D"/>
    <w:rsid w:val="00623406"/>
    <w:rsid w:val="00623427"/>
    <w:rsid w:val="00623442"/>
    <w:rsid w:val="006234E6"/>
    <w:rsid w:val="006234F4"/>
    <w:rsid w:val="00623503"/>
    <w:rsid w:val="0062359D"/>
    <w:rsid w:val="006236E8"/>
    <w:rsid w:val="006237B5"/>
    <w:rsid w:val="006237E1"/>
    <w:rsid w:val="006238AC"/>
    <w:rsid w:val="00623904"/>
    <w:rsid w:val="00623C43"/>
    <w:rsid w:val="00623D89"/>
    <w:rsid w:val="00623E00"/>
    <w:rsid w:val="00623EC3"/>
    <w:rsid w:val="00623EEE"/>
    <w:rsid w:val="00624019"/>
    <w:rsid w:val="00624101"/>
    <w:rsid w:val="00624182"/>
    <w:rsid w:val="006242F1"/>
    <w:rsid w:val="00624318"/>
    <w:rsid w:val="006243C1"/>
    <w:rsid w:val="0062443D"/>
    <w:rsid w:val="0062459C"/>
    <w:rsid w:val="006245DF"/>
    <w:rsid w:val="0062487E"/>
    <w:rsid w:val="006248E7"/>
    <w:rsid w:val="006248EC"/>
    <w:rsid w:val="00624913"/>
    <w:rsid w:val="00624AF5"/>
    <w:rsid w:val="00624C57"/>
    <w:rsid w:val="00624C7D"/>
    <w:rsid w:val="00624E5A"/>
    <w:rsid w:val="00624E73"/>
    <w:rsid w:val="00624EA8"/>
    <w:rsid w:val="0062507B"/>
    <w:rsid w:val="00625187"/>
    <w:rsid w:val="0062518F"/>
    <w:rsid w:val="00625263"/>
    <w:rsid w:val="006254CD"/>
    <w:rsid w:val="00625530"/>
    <w:rsid w:val="00625592"/>
    <w:rsid w:val="006256A6"/>
    <w:rsid w:val="00625832"/>
    <w:rsid w:val="00625943"/>
    <w:rsid w:val="006259D4"/>
    <w:rsid w:val="00625A19"/>
    <w:rsid w:val="00625AE3"/>
    <w:rsid w:val="00625B2D"/>
    <w:rsid w:val="00625C06"/>
    <w:rsid w:val="00625C67"/>
    <w:rsid w:val="00625D0D"/>
    <w:rsid w:val="00625D45"/>
    <w:rsid w:val="00625DF9"/>
    <w:rsid w:val="00625E3A"/>
    <w:rsid w:val="00625F0C"/>
    <w:rsid w:val="00625F65"/>
    <w:rsid w:val="00626223"/>
    <w:rsid w:val="006262AE"/>
    <w:rsid w:val="00626459"/>
    <w:rsid w:val="0062689B"/>
    <w:rsid w:val="006269ED"/>
    <w:rsid w:val="00626B47"/>
    <w:rsid w:val="00626BB5"/>
    <w:rsid w:val="00626C22"/>
    <w:rsid w:val="00626D39"/>
    <w:rsid w:val="00626EA0"/>
    <w:rsid w:val="00626F8B"/>
    <w:rsid w:val="00626FBC"/>
    <w:rsid w:val="00627001"/>
    <w:rsid w:val="00627003"/>
    <w:rsid w:val="0062712D"/>
    <w:rsid w:val="00627283"/>
    <w:rsid w:val="0062743C"/>
    <w:rsid w:val="0062749B"/>
    <w:rsid w:val="006274A7"/>
    <w:rsid w:val="006274D6"/>
    <w:rsid w:val="0062754A"/>
    <w:rsid w:val="0062766F"/>
    <w:rsid w:val="006276C9"/>
    <w:rsid w:val="00627745"/>
    <w:rsid w:val="006277DB"/>
    <w:rsid w:val="00627854"/>
    <w:rsid w:val="006278F5"/>
    <w:rsid w:val="00627AE1"/>
    <w:rsid w:val="00627B59"/>
    <w:rsid w:val="00627B5F"/>
    <w:rsid w:val="00627BC6"/>
    <w:rsid w:val="00627BEF"/>
    <w:rsid w:val="00627D1F"/>
    <w:rsid w:val="00627D7F"/>
    <w:rsid w:val="00627E31"/>
    <w:rsid w:val="00627E43"/>
    <w:rsid w:val="00627EC0"/>
    <w:rsid w:val="00627FD4"/>
    <w:rsid w:val="0063000D"/>
    <w:rsid w:val="006301D1"/>
    <w:rsid w:val="00630228"/>
    <w:rsid w:val="00630229"/>
    <w:rsid w:val="0063026F"/>
    <w:rsid w:val="006302CB"/>
    <w:rsid w:val="0063035F"/>
    <w:rsid w:val="006303B9"/>
    <w:rsid w:val="006304AA"/>
    <w:rsid w:val="00630595"/>
    <w:rsid w:val="00630794"/>
    <w:rsid w:val="006307C6"/>
    <w:rsid w:val="0063096C"/>
    <w:rsid w:val="00630BDD"/>
    <w:rsid w:val="00630C78"/>
    <w:rsid w:val="00630CCA"/>
    <w:rsid w:val="00630D73"/>
    <w:rsid w:val="00630DAD"/>
    <w:rsid w:val="00630DD0"/>
    <w:rsid w:val="00630DED"/>
    <w:rsid w:val="00630E23"/>
    <w:rsid w:val="00630E93"/>
    <w:rsid w:val="00630F48"/>
    <w:rsid w:val="00631071"/>
    <w:rsid w:val="006312EF"/>
    <w:rsid w:val="00631406"/>
    <w:rsid w:val="00631433"/>
    <w:rsid w:val="00631540"/>
    <w:rsid w:val="00631564"/>
    <w:rsid w:val="0063162B"/>
    <w:rsid w:val="006316C4"/>
    <w:rsid w:val="006317CF"/>
    <w:rsid w:val="0063194D"/>
    <w:rsid w:val="006319B2"/>
    <w:rsid w:val="00631AFB"/>
    <w:rsid w:val="00631BF8"/>
    <w:rsid w:val="00631C69"/>
    <w:rsid w:val="00631EF5"/>
    <w:rsid w:val="00631F0E"/>
    <w:rsid w:val="0063200C"/>
    <w:rsid w:val="00632010"/>
    <w:rsid w:val="00632303"/>
    <w:rsid w:val="006323A5"/>
    <w:rsid w:val="00632406"/>
    <w:rsid w:val="00632448"/>
    <w:rsid w:val="006324CA"/>
    <w:rsid w:val="006326A2"/>
    <w:rsid w:val="0063274E"/>
    <w:rsid w:val="0063288B"/>
    <w:rsid w:val="006328C6"/>
    <w:rsid w:val="00632957"/>
    <w:rsid w:val="006329FB"/>
    <w:rsid w:val="00632A13"/>
    <w:rsid w:val="00632AC1"/>
    <w:rsid w:val="00632B93"/>
    <w:rsid w:val="00632BA9"/>
    <w:rsid w:val="00632C55"/>
    <w:rsid w:val="00632CC1"/>
    <w:rsid w:val="00632EB5"/>
    <w:rsid w:val="00632F87"/>
    <w:rsid w:val="00633120"/>
    <w:rsid w:val="00633136"/>
    <w:rsid w:val="006331F9"/>
    <w:rsid w:val="00633229"/>
    <w:rsid w:val="00633285"/>
    <w:rsid w:val="006332B9"/>
    <w:rsid w:val="0063331E"/>
    <w:rsid w:val="006333C3"/>
    <w:rsid w:val="006333D5"/>
    <w:rsid w:val="0063353B"/>
    <w:rsid w:val="00633639"/>
    <w:rsid w:val="00633657"/>
    <w:rsid w:val="006336D6"/>
    <w:rsid w:val="00633758"/>
    <w:rsid w:val="006337C2"/>
    <w:rsid w:val="00633819"/>
    <w:rsid w:val="00633911"/>
    <w:rsid w:val="00633963"/>
    <w:rsid w:val="006339D8"/>
    <w:rsid w:val="00633AC7"/>
    <w:rsid w:val="00633B96"/>
    <w:rsid w:val="00633CD5"/>
    <w:rsid w:val="00633D80"/>
    <w:rsid w:val="00633E24"/>
    <w:rsid w:val="00633E69"/>
    <w:rsid w:val="00633F28"/>
    <w:rsid w:val="0063411D"/>
    <w:rsid w:val="0063413A"/>
    <w:rsid w:val="006341ED"/>
    <w:rsid w:val="00634774"/>
    <w:rsid w:val="006349FD"/>
    <w:rsid w:val="00634B37"/>
    <w:rsid w:val="00634B92"/>
    <w:rsid w:val="00634C95"/>
    <w:rsid w:val="00634CD1"/>
    <w:rsid w:val="00634DC2"/>
    <w:rsid w:val="00634F32"/>
    <w:rsid w:val="00634F78"/>
    <w:rsid w:val="00634F85"/>
    <w:rsid w:val="006350BA"/>
    <w:rsid w:val="006350E0"/>
    <w:rsid w:val="006350F7"/>
    <w:rsid w:val="006350FC"/>
    <w:rsid w:val="00635179"/>
    <w:rsid w:val="00635199"/>
    <w:rsid w:val="0063519B"/>
    <w:rsid w:val="006351E3"/>
    <w:rsid w:val="00635332"/>
    <w:rsid w:val="0063535A"/>
    <w:rsid w:val="0063536A"/>
    <w:rsid w:val="0063539C"/>
    <w:rsid w:val="00635441"/>
    <w:rsid w:val="006354EB"/>
    <w:rsid w:val="0063552C"/>
    <w:rsid w:val="006355E0"/>
    <w:rsid w:val="006356FE"/>
    <w:rsid w:val="006357B6"/>
    <w:rsid w:val="0063588C"/>
    <w:rsid w:val="006358E2"/>
    <w:rsid w:val="006358F9"/>
    <w:rsid w:val="006359A3"/>
    <w:rsid w:val="00635DA3"/>
    <w:rsid w:val="00635E03"/>
    <w:rsid w:val="00635E5B"/>
    <w:rsid w:val="00635F22"/>
    <w:rsid w:val="00635FB2"/>
    <w:rsid w:val="00635FFD"/>
    <w:rsid w:val="00636052"/>
    <w:rsid w:val="00636115"/>
    <w:rsid w:val="006362CE"/>
    <w:rsid w:val="00636360"/>
    <w:rsid w:val="006363CE"/>
    <w:rsid w:val="006364BF"/>
    <w:rsid w:val="00636550"/>
    <w:rsid w:val="006365A8"/>
    <w:rsid w:val="00636779"/>
    <w:rsid w:val="0063691D"/>
    <w:rsid w:val="0063694E"/>
    <w:rsid w:val="00636BC5"/>
    <w:rsid w:val="00636F0D"/>
    <w:rsid w:val="00636FDE"/>
    <w:rsid w:val="00637310"/>
    <w:rsid w:val="00637311"/>
    <w:rsid w:val="0063768B"/>
    <w:rsid w:val="00637954"/>
    <w:rsid w:val="00637AAA"/>
    <w:rsid w:val="00637BB1"/>
    <w:rsid w:val="00637C66"/>
    <w:rsid w:val="00637D36"/>
    <w:rsid w:val="00637DD2"/>
    <w:rsid w:val="00637E44"/>
    <w:rsid w:val="00637EC2"/>
    <w:rsid w:val="00637ED3"/>
    <w:rsid w:val="00640010"/>
    <w:rsid w:val="00640074"/>
    <w:rsid w:val="006402CC"/>
    <w:rsid w:val="00640369"/>
    <w:rsid w:val="0064043A"/>
    <w:rsid w:val="00640590"/>
    <w:rsid w:val="006405B0"/>
    <w:rsid w:val="0064063C"/>
    <w:rsid w:val="006406C9"/>
    <w:rsid w:val="0064076E"/>
    <w:rsid w:val="006407EF"/>
    <w:rsid w:val="00640893"/>
    <w:rsid w:val="0064089E"/>
    <w:rsid w:val="00640976"/>
    <w:rsid w:val="00640A06"/>
    <w:rsid w:val="00640A2E"/>
    <w:rsid w:val="00640B64"/>
    <w:rsid w:val="00640BBA"/>
    <w:rsid w:val="00640BF3"/>
    <w:rsid w:val="00640C0D"/>
    <w:rsid w:val="00640CC9"/>
    <w:rsid w:val="00640DF7"/>
    <w:rsid w:val="00640EAE"/>
    <w:rsid w:val="00640EAF"/>
    <w:rsid w:val="00640FCE"/>
    <w:rsid w:val="00641109"/>
    <w:rsid w:val="0064119C"/>
    <w:rsid w:val="0064133B"/>
    <w:rsid w:val="00641546"/>
    <w:rsid w:val="006415B2"/>
    <w:rsid w:val="00641634"/>
    <w:rsid w:val="00641635"/>
    <w:rsid w:val="00641649"/>
    <w:rsid w:val="006416CA"/>
    <w:rsid w:val="006416F0"/>
    <w:rsid w:val="0064185C"/>
    <w:rsid w:val="006418ED"/>
    <w:rsid w:val="00641B36"/>
    <w:rsid w:val="00641B7F"/>
    <w:rsid w:val="00641BBB"/>
    <w:rsid w:val="00641CB0"/>
    <w:rsid w:val="00641D61"/>
    <w:rsid w:val="00641DF5"/>
    <w:rsid w:val="00641E1B"/>
    <w:rsid w:val="00641FD5"/>
    <w:rsid w:val="0064207C"/>
    <w:rsid w:val="00642187"/>
    <w:rsid w:val="0064218B"/>
    <w:rsid w:val="00642199"/>
    <w:rsid w:val="006423C1"/>
    <w:rsid w:val="00642485"/>
    <w:rsid w:val="0064249A"/>
    <w:rsid w:val="0064252D"/>
    <w:rsid w:val="00642548"/>
    <w:rsid w:val="006426B8"/>
    <w:rsid w:val="006426D1"/>
    <w:rsid w:val="00642840"/>
    <w:rsid w:val="00642951"/>
    <w:rsid w:val="00642A90"/>
    <w:rsid w:val="00642D73"/>
    <w:rsid w:val="00642DB3"/>
    <w:rsid w:val="00642E04"/>
    <w:rsid w:val="00642EDC"/>
    <w:rsid w:val="00643051"/>
    <w:rsid w:val="006430D9"/>
    <w:rsid w:val="0064319D"/>
    <w:rsid w:val="00643211"/>
    <w:rsid w:val="0064322E"/>
    <w:rsid w:val="00643291"/>
    <w:rsid w:val="00643376"/>
    <w:rsid w:val="00643388"/>
    <w:rsid w:val="006434D3"/>
    <w:rsid w:val="006434DB"/>
    <w:rsid w:val="00643532"/>
    <w:rsid w:val="006436F1"/>
    <w:rsid w:val="00643883"/>
    <w:rsid w:val="006438EC"/>
    <w:rsid w:val="00643983"/>
    <w:rsid w:val="006439C8"/>
    <w:rsid w:val="00643ACE"/>
    <w:rsid w:val="00643AF4"/>
    <w:rsid w:val="00643C6D"/>
    <w:rsid w:val="00643C7A"/>
    <w:rsid w:val="00643DCA"/>
    <w:rsid w:val="00643EA5"/>
    <w:rsid w:val="00643FA3"/>
    <w:rsid w:val="0064437A"/>
    <w:rsid w:val="00644638"/>
    <w:rsid w:val="0064468E"/>
    <w:rsid w:val="00644696"/>
    <w:rsid w:val="00644792"/>
    <w:rsid w:val="00644817"/>
    <w:rsid w:val="00644975"/>
    <w:rsid w:val="006449E3"/>
    <w:rsid w:val="00644A20"/>
    <w:rsid w:val="00644B49"/>
    <w:rsid w:val="00644BEB"/>
    <w:rsid w:val="00644DD7"/>
    <w:rsid w:val="006450ED"/>
    <w:rsid w:val="0064516F"/>
    <w:rsid w:val="006451BB"/>
    <w:rsid w:val="00645209"/>
    <w:rsid w:val="006452B6"/>
    <w:rsid w:val="006453A1"/>
    <w:rsid w:val="006453DE"/>
    <w:rsid w:val="006453E8"/>
    <w:rsid w:val="00645646"/>
    <w:rsid w:val="006457A4"/>
    <w:rsid w:val="00645892"/>
    <w:rsid w:val="00645AAD"/>
    <w:rsid w:val="00645B1D"/>
    <w:rsid w:val="00645B6B"/>
    <w:rsid w:val="00645C58"/>
    <w:rsid w:val="00645CA8"/>
    <w:rsid w:val="00645F3E"/>
    <w:rsid w:val="00645F94"/>
    <w:rsid w:val="00645FD7"/>
    <w:rsid w:val="006460BC"/>
    <w:rsid w:val="00646178"/>
    <w:rsid w:val="006461AB"/>
    <w:rsid w:val="0064620F"/>
    <w:rsid w:val="00646277"/>
    <w:rsid w:val="006465C5"/>
    <w:rsid w:val="006467BE"/>
    <w:rsid w:val="006467ED"/>
    <w:rsid w:val="00646847"/>
    <w:rsid w:val="00646879"/>
    <w:rsid w:val="006469B7"/>
    <w:rsid w:val="00646A03"/>
    <w:rsid w:val="00646BEC"/>
    <w:rsid w:val="00646C54"/>
    <w:rsid w:val="00646C8E"/>
    <w:rsid w:val="00646D67"/>
    <w:rsid w:val="00646D90"/>
    <w:rsid w:val="00646EE3"/>
    <w:rsid w:val="00646EF4"/>
    <w:rsid w:val="00646FA5"/>
    <w:rsid w:val="00647189"/>
    <w:rsid w:val="00647211"/>
    <w:rsid w:val="0064745E"/>
    <w:rsid w:val="006474F5"/>
    <w:rsid w:val="00647573"/>
    <w:rsid w:val="006475B7"/>
    <w:rsid w:val="00647667"/>
    <w:rsid w:val="006477DE"/>
    <w:rsid w:val="006477EB"/>
    <w:rsid w:val="00647A1C"/>
    <w:rsid w:val="00647AE8"/>
    <w:rsid w:val="00647B0D"/>
    <w:rsid w:val="00647B7B"/>
    <w:rsid w:val="00647C28"/>
    <w:rsid w:val="00647C95"/>
    <w:rsid w:val="00647D96"/>
    <w:rsid w:val="00647DF4"/>
    <w:rsid w:val="00647FCB"/>
    <w:rsid w:val="006500A0"/>
    <w:rsid w:val="00650110"/>
    <w:rsid w:val="00650111"/>
    <w:rsid w:val="0065020A"/>
    <w:rsid w:val="006502EE"/>
    <w:rsid w:val="006506EC"/>
    <w:rsid w:val="0065070C"/>
    <w:rsid w:val="006507AD"/>
    <w:rsid w:val="006509F3"/>
    <w:rsid w:val="00650B0B"/>
    <w:rsid w:val="00650B32"/>
    <w:rsid w:val="00650C6C"/>
    <w:rsid w:val="00650DF3"/>
    <w:rsid w:val="00650E40"/>
    <w:rsid w:val="00650E7B"/>
    <w:rsid w:val="00650FD1"/>
    <w:rsid w:val="00651018"/>
    <w:rsid w:val="00651065"/>
    <w:rsid w:val="006511BC"/>
    <w:rsid w:val="00651227"/>
    <w:rsid w:val="0065125A"/>
    <w:rsid w:val="00651267"/>
    <w:rsid w:val="00651269"/>
    <w:rsid w:val="006512A0"/>
    <w:rsid w:val="006512B2"/>
    <w:rsid w:val="0065135B"/>
    <w:rsid w:val="00651365"/>
    <w:rsid w:val="0065137D"/>
    <w:rsid w:val="006513F9"/>
    <w:rsid w:val="0065156E"/>
    <w:rsid w:val="006515FC"/>
    <w:rsid w:val="0065173A"/>
    <w:rsid w:val="00651742"/>
    <w:rsid w:val="0065177B"/>
    <w:rsid w:val="00651814"/>
    <w:rsid w:val="00651818"/>
    <w:rsid w:val="006518DB"/>
    <w:rsid w:val="00651962"/>
    <w:rsid w:val="006519EA"/>
    <w:rsid w:val="006519F8"/>
    <w:rsid w:val="00651A27"/>
    <w:rsid w:val="00651B09"/>
    <w:rsid w:val="00651CA3"/>
    <w:rsid w:val="00651DD5"/>
    <w:rsid w:val="00651E01"/>
    <w:rsid w:val="00651E82"/>
    <w:rsid w:val="00651FA1"/>
    <w:rsid w:val="00652019"/>
    <w:rsid w:val="0065201E"/>
    <w:rsid w:val="006521D9"/>
    <w:rsid w:val="006521F6"/>
    <w:rsid w:val="00652228"/>
    <w:rsid w:val="006523F2"/>
    <w:rsid w:val="006523F4"/>
    <w:rsid w:val="00652464"/>
    <w:rsid w:val="00652519"/>
    <w:rsid w:val="0065253F"/>
    <w:rsid w:val="00652788"/>
    <w:rsid w:val="006528A9"/>
    <w:rsid w:val="006529D3"/>
    <w:rsid w:val="00652AA9"/>
    <w:rsid w:val="00652AC8"/>
    <w:rsid w:val="00652ACA"/>
    <w:rsid w:val="00652C17"/>
    <w:rsid w:val="00652CCB"/>
    <w:rsid w:val="00652CED"/>
    <w:rsid w:val="00652F74"/>
    <w:rsid w:val="00652FEA"/>
    <w:rsid w:val="00653296"/>
    <w:rsid w:val="006532DF"/>
    <w:rsid w:val="0065330B"/>
    <w:rsid w:val="00653331"/>
    <w:rsid w:val="0065340C"/>
    <w:rsid w:val="0065349E"/>
    <w:rsid w:val="00653511"/>
    <w:rsid w:val="006535A2"/>
    <w:rsid w:val="006538FC"/>
    <w:rsid w:val="00653934"/>
    <w:rsid w:val="0065393D"/>
    <w:rsid w:val="0065398A"/>
    <w:rsid w:val="006539EA"/>
    <w:rsid w:val="00653B94"/>
    <w:rsid w:val="00653C2C"/>
    <w:rsid w:val="00653E69"/>
    <w:rsid w:val="006540AB"/>
    <w:rsid w:val="0065411A"/>
    <w:rsid w:val="006542D6"/>
    <w:rsid w:val="00654378"/>
    <w:rsid w:val="0065437E"/>
    <w:rsid w:val="006543A0"/>
    <w:rsid w:val="0065446C"/>
    <w:rsid w:val="006544DD"/>
    <w:rsid w:val="00654546"/>
    <w:rsid w:val="006547F8"/>
    <w:rsid w:val="006548BC"/>
    <w:rsid w:val="006548F3"/>
    <w:rsid w:val="00654BBA"/>
    <w:rsid w:val="00654C9C"/>
    <w:rsid w:val="00654D57"/>
    <w:rsid w:val="00654DAF"/>
    <w:rsid w:val="00654DBA"/>
    <w:rsid w:val="00654EEC"/>
    <w:rsid w:val="00654FF3"/>
    <w:rsid w:val="00655083"/>
    <w:rsid w:val="0065508E"/>
    <w:rsid w:val="006551A2"/>
    <w:rsid w:val="006551DD"/>
    <w:rsid w:val="006553A9"/>
    <w:rsid w:val="00655583"/>
    <w:rsid w:val="006555B5"/>
    <w:rsid w:val="0065560A"/>
    <w:rsid w:val="006557D9"/>
    <w:rsid w:val="00655973"/>
    <w:rsid w:val="00655A9A"/>
    <w:rsid w:val="00655B18"/>
    <w:rsid w:val="00655B3F"/>
    <w:rsid w:val="00655B4B"/>
    <w:rsid w:val="00655B5B"/>
    <w:rsid w:val="00655D02"/>
    <w:rsid w:val="00655DF8"/>
    <w:rsid w:val="00655E1D"/>
    <w:rsid w:val="00655E53"/>
    <w:rsid w:val="00655F46"/>
    <w:rsid w:val="00655F9F"/>
    <w:rsid w:val="00656064"/>
    <w:rsid w:val="0065609D"/>
    <w:rsid w:val="006560AF"/>
    <w:rsid w:val="006561AD"/>
    <w:rsid w:val="006561EB"/>
    <w:rsid w:val="00656428"/>
    <w:rsid w:val="0065642E"/>
    <w:rsid w:val="0065646B"/>
    <w:rsid w:val="0065647B"/>
    <w:rsid w:val="0065647E"/>
    <w:rsid w:val="00656582"/>
    <w:rsid w:val="006565E4"/>
    <w:rsid w:val="00656648"/>
    <w:rsid w:val="00656693"/>
    <w:rsid w:val="006568A9"/>
    <w:rsid w:val="00656978"/>
    <w:rsid w:val="00656A4A"/>
    <w:rsid w:val="00656ABF"/>
    <w:rsid w:val="00656B4D"/>
    <w:rsid w:val="00656D31"/>
    <w:rsid w:val="00656D8A"/>
    <w:rsid w:val="00656EEE"/>
    <w:rsid w:val="00656F1E"/>
    <w:rsid w:val="00656F6C"/>
    <w:rsid w:val="006570AD"/>
    <w:rsid w:val="0065720F"/>
    <w:rsid w:val="00657263"/>
    <w:rsid w:val="00657277"/>
    <w:rsid w:val="006573FB"/>
    <w:rsid w:val="006574BA"/>
    <w:rsid w:val="00657763"/>
    <w:rsid w:val="006577AA"/>
    <w:rsid w:val="0065785E"/>
    <w:rsid w:val="00657A4E"/>
    <w:rsid w:val="00657ADC"/>
    <w:rsid w:val="00657B8A"/>
    <w:rsid w:val="00657C37"/>
    <w:rsid w:val="00657C89"/>
    <w:rsid w:val="00657D9A"/>
    <w:rsid w:val="00657E4D"/>
    <w:rsid w:val="00657FCF"/>
    <w:rsid w:val="00660039"/>
    <w:rsid w:val="00660074"/>
    <w:rsid w:val="006600BF"/>
    <w:rsid w:val="00660118"/>
    <w:rsid w:val="00660189"/>
    <w:rsid w:val="006601A9"/>
    <w:rsid w:val="006601C6"/>
    <w:rsid w:val="00660232"/>
    <w:rsid w:val="006602BE"/>
    <w:rsid w:val="006602CD"/>
    <w:rsid w:val="006603F0"/>
    <w:rsid w:val="0066044E"/>
    <w:rsid w:val="0066048F"/>
    <w:rsid w:val="006604E1"/>
    <w:rsid w:val="0066058C"/>
    <w:rsid w:val="006605A9"/>
    <w:rsid w:val="006605B6"/>
    <w:rsid w:val="006605EC"/>
    <w:rsid w:val="0066060D"/>
    <w:rsid w:val="0066062F"/>
    <w:rsid w:val="00660639"/>
    <w:rsid w:val="00660783"/>
    <w:rsid w:val="00660839"/>
    <w:rsid w:val="006608A5"/>
    <w:rsid w:val="006608D8"/>
    <w:rsid w:val="006608EB"/>
    <w:rsid w:val="00660B53"/>
    <w:rsid w:val="00660BCD"/>
    <w:rsid w:val="00660CB5"/>
    <w:rsid w:val="00660D3C"/>
    <w:rsid w:val="00660D56"/>
    <w:rsid w:val="00660D80"/>
    <w:rsid w:val="00660ECF"/>
    <w:rsid w:val="00660F27"/>
    <w:rsid w:val="0066105B"/>
    <w:rsid w:val="00661259"/>
    <w:rsid w:val="0066128B"/>
    <w:rsid w:val="006613C3"/>
    <w:rsid w:val="0066148D"/>
    <w:rsid w:val="00661506"/>
    <w:rsid w:val="0066168E"/>
    <w:rsid w:val="006616E5"/>
    <w:rsid w:val="006616EC"/>
    <w:rsid w:val="00661880"/>
    <w:rsid w:val="00661A63"/>
    <w:rsid w:val="00661C7B"/>
    <w:rsid w:val="00661D9F"/>
    <w:rsid w:val="00661E3B"/>
    <w:rsid w:val="00661E5E"/>
    <w:rsid w:val="00661F77"/>
    <w:rsid w:val="0066213D"/>
    <w:rsid w:val="00662207"/>
    <w:rsid w:val="0066247A"/>
    <w:rsid w:val="006624C9"/>
    <w:rsid w:val="00662600"/>
    <w:rsid w:val="00662695"/>
    <w:rsid w:val="006626DE"/>
    <w:rsid w:val="0066280A"/>
    <w:rsid w:val="00662819"/>
    <w:rsid w:val="00662869"/>
    <w:rsid w:val="006628E8"/>
    <w:rsid w:val="00662969"/>
    <w:rsid w:val="0066297C"/>
    <w:rsid w:val="00662989"/>
    <w:rsid w:val="006629D9"/>
    <w:rsid w:val="00662A48"/>
    <w:rsid w:val="00662F04"/>
    <w:rsid w:val="00662FB2"/>
    <w:rsid w:val="00662FE6"/>
    <w:rsid w:val="0066301E"/>
    <w:rsid w:val="00663026"/>
    <w:rsid w:val="006630A5"/>
    <w:rsid w:val="006630DB"/>
    <w:rsid w:val="0066319D"/>
    <w:rsid w:val="006631DF"/>
    <w:rsid w:val="006631F1"/>
    <w:rsid w:val="00663244"/>
    <w:rsid w:val="00663302"/>
    <w:rsid w:val="0066338D"/>
    <w:rsid w:val="00663484"/>
    <w:rsid w:val="00663512"/>
    <w:rsid w:val="006635C0"/>
    <w:rsid w:val="0066366A"/>
    <w:rsid w:val="006636C6"/>
    <w:rsid w:val="006636E1"/>
    <w:rsid w:val="00663781"/>
    <w:rsid w:val="006637B0"/>
    <w:rsid w:val="00663888"/>
    <w:rsid w:val="006638EF"/>
    <w:rsid w:val="0066398A"/>
    <w:rsid w:val="00663B43"/>
    <w:rsid w:val="00663C0B"/>
    <w:rsid w:val="00663CD6"/>
    <w:rsid w:val="00663D17"/>
    <w:rsid w:val="00663D5A"/>
    <w:rsid w:val="00663EA5"/>
    <w:rsid w:val="00663EF1"/>
    <w:rsid w:val="006642A0"/>
    <w:rsid w:val="006642F5"/>
    <w:rsid w:val="006644BC"/>
    <w:rsid w:val="0066463B"/>
    <w:rsid w:val="0066464E"/>
    <w:rsid w:val="00664670"/>
    <w:rsid w:val="006646A5"/>
    <w:rsid w:val="006646E5"/>
    <w:rsid w:val="0066476D"/>
    <w:rsid w:val="006647EF"/>
    <w:rsid w:val="00664802"/>
    <w:rsid w:val="0066490F"/>
    <w:rsid w:val="00664A8D"/>
    <w:rsid w:val="00664B27"/>
    <w:rsid w:val="00664B2E"/>
    <w:rsid w:val="00664B54"/>
    <w:rsid w:val="00664C09"/>
    <w:rsid w:val="00664C1B"/>
    <w:rsid w:val="00664C1C"/>
    <w:rsid w:val="00664C23"/>
    <w:rsid w:val="00664CB4"/>
    <w:rsid w:val="00664DF2"/>
    <w:rsid w:val="00664E28"/>
    <w:rsid w:val="00664E2D"/>
    <w:rsid w:val="00664EE2"/>
    <w:rsid w:val="0066502D"/>
    <w:rsid w:val="0066504C"/>
    <w:rsid w:val="00665078"/>
    <w:rsid w:val="00665188"/>
    <w:rsid w:val="00665293"/>
    <w:rsid w:val="00665418"/>
    <w:rsid w:val="006654C4"/>
    <w:rsid w:val="006654CB"/>
    <w:rsid w:val="0066554A"/>
    <w:rsid w:val="00665550"/>
    <w:rsid w:val="006655CB"/>
    <w:rsid w:val="00665622"/>
    <w:rsid w:val="00665623"/>
    <w:rsid w:val="0066564C"/>
    <w:rsid w:val="0066567D"/>
    <w:rsid w:val="00665686"/>
    <w:rsid w:val="00665714"/>
    <w:rsid w:val="00665735"/>
    <w:rsid w:val="006657A3"/>
    <w:rsid w:val="00665816"/>
    <w:rsid w:val="006658AB"/>
    <w:rsid w:val="006659E1"/>
    <w:rsid w:val="00665AA7"/>
    <w:rsid w:val="00665AE0"/>
    <w:rsid w:val="00665B02"/>
    <w:rsid w:val="00665B93"/>
    <w:rsid w:val="00665BAF"/>
    <w:rsid w:val="00665C8E"/>
    <w:rsid w:val="00665C95"/>
    <w:rsid w:val="00665D01"/>
    <w:rsid w:val="00665D24"/>
    <w:rsid w:val="00665DD8"/>
    <w:rsid w:val="00665E85"/>
    <w:rsid w:val="00665F6D"/>
    <w:rsid w:val="00666268"/>
    <w:rsid w:val="00666361"/>
    <w:rsid w:val="006664DF"/>
    <w:rsid w:val="00666527"/>
    <w:rsid w:val="006666ED"/>
    <w:rsid w:val="0066671C"/>
    <w:rsid w:val="00666782"/>
    <w:rsid w:val="00666853"/>
    <w:rsid w:val="006668B3"/>
    <w:rsid w:val="00666AFB"/>
    <w:rsid w:val="00666BF5"/>
    <w:rsid w:val="00666C06"/>
    <w:rsid w:val="00666D16"/>
    <w:rsid w:val="00666DA2"/>
    <w:rsid w:val="00666DA9"/>
    <w:rsid w:val="00666F40"/>
    <w:rsid w:val="00666FD9"/>
    <w:rsid w:val="0066701B"/>
    <w:rsid w:val="0066703A"/>
    <w:rsid w:val="00667123"/>
    <w:rsid w:val="006672F6"/>
    <w:rsid w:val="00667337"/>
    <w:rsid w:val="0066735E"/>
    <w:rsid w:val="006673B8"/>
    <w:rsid w:val="00667470"/>
    <w:rsid w:val="0066753A"/>
    <w:rsid w:val="006675DE"/>
    <w:rsid w:val="006675F6"/>
    <w:rsid w:val="00667716"/>
    <w:rsid w:val="00667724"/>
    <w:rsid w:val="006677F3"/>
    <w:rsid w:val="0066789B"/>
    <w:rsid w:val="006678A7"/>
    <w:rsid w:val="00667958"/>
    <w:rsid w:val="00667ACD"/>
    <w:rsid w:val="00667B5E"/>
    <w:rsid w:val="00667BDF"/>
    <w:rsid w:val="00667DB1"/>
    <w:rsid w:val="00667E08"/>
    <w:rsid w:val="00667E5A"/>
    <w:rsid w:val="00667E6F"/>
    <w:rsid w:val="00667F5B"/>
    <w:rsid w:val="00667F97"/>
    <w:rsid w:val="006701FE"/>
    <w:rsid w:val="00670206"/>
    <w:rsid w:val="00670209"/>
    <w:rsid w:val="00670235"/>
    <w:rsid w:val="006702C6"/>
    <w:rsid w:val="00670309"/>
    <w:rsid w:val="0067030E"/>
    <w:rsid w:val="0067043B"/>
    <w:rsid w:val="00670498"/>
    <w:rsid w:val="0067067A"/>
    <w:rsid w:val="00670702"/>
    <w:rsid w:val="006709BF"/>
    <w:rsid w:val="00670A47"/>
    <w:rsid w:val="00670B5D"/>
    <w:rsid w:val="00670B76"/>
    <w:rsid w:val="00670C4B"/>
    <w:rsid w:val="00670C5F"/>
    <w:rsid w:val="00670D3A"/>
    <w:rsid w:val="00670E17"/>
    <w:rsid w:val="00670E53"/>
    <w:rsid w:val="00670F2D"/>
    <w:rsid w:val="00670F81"/>
    <w:rsid w:val="00670F86"/>
    <w:rsid w:val="00670FB3"/>
    <w:rsid w:val="0067103F"/>
    <w:rsid w:val="0067104B"/>
    <w:rsid w:val="0067108C"/>
    <w:rsid w:val="006712CE"/>
    <w:rsid w:val="00671343"/>
    <w:rsid w:val="00671992"/>
    <w:rsid w:val="00671A2B"/>
    <w:rsid w:val="00671BE2"/>
    <w:rsid w:val="00671C65"/>
    <w:rsid w:val="00671C8A"/>
    <w:rsid w:val="00671E34"/>
    <w:rsid w:val="00671EC4"/>
    <w:rsid w:val="00671EF8"/>
    <w:rsid w:val="00671F09"/>
    <w:rsid w:val="00671F96"/>
    <w:rsid w:val="006720CC"/>
    <w:rsid w:val="00672191"/>
    <w:rsid w:val="00672246"/>
    <w:rsid w:val="0067228C"/>
    <w:rsid w:val="00672306"/>
    <w:rsid w:val="00672381"/>
    <w:rsid w:val="00672415"/>
    <w:rsid w:val="00672477"/>
    <w:rsid w:val="0067250D"/>
    <w:rsid w:val="00672516"/>
    <w:rsid w:val="00672701"/>
    <w:rsid w:val="0067274E"/>
    <w:rsid w:val="0067277B"/>
    <w:rsid w:val="006727EC"/>
    <w:rsid w:val="00672979"/>
    <w:rsid w:val="00672A4F"/>
    <w:rsid w:val="00672B74"/>
    <w:rsid w:val="00672CE8"/>
    <w:rsid w:val="00672D37"/>
    <w:rsid w:val="00672EB2"/>
    <w:rsid w:val="00672F57"/>
    <w:rsid w:val="00673143"/>
    <w:rsid w:val="00673254"/>
    <w:rsid w:val="0067326F"/>
    <w:rsid w:val="0067343D"/>
    <w:rsid w:val="00673524"/>
    <w:rsid w:val="00673638"/>
    <w:rsid w:val="00673662"/>
    <w:rsid w:val="00673668"/>
    <w:rsid w:val="00673761"/>
    <w:rsid w:val="00673798"/>
    <w:rsid w:val="00673857"/>
    <w:rsid w:val="006738EF"/>
    <w:rsid w:val="0067393C"/>
    <w:rsid w:val="00673982"/>
    <w:rsid w:val="006739BF"/>
    <w:rsid w:val="006739F4"/>
    <w:rsid w:val="00673C79"/>
    <w:rsid w:val="00673C98"/>
    <w:rsid w:val="00673CB0"/>
    <w:rsid w:val="00673DCC"/>
    <w:rsid w:val="00673E07"/>
    <w:rsid w:val="00673EA5"/>
    <w:rsid w:val="00673F0E"/>
    <w:rsid w:val="00673FC8"/>
    <w:rsid w:val="0067402F"/>
    <w:rsid w:val="006740BD"/>
    <w:rsid w:val="006740F9"/>
    <w:rsid w:val="00674287"/>
    <w:rsid w:val="00674319"/>
    <w:rsid w:val="0067438E"/>
    <w:rsid w:val="006743CA"/>
    <w:rsid w:val="0067442B"/>
    <w:rsid w:val="0067448E"/>
    <w:rsid w:val="006744CF"/>
    <w:rsid w:val="0067453D"/>
    <w:rsid w:val="006746A2"/>
    <w:rsid w:val="006747C8"/>
    <w:rsid w:val="006748D2"/>
    <w:rsid w:val="006748D5"/>
    <w:rsid w:val="00674955"/>
    <w:rsid w:val="00674957"/>
    <w:rsid w:val="0067497D"/>
    <w:rsid w:val="0067499B"/>
    <w:rsid w:val="006749B9"/>
    <w:rsid w:val="00674A56"/>
    <w:rsid w:val="00674B07"/>
    <w:rsid w:val="00674B83"/>
    <w:rsid w:val="00674BE0"/>
    <w:rsid w:val="00674C47"/>
    <w:rsid w:val="00674D5C"/>
    <w:rsid w:val="00674DBF"/>
    <w:rsid w:val="0067507B"/>
    <w:rsid w:val="00675095"/>
    <w:rsid w:val="006750F6"/>
    <w:rsid w:val="006751AC"/>
    <w:rsid w:val="006751AF"/>
    <w:rsid w:val="006752E2"/>
    <w:rsid w:val="0067541B"/>
    <w:rsid w:val="0067543C"/>
    <w:rsid w:val="0067543D"/>
    <w:rsid w:val="0067556D"/>
    <w:rsid w:val="006755BE"/>
    <w:rsid w:val="006755D5"/>
    <w:rsid w:val="006755FF"/>
    <w:rsid w:val="00675753"/>
    <w:rsid w:val="006757C9"/>
    <w:rsid w:val="006758A6"/>
    <w:rsid w:val="006758C0"/>
    <w:rsid w:val="00675917"/>
    <w:rsid w:val="006759FC"/>
    <w:rsid w:val="00675A7B"/>
    <w:rsid w:val="00675AEC"/>
    <w:rsid w:val="00675C73"/>
    <w:rsid w:val="00675CC1"/>
    <w:rsid w:val="00675D88"/>
    <w:rsid w:val="00675DE5"/>
    <w:rsid w:val="00675F7C"/>
    <w:rsid w:val="00676016"/>
    <w:rsid w:val="00676019"/>
    <w:rsid w:val="00676037"/>
    <w:rsid w:val="006760F9"/>
    <w:rsid w:val="00676179"/>
    <w:rsid w:val="0067618F"/>
    <w:rsid w:val="0067629C"/>
    <w:rsid w:val="00676484"/>
    <w:rsid w:val="0067649B"/>
    <w:rsid w:val="006764A2"/>
    <w:rsid w:val="006764AD"/>
    <w:rsid w:val="00676668"/>
    <w:rsid w:val="006766EE"/>
    <w:rsid w:val="0067686F"/>
    <w:rsid w:val="00676987"/>
    <w:rsid w:val="006769FB"/>
    <w:rsid w:val="00676B2C"/>
    <w:rsid w:val="00676B4E"/>
    <w:rsid w:val="00676BA3"/>
    <w:rsid w:val="00676C04"/>
    <w:rsid w:val="00676C41"/>
    <w:rsid w:val="00676D4E"/>
    <w:rsid w:val="00676D74"/>
    <w:rsid w:val="00676DE8"/>
    <w:rsid w:val="00676E37"/>
    <w:rsid w:val="00676EDF"/>
    <w:rsid w:val="00676F8D"/>
    <w:rsid w:val="00677092"/>
    <w:rsid w:val="006770C6"/>
    <w:rsid w:val="00677143"/>
    <w:rsid w:val="00677151"/>
    <w:rsid w:val="00677156"/>
    <w:rsid w:val="006771E2"/>
    <w:rsid w:val="006773F4"/>
    <w:rsid w:val="00677424"/>
    <w:rsid w:val="006774B4"/>
    <w:rsid w:val="00677569"/>
    <w:rsid w:val="006776B4"/>
    <w:rsid w:val="0067770C"/>
    <w:rsid w:val="0067777D"/>
    <w:rsid w:val="00677786"/>
    <w:rsid w:val="00677944"/>
    <w:rsid w:val="006779D3"/>
    <w:rsid w:val="00677ADF"/>
    <w:rsid w:val="00677B3B"/>
    <w:rsid w:val="00677B86"/>
    <w:rsid w:val="00677BD7"/>
    <w:rsid w:val="00677D2C"/>
    <w:rsid w:val="00677D80"/>
    <w:rsid w:val="00677E29"/>
    <w:rsid w:val="00677EA5"/>
    <w:rsid w:val="00677F5A"/>
    <w:rsid w:val="006800A6"/>
    <w:rsid w:val="006800AC"/>
    <w:rsid w:val="00680231"/>
    <w:rsid w:val="00680283"/>
    <w:rsid w:val="0068028D"/>
    <w:rsid w:val="00680466"/>
    <w:rsid w:val="006804B8"/>
    <w:rsid w:val="0068052E"/>
    <w:rsid w:val="006805E0"/>
    <w:rsid w:val="006805EF"/>
    <w:rsid w:val="00680703"/>
    <w:rsid w:val="0068075C"/>
    <w:rsid w:val="006808F2"/>
    <w:rsid w:val="00680C2B"/>
    <w:rsid w:val="00680C59"/>
    <w:rsid w:val="00680CF7"/>
    <w:rsid w:val="00680EEA"/>
    <w:rsid w:val="0068114A"/>
    <w:rsid w:val="00681168"/>
    <w:rsid w:val="0068116B"/>
    <w:rsid w:val="006811C0"/>
    <w:rsid w:val="0068121A"/>
    <w:rsid w:val="00681284"/>
    <w:rsid w:val="0068138B"/>
    <w:rsid w:val="006814CC"/>
    <w:rsid w:val="006815B3"/>
    <w:rsid w:val="006815E2"/>
    <w:rsid w:val="00681709"/>
    <w:rsid w:val="00681808"/>
    <w:rsid w:val="00681840"/>
    <w:rsid w:val="006819B9"/>
    <w:rsid w:val="006819F0"/>
    <w:rsid w:val="00681AA0"/>
    <w:rsid w:val="00681B02"/>
    <w:rsid w:val="00681B58"/>
    <w:rsid w:val="00681CA7"/>
    <w:rsid w:val="00681CEB"/>
    <w:rsid w:val="00681E2B"/>
    <w:rsid w:val="00681F5F"/>
    <w:rsid w:val="00681F99"/>
    <w:rsid w:val="00681FCB"/>
    <w:rsid w:val="0068201F"/>
    <w:rsid w:val="00682095"/>
    <w:rsid w:val="006820B3"/>
    <w:rsid w:val="00682171"/>
    <w:rsid w:val="0068219C"/>
    <w:rsid w:val="006821F4"/>
    <w:rsid w:val="00682413"/>
    <w:rsid w:val="00682489"/>
    <w:rsid w:val="0068252A"/>
    <w:rsid w:val="00682598"/>
    <w:rsid w:val="00682817"/>
    <w:rsid w:val="006828E3"/>
    <w:rsid w:val="006828F0"/>
    <w:rsid w:val="006829AB"/>
    <w:rsid w:val="006829D9"/>
    <w:rsid w:val="00682B6D"/>
    <w:rsid w:val="00682C35"/>
    <w:rsid w:val="00682C4E"/>
    <w:rsid w:val="00682D49"/>
    <w:rsid w:val="00682F37"/>
    <w:rsid w:val="00682F7E"/>
    <w:rsid w:val="00682FA7"/>
    <w:rsid w:val="00682FC0"/>
    <w:rsid w:val="0068307F"/>
    <w:rsid w:val="006830A0"/>
    <w:rsid w:val="006830B7"/>
    <w:rsid w:val="0068319F"/>
    <w:rsid w:val="006834D1"/>
    <w:rsid w:val="006834E8"/>
    <w:rsid w:val="0068351E"/>
    <w:rsid w:val="00683767"/>
    <w:rsid w:val="00683791"/>
    <w:rsid w:val="006837DD"/>
    <w:rsid w:val="006837DF"/>
    <w:rsid w:val="006837EE"/>
    <w:rsid w:val="00683910"/>
    <w:rsid w:val="006839C4"/>
    <w:rsid w:val="00683ABE"/>
    <w:rsid w:val="00683B7E"/>
    <w:rsid w:val="00683BD3"/>
    <w:rsid w:val="00683CA2"/>
    <w:rsid w:val="00683D73"/>
    <w:rsid w:val="00683DAE"/>
    <w:rsid w:val="00683E92"/>
    <w:rsid w:val="00683F56"/>
    <w:rsid w:val="00683F7B"/>
    <w:rsid w:val="00684016"/>
    <w:rsid w:val="00684130"/>
    <w:rsid w:val="006841FF"/>
    <w:rsid w:val="0068443C"/>
    <w:rsid w:val="00684445"/>
    <w:rsid w:val="006844FB"/>
    <w:rsid w:val="00684549"/>
    <w:rsid w:val="00684567"/>
    <w:rsid w:val="00684598"/>
    <w:rsid w:val="006845AB"/>
    <w:rsid w:val="0068465A"/>
    <w:rsid w:val="00684673"/>
    <w:rsid w:val="006847BD"/>
    <w:rsid w:val="006847D3"/>
    <w:rsid w:val="00684B39"/>
    <w:rsid w:val="00684BEB"/>
    <w:rsid w:val="00684BF8"/>
    <w:rsid w:val="00684CB2"/>
    <w:rsid w:val="00684D26"/>
    <w:rsid w:val="00684DA2"/>
    <w:rsid w:val="00684DB5"/>
    <w:rsid w:val="00684EB9"/>
    <w:rsid w:val="00684F1E"/>
    <w:rsid w:val="00684F99"/>
    <w:rsid w:val="0068527E"/>
    <w:rsid w:val="00685352"/>
    <w:rsid w:val="00685496"/>
    <w:rsid w:val="006854FA"/>
    <w:rsid w:val="006855B7"/>
    <w:rsid w:val="0068578E"/>
    <w:rsid w:val="006859A1"/>
    <w:rsid w:val="00685A0D"/>
    <w:rsid w:val="00685A68"/>
    <w:rsid w:val="00685AB3"/>
    <w:rsid w:val="00685B75"/>
    <w:rsid w:val="00685C05"/>
    <w:rsid w:val="00685DBE"/>
    <w:rsid w:val="00685F33"/>
    <w:rsid w:val="00685F8D"/>
    <w:rsid w:val="00686101"/>
    <w:rsid w:val="0068632F"/>
    <w:rsid w:val="0068635E"/>
    <w:rsid w:val="00686361"/>
    <w:rsid w:val="00686655"/>
    <w:rsid w:val="006866C3"/>
    <w:rsid w:val="0068683F"/>
    <w:rsid w:val="0068685C"/>
    <w:rsid w:val="00686882"/>
    <w:rsid w:val="006868B4"/>
    <w:rsid w:val="00686933"/>
    <w:rsid w:val="00686AA8"/>
    <w:rsid w:val="00686AD8"/>
    <w:rsid w:val="00686B28"/>
    <w:rsid w:val="00686BE5"/>
    <w:rsid w:val="00686C21"/>
    <w:rsid w:val="00686C91"/>
    <w:rsid w:val="00686CC0"/>
    <w:rsid w:val="00686CD1"/>
    <w:rsid w:val="00686F3A"/>
    <w:rsid w:val="0068712E"/>
    <w:rsid w:val="00687192"/>
    <w:rsid w:val="00687197"/>
    <w:rsid w:val="006871AD"/>
    <w:rsid w:val="006872E2"/>
    <w:rsid w:val="006872F3"/>
    <w:rsid w:val="00687412"/>
    <w:rsid w:val="006874F7"/>
    <w:rsid w:val="00687504"/>
    <w:rsid w:val="00687524"/>
    <w:rsid w:val="0068768F"/>
    <w:rsid w:val="00687812"/>
    <w:rsid w:val="0068783C"/>
    <w:rsid w:val="00687980"/>
    <w:rsid w:val="00687985"/>
    <w:rsid w:val="006879DE"/>
    <w:rsid w:val="00687ADE"/>
    <w:rsid w:val="00687B0F"/>
    <w:rsid w:val="00687B7B"/>
    <w:rsid w:val="00687D50"/>
    <w:rsid w:val="00687D5D"/>
    <w:rsid w:val="00687F57"/>
    <w:rsid w:val="0069002F"/>
    <w:rsid w:val="00690071"/>
    <w:rsid w:val="00690185"/>
    <w:rsid w:val="00690187"/>
    <w:rsid w:val="006901BD"/>
    <w:rsid w:val="006901E6"/>
    <w:rsid w:val="00690277"/>
    <w:rsid w:val="00690408"/>
    <w:rsid w:val="00690427"/>
    <w:rsid w:val="00690464"/>
    <w:rsid w:val="006905CB"/>
    <w:rsid w:val="006906A3"/>
    <w:rsid w:val="006906AD"/>
    <w:rsid w:val="0069092D"/>
    <w:rsid w:val="00690988"/>
    <w:rsid w:val="00690A46"/>
    <w:rsid w:val="00690AA7"/>
    <w:rsid w:val="00690AC6"/>
    <w:rsid w:val="00690B32"/>
    <w:rsid w:val="00690CC5"/>
    <w:rsid w:val="00690DE5"/>
    <w:rsid w:val="00690FED"/>
    <w:rsid w:val="00691049"/>
    <w:rsid w:val="006910A4"/>
    <w:rsid w:val="006910E3"/>
    <w:rsid w:val="0069126E"/>
    <w:rsid w:val="006912E9"/>
    <w:rsid w:val="00691326"/>
    <w:rsid w:val="006915C0"/>
    <w:rsid w:val="006915DE"/>
    <w:rsid w:val="006916A6"/>
    <w:rsid w:val="0069175F"/>
    <w:rsid w:val="00691783"/>
    <w:rsid w:val="006917EE"/>
    <w:rsid w:val="00691B78"/>
    <w:rsid w:val="00691BD0"/>
    <w:rsid w:val="00691CE0"/>
    <w:rsid w:val="00691D45"/>
    <w:rsid w:val="00691E98"/>
    <w:rsid w:val="00691F1A"/>
    <w:rsid w:val="00691F1D"/>
    <w:rsid w:val="00692065"/>
    <w:rsid w:val="0069207A"/>
    <w:rsid w:val="00692168"/>
    <w:rsid w:val="00692175"/>
    <w:rsid w:val="0069217C"/>
    <w:rsid w:val="006921A3"/>
    <w:rsid w:val="00692226"/>
    <w:rsid w:val="006922C5"/>
    <w:rsid w:val="006923A0"/>
    <w:rsid w:val="0069256D"/>
    <w:rsid w:val="00692582"/>
    <w:rsid w:val="0069258D"/>
    <w:rsid w:val="00692592"/>
    <w:rsid w:val="006925AE"/>
    <w:rsid w:val="0069269E"/>
    <w:rsid w:val="0069272A"/>
    <w:rsid w:val="00692AD9"/>
    <w:rsid w:val="00692B7B"/>
    <w:rsid w:val="00692C2A"/>
    <w:rsid w:val="00692CE5"/>
    <w:rsid w:val="00692DFB"/>
    <w:rsid w:val="00692EE8"/>
    <w:rsid w:val="00693054"/>
    <w:rsid w:val="00693077"/>
    <w:rsid w:val="006930D8"/>
    <w:rsid w:val="0069310C"/>
    <w:rsid w:val="006934A7"/>
    <w:rsid w:val="00693586"/>
    <w:rsid w:val="006935A7"/>
    <w:rsid w:val="00693630"/>
    <w:rsid w:val="006936BD"/>
    <w:rsid w:val="0069377F"/>
    <w:rsid w:val="006937D1"/>
    <w:rsid w:val="0069384D"/>
    <w:rsid w:val="006938BE"/>
    <w:rsid w:val="0069392C"/>
    <w:rsid w:val="00693B0A"/>
    <w:rsid w:val="00693B2C"/>
    <w:rsid w:val="00693C5F"/>
    <w:rsid w:val="00693CC9"/>
    <w:rsid w:val="00693CD2"/>
    <w:rsid w:val="00694044"/>
    <w:rsid w:val="0069408F"/>
    <w:rsid w:val="006941BC"/>
    <w:rsid w:val="0069421B"/>
    <w:rsid w:val="00694290"/>
    <w:rsid w:val="0069431F"/>
    <w:rsid w:val="00694349"/>
    <w:rsid w:val="006943BE"/>
    <w:rsid w:val="0069455C"/>
    <w:rsid w:val="0069461C"/>
    <w:rsid w:val="006948D1"/>
    <w:rsid w:val="00694958"/>
    <w:rsid w:val="006949BE"/>
    <w:rsid w:val="00694C17"/>
    <w:rsid w:val="00694CDF"/>
    <w:rsid w:val="00694DF1"/>
    <w:rsid w:val="00694E63"/>
    <w:rsid w:val="00694F01"/>
    <w:rsid w:val="00694FAD"/>
    <w:rsid w:val="0069515B"/>
    <w:rsid w:val="0069518B"/>
    <w:rsid w:val="00695372"/>
    <w:rsid w:val="00695388"/>
    <w:rsid w:val="00695657"/>
    <w:rsid w:val="00695770"/>
    <w:rsid w:val="00695864"/>
    <w:rsid w:val="00695A8D"/>
    <w:rsid w:val="00695AE2"/>
    <w:rsid w:val="00695EAA"/>
    <w:rsid w:val="00695F5D"/>
    <w:rsid w:val="006961B6"/>
    <w:rsid w:val="006961FE"/>
    <w:rsid w:val="00696216"/>
    <w:rsid w:val="00696272"/>
    <w:rsid w:val="0069631C"/>
    <w:rsid w:val="0069632F"/>
    <w:rsid w:val="006963D8"/>
    <w:rsid w:val="00696442"/>
    <w:rsid w:val="006966FE"/>
    <w:rsid w:val="00696723"/>
    <w:rsid w:val="00696811"/>
    <w:rsid w:val="00696818"/>
    <w:rsid w:val="0069681E"/>
    <w:rsid w:val="00696825"/>
    <w:rsid w:val="006969F2"/>
    <w:rsid w:val="00696A34"/>
    <w:rsid w:val="00696B7E"/>
    <w:rsid w:val="00696BDF"/>
    <w:rsid w:val="00696C3F"/>
    <w:rsid w:val="00696D29"/>
    <w:rsid w:val="00696D86"/>
    <w:rsid w:val="00696E16"/>
    <w:rsid w:val="00696FF2"/>
    <w:rsid w:val="0069702D"/>
    <w:rsid w:val="00697045"/>
    <w:rsid w:val="0069704A"/>
    <w:rsid w:val="006970E4"/>
    <w:rsid w:val="00697227"/>
    <w:rsid w:val="00697463"/>
    <w:rsid w:val="006974F0"/>
    <w:rsid w:val="00697700"/>
    <w:rsid w:val="00697906"/>
    <w:rsid w:val="0069797D"/>
    <w:rsid w:val="00697B65"/>
    <w:rsid w:val="00697BBF"/>
    <w:rsid w:val="00697C3F"/>
    <w:rsid w:val="00697D1F"/>
    <w:rsid w:val="00697D62"/>
    <w:rsid w:val="00697EE2"/>
    <w:rsid w:val="00697F2C"/>
    <w:rsid w:val="006A00B5"/>
    <w:rsid w:val="006A00BF"/>
    <w:rsid w:val="006A0115"/>
    <w:rsid w:val="006A0123"/>
    <w:rsid w:val="006A0127"/>
    <w:rsid w:val="006A0180"/>
    <w:rsid w:val="006A01AE"/>
    <w:rsid w:val="006A01B6"/>
    <w:rsid w:val="006A02DC"/>
    <w:rsid w:val="006A042C"/>
    <w:rsid w:val="006A0509"/>
    <w:rsid w:val="006A05CD"/>
    <w:rsid w:val="006A05D0"/>
    <w:rsid w:val="006A05E4"/>
    <w:rsid w:val="006A060F"/>
    <w:rsid w:val="006A062A"/>
    <w:rsid w:val="006A0649"/>
    <w:rsid w:val="006A0A20"/>
    <w:rsid w:val="006A0AE9"/>
    <w:rsid w:val="006A0D3E"/>
    <w:rsid w:val="006A0D92"/>
    <w:rsid w:val="006A0E47"/>
    <w:rsid w:val="006A0E6A"/>
    <w:rsid w:val="006A0F00"/>
    <w:rsid w:val="006A0FAF"/>
    <w:rsid w:val="006A1107"/>
    <w:rsid w:val="006A11B1"/>
    <w:rsid w:val="006A11F4"/>
    <w:rsid w:val="006A13ED"/>
    <w:rsid w:val="006A16D1"/>
    <w:rsid w:val="006A18F1"/>
    <w:rsid w:val="006A1B15"/>
    <w:rsid w:val="006A1C6F"/>
    <w:rsid w:val="006A1D8F"/>
    <w:rsid w:val="006A1DF4"/>
    <w:rsid w:val="006A1DF8"/>
    <w:rsid w:val="006A1E1F"/>
    <w:rsid w:val="006A1E82"/>
    <w:rsid w:val="006A2012"/>
    <w:rsid w:val="006A204F"/>
    <w:rsid w:val="006A20E8"/>
    <w:rsid w:val="006A2188"/>
    <w:rsid w:val="006A234C"/>
    <w:rsid w:val="006A23A7"/>
    <w:rsid w:val="006A24AA"/>
    <w:rsid w:val="006A24D3"/>
    <w:rsid w:val="006A2520"/>
    <w:rsid w:val="006A26BF"/>
    <w:rsid w:val="006A272F"/>
    <w:rsid w:val="006A28C0"/>
    <w:rsid w:val="006A2A2F"/>
    <w:rsid w:val="006A2AF0"/>
    <w:rsid w:val="006A2BE9"/>
    <w:rsid w:val="006A2C67"/>
    <w:rsid w:val="006A2D7B"/>
    <w:rsid w:val="006A2FA3"/>
    <w:rsid w:val="006A2FFF"/>
    <w:rsid w:val="006A30A0"/>
    <w:rsid w:val="006A314E"/>
    <w:rsid w:val="006A31FA"/>
    <w:rsid w:val="006A355E"/>
    <w:rsid w:val="006A3678"/>
    <w:rsid w:val="006A36C9"/>
    <w:rsid w:val="006A36FA"/>
    <w:rsid w:val="006A376E"/>
    <w:rsid w:val="006A38B5"/>
    <w:rsid w:val="006A3A49"/>
    <w:rsid w:val="006A3B02"/>
    <w:rsid w:val="006A3BAB"/>
    <w:rsid w:val="006A3D8B"/>
    <w:rsid w:val="006A3DC2"/>
    <w:rsid w:val="006A3F6C"/>
    <w:rsid w:val="006A40FD"/>
    <w:rsid w:val="006A430D"/>
    <w:rsid w:val="006A4368"/>
    <w:rsid w:val="006A444C"/>
    <w:rsid w:val="006A44C2"/>
    <w:rsid w:val="006A4541"/>
    <w:rsid w:val="006A4728"/>
    <w:rsid w:val="006A4790"/>
    <w:rsid w:val="006A48B4"/>
    <w:rsid w:val="006A49A1"/>
    <w:rsid w:val="006A4A6F"/>
    <w:rsid w:val="006A4A77"/>
    <w:rsid w:val="006A4B47"/>
    <w:rsid w:val="006A4B5D"/>
    <w:rsid w:val="006A4C1E"/>
    <w:rsid w:val="006A4D05"/>
    <w:rsid w:val="006A4D81"/>
    <w:rsid w:val="006A507F"/>
    <w:rsid w:val="006A512C"/>
    <w:rsid w:val="006A5280"/>
    <w:rsid w:val="006A5472"/>
    <w:rsid w:val="006A54DE"/>
    <w:rsid w:val="006A54EE"/>
    <w:rsid w:val="006A54FE"/>
    <w:rsid w:val="006A551B"/>
    <w:rsid w:val="006A5585"/>
    <w:rsid w:val="006A55E0"/>
    <w:rsid w:val="006A55EA"/>
    <w:rsid w:val="006A5678"/>
    <w:rsid w:val="006A5766"/>
    <w:rsid w:val="006A576D"/>
    <w:rsid w:val="006A5879"/>
    <w:rsid w:val="006A589B"/>
    <w:rsid w:val="006A58E7"/>
    <w:rsid w:val="006A5945"/>
    <w:rsid w:val="006A5AEC"/>
    <w:rsid w:val="006A5AF2"/>
    <w:rsid w:val="006A5AF3"/>
    <w:rsid w:val="006A5C20"/>
    <w:rsid w:val="006A5C2A"/>
    <w:rsid w:val="006A5D5C"/>
    <w:rsid w:val="006A5D62"/>
    <w:rsid w:val="006A5E90"/>
    <w:rsid w:val="006A5EAB"/>
    <w:rsid w:val="006A5EAC"/>
    <w:rsid w:val="006A5FC7"/>
    <w:rsid w:val="006A5FCD"/>
    <w:rsid w:val="006A617E"/>
    <w:rsid w:val="006A61C1"/>
    <w:rsid w:val="006A6290"/>
    <w:rsid w:val="006A62A8"/>
    <w:rsid w:val="006A64DC"/>
    <w:rsid w:val="006A6501"/>
    <w:rsid w:val="006A6560"/>
    <w:rsid w:val="006A658B"/>
    <w:rsid w:val="006A65D0"/>
    <w:rsid w:val="006A65F7"/>
    <w:rsid w:val="006A66B6"/>
    <w:rsid w:val="006A66B7"/>
    <w:rsid w:val="006A68B0"/>
    <w:rsid w:val="006A692D"/>
    <w:rsid w:val="006A6A13"/>
    <w:rsid w:val="006A6AD8"/>
    <w:rsid w:val="006A6AEE"/>
    <w:rsid w:val="006A6B1F"/>
    <w:rsid w:val="006A6B35"/>
    <w:rsid w:val="006A6C13"/>
    <w:rsid w:val="006A6C19"/>
    <w:rsid w:val="006A6D14"/>
    <w:rsid w:val="006A6D44"/>
    <w:rsid w:val="006A6E4E"/>
    <w:rsid w:val="006A6F75"/>
    <w:rsid w:val="006A6FD4"/>
    <w:rsid w:val="006A7109"/>
    <w:rsid w:val="006A7175"/>
    <w:rsid w:val="006A718D"/>
    <w:rsid w:val="006A728F"/>
    <w:rsid w:val="006A72F6"/>
    <w:rsid w:val="006A73CD"/>
    <w:rsid w:val="006A74BC"/>
    <w:rsid w:val="006A751D"/>
    <w:rsid w:val="006A75AF"/>
    <w:rsid w:val="006A75F1"/>
    <w:rsid w:val="006A75F8"/>
    <w:rsid w:val="006A7747"/>
    <w:rsid w:val="006A785E"/>
    <w:rsid w:val="006A78EC"/>
    <w:rsid w:val="006A7921"/>
    <w:rsid w:val="006A7997"/>
    <w:rsid w:val="006A79DF"/>
    <w:rsid w:val="006A7A08"/>
    <w:rsid w:val="006A7AA0"/>
    <w:rsid w:val="006A7AA5"/>
    <w:rsid w:val="006A7BFE"/>
    <w:rsid w:val="006A7C06"/>
    <w:rsid w:val="006A7C41"/>
    <w:rsid w:val="006A7C51"/>
    <w:rsid w:val="006A7D13"/>
    <w:rsid w:val="006A7D46"/>
    <w:rsid w:val="006A7D8C"/>
    <w:rsid w:val="006A7DA0"/>
    <w:rsid w:val="006A7ED7"/>
    <w:rsid w:val="006A7F2F"/>
    <w:rsid w:val="006B00D9"/>
    <w:rsid w:val="006B01D5"/>
    <w:rsid w:val="006B0348"/>
    <w:rsid w:val="006B036B"/>
    <w:rsid w:val="006B03A0"/>
    <w:rsid w:val="006B042C"/>
    <w:rsid w:val="006B0579"/>
    <w:rsid w:val="006B065B"/>
    <w:rsid w:val="006B0825"/>
    <w:rsid w:val="006B08E4"/>
    <w:rsid w:val="006B0957"/>
    <w:rsid w:val="006B0ADF"/>
    <w:rsid w:val="006B0B59"/>
    <w:rsid w:val="006B0CB9"/>
    <w:rsid w:val="006B0D09"/>
    <w:rsid w:val="006B0DB3"/>
    <w:rsid w:val="006B0DC1"/>
    <w:rsid w:val="006B0FF1"/>
    <w:rsid w:val="006B1148"/>
    <w:rsid w:val="006B1190"/>
    <w:rsid w:val="006B11FC"/>
    <w:rsid w:val="006B1221"/>
    <w:rsid w:val="006B1293"/>
    <w:rsid w:val="006B1346"/>
    <w:rsid w:val="006B138F"/>
    <w:rsid w:val="006B13EF"/>
    <w:rsid w:val="006B1408"/>
    <w:rsid w:val="006B140B"/>
    <w:rsid w:val="006B14E0"/>
    <w:rsid w:val="006B15D7"/>
    <w:rsid w:val="006B1682"/>
    <w:rsid w:val="006B1752"/>
    <w:rsid w:val="006B1797"/>
    <w:rsid w:val="006B17B6"/>
    <w:rsid w:val="006B18D6"/>
    <w:rsid w:val="006B1918"/>
    <w:rsid w:val="006B1968"/>
    <w:rsid w:val="006B1A09"/>
    <w:rsid w:val="006B1A2A"/>
    <w:rsid w:val="006B1A77"/>
    <w:rsid w:val="006B1A87"/>
    <w:rsid w:val="006B1AD2"/>
    <w:rsid w:val="006B1B32"/>
    <w:rsid w:val="006B1B34"/>
    <w:rsid w:val="006B1B36"/>
    <w:rsid w:val="006B1B86"/>
    <w:rsid w:val="006B1C03"/>
    <w:rsid w:val="006B1D42"/>
    <w:rsid w:val="006B1D4A"/>
    <w:rsid w:val="006B1D62"/>
    <w:rsid w:val="006B1D6C"/>
    <w:rsid w:val="006B1D80"/>
    <w:rsid w:val="006B1E30"/>
    <w:rsid w:val="006B1F3D"/>
    <w:rsid w:val="006B1FD3"/>
    <w:rsid w:val="006B2059"/>
    <w:rsid w:val="006B2082"/>
    <w:rsid w:val="006B20AC"/>
    <w:rsid w:val="006B20F1"/>
    <w:rsid w:val="006B21B3"/>
    <w:rsid w:val="006B21EE"/>
    <w:rsid w:val="006B221B"/>
    <w:rsid w:val="006B236E"/>
    <w:rsid w:val="006B2398"/>
    <w:rsid w:val="006B25CB"/>
    <w:rsid w:val="006B26EC"/>
    <w:rsid w:val="006B277D"/>
    <w:rsid w:val="006B27A7"/>
    <w:rsid w:val="006B27B8"/>
    <w:rsid w:val="006B27F9"/>
    <w:rsid w:val="006B27FB"/>
    <w:rsid w:val="006B287E"/>
    <w:rsid w:val="006B29A4"/>
    <w:rsid w:val="006B2B57"/>
    <w:rsid w:val="006B2BF7"/>
    <w:rsid w:val="006B2C6D"/>
    <w:rsid w:val="006B2D9B"/>
    <w:rsid w:val="006B2D9F"/>
    <w:rsid w:val="006B2DC1"/>
    <w:rsid w:val="006B2DDB"/>
    <w:rsid w:val="006B2F13"/>
    <w:rsid w:val="006B2F42"/>
    <w:rsid w:val="006B305F"/>
    <w:rsid w:val="006B3078"/>
    <w:rsid w:val="006B318B"/>
    <w:rsid w:val="006B32B2"/>
    <w:rsid w:val="006B3563"/>
    <w:rsid w:val="006B35C6"/>
    <w:rsid w:val="006B3751"/>
    <w:rsid w:val="006B384F"/>
    <w:rsid w:val="006B38A5"/>
    <w:rsid w:val="006B38B8"/>
    <w:rsid w:val="006B394A"/>
    <w:rsid w:val="006B3B94"/>
    <w:rsid w:val="006B3C88"/>
    <w:rsid w:val="006B3CC8"/>
    <w:rsid w:val="006B3CEA"/>
    <w:rsid w:val="006B3DD3"/>
    <w:rsid w:val="006B3E1E"/>
    <w:rsid w:val="006B3F2A"/>
    <w:rsid w:val="006B4077"/>
    <w:rsid w:val="006B4172"/>
    <w:rsid w:val="006B425A"/>
    <w:rsid w:val="006B42BE"/>
    <w:rsid w:val="006B42CD"/>
    <w:rsid w:val="006B4394"/>
    <w:rsid w:val="006B4496"/>
    <w:rsid w:val="006B44CA"/>
    <w:rsid w:val="006B4513"/>
    <w:rsid w:val="006B45D5"/>
    <w:rsid w:val="006B45E1"/>
    <w:rsid w:val="006B462F"/>
    <w:rsid w:val="006B4646"/>
    <w:rsid w:val="006B4697"/>
    <w:rsid w:val="006B469B"/>
    <w:rsid w:val="006B4710"/>
    <w:rsid w:val="006B483A"/>
    <w:rsid w:val="006B48C6"/>
    <w:rsid w:val="006B4A06"/>
    <w:rsid w:val="006B4AFC"/>
    <w:rsid w:val="006B4B17"/>
    <w:rsid w:val="006B4C97"/>
    <w:rsid w:val="006B4F50"/>
    <w:rsid w:val="006B501B"/>
    <w:rsid w:val="006B5066"/>
    <w:rsid w:val="006B50BC"/>
    <w:rsid w:val="006B51A2"/>
    <w:rsid w:val="006B51AD"/>
    <w:rsid w:val="006B5268"/>
    <w:rsid w:val="006B5278"/>
    <w:rsid w:val="006B52BF"/>
    <w:rsid w:val="006B5350"/>
    <w:rsid w:val="006B54A5"/>
    <w:rsid w:val="006B54D9"/>
    <w:rsid w:val="006B54FE"/>
    <w:rsid w:val="006B5500"/>
    <w:rsid w:val="006B552C"/>
    <w:rsid w:val="006B5540"/>
    <w:rsid w:val="006B554C"/>
    <w:rsid w:val="006B571F"/>
    <w:rsid w:val="006B5722"/>
    <w:rsid w:val="006B577B"/>
    <w:rsid w:val="006B57C6"/>
    <w:rsid w:val="006B59DA"/>
    <w:rsid w:val="006B5B11"/>
    <w:rsid w:val="006B5B13"/>
    <w:rsid w:val="006B5B16"/>
    <w:rsid w:val="006B5C67"/>
    <w:rsid w:val="006B5CB5"/>
    <w:rsid w:val="006B5D27"/>
    <w:rsid w:val="006B5DF4"/>
    <w:rsid w:val="006B5E11"/>
    <w:rsid w:val="006B5E52"/>
    <w:rsid w:val="006B5F15"/>
    <w:rsid w:val="006B5F7C"/>
    <w:rsid w:val="006B602E"/>
    <w:rsid w:val="006B6051"/>
    <w:rsid w:val="006B60CA"/>
    <w:rsid w:val="006B615B"/>
    <w:rsid w:val="006B6200"/>
    <w:rsid w:val="006B635F"/>
    <w:rsid w:val="006B6368"/>
    <w:rsid w:val="006B638A"/>
    <w:rsid w:val="006B63CA"/>
    <w:rsid w:val="006B640C"/>
    <w:rsid w:val="006B6572"/>
    <w:rsid w:val="006B667A"/>
    <w:rsid w:val="006B6902"/>
    <w:rsid w:val="006B6926"/>
    <w:rsid w:val="006B697C"/>
    <w:rsid w:val="006B6C7C"/>
    <w:rsid w:val="006B6C86"/>
    <w:rsid w:val="006B6CD2"/>
    <w:rsid w:val="006B6D6E"/>
    <w:rsid w:val="006B6D7A"/>
    <w:rsid w:val="006B6D97"/>
    <w:rsid w:val="006B6F4D"/>
    <w:rsid w:val="006B6F69"/>
    <w:rsid w:val="006B7146"/>
    <w:rsid w:val="006B71F6"/>
    <w:rsid w:val="006B7213"/>
    <w:rsid w:val="006B7407"/>
    <w:rsid w:val="006B749E"/>
    <w:rsid w:val="006B76D4"/>
    <w:rsid w:val="006B783C"/>
    <w:rsid w:val="006B7890"/>
    <w:rsid w:val="006B78D9"/>
    <w:rsid w:val="006B78F7"/>
    <w:rsid w:val="006B7940"/>
    <w:rsid w:val="006B79A6"/>
    <w:rsid w:val="006B79F9"/>
    <w:rsid w:val="006B7A54"/>
    <w:rsid w:val="006B7A5F"/>
    <w:rsid w:val="006B7AAA"/>
    <w:rsid w:val="006B7ADF"/>
    <w:rsid w:val="006B7C4E"/>
    <w:rsid w:val="006B7CFB"/>
    <w:rsid w:val="006B7DE1"/>
    <w:rsid w:val="006B7E93"/>
    <w:rsid w:val="006B7EA5"/>
    <w:rsid w:val="006B7EC8"/>
    <w:rsid w:val="006C0051"/>
    <w:rsid w:val="006C0141"/>
    <w:rsid w:val="006C0243"/>
    <w:rsid w:val="006C0272"/>
    <w:rsid w:val="006C0361"/>
    <w:rsid w:val="006C0456"/>
    <w:rsid w:val="006C060D"/>
    <w:rsid w:val="006C08B1"/>
    <w:rsid w:val="006C090A"/>
    <w:rsid w:val="006C093F"/>
    <w:rsid w:val="006C0943"/>
    <w:rsid w:val="006C09BE"/>
    <w:rsid w:val="006C0A7D"/>
    <w:rsid w:val="006C0A85"/>
    <w:rsid w:val="006C0C1E"/>
    <w:rsid w:val="006C0CC9"/>
    <w:rsid w:val="006C0DDD"/>
    <w:rsid w:val="006C0E27"/>
    <w:rsid w:val="006C0E55"/>
    <w:rsid w:val="006C0F15"/>
    <w:rsid w:val="006C0FFA"/>
    <w:rsid w:val="006C1018"/>
    <w:rsid w:val="006C1039"/>
    <w:rsid w:val="006C10AD"/>
    <w:rsid w:val="006C1183"/>
    <w:rsid w:val="006C122C"/>
    <w:rsid w:val="006C1252"/>
    <w:rsid w:val="006C13E6"/>
    <w:rsid w:val="006C1426"/>
    <w:rsid w:val="006C14EF"/>
    <w:rsid w:val="006C15DC"/>
    <w:rsid w:val="006C17AC"/>
    <w:rsid w:val="006C17E3"/>
    <w:rsid w:val="006C181C"/>
    <w:rsid w:val="006C184C"/>
    <w:rsid w:val="006C1CC6"/>
    <w:rsid w:val="006C1D8A"/>
    <w:rsid w:val="006C1EB4"/>
    <w:rsid w:val="006C1EE0"/>
    <w:rsid w:val="006C1F4D"/>
    <w:rsid w:val="006C208F"/>
    <w:rsid w:val="006C225F"/>
    <w:rsid w:val="006C2272"/>
    <w:rsid w:val="006C22A5"/>
    <w:rsid w:val="006C2322"/>
    <w:rsid w:val="006C2451"/>
    <w:rsid w:val="006C2454"/>
    <w:rsid w:val="006C24E7"/>
    <w:rsid w:val="006C26C0"/>
    <w:rsid w:val="006C275E"/>
    <w:rsid w:val="006C2788"/>
    <w:rsid w:val="006C2801"/>
    <w:rsid w:val="006C2857"/>
    <w:rsid w:val="006C28C0"/>
    <w:rsid w:val="006C2A41"/>
    <w:rsid w:val="006C2B88"/>
    <w:rsid w:val="006C2BB9"/>
    <w:rsid w:val="006C2DE1"/>
    <w:rsid w:val="006C2EE8"/>
    <w:rsid w:val="006C2F5D"/>
    <w:rsid w:val="006C2F68"/>
    <w:rsid w:val="006C2FA5"/>
    <w:rsid w:val="006C3022"/>
    <w:rsid w:val="006C3053"/>
    <w:rsid w:val="006C31A2"/>
    <w:rsid w:val="006C321B"/>
    <w:rsid w:val="006C327D"/>
    <w:rsid w:val="006C32A9"/>
    <w:rsid w:val="006C32ED"/>
    <w:rsid w:val="006C3458"/>
    <w:rsid w:val="006C3488"/>
    <w:rsid w:val="006C361E"/>
    <w:rsid w:val="006C3643"/>
    <w:rsid w:val="006C3689"/>
    <w:rsid w:val="006C3691"/>
    <w:rsid w:val="006C372A"/>
    <w:rsid w:val="006C3805"/>
    <w:rsid w:val="006C3898"/>
    <w:rsid w:val="006C38AA"/>
    <w:rsid w:val="006C398C"/>
    <w:rsid w:val="006C39EB"/>
    <w:rsid w:val="006C3A34"/>
    <w:rsid w:val="006C3A86"/>
    <w:rsid w:val="006C3AB9"/>
    <w:rsid w:val="006C3ABF"/>
    <w:rsid w:val="006C3BB9"/>
    <w:rsid w:val="006C3C9E"/>
    <w:rsid w:val="006C3D5F"/>
    <w:rsid w:val="006C3DCD"/>
    <w:rsid w:val="006C3DD8"/>
    <w:rsid w:val="006C3F17"/>
    <w:rsid w:val="006C4064"/>
    <w:rsid w:val="006C4218"/>
    <w:rsid w:val="006C444B"/>
    <w:rsid w:val="006C448B"/>
    <w:rsid w:val="006C44A8"/>
    <w:rsid w:val="006C44F9"/>
    <w:rsid w:val="006C454A"/>
    <w:rsid w:val="006C4556"/>
    <w:rsid w:val="006C45A9"/>
    <w:rsid w:val="006C473F"/>
    <w:rsid w:val="006C474C"/>
    <w:rsid w:val="006C47BE"/>
    <w:rsid w:val="006C487A"/>
    <w:rsid w:val="006C49B8"/>
    <w:rsid w:val="006C49DD"/>
    <w:rsid w:val="006C4B34"/>
    <w:rsid w:val="006C4B44"/>
    <w:rsid w:val="006C4CB1"/>
    <w:rsid w:val="006C4D49"/>
    <w:rsid w:val="006C4D79"/>
    <w:rsid w:val="006C4DD6"/>
    <w:rsid w:val="006C4E30"/>
    <w:rsid w:val="006C5020"/>
    <w:rsid w:val="006C5048"/>
    <w:rsid w:val="006C50DC"/>
    <w:rsid w:val="006C5244"/>
    <w:rsid w:val="006C52EF"/>
    <w:rsid w:val="006C5353"/>
    <w:rsid w:val="006C53E4"/>
    <w:rsid w:val="006C5449"/>
    <w:rsid w:val="006C544D"/>
    <w:rsid w:val="006C5469"/>
    <w:rsid w:val="006C5614"/>
    <w:rsid w:val="006C57B4"/>
    <w:rsid w:val="006C57CD"/>
    <w:rsid w:val="006C5978"/>
    <w:rsid w:val="006C59FA"/>
    <w:rsid w:val="006C5B58"/>
    <w:rsid w:val="006C5BF6"/>
    <w:rsid w:val="006C5CD8"/>
    <w:rsid w:val="006C5DB5"/>
    <w:rsid w:val="006C5E62"/>
    <w:rsid w:val="006C5E91"/>
    <w:rsid w:val="006C5F3D"/>
    <w:rsid w:val="006C5F72"/>
    <w:rsid w:val="006C6047"/>
    <w:rsid w:val="006C60AF"/>
    <w:rsid w:val="006C6184"/>
    <w:rsid w:val="006C624A"/>
    <w:rsid w:val="006C625C"/>
    <w:rsid w:val="006C638F"/>
    <w:rsid w:val="006C640D"/>
    <w:rsid w:val="006C64B0"/>
    <w:rsid w:val="006C64C1"/>
    <w:rsid w:val="006C64E5"/>
    <w:rsid w:val="006C6544"/>
    <w:rsid w:val="006C6560"/>
    <w:rsid w:val="006C657C"/>
    <w:rsid w:val="006C65AE"/>
    <w:rsid w:val="006C6632"/>
    <w:rsid w:val="006C66BF"/>
    <w:rsid w:val="006C66CA"/>
    <w:rsid w:val="006C66DC"/>
    <w:rsid w:val="006C6790"/>
    <w:rsid w:val="006C68BD"/>
    <w:rsid w:val="006C68C1"/>
    <w:rsid w:val="006C696E"/>
    <w:rsid w:val="006C698A"/>
    <w:rsid w:val="006C6A7D"/>
    <w:rsid w:val="006C6AE7"/>
    <w:rsid w:val="006C6B58"/>
    <w:rsid w:val="006C6BC5"/>
    <w:rsid w:val="006C6BD2"/>
    <w:rsid w:val="006C6CF9"/>
    <w:rsid w:val="006C6D4C"/>
    <w:rsid w:val="006C6DCA"/>
    <w:rsid w:val="006C6DE4"/>
    <w:rsid w:val="006C7065"/>
    <w:rsid w:val="006C70F0"/>
    <w:rsid w:val="006C7151"/>
    <w:rsid w:val="006C718C"/>
    <w:rsid w:val="006C725A"/>
    <w:rsid w:val="006C7262"/>
    <w:rsid w:val="006C72D7"/>
    <w:rsid w:val="006C7328"/>
    <w:rsid w:val="006C7374"/>
    <w:rsid w:val="006C74C2"/>
    <w:rsid w:val="006C75B8"/>
    <w:rsid w:val="006C75E6"/>
    <w:rsid w:val="006C767B"/>
    <w:rsid w:val="006C770F"/>
    <w:rsid w:val="006C7729"/>
    <w:rsid w:val="006C7775"/>
    <w:rsid w:val="006C78DB"/>
    <w:rsid w:val="006C792C"/>
    <w:rsid w:val="006C7995"/>
    <w:rsid w:val="006C79B0"/>
    <w:rsid w:val="006C79C8"/>
    <w:rsid w:val="006C7A7D"/>
    <w:rsid w:val="006C7B97"/>
    <w:rsid w:val="006C7C16"/>
    <w:rsid w:val="006C7CB8"/>
    <w:rsid w:val="006C7E68"/>
    <w:rsid w:val="006C7F33"/>
    <w:rsid w:val="006C7F4D"/>
    <w:rsid w:val="006D0018"/>
    <w:rsid w:val="006D015F"/>
    <w:rsid w:val="006D01C6"/>
    <w:rsid w:val="006D0433"/>
    <w:rsid w:val="006D04B2"/>
    <w:rsid w:val="006D0606"/>
    <w:rsid w:val="006D0673"/>
    <w:rsid w:val="006D06CE"/>
    <w:rsid w:val="006D0706"/>
    <w:rsid w:val="006D0774"/>
    <w:rsid w:val="006D0882"/>
    <w:rsid w:val="006D08D7"/>
    <w:rsid w:val="006D08F5"/>
    <w:rsid w:val="006D099A"/>
    <w:rsid w:val="006D0B74"/>
    <w:rsid w:val="006D0C04"/>
    <w:rsid w:val="006D0C2B"/>
    <w:rsid w:val="006D0CAE"/>
    <w:rsid w:val="006D0EDB"/>
    <w:rsid w:val="006D0EEA"/>
    <w:rsid w:val="006D103E"/>
    <w:rsid w:val="006D11A1"/>
    <w:rsid w:val="006D11AA"/>
    <w:rsid w:val="006D1205"/>
    <w:rsid w:val="006D1277"/>
    <w:rsid w:val="006D12B3"/>
    <w:rsid w:val="006D131F"/>
    <w:rsid w:val="006D134A"/>
    <w:rsid w:val="006D13BF"/>
    <w:rsid w:val="006D142F"/>
    <w:rsid w:val="006D162E"/>
    <w:rsid w:val="006D168C"/>
    <w:rsid w:val="006D1838"/>
    <w:rsid w:val="006D1861"/>
    <w:rsid w:val="006D18DB"/>
    <w:rsid w:val="006D19AD"/>
    <w:rsid w:val="006D1B18"/>
    <w:rsid w:val="006D1BA1"/>
    <w:rsid w:val="006D1D71"/>
    <w:rsid w:val="006D1DAD"/>
    <w:rsid w:val="006D1E0E"/>
    <w:rsid w:val="006D1E4E"/>
    <w:rsid w:val="006D1E70"/>
    <w:rsid w:val="006D2071"/>
    <w:rsid w:val="006D2130"/>
    <w:rsid w:val="006D21AC"/>
    <w:rsid w:val="006D21AF"/>
    <w:rsid w:val="006D21CE"/>
    <w:rsid w:val="006D2205"/>
    <w:rsid w:val="006D2295"/>
    <w:rsid w:val="006D2364"/>
    <w:rsid w:val="006D2395"/>
    <w:rsid w:val="006D23E6"/>
    <w:rsid w:val="006D2426"/>
    <w:rsid w:val="006D2435"/>
    <w:rsid w:val="006D2615"/>
    <w:rsid w:val="006D2649"/>
    <w:rsid w:val="006D2674"/>
    <w:rsid w:val="006D2709"/>
    <w:rsid w:val="006D288F"/>
    <w:rsid w:val="006D28B8"/>
    <w:rsid w:val="006D2912"/>
    <w:rsid w:val="006D2A1E"/>
    <w:rsid w:val="006D2AE1"/>
    <w:rsid w:val="006D2B01"/>
    <w:rsid w:val="006D2B73"/>
    <w:rsid w:val="006D2BD1"/>
    <w:rsid w:val="006D2BEF"/>
    <w:rsid w:val="006D2C1C"/>
    <w:rsid w:val="006D2C3E"/>
    <w:rsid w:val="006D2D7E"/>
    <w:rsid w:val="006D2E0C"/>
    <w:rsid w:val="006D2E4D"/>
    <w:rsid w:val="006D2F9B"/>
    <w:rsid w:val="006D2FA4"/>
    <w:rsid w:val="006D30B5"/>
    <w:rsid w:val="006D3180"/>
    <w:rsid w:val="006D31B0"/>
    <w:rsid w:val="006D324C"/>
    <w:rsid w:val="006D3338"/>
    <w:rsid w:val="006D3346"/>
    <w:rsid w:val="006D33D3"/>
    <w:rsid w:val="006D353A"/>
    <w:rsid w:val="006D369F"/>
    <w:rsid w:val="006D36F1"/>
    <w:rsid w:val="006D3951"/>
    <w:rsid w:val="006D3957"/>
    <w:rsid w:val="006D3964"/>
    <w:rsid w:val="006D3B40"/>
    <w:rsid w:val="006D3C09"/>
    <w:rsid w:val="006D3CA2"/>
    <w:rsid w:val="006D3CAF"/>
    <w:rsid w:val="006D3CF6"/>
    <w:rsid w:val="006D3D6B"/>
    <w:rsid w:val="006D3E24"/>
    <w:rsid w:val="006D3E4F"/>
    <w:rsid w:val="006D3F49"/>
    <w:rsid w:val="006D3F81"/>
    <w:rsid w:val="006D3FA2"/>
    <w:rsid w:val="006D3FE3"/>
    <w:rsid w:val="006D406E"/>
    <w:rsid w:val="006D4289"/>
    <w:rsid w:val="006D42FF"/>
    <w:rsid w:val="006D430B"/>
    <w:rsid w:val="006D434C"/>
    <w:rsid w:val="006D4451"/>
    <w:rsid w:val="006D4516"/>
    <w:rsid w:val="006D45B0"/>
    <w:rsid w:val="006D4668"/>
    <w:rsid w:val="006D46AA"/>
    <w:rsid w:val="006D471F"/>
    <w:rsid w:val="006D4858"/>
    <w:rsid w:val="006D486E"/>
    <w:rsid w:val="006D49B9"/>
    <w:rsid w:val="006D4A18"/>
    <w:rsid w:val="006D4ADE"/>
    <w:rsid w:val="006D4B31"/>
    <w:rsid w:val="006D4B4B"/>
    <w:rsid w:val="006D4D95"/>
    <w:rsid w:val="006D4DC7"/>
    <w:rsid w:val="006D4F5C"/>
    <w:rsid w:val="006D50FC"/>
    <w:rsid w:val="006D5129"/>
    <w:rsid w:val="006D517C"/>
    <w:rsid w:val="006D51D8"/>
    <w:rsid w:val="006D527B"/>
    <w:rsid w:val="006D5293"/>
    <w:rsid w:val="006D5373"/>
    <w:rsid w:val="006D5389"/>
    <w:rsid w:val="006D53CD"/>
    <w:rsid w:val="006D543F"/>
    <w:rsid w:val="006D5545"/>
    <w:rsid w:val="006D55F9"/>
    <w:rsid w:val="006D568B"/>
    <w:rsid w:val="006D57DE"/>
    <w:rsid w:val="006D5852"/>
    <w:rsid w:val="006D58E3"/>
    <w:rsid w:val="006D596A"/>
    <w:rsid w:val="006D59BC"/>
    <w:rsid w:val="006D5B2D"/>
    <w:rsid w:val="006D5BC8"/>
    <w:rsid w:val="006D5C01"/>
    <w:rsid w:val="006D5C94"/>
    <w:rsid w:val="006D5D29"/>
    <w:rsid w:val="006D5D9E"/>
    <w:rsid w:val="006D5E03"/>
    <w:rsid w:val="006D5E48"/>
    <w:rsid w:val="006D5E62"/>
    <w:rsid w:val="006D5EDF"/>
    <w:rsid w:val="006D5F20"/>
    <w:rsid w:val="006D5F37"/>
    <w:rsid w:val="006D5FE4"/>
    <w:rsid w:val="006D604B"/>
    <w:rsid w:val="006D6239"/>
    <w:rsid w:val="006D6446"/>
    <w:rsid w:val="006D64B7"/>
    <w:rsid w:val="006D64E5"/>
    <w:rsid w:val="006D6570"/>
    <w:rsid w:val="006D6875"/>
    <w:rsid w:val="006D6955"/>
    <w:rsid w:val="006D6957"/>
    <w:rsid w:val="006D69C4"/>
    <w:rsid w:val="006D6A79"/>
    <w:rsid w:val="006D6AFD"/>
    <w:rsid w:val="006D6B71"/>
    <w:rsid w:val="006D6D1E"/>
    <w:rsid w:val="006D6DDF"/>
    <w:rsid w:val="006D6E42"/>
    <w:rsid w:val="006D7115"/>
    <w:rsid w:val="006D7266"/>
    <w:rsid w:val="006D726E"/>
    <w:rsid w:val="006D72EA"/>
    <w:rsid w:val="006D73D8"/>
    <w:rsid w:val="006D742A"/>
    <w:rsid w:val="006D74D1"/>
    <w:rsid w:val="006D75FC"/>
    <w:rsid w:val="006D765E"/>
    <w:rsid w:val="006D771A"/>
    <w:rsid w:val="006D78A1"/>
    <w:rsid w:val="006D78A3"/>
    <w:rsid w:val="006D7A48"/>
    <w:rsid w:val="006D7ACA"/>
    <w:rsid w:val="006D7AD5"/>
    <w:rsid w:val="006D7BF6"/>
    <w:rsid w:val="006D7D80"/>
    <w:rsid w:val="006D7EC2"/>
    <w:rsid w:val="006D7EF1"/>
    <w:rsid w:val="006D7F90"/>
    <w:rsid w:val="006E00C5"/>
    <w:rsid w:val="006E018F"/>
    <w:rsid w:val="006E0257"/>
    <w:rsid w:val="006E026E"/>
    <w:rsid w:val="006E0333"/>
    <w:rsid w:val="006E0363"/>
    <w:rsid w:val="006E049F"/>
    <w:rsid w:val="006E052E"/>
    <w:rsid w:val="006E056F"/>
    <w:rsid w:val="006E0677"/>
    <w:rsid w:val="006E06AB"/>
    <w:rsid w:val="006E06B6"/>
    <w:rsid w:val="006E07AD"/>
    <w:rsid w:val="006E080D"/>
    <w:rsid w:val="006E082A"/>
    <w:rsid w:val="006E09C4"/>
    <w:rsid w:val="006E0A97"/>
    <w:rsid w:val="006E0BE2"/>
    <w:rsid w:val="006E0C55"/>
    <w:rsid w:val="006E0CD5"/>
    <w:rsid w:val="006E0D4C"/>
    <w:rsid w:val="006E0D51"/>
    <w:rsid w:val="006E0D8C"/>
    <w:rsid w:val="006E0E7F"/>
    <w:rsid w:val="006E0F60"/>
    <w:rsid w:val="006E0F62"/>
    <w:rsid w:val="006E0FF8"/>
    <w:rsid w:val="006E103F"/>
    <w:rsid w:val="006E12D9"/>
    <w:rsid w:val="006E148B"/>
    <w:rsid w:val="006E150D"/>
    <w:rsid w:val="006E1584"/>
    <w:rsid w:val="006E15A0"/>
    <w:rsid w:val="006E15C3"/>
    <w:rsid w:val="006E1761"/>
    <w:rsid w:val="006E17F6"/>
    <w:rsid w:val="006E1826"/>
    <w:rsid w:val="006E182F"/>
    <w:rsid w:val="006E1931"/>
    <w:rsid w:val="006E1B87"/>
    <w:rsid w:val="006E1BC5"/>
    <w:rsid w:val="006E1BEB"/>
    <w:rsid w:val="006E1C76"/>
    <w:rsid w:val="006E1D02"/>
    <w:rsid w:val="006E1DAC"/>
    <w:rsid w:val="006E1DC6"/>
    <w:rsid w:val="006E1E0A"/>
    <w:rsid w:val="006E1EF8"/>
    <w:rsid w:val="006E1F87"/>
    <w:rsid w:val="006E1FE6"/>
    <w:rsid w:val="006E2078"/>
    <w:rsid w:val="006E215A"/>
    <w:rsid w:val="006E2216"/>
    <w:rsid w:val="006E22F6"/>
    <w:rsid w:val="006E236B"/>
    <w:rsid w:val="006E23F4"/>
    <w:rsid w:val="006E240B"/>
    <w:rsid w:val="006E24EF"/>
    <w:rsid w:val="006E255D"/>
    <w:rsid w:val="006E25FB"/>
    <w:rsid w:val="006E285A"/>
    <w:rsid w:val="006E28EA"/>
    <w:rsid w:val="006E298C"/>
    <w:rsid w:val="006E29AD"/>
    <w:rsid w:val="006E2A9E"/>
    <w:rsid w:val="006E2B4D"/>
    <w:rsid w:val="006E2B8A"/>
    <w:rsid w:val="006E2BE8"/>
    <w:rsid w:val="006E2D63"/>
    <w:rsid w:val="006E2DE7"/>
    <w:rsid w:val="006E2DF1"/>
    <w:rsid w:val="006E2E1F"/>
    <w:rsid w:val="006E2FC5"/>
    <w:rsid w:val="006E30D2"/>
    <w:rsid w:val="006E3154"/>
    <w:rsid w:val="006E3157"/>
    <w:rsid w:val="006E3198"/>
    <w:rsid w:val="006E32DE"/>
    <w:rsid w:val="006E3414"/>
    <w:rsid w:val="006E3426"/>
    <w:rsid w:val="006E3588"/>
    <w:rsid w:val="006E360B"/>
    <w:rsid w:val="006E377B"/>
    <w:rsid w:val="006E3827"/>
    <w:rsid w:val="006E389B"/>
    <w:rsid w:val="006E3940"/>
    <w:rsid w:val="006E3B50"/>
    <w:rsid w:val="006E3B9A"/>
    <w:rsid w:val="006E3C76"/>
    <w:rsid w:val="006E3EEF"/>
    <w:rsid w:val="006E3FAE"/>
    <w:rsid w:val="006E4011"/>
    <w:rsid w:val="006E4027"/>
    <w:rsid w:val="006E40F4"/>
    <w:rsid w:val="006E4370"/>
    <w:rsid w:val="006E4439"/>
    <w:rsid w:val="006E4528"/>
    <w:rsid w:val="006E463C"/>
    <w:rsid w:val="006E46B3"/>
    <w:rsid w:val="006E46BD"/>
    <w:rsid w:val="006E4770"/>
    <w:rsid w:val="006E4809"/>
    <w:rsid w:val="006E4990"/>
    <w:rsid w:val="006E49BB"/>
    <w:rsid w:val="006E4A94"/>
    <w:rsid w:val="006E4B0B"/>
    <w:rsid w:val="006E4B15"/>
    <w:rsid w:val="006E4C03"/>
    <w:rsid w:val="006E4CC5"/>
    <w:rsid w:val="006E4D2E"/>
    <w:rsid w:val="006E4EA0"/>
    <w:rsid w:val="006E4EBD"/>
    <w:rsid w:val="006E4F70"/>
    <w:rsid w:val="006E4FF5"/>
    <w:rsid w:val="006E5088"/>
    <w:rsid w:val="006E5092"/>
    <w:rsid w:val="006E50B6"/>
    <w:rsid w:val="006E50BA"/>
    <w:rsid w:val="006E50F7"/>
    <w:rsid w:val="006E51F1"/>
    <w:rsid w:val="006E530C"/>
    <w:rsid w:val="006E5313"/>
    <w:rsid w:val="006E5315"/>
    <w:rsid w:val="006E53AF"/>
    <w:rsid w:val="006E53C0"/>
    <w:rsid w:val="006E5427"/>
    <w:rsid w:val="006E547F"/>
    <w:rsid w:val="006E54EF"/>
    <w:rsid w:val="006E5503"/>
    <w:rsid w:val="006E5638"/>
    <w:rsid w:val="006E5712"/>
    <w:rsid w:val="006E5740"/>
    <w:rsid w:val="006E587F"/>
    <w:rsid w:val="006E58E6"/>
    <w:rsid w:val="006E5957"/>
    <w:rsid w:val="006E596E"/>
    <w:rsid w:val="006E5A52"/>
    <w:rsid w:val="006E5A6E"/>
    <w:rsid w:val="006E5AAC"/>
    <w:rsid w:val="006E5AC8"/>
    <w:rsid w:val="006E5B72"/>
    <w:rsid w:val="006E5BF6"/>
    <w:rsid w:val="006E5C1A"/>
    <w:rsid w:val="006E5C3C"/>
    <w:rsid w:val="006E5CBF"/>
    <w:rsid w:val="006E5CD8"/>
    <w:rsid w:val="006E5CDD"/>
    <w:rsid w:val="006E5D05"/>
    <w:rsid w:val="006E5DCB"/>
    <w:rsid w:val="006E5F80"/>
    <w:rsid w:val="006E6084"/>
    <w:rsid w:val="006E61A2"/>
    <w:rsid w:val="006E6227"/>
    <w:rsid w:val="006E638B"/>
    <w:rsid w:val="006E644B"/>
    <w:rsid w:val="006E653D"/>
    <w:rsid w:val="006E6575"/>
    <w:rsid w:val="006E65E3"/>
    <w:rsid w:val="006E667E"/>
    <w:rsid w:val="006E66BD"/>
    <w:rsid w:val="006E66C3"/>
    <w:rsid w:val="006E6898"/>
    <w:rsid w:val="006E6950"/>
    <w:rsid w:val="006E6B1A"/>
    <w:rsid w:val="006E6B3F"/>
    <w:rsid w:val="006E6B8B"/>
    <w:rsid w:val="006E6D3E"/>
    <w:rsid w:val="006E6F83"/>
    <w:rsid w:val="006E6F9B"/>
    <w:rsid w:val="006E6FAE"/>
    <w:rsid w:val="006E7000"/>
    <w:rsid w:val="006E7010"/>
    <w:rsid w:val="006E720E"/>
    <w:rsid w:val="006E7281"/>
    <w:rsid w:val="006E72A6"/>
    <w:rsid w:val="006E73F3"/>
    <w:rsid w:val="006E7489"/>
    <w:rsid w:val="006E74D0"/>
    <w:rsid w:val="006E757B"/>
    <w:rsid w:val="006E7585"/>
    <w:rsid w:val="006E7592"/>
    <w:rsid w:val="006E776D"/>
    <w:rsid w:val="006E7906"/>
    <w:rsid w:val="006E7C31"/>
    <w:rsid w:val="006E7C88"/>
    <w:rsid w:val="006E7CD4"/>
    <w:rsid w:val="006E7D78"/>
    <w:rsid w:val="006E7E72"/>
    <w:rsid w:val="006F0025"/>
    <w:rsid w:val="006F00CE"/>
    <w:rsid w:val="006F01DE"/>
    <w:rsid w:val="006F0252"/>
    <w:rsid w:val="006F0279"/>
    <w:rsid w:val="006F049C"/>
    <w:rsid w:val="006F0519"/>
    <w:rsid w:val="006F065B"/>
    <w:rsid w:val="006F087E"/>
    <w:rsid w:val="006F09CA"/>
    <w:rsid w:val="006F0BD1"/>
    <w:rsid w:val="006F0C4A"/>
    <w:rsid w:val="006F0C7D"/>
    <w:rsid w:val="006F0D89"/>
    <w:rsid w:val="006F0FA2"/>
    <w:rsid w:val="006F106A"/>
    <w:rsid w:val="006F109B"/>
    <w:rsid w:val="006F10B8"/>
    <w:rsid w:val="006F11A8"/>
    <w:rsid w:val="006F11E4"/>
    <w:rsid w:val="006F11F3"/>
    <w:rsid w:val="006F124E"/>
    <w:rsid w:val="006F12DF"/>
    <w:rsid w:val="006F1381"/>
    <w:rsid w:val="006F1470"/>
    <w:rsid w:val="006F14C6"/>
    <w:rsid w:val="006F1557"/>
    <w:rsid w:val="006F15A9"/>
    <w:rsid w:val="006F15E5"/>
    <w:rsid w:val="006F1753"/>
    <w:rsid w:val="006F17AF"/>
    <w:rsid w:val="006F17C6"/>
    <w:rsid w:val="006F1842"/>
    <w:rsid w:val="006F19C6"/>
    <w:rsid w:val="006F1CB3"/>
    <w:rsid w:val="006F1CDC"/>
    <w:rsid w:val="006F1D40"/>
    <w:rsid w:val="006F1DE2"/>
    <w:rsid w:val="006F1EB0"/>
    <w:rsid w:val="006F1FEE"/>
    <w:rsid w:val="006F201E"/>
    <w:rsid w:val="006F214E"/>
    <w:rsid w:val="006F229D"/>
    <w:rsid w:val="006F22F6"/>
    <w:rsid w:val="006F259C"/>
    <w:rsid w:val="006F25B4"/>
    <w:rsid w:val="006F267F"/>
    <w:rsid w:val="006F288F"/>
    <w:rsid w:val="006F2891"/>
    <w:rsid w:val="006F2981"/>
    <w:rsid w:val="006F29B9"/>
    <w:rsid w:val="006F2A09"/>
    <w:rsid w:val="006F2A1E"/>
    <w:rsid w:val="006F2AE3"/>
    <w:rsid w:val="006F2B84"/>
    <w:rsid w:val="006F2B88"/>
    <w:rsid w:val="006F2DFF"/>
    <w:rsid w:val="006F2E45"/>
    <w:rsid w:val="006F30F3"/>
    <w:rsid w:val="006F3210"/>
    <w:rsid w:val="006F328D"/>
    <w:rsid w:val="006F337A"/>
    <w:rsid w:val="006F33C2"/>
    <w:rsid w:val="006F346F"/>
    <w:rsid w:val="006F3523"/>
    <w:rsid w:val="006F3999"/>
    <w:rsid w:val="006F3D89"/>
    <w:rsid w:val="006F3E65"/>
    <w:rsid w:val="006F3ED9"/>
    <w:rsid w:val="006F3F03"/>
    <w:rsid w:val="006F3F06"/>
    <w:rsid w:val="006F3FBB"/>
    <w:rsid w:val="006F40B4"/>
    <w:rsid w:val="006F4105"/>
    <w:rsid w:val="006F4136"/>
    <w:rsid w:val="006F4285"/>
    <w:rsid w:val="006F42CC"/>
    <w:rsid w:val="006F42F0"/>
    <w:rsid w:val="006F4379"/>
    <w:rsid w:val="006F441F"/>
    <w:rsid w:val="006F4481"/>
    <w:rsid w:val="006F4530"/>
    <w:rsid w:val="006F4562"/>
    <w:rsid w:val="006F4591"/>
    <w:rsid w:val="006F459D"/>
    <w:rsid w:val="006F46DD"/>
    <w:rsid w:val="006F473A"/>
    <w:rsid w:val="006F4784"/>
    <w:rsid w:val="006F481B"/>
    <w:rsid w:val="006F4866"/>
    <w:rsid w:val="006F487E"/>
    <w:rsid w:val="006F488F"/>
    <w:rsid w:val="006F48A1"/>
    <w:rsid w:val="006F4904"/>
    <w:rsid w:val="006F4927"/>
    <w:rsid w:val="006F4A6D"/>
    <w:rsid w:val="006F4B36"/>
    <w:rsid w:val="006F4B4F"/>
    <w:rsid w:val="006F4BD4"/>
    <w:rsid w:val="006F4D1C"/>
    <w:rsid w:val="006F4DA4"/>
    <w:rsid w:val="006F4E96"/>
    <w:rsid w:val="006F4EC2"/>
    <w:rsid w:val="006F4FE5"/>
    <w:rsid w:val="006F50EF"/>
    <w:rsid w:val="006F51E8"/>
    <w:rsid w:val="006F5232"/>
    <w:rsid w:val="006F5312"/>
    <w:rsid w:val="006F53D4"/>
    <w:rsid w:val="006F55D0"/>
    <w:rsid w:val="006F5647"/>
    <w:rsid w:val="006F564D"/>
    <w:rsid w:val="006F5762"/>
    <w:rsid w:val="006F57B1"/>
    <w:rsid w:val="006F580D"/>
    <w:rsid w:val="006F584D"/>
    <w:rsid w:val="006F5A70"/>
    <w:rsid w:val="006F5CA9"/>
    <w:rsid w:val="006F5CB8"/>
    <w:rsid w:val="006F5CF8"/>
    <w:rsid w:val="006F5D73"/>
    <w:rsid w:val="006F5E16"/>
    <w:rsid w:val="006F5F4A"/>
    <w:rsid w:val="006F5F52"/>
    <w:rsid w:val="006F5FC1"/>
    <w:rsid w:val="006F60F6"/>
    <w:rsid w:val="006F63A4"/>
    <w:rsid w:val="006F63B1"/>
    <w:rsid w:val="006F6585"/>
    <w:rsid w:val="006F66ED"/>
    <w:rsid w:val="006F6735"/>
    <w:rsid w:val="006F682B"/>
    <w:rsid w:val="006F685D"/>
    <w:rsid w:val="006F69F3"/>
    <w:rsid w:val="006F6AA5"/>
    <w:rsid w:val="006F6AAA"/>
    <w:rsid w:val="006F6B0F"/>
    <w:rsid w:val="006F6B70"/>
    <w:rsid w:val="006F6B8A"/>
    <w:rsid w:val="006F6C2A"/>
    <w:rsid w:val="006F6E59"/>
    <w:rsid w:val="006F70A5"/>
    <w:rsid w:val="006F712C"/>
    <w:rsid w:val="006F717E"/>
    <w:rsid w:val="006F71A4"/>
    <w:rsid w:val="006F7240"/>
    <w:rsid w:val="006F728B"/>
    <w:rsid w:val="006F736E"/>
    <w:rsid w:val="006F7421"/>
    <w:rsid w:val="006F750D"/>
    <w:rsid w:val="006F7519"/>
    <w:rsid w:val="006F755C"/>
    <w:rsid w:val="006F75C9"/>
    <w:rsid w:val="006F761A"/>
    <w:rsid w:val="006F76E9"/>
    <w:rsid w:val="006F7732"/>
    <w:rsid w:val="006F774A"/>
    <w:rsid w:val="006F785F"/>
    <w:rsid w:val="006F78E5"/>
    <w:rsid w:val="006F78EB"/>
    <w:rsid w:val="006F7A79"/>
    <w:rsid w:val="006F7ACE"/>
    <w:rsid w:val="006F7B11"/>
    <w:rsid w:val="006F7BC3"/>
    <w:rsid w:val="006F7C1E"/>
    <w:rsid w:val="006F7C45"/>
    <w:rsid w:val="006F7D07"/>
    <w:rsid w:val="006F7D08"/>
    <w:rsid w:val="006F7D2E"/>
    <w:rsid w:val="006F7D5E"/>
    <w:rsid w:val="006F7D66"/>
    <w:rsid w:val="006F7F37"/>
    <w:rsid w:val="007000D2"/>
    <w:rsid w:val="00700112"/>
    <w:rsid w:val="007001F6"/>
    <w:rsid w:val="00700239"/>
    <w:rsid w:val="00700602"/>
    <w:rsid w:val="00700658"/>
    <w:rsid w:val="007006E7"/>
    <w:rsid w:val="0070071A"/>
    <w:rsid w:val="00700803"/>
    <w:rsid w:val="007008D9"/>
    <w:rsid w:val="00700962"/>
    <w:rsid w:val="00700A40"/>
    <w:rsid w:val="00700B52"/>
    <w:rsid w:val="00700C4C"/>
    <w:rsid w:val="00700CAA"/>
    <w:rsid w:val="00700D5D"/>
    <w:rsid w:val="00700F44"/>
    <w:rsid w:val="00701003"/>
    <w:rsid w:val="00701021"/>
    <w:rsid w:val="00701069"/>
    <w:rsid w:val="007010A6"/>
    <w:rsid w:val="007010CA"/>
    <w:rsid w:val="0070118B"/>
    <w:rsid w:val="007011AE"/>
    <w:rsid w:val="007012AF"/>
    <w:rsid w:val="00701444"/>
    <w:rsid w:val="00701594"/>
    <w:rsid w:val="0070164C"/>
    <w:rsid w:val="007016BA"/>
    <w:rsid w:val="0070172A"/>
    <w:rsid w:val="007017D0"/>
    <w:rsid w:val="007017F6"/>
    <w:rsid w:val="00701802"/>
    <w:rsid w:val="00701848"/>
    <w:rsid w:val="0070184C"/>
    <w:rsid w:val="00701853"/>
    <w:rsid w:val="0070186A"/>
    <w:rsid w:val="007018F2"/>
    <w:rsid w:val="00701A62"/>
    <w:rsid w:val="00701AAF"/>
    <w:rsid w:val="00701AD2"/>
    <w:rsid w:val="00701B81"/>
    <w:rsid w:val="00701D41"/>
    <w:rsid w:val="00701D71"/>
    <w:rsid w:val="00701D7D"/>
    <w:rsid w:val="00701D98"/>
    <w:rsid w:val="00701EDC"/>
    <w:rsid w:val="00701F84"/>
    <w:rsid w:val="00701FC9"/>
    <w:rsid w:val="0070206F"/>
    <w:rsid w:val="007020EA"/>
    <w:rsid w:val="00702186"/>
    <w:rsid w:val="0070227E"/>
    <w:rsid w:val="0070229C"/>
    <w:rsid w:val="007022AC"/>
    <w:rsid w:val="007022D4"/>
    <w:rsid w:val="007024EB"/>
    <w:rsid w:val="007024ED"/>
    <w:rsid w:val="007025F6"/>
    <w:rsid w:val="0070261D"/>
    <w:rsid w:val="00702691"/>
    <w:rsid w:val="0070270B"/>
    <w:rsid w:val="0070271F"/>
    <w:rsid w:val="00702817"/>
    <w:rsid w:val="0070285B"/>
    <w:rsid w:val="00702878"/>
    <w:rsid w:val="007028E7"/>
    <w:rsid w:val="00702B33"/>
    <w:rsid w:val="00702C47"/>
    <w:rsid w:val="00702D56"/>
    <w:rsid w:val="00702D95"/>
    <w:rsid w:val="00702DAC"/>
    <w:rsid w:val="00702EA9"/>
    <w:rsid w:val="00702EC7"/>
    <w:rsid w:val="00702F01"/>
    <w:rsid w:val="00702F20"/>
    <w:rsid w:val="00702F98"/>
    <w:rsid w:val="007031AC"/>
    <w:rsid w:val="007031E6"/>
    <w:rsid w:val="00703284"/>
    <w:rsid w:val="007032B5"/>
    <w:rsid w:val="00703340"/>
    <w:rsid w:val="00703429"/>
    <w:rsid w:val="007035C2"/>
    <w:rsid w:val="00703600"/>
    <w:rsid w:val="007036D8"/>
    <w:rsid w:val="00703722"/>
    <w:rsid w:val="00703740"/>
    <w:rsid w:val="00703762"/>
    <w:rsid w:val="007037E3"/>
    <w:rsid w:val="007039D6"/>
    <w:rsid w:val="00703BAE"/>
    <w:rsid w:val="00703BB7"/>
    <w:rsid w:val="00703C05"/>
    <w:rsid w:val="00703C57"/>
    <w:rsid w:val="00703C74"/>
    <w:rsid w:val="00703D75"/>
    <w:rsid w:val="00703E06"/>
    <w:rsid w:val="00703F81"/>
    <w:rsid w:val="00703F98"/>
    <w:rsid w:val="00703FB1"/>
    <w:rsid w:val="00703FC3"/>
    <w:rsid w:val="00704078"/>
    <w:rsid w:val="007041D6"/>
    <w:rsid w:val="00704252"/>
    <w:rsid w:val="007042B7"/>
    <w:rsid w:val="00704611"/>
    <w:rsid w:val="0070461F"/>
    <w:rsid w:val="007046CC"/>
    <w:rsid w:val="0070477F"/>
    <w:rsid w:val="0070492F"/>
    <w:rsid w:val="0070493A"/>
    <w:rsid w:val="007049F0"/>
    <w:rsid w:val="00704AA6"/>
    <w:rsid w:val="00704AB0"/>
    <w:rsid w:val="00704B76"/>
    <w:rsid w:val="00704BE0"/>
    <w:rsid w:val="00704BF5"/>
    <w:rsid w:val="00704C3F"/>
    <w:rsid w:val="00704CA8"/>
    <w:rsid w:val="00704E29"/>
    <w:rsid w:val="00704E74"/>
    <w:rsid w:val="00704EBC"/>
    <w:rsid w:val="00704F18"/>
    <w:rsid w:val="0070505D"/>
    <w:rsid w:val="00705199"/>
    <w:rsid w:val="007052EA"/>
    <w:rsid w:val="007052ED"/>
    <w:rsid w:val="007053A4"/>
    <w:rsid w:val="007053F0"/>
    <w:rsid w:val="00705452"/>
    <w:rsid w:val="00705478"/>
    <w:rsid w:val="00705494"/>
    <w:rsid w:val="00705528"/>
    <w:rsid w:val="00705556"/>
    <w:rsid w:val="00705692"/>
    <w:rsid w:val="007056D8"/>
    <w:rsid w:val="00705722"/>
    <w:rsid w:val="0070592B"/>
    <w:rsid w:val="0070599A"/>
    <w:rsid w:val="007059DE"/>
    <w:rsid w:val="007059E4"/>
    <w:rsid w:val="00705A16"/>
    <w:rsid w:val="00705A44"/>
    <w:rsid w:val="00705A85"/>
    <w:rsid w:val="00705BA4"/>
    <w:rsid w:val="00705BB2"/>
    <w:rsid w:val="00705BF7"/>
    <w:rsid w:val="00705C01"/>
    <w:rsid w:val="00705C99"/>
    <w:rsid w:val="00705D70"/>
    <w:rsid w:val="00705D8E"/>
    <w:rsid w:val="00705E49"/>
    <w:rsid w:val="00705FAD"/>
    <w:rsid w:val="00706102"/>
    <w:rsid w:val="0070610E"/>
    <w:rsid w:val="00706122"/>
    <w:rsid w:val="00706128"/>
    <w:rsid w:val="00706214"/>
    <w:rsid w:val="00706373"/>
    <w:rsid w:val="0070638C"/>
    <w:rsid w:val="0070657B"/>
    <w:rsid w:val="0070670C"/>
    <w:rsid w:val="00706766"/>
    <w:rsid w:val="00706791"/>
    <w:rsid w:val="007067B3"/>
    <w:rsid w:val="00706947"/>
    <w:rsid w:val="00706A71"/>
    <w:rsid w:val="00706AAB"/>
    <w:rsid w:val="00706B12"/>
    <w:rsid w:val="00706B25"/>
    <w:rsid w:val="00706EA0"/>
    <w:rsid w:val="00706EE3"/>
    <w:rsid w:val="00706EF5"/>
    <w:rsid w:val="00706F16"/>
    <w:rsid w:val="00706FC6"/>
    <w:rsid w:val="007070CE"/>
    <w:rsid w:val="0070713B"/>
    <w:rsid w:val="007071CD"/>
    <w:rsid w:val="007072BF"/>
    <w:rsid w:val="00707316"/>
    <w:rsid w:val="00707360"/>
    <w:rsid w:val="00707364"/>
    <w:rsid w:val="0070736C"/>
    <w:rsid w:val="007073C9"/>
    <w:rsid w:val="00707462"/>
    <w:rsid w:val="0070756C"/>
    <w:rsid w:val="0070759B"/>
    <w:rsid w:val="007075D0"/>
    <w:rsid w:val="00707612"/>
    <w:rsid w:val="00707782"/>
    <w:rsid w:val="007077A6"/>
    <w:rsid w:val="00707874"/>
    <w:rsid w:val="007078E8"/>
    <w:rsid w:val="0070799A"/>
    <w:rsid w:val="007079E6"/>
    <w:rsid w:val="00707A1D"/>
    <w:rsid w:val="00707C05"/>
    <w:rsid w:val="00707CA2"/>
    <w:rsid w:val="00707CD6"/>
    <w:rsid w:val="00707DA4"/>
    <w:rsid w:val="00707E56"/>
    <w:rsid w:val="00707F0B"/>
    <w:rsid w:val="00707FC4"/>
    <w:rsid w:val="00707FDE"/>
    <w:rsid w:val="00710065"/>
    <w:rsid w:val="0071006B"/>
    <w:rsid w:val="00710071"/>
    <w:rsid w:val="0071016A"/>
    <w:rsid w:val="007101ED"/>
    <w:rsid w:val="00710327"/>
    <w:rsid w:val="0071038B"/>
    <w:rsid w:val="0071044F"/>
    <w:rsid w:val="007104B1"/>
    <w:rsid w:val="007104C2"/>
    <w:rsid w:val="00710569"/>
    <w:rsid w:val="0071058F"/>
    <w:rsid w:val="0071059F"/>
    <w:rsid w:val="007107F7"/>
    <w:rsid w:val="00710800"/>
    <w:rsid w:val="00710882"/>
    <w:rsid w:val="007108DF"/>
    <w:rsid w:val="00710914"/>
    <w:rsid w:val="00710915"/>
    <w:rsid w:val="00710A4A"/>
    <w:rsid w:val="00710A5B"/>
    <w:rsid w:val="00710A87"/>
    <w:rsid w:val="00710C22"/>
    <w:rsid w:val="00710C28"/>
    <w:rsid w:val="00710D5E"/>
    <w:rsid w:val="00710D68"/>
    <w:rsid w:val="00710DE8"/>
    <w:rsid w:val="007112B2"/>
    <w:rsid w:val="00711355"/>
    <w:rsid w:val="00711428"/>
    <w:rsid w:val="0071160E"/>
    <w:rsid w:val="007116AA"/>
    <w:rsid w:val="007116F5"/>
    <w:rsid w:val="007116FA"/>
    <w:rsid w:val="007117A2"/>
    <w:rsid w:val="007117A4"/>
    <w:rsid w:val="007117B2"/>
    <w:rsid w:val="007117C3"/>
    <w:rsid w:val="007117D2"/>
    <w:rsid w:val="007118C2"/>
    <w:rsid w:val="00711A0A"/>
    <w:rsid w:val="00711AC0"/>
    <w:rsid w:val="00711B33"/>
    <w:rsid w:val="00711B39"/>
    <w:rsid w:val="00711BFA"/>
    <w:rsid w:val="00711C3C"/>
    <w:rsid w:val="00711C3F"/>
    <w:rsid w:val="00711C7B"/>
    <w:rsid w:val="00711CD0"/>
    <w:rsid w:val="00711DEF"/>
    <w:rsid w:val="00711E02"/>
    <w:rsid w:val="00711E16"/>
    <w:rsid w:val="00711E84"/>
    <w:rsid w:val="00711EC7"/>
    <w:rsid w:val="00711F83"/>
    <w:rsid w:val="007120BE"/>
    <w:rsid w:val="007122DC"/>
    <w:rsid w:val="00712314"/>
    <w:rsid w:val="007123E0"/>
    <w:rsid w:val="007124F8"/>
    <w:rsid w:val="00712579"/>
    <w:rsid w:val="00712608"/>
    <w:rsid w:val="0071261B"/>
    <w:rsid w:val="007126AD"/>
    <w:rsid w:val="00712754"/>
    <w:rsid w:val="00712815"/>
    <w:rsid w:val="00712820"/>
    <w:rsid w:val="00712886"/>
    <w:rsid w:val="00712A16"/>
    <w:rsid w:val="00712B97"/>
    <w:rsid w:val="00712B9F"/>
    <w:rsid w:val="00712BAC"/>
    <w:rsid w:val="00712BE3"/>
    <w:rsid w:val="00712C93"/>
    <w:rsid w:val="00712D2D"/>
    <w:rsid w:val="00712DEA"/>
    <w:rsid w:val="00712E76"/>
    <w:rsid w:val="0071303E"/>
    <w:rsid w:val="00713435"/>
    <w:rsid w:val="0071346B"/>
    <w:rsid w:val="00713690"/>
    <w:rsid w:val="0071370C"/>
    <w:rsid w:val="00713902"/>
    <w:rsid w:val="0071392D"/>
    <w:rsid w:val="00713AA4"/>
    <w:rsid w:val="00713AE9"/>
    <w:rsid w:val="00713BBA"/>
    <w:rsid w:val="00713C3E"/>
    <w:rsid w:val="00713C58"/>
    <w:rsid w:val="00713C60"/>
    <w:rsid w:val="00713CE9"/>
    <w:rsid w:val="00713D56"/>
    <w:rsid w:val="00713E58"/>
    <w:rsid w:val="00713FDF"/>
    <w:rsid w:val="0071404B"/>
    <w:rsid w:val="0071406B"/>
    <w:rsid w:val="00714092"/>
    <w:rsid w:val="007141D3"/>
    <w:rsid w:val="0071422A"/>
    <w:rsid w:val="007143B5"/>
    <w:rsid w:val="007143C8"/>
    <w:rsid w:val="0071441D"/>
    <w:rsid w:val="00714443"/>
    <w:rsid w:val="0071444A"/>
    <w:rsid w:val="0071447E"/>
    <w:rsid w:val="0071460B"/>
    <w:rsid w:val="007146E3"/>
    <w:rsid w:val="00714752"/>
    <w:rsid w:val="0071484F"/>
    <w:rsid w:val="007148A5"/>
    <w:rsid w:val="00714A29"/>
    <w:rsid w:val="00714A59"/>
    <w:rsid w:val="00714B62"/>
    <w:rsid w:val="00714C23"/>
    <w:rsid w:val="00714F5C"/>
    <w:rsid w:val="00715055"/>
    <w:rsid w:val="00715073"/>
    <w:rsid w:val="00715077"/>
    <w:rsid w:val="0071511C"/>
    <w:rsid w:val="0071522A"/>
    <w:rsid w:val="0071522D"/>
    <w:rsid w:val="0071527D"/>
    <w:rsid w:val="00715556"/>
    <w:rsid w:val="007155E2"/>
    <w:rsid w:val="007155FC"/>
    <w:rsid w:val="00715858"/>
    <w:rsid w:val="0071585E"/>
    <w:rsid w:val="00715867"/>
    <w:rsid w:val="00715871"/>
    <w:rsid w:val="00715885"/>
    <w:rsid w:val="00715926"/>
    <w:rsid w:val="007159FD"/>
    <w:rsid w:val="00715AAD"/>
    <w:rsid w:val="00715B0C"/>
    <w:rsid w:val="00715C89"/>
    <w:rsid w:val="00715C8E"/>
    <w:rsid w:val="00715D6D"/>
    <w:rsid w:val="00715E1E"/>
    <w:rsid w:val="00715E72"/>
    <w:rsid w:val="00715F4B"/>
    <w:rsid w:val="0071608F"/>
    <w:rsid w:val="007162F0"/>
    <w:rsid w:val="0071631F"/>
    <w:rsid w:val="00716339"/>
    <w:rsid w:val="007163EA"/>
    <w:rsid w:val="007165A7"/>
    <w:rsid w:val="0071669C"/>
    <w:rsid w:val="007166A0"/>
    <w:rsid w:val="007168A2"/>
    <w:rsid w:val="007168B9"/>
    <w:rsid w:val="007169EA"/>
    <w:rsid w:val="00716A60"/>
    <w:rsid w:val="00716A62"/>
    <w:rsid w:val="00716AC4"/>
    <w:rsid w:val="00716ADE"/>
    <w:rsid w:val="00716B59"/>
    <w:rsid w:val="00716BAF"/>
    <w:rsid w:val="00716BF5"/>
    <w:rsid w:val="00716C17"/>
    <w:rsid w:val="00716C2D"/>
    <w:rsid w:val="00716CBC"/>
    <w:rsid w:val="00716CE3"/>
    <w:rsid w:val="00716D66"/>
    <w:rsid w:val="00716E06"/>
    <w:rsid w:val="00716E78"/>
    <w:rsid w:val="00716F71"/>
    <w:rsid w:val="0071701F"/>
    <w:rsid w:val="0071704C"/>
    <w:rsid w:val="0071714A"/>
    <w:rsid w:val="00717181"/>
    <w:rsid w:val="0071730C"/>
    <w:rsid w:val="0071741C"/>
    <w:rsid w:val="007175F8"/>
    <w:rsid w:val="0071769C"/>
    <w:rsid w:val="007176F0"/>
    <w:rsid w:val="00717736"/>
    <w:rsid w:val="0071775F"/>
    <w:rsid w:val="007178C3"/>
    <w:rsid w:val="00717A0E"/>
    <w:rsid w:val="00717B0E"/>
    <w:rsid w:val="00717C23"/>
    <w:rsid w:val="00717E83"/>
    <w:rsid w:val="00720047"/>
    <w:rsid w:val="00720061"/>
    <w:rsid w:val="007200F7"/>
    <w:rsid w:val="007201CB"/>
    <w:rsid w:val="007203A5"/>
    <w:rsid w:val="0072045E"/>
    <w:rsid w:val="007204E3"/>
    <w:rsid w:val="007205E8"/>
    <w:rsid w:val="00720647"/>
    <w:rsid w:val="00720649"/>
    <w:rsid w:val="0072066A"/>
    <w:rsid w:val="00720765"/>
    <w:rsid w:val="00720929"/>
    <w:rsid w:val="007209DE"/>
    <w:rsid w:val="00720B99"/>
    <w:rsid w:val="00720BB9"/>
    <w:rsid w:val="00720BDF"/>
    <w:rsid w:val="00720BE7"/>
    <w:rsid w:val="00720C6C"/>
    <w:rsid w:val="00720C81"/>
    <w:rsid w:val="00720C97"/>
    <w:rsid w:val="00720E94"/>
    <w:rsid w:val="007210D4"/>
    <w:rsid w:val="00721161"/>
    <w:rsid w:val="00721213"/>
    <w:rsid w:val="007212D0"/>
    <w:rsid w:val="00721421"/>
    <w:rsid w:val="007214D9"/>
    <w:rsid w:val="00721570"/>
    <w:rsid w:val="00721573"/>
    <w:rsid w:val="00721607"/>
    <w:rsid w:val="00721633"/>
    <w:rsid w:val="00721741"/>
    <w:rsid w:val="00721825"/>
    <w:rsid w:val="00721917"/>
    <w:rsid w:val="00721985"/>
    <w:rsid w:val="0072199E"/>
    <w:rsid w:val="007219F8"/>
    <w:rsid w:val="00721B6C"/>
    <w:rsid w:val="00721CD3"/>
    <w:rsid w:val="00721D5E"/>
    <w:rsid w:val="00721D83"/>
    <w:rsid w:val="00721D8D"/>
    <w:rsid w:val="00721DD5"/>
    <w:rsid w:val="00721E21"/>
    <w:rsid w:val="00721E4A"/>
    <w:rsid w:val="00721E55"/>
    <w:rsid w:val="00721EEB"/>
    <w:rsid w:val="00721F07"/>
    <w:rsid w:val="00721F1D"/>
    <w:rsid w:val="00721FAD"/>
    <w:rsid w:val="00722085"/>
    <w:rsid w:val="00722230"/>
    <w:rsid w:val="0072237B"/>
    <w:rsid w:val="0072242A"/>
    <w:rsid w:val="0072257A"/>
    <w:rsid w:val="007226FF"/>
    <w:rsid w:val="0072274D"/>
    <w:rsid w:val="00722758"/>
    <w:rsid w:val="00722788"/>
    <w:rsid w:val="00722836"/>
    <w:rsid w:val="00722880"/>
    <w:rsid w:val="0072292A"/>
    <w:rsid w:val="00722971"/>
    <w:rsid w:val="00722A0C"/>
    <w:rsid w:val="00722A41"/>
    <w:rsid w:val="00722ADA"/>
    <w:rsid w:val="00722B11"/>
    <w:rsid w:val="00722C60"/>
    <w:rsid w:val="00722D0E"/>
    <w:rsid w:val="00722DBA"/>
    <w:rsid w:val="00722E35"/>
    <w:rsid w:val="00722F8F"/>
    <w:rsid w:val="00722FA8"/>
    <w:rsid w:val="00722FEF"/>
    <w:rsid w:val="00723011"/>
    <w:rsid w:val="0072307C"/>
    <w:rsid w:val="007230AE"/>
    <w:rsid w:val="007230FF"/>
    <w:rsid w:val="007232E5"/>
    <w:rsid w:val="007232F5"/>
    <w:rsid w:val="00723323"/>
    <w:rsid w:val="007233D3"/>
    <w:rsid w:val="00723425"/>
    <w:rsid w:val="007234C9"/>
    <w:rsid w:val="00723561"/>
    <w:rsid w:val="0072358E"/>
    <w:rsid w:val="00723611"/>
    <w:rsid w:val="007237BF"/>
    <w:rsid w:val="0072381A"/>
    <w:rsid w:val="00723837"/>
    <w:rsid w:val="00723856"/>
    <w:rsid w:val="00723A2E"/>
    <w:rsid w:val="00723BC1"/>
    <w:rsid w:val="00723BE7"/>
    <w:rsid w:val="00723C24"/>
    <w:rsid w:val="00723D79"/>
    <w:rsid w:val="00723EBF"/>
    <w:rsid w:val="00723F87"/>
    <w:rsid w:val="00723FE0"/>
    <w:rsid w:val="00724185"/>
    <w:rsid w:val="007241D7"/>
    <w:rsid w:val="00724283"/>
    <w:rsid w:val="00724302"/>
    <w:rsid w:val="00724379"/>
    <w:rsid w:val="007243B8"/>
    <w:rsid w:val="00724702"/>
    <w:rsid w:val="0072479C"/>
    <w:rsid w:val="007247DB"/>
    <w:rsid w:val="007248A4"/>
    <w:rsid w:val="00724935"/>
    <w:rsid w:val="007249CF"/>
    <w:rsid w:val="00724A0D"/>
    <w:rsid w:val="00724B9E"/>
    <w:rsid w:val="00724BA2"/>
    <w:rsid w:val="00724C37"/>
    <w:rsid w:val="00724C9D"/>
    <w:rsid w:val="00724CC6"/>
    <w:rsid w:val="00724CCB"/>
    <w:rsid w:val="00724D5A"/>
    <w:rsid w:val="00724DFA"/>
    <w:rsid w:val="00724E7C"/>
    <w:rsid w:val="00724ECC"/>
    <w:rsid w:val="00725029"/>
    <w:rsid w:val="00725129"/>
    <w:rsid w:val="00725239"/>
    <w:rsid w:val="0072525B"/>
    <w:rsid w:val="00725291"/>
    <w:rsid w:val="007252FC"/>
    <w:rsid w:val="00725330"/>
    <w:rsid w:val="00725417"/>
    <w:rsid w:val="0072555B"/>
    <w:rsid w:val="00725611"/>
    <w:rsid w:val="00725705"/>
    <w:rsid w:val="0072577C"/>
    <w:rsid w:val="007257B4"/>
    <w:rsid w:val="0072580B"/>
    <w:rsid w:val="00725841"/>
    <w:rsid w:val="007258C3"/>
    <w:rsid w:val="00725A0B"/>
    <w:rsid w:val="00725B13"/>
    <w:rsid w:val="00725BA7"/>
    <w:rsid w:val="00725E63"/>
    <w:rsid w:val="00725E9B"/>
    <w:rsid w:val="00725F05"/>
    <w:rsid w:val="007260BA"/>
    <w:rsid w:val="00726196"/>
    <w:rsid w:val="00726271"/>
    <w:rsid w:val="0072628F"/>
    <w:rsid w:val="007262EB"/>
    <w:rsid w:val="00726328"/>
    <w:rsid w:val="00726450"/>
    <w:rsid w:val="007266A7"/>
    <w:rsid w:val="00726777"/>
    <w:rsid w:val="007267F9"/>
    <w:rsid w:val="00726983"/>
    <w:rsid w:val="00726A03"/>
    <w:rsid w:val="00726A74"/>
    <w:rsid w:val="00726BCF"/>
    <w:rsid w:val="00726C59"/>
    <w:rsid w:val="00726C5A"/>
    <w:rsid w:val="00726CE2"/>
    <w:rsid w:val="00726D3C"/>
    <w:rsid w:val="00726DB4"/>
    <w:rsid w:val="00726E6A"/>
    <w:rsid w:val="00726E77"/>
    <w:rsid w:val="00726EDC"/>
    <w:rsid w:val="0072706C"/>
    <w:rsid w:val="00727329"/>
    <w:rsid w:val="00727556"/>
    <w:rsid w:val="007275DD"/>
    <w:rsid w:val="0072796F"/>
    <w:rsid w:val="0072798D"/>
    <w:rsid w:val="007279B6"/>
    <w:rsid w:val="00727A69"/>
    <w:rsid w:val="00727B43"/>
    <w:rsid w:val="00727BB5"/>
    <w:rsid w:val="00727BDF"/>
    <w:rsid w:val="00727C53"/>
    <w:rsid w:val="00727C82"/>
    <w:rsid w:val="00727EB5"/>
    <w:rsid w:val="00727F81"/>
    <w:rsid w:val="0073015C"/>
    <w:rsid w:val="007301F8"/>
    <w:rsid w:val="00730432"/>
    <w:rsid w:val="00730438"/>
    <w:rsid w:val="00730727"/>
    <w:rsid w:val="0073074C"/>
    <w:rsid w:val="00730810"/>
    <w:rsid w:val="0073092C"/>
    <w:rsid w:val="00730A54"/>
    <w:rsid w:val="00730A72"/>
    <w:rsid w:val="00730CED"/>
    <w:rsid w:val="00730D6C"/>
    <w:rsid w:val="00730E05"/>
    <w:rsid w:val="00730F31"/>
    <w:rsid w:val="00730FD3"/>
    <w:rsid w:val="00731059"/>
    <w:rsid w:val="007310F6"/>
    <w:rsid w:val="007311DA"/>
    <w:rsid w:val="00731493"/>
    <w:rsid w:val="0073166B"/>
    <w:rsid w:val="0073167B"/>
    <w:rsid w:val="00731689"/>
    <w:rsid w:val="0073179B"/>
    <w:rsid w:val="00731A9A"/>
    <w:rsid w:val="00731AF1"/>
    <w:rsid w:val="00731B61"/>
    <w:rsid w:val="00731BA1"/>
    <w:rsid w:val="00731C05"/>
    <w:rsid w:val="00731C48"/>
    <w:rsid w:val="00731C70"/>
    <w:rsid w:val="00731CE2"/>
    <w:rsid w:val="00731E33"/>
    <w:rsid w:val="00731E74"/>
    <w:rsid w:val="00731E82"/>
    <w:rsid w:val="00731EE7"/>
    <w:rsid w:val="00732192"/>
    <w:rsid w:val="007321B0"/>
    <w:rsid w:val="007323E5"/>
    <w:rsid w:val="00732535"/>
    <w:rsid w:val="0073253B"/>
    <w:rsid w:val="007325EF"/>
    <w:rsid w:val="00732604"/>
    <w:rsid w:val="007326F3"/>
    <w:rsid w:val="0073283D"/>
    <w:rsid w:val="0073298A"/>
    <w:rsid w:val="0073299E"/>
    <w:rsid w:val="00732A06"/>
    <w:rsid w:val="00732A29"/>
    <w:rsid w:val="007330E5"/>
    <w:rsid w:val="00733186"/>
    <w:rsid w:val="0073318E"/>
    <w:rsid w:val="00733320"/>
    <w:rsid w:val="007333A1"/>
    <w:rsid w:val="007333DA"/>
    <w:rsid w:val="007333ED"/>
    <w:rsid w:val="007333F9"/>
    <w:rsid w:val="00733519"/>
    <w:rsid w:val="00733533"/>
    <w:rsid w:val="007335A2"/>
    <w:rsid w:val="007337C3"/>
    <w:rsid w:val="007338E8"/>
    <w:rsid w:val="007338EA"/>
    <w:rsid w:val="0073394F"/>
    <w:rsid w:val="00733A06"/>
    <w:rsid w:val="00733A9F"/>
    <w:rsid w:val="00733AFD"/>
    <w:rsid w:val="00733B78"/>
    <w:rsid w:val="00733BCF"/>
    <w:rsid w:val="00733C52"/>
    <w:rsid w:val="00733CA1"/>
    <w:rsid w:val="00733CC8"/>
    <w:rsid w:val="00733DC6"/>
    <w:rsid w:val="00733EB5"/>
    <w:rsid w:val="00734156"/>
    <w:rsid w:val="007341E5"/>
    <w:rsid w:val="00734343"/>
    <w:rsid w:val="007343B2"/>
    <w:rsid w:val="007343B4"/>
    <w:rsid w:val="00734451"/>
    <w:rsid w:val="00734466"/>
    <w:rsid w:val="007344EE"/>
    <w:rsid w:val="0073459F"/>
    <w:rsid w:val="0073467F"/>
    <w:rsid w:val="0073480D"/>
    <w:rsid w:val="0073485D"/>
    <w:rsid w:val="00734898"/>
    <w:rsid w:val="007348B4"/>
    <w:rsid w:val="007348ED"/>
    <w:rsid w:val="00734B47"/>
    <w:rsid w:val="00734BE3"/>
    <w:rsid w:val="00734BFC"/>
    <w:rsid w:val="00734C7D"/>
    <w:rsid w:val="00734D1F"/>
    <w:rsid w:val="00734E65"/>
    <w:rsid w:val="00734F2A"/>
    <w:rsid w:val="00735181"/>
    <w:rsid w:val="0073529E"/>
    <w:rsid w:val="007353EA"/>
    <w:rsid w:val="007354C9"/>
    <w:rsid w:val="007354F4"/>
    <w:rsid w:val="007355E4"/>
    <w:rsid w:val="00735641"/>
    <w:rsid w:val="007358C4"/>
    <w:rsid w:val="00735966"/>
    <w:rsid w:val="007359C3"/>
    <w:rsid w:val="00735A08"/>
    <w:rsid w:val="00735A1A"/>
    <w:rsid w:val="00735ACD"/>
    <w:rsid w:val="00735B63"/>
    <w:rsid w:val="00735C6D"/>
    <w:rsid w:val="00735E45"/>
    <w:rsid w:val="00735E66"/>
    <w:rsid w:val="00735EBB"/>
    <w:rsid w:val="007360B0"/>
    <w:rsid w:val="007360DB"/>
    <w:rsid w:val="00736146"/>
    <w:rsid w:val="00736156"/>
    <w:rsid w:val="0073624E"/>
    <w:rsid w:val="00736484"/>
    <w:rsid w:val="00736528"/>
    <w:rsid w:val="0073654C"/>
    <w:rsid w:val="00736764"/>
    <w:rsid w:val="0073676C"/>
    <w:rsid w:val="0073684B"/>
    <w:rsid w:val="00736897"/>
    <w:rsid w:val="00736911"/>
    <w:rsid w:val="007369CE"/>
    <w:rsid w:val="007369E4"/>
    <w:rsid w:val="00736A1E"/>
    <w:rsid w:val="00736A80"/>
    <w:rsid w:val="00736BD8"/>
    <w:rsid w:val="00736C6A"/>
    <w:rsid w:val="00736DBF"/>
    <w:rsid w:val="00736DEB"/>
    <w:rsid w:val="00736E03"/>
    <w:rsid w:val="00736E11"/>
    <w:rsid w:val="00736F6F"/>
    <w:rsid w:val="00737016"/>
    <w:rsid w:val="00737165"/>
    <w:rsid w:val="007371C4"/>
    <w:rsid w:val="007372F1"/>
    <w:rsid w:val="00737392"/>
    <w:rsid w:val="00737455"/>
    <w:rsid w:val="0073751C"/>
    <w:rsid w:val="00737617"/>
    <w:rsid w:val="00737685"/>
    <w:rsid w:val="00737725"/>
    <w:rsid w:val="00737795"/>
    <w:rsid w:val="007377D9"/>
    <w:rsid w:val="0073780B"/>
    <w:rsid w:val="007378A5"/>
    <w:rsid w:val="007378F1"/>
    <w:rsid w:val="00737911"/>
    <w:rsid w:val="00737951"/>
    <w:rsid w:val="007379FA"/>
    <w:rsid w:val="00737B3B"/>
    <w:rsid w:val="00737CA9"/>
    <w:rsid w:val="00737EDD"/>
    <w:rsid w:val="00737F30"/>
    <w:rsid w:val="00740111"/>
    <w:rsid w:val="007401A0"/>
    <w:rsid w:val="0074020B"/>
    <w:rsid w:val="00740245"/>
    <w:rsid w:val="00740321"/>
    <w:rsid w:val="0074042E"/>
    <w:rsid w:val="0074052F"/>
    <w:rsid w:val="007406E4"/>
    <w:rsid w:val="00740712"/>
    <w:rsid w:val="0074088A"/>
    <w:rsid w:val="007408F0"/>
    <w:rsid w:val="00740A7D"/>
    <w:rsid w:val="00740AE9"/>
    <w:rsid w:val="00740B87"/>
    <w:rsid w:val="00740C37"/>
    <w:rsid w:val="00740E02"/>
    <w:rsid w:val="00740EA8"/>
    <w:rsid w:val="00740EBE"/>
    <w:rsid w:val="00741004"/>
    <w:rsid w:val="0074113C"/>
    <w:rsid w:val="007411AC"/>
    <w:rsid w:val="007411C5"/>
    <w:rsid w:val="00741259"/>
    <w:rsid w:val="0074140B"/>
    <w:rsid w:val="00741429"/>
    <w:rsid w:val="00741443"/>
    <w:rsid w:val="00741544"/>
    <w:rsid w:val="007416AF"/>
    <w:rsid w:val="00741734"/>
    <w:rsid w:val="00741737"/>
    <w:rsid w:val="007417BD"/>
    <w:rsid w:val="0074194E"/>
    <w:rsid w:val="00741B1E"/>
    <w:rsid w:val="00741BD5"/>
    <w:rsid w:val="00741D0E"/>
    <w:rsid w:val="00741D22"/>
    <w:rsid w:val="00741E0F"/>
    <w:rsid w:val="00741E18"/>
    <w:rsid w:val="00741E6E"/>
    <w:rsid w:val="00741F80"/>
    <w:rsid w:val="00742036"/>
    <w:rsid w:val="007421FA"/>
    <w:rsid w:val="00742278"/>
    <w:rsid w:val="0074230C"/>
    <w:rsid w:val="00742468"/>
    <w:rsid w:val="00742612"/>
    <w:rsid w:val="00742705"/>
    <w:rsid w:val="0074271A"/>
    <w:rsid w:val="00742772"/>
    <w:rsid w:val="007427C0"/>
    <w:rsid w:val="0074299A"/>
    <w:rsid w:val="00742B5B"/>
    <w:rsid w:val="00742BD6"/>
    <w:rsid w:val="00742F00"/>
    <w:rsid w:val="00743076"/>
    <w:rsid w:val="00743179"/>
    <w:rsid w:val="00743298"/>
    <w:rsid w:val="007433B2"/>
    <w:rsid w:val="007434AB"/>
    <w:rsid w:val="007434B5"/>
    <w:rsid w:val="00743511"/>
    <w:rsid w:val="00743652"/>
    <w:rsid w:val="007436F8"/>
    <w:rsid w:val="00743874"/>
    <w:rsid w:val="007438A8"/>
    <w:rsid w:val="00743911"/>
    <w:rsid w:val="00743B5E"/>
    <w:rsid w:val="0074404E"/>
    <w:rsid w:val="007440CE"/>
    <w:rsid w:val="007440E3"/>
    <w:rsid w:val="00744120"/>
    <w:rsid w:val="00744174"/>
    <w:rsid w:val="007441AB"/>
    <w:rsid w:val="007441B3"/>
    <w:rsid w:val="007441B6"/>
    <w:rsid w:val="00744200"/>
    <w:rsid w:val="00744543"/>
    <w:rsid w:val="0074458C"/>
    <w:rsid w:val="007445AB"/>
    <w:rsid w:val="007445D4"/>
    <w:rsid w:val="00744612"/>
    <w:rsid w:val="007446E8"/>
    <w:rsid w:val="00744750"/>
    <w:rsid w:val="007447B6"/>
    <w:rsid w:val="00744960"/>
    <w:rsid w:val="007449F1"/>
    <w:rsid w:val="00744A0B"/>
    <w:rsid w:val="00744BE7"/>
    <w:rsid w:val="00744C25"/>
    <w:rsid w:val="00744C9A"/>
    <w:rsid w:val="00744D72"/>
    <w:rsid w:val="00744E03"/>
    <w:rsid w:val="00744F03"/>
    <w:rsid w:val="00744F22"/>
    <w:rsid w:val="00744F63"/>
    <w:rsid w:val="007450D3"/>
    <w:rsid w:val="0074516A"/>
    <w:rsid w:val="007452B5"/>
    <w:rsid w:val="007453EF"/>
    <w:rsid w:val="007453FA"/>
    <w:rsid w:val="00745411"/>
    <w:rsid w:val="0074546E"/>
    <w:rsid w:val="00745470"/>
    <w:rsid w:val="00745479"/>
    <w:rsid w:val="00745515"/>
    <w:rsid w:val="007456F0"/>
    <w:rsid w:val="00745714"/>
    <w:rsid w:val="00745790"/>
    <w:rsid w:val="00745898"/>
    <w:rsid w:val="0074594D"/>
    <w:rsid w:val="00745982"/>
    <w:rsid w:val="00745A36"/>
    <w:rsid w:val="00745AE6"/>
    <w:rsid w:val="00745B0D"/>
    <w:rsid w:val="00745B11"/>
    <w:rsid w:val="00745BD5"/>
    <w:rsid w:val="00745CC0"/>
    <w:rsid w:val="00745D65"/>
    <w:rsid w:val="00745DF4"/>
    <w:rsid w:val="00745DFE"/>
    <w:rsid w:val="00745EEF"/>
    <w:rsid w:val="00745F8A"/>
    <w:rsid w:val="007460DB"/>
    <w:rsid w:val="007460E5"/>
    <w:rsid w:val="0074614D"/>
    <w:rsid w:val="0074615F"/>
    <w:rsid w:val="007461D8"/>
    <w:rsid w:val="00746222"/>
    <w:rsid w:val="007462C7"/>
    <w:rsid w:val="0074631C"/>
    <w:rsid w:val="007464AE"/>
    <w:rsid w:val="00746510"/>
    <w:rsid w:val="0074658F"/>
    <w:rsid w:val="007465E3"/>
    <w:rsid w:val="00746968"/>
    <w:rsid w:val="00746E2F"/>
    <w:rsid w:val="00746E78"/>
    <w:rsid w:val="00747029"/>
    <w:rsid w:val="00747078"/>
    <w:rsid w:val="007470E8"/>
    <w:rsid w:val="00747114"/>
    <w:rsid w:val="00747197"/>
    <w:rsid w:val="00747210"/>
    <w:rsid w:val="00747239"/>
    <w:rsid w:val="00747361"/>
    <w:rsid w:val="00747402"/>
    <w:rsid w:val="007474C8"/>
    <w:rsid w:val="007475B8"/>
    <w:rsid w:val="007475F0"/>
    <w:rsid w:val="007475FF"/>
    <w:rsid w:val="007476AC"/>
    <w:rsid w:val="007476DB"/>
    <w:rsid w:val="00747792"/>
    <w:rsid w:val="007477CB"/>
    <w:rsid w:val="007477FE"/>
    <w:rsid w:val="00747840"/>
    <w:rsid w:val="007478E6"/>
    <w:rsid w:val="00747AA9"/>
    <w:rsid w:val="00747B8D"/>
    <w:rsid w:val="00747BBA"/>
    <w:rsid w:val="00747D18"/>
    <w:rsid w:val="00747E76"/>
    <w:rsid w:val="00747F8D"/>
    <w:rsid w:val="00750023"/>
    <w:rsid w:val="00750040"/>
    <w:rsid w:val="007500CD"/>
    <w:rsid w:val="00750174"/>
    <w:rsid w:val="00750304"/>
    <w:rsid w:val="0075031D"/>
    <w:rsid w:val="00750398"/>
    <w:rsid w:val="00750404"/>
    <w:rsid w:val="007504AA"/>
    <w:rsid w:val="007504CC"/>
    <w:rsid w:val="007504D4"/>
    <w:rsid w:val="007504E2"/>
    <w:rsid w:val="007505AA"/>
    <w:rsid w:val="00750606"/>
    <w:rsid w:val="00750650"/>
    <w:rsid w:val="00750700"/>
    <w:rsid w:val="00750730"/>
    <w:rsid w:val="0075078D"/>
    <w:rsid w:val="00750A2E"/>
    <w:rsid w:val="00750A49"/>
    <w:rsid w:val="00750B45"/>
    <w:rsid w:val="00750B59"/>
    <w:rsid w:val="00750BD3"/>
    <w:rsid w:val="00750BD6"/>
    <w:rsid w:val="00750CAE"/>
    <w:rsid w:val="00750D10"/>
    <w:rsid w:val="00750D37"/>
    <w:rsid w:val="00750D50"/>
    <w:rsid w:val="00750E8B"/>
    <w:rsid w:val="00750FF0"/>
    <w:rsid w:val="00751013"/>
    <w:rsid w:val="00751025"/>
    <w:rsid w:val="00751078"/>
    <w:rsid w:val="007510E6"/>
    <w:rsid w:val="0075113F"/>
    <w:rsid w:val="007511EE"/>
    <w:rsid w:val="007514B0"/>
    <w:rsid w:val="007515BF"/>
    <w:rsid w:val="007515FF"/>
    <w:rsid w:val="00751626"/>
    <w:rsid w:val="00751662"/>
    <w:rsid w:val="007516D6"/>
    <w:rsid w:val="00751873"/>
    <w:rsid w:val="0075194C"/>
    <w:rsid w:val="0075198B"/>
    <w:rsid w:val="00751A80"/>
    <w:rsid w:val="00751D69"/>
    <w:rsid w:val="00751E4C"/>
    <w:rsid w:val="00751E60"/>
    <w:rsid w:val="00751E77"/>
    <w:rsid w:val="00751EFD"/>
    <w:rsid w:val="00751F6C"/>
    <w:rsid w:val="007520E7"/>
    <w:rsid w:val="00752154"/>
    <w:rsid w:val="007521FC"/>
    <w:rsid w:val="007521FF"/>
    <w:rsid w:val="0075220F"/>
    <w:rsid w:val="00752262"/>
    <w:rsid w:val="007524C2"/>
    <w:rsid w:val="00752521"/>
    <w:rsid w:val="00752541"/>
    <w:rsid w:val="0075260B"/>
    <w:rsid w:val="00752712"/>
    <w:rsid w:val="00752A0A"/>
    <w:rsid w:val="00752AE3"/>
    <w:rsid w:val="00752B46"/>
    <w:rsid w:val="00752C41"/>
    <w:rsid w:val="00752C82"/>
    <w:rsid w:val="00752C99"/>
    <w:rsid w:val="00752D8B"/>
    <w:rsid w:val="00752FBB"/>
    <w:rsid w:val="00752FE2"/>
    <w:rsid w:val="00753021"/>
    <w:rsid w:val="0075302D"/>
    <w:rsid w:val="00753095"/>
    <w:rsid w:val="0075312C"/>
    <w:rsid w:val="0075314F"/>
    <w:rsid w:val="00753188"/>
    <w:rsid w:val="00753325"/>
    <w:rsid w:val="007533A9"/>
    <w:rsid w:val="007533FC"/>
    <w:rsid w:val="0075340E"/>
    <w:rsid w:val="00753451"/>
    <w:rsid w:val="007534B6"/>
    <w:rsid w:val="00753575"/>
    <w:rsid w:val="007535A0"/>
    <w:rsid w:val="00753658"/>
    <w:rsid w:val="00753680"/>
    <w:rsid w:val="00753727"/>
    <w:rsid w:val="007537F4"/>
    <w:rsid w:val="0075382F"/>
    <w:rsid w:val="0075387F"/>
    <w:rsid w:val="00753884"/>
    <w:rsid w:val="00753888"/>
    <w:rsid w:val="007538F8"/>
    <w:rsid w:val="00753B45"/>
    <w:rsid w:val="00753C19"/>
    <w:rsid w:val="00753CB6"/>
    <w:rsid w:val="00753CD1"/>
    <w:rsid w:val="00753ECB"/>
    <w:rsid w:val="00753ECF"/>
    <w:rsid w:val="00754045"/>
    <w:rsid w:val="00754181"/>
    <w:rsid w:val="0075419B"/>
    <w:rsid w:val="007543FA"/>
    <w:rsid w:val="007544A7"/>
    <w:rsid w:val="0075456D"/>
    <w:rsid w:val="00754713"/>
    <w:rsid w:val="00754955"/>
    <w:rsid w:val="007549D6"/>
    <w:rsid w:val="007549E8"/>
    <w:rsid w:val="00754A94"/>
    <w:rsid w:val="00754B5A"/>
    <w:rsid w:val="00754C78"/>
    <w:rsid w:val="00754DB9"/>
    <w:rsid w:val="00754E44"/>
    <w:rsid w:val="00754F0E"/>
    <w:rsid w:val="00754F10"/>
    <w:rsid w:val="00754F50"/>
    <w:rsid w:val="00755044"/>
    <w:rsid w:val="007551E2"/>
    <w:rsid w:val="007551E5"/>
    <w:rsid w:val="00755343"/>
    <w:rsid w:val="007553B4"/>
    <w:rsid w:val="007554A4"/>
    <w:rsid w:val="00755520"/>
    <w:rsid w:val="0075557B"/>
    <w:rsid w:val="007556DC"/>
    <w:rsid w:val="00755813"/>
    <w:rsid w:val="007559A8"/>
    <w:rsid w:val="007559AD"/>
    <w:rsid w:val="00755A7D"/>
    <w:rsid w:val="00755A93"/>
    <w:rsid w:val="00755AC1"/>
    <w:rsid w:val="00755EC3"/>
    <w:rsid w:val="00755EF4"/>
    <w:rsid w:val="00755FED"/>
    <w:rsid w:val="0075605E"/>
    <w:rsid w:val="0075609F"/>
    <w:rsid w:val="0075617A"/>
    <w:rsid w:val="007561B7"/>
    <w:rsid w:val="0075620A"/>
    <w:rsid w:val="00756231"/>
    <w:rsid w:val="00756234"/>
    <w:rsid w:val="00756258"/>
    <w:rsid w:val="007562A7"/>
    <w:rsid w:val="00756400"/>
    <w:rsid w:val="007564AD"/>
    <w:rsid w:val="007565D9"/>
    <w:rsid w:val="00756690"/>
    <w:rsid w:val="00756761"/>
    <w:rsid w:val="00756804"/>
    <w:rsid w:val="0075684A"/>
    <w:rsid w:val="0075684E"/>
    <w:rsid w:val="00756A6C"/>
    <w:rsid w:val="00756A85"/>
    <w:rsid w:val="00756C3A"/>
    <w:rsid w:val="00756C54"/>
    <w:rsid w:val="00756C5D"/>
    <w:rsid w:val="00756C72"/>
    <w:rsid w:val="00756C99"/>
    <w:rsid w:val="00756CBA"/>
    <w:rsid w:val="00756D90"/>
    <w:rsid w:val="00756D9E"/>
    <w:rsid w:val="00756DAF"/>
    <w:rsid w:val="00756DE1"/>
    <w:rsid w:val="00756F1C"/>
    <w:rsid w:val="00756FDD"/>
    <w:rsid w:val="007570E3"/>
    <w:rsid w:val="0075719A"/>
    <w:rsid w:val="00757216"/>
    <w:rsid w:val="0075723B"/>
    <w:rsid w:val="00757247"/>
    <w:rsid w:val="0075735F"/>
    <w:rsid w:val="00757410"/>
    <w:rsid w:val="007574FC"/>
    <w:rsid w:val="0075751B"/>
    <w:rsid w:val="00757539"/>
    <w:rsid w:val="00757664"/>
    <w:rsid w:val="00757698"/>
    <w:rsid w:val="007577F6"/>
    <w:rsid w:val="00757894"/>
    <w:rsid w:val="00757914"/>
    <w:rsid w:val="00757A0F"/>
    <w:rsid w:val="00757AAD"/>
    <w:rsid w:val="00757AAF"/>
    <w:rsid w:val="00757ACD"/>
    <w:rsid w:val="00757B19"/>
    <w:rsid w:val="00757C36"/>
    <w:rsid w:val="00757C48"/>
    <w:rsid w:val="00757DEA"/>
    <w:rsid w:val="00757DF1"/>
    <w:rsid w:val="00757E48"/>
    <w:rsid w:val="00757EC1"/>
    <w:rsid w:val="00757F79"/>
    <w:rsid w:val="00757F95"/>
    <w:rsid w:val="007602AC"/>
    <w:rsid w:val="00760397"/>
    <w:rsid w:val="0076041C"/>
    <w:rsid w:val="00760456"/>
    <w:rsid w:val="0076048F"/>
    <w:rsid w:val="007606A0"/>
    <w:rsid w:val="007606A3"/>
    <w:rsid w:val="007606B1"/>
    <w:rsid w:val="007606E6"/>
    <w:rsid w:val="00760720"/>
    <w:rsid w:val="00760737"/>
    <w:rsid w:val="0076077A"/>
    <w:rsid w:val="007607B3"/>
    <w:rsid w:val="007607EE"/>
    <w:rsid w:val="0076090A"/>
    <w:rsid w:val="0076090B"/>
    <w:rsid w:val="00760AD4"/>
    <w:rsid w:val="00760B37"/>
    <w:rsid w:val="00760B75"/>
    <w:rsid w:val="00760BC6"/>
    <w:rsid w:val="00760BE8"/>
    <w:rsid w:val="00760C16"/>
    <w:rsid w:val="00760CD6"/>
    <w:rsid w:val="00760CFF"/>
    <w:rsid w:val="00760DC2"/>
    <w:rsid w:val="00760F4D"/>
    <w:rsid w:val="00761100"/>
    <w:rsid w:val="0076119E"/>
    <w:rsid w:val="007611BA"/>
    <w:rsid w:val="007611D9"/>
    <w:rsid w:val="007613A3"/>
    <w:rsid w:val="007615A1"/>
    <w:rsid w:val="007615EC"/>
    <w:rsid w:val="007615FE"/>
    <w:rsid w:val="00761626"/>
    <w:rsid w:val="007616C9"/>
    <w:rsid w:val="00761850"/>
    <w:rsid w:val="0076197A"/>
    <w:rsid w:val="007619BA"/>
    <w:rsid w:val="00761A73"/>
    <w:rsid w:val="00761AF5"/>
    <w:rsid w:val="00761BC5"/>
    <w:rsid w:val="00761BDB"/>
    <w:rsid w:val="00761C17"/>
    <w:rsid w:val="00761C26"/>
    <w:rsid w:val="00761CC6"/>
    <w:rsid w:val="00761DC0"/>
    <w:rsid w:val="00761E43"/>
    <w:rsid w:val="00761E79"/>
    <w:rsid w:val="00761E87"/>
    <w:rsid w:val="00761F95"/>
    <w:rsid w:val="00761FE9"/>
    <w:rsid w:val="00762116"/>
    <w:rsid w:val="0076214E"/>
    <w:rsid w:val="00762163"/>
    <w:rsid w:val="007622DC"/>
    <w:rsid w:val="007622EF"/>
    <w:rsid w:val="00762353"/>
    <w:rsid w:val="007623D5"/>
    <w:rsid w:val="007624BE"/>
    <w:rsid w:val="0076256C"/>
    <w:rsid w:val="0076274A"/>
    <w:rsid w:val="00762781"/>
    <w:rsid w:val="00762785"/>
    <w:rsid w:val="007627EB"/>
    <w:rsid w:val="00762A58"/>
    <w:rsid w:val="00762AC9"/>
    <w:rsid w:val="00762BBF"/>
    <w:rsid w:val="00762E36"/>
    <w:rsid w:val="00762E53"/>
    <w:rsid w:val="00762EF1"/>
    <w:rsid w:val="00762F6C"/>
    <w:rsid w:val="00762FB7"/>
    <w:rsid w:val="007630F7"/>
    <w:rsid w:val="007631C1"/>
    <w:rsid w:val="0076322A"/>
    <w:rsid w:val="0076329E"/>
    <w:rsid w:val="007632B2"/>
    <w:rsid w:val="0076333D"/>
    <w:rsid w:val="00763524"/>
    <w:rsid w:val="00763537"/>
    <w:rsid w:val="007635AF"/>
    <w:rsid w:val="007636AD"/>
    <w:rsid w:val="00763722"/>
    <w:rsid w:val="00763805"/>
    <w:rsid w:val="007638A3"/>
    <w:rsid w:val="00763927"/>
    <w:rsid w:val="00763928"/>
    <w:rsid w:val="007639D5"/>
    <w:rsid w:val="00763A15"/>
    <w:rsid w:val="00763A7A"/>
    <w:rsid w:val="00763D07"/>
    <w:rsid w:val="00764013"/>
    <w:rsid w:val="00764020"/>
    <w:rsid w:val="00764024"/>
    <w:rsid w:val="007640A0"/>
    <w:rsid w:val="007640C2"/>
    <w:rsid w:val="007640C9"/>
    <w:rsid w:val="0076413C"/>
    <w:rsid w:val="00764453"/>
    <w:rsid w:val="007644F0"/>
    <w:rsid w:val="0076458D"/>
    <w:rsid w:val="00764590"/>
    <w:rsid w:val="0076478B"/>
    <w:rsid w:val="0076480A"/>
    <w:rsid w:val="0076480D"/>
    <w:rsid w:val="0076483F"/>
    <w:rsid w:val="0076488D"/>
    <w:rsid w:val="0076490C"/>
    <w:rsid w:val="0076490F"/>
    <w:rsid w:val="00764997"/>
    <w:rsid w:val="007649D2"/>
    <w:rsid w:val="00764A2C"/>
    <w:rsid w:val="00764A6C"/>
    <w:rsid w:val="00764B17"/>
    <w:rsid w:val="00764B24"/>
    <w:rsid w:val="00764B55"/>
    <w:rsid w:val="00764B9C"/>
    <w:rsid w:val="00764DF8"/>
    <w:rsid w:val="00764F3B"/>
    <w:rsid w:val="00764F3D"/>
    <w:rsid w:val="00764F4A"/>
    <w:rsid w:val="00765024"/>
    <w:rsid w:val="007650C6"/>
    <w:rsid w:val="007650F2"/>
    <w:rsid w:val="00765138"/>
    <w:rsid w:val="0076515A"/>
    <w:rsid w:val="007651D8"/>
    <w:rsid w:val="007651DF"/>
    <w:rsid w:val="007653A9"/>
    <w:rsid w:val="0076548F"/>
    <w:rsid w:val="007655B1"/>
    <w:rsid w:val="007656D8"/>
    <w:rsid w:val="0076574C"/>
    <w:rsid w:val="007657C0"/>
    <w:rsid w:val="0076591A"/>
    <w:rsid w:val="00765AE6"/>
    <w:rsid w:val="00765B12"/>
    <w:rsid w:val="00765B4C"/>
    <w:rsid w:val="00765B54"/>
    <w:rsid w:val="00765C03"/>
    <w:rsid w:val="00765D94"/>
    <w:rsid w:val="00765DBA"/>
    <w:rsid w:val="00765E0B"/>
    <w:rsid w:val="00765F19"/>
    <w:rsid w:val="00766064"/>
    <w:rsid w:val="0076606E"/>
    <w:rsid w:val="00766207"/>
    <w:rsid w:val="007662AE"/>
    <w:rsid w:val="007663A3"/>
    <w:rsid w:val="007664B8"/>
    <w:rsid w:val="00766559"/>
    <w:rsid w:val="00766561"/>
    <w:rsid w:val="0076656F"/>
    <w:rsid w:val="007665C5"/>
    <w:rsid w:val="007665D6"/>
    <w:rsid w:val="0076669F"/>
    <w:rsid w:val="00766834"/>
    <w:rsid w:val="00766859"/>
    <w:rsid w:val="007668E4"/>
    <w:rsid w:val="007668EB"/>
    <w:rsid w:val="00766D10"/>
    <w:rsid w:val="00766D25"/>
    <w:rsid w:val="00766D30"/>
    <w:rsid w:val="00766E2C"/>
    <w:rsid w:val="00766E49"/>
    <w:rsid w:val="00766EE2"/>
    <w:rsid w:val="00766F36"/>
    <w:rsid w:val="00766F4D"/>
    <w:rsid w:val="00766FEE"/>
    <w:rsid w:val="00767001"/>
    <w:rsid w:val="0076704E"/>
    <w:rsid w:val="0076708F"/>
    <w:rsid w:val="00767241"/>
    <w:rsid w:val="007672DB"/>
    <w:rsid w:val="007673BA"/>
    <w:rsid w:val="00767444"/>
    <w:rsid w:val="00767450"/>
    <w:rsid w:val="00767784"/>
    <w:rsid w:val="0076788F"/>
    <w:rsid w:val="007678F6"/>
    <w:rsid w:val="007679D9"/>
    <w:rsid w:val="007679E3"/>
    <w:rsid w:val="00767A01"/>
    <w:rsid w:val="00767A2B"/>
    <w:rsid w:val="00767A67"/>
    <w:rsid w:val="00767B0A"/>
    <w:rsid w:val="00767B20"/>
    <w:rsid w:val="00767B8A"/>
    <w:rsid w:val="00767C3E"/>
    <w:rsid w:val="00767D19"/>
    <w:rsid w:val="00767EAE"/>
    <w:rsid w:val="00767FF0"/>
    <w:rsid w:val="00770060"/>
    <w:rsid w:val="007701BF"/>
    <w:rsid w:val="007701DC"/>
    <w:rsid w:val="007702C4"/>
    <w:rsid w:val="007702F7"/>
    <w:rsid w:val="00770354"/>
    <w:rsid w:val="00770391"/>
    <w:rsid w:val="007703A2"/>
    <w:rsid w:val="00770500"/>
    <w:rsid w:val="007707A8"/>
    <w:rsid w:val="00770825"/>
    <w:rsid w:val="00770894"/>
    <w:rsid w:val="0077090E"/>
    <w:rsid w:val="00770B0D"/>
    <w:rsid w:val="00770BC8"/>
    <w:rsid w:val="00770C66"/>
    <w:rsid w:val="00770FDF"/>
    <w:rsid w:val="00771059"/>
    <w:rsid w:val="0077108F"/>
    <w:rsid w:val="007710C4"/>
    <w:rsid w:val="007711C7"/>
    <w:rsid w:val="00771205"/>
    <w:rsid w:val="00771229"/>
    <w:rsid w:val="0077137D"/>
    <w:rsid w:val="0077144E"/>
    <w:rsid w:val="007714CB"/>
    <w:rsid w:val="0077166E"/>
    <w:rsid w:val="00771710"/>
    <w:rsid w:val="007717EC"/>
    <w:rsid w:val="00771837"/>
    <w:rsid w:val="0077186D"/>
    <w:rsid w:val="00771945"/>
    <w:rsid w:val="00771C36"/>
    <w:rsid w:val="00771CEB"/>
    <w:rsid w:val="00771E55"/>
    <w:rsid w:val="00771F6A"/>
    <w:rsid w:val="00772214"/>
    <w:rsid w:val="007725F1"/>
    <w:rsid w:val="0077263E"/>
    <w:rsid w:val="00772689"/>
    <w:rsid w:val="00772717"/>
    <w:rsid w:val="007727B6"/>
    <w:rsid w:val="00772818"/>
    <w:rsid w:val="00772920"/>
    <w:rsid w:val="00772A44"/>
    <w:rsid w:val="00772ABC"/>
    <w:rsid w:val="00772B59"/>
    <w:rsid w:val="00772BC2"/>
    <w:rsid w:val="00772C0A"/>
    <w:rsid w:val="00772C50"/>
    <w:rsid w:val="00772C55"/>
    <w:rsid w:val="00772C57"/>
    <w:rsid w:val="00772E00"/>
    <w:rsid w:val="00772FF2"/>
    <w:rsid w:val="00773018"/>
    <w:rsid w:val="00773125"/>
    <w:rsid w:val="0077315D"/>
    <w:rsid w:val="00773194"/>
    <w:rsid w:val="007731EC"/>
    <w:rsid w:val="00773236"/>
    <w:rsid w:val="007732A2"/>
    <w:rsid w:val="007732B1"/>
    <w:rsid w:val="00773302"/>
    <w:rsid w:val="0077335A"/>
    <w:rsid w:val="007733AC"/>
    <w:rsid w:val="00773478"/>
    <w:rsid w:val="007734ED"/>
    <w:rsid w:val="00773796"/>
    <w:rsid w:val="0077384F"/>
    <w:rsid w:val="007739A5"/>
    <w:rsid w:val="007739FB"/>
    <w:rsid w:val="007739FF"/>
    <w:rsid w:val="00773BFC"/>
    <w:rsid w:val="00773C11"/>
    <w:rsid w:val="00773C2C"/>
    <w:rsid w:val="00773CA0"/>
    <w:rsid w:val="00773CE2"/>
    <w:rsid w:val="00773D1D"/>
    <w:rsid w:val="00773E4A"/>
    <w:rsid w:val="00773E83"/>
    <w:rsid w:val="00773F51"/>
    <w:rsid w:val="00773F94"/>
    <w:rsid w:val="0077412A"/>
    <w:rsid w:val="007743DA"/>
    <w:rsid w:val="00774450"/>
    <w:rsid w:val="0077459D"/>
    <w:rsid w:val="007746A1"/>
    <w:rsid w:val="0077471F"/>
    <w:rsid w:val="007747B1"/>
    <w:rsid w:val="007748DB"/>
    <w:rsid w:val="007748E2"/>
    <w:rsid w:val="00774955"/>
    <w:rsid w:val="00774ADD"/>
    <w:rsid w:val="00774B01"/>
    <w:rsid w:val="00774C60"/>
    <w:rsid w:val="00774CCE"/>
    <w:rsid w:val="00774D97"/>
    <w:rsid w:val="00774DFF"/>
    <w:rsid w:val="00774EF1"/>
    <w:rsid w:val="00774F22"/>
    <w:rsid w:val="00775011"/>
    <w:rsid w:val="0077518C"/>
    <w:rsid w:val="007751C8"/>
    <w:rsid w:val="00775207"/>
    <w:rsid w:val="0077530F"/>
    <w:rsid w:val="00775388"/>
    <w:rsid w:val="00775416"/>
    <w:rsid w:val="00775705"/>
    <w:rsid w:val="00775719"/>
    <w:rsid w:val="007757F3"/>
    <w:rsid w:val="00775A30"/>
    <w:rsid w:val="00775CB2"/>
    <w:rsid w:val="00775CF5"/>
    <w:rsid w:val="00775D00"/>
    <w:rsid w:val="00775D46"/>
    <w:rsid w:val="00775E32"/>
    <w:rsid w:val="00775E66"/>
    <w:rsid w:val="00775EE2"/>
    <w:rsid w:val="00775EFE"/>
    <w:rsid w:val="0077604A"/>
    <w:rsid w:val="00776161"/>
    <w:rsid w:val="0077627C"/>
    <w:rsid w:val="007764E3"/>
    <w:rsid w:val="00776647"/>
    <w:rsid w:val="00776773"/>
    <w:rsid w:val="0077677D"/>
    <w:rsid w:val="007767A0"/>
    <w:rsid w:val="00776874"/>
    <w:rsid w:val="007768AA"/>
    <w:rsid w:val="0077690B"/>
    <w:rsid w:val="007769E1"/>
    <w:rsid w:val="00776B2B"/>
    <w:rsid w:val="00776B2E"/>
    <w:rsid w:val="00776C7D"/>
    <w:rsid w:val="00776D61"/>
    <w:rsid w:val="00776F91"/>
    <w:rsid w:val="00776FC4"/>
    <w:rsid w:val="00777050"/>
    <w:rsid w:val="007772AE"/>
    <w:rsid w:val="007772BF"/>
    <w:rsid w:val="00777419"/>
    <w:rsid w:val="00777447"/>
    <w:rsid w:val="0077749A"/>
    <w:rsid w:val="007774C4"/>
    <w:rsid w:val="007774D7"/>
    <w:rsid w:val="0077757A"/>
    <w:rsid w:val="007776C4"/>
    <w:rsid w:val="007776F5"/>
    <w:rsid w:val="007777F3"/>
    <w:rsid w:val="007778C3"/>
    <w:rsid w:val="00777952"/>
    <w:rsid w:val="007779CA"/>
    <w:rsid w:val="00777B77"/>
    <w:rsid w:val="00777D04"/>
    <w:rsid w:val="00777D67"/>
    <w:rsid w:val="00777E25"/>
    <w:rsid w:val="00777E33"/>
    <w:rsid w:val="00777E75"/>
    <w:rsid w:val="00777EA8"/>
    <w:rsid w:val="00777F6F"/>
    <w:rsid w:val="00777FDE"/>
    <w:rsid w:val="007800BF"/>
    <w:rsid w:val="007802CA"/>
    <w:rsid w:val="0078039C"/>
    <w:rsid w:val="007803CA"/>
    <w:rsid w:val="007803D2"/>
    <w:rsid w:val="0078045C"/>
    <w:rsid w:val="007804F0"/>
    <w:rsid w:val="0078054D"/>
    <w:rsid w:val="0078055F"/>
    <w:rsid w:val="0078064F"/>
    <w:rsid w:val="007807BF"/>
    <w:rsid w:val="00780842"/>
    <w:rsid w:val="007808AD"/>
    <w:rsid w:val="00780964"/>
    <w:rsid w:val="007809F4"/>
    <w:rsid w:val="00780A0A"/>
    <w:rsid w:val="00780A1B"/>
    <w:rsid w:val="00780AF7"/>
    <w:rsid w:val="00780B08"/>
    <w:rsid w:val="00780B17"/>
    <w:rsid w:val="00780BD1"/>
    <w:rsid w:val="00780CC6"/>
    <w:rsid w:val="00780D79"/>
    <w:rsid w:val="00780DBD"/>
    <w:rsid w:val="00780DC7"/>
    <w:rsid w:val="00780E6F"/>
    <w:rsid w:val="00780EB0"/>
    <w:rsid w:val="00780EE1"/>
    <w:rsid w:val="00781196"/>
    <w:rsid w:val="0078121C"/>
    <w:rsid w:val="00781276"/>
    <w:rsid w:val="007812BA"/>
    <w:rsid w:val="00781345"/>
    <w:rsid w:val="0078135D"/>
    <w:rsid w:val="0078136F"/>
    <w:rsid w:val="00781445"/>
    <w:rsid w:val="0078144B"/>
    <w:rsid w:val="00781470"/>
    <w:rsid w:val="00781772"/>
    <w:rsid w:val="007817C7"/>
    <w:rsid w:val="007818F8"/>
    <w:rsid w:val="00781916"/>
    <w:rsid w:val="00781960"/>
    <w:rsid w:val="0078196A"/>
    <w:rsid w:val="007819AA"/>
    <w:rsid w:val="00781BE1"/>
    <w:rsid w:val="00781C6B"/>
    <w:rsid w:val="00781D9D"/>
    <w:rsid w:val="00781E7C"/>
    <w:rsid w:val="00781F47"/>
    <w:rsid w:val="00781F4E"/>
    <w:rsid w:val="00781FBB"/>
    <w:rsid w:val="007820D6"/>
    <w:rsid w:val="00782174"/>
    <w:rsid w:val="0078225A"/>
    <w:rsid w:val="00782367"/>
    <w:rsid w:val="007823FD"/>
    <w:rsid w:val="007824C9"/>
    <w:rsid w:val="0078250B"/>
    <w:rsid w:val="00782534"/>
    <w:rsid w:val="00782561"/>
    <w:rsid w:val="00782654"/>
    <w:rsid w:val="00782677"/>
    <w:rsid w:val="00782699"/>
    <w:rsid w:val="0078275E"/>
    <w:rsid w:val="0078289F"/>
    <w:rsid w:val="00782AC1"/>
    <w:rsid w:val="00782B68"/>
    <w:rsid w:val="00782B81"/>
    <w:rsid w:val="00782C48"/>
    <w:rsid w:val="00782CC0"/>
    <w:rsid w:val="00782D28"/>
    <w:rsid w:val="00782DF7"/>
    <w:rsid w:val="00782EF6"/>
    <w:rsid w:val="00783026"/>
    <w:rsid w:val="007830AB"/>
    <w:rsid w:val="00783110"/>
    <w:rsid w:val="00783249"/>
    <w:rsid w:val="0078325E"/>
    <w:rsid w:val="007832EC"/>
    <w:rsid w:val="007833D6"/>
    <w:rsid w:val="0078354C"/>
    <w:rsid w:val="00783599"/>
    <w:rsid w:val="007836DF"/>
    <w:rsid w:val="007837C5"/>
    <w:rsid w:val="00783870"/>
    <w:rsid w:val="007838D9"/>
    <w:rsid w:val="00783AB4"/>
    <w:rsid w:val="00783B09"/>
    <w:rsid w:val="00783B91"/>
    <w:rsid w:val="00783BA4"/>
    <w:rsid w:val="00783BEA"/>
    <w:rsid w:val="00783DB7"/>
    <w:rsid w:val="00783ED9"/>
    <w:rsid w:val="00783F07"/>
    <w:rsid w:val="00783FF7"/>
    <w:rsid w:val="0078402F"/>
    <w:rsid w:val="0078405D"/>
    <w:rsid w:val="0078408E"/>
    <w:rsid w:val="007840B6"/>
    <w:rsid w:val="007841C2"/>
    <w:rsid w:val="007844B0"/>
    <w:rsid w:val="007844FD"/>
    <w:rsid w:val="00784537"/>
    <w:rsid w:val="0078457E"/>
    <w:rsid w:val="00784672"/>
    <w:rsid w:val="007846D3"/>
    <w:rsid w:val="007847A7"/>
    <w:rsid w:val="00784834"/>
    <w:rsid w:val="00784878"/>
    <w:rsid w:val="007848B4"/>
    <w:rsid w:val="007848F7"/>
    <w:rsid w:val="00784914"/>
    <w:rsid w:val="00784919"/>
    <w:rsid w:val="00784966"/>
    <w:rsid w:val="00784A72"/>
    <w:rsid w:val="00784B1D"/>
    <w:rsid w:val="00784CD5"/>
    <w:rsid w:val="00784D1A"/>
    <w:rsid w:val="00784ED9"/>
    <w:rsid w:val="00784EEA"/>
    <w:rsid w:val="00784F6C"/>
    <w:rsid w:val="00784FB4"/>
    <w:rsid w:val="007851FD"/>
    <w:rsid w:val="00785252"/>
    <w:rsid w:val="0078534C"/>
    <w:rsid w:val="0078536D"/>
    <w:rsid w:val="0078543E"/>
    <w:rsid w:val="00785477"/>
    <w:rsid w:val="007854D9"/>
    <w:rsid w:val="007854E4"/>
    <w:rsid w:val="007854F4"/>
    <w:rsid w:val="007855B2"/>
    <w:rsid w:val="0078562C"/>
    <w:rsid w:val="0078587B"/>
    <w:rsid w:val="007859F6"/>
    <w:rsid w:val="00785B62"/>
    <w:rsid w:val="00785C74"/>
    <w:rsid w:val="00785CFC"/>
    <w:rsid w:val="00785D95"/>
    <w:rsid w:val="00785E79"/>
    <w:rsid w:val="00785EF8"/>
    <w:rsid w:val="00785FB6"/>
    <w:rsid w:val="00786026"/>
    <w:rsid w:val="0078617C"/>
    <w:rsid w:val="0078621C"/>
    <w:rsid w:val="00786272"/>
    <w:rsid w:val="00786278"/>
    <w:rsid w:val="007862FD"/>
    <w:rsid w:val="00786317"/>
    <w:rsid w:val="007867F6"/>
    <w:rsid w:val="00786807"/>
    <w:rsid w:val="0078684A"/>
    <w:rsid w:val="007869C4"/>
    <w:rsid w:val="00786AE3"/>
    <w:rsid w:val="00786BD0"/>
    <w:rsid w:val="00786BDB"/>
    <w:rsid w:val="00786C40"/>
    <w:rsid w:val="00786C61"/>
    <w:rsid w:val="00786C7E"/>
    <w:rsid w:val="00786C9F"/>
    <w:rsid w:val="00786D69"/>
    <w:rsid w:val="00786E99"/>
    <w:rsid w:val="00786FCD"/>
    <w:rsid w:val="00787039"/>
    <w:rsid w:val="00787076"/>
    <w:rsid w:val="00787094"/>
    <w:rsid w:val="007870C6"/>
    <w:rsid w:val="00787138"/>
    <w:rsid w:val="007871BA"/>
    <w:rsid w:val="0078721B"/>
    <w:rsid w:val="007872E6"/>
    <w:rsid w:val="007873C0"/>
    <w:rsid w:val="007873E6"/>
    <w:rsid w:val="007874AE"/>
    <w:rsid w:val="007874B5"/>
    <w:rsid w:val="007875CC"/>
    <w:rsid w:val="0078762E"/>
    <w:rsid w:val="007878A6"/>
    <w:rsid w:val="007878D6"/>
    <w:rsid w:val="00787A5E"/>
    <w:rsid w:val="00787A75"/>
    <w:rsid w:val="00787B6A"/>
    <w:rsid w:val="00787B7E"/>
    <w:rsid w:val="00787C42"/>
    <w:rsid w:val="00787D20"/>
    <w:rsid w:val="00787E70"/>
    <w:rsid w:val="00787FC1"/>
    <w:rsid w:val="00790120"/>
    <w:rsid w:val="0079022B"/>
    <w:rsid w:val="007902CC"/>
    <w:rsid w:val="00790368"/>
    <w:rsid w:val="00790390"/>
    <w:rsid w:val="007903E7"/>
    <w:rsid w:val="007903ED"/>
    <w:rsid w:val="00790533"/>
    <w:rsid w:val="00790546"/>
    <w:rsid w:val="00790551"/>
    <w:rsid w:val="0079055D"/>
    <w:rsid w:val="007905CC"/>
    <w:rsid w:val="007905DF"/>
    <w:rsid w:val="0079069B"/>
    <w:rsid w:val="0079072C"/>
    <w:rsid w:val="00790731"/>
    <w:rsid w:val="007908DF"/>
    <w:rsid w:val="007908EF"/>
    <w:rsid w:val="00790972"/>
    <w:rsid w:val="00790A31"/>
    <w:rsid w:val="00790A3C"/>
    <w:rsid w:val="00790BE9"/>
    <w:rsid w:val="00790C3E"/>
    <w:rsid w:val="00790E47"/>
    <w:rsid w:val="00790F7A"/>
    <w:rsid w:val="00790FDB"/>
    <w:rsid w:val="00791006"/>
    <w:rsid w:val="00791030"/>
    <w:rsid w:val="00791090"/>
    <w:rsid w:val="0079111C"/>
    <w:rsid w:val="0079118D"/>
    <w:rsid w:val="007911AD"/>
    <w:rsid w:val="007912DB"/>
    <w:rsid w:val="00791387"/>
    <w:rsid w:val="0079139F"/>
    <w:rsid w:val="007913C9"/>
    <w:rsid w:val="00791485"/>
    <w:rsid w:val="007914AA"/>
    <w:rsid w:val="007914D6"/>
    <w:rsid w:val="0079153F"/>
    <w:rsid w:val="007915B5"/>
    <w:rsid w:val="007915F9"/>
    <w:rsid w:val="00791680"/>
    <w:rsid w:val="0079168D"/>
    <w:rsid w:val="007916C4"/>
    <w:rsid w:val="0079173D"/>
    <w:rsid w:val="00791766"/>
    <w:rsid w:val="00791A3A"/>
    <w:rsid w:val="00791A4D"/>
    <w:rsid w:val="00791B0E"/>
    <w:rsid w:val="00791B53"/>
    <w:rsid w:val="00791B55"/>
    <w:rsid w:val="00791B65"/>
    <w:rsid w:val="00791CBC"/>
    <w:rsid w:val="00791D39"/>
    <w:rsid w:val="00791DB6"/>
    <w:rsid w:val="00791DEE"/>
    <w:rsid w:val="00791EB3"/>
    <w:rsid w:val="00791F86"/>
    <w:rsid w:val="00791FED"/>
    <w:rsid w:val="007920D5"/>
    <w:rsid w:val="0079223C"/>
    <w:rsid w:val="00792297"/>
    <w:rsid w:val="00792391"/>
    <w:rsid w:val="007924B5"/>
    <w:rsid w:val="007924DB"/>
    <w:rsid w:val="00792523"/>
    <w:rsid w:val="00792542"/>
    <w:rsid w:val="00792560"/>
    <w:rsid w:val="00792571"/>
    <w:rsid w:val="007926A8"/>
    <w:rsid w:val="0079281A"/>
    <w:rsid w:val="007928A6"/>
    <w:rsid w:val="00792969"/>
    <w:rsid w:val="00792AF7"/>
    <w:rsid w:val="00792D60"/>
    <w:rsid w:val="00792D83"/>
    <w:rsid w:val="00792E71"/>
    <w:rsid w:val="00792E99"/>
    <w:rsid w:val="00792EC4"/>
    <w:rsid w:val="00792EDF"/>
    <w:rsid w:val="00792F9C"/>
    <w:rsid w:val="0079300A"/>
    <w:rsid w:val="007930C2"/>
    <w:rsid w:val="00793112"/>
    <w:rsid w:val="007931F1"/>
    <w:rsid w:val="0079327E"/>
    <w:rsid w:val="007932A9"/>
    <w:rsid w:val="00793331"/>
    <w:rsid w:val="00793436"/>
    <w:rsid w:val="00793463"/>
    <w:rsid w:val="00793556"/>
    <w:rsid w:val="007936B0"/>
    <w:rsid w:val="00793732"/>
    <w:rsid w:val="007937ED"/>
    <w:rsid w:val="00793892"/>
    <w:rsid w:val="007938BB"/>
    <w:rsid w:val="007938DF"/>
    <w:rsid w:val="00793A7A"/>
    <w:rsid w:val="00793C41"/>
    <w:rsid w:val="00793CA1"/>
    <w:rsid w:val="00793E14"/>
    <w:rsid w:val="00793EA7"/>
    <w:rsid w:val="00793F63"/>
    <w:rsid w:val="00793F7E"/>
    <w:rsid w:val="00793FF2"/>
    <w:rsid w:val="00794090"/>
    <w:rsid w:val="00794348"/>
    <w:rsid w:val="00794388"/>
    <w:rsid w:val="0079439D"/>
    <w:rsid w:val="007944DF"/>
    <w:rsid w:val="00794527"/>
    <w:rsid w:val="00794534"/>
    <w:rsid w:val="00794570"/>
    <w:rsid w:val="007945C7"/>
    <w:rsid w:val="0079461D"/>
    <w:rsid w:val="0079463F"/>
    <w:rsid w:val="00794645"/>
    <w:rsid w:val="007946DA"/>
    <w:rsid w:val="00794770"/>
    <w:rsid w:val="00794855"/>
    <w:rsid w:val="007948F1"/>
    <w:rsid w:val="0079498E"/>
    <w:rsid w:val="00794A44"/>
    <w:rsid w:val="00794A63"/>
    <w:rsid w:val="00794D91"/>
    <w:rsid w:val="00794EE8"/>
    <w:rsid w:val="00794FF9"/>
    <w:rsid w:val="00795297"/>
    <w:rsid w:val="007952A4"/>
    <w:rsid w:val="00795694"/>
    <w:rsid w:val="00795764"/>
    <w:rsid w:val="007957C3"/>
    <w:rsid w:val="00795885"/>
    <w:rsid w:val="00795A76"/>
    <w:rsid w:val="00795B14"/>
    <w:rsid w:val="00795B3E"/>
    <w:rsid w:val="00795BD2"/>
    <w:rsid w:val="00795CB9"/>
    <w:rsid w:val="00795CC5"/>
    <w:rsid w:val="00795D0C"/>
    <w:rsid w:val="00795D21"/>
    <w:rsid w:val="00795DD8"/>
    <w:rsid w:val="00795DFE"/>
    <w:rsid w:val="00795E50"/>
    <w:rsid w:val="00795F15"/>
    <w:rsid w:val="00795F72"/>
    <w:rsid w:val="00796040"/>
    <w:rsid w:val="0079607A"/>
    <w:rsid w:val="007960E1"/>
    <w:rsid w:val="00796188"/>
    <w:rsid w:val="007961E4"/>
    <w:rsid w:val="007962A6"/>
    <w:rsid w:val="007962D3"/>
    <w:rsid w:val="00796535"/>
    <w:rsid w:val="0079653B"/>
    <w:rsid w:val="00796555"/>
    <w:rsid w:val="007966A1"/>
    <w:rsid w:val="00796764"/>
    <w:rsid w:val="007967A2"/>
    <w:rsid w:val="007967A6"/>
    <w:rsid w:val="007967F6"/>
    <w:rsid w:val="00796923"/>
    <w:rsid w:val="007969A2"/>
    <w:rsid w:val="007969C2"/>
    <w:rsid w:val="00796A9C"/>
    <w:rsid w:val="00796AD3"/>
    <w:rsid w:val="00796B0B"/>
    <w:rsid w:val="00796B5D"/>
    <w:rsid w:val="00796D2D"/>
    <w:rsid w:val="00796D96"/>
    <w:rsid w:val="00796DBA"/>
    <w:rsid w:val="00796EDE"/>
    <w:rsid w:val="00796F4A"/>
    <w:rsid w:val="00796FA7"/>
    <w:rsid w:val="0079705F"/>
    <w:rsid w:val="0079712E"/>
    <w:rsid w:val="00797168"/>
    <w:rsid w:val="007971FA"/>
    <w:rsid w:val="007972E3"/>
    <w:rsid w:val="007972ED"/>
    <w:rsid w:val="0079733C"/>
    <w:rsid w:val="0079740C"/>
    <w:rsid w:val="00797515"/>
    <w:rsid w:val="00797633"/>
    <w:rsid w:val="00797919"/>
    <w:rsid w:val="00797A37"/>
    <w:rsid w:val="00797C25"/>
    <w:rsid w:val="00797CF0"/>
    <w:rsid w:val="00797DD8"/>
    <w:rsid w:val="00797E0F"/>
    <w:rsid w:val="00797E4F"/>
    <w:rsid w:val="007A015C"/>
    <w:rsid w:val="007A02FD"/>
    <w:rsid w:val="007A0332"/>
    <w:rsid w:val="007A0566"/>
    <w:rsid w:val="007A060B"/>
    <w:rsid w:val="007A073B"/>
    <w:rsid w:val="007A077B"/>
    <w:rsid w:val="007A07B9"/>
    <w:rsid w:val="007A07C8"/>
    <w:rsid w:val="007A08BF"/>
    <w:rsid w:val="007A0960"/>
    <w:rsid w:val="007A0975"/>
    <w:rsid w:val="007A0996"/>
    <w:rsid w:val="007A0A45"/>
    <w:rsid w:val="007A0AA9"/>
    <w:rsid w:val="007A0BBB"/>
    <w:rsid w:val="007A0BDA"/>
    <w:rsid w:val="007A0EFD"/>
    <w:rsid w:val="007A0F15"/>
    <w:rsid w:val="007A0F22"/>
    <w:rsid w:val="007A0F3A"/>
    <w:rsid w:val="007A0F8C"/>
    <w:rsid w:val="007A1051"/>
    <w:rsid w:val="007A1264"/>
    <w:rsid w:val="007A1454"/>
    <w:rsid w:val="007A15BF"/>
    <w:rsid w:val="007A1609"/>
    <w:rsid w:val="007A1621"/>
    <w:rsid w:val="007A167B"/>
    <w:rsid w:val="007A1764"/>
    <w:rsid w:val="007A18AC"/>
    <w:rsid w:val="007A18C1"/>
    <w:rsid w:val="007A18FE"/>
    <w:rsid w:val="007A1997"/>
    <w:rsid w:val="007A1A0C"/>
    <w:rsid w:val="007A1A39"/>
    <w:rsid w:val="007A1A3A"/>
    <w:rsid w:val="007A1A6E"/>
    <w:rsid w:val="007A1AA4"/>
    <w:rsid w:val="007A1ADD"/>
    <w:rsid w:val="007A1BBE"/>
    <w:rsid w:val="007A1BC3"/>
    <w:rsid w:val="007A1C2A"/>
    <w:rsid w:val="007A1CF0"/>
    <w:rsid w:val="007A1D0A"/>
    <w:rsid w:val="007A1F95"/>
    <w:rsid w:val="007A217B"/>
    <w:rsid w:val="007A221E"/>
    <w:rsid w:val="007A2323"/>
    <w:rsid w:val="007A23DB"/>
    <w:rsid w:val="007A2973"/>
    <w:rsid w:val="007A29C8"/>
    <w:rsid w:val="007A29D2"/>
    <w:rsid w:val="007A2A3C"/>
    <w:rsid w:val="007A2A94"/>
    <w:rsid w:val="007A2BEC"/>
    <w:rsid w:val="007A2C11"/>
    <w:rsid w:val="007A2DF2"/>
    <w:rsid w:val="007A2F39"/>
    <w:rsid w:val="007A2FF4"/>
    <w:rsid w:val="007A30E7"/>
    <w:rsid w:val="007A31A7"/>
    <w:rsid w:val="007A320B"/>
    <w:rsid w:val="007A3360"/>
    <w:rsid w:val="007A3362"/>
    <w:rsid w:val="007A336F"/>
    <w:rsid w:val="007A33DB"/>
    <w:rsid w:val="007A3502"/>
    <w:rsid w:val="007A35D5"/>
    <w:rsid w:val="007A360D"/>
    <w:rsid w:val="007A36CB"/>
    <w:rsid w:val="007A3705"/>
    <w:rsid w:val="007A3798"/>
    <w:rsid w:val="007A37FE"/>
    <w:rsid w:val="007A38EC"/>
    <w:rsid w:val="007A3A6D"/>
    <w:rsid w:val="007A3C76"/>
    <w:rsid w:val="007A3D6B"/>
    <w:rsid w:val="007A3E4D"/>
    <w:rsid w:val="007A3E61"/>
    <w:rsid w:val="007A3EC4"/>
    <w:rsid w:val="007A3EC8"/>
    <w:rsid w:val="007A3FAE"/>
    <w:rsid w:val="007A3FEB"/>
    <w:rsid w:val="007A40B4"/>
    <w:rsid w:val="007A4102"/>
    <w:rsid w:val="007A417D"/>
    <w:rsid w:val="007A41F5"/>
    <w:rsid w:val="007A42EC"/>
    <w:rsid w:val="007A43F7"/>
    <w:rsid w:val="007A43FD"/>
    <w:rsid w:val="007A448E"/>
    <w:rsid w:val="007A44B7"/>
    <w:rsid w:val="007A4575"/>
    <w:rsid w:val="007A45A3"/>
    <w:rsid w:val="007A45CC"/>
    <w:rsid w:val="007A4673"/>
    <w:rsid w:val="007A4676"/>
    <w:rsid w:val="007A46AA"/>
    <w:rsid w:val="007A4939"/>
    <w:rsid w:val="007A49B0"/>
    <w:rsid w:val="007A4B01"/>
    <w:rsid w:val="007A4C56"/>
    <w:rsid w:val="007A4D04"/>
    <w:rsid w:val="007A4D50"/>
    <w:rsid w:val="007A4DC4"/>
    <w:rsid w:val="007A4E00"/>
    <w:rsid w:val="007A4EF8"/>
    <w:rsid w:val="007A4F0A"/>
    <w:rsid w:val="007A4FB6"/>
    <w:rsid w:val="007A5045"/>
    <w:rsid w:val="007A5053"/>
    <w:rsid w:val="007A5139"/>
    <w:rsid w:val="007A51BD"/>
    <w:rsid w:val="007A51EB"/>
    <w:rsid w:val="007A5240"/>
    <w:rsid w:val="007A524D"/>
    <w:rsid w:val="007A5279"/>
    <w:rsid w:val="007A529C"/>
    <w:rsid w:val="007A5437"/>
    <w:rsid w:val="007A54CA"/>
    <w:rsid w:val="007A54DE"/>
    <w:rsid w:val="007A57BF"/>
    <w:rsid w:val="007A59A6"/>
    <w:rsid w:val="007A5AC0"/>
    <w:rsid w:val="007A5C21"/>
    <w:rsid w:val="007A5D04"/>
    <w:rsid w:val="007A5D83"/>
    <w:rsid w:val="007A5D87"/>
    <w:rsid w:val="007A5D9A"/>
    <w:rsid w:val="007A5E26"/>
    <w:rsid w:val="007A5E52"/>
    <w:rsid w:val="007A5F18"/>
    <w:rsid w:val="007A5FDD"/>
    <w:rsid w:val="007A605F"/>
    <w:rsid w:val="007A6236"/>
    <w:rsid w:val="007A6317"/>
    <w:rsid w:val="007A633B"/>
    <w:rsid w:val="007A6361"/>
    <w:rsid w:val="007A63C1"/>
    <w:rsid w:val="007A63D3"/>
    <w:rsid w:val="007A63FF"/>
    <w:rsid w:val="007A642D"/>
    <w:rsid w:val="007A6527"/>
    <w:rsid w:val="007A66BF"/>
    <w:rsid w:val="007A6815"/>
    <w:rsid w:val="007A68D6"/>
    <w:rsid w:val="007A68E5"/>
    <w:rsid w:val="007A6966"/>
    <w:rsid w:val="007A6B1D"/>
    <w:rsid w:val="007A6B94"/>
    <w:rsid w:val="007A6C0D"/>
    <w:rsid w:val="007A6C21"/>
    <w:rsid w:val="007A6CC9"/>
    <w:rsid w:val="007A6CDE"/>
    <w:rsid w:val="007A6D30"/>
    <w:rsid w:val="007A6D33"/>
    <w:rsid w:val="007A6F6D"/>
    <w:rsid w:val="007A6FF3"/>
    <w:rsid w:val="007A7081"/>
    <w:rsid w:val="007A713B"/>
    <w:rsid w:val="007A7249"/>
    <w:rsid w:val="007A72A0"/>
    <w:rsid w:val="007A72C8"/>
    <w:rsid w:val="007A7374"/>
    <w:rsid w:val="007A73FE"/>
    <w:rsid w:val="007A744D"/>
    <w:rsid w:val="007A753B"/>
    <w:rsid w:val="007A755A"/>
    <w:rsid w:val="007A756F"/>
    <w:rsid w:val="007A765F"/>
    <w:rsid w:val="007A7705"/>
    <w:rsid w:val="007A7736"/>
    <w:rsid w:val="007A7764"/>
    <w:rsid w:val="007A776B"/>
    <w:rsid w:val="007A78A6"/>
    <w:rsid w:val="007A78DA"/>
    <w:rsid w:val="007A7A66"/>
    <w:rsid w:val="007A7A98"/>
    <w:rsid w:val="007A7AD5"/>
    <w:rsid w:val="007A7B40"/>
    <w:rsid w:val="007A7B53"/>
    <w:rsid w:val="007A7BB9"/>
    <w:rsid w:val="007A7BF7"/>
    <w:rsid w:val="007A7C06"/>
    <w:rsid w:val="007A7C16"/>
    <w:rsid w:val="007A7C24"/>
    <w:rsid w:val="007A7D22"/>
    <w:rsid w:val="007A7DC7"/>
    <w:rsid w:val="007A7E06"/>
    <w:rsid w:val="007A7E57"/>
    <w:rsid w:val="007A7F15"/>
    <w:rsid w:val="007A7FFB"/>
    <w:rsid w:val="007B0018"/>
    <w:rsid w:val="007B004F"/>
    <w:rsid w:val="007B011F"/>
    <w:rsid w:val="007B0174"/>
    <w:rsid w:val="007B0263"/>
    <w:rsid w:val="007B02A0"/>
    <w:rsid w:val="007B02D6"/>
    <w:rsid w:val="007B0454"/>
    <w:rsid w:val="007B05A5"/>
    <w:rsid w:val="007B05CE"/>
    <w:rsid w:val="007B064E"/>
    <w:rsid w:val="007B06AA"/>
    <w:rsid w:val="007B0747"/>
    <w:rsid w:val="007B07A9"/>
    <w:rsid w:val="007B0848"/>
    <w:rsid w:val="007B085D"/>
    <w:rsid w:val="007B08B0"/>
    <w:rsid w:val="007B09DD"/>
    <w:rsid w:val="007B0A07"/>
    <w:rsid w:val="007B0B5D"/>
    <w:rsid w:val="007B0BE5"/>
    <w:rsid w:val="007B0C04"/>
    <w:rsid w:val="007B0C90"/>
    <w:rsid w:val="007B0C99"/>
    <w:rsid w:val="007B0CCB"/>
    <w:rsid w:val="007B0D12"/>
    <w:rsid w:val="007B0DA3"/>
    <w:rsid w:val="007B0E2C"/>
    <w:rsid w:val="007B0E61"/>
    <w:rsid w:val="007B0EF9"/>
    <w:rsid w:val="007B0FE3"/>
    <w:rsid w:val="007B1090"/>
    <w:rsid w:val="007B1183"/>
    <w:rsid w:val="007B120C"/>
    <w:rsid w:val="007B130D"/>
    <w:rsid w:val="007B1316"/>
    <w:rsid w:val="007B13F9"/>
    <w:rsid w:val="007B147B"/>
    <w:rsid w:val="007B156A"/>
    <w:rsid w:val="007B162C"/>
    <w:rsid w:val="007B1692"/>
    <w:rsid w:val="007B181F"/>
    <w:rsid w:val="007B196D"/>
    <w:rsid w:val="007B1A3E"/>
    <w:rsid w:val="007B1A8E"/>
    <w:rsid w:val="007B1A9B"/>
    <w:rsid w:val="007B1B7C"/>
    <w:rsid w:val="007B1C56"/>
    <w:rsid w:val="007B1E3F"/>
    <w:rsid w:val="007B1ECE"/>
    <w:rsid w:val="007B1F01"/>
    <w:rsid w:val="007B2014"/>
    <w:rsid w:val="007B2068"/>
    <w:rsid w:val="007B2095"/>
    <w:rsid w:val="007B2245"/>
    <w:rsid w:val="007B2259"/>
    <w:rsid w:val="007B228D"/>
    <w:rsid w:val="007B230D"/>
    <w:rsid w:val="007B24AB"/>
    <w:rsid w:val="007B24F6"/>
    <w:rsid w:val="007B2537"/>
    <w:rsid w:val="007B257E"/>
    <w:rsid w:val="007B265C"/>
    <w:rsid w:val="007B279B"/>
    <w:rsid w:val="007B2953"/>
    <w:rsid w:val="007B299D"/>
    <w:rsid w:val="007B2A2F"/>
    <w:rsid w:val="007B2B03"/>
    <w:rsid w:val="007B2B28"/>
    <w:rsid w:val="007B2D10"/>
    <w:rsid w:val="007B2DA0"/>
    <w:rsid w:val="007B2DE3"/>
    <w:rsid w:val="007B2E36"/>
    <w:rsid w:val="007B2ED1"/>
    <w:rsid w:val="007B3060"/>
    <w:rsid w:val="007B3079"/>
    <w:rsid w:val="007B30F3"/>
    <w:rsid w:val="007B3199"/>
    <w:rsid w:val="007B3255"/>
    <w:rsid w:val="007B3278"/>
    <w:rsid w:val="007B32A6"/>
    <w:rsid w:val="007B3341"/>
    <w:rsid w:val="007B33B0"/>
    <w:rsid w:val="007B3501"/>
    <w:rsid w:val="007B35BC"/>
    <w:rsid w:val="007B3667"/>
    <w:rsid w:val="007B36B4"/>
    <w:rsid w:val="007B36C9"/>
    <w:rsid w:val="007B3730"/>
    <w:rsid w:val="007B3824"/>
    <w:rsid w:val="007B389E"/>
    <w:rsid w:val="007B39A2"/>
    <w:rsid w:val="007B39E3"/>
    <w:rsid w:val="007B3A68"/>
    <w:rsid w:val="007B3B6D"/>
    <w:rsid w:val="007B3BF1"/>
    <w:rsid w:val="007B3CF2"/>
    <w:rsid w:val="007B3D84"/>
    <w:rsid w:val="007B3E12"/>
    <w:rsid w:val="007B3F00"/>
    <w:rsid w:val="007B3FE8"/>
    <w:rsid w:val="007B414A"/>
    <w:rsid w:val="007B4181"/>
    <w:rsid w:val="007B41A7"/>
    <w:rsid w:val="007B4256"/>
    <w:rsid w:val="007B4350"/>
    <w:rsid w:val="007B4452"/>
    <w:rsid w:val="007B4478"/>
    <w:rsid w:val="007B448D"/>
    <w:rsid w:val="007B4528"/>
    <w:rsid w:val="007B493E"/>
    <w:rsid w:val="007B4999"/>
    <w:rsid w:val="007B4A09"/>
    <w:rsid w:val="007B4A25"/>
    <w:rsid w:val="007B4AEB"/>
    <w:rsid w:val="007B4B3A"/>
    <w:rsid w:val="007B4C8E"/>
    <w:rsid w:val="007B4D22"/>
    <w:rsid w:val="007B4DA3"/>
    <w:rsid w:val="007B4DB7"/>
    <w:rsid w:val="007B4DEE"/>
    <w:rsid w:val="007B4FA0"/>
    <w:rsid w:val="007B5106"/>
    <w:rsid w:val="007B517B"/>
    <w:rsid w:val="007B523B"/>
    <w:rsid w:val="007B5275"/>
    <w:rsid w:val="007B52D0"/>
    <w:rsid w:val="007B5330"/>
    <w:rsid w:val="007B53FD"/>
    <w:rsid w:val="007B544F"/>
    <w:rsid w:val="007B546D"/>
    <w:rsid w:val="007B54DC"/>
    <w:rsid w:val="007B56B1"/>
    <w:rsid w:val="007B5706"/>
    <w:rsid w:val="007B5871"/>
    <w:rsid w:val="007B5898"/>
    <w:rsid w:val="007B58AB"/>
    <w:rsid w:val="007B590A"/>
    <w:rsid w:val="007B5916"/>
    <w:rsid w:val="007B592C"/>
    <w:rsid w:val="007B598D"/>
    <w:rsid w:val="007B5A15"/>
    <w:rsid w:val="007B5A84"/>
    <w:rsid w:val="007B5B23"/>
    <w:rsid w:val="007B5B75"/>
    <w:rsid w:val="007B5BC7"/>
    <w:rsid w:val="007B5C2F"/>
    <w:rsid w:val="007B5D19"/>
    <w:rsid w:val="007B5D8C"/>
    <w:rsid w:val="007B5DFA"/>
    <w:rsid w:val="007B5E15"/>
    <w:rsid w:val="007B5EA7"/>
    <w:rsid w:val="007B5F77"/>
    <w:rsid w:val="007B5F89"/>
    <w:rsid w:val="007B6176"/>
    <w:rsid w:val="007B62A1"/>
    <w:rsid w:val="007B633D"/>
    <w:rsid w:val="007B636D"/>
    <w:rsid w:val="007B63E4"/>
    <w:rsid w:val="007B644F"/>
    <w:rsid w:val="007B65CC"/>
    <w:rsid w:val="007B65E3"/>
    <w:rsid w:val="007B6689"/>
    <w:rsid w:val="007B66AD"/>
    <w:rsid w:val="007B670E"/>
    <w:rsid w:val="007B67D9"/>
    <w:rsid w:val="007B67EA"/>
    <w:rsid w:val="007B6840"/>
    <w:rsid w:val="007B68B7"/>
    <w:rsid w:val="007B69CF"/>
    <w:rsid w:val="007B6AB1"/>
    <w:rsid w:val="007B6B0A"/>
    <w:rsid w:val="007B6B8D"/>
    <w:rsid w:val="007B6BC4"/>
    <w:rsid w:val="007B6C0A"/>
    <w:rsid w:val="007B6CBC"/>
    <w:rsid w:val="007B6E78"/>
    <w:rsid w:val="007B6F71"/>
    <w:rsid w:val="007B6F73"/>
    <w:rsid w:val="007B709A"/>
    <w:rsid w:val="007B7116"/>
    <w:rsid w:val="007B711A"/>
    <w:rsid w:val="007B7172"/>
    <w:rsid w:val="007B7286"/>
    <w:rsid w:val="007B737C"/>
    <w:rsid w:val="007B747C"/>
    <w:rsid w:val="007B74AC"/>
    <w:rsid w:val="007B754B"/>
    <w:rsid w:val="007B76FF"/>
    <w:rsid w:val="007B775A"/>
    <w:rsid w:val="007B7872"/>
    <w:rsid w:val="007B78C9"/>
    <w:rsid w:val="007B790F"/>
    <w:rsid w:val="007B791C"/>
    <w:rsid w:val="007B7977"/>
    <w:rsid w:val="007B79DE"/>
    <w:rsid w:val="007B7A72"/>
    <w:rsid w:val="007B7BC5"/>
    <w:rsid w:val="007B7D0C"/>
    <w:rsid w:val="007B7D83"/>
    <w:rsid w:val="007B7DE0"/>
    <w:rsid w:val="007B7E58"/>
    <w:rsid w:val="007B7F76"/>
    <w:rsid w:val="007B7F79"/>
    <w:rsid w:val="007C0068"/>
    <w:rsid w:val="007C0097"/>
    <w:rsid w:val="007C02AA"/>
    <w:rsid w:val="007C02D8"/>
    <w:rsid w:val="007C02E1"/>
    <w:rsid w:val="007C0375"/>
    <w:rsid w:val="007C0452"/>
    <w:rsid w:val="007C054D"/>
    <w:rsid w:val="007C05AE"/>
    <w:rsid w:val="007C0806"/>
    <w:rsid w:val="007C082B"/>
    <w:rsid w:val="007C087D"/>
    <w:rsid w:val="007C09D0"/>
    <w:rsid w:val="007C0A2F"/>
    <w:rsid w:val="007C0AD9"/>
    <w:rsid w:val="007C0B0C"/>
    <w:rsid w:val="007C0C5D"/>
    <w:rsid w:val="007C0D60"/>
    <w:rsid w:val="007C0E2E"/>
    <w:rsid w:val="007C0EA3"/>
    <w:rsid w:val="007C0EFA"/>
    <w:rsid w:val="007C1099"/>
    <w:rsid w:val="007C1192"/>
    <w:rsid w:val="007C12D3"/>
    <w:rsid w:val="007C12F1"/>
    <w:rsid w:val="007C131E"/>
    <w:rsid w:val="007C13EC"/>
    <w:rsid w:val="007C143E"/>
    <w:rsid w:val="007C1689"/>
    <w:rsid w:val="007C16A1"/>
    <w:rsid w:val="007C16A8"/>
    <w:rsid w:val="007C170C"/>
    <w:rsid w:val="007C18C4"/>
    <w:rsid w:val="007C1B39"/>
    <w:rsid w:val="007C1B50"/>
    <w:rsid w:val="007C1BC4"/>
    <w:rsid w:val="007C1BD7"/>
    <w:rsid w:val="007C1C47"/>
    <w:rsid w:val="007C1D36"/>
    <w:rsid w:val="007C1D39"/>
    <w:rsid w:val="007C1E2D"/>
    <w:rsid w:val="007C1F28"/>
    <w:rsid w:val="007C1F5C"/>
    <w:rsid w:val="007C1FFA"/>
    <w:rsid w:val="007C206E"/>
    <w:rsid w:val="007C20EA"/>
    <w:rsid w:val="007C20EE"/>
    <w:rsid w:val="007C21D3"/>
    <w:rsid w:val="007C21F9"/>
    <w:rsid w:val="007C2265"/>
    <w:rsid w:val="007C23E7"/>
    <w:rsid w:val="007C248E"/>
    <w:rsid w:val="007C250C"/>
    <w:rsid w:val="007C2515"/>
    <w:rsid w:val="007C26B9"/>
    <w:rsid w:val="007C286D"/>
    <w:rsid w:val="007C28FC"/>
    <w:rsid w:val="007C2909"/>
    <w:rsid w:val="007C2A72"/>
    <w:rsid w:val="007C2BC6"/>
    <w:rsid w:val="007C2BFC"/>
    <w:rsid w:val="007C2E4F"/>
    <w:rsid w:val="007C2E94"/>
    <w:rsid w:val="007C2F27"/>
    <w:rsid w:val="007C2F7B"/>
    <w:rsid w:val="007C3111"/>
    <w:rsid w:val="007C3115"/>
    <w:rsid w:val="007C3320"/>
    <w:rsid w:val="007C3558"/>
    <w:rsid w:val="007C358D"/>
    <w:rsid w:val="007C3604"/>
    <w:rsid w:val="007C36AE"/>
    <w:rsid w:val="007C372D"/>
    <w:rsid w:val="007C377B"/>
    <w:rsid w:val="007C37E6"/>
    <w:rsid w:val="007C37F3"/>
    <w:rsid w:val="007C3A4E"/>
    <w:rsid w:val="007C3A89"/>
    <w:rsid w:val="007C3ACA"/>
    <w:rsid w:val="007C3B90"/>
    <w:rsid w:val="007C3D2A"/>
    <w:rsid w:val="007C3E5A"/>
    <w:rsid w:val="007C3E99"/>
    <w:rsid w:val="007C3F97"/>
    <w:rsid w:val="007C406B"/>
    <w:rsid w:val="007C408E"/>
    <w:rsid w:val="007C426E"/>
    <w:rsid w:val="007C42D9"/>
    <w:rsid w:val="007C4375"/>
    <w:rsid w:val="007C43CD"/>
    <w:rsid w:val="007C4413"/>
    <w:rsid w:val="007C4502"/>
    <w:rsid w:val="007C458D"/>
    <w:rsid w:val="007C45E4"/>
    <w:rsid w:val="007C4748"/>
    <w:rsid w:val="007C4781"/>
    <w:rsid w:val="007C47A0"/>
    <w:rsid w:val="007C4870"/>
    <w:rsid w:val="007C49B1"/>
    <w:rsid w:val="007C4A1C"/>
    <w:rsid w:val="007C4A45"/>
    <w:rsid w:val="007C4BC7"/>
    <w:rsid w:val="007C4BF8"/>
    <w:rsid w:val="007C4C2A"/>
    <w:rsid w:val="007C4DC4"/>
    <w:rsid w:val="007C4E32"/>
    <w:rsid w:val="007C50F0"/>
    <w:rsid w:val="007C51FE"/>
    <w:rsid w:val="007C5298"/>
    <w:rsid w:val="007C529D"/>
    <w:rsid w:val="007C5396"/>
    <w:rsid w:val="007C53F3"/>
    <w:rsid w:val="007C5437"/>
    <w:rsid w:val="007C5468"/>
    <w:rsid w:val="007C54B7"/>
    <w:rsid w:val="007C54E7"/>
    <w:rsid w:val="007C5580"/>
    <w:rsid w:val="007C55A9"/>
    <w:rsid w:val="007C55D1"/>
    <w:rsid w:val="007C5642"/>
    <w:rsid w:val="007C571A"/>
    <w:rsid w:val="007C5768"/>
    <w:rsid w:val="007C58F1"/>
    <w:rsid w:val="007C5921"/>
    <w:rsid w:val="007C5986"/>
    <w:rsid w:val="007C5995"/>
    <w:rsid w:val="007C599C"/>
    <w:rsid w:val="007C5A9F"/>
    <w:rsid w:val="007C5ABF"/>
    <w:rsid w:val="007C5ACE"/>
    <w:rsid w:val="007C5AFB"/>
    <w:rsid w:val="007C5BEE"/>
    <w:rsid w:val="007C5F2F"/>
    <w:rsid w:val="007C5F4E"/>
    <w:rsid w:val="007C6014"/>
    <w:rsid w:val="007C61E6"/>
    <w:rsid w:val="007C6218"/>
    <w:rsid w:val="007C624C"/>
    <w:rsid w:val="007C64C4"/>
    <w:rsid w:val="007C67B3"/>
    <w:rsid w:val="007C689B"/>
    <w:rsid w:val="007C68A6"/>
    <w:rsid w:val="007C6A61"/>
    <w:rsid w:val="007C6A89"/>
    <w:rsid w:val="007C6AF8"/>
    <w:rsid w:val="007C6BC3"/>
    <w:rsid w:val="007C6C6E"/>
    <w:rsid w:val="007C6DB7"/>
    <w:rsid w:val="007C6F9B"/>
    <w:rsid w:val="007C715E"/>
    <w:rsid w:val="007C723F"/>
    <w:rsid w:val="007C74DF"/>
    <w:rsid w:val="007C7712"/>
    <w:rsid w:val="007C781A"/>
    <w:rsid w:val="007C79D8"/>
    <w:rsid w:val="007C7A89"/>
    <w:rsid w:val="007C7B0E"/>
    <w:rsid w:val="007C7CBB"/>
    <w:rsid w:val="007C7DBB"/>
    <w:rsid w:val="007C7DE3"/>
    <w:rsid w:val="007C7EF0"/>
    <w:rsid w:val="007C7F81"/>
    <w:rsid w:val="007D024B"/>
    <w:rsid w:val="007D033D"/>
    <w:rsid w:val="007D044A"/>
    <w:rsid w:val="007D04DC"/>
    <w:rsid w:val="007D073D"/>
    <w:rsid w:val="007D0803"/>
    <w:rsid w:val="007D08FF"/>
    <w:rsid w:val="007D0909"/>
    <w:rsid w:val="007D0950"/>
    <w:rsid w:val="007D0A2C"/>
    <w:rsid w:val="007D0A5B"/>
    <w:rsid w:val="007D0A93"/>
    <w:rsid w:val="007D0B0F"/>
    <w:rsid w:val="007D0BA2"/>
    <w:rsid w:val="007D0C03"/>
    <w:rsid w:val="007D0C83"/>
    <w:rsid w:val="007D0C92"/>
    <w:rsid w:val="007D0D80"/>
    <w:rsid w:val="007D102C"/>
    <w:rsid w:val="007D1210"/>
    <w:rsid w:val="007D129F"/>
    <w:rsid w:val="007D12C9"/>
    <w:rsid w:val="007D12CF"/>
    <w:rsid w:val="007D12D6"/>
    <w:rsid w:val="007D1343"/>
    <w:rsid w:val="007D139D"/>
    <w:rsid w:val="007D147F"/>
    <w:rsid w:val="007D1704"/>
    <w:rsid w:val="007D174A"/>
    <w:rsid w:val="007D1793"/>
    <w:rsid w:val="007D1818"/>
    <w:rsid w:val="007D18F6"/>
    <w:rsid w:val="007D199D"/>
    <w:rsid w:val="007D19DF"/>
    <w:rsid w:val="007D19F7"/>
    <w:rsid w:val="007D1B61"/>
    <w:rsid w:val="007D1D15"/>
    <w:rsid w:val="007D1F29"/>
    <w:rsid w:val="007D2021"/>
    <w:rsid w:val="007D21E1"/>
    <w:rsid w:val="007D2238"/>
    <w:rsid w:val="007D227A"/>
    <w:rsid w:val="007D22C0"/>
    <w:rsid w:val="007D2385"/>
    <w:rsid w:val="007D2416"/>
    <w:rsid w:val="007D2430"/>
    <w:rsid w:val="007D2449"/>
    <w:rsid w:val="007D253F"/>
    <w:rsid w:val="007D2579"/>
    <w:rsid w:val="007D25EB"/>
    <w:rsid w:val="007D25F1"/>
    <w:rsid w:val="007D261C"/>
    <w:rsid w:val="007D2647"/>
    <w:rsid w:val="007D275A"/>
    <w:rsid w:val="007D27FD"/>
    <w:rsid w:val="007D295C"/>
    <w:rsid w:val="007D2A34"/>
    <w:rsid w:val="007D2AA0"/>
    <w:rsid w:val="007D2AEB"/>
    <w:rsid w:val="007D2D0B"/>
    <w:rsid w:val="007D2DD3"/>
    <w:rsid w:val="007D2E0D"/>
    <w:rsid w:val="007D2F62"/>
    <w:rsid w:val="007D2F9A"/>
    <w:rsid w:val="007D2FAF"/>
    <w:rsid w:val="007D301F"/>
    <w:rsid w:val="007D310C"/>
    <w:rsid w:val="007D31C1"/>
    <w:rsid w:val="007D3253"/>
    <w:rsid w:val="007D33F8"/>
    <w:rsid w:val="007D34AB"/>
    <w:rsid w:val="007D355A"/>
    <w:rsid w:val="007D35AE"/>
    <w:rsid w:val="007D3638"/>
    <w:rsid w:val="007D3654"/>
    <w:rsid w:val="007D36BB"/>
    <w:rsid w:val="007D3741"/>
    <w:rsid w:val="007D37DC"/>
    <w:rsid w:val="007D3A9A"/>
    <w:rsid w:val="007D3AAB"/>
    <w:rsid w:val="007D3AFD"/>
    <w:rsid w:val="007D3B28"/>
    <w:rsid w:val="007D3BBA"/>
    <w:rsid w:val="007D3BC8"/>
    <w:rsid w:val="007D3BCD"/>
    <w:rsid w:val="007D3C91"/>
    <w:rsid w:val="007D3D1C"/>
    <w:rsid w:val="007D3E52"/>
    <w:rsid w:val="007D3F28"/>
    <w:rsid w:val="007D42AF"/>
    <w:rsid w:val="007D4595"/>
    <w:rsid w:val="007D4614"/>
    <w:rsid w:val="007D462A"/>
    <w:rsid w:val="007D464B"/>
    <w:rsid w:val="007D4734"/>
    <w:rsid w:val="007D4790"/>
    <w:rsid w:val="007D4850"/>
    <w:rsid w:val="007D4884"/>
    <w:rsid w:val="007D48AF"/>
    <w:rsid w:val="007D49E3"/>
    <w:rsid w:val="007D4AF6"/>
    <w:rsid w:val="007D4CD7"/>
    <w:rsid w:val="007D4EFD"/>
    <w:rsid w:val="007D4F66"/>
    <w:rsid w:val="007D4F6D"/>
    <w:rsid w:val="007D4FA9"/>
    <w:rsid w:val="007D4FAA"/>
    <w:rsid w:val="007D5000"/>
    <w:rsid w:val="007D50E1"/>
    <w:rsid w:val="007D5110"/>
    <w:rsid w:val="007D51AE"/>
    <w:rsid w:val="007D51C0"/>
    <w:rsid w:val="007D51C2"/>
    <w:rsid w:val="007D5232"/>
    <w:rsid w:val="007D52B3"/>
    <w:rsid w:val="007D52B6"/>
    <w:rsid w:val="007D57C9"/>
    <w:rsid w:val="007D5933"/>
    <w:rsid w:val="007D59A5"/>
    <w:rsid w:val="007D59DF"/>
    <w:rsid w:val="007D59FA"/>
    <w:rsid w:val="007D5A92"/>
    <w:rsid w:val="007D5ADA"/>
    <w:rsid w:val="007D5AEC"/>
    <w:rsid w:val="007D5BFE"/>
    <w:rsid w:val="007D5C16"/>
    <w:rsid w:val="007D5D03"/>
    <w:rsid w:val="007D5D6B"/>
    <w:rsid w:val="007D5EAE"/>
    <w:rsid w:val="007D5F25"/>
    <w:rsid w:val="007D5F90"/>
    <w:rsid w:val="007D6026"/>
    <w:rsid w:val="007D6158"/>
    <w:rsid w:val="007D634C"/>
    <w:rsid w:val="007D6502"/>
    <w:rsid w:val="007D655C"/>
    <w:rsid w:val="007D65F7"/>
    <w:rsid w:val="007D6743"/>
    <w:rsid w:val="007D676C"/>
    <w:rsid w:val="007D67EE"/>
    <w:rsid w:val="007D6812"/>
    <w:rsid w:val="007D69F6"/>
    <w:rsid w:val="007D6A15"/>
    <w:rsid w:val="007D6A3C"/>
    <w:rsid w:val="007D6ACD"/>
    <w:rsid w:val="007D6B32"/>
    <w:rsid w:val="007D6B5E"/>
    <w:rsid w:val="007D6C77"/>
    <w:rsid w:val="007D6D95"/>
    <w:rsid w:val="007D6E3B"/>
    <w:rsid w:val="007D6E58"/>
    <w:rsid w:val="007D6E78"/>
    <w:rsid w:val="007D6EAF"/>
    <w:rsid w:val="007D7020"/>
    <w:rsid w:val="007D717D"/>
    <w:rsid w:val="007D71DB"/>
    <w:rsid w:val="007D71F0"/>
    <w:rsid w:val="007D7322"/>
    <w:rsid w:val="007D7427"/>
    <w:rsid w:val="007D7531"/>
    <w:rsid w:val="007D755B"/>
    <w:rsid w:val="007D7577"/>
    <w:rsid w:val="007D7657"/>
    <w:rsid w:val="007D76AE"/>
    <w:rsid w:val="007D7839"/>
    <w:rsid w:val="007D7881"/>
    <w:rsid w:val="007D788F"/>
    <w:rsid w:val="007D7C10"/>
    <w:rsid w:val="007D7D36"/>
    <w:rsid w:val="007D7E4F"/>
    <w:rsid w:val="007D7EA6"/>
    <w:rsid w:val="007E0077"/>
    <w:rsid w:val="007E00D1"/>
    <w:rsid w:val="007E0237"/>
    <w:rsid w:val="007E0256"/>
    <w:rsid w:val="007E02A2"/>
    <w:rsid w:val="007E0316"/>
    <w:rsid w:val="007E03A4"/>
    <w:rsid w:val="007E042E"/>
    <w:rsid w:val="007E047B"/>
    <w:rsid w:val="007E05D9"/>
    <w:rsid w:val="007E0624"/>
    <w:rsid w:val="007E0861"/>
    <w:rsid w:val="007E0948"/>
    <w:rsid w:val="007E09C6"/>
    <w:rsid w:val="007E0A56"/>
    <w:rsid w:val="007E0BA3"/>
    <w:rsid w:val="007E0BF3"/>
    <w:rsid w:val="007E0D23"/>
    <w:rsid w:val="007E0DE4"/>
    <w:rsid w:val="007E0F4C"/>
    <w:rsid w:val="007E0FB4"/>
    <w:rsid w:val="007E0FD6"/>
    <w:rsid w:val="007E1003"/>
    <w:rsid w:val="007E1185"/>
    <w:rsid w:val="007E11C4"/>
    <w:rsid w:val="007E12C9"/>
    <w:rsid w:val="007E1316"/>
    <w:rsid w:val="007E1339"/>
    <w:rsid w:val="007E1411"/>
    <w:rsid w:val="007E143E"/>
    <w:rsid w:val="007E165F"/>
    <w:rsid w:val="007E16CE"/>
    <w:rsid w:val="007E180B"/>
    <w:rsid w:val="007E18AD"/>
    <w:rsid w:val="007E18D1"/>
    <w:rsid w:val="007E19DB"/>
    <w:rsid w:val="007E1A00"/>
    <w:rsid w:val="007E1A96"/>
    <w:rsid w:val="007E1AA3"/>
    <w:rsid w:val="007E1C3C"/>
    <w:rsid w:val="007E1C4D"/>
    <w:rsid w:val="007E1D1C"/>
    <w:rsid w:val="007E1D78"/>
    <w:rsid w:val="007E1E35"/>
    <w:rsid w:val="007E1E47"/>
    <w:rsid w:val="007E1E60"/>
    <w:rsid w:val="007E1EC3"/>
    <w:rsid w:val="007E1F08"/>
    <w:rsid w:val="007E1F92"/>
    <w:rsid w:val="007E1FAB"/>
    <w:rsid w:val="007E201E"/>
    <w:rsid w:val="007E203A"/>
    <w:rsid w:val="007E209E"/>
    <w:rsid w:val="007E20B2"/>
    <w:rsid w:val="007E222B"/>
    <w:rsid w:val="007E2248"/>
    <w:rsid w:val="007E2249"/>
    <w:rsid w:val="007E2294"/>
    <w:rsid w:val="007E2387"/>
    <w:rsid w:val="007E2450"/>
    <w:rsid w:val="007E257E"/>
    <w:rsid w:val="007E2602"/>
    <w:rsid w:val="007E2699"/>
    <w:rsid w:val="007E26CE"/>
    <w:rsid w:val="007E280F"/>
    <w:rsid w:val="007E2964"/>
    <w:rsid w:val="007E2A1E"/>
    <w:rsid w:val="007E2AD8"/>
    <w:rsid w:val="007E2B0D"/>
    <w:rsid w:val="007E2B49"/>
    <w:rsid w:val="007E2BA8"/>
    <w:rsid w:val="007E2C81"/>
    <w:rsid w:val="007E2D45"/>
    <w:rsid w:val="007E2D49"/>
    <w:rsid w:val="007E2D6C"/>
    <w:rsid w:val="007E2E6A"/>
    <w:rsid w:val="007E2F8A"/>
    <w:rsid w:val="007E3098"/>
    <w:rsid w:val="007E30F0"/>
    <w:rsid w:val="007E3125"/>
    <w:rsid w:val="007E3181"/>
    <w:rsid w:val="007E318E"/>
    <w:rsid w:val="007E31E7"/>
    <w:rsid w:val="007E3345"/>
    <w:rsid w:val="007E35AA"/>
    <w:rsid w:val="007E36A8"/>
    <w:rsid w:val="007E38E5"/>
    <w:rsid w:val="007E398A"/>
    <w:rsid w:val="007E3A7F"/>
    <w:rsid w:val="007E3AFB"/>
    <w:rsid w:val="007E3B8B"/>
    <w:rsid w:val="007E3C7C"/>
    <w:rsid w:val="007E3CFA"/>
    <w:rsid w:val="007E3DCF"/>
    <w:rsid w:val="007E3E16"/>
    <w:rsid w:val="007E3EE5"/>
    <w:rsid w:val="007E3F62"/>
    <w:rsid w:val="007E3F6C"/>
    <w:rsid w:val="007E3FD2"/>
    <w:rsid w:val="007E404E"/>
    <w:rsid w:val="007E4088"/>
    <w:rsid w:val="007E4146"/>
    <w:rsid w:val="007E4198"/>
    <w:rsid w:val="007E42D5"/>
    <w:rsid w:val="007E43A8"/>
    <w:rsid w:val="007E4550"/>
    <w:rsid w:val="007E45F8"/>
    <w:rsid w:val="007E46F0"/>
    <w:rsid w:val="007E477A"/>
    <w:rsid w:val="007E47AA"/>
    <w:rsid w:val="007E4872"/>
    <w:rsid w:val="007E48FA"/>
    <w:rsid w:val="007E4A03"/>
    <w:rsid w:val="007E4B62"/>
    <w:rsid w:val="007E4DD5"/>
    <w:rsid w:val="007E4F90"/>
    <w:rsid w:val="007E4FC0"/>
    <w:rsid w:val="007E5189"/>
    <w:rsid w:val="007E51BD"/>
    <w:rsid w:val="007E535E"/>
    <w:rsid w:val="007E53AB"/>
    <w:rsid w:val="007E5426"/>
    <w:rsid w:val="007E543A"/>
    <w:rsid w:val="007E5632"/>
    <w:rsid w:val="007E565E"/>
    <w:rsid w:val="007E5679"/>
    <w:rsid w:val="007E56C3"/>
    <w:rsid w:val="007E57EF"/>
    <w:rsid w:val="007E5836"/>
    <w:rsid w:val="007E58A8"/>
    <w:rsid w:val="007E590C"/>
    <w:rsid w:val="007E59AB"/>
    <w:rsid w:val="007E5A41"/>
    <w:rsid w:val="007E5A72"/>
    <w:rsid w:val="007E5AE2"/>
    <w:rsid w:val="007E5C5F"/>
    <w:rsid w:val="007E5C96"/>
    <w:rsid w:val="007E5CAD"/>
    <w:rsid w:val="007E5E60"/>
    <w:rsid w:val="007E6123"/>
    <w:rsid w:val="007E617E"/>
    <w:rsid w:val="007E6182"/>
    <w:rsid w:val="007E623B"/>
    <w:rsid w:val="007E62FA"/>
    <w:rsid w:val="007E6334"/>
    <w:rsid w:val="007E6378"/>
    <w:rsid w:val="007E63A5"/>
    <w:rsid w:val="007E63F5"/>
    <w:rsid w:val="007E642E"/>
    <w:rsid w:val="007E64E3"/>
    <w:rsid w:val="007E6558"/>
    <w:rsid w:val="007E657C"/>
    <w:rsid w:val="007E65AB"/>
    <w:rsid w:val="007E6645"/>
    <w:rsid w:val="007E66B5"/>
    <w:rsid w:val="007E677A"/>
    <w:rsid w:val="007E6966"/>
    <w:rsid w:val="007E6990"/>
    <w:rsid w:val="007E6A97"/>
    <w:rsid w:val="007E6AC3"/>
    <w:rsid w:val="007E6C58"/>
    <w:rsid w:val="007E6DFB"/>
    <w:rsid w:val="007E6E29"/>
    <w:rsid w:val="007E6ECF"/>
    <w:rsid w:val="007E6F6A"/>
    <w:rsid w:val="007E6FC3"/>
    <w:rsid w:val="007E6FDF"/>
    <w:rsid w:val="007E711E"/>
    <w:rsid w:val="007E7204"/>
    <w:rsid w:val="007E7280"/>
    <w:rsid w:val="007E72DF"/>
    <w:rsid w:val="007E73B0"/>
    <w:rsid w:val="007E745D"/>
    <w:rsid w:val="007E74CD"/>
    <w:rsid w:val="007E76DB"/>
    <w:rsid w:val="007E7784"/>
    <w:rsid w:val="007E77C2"/>
    <w:rsid w:val="007E796B"/>
    <w:rsid w:val="007E7AB6"/>
    <w:rsid w:val="007E7BF4"/>
    <w:rsid w:val="007E7C6F"/>
    <w:rsid w:val="007E7C86"/>
    <w:rsid w:val="007E7E25"/>
    <w:rsid w:val="007E7E46"/>
    <w:rsid w:val="007E7EEE"/>
    <w:rsid w:val="007E7F47"/>
    <w:rsid w:val="007F00F6"/>
    <w:rsid w:val="007F0152"/>
    <w:rsid w:val="007F01A4"/>
    <w:rsid w:val="007F0399"/>
    <w:rsid w:val="007F04AC"/>
    <w:rsid w:val="007F0539"/>
    <w:rsid w:val="007F054B"/>
    <w:rsid w:val="007F05EA"/>
    <w:rsid w:val="007F0716"/>
    <w:rsid w:val="007F073D"/>
    <w:rsid w:val="007F0828"/>
    <w:rsid w:val="007F088B"/>
    <w:rsid w:val="007F0904"/>
    <w:rsid w:val="007F090C"/>
    <w:rsid w:val="007F099C"/>
    <w:rsid w:val="007F0A2E"/>
    <w:rsid w:val="007F0A7F"/>
    <w:rsid w:val="007F0BD9"/>
    <w:rsid w:val="007F0BE7"/>
    <w:rsid w:val="007F0C10"/>
    <w:rsid w:val="007F0C3C"/>
    <w:rsid w:val="007F0D3F"/>
    <w:rsid w:val="007F0DC6"/>
    <w:rsid w:val="007F0E61"/>
    <w:rsid w:val="007F0EAB"/>
    <w:rsid w:val="007F0EF0"/>
    <w:rsid w:val="007F0FBD"/>
    <w:rsid w:val="007F1045"/>
    <w:rsid w:val="007F109E"/>
    <w:rsid w:val="007F10C1"/>
    <w:rsid w:val="007F10D7"/>
    <w:rsid w:val="007F1167"/>
    <w:rsid w:val="007F11EB"/>
    <w:rsid w:val="007F15A3"/>
    <w:rsid w:val="007F1672"/>
    <w:rsid w:val="007F168D"/>
    <w:rsid w:val="007F1857"/>
    <w:rsid w:val="007F19EB"/>
    <w:rsid w:val="007F1A5A"/>
    <w:rsid w:val="007F1C07"/>
    <w:rsid w:val="007F1C61"/>
    <w:rsid w:val="007F1C91"/>
    <w:rsid w:val="007F1D47"/>
    <w:rsid w:val="007F1E78"/>
    <w:rsid w:val="007F1E80"/>
    <w:rsid w:val="007F1E87"/>
    <w:rsid w:val="007F2015"/>
    <w:rsid w:val="007F204C"/>
    <w:rsid w:val="007F206C"/>
    <w:rsid w:val="007F209A"/>
    <w:rsid w:val="007F209D"/>
    <w:rsid w:val="007F20BD"/>
    <w:rsid w:val="007F2170"/>
    <w:rsid w:val="007F2238"/>
    <w:rsid w:val="007F223D"/>
    <w:rsid w:val="007F2332"/>
    <w:rsid w:val="007F246D"/>
    <w:rsid w:val="007F24F7"/>
    <w:rsid w:val="007F2627"/>
    <w:rsid w:val="007F268B"/>
    <w:rsid w:val="007F26D6"/>
    <w:rsid w:val="007F273A"/>
    <w:rsid w:val="007F2864"/>
    <w:rsid w:val="007F2874"/>
    <w:rsid w:val="007F2902"/>
    <w:rsid w:val="007F292C"/>
    <w:rsid w:val="007F2A0C"/>
    <w:rsid w:val="007F2B6E"/>
    <w:rsid w:val="007F2CA5"/>
    <w:rsid w:val="007F2D38"/>
    <w:rsid w:val="007F2DC2"/>
    <w:rsid w:val="007F2E5F"/>
    <w:rsid w:val="007F2E76"/>
    <w:rsid w:val="007F2E8C"/>
    <w:rsid w:val="007F2E9C"/>
    <w:rsid w:val="007F2EEB"/>
    <w:rsid w:val="007F302D"/>
    <w:rsid w:val="007F3099"/>
    <w:rsid w:val="007F3268"/>
    <w:rsid w:val="007F346E"/>
    <w:rsid w:val="007F353F"/>
    <w:rsid w:val="007F362C"/>
    <w:rsid w:val="007F3652"/>
    <w:rsid w:val="007F3707"/>
    <w:rsid w:val="007F3721"/>
    <w:rsid w:val="007F37ED"/>
    <w:rsid w:val="007F383A"/>
    <w:rsid w:val="007F3843"/>
    <w:rsid w:val="007F3873"/>
    <w:rsid w:val="007F3A5F"/>
    <w:rsid w:val="007F3BA5"/>
    <w:rsid w:val="007F3BCB"/>
    <w:rsid w:val="007F3C3B"/>
    <w:rsid w:val="007F3C6E"/>
    <w:rsid w:val="007F3CE8"/>
    <w:rsid w:val="007F3ECC"/>
    <w:rsid w:val="007F3EED"/>
    <w:rsid w:val="007F3F8C"/>
    <w:rsid w:val="007F3FC9"/>
    <w:rsid w:val="007F3FE1"/>
    <w:rsid w:val="007F4035"/>
    <w:rsid w:val="007F40E4"/>
    <w:rsid w:val="007F4148"/>
    <w:rsid w:val="007F4156"/>
    <w:rsid w:val="007F419B"/>
    <w:rsid w:val="007F41AE"/>
    <w:rsid w:val="007F43C2"/>
    <w:rsid w:val="007F4418"/>
    <w:rsid w:val="007F44E8"/>
    <w:rsid w:val="007F4595"/>
    <w:rsid w:val="007F4655"/>
    <w:rsid w:val="007F48D9"/>
    <w:rsid w:val="007F4994"/>
    <w:rsid w:val="007F49AB"/>
    <w:rsid w:val="007F49BE"/>
    <w:rsid w:val="007F4B99"/>
    <w:rsid w:val="007F4BD9"/>
    <w:rsid w:val="007F4BED"/>
    <w:rsid w:val="007F4C56"/>
    <w:rsid w:val="007F4CF3"/>
    <w:rsid w:val="007F4D1B"/>
    <w:rsid w:val="007F4D72"/>
    <w:rsid w:val="007F4DA5"/>
    <w:rsid w:val="007F4EC3"/>
    <w:rsid w:val="007F511E"/>
    <w:rsid w:val="007F5185"/>
    <w:rsid w:val="007F528C"/>
    <w:rsid w:val="007F5352"/>
    <w:rsid w:val="007F5443"/>
    <w:rsid w:val="007F560D"/>
    <w:rsid w:val="007F57E9"/>
    <w:rsid w:val="007F5948"/>
    <w:rsid w:val="007F5ABD"/>
    <w:rsid w:val="007F5B45"/>
    <w:rsid w:val="007F5BB4"/>
    <w:rsid w:val="007F5DA1"/>
    <w:rsid w:val="007F6085"/>
    <w:rsid w:val="007F617D"/>
    <w:rsid w:val="007F626C"/>
    <w:rsid w:val="007F63A3"/>
    <w:rsid w:val="007F63B1"/>
    <w:rsid w:val="007F64EC"/>
    <w:rsid w:val="007F6625"/>
    <w:rsid w:val="007F665D"/>
    <w:rsid w:val="007F6743"/>
    <w:rsid w:val="007F6754"/>
    <w:rsid w:val="007F675E"/>
    <w:rsid w:val="007F6779"/>
    <w:rsid w:val="007F6796"/>
    <w:rsid w:val="007F6820"/>
    <w:rsid w:val="007F6964"/>
    <w:rsid w:val="007F6985"/>
    <w:rsid w:val="007F69C7"/>
    <w:rsid w:val="007F6C28"/>
    <w:rsid w:val="007F6CF8"/>
    <w:rsid w:val="007F6E4C"/>
    <w:rsid w:val="007F6E9B"/>
    <w:rsid w:val="007F6F12"/>
    <w:rsid w:val="007F6F97"/>
    <w:rsid w:val="007F704E"/>
    <w:rsid w:val="007F7184"/>
    <w:rsid w:val="007F7345"/>
    <w:rsid w:val="007F7545"/>
    <w:rsid w:val="007F76B9"/>
    <w:rsid w:val="007F76F4"/>
    <w:rsid w:val="007F7894"/>
    <w:rsid w:val="007F7921"/>
    <w:rsid w:val="007F7B15"/>
    <w:rsid w:val="007F7B98"/>
    <w:rsid w:val="007F7C93"/>
    <w:rsid w:val="007F7DDB"/>
    <w:rsid w:val="007F7E52"/>
    <w:rsid w:val="007F7F30"/>
    <w:rsid w:val="007F7F87"/>
    <w:rsid w:val="008000F4"/>
    <w:rsid w:val="00800140"/>
    <w:rsid w:val="008001A3"/>
    <w:rsid w:val="00800238"/>
    <w:rsid w:val="00800275"/>
    <w:rsid w:val="008002BE"/>
    <w:rsid w:val="00800360"/>
    <w:rsid w:val="00800380"/>
    <w:rsid w:val="008003FF"/>
    <w:rsid w:val="00800575"/>
    <w:rsid w:val="00800695"/>
    <w:rsid w:val="008006F8"/>
    <w:rsid w:val="00800752"/>
    <w:rsid w:val="00800861"/>
    <w:rsid w:val="00800934"/>
    <w:rsid w:val="0080093E"/>
    <w:rsid w:val="00800965"/>
    <w:rsid w:val="00800B5F"/>
    <w:rsid w:val="00800EA4"/>
    <w:rsid w:val="00800EAF"/>
    <w:rsid w:val="0080100B"/>
    <w:rsid w:val="008010C7"/>
    <w:rsid w:val="008010EC"/>
    <w:rsid w:val="0080110A"/>
    <w:rsid w:val="0080116E"/>
    <w:rsid w:val="00801191"/>
    <w:rsid w:val="0080123C"/>
    <w:rsid w:val="0080131A"/>
    <w:rsid w:val="008015AC"/>
    <w:rsid w:val="00801645"/>
    <w:rsid w:val="008016D0"/>
    <w:rsid w:val="00801720"/>
    <w:rsid w:val="008017F8"/>
    <w:rsid w:val="0080188C"/>
    <w:rsid w:val="00801916"/>
    <w:rsid w:val="00801A21"/>
    <w:rsid w:val="00801BCF"/>
    <w:rsid w:val="00801CAD"/>
    <w:rsid w:val="00801CC3"/>
    <w:rsid w:val="00801CE8"/>
    <w:rsid w:val="00801DF9"/>
    <w:rsid w:val="00801E0A"/>
    <w:rsid w:val="00801E70"/>
    <w:rsid w:val="00801EF5"/>
    <w:rsid w:val="00801F58"/>
    <w:rsid w:val="00801FC2"/>
    <w:rsid w:val="0080223D"/>
    <w:rsid w:val="008022BF"/>
    <w:rsid w:val="008022D6"/>
    <w:rsid w:val="008022FE"/>
    <w:rsid w:val="008023A3"/>
    <w:rsid w:val="008024FC"/>
    <w:rsid w:val="00802527"/>
    <w:rsid w:val="0080264A"/>
    <w:rsid w:val="008026A0"/>
    <w:rsid w:val="008026B9"/>
    <w:rsid w:val="008026CE"/>
    <w:rsid w:val="00802822"/>
    <w:rsid w:val="00802895"/>
    <w:rsid w:val="00802919"/>
    <w:rsid w:val="008029D7"/>
    <w:rsid w:val="00802ACF"/>
    <w:rsid w:val="00802B17"/>
    <w:rsid w:val="00802C0F"/>
    <w:rsid w:val="00803033"/>
    <w:rsid w:val="0080308D"/>
    <w:rsid w:val="00803137"/>
    <w:rsid w:val="008031B5"/>
    <w:rsid w:val="008031B6"/>
    <w:rsid w:val="008032BE"/>
    <w:rsid w:val="008033BE"/>
    <w:rsid w:val="008034D2"/>
    <w:rsid w:val="008034EF"/>
    <w:rsid w:val="0080359E"/>
    <w:rsid w:val="008035A9"/>
    <w:rsid w:val="008036EB"/>
    <w:rsid w:val="008037C8"/>
    <w:rsid w:val="008037D4"/>
    <w:rsid w:val="008038B7"/>
    <w:rsid w:val="008038FE"/>
    <w:rsid w:val="00803A2D"/>
    <w:rsid w:val="00803A3C"/>
    <w:rsid w:val="00803BB9"/>
    <w:rsid w:val="00803C4C"/>
    <w:rsid w:val="00803C52"/>
    <w:rsid w:val="00803CD8"/>
    <w:rsid w:val="00803CF1"/>
    <w:rsid w:val="00803D24"/>
    <w:rsid w:val="00803E8B"/>
    <w:rsid w:val="00803F83"/>
    <w:rsid w:val="00803FAE"/>
    <w:rsid w:val="00804079"/>
    <w:rsid w:val="008040B4"/>
    <w:rsid w:val="008040F8"/>
    <w:rsid w:val="00804142"/>
    <w:rsid w:val="00804498"/>
    <w:rsid w:val="00804773"/>
    <w:rsid w:val="008047B2"/>
    <w:rsid w:val="00804877"/>
    <w:rsid w:val="008049E3"/>
    <w:rsid w:val="008049E6"/>
    <w:rsid w:val="00804B53"/>
    <w:rsid w:val="00804BC1"/>
    <w:rsid w:val="00804C19"/>
    <w:rsid w:val="00804CA3"/>
    <w:rsid w:val="00804CE3"/>
    <w:rsid w:val="00804DC7"/>
    <w:rsid w:val="00804E50"/>
    <w:rsid w:val="0080512C"/>
    <w:rsid w:val="0080519D"/>
    <w:rsid w:val="00805280"/>
    <w:rsid w:val="00805285"/>
    <w:rsid w:val="008052B7"/>
    <w:rsid w:val="00805342"/>
    <w:rsid w:val="00805533"/>
    <w:rsid w:val="008055A2"/>
    <w:rsid w:val="00805681"/>
    <w:rsid w:val="008056A2"/>
    <w:rsid w:val="008056A4"/>
    <w:rsid w:val="008057F5"/>
    <w:rsid w:val="008057FB"/>
    <w:rsid w:val="00805929"/>
    <w:rsid w:val="0080597A"/>
    <w:rsid w:val="008059F6"/>
    <w:rsid w:val="00805B02"/>
    <w:rsid w:val="00805BE8"/>
    <w:rsid w:val="00805F3C"/>
    <w:rsid w:val="00805FA0"/>
    <w:rsid w:val="00805FA3"/>
    <w:rsid w:val="00805FDF"/>
    <w:rsid w:val="0080613B"/>
    <w:rsid w:val="008062B9"/>
    <w:rsid w:val="008062EB"/>
    <w:rsid w:val="00806393"/>
    <w:rsid w:val="00806412"/>
    <w:rsid w:val="0080649C"/>
    <w:rsid w:val="00806585"/>
    <w:rsid w:val="00806636"/>
    <w:rsid w:val="008067F0"/>
    <w:rsid w:val="008068DB"/>
    <w:rsid w:val="00806988"/>
    <w:rsid w:val="00806B37"/>
    <w:rsid w:val="00806BBE"/>
    <w:rsid w:val="00806E5E"/>
    <w:rsid w:val="00806EF5"/>
    <w:rsid w:val="00806F8A"/>
    <w:rsid w:val="00807155"/>
    <w:rsid w:val="00807194"/>
    <w:rsid w:val="008071BD"/>
    <w:rsid w:val="008071ED"/>
    <w:rsid w:val="008072EF"/>
    <w:rsid w:val="00807469"/>
    <w:rsid w:val="008074BA"/>
    <w:rsid w:val="008074DC"/>
    <w:rsid w:val="008075F4"/>
    <w:rsid w:val="00807647"/>
    <w:rsid w:val="00807712"/>
    <w:rsid w:val="00807826"/>
    <w:rsid w:val="008078AA"/>
    <w:rsid w:val="00807903"/>
    <w:rsid w:val="00807909"/>
    <w:rsid w:val="00807AC0"/>
    <w:rsid w:val="00807C28"/>
    <w:rsid w:val="00807C61"/>
    <w:rsid w:val="00807C65"/>
    <w:rsid w:val="00807C7A"/>
    <w:rsid w:val="00807CBF"/>
    <w:rsid w:val="00807D3E"/>
    <w:rsid w:val="00807E20"/>
    <w:rsid w:val="00807E79"/>
    <w:rsid w:val="00807E97"/>
    <w:rsid w:val="00807F92"/>
    <w:rsid w:val="00807FAD"/>
    <w:rsid w:val="00810041"/>
    <w:rsid w:val="00810220"/>
    <w:rsid w:val="008106D8"/>
    <w:rsid w:val="00810857"/>
    <w:rsid w:val="0081090F"/>
    <w:rsid w:val="00810990"/>
    <w:rsid w:val="008109F7"/>
    <w:rsid w:val="00810B0C"/>
    <w:rsid w:val="00810B24"/>
    <w:rsid w:val="00810B82"/>
    <w:rsid w:val="00810D4D"/>
    <w:rsid w:val="00810DCC"/>
    <w:rsid w:val="00810F0C"/>
    <w:rsid w:val="00810F33"/>
    <w:rsid w:val="00810F3B"/>
    <w:rsid w:val="00810F7E"/>
    <w:rsid w:val="00810FE4"/>
    <w:rsid w:val="00810FE8"/>
    <w:rsid w:val="00811015"/>
    <w:rsid w:val="00811029"/>
    <w:rsid w:val="00811127"/>
    <w:rsid w:val="008111DF"/>
    <w:rsid w:val="00811214"/>
    <w:rsid w:val="0081142F"/>
    <w:rsid w:val="00811435"/>
    <w:rsid w:val="00811578"/>
    <w:rsid w:val="00811700"/>
    <w:rsid w:val="00811713"/>
    <w:rsid w:val="00811877"/>
    <w:rsid w:val="008118C9"/>
    <w:rsid w:val="008118DC"/>
    <w:rsid w:val="008118F9"/>
    <w:rsid w:val="00811964"/>
    <w:rsid w:val="008119CA"/>
    <w:rsid w:val="008119E0"/>
    <w:rsid w:val="00811A2B"/>
    <w:rsid w:val="00811A38"/>
    <w:rsid w:val="00811A7E"/>
    <w:rsid w:val="00811B2B"/>
    <w:rsid w:val="00811B66"/>
    <w:rsid w:val="00811C7A"/>
    <w:rsid w:val="00811CDE"/>
    <w:rsid w:val="00811DDF"/>
    <w:rsid w:val="00811FAE"/>
    <w:rsid w:val="00811FB8"/>
    <w:rsid w:val="008120AB"/>
    <w:rsid w:val="00812148"/>
    <w:rsid w:val="00812167"/>
    <w:rsid w:val="008121DA"/>
    <w:rsid w:val="00812240"/>
    <w:rsid w:val="00812398"/>
    <w:rsid w:val="00812427"/>
    <w:rsid w:val="00812514"/>
    <w:rsid w:val="008125A0"/>
    <w:rsid w:val="008125BA"/>
    <w:rsid w:val="0081266D"/>
    <w:rsid w:val="008126AC"/>
    <w:rsid w:val="008127B4"/>
    <w:rsid w:val="00812898"/>
    <w:rsid w:val="00812976"/>
    <w:rsid w:val="008129AA"/>
    <w:rsid w:val="008129EF"/>
    <w:rsid w:val="00812A73"/>
    <w:rsid w:val="00812A7E"/>
    <w:rsid w:val="00812C55"/>
    <w:rsid w:val="00812C56"/>
    <w:rsid w:val="00812E69"/>
    <w:rsid w:val="00812F38"/>
    <w:rsid w:val="008131BE"/>
    <w:rsid w:val="00813244"/>
    <w:rsid w:val="00813265"/>
    <w:rsid w:val="00813293"/>
    <w:rsid w:val="008133AC"/>
    <w:rsid w:val="008133B1"/>
    <w:rsid w:val="008134BB"/>
    <w:rsid w:val="008134FD"/>
    <w:rsid w:val="008136DA"/>
    <w:rsid w:val="00813A12"/>
    <w:rsid w:val="00813B23"/>
    <w:rsid w:val="00813C5F"/>
    <w:rsid w:val="00813CAB"/>
    <w:rsid w:val="00813D7A"/>
    <w:rsid w:val="00813DFC"/>
    <w:rsid w:val="00813E98"/>
    <w:rsid w:val="00813E99"/>
    <w:rsid w:val="00813ECC"/>
    <w:rsid w:val="00813F27"/>
    <w:rsid w:val="00813F4F"/>
    <w:rsid w:val="00814188"/>
    <w:rsid w:val="00814207"/>
    <w:rsid w:val="008142F2"/>
    <w:rsid w:val="008143CA"/>
    <w:rsid w:val="0081443B"/>
    <w:rsid w:val="00814470"/>
    <w:rsid w:val="0081471A"/>
    <w:rsid w:val="008147C7"/>
    <w:rsid w:val="00814AF0"/>
    <w:rsid w:val="00814AF3"/>
    <w:rsid w:val="00814B83"/>
    <w:rsid w:val="00814C19"/>
    <w:rsid w:val="00814C63"/>
    <w:rsid w:val="00814C80"/>
    <w:rsid w:val="00814CC2"/>
    <w:rsid w:val="00814D8D"/>
    <w:rsid w:val="00814EE1"/>
    <w:rsid w:val="00814F37"/>
    <w:rsid w:val="00814F3B"/>
    <w:rsid w:val="00814F50"/>
    <w:rsid w:val="00814F6E"/>
    <w:rsid w:val="00814FDD"/>
    <w:rsid w:val="00815160"/>
    <w:rsid w:val="00815173"/>
    <w:rsid w:val="00815183"/>
    <w:rsid w:val="0081518A"/>
    <w:rsid w:val="008151CC"/>
    <w:rsid w:val="008154DC"/>
    <w:rsid w:val="00815651"/>
    <w:rsid w:val="0081565B"/>
    <w:rsid w:val="00815694"/>
    <w:rsid w:val="008156D0"/>
    <w:rsid w:val="00815764"/>
    <w:rsid w:val="0081597E"/>
    <w:rsid w:val="008159C2"/>
    <w:rsid w:val="00815BF4"/>
    <w:rsid w:val="00815BF7"/>
    <w:rsid w:val="00815C0A"/>
    <w:rsid w:val="00815C75"/>
    <w:rsid w:val="00815C8A"/>
    <w:rsid w:val="00815D0A"/>
    <w:rsid w:val="00815D70"/>
    <w:rsid w:val="00815D73"/>
    <w:rsid w:val="00815E35"/>
    <w:rsid w:val="00815EE2"/>
    <w:rsid w:val="00815F23"/>
    <w:rsid w:val="00815FCE"/>
    <w:rsid w:val="008161AD"/>
    <w:rsid w:val="00816280"/>
    <w:rsid w:val="008162FA"/>
    <w:rsid w:val="0081636B"/>
    <w:rsid w:val="0081645D"/>
    <w:rsid w:val="0081647F"/>
    <w:rsid w:val="008164E5"/>
    <w:rsid w:val="00816717"/>
    <w:rsid w:val="00816802"/>
    <w:rsid w:val="00816890"/>
    <w:rsid w:val="00816AFE"/>
    <w:rsid w:val="00816BDF"/>
    <w:rsid w:val="00816C47"/>
    <w:rsid w:val="00816CBC"/>
    <w:rsid w:val="00816CC0"/>
    <w:rsid w:val="00816F04"/>
    <w:rsid w:val="00817005"/>
    <w:rsid w:val="00817010"/>
    <w:rsid w:val="00817063"/>
    <w:rsid w:val="00817279"/>
    <w:rsid w:val="008172A4"/>
    <w:rsid w:val="008172B0"/>
    <w:rsid w:val="008172E1"/>
    <w:rsid w:val="008173D2"/>
    <w:rsid w:val="008175A5"/>
    <w:rsid w:val="0081784D"/>
    <w:rsid w:val="008178E8"/>
    <w:rsid w:val="00817B14"/>
    <w:rsid w:val="00817B33"/>
    <w:rsid w:val="00817B3D"/>
    <w:rsid w:val="00817BEF"/>
    <w:rsid w:val="00817DC8"/>
    <w:rsid w:val="00817F1E"/>
    <w:rsid w:val="0082007D"/>
    <w:rsid w:val="008200D7"/>
    <w:rsid w:val="008206B0"/>
    <w:rsid w:val="008206ED"/>
    <w:rsid w:val="008207C0"/>
    <w:rsid w:val="008207F1"/>
    <w:rsid w:val="00820941"/>
    <w:rsid w:val="00820953"/>
    <w:rsid w:val="00820981"/>
    <w:rsid w:val="00820A29"/>
    <w:rsid w:val="00820A48"/>
    <w:rsid w:val="00820A77"/>
    <w:rsid w:val="00820AF3"/>
    <w:rsid w:val="00820B7C"/>
    <w:rsid w:val="00820BD2"/>
    <w:rsid w:val="00820C1D"/>
    <w:rsid w:val="00820C2B"/>
    <w:rsid w:val="00820C57"/>
    <w:rsid w:val="00820D48"/>
    <w:rsid w:val="00820E3E"/>
    <w:rsid w:val="00820F6D"/>
    <w:rsid w:val="00821158"/>
    <w:rsid w:val="008211B7"/>
    <w:rsid w:val="0082130B"/>
    <w:rsid w:val="008214E2"/>
    <w:rsid w:val="00821510"/>
    <w:rsid w:val="008215CB"/>
    <w:rsid w:val="0082177E"/>
    <w:rsid w:val="00821811"/>
    <w:rsid w:val="00821842"/>
    <w:rsid w:val="00821957"/>
    <w:rsid w:val="0082198D"/>
    <w:rsid w:val="00821C34"/>
    <w:rsid w:val="00821CAD"/>
    <w:rsid w:val="00821CBB"/>
    <w:rsid w:val="00821E24"/>
    <w:rsid w:val="00821E70"/>
    <w:rsid w:val="00821FA6"/>
    <w:rsid w:val="00822011"/>
    <w:rsid w:val="0082206D"/>
    <w:rsid w:val="0082207D"/>
    <w:rsid w:val="0082208D"/>
    <w:rsid w:val="008220DB"/>
    <w:rsid w:val="008221E3"/>
    <w:rsid w:val="0082239E"/>
    <w:rsid w:val="008223E6"/>
    <w:rsid w:val="008224B1"/>
    <w:rsid w:val="00822526"/>
    <w:rsid w:val="0082265B"/>
    <w:rsid w:val="008226E6"/>
    <w:rsid w:val="00822717"/>
    <w:rsid w:val="0082287C"/>
    <w:rsid w:val="008228A9"/>
    <w:rsid w:val="00822BB5"/>
    <w:rsid w:val="00822C0C"/>
    <w:rsid w:val="00822C1D"/>
    <w:rsid w:val="00822C44"/>
    <w:rsid w:val="00822CA4"/>
    <w:rsid w:val="00822E40"/>
    <w:rsid w:val="00822E7D"/>
    <w:rsid w:val="008231F7"/>
    <w:rsid w:val="00823332"/>
    <w:rsid w:val="0082338A"/>
    <w:rsid w:val="008233B1"/>
    <w:rsid w:val="008233EA"/>
    <w:rsid w:val="00823456"/>
    <w:rsid w:val="0082351E"/>
    <w:rsid w:val="00823542"/>
    <w:rsid w:val="0082359E"/>
    <w:rsid w:val="00823753"/>
    <w:rsid w:val="00823757"/>
    <w:rsid w:val="0082384D"/>
    <w:rsid w:val="00823901"/>
    <w:rsid w:val="00823933"/>
    <w:rsid w:val="00823984"/>
    <w:rsid w:val="00823A65"/>
    <w:rsid w:val="00823AD6"/>
    <w:rsid w:val="00823AE5"/>
    <w:rsid w:val="00823C41"/>
    <w:rsid w:val="00823CBD"/>
    <w:rsid w:val="00823EFE"/>
    <w:rsid w:val="0082405A"/>
    <w:rsid w:val="0082413A"/>
    <w:rsid w:val="008241C5"/>
    <w:rsid w:val="00824203"/>
    <w:rsid w:val="008242DD"/>
    <w:rsid w:val="0082437E"/>
    <w:rsid w:val="00824530"/>
    <w:rsid w:val="0082460D"/>
    <w:rsid w:val="0082466F"/>
    <w:rsid w:val="008246B9"/>
    <w:rsid w:val="008247DE"/>
    <w:rsid w:val="0082485F"/>
    <w:rsid w:val="00824889"/>
    <w:rsid w:val="008248DA"/>
    <w:rsid w:val="008248E4"/>
    <w:rsid w:val="008248E9"/>
    <w:rsid w:val="0082493D"/>
    <w:rsid w:val="008249A8"/>
    <w:rsid w:val="00824B38"/>
    <w:rsid w:val="00824BC0"/>
    <w:rsid w:val="00824C49"/>
    <w:rsid w:val="00824DC8"/>
    <w:rsid w:val="00824DEC"/>
    <w:rsid w:val="00824DF8"/>
    <w:rsid w:val="00824E0A"/>
    <w:rsid w:val="00824F77"/>
    <w:rsid w:val="00825043"/>
    <w:rsid w:val="00825085"/>
    <w:rsid w:val="00825189"/>
    <w:rsid w:val="008251CE"/>
    <w:rsid w:val="00825233"/>
    <w:rsid w:val="0082523B"/>
    <w:rsid w:val="0082527E"/>
    <w:rsid w:val="00825326"/>
    <w:rsid w:val="00825394"/>
    <w:rsid w:val="008253B3"/>
    <w:rsid w:val="008253D2"/>
    <w:rsid w:val="00825406"/>
    <w:rsid w:val="00825448"/>
    <w:rsid w:val="0082583A"/>
    <w:rsid w:val="008258F8"/>
    <w:rsid w:val="00825911"/>
    <w:rsid w:val="00825B12"/>
    <w:rsid w:val="00825C82"/>
    <w:rsid w:val="00825D02"/>
    <w:rsid w:val="00825D3F"/>
    <w:rsid w:val="00825D9F"/>
    <w:rsid w:val="00825E41"/>
    <w:rsid w:val="00825FB7"/>
    <w:rsid w:val="0082609F"/>
    <w:rsid w:val="008260E5"/>
    <w:rsid w:val="00826162"/>
    <w:rsid w:val="00826172"/>
    <w:rsid w:val="008261BF"/>
    <w:rsid w:val="008261C3"/>
    <w:rsid w:val="00826273"/>
    <w:rsid w:val="0082643B"/>
    <w:rsid w:val="00826453"/>
    <w:rsid w:val="00826677"/>
    <w:rsid w:val="0082667B"/>
    <w:rsid w:val="0082668D"/>
    <w:rsid w:val="00826716"/>
    <w:rsid w:val="00826786"/>
    <w:rsid w:val="008267F0"/>
    <w:rsid w:val="00826805"/>
    <w:rsid w:val="0082686E"/>
    <w:rsid w:val="008269BF"/>
    <w:rsid w:val="008269DA"/>
    <w:rsid w:val="00826BF0"/>
    <w:rsid w:val="00826CC8"/>
    <w:rsid w:val="00826D6C"/>
    <w:rsid w:val="00827098"/>
    <w:rsid w:val="0082729B"/>
    <w:rsid w:val="00827387"/>
    <w:rsid w:val="0082755F"/>
    <w:rsid w:val="0082756B"/>
    <w:rsid w:val="008275C5"/>
    <w:rsid w:val="008276D3"/>
    <w:rsid w:val="0082771A"/>
    <w:rsid w:val="00827781"/>
    <w:rsid w:val="008277B0"/>
    <w:rsid w:val="00827934"/>
    <w:rsid w:val="0082794A"/>
    <w:rsid w:val="00827B70"/>
    <w:rsid w:val="00827BB9"/>
    <w:rsid w:val="00827CE9"/>
    <w:rsid w:val="00827D47"/>
    <w:rsid w:val="00827EEF"/>
    <w:rsid w:val="0083001D"/>
    <w:rsid w:val="008300DC"/>
    <w:rsid w:val="008300E0"/>
    <w:rsid w:val="008302E9"/>
    <w:rsid w:val="00830367"/>
    <w:rsid w:val="0083050D"/>
    <w:rsid w:val="00830674"/>
    <w:rsid w:val="008306B2"/>
    <w:rsid w:val="008308BC"/>
    <w:rsid w:val="0083090D"/>
    <w:rsid w:val="00830953"/>
    <w:rsid w:val="00830963"/>
    <w:rsid w:val="00830985"/>
    <w:rsid w:val="008309BB"/>
    <w:rsid w:val="00830B33"/>
    <w:rsid w:val="00830E29"/>
    <w:rsid w:val="00830E86"/>
    <w:rsid w:val="00830F50"/>
    <w:rsid w:val="0083101F"/>
    <w:rsid w:val="00831121"/>
    <w:rsid w:val="0083117A"/>
    <w:rsid w:val="0083120B"/>
    <w:rsid w:val="008312E8"/>
    <w:rsid w:val="00831318"/>
    <w:rsid w:val="00831327"/>
    <w:rsid w:val="008313D1"/>
    <w:rsid w:val="00831465"/>
    <w:rsid w:val="008314E6"/>
    <w:rsid w:val="0083152D"/>
    <w:rsid w:val="00831609"/>
    <w:rsid w:val="00831612"/>
    <w:rsid w:val="00831647"/>
    <w:rsid w:val="008317F7"/>
    <w:rsid w:val="0083184A"/>
    <w:rsid w:val="00831975"/>
    <w:rsid w:val="00831C31"/>
    <w:rsid w:val="00831E66"/>
    <w:rsid w:val="00831F9A"/>
    <w:rsid w:val="00832006"/>
    <w:rsid w:val="00832190"/>
    <w:rsid w:val="0083221C"/>
    <w:rsid w:val="0083223B"/>
    <w:rsid w:val="008322D5"/>
    <w:rsid w:val="008323F0"/>
    <w:rsid w:val="008326DA"/>
    <w:rsid w:val="00832798"/>
    <w:rsid w:val="00832818"/>
    <w:rsid w:val="008328CC"/>
    <w:rsid w:val="008328E4"/>
    <w:rsid w:val="008329EA"/>
    <w:rsid w:val="00832A17"/>
    <w:rsid w:val="00832A7D"/>
    <w:rsid w:val="00832B78"/>
    <w:rsid w:val="00832BAC"/>
    <w:rsid w:val="00832C97"/>
    <w:rsid w:val="00832CB6"/>
    <w:rsid w:val="00832DF7"/>
    <w:rsid w:val="00832E18"/>
    <w:rsid w:val="00832E45"/>
    <w:rsid w:val="00832EC2"/>
    <w:rsid w:val="00832F54"/>
    <w:rsid w:val="00833090"/>
    <w:rsid w:val="00833149"/>
    <w:rsid w:val="00833251"/>
    <w:rsid w:val="008332A8"/>
    <w:rsid w:val="00833395"/>
    <w:rsid w:val="0083340A"/>
    <w:rsid w:val="00833585"/>
    <w:rsid w:val="008336D3"/>
    <w:rsid w:val="00833875"/>
    <w:rsid w:val="0083388B"/>
    <w:rsid w:val="00833897"/>
    <w:rsid w:val="00833A7E"/>
    <w:rsid w:val="00833BEB"/>
    <w:rsid w:val="00833D1A"/>
    <w:rsid w:val="00833D6D"/>
    <w:rsid w:val="00833D9A"/>
    <w:rsid w:val="00833DCA"/>
    <w:rsid w:val="00833EC2"/>
    <w:rsid w:val="00833EDA"/>
    <w:rsid w:val="00833EF0"/>
    <w:rsid w:val="00833F26"/>
    <w:rsid w:val="00833F40"/>
    <w:rsid w:val="00833FA0"/>
    <w:rsid w:val="0083415D"/>
    <w:rsid w:val="008341E0"/>
    <w:rsid w:val="008341E7"/>
    <w:rsid w:val="00834236"/>
    <w:rsid w:val="0083431F"/>
    <w:rsid w:val="00834393"/>
    <w:rsid w:val="00834475"/>
    <w:rsid w:val="008345A7"/>
    <w:rsid w:val="00834634"/>
    <w:rsid w:val="008346F9"/>
    <w:rsid w:val="008346FE"/>
    <w:rsid w:val="00834702"/>
    <w:rsid w:val="008347E8"/>
    <w:rsid w:val="00834871"/>
    <w:rsid w:val="00834BAA"/>
    <w:rsid w:val="00834EEC"/>
    <w:rsid w:val="00834F30"/>
    <w:rsid w:val="00834F70"/>
    <w:rsid w:val="00834FA8"/>
    <w:rsid w:val="0083502E"/>
    <w:rsid w:val="0083503C"/>
    <w:rsid w:val="00835091"/>
    <w:rsid w:val="00835164"/>
    <w:rsid w:val="0083520D"/>
    <w:rsid w:val="008352B7"/>
    <w:rsid w:val="008352C7"/>
    <w:rsid w:val="008355AE"/>
    <w:rsid w:val="008356B3"/>
    <w:rsid w:val="00835708"/>
    <w:rsid w:val="008358F2"/>
    <w:rsid w:val="008359A0"/>
    <w:rsid w:val="008359DF"/>
    <w:rsid w:val="00835AB1"/>
    <w:rsid w:val="00835ACD"/>
    <w:rsid w:val="00835D5E"/>
    <w:rsid w:val="00835D8F"/>
    <w:rsid w:val="00835D91"/>
    <w:rsid w:val="0083608F"/>
    <w:rsid w:val="008360B6"/>
    <w:rsid w:val="008360DE"/>
    <w:rsid w:val="008362A3"/>
    <w:rsid w:val="008362B2"/>
    <w:rsid w:val="00836384"/>
    <w:rsid w:val="00836437"/>
    <w:rsid w:val="008365BB"/>
    <w:rsid w:val="008368AA"/>
    <w:rsid w:val="008368C4"/>
    <w:rsid w:val="00836977"/>
    <w:rsid w:val="00836AE0"/>
    <w:rsid w:val="00836B4F"/>
    <w:rsid w:val="00836BE5"/>
    <w:rsid w:val="00836C1B"/>
    <w:rsid w:val="00836C6C"/>
    <w:rsid w:val="00836D24"/>
    <w:rsid w:val="00836DFC"/>
    <w:rsid w:val="00836ECD"/>
    <w:rsid w:val="00836F1D"/>
    <w:rsid w:val="00836FAE"/>
    <w:rsid w:val="00837033"/>
    <w:rsid w:val="00837037"/>
    <w:rsid w:val="008370A8"/>
    <w:rsid w:val="008372CE"/>
    <w:rsid w:val="0083730F"/>
    <w:rsid w:val="008373EE"/>
    <w:rsid w:val="008375CA"/>
    <w:rsid w:val="00837679"/>
    <w:rsid w:val="0083768D"/>
    <w:rsid w:val="00837707"/>
    <w:rsid w:val="00837759"/>
    <w:rsid w:val="00837830"/>
    <w:rsid w:val="0083789F"/>
    <w:rsid w:val="008378E8"/>
    <w:rsid w:val="00837935"/>
    <w:rsid w:val="00837B24"/>
    <w:rsid w:val="00837BB9"/>
    <w:rsid w:val="00837CA9"/>
    <w:rsid w:val="00837CB1"/>
    <w:rsid w:val="00837D5F"/>
    <w:rsid w:val="00837D68"/>
    <w:rsid w:val="00837E65"/>
    <w:rsid w:val="00837F1F"/>
    <w:rsid w:val="00837FE3"/>
    <w:rsid w:val="00840152"/>
    <w:rsid w:val="008401CF"/>
    <w:rsid w:val="008404CE"/>
    <w:rsid w:val="00840568"/>
    <w:rsid w:val="0084056C"/>
    <w:rsid w:val="008405BE"/>
    <w:rsid w:val="008405FE"/>
    <w:rsid w:val="008406CF"/>
    <w:rsid w:val="008407A3"/>
    <w:rsid w:val="008407CD"/>
    <w:rsid w:val="008407CF"/>
    <w:rsid w:val="008407F0"/>
    <w:rsid w:val="0084087A"/>
    <w:rsid w:val="008409DE"/>
    <w:rsid w:val="008409F1"/>
    <w:rsid w:val="00840AF9"/>
    <w:rsid w:val="00840BDE"/>
    <w:rsid w:val="00840DF0"/>
    <w:rsid w:val="00840E3C"/>
    <w:rsid w:val="00840E82"/>
    <w:rsid w:val="00840F32"/>
    <w:rsid w:val="00840FF4"/>
    <w:rsid w:val="00841060"/>
    <w:rsid w:val="0084120E"/>
    <w:rsid w:val="0084125A"/>
    <w:rsid w:val="0084146C"/>
    <w:rsid w:val="0084147B"/>
    <w:rsid w:val="008414BB"/>
    <w:rsid w:val="00841618"/>
    <w:rsid w:val="00841717"/>
    <w:rsid w:val="008419B0"/>
    <w:rsid w:val="00841A2A"/>
    <w:rsid w:val="00841C00"/>
    <w:rsid w:val="00841E0D"/>
    <w:rsid w:val="00841E6F"/>
    <w:rsid w:val="00841F1A"/>
    <w:rsid w:val="00841F1E"/>
    <w:rsid w:val="00841F5F"/>
    <w:rsid w:val="00841F89"/>
    <w:rsid w:val="008424EB"/>
    <w:rsid w:val="0084269B"/>
    <w:rsid w:val="008427F5"/>
    <w:rsid w:val="008428EA"/>
    <w:rsid w:val="00842A10"/>
    <w:rsid w:val="00842A30"/>
    <w:rsid w:val="00842A98"/>
    <w:rsid w:val="00842BB3"/>
    <w:rsid w:val="00842CE4"/>
    <w:rsid w:val="00842F94"/>
    <w:rsid w:val="00842FEB"/>
    <w:rsid w:val="00842FED"/>
    <w:rsid w:val="00843008"/>
    <w:rsid w:val="008430B4"/>
    <w:rsid w:val="0084310A"/>
    <w:rsid w:val="0084328E"/>
    <w:rsid w:val="008432A4"/>
    <w:rsid w:val="008432B1"/>
    <w:rsid w:val="008432F0"/>
    <w:rsid w:val="0084343D"/>
    <w:rsid w:val="00843471"/>
    <w:rsid w:val="008434A5"/>
    <w:rsid w:val="00843561"/>
    <w:rsid w:val="008435EE"/>
    <w:rsid w:val="00843796"/>
    <w:rsid w:val="00843A09"/>
    <w:rsid w:val="00843AD4"/>
    <w:rsid w:val="00843AEF"/>
    <w:rsid w:val="00843BA6"/>
    <w:rsid w:val="00843D4A"/>
    <w:rsid w:val="00843E7F"/>
    <w:rsid w:val="00843E94"/>
    <w:rsid w:val="00843F23"/>
    <w:rsid w:val="00844061"/>
    <w:rsid w:val="008440F5"/>
    <w:rsid w:val="008440FA"/>
    <w:rsid w:val="0084414D"/>
    <w:rsid w:val="0084416B"/>
    <w:rsid w:val="00844190"/>
    <w:rsid w:val="00844406"/>
    <w:rsid w:val="00844427"/>
    <w:rsid w:val="008444FB"/>
    <w:rsid w:val="00844519"/>
    <w:rsid w:val="00844559"/>
    <w:rsid w:val="0084457A"/>
    <w:rsid w:val="008445A7"/>
    <w:rsid w:val="00844625"/>
    <w:rsid w:val="008447BC"/>
    <w:rsid w:val="008447DC"/>
    <w:rsid w:val="00844872"/>
    <w:rsid w:val="00844875"/>
    <w:rsid w:val="008449A3"/>
    <w:rsid w:val="00844A70"/>
    <w:rsid w:val="00844AAE"/>
    <w:rsid w:val="00844B04"/>
    <w:rsid w:val="00844B99"/>
    <w:rsid w:val="00844BCE"/>
    <w:rsid w:val="00844BE2"/>
    <w:rsid w:val="00844F4C"/>
    <w:rsid w:val="0084504B"/>
    <w:rsid w:val="00845059"/>
    <w:rsid w:val="0084506B"/>
    <w:rsid w:val="008450A4"/>
    <w:rsid w:val="00845136"/>
    <w:rsid w:val="008451BC"/>
    <w:rsid w:val="008451D1"/>
    <w:rsid w:val="008452DD"/>
    <w:rsid w:val="008452EB"/>
    <w:rsid w:val="00845313"/>
    <w:rsid w:val="0084560E"/>
    <w:rsid w:val="00845614"/>
    <w:rsid w:val="00845678"/>
    <w:rsid w:val="008456FB"/>
    <w:rsid w:val="00845708"/>
    <w:rsid w:val="008457AA"/>
    <w:rsid w:val="008457AE"/>
    <w:rsid w:val="008458E3"/>
    <w:rsid w:val="00845A3E"/>
    <w:rsid w:val="00845A79"/>
    <w:rsid w:val="00845B70"/>
    <w:rsid w:val="00845BB6"/>
    <w:rsid w:val="00845BE0"/>
    <w:rsid w:val="00845C26"/>
    <w:rsid w:val="00845D2C"/>
    <w:rsid w:val="00845DA5"/>
    <w:rsid w:val="00845E2E"/>
    <w:rsid w:val="00846060"/>
    <w:rsid w:val="008461A2"/>
    <w:rsid w:val="00846222"/>
    <w:rsid w:val="00846287"/>
    <w:rsid w:val="00846290"/>
    <w:rsid w:val="00846377"/>
    <w:rsid w:val="00846620"/>
    <w:rsid w:val="00846668"/>
    <w:rsid w:val="00846695"/>
    <w:rsid w:val="008467D2"/>
    <w:rsid w:val="008467D5"/>
    <w:rsid w:val="00846852"/>
    <w:rsid w:val="00846868"/>
    <w:rsid w:val="008468FF"/>
    <w:rsid w:val="008469AF"/>
    <w:rsid w:val="00846A6D"/>
    <w:rsid w:val="00846DD6"/>
    <w:rsid w:val="00846E42"/>
    <w:rsid w:val="00847016"/>
    <w:rsid w:val="00847152"/>
    <w:rsid w:val="008471DA"/>
    <w:rsid w:val="00847301"/>
    <w:rsid w:val="00847362"/>
    <w:rsid w:val="00847383"/>
    <w:rsid w:val="0084740A"/>
    <w:rsid w:val="00847439"/>
    <w:rsid w:val="00847489"/>
    <w:rsid w:val="0084754A"/>
    <w:rsid w:val="0084755D"/>
    <w:rsid w:val="008475D2"/>
    <w:rsid w:val="00847685"/>
    <w:rsid w:val="00847688"/>
    <w:rsid w:val="008477AA"/>
    <w:rsid w:val="00847873"/>
    <w:rsid w:val="00847991"/>
    <w:rsid w:val="00847AEC"/>
    <w:rsid w:val="00847D3A"/>
    <w:rsid w:val="00847E25"/>
    <w:rsid w:val="00847E67"/>
    <w:rsid w:val="00847EAB"/>
    <w:rsid w:val="00847ED7"/>
    <w:rsid w:val="00847F35"/>
    <w:rsid w:val="00847F4D"/>
    <w:rsid w:val="00850061"/>
    <w:rsid w:val="00850197"/>
    <w:rsid w:val="0085026E"/>
    <w:rsid w:val="008502AD"/>
    <w:rsid w:val="00850340"/>
    <w:rsid w:val="008503B8"/>
    <w:rsid w:val="008503C8"/>
    <w:rsid w:val="008504D3"/>
    <w:rsid w:val="00850515"/>
    <w:rsid w:val="00850519"/>
    <w:rsid w:val="008506FF"/>
    <w:rsid w:val="00850744"/>
    <w:rsid w:val="00850814"/>
    <w:rsid w:val="00850975"/>
    <w:rsid w:val="008509E8"/>
    <w:rsid w:val="00850A9D"/>
    <w:rsid w:val="00850B34"/>
    <w:rsid w:val="00850BED"/>
    <w:rsid w:val="00850CCE"/>
    <w:rsid w:val="00850D86"/>
    <w:rsid w:val="00850DD0"/>
    <w:rsid w:val="00850E2A"/>
    <w:rsid w:val="00850E74"/>
    <w:rsid w:val="00850F14"/>
    <w:rsid w:val="00850F31"/>
    <w:rsid w:val="00850F67"/>
    <w:rsid w:val="00850FF6"/>
    <w:rsid w:val="00851049"/>
    <w:rsid w:val="00851086"/>
    <w:rsid w:val="008510C4"/>
    <w:rsid w:val="00851196"/>
    <w:rsid w:val="00851236"/>
    <w:rsid w:val="008513E8"/>
    <w:rsid w:val="008516FA"/>
    <w:rsid w:val="00851813"/>
    <w:rsid w:val="0085195B"/>
    <w:rsid w:val="00851A14"/>
    <w:rsid w:val="00851A76"/>
    <w:rsid w:val="00851BB8"/>
    <w:rsid w:val="00851EAA"/>
    <w:rsid w:val="00851F67"/>
    <w:rsid w:val="00851FF4"/>
    <w:rsid w:val="0085202F"/>
    <w:rsid w:val="008520CE"/>
    <w:rsid w:val="008520D8"/>
    <w:rsid w:val="0085217E"/>
    <w:rsid w:val="0085223A"/>
    <w:rsid w:val="00852256"/>
    <w:rsid w:val="008522BF"/>
    <w:rsid w:val="0085230C"/>
    <w:rsid w:val="008523C2"/>
    <w:rsid w:val="008524DC"/>
    <w:rsid w:val="00852575"/>
    <w:rsid w:val="00852A36"/>
    <w:rsid w:val="00852A8A"/>
    <w:rsid w:val="00852B89"/>
    <w:rsid w:val="00852BA6"/>
    <w:rsid w:val="00852BAC"/>
    <w:rsid w:val="00852BAD"/>
    <w:rsid w:val="00852C0A"/>
    <w:rsid w:val="00852D5C"/>
    <w:rsid w:val="00852D5F"/>
    <w:rsid w:val="00852EC8"/>
    <w:rsid w:val="00852ED4"/>
    <w:rsid w:val="00853044"/>
    <w:rsid w:val="0085308C"/>
    <w:rsid w:val="008531E6"/>
    <w:rsid w:val="0085335E"/>
    <w:rsid w:val="00853456"/>
    <w:rsid w:val="0085362A"/>
    <w:rsid w:val="008536D9"/>
    <w:rsid w:val="0085379B"/>
    <w:rsid w:val="008538F2"/>
    <w:rsid w:val="008539FD"/>
    <w:rsid w:val="00853A19"/>
    <w:rsid w:val="00853A28"/>
    <w:rsid w:val="00853A86"/>
    <w:rsid w:val="00853B07"/>
    <w:rsid w:val="00853B58"/>
    <w:rsid w:val="00853B5B"/>
    <w:rsid w:val="00853C09"/>
    <w:rsid w:val="00853D22"/>
    <w:rsid w:val="00853D89"/>
    <w:rsid w:val="00853E05"/>
    <w:rsid w:val="00853E74"/>
    <w:rsid w:val="00853EC6"/>
    <w:rsid w:val="00853EDE"/>
    <w:rsid w:val="00853F00"/>
    <w:rsid w:val="00854255"/>
    <w:rsid w:val="00854274"/>
    <w:rsid w:val="00854315"/>
    <w:rsid w:val="00854352"/>
    <w:rsid w:val="00854441"/>
    <w:rsid w:val="00854546"/>
    <w:rsid w:val="00854571"/>
    <w:rsid w:val="008546B0"/>
    <w:rsid w:val="00854B40"/>
    <w:rsid w:val="00854C40"/>
    <w:rsid w:val="00854C5E"/>
    <w:rsid w:val="00854D04"/>
    <w:rsid w:val="00854DC8"/>
    <w:rsid w:val="00854DC9"/>
    <w:rsid w:val="00854E42"/>
    <w:rsid w:val="00854E4A"/>
    <w:rsid w:val="00854EF7"/>
    <w:rsid w:val="0085500F"/>
    <w:rsid w:val="00855038"/>
    <w:rsid w:val="008550C2"/>
    <w:rsid w:val="0085517A"/>
    <w:rsid w:val="0085517B"/>
    <w:rsid w:val="008552B9"/>
    <w:rsid w:val="0085535B"/>
    <w:rsid w:val="00855373"/>
    <w:rsid w:val="008553CB"/>
    <w:rsid w:val="00855436"/>
    <w:rsid w:val="0085549F"/>
    <w:rsid w:val="0085553C"/>
    <w:rsid w:val="0085555D"/>
    <w:rsid w:val="00855775"/>
    <w:rsid w:val="008557A0"/>
    <w:rsid w:val="00855A8E"/>
    <w:rsid w:val="00855AD5"/>
    <w:rsid w:val="00855B02"/>
    <w:rsid w:val="00855B24"/>
    <w:rsid w:val="00855BF3"/>
    <w:rsid w:val="00855C4F"/>
    <w:rsid w:val="00855C6B"/>
    <w:rsid w:val="00855CBA"/>
    <w:rsid w:val="00855D98"/>
    <w:rsid w:val="00855FEB"/>
    <w:rsid w:val="00856054"/>
    <w:rsid w:val="00856166"/>
    <w:rsid w:val="008561BD"/>
    <w:rsid w:val="00856268"/>
    <w:rsid w:val="00856330"/>
    <w:rsid w:val="00856378"/>
    <w:rsid w:val="0085642B"/>
    <w:rsid w:val="00856441"/>
    <w:rsid w:val="00856502"/>
    <w:rsid w:val="00856504"/>
    <w:rsid w:val="00856604"/>
    <w:rsid w:val="00856693"/>
    <w:rsid w:val="008566D3"/>
    <w:rsid w:val="008566D4"/>
    <w:rsid w:val="0085681F"/>
    <w:rsid w:val="00856826"/>
    <w:rsid w:val="008568AE"/>
    <w:rsid w:val="00856910"/>
    <w:rsid w:val="00856A5A"/>
    <w:rsid w:val="00856AB2"/>
    <w:rsid w:val="00856B39"/>
    <w:rsid w:val="00856BF2"/>
    <w:rsid w:val="00856DCA"/>
    <w:rsid w:val="00856DDE"/>
    <w:rsid w:val="00856F0F"/>
    <w:rsid w:val="00856F5E"/>
    <w:rsid w:val="0085711B"/>
    <w:rsid w:val="00857245"/>
    <w:rsid w:val="00857298"/>
    <w:rsid w:val="008572FF"/>
    <w:rsid w:val="00857335"/>
    <w:rsid w:val="00857384"/>
    <w:rsid w:val="0085747F"/>
    <w:rsid w:val="008574BE"/>
    <w:rsid w:val="0085752A"/>
    <w:rsid w:val="00857598"/>
    <w:rsid w:val="0085777B"/>
    <w:rsid w:val="00857A62"/>
    <w:rsid w:val="00857C21"/>
    <w:rsid w:val="00857C45"/>
    <w:rsid w:val="00857CDF"/>
    <w:rsid w:val="00857DE1"/>
    <w:rsid w:val="00857E1F"/>
    <w:rsid w:val="00857E5B"/>
    <w:rsid w:val="00857F16"/>
    <w:rsid w:val="00857F82"/>
    <w:rsid w:val="00857F97"/>
    <w:rsid w:val="00860000"/>
    <w:rsid w:val="00860009"/>
    <w:rsid w:val="0086004C"/>
    <w:rsid w:val="0086012C"/>
    <w:rsid w:val="008601EF"/>
    <w:rsid w:val="00860236"/>
    <w:rsid w:val="008602A6"/>
    <w:rsid w:val="008604C3"/>
    <w:rsid w:val="008604D3"/>
    <w:rsid w:val="008605A4"/>
    <w:rsid w:val="00860A15"/>
    <w:rsid w:val="00860B8F"/>
    <w:rsid w:val="00860BF6"/>
    <w:rsid w:val="00860C92"/>
    <w:rsid w:val="00860EE2"/>
    <w:rsid w:val="00860EE6"/>
    <w:rsid w:val="00860F65"/>
    <w:rsid w:val="00860F67"/>
    <w:rsid w:val="0086104C"/>
    <w:rsid w:val="008610B9"/>
    <w:rsid w:val="008611B6"/>
    <w:rsid w:val="008612CA"/>
    <w:rsid w:val="008612D0"/>
    <w:rsid w:val="008612E2"/>
    <w:rsid w:val="008613F6"/>
    <w:rsid w:val="00861413"/>
    <w:rsid w:val="00861446"/>
    <w:rsid w:val="00861533"/>
    <w:rsid w:val="008615EC"/>
    <w:rsid w:val="00861654"/>
    <w:rsid w:val="008617BD"/>
    <w:rsid w:val="00861877"/>
    <w:rsid w:val="00861A29"/>
    <w:rsid w:val="00861BB3"/>
    <w:rsid w:val="00861CA0"/>
    <w:rsid w:val="00861DB3"/>
    <w:rsid w:val="00861E75"/>
    <w:rsid w:val="00861E7B"/>
    <w:rsid w:val="00861ED9"/>
    <w:rsid w:val="0086200E"/>
    <w:rsid w:val="0086204F"/>
    <w:rsid w:val="00862056"/>
    <w:rsid w:val="00862157"/>
    <w:rsid w:val="00862281"/>
    <w:rsid w:val="00862385"/>
    <w:rsid w:val="0086241D"/>
    <w:rsid w:val="008625FB"/>
    <w:rsid w:val="00862626"/>
    <w:rsid w:val="008626B9"/>
    <w:rsid w:val="008628A7"/>
    <w:rsid w:val="008628BA"/>
    <w:rsid w:val="008628F2"/>
    <w:rsid w:val="008629DD"/>
    <w:rsid w:val="00862A03"/>
    <w:rsid w:val="00862ABD"/>
    <w:rsid w:val="00862C8D"/>
    <w:rsid w:val="00862C94"/>
    <w:rsid w:val="00862CA7"/>
    <w:rsid w:val="00862EAD"/>
    <w:rsid w:val="00862FDB"/>
    <w:rsid w:val="00863067"/>
    <w:rsid w:val="008630C0"/>
    <w:rsid w:val="00863280"/>
    <w:rsid w:val="008632BE"/>
    <w:rsid w:val="00863306"/>
    <w:rsid w:val="0086334D"/>
    <w:rsid w:val="00863443"/>
    <w:rsid w:val="008634A1"/>
    <w:rsid w:val="0086351B"/>
    <w:rsid w:val="00863581"/>
    <w:rsid w:val="008635BC"/>
    <w:rsid w:val="0086363F"/>
    <w:rsid w:val="00863661"/>
    <w:rsid w:val="00863705"/>
    <w:rsid w:val="0086375B"/>
    <w:rsid w:val="008637CA"/>
    <w:rsid w:val="008637F4"/>
    <w:rsid w:val="00863865"/>
    <w:rsid w:val="00863A25"/>
    <w:rsid w:val="00863ACA"/>
    <w:rsid w:val="00863AF9"/>
    <w:rsid w:val="00863C44"/>
    <w:rsid w:val="00863DB4"/>
    <w:rsid w:val="00863E0B"/>
    <w:rsid w:val="00863E3B"/>
    <w:rsid w:val="00863ECA"/>
    <w:rsid w:val="00864095"/>
    <w:rsid w:val="008640BF"/>
    <w:rsid w:val="00864139"/>
    <w:rsid w:val="0086422B"/>
    <w:rsid w:val="00864266"/>
    <w:rsid w:val="008643B0"/>
    <w:rsid w:val="008646C1"/>
    <w:rsid w:val="008646DF"/>
    <w:rsid w:val="008648C7"/>
    <w:rsid w:val="00864936"/>
    <w:rsid w:val="00864A26"/>
    <w:rsid w:val="00864C2C"/>
    <w:rsid w:val="00864C72"/>
    <w:rsid w:val="00864D8D"/>
    <w:rsid w:val="00864DC0"/>
    <w:rsid w:val="00864E4D"/>
    <w:rsid w:val="008650D5"/>
    <w:rsid w:val="008652A8"/>
    <w:rsid w:val="00865318"/>
    <w:rsid w:val="0086534A"/>
    <w:rsid w:val="00865592"/>
    <w:rsid w:val="008655A3"/>
    <w:rsid w:val="0086562D"/>
    <w:rsid w:val="00865701"/>
    <w:rsid w:val="00865716"/>
    <w:rsid w:val="008657C3"/>
    <w:rsid w:val="008657FE"/>
    <w:rsid w:val="0086584A"/>
    <w:rsid w:val="008658B3"/>
    <w:rsid w:val="008658DD"/>
    <w:rsid w:val="00865B62"/>
    <w:rsid w:val="00865D6A"/>
    <w:rsid w:val="00865FB2"/>
    <w:rsid w:val="00866020"/>
    <w:rsid w:val="00866090"/>
    <w:rsid w:val="00866106"/>
    <w:rsid w:val="00866297"/>
    <w:rsid w:val="0086633D"/>
    <w:rsid w:val="00866352"/>
    <w:rsid w:val="0086637F"/>
    <w:rsid w:val="008663BF"/>
    <w:rsid w:val="008663DB"/>
    <w:rsid w:val="008664D0"/>
    <w:rsid w:val="00866562"/>
    <w:rsid w:val="0086663B"/>
    <w:rsid w:val="008666D1"/>
    <w:rsid w:val="00866842"/>
    <w:rsid w:val="0086696C"/>
    <w:rsid w:val="008669D1"/>
    <w:rsid w:val="00866A22"/>
    <w:rsid w:val="00866AF0"/>
    <w:rsid w:val="00866B3B"/>
    <w:rsid w:val="00866C90"/>
    <w:rsid w:val="00866D12"/>
    <w:rsid w:val="0086704F"/>
    <w:rsid w:val="00867126"/>
    <w:rsid w:val="008671BC"/>
    <w:rsid w:val="0086726D"/>
    <w:rsid w:val="0086731B"/>
    <w:rsid w:val="0086732B"/>
    <w:rsid w:val="0086736B"/>
    <w:rsid w:val="008674F1"/>
    <w:rsid w:val="0086752A"/>
    <w:rsid w:val="008675B8"/>
    <w:rsid w:val="008675DB"/>
    <w:rsid w:val="00867635"/>
    <w:rsid w:val="008677AE"/>
    <w:rsid w:val="008678D0"/>
    <w:rsid w:val="008679A4"/>
    <w:rsid w:val="00867BEB"/>
    <w:rsid w:val="00867DA5"/>
    <w:rsid w:val="00867FAE"/>
    <w:rsid w:val="008702A9"/>
    <w:rsid w:val="008702F2"/>
    <w:rsid w:val="0087041C"/>
    <w:rsid w:val="00870468"/>
    <w:rsid w:val="008704B1"/>
    <w:rsid w:val="008704DF"/>
    <w:rsid w:val="00870574"/>
    <w:rsid w:val="008705B1"/>
    <w:rsid w:val="0087085B"/>
    <w:rsid w:val="00870901"/>
    <w:rsid w:val="0087094F"/>
    <w:rsid w:val="00870999"/>
    <w:rsid w:val="00870A95"/>
    <w:rsid w:val="00870B2E"/>
    <w:rsid w:val="00870BF7"/>
    <w:rsid w:val="00870C70"/>
    <w:rsid w:val="00870DB7"/>
    <w:rsid w:val="00870F24"/>
    <w:rsid w:val="00871314"/>
    <w:rsid w:val="008713AA"/>
    <w:rsid w:val="008713E6"/>
    <w:rsid w:val="0087148A"/>
    <w:rsid w:val="00871497"/>
    <w:rsid w:val="0087153A"/>
    <w:rsid w:val="00871611"/>
    <w:rsid w:val="00871626"/>
    <w:rsid w:val="0087164A"/>
    <w:rsid w:val="0087168A"/>
    <w:rsid w:val="008717E2"/>
    <w:rsid w:val="00871865"/>
    <w:rsid w:val="008718E2"/>
    <w:rsid w:val="0087191E"/>
    <w:rsid w:val="00871BA7"/>
    <w:rsid w:val="00871CA1"/>
    <w:rsid w:val="00871CB5"/>
    <w:rsid w:val="00871CBF"/>
    <w:rsid w:val="00871D45"/>
    <w:rsid w:val="00871E93"/>
    <w:rsid w:val="00871E9E"/>
    <w:rsid w:val="00871EE4"/>
    <w:rsid w:val="00871FA3"/>
    <w:rsid w:val="00871FE9"/>
    <w:rsid w:val="00872227"/>
    <w:rsid w:val="00872290"/>
    <w:rsid w:val="0087229E"/>
    <w:rsid w:val="00872675"/>
    <w:rsid w:val="008726A1"/>
    <w:rsid w:val="0087271A"/>
    <w:rsid w:val="008727EB"/>
    <w:rsid w:val="00872955"/>
    <w:rsid w:val="008729F6"/>
    <w:rsid w:val="00872A2F"/>
    <w:rsid w:val="00872A60"/>
    <w:rsid w:val="00872ACF"/>
    <w:rsid w:val="00872BE9"/>
    <w:rsid w:val="00872C59"/>
    <w:rsid w:val="00872CD6"/>
    <w:rsid w:val="00872D71"/>
    <w:rsid w:val="00872D96"/>
    <w:rsid w:val="00872DC5"/>
    <w:rsid w:val="00872E34"/>
    <w:rsid w:val="00872ED6"/>
    <w:rsid w:val="00872F06"/>
    <w:rsid w:val="00873067"/>
    <w:rsid w:val="00873087"/>
    <w:rsid w:val="0087308F"/>
    <w:rsid w:val="008730C9"/>
    <w:rsid w:val="0087318C"/>
    <w:rsid w:val="008731EF"/>
    <w:rsid w:val="008731F3"/>
    <w:rsid w:val="008731F7"/>
    <w:rsid w:val="008732F0"/>
    <w:rsid w:val="008734C5"/>
    <w:rsid w:val="008735B5"/>
    <w:rsid w:val="008735F3"/>
    <w:rsid w:val="0087361E"/>
    <w:rsid w:val="008736BF"/>
    <w:rsid w:val="0087370D"/>
    <w:rsid w:val="0087373C"/>
    <w:rsid w:val="008737BA"/>
    <w:rsid w:val="0087385D"/>
    <w:rsid w:val="00873A78"/>
    <w:rsid w:val="00873A7B"/>
    <w:rsid w:val="00873AE2"/>
    <w:rsid w:val="00873C94"/>
    <w:rsid w:val="00873D88"/>
    <w:rsid w:val="00873E4A"/>
    <w:rsid w:val="00873FA4"/>
    <w:rsid w:val="00874014"/>
    <w:rsid w:val="00874112"/>
    <w:rsid w:val="00874256"/>
    <w:rsid w:val="0087431A"/>
    <w:rsid w:val="00874543"/>
    <w:rsid w:val="00874580"/>
    <w:rsid w:val="00874690"/>
    <w:rsid w:val="008746E0"/>
    <w:rsid w:val="008746F9"/>
    <w:rsid w:val="00874736"/>
    <w:rsid w:val="0087485C"/>
    <w:rsid w:val="008748CE"/>
    <w:rsid w:val="008748D3"/>
    <w:rsid w:val="0087492E"/>
    <w:rsid w:val="00874937"/>
    <w:rsid w:val="008749DB"/>
    <w:rsid w:val="00874AA8"/>
    <w:rsid w:val="00874AAF"/>
    <w:rsid w:val="00874B93"/>
    <w:rsid w:val="00874BFF"/>
    <w:rsid w:val="00874CC6"/>
    <w:rsid w:val="00874D04"/>
    <w:rsid w:val="00874E3C"/>
    <w:rsid w:val="00874E70"/>
    <w:rsid w:val="0087505F"/>
    <w:rsid w:val="008750F8"/>
    <w:rsid w:val="0087511D"/>
    <w:rsid w:val="00875123"/>
    <w:rsid w:val="00875216"/>
    <w:rsid w:val="008752DB"/>
    <w:rsid w:val="008752E0"/>
    <w:rsid w:val="00875320"/>
    <w:rsid w:val="00875351"/>
    <w:rsid w:val="00875474"/>
    <w:rsid w:val="00875573"/>
    <w:rsid w:val="0087583F"/>
    <w:rsid w:val="00875860"/>
    <w:rsid w:val="008758FC"/>
    <w:rsid w:val="008759D5"/>
    <w:rsid w:val="00875B01"/>
    <w:rsid w:val="00875BB9"/>
    <w:rsid w:val="00875C87"/>
    <w:rsid w:val="00875C8D"/>
    <w:rsid w:val="00875D34"/>
    <w:rsid w:val="00875D90"/>
    <w:rsid w:val="00875DC5"/>
    <w:rsid w:val="00875EB7"/>
    <w:rsid w:val="00875F70"/>
    <w:rsid w:val="00876159"/>
    <w:rsid w:val="00876166"/>
    <w:rsid w:val="0087617D"/>
    <w:rsid w:val="008762BF"/>
    <w:rsid w:val="00876384"/>
    <w:rsid w:val="008764EB"/>
    <w:rsid w:val="00876510"/>
    <w:rsid w:val="00876515"/>
    <w:rsid w:val="0087653E"/>
    <w:rsid w:val="00876582"/>
    <w:rsid w:val="00876585"/>
    <w:rsid w:val="00876592"/>
    <w:rsid w:val="00876851"/>
    <w:rsid w:val="008768E9"/>
    <w:rsid w:val="00876A3F"/>
    <w:rsid w:val="00876A50"/>
    <w:rsid w:val="00876AB8"/>
    <w:rsid w:val="00876BD3"/>
    <w:rsid w:val="00876C15"/>
    <w:rsid w:val="00876E64"/>
    <w:rsid w:val="00876F2A"/>
    <w:rsid w:val="00876F4C"/>
    <w:rsid w:val="00876F7D"/>
    <w:rsid w:val="00877074"/>
    <w:rsid w:val="00877120"/>
    <w:rsid w:val="008771C1"/>
    <w:rsid w:val="00877250"/>
    <w:rsid w:val="0087728F"/>
    <w:rsid w:val="008772DD"/>
    <w:rsid w:val="0087732F"/>
    <w:rsid w:val="00877344"/>
    <w:rsid w:val="00877372"/>
    <w:rsid w:val="00877386"/>
    <w:rsid w:val="008774D1"/>
    <w:rsid w:val="008776C3"/>
    <w:rsid w:val="008776EB"/>
    <w:rsid w:val="00877757"/>
    <w:rsid w:val="00877944"/>
    <w:rsid w:val="008779D0"/>
    <w:rsid w:val="008779E8"/>
    <w:rsid w:val="00877AC5"/>
    <w:rsid w:val="00877AEF"/>
    <w:rsid w:val="00877C29"/>
    <w:rsid w:val="00877D1D"/>
    <w:rsid w:val="00877D7D"/>
    <w:rsid w:val="00877D83"/>
    <w:rsid w:val="00877DBC"/>
    <w:rsid w:val="00877DC7"/>
    <w:rsid w:val="00877E49"/>
    <w:rsid w:val="00877F37"/>
    <w:rsid w:val="00877F5F"/>
    <w:rsid w:val="00880360"/>
    <w:rsid w:val="008805D2"/>
    <w:rsid w:val="008807A8"/>
    <w:rsid w:val="008808FC"/>
    <w:rsid w:val="0088096E"/>
    <w:rsid w:val="00880A5C"/>
    <w:rsid w:val="00880A7B"/>
    <w:rsid w:val="00880B19"/>
    <w:rsid w:val="00880BF5"/>
    <w:rsid w:val="00880C36"/>
    <w:rsid w:val="00880CA4"/>
    <w:rsid w:val="00880D11"/>
    <w:rsid w:val="00880D69"/>
    <w:rsid w:val="00880F8E"/>
    <w:rsid w:val="00880FEE"/>
    <w:rsid w:val="008810F1"/>
    <w:rsid w:val="0088118F"/>
    <w:rsid w:val="008811AB"/>
    <w:rsid w:val="00881269"/>
    <w:rsid w:val="008812C9"/>
    <w:rsid w:val="00881401"/>
    <w:rsid w:val="00881423"/>
    <w:rsid w:val="008814BB"/>
    <w:rsid w:val="008815D4"/>
    <w:rsid w:val="008816B8"/>
    <w:rsid w:val="0088172C"/>
    <w:rsid w:val="008817AD"/>
    <w:rsid w:val="008817C4"/>
    <w:rsid w:val="008817F4"/>
    <w:rsid w:val="0088184F"/>
    <w:rsid w:val="00881940"/>
    <w:rsid w:val="00881A5A"/>
    <w:rsid w:val="00881B75"/>
    <w:rsid w:val="00881B8C"/>
    <w:rsid w:val="00881CA5"/>
    <w:rsid w:val="00881CDD"/>
    <w:rsid w:val="00881D33"/>
    <w:rsid w:val="00881D72"/>
    <w:rsid w:val="00881D7C"/>
    <w:rsid w:val="00881EA3"/>
    <w:rsid w:val="00881F6E"/>
    <w:rsid w:val="00881FCF"/>
    <w:rsid w:val="00881FFE"/>
    <w:rsid w:val="008820C0"/>
    <w:rsid w:val="008820EA"/>
    <w:rsid w:val="008821CE"/>
    <w:rsid w:val="00882202"/>
    <w:rsid w:val="00882296"/>
    <w:rsid w:val="0088238F"/>
    <w:rsid w:val="008823B6"/>
    <w:rsid w:val="008823B7"/>
    <w:rsid w:val="008823FA"/>
    <w:rsid w:val="00882404"/>
    <w:rsid w:val="00882428"/>
    <w:rsid w:val="00882444"/>
    <w:rsid w:val="00882465"/>
    <w:rsid w:val="008824E8"/>
    <w:rsid w:val="00882609"/>
    <w:rsid w:val="00882615"/>
    <w:rsid w:val="0088261E"/>
    <w:rsid w:val="008827E6"/>
    <w:rsid w:val="008828F9"/>
    <w:rsid w:val="00882A76"/>
    <w:rsid w:val="00882A95"/>
    <w:rsid w:val="00882ACD"/>
    <w:rsid w:val="00882ACE"/>
    <w:rsid w:val="00882AE2"/>
    <w:rsid w:val="00882B34"/>
    <w:rsid w:val="00882BED"/>
    <w:rsid w:val="00882D10"/>
    <w:rsid w:val="00882D22"/>
    <w:rsid w:val="00882E86"/>
    <w:rsid w:val="008830BD"/>
    <w:rsid w:val="00883101"/>
    <w:rsid w:val="008831E0"/>
    <w:rsid w:val="0088342D"/>
    <w:rsid w:val="008834A1"/>
    <w:rsid w:val="00883642"/>
    <w:rsid w:val="00883697"/>
    <w:rsid w:val="008837C5"/>
    <w:rsid w:val="008837D3"/>
    <w:rsid w:val="00883884"/>
    <w:rsid w:val="008838DC"/>
    <w:rsid w:val="00883A7A"/>
    <w:rsid w:val="00883A85"/>
    <w:rsid w:val="00883A94"/>
    <w:rsid w:val="00883BEA"/>
    <w:rsid w:val="00883CA9"/>
    <w:rsid w:val="00883D24"/>
    <w:rsid w:val="00883DD1"/>
    <w:rsid w:val="00883E11"/>
    <w:rsid w:val="00883E85"/>
    <w:rsid w:val="00883ECB"/>
    <w:rsid w:val="00883FAA"/>
    <w:rsid w:val="00883FE2"/>
    <w:rsid w:val="00884042"/>
    <w:rsid w:val="00884145"/>
    <w:rsid w:val="00884236"/>
    <w:rsid w:val="008842F5"/>
    <w:rsid w:val="00884351"/>
    <w:rsid w:val="008843CF"/>
    <w:rsid w:val="0088461A"/>
    <w:rsid w:val="0088463F"/>
    <w:rsid w:val="00884891"/>
    <w:rsid w:val="0088494A"/>
    <w:rsid w:val="0088498B"/>
    <w:rsid w:val="00884990"/>
    <w:rsid w:val="008849C4"/>
    <w:rsid w:val="00884B2A"/>
    <w:rsid w:val="00884B92"/>
    <w:rsid w:val="00884C5E"/>
    <w:rsid w:val="00884E07"/>
    <w:rsid w:val="00885014"/>
    <w:rsid w:val="0088543F"/>
    <w:rsid w:val="008854FB"/>
    <w:rsid w:val="008854FC"/>
    <w:rsid w:val="00885579"/>
    <w:rsid w:val="00885584"/>
    <w:rsid w:val="008855D6"/>
    <w:rsid w:val="00885609"/>
    <w:rsid w:val="0088562B"/>
    <w:rsid w:val="0088572C"/>
    <w:rsid w:val="00885752"/>
    <w:rsid w:val="008857D9"/>
    <w:rsid w:val="0088583B"/>
    <w:rsid w:val="008858B0"/>
    <w:rsid w:val="00885933"/>
    <w:rsid w:val="00885A7D"/>
    <w:rsid w:val="00885A8B"/>
    <w:rsid w:val="00885AFE"/>
    <w:rsid w:val="00885B6F"/>
    <w:rsid w:val="00885B9F"/>
    <w:rsid w:val="00885C98"/>
    <w:rsid w:val="00885D4C"/>
    <w:rsid w:val="00885DB0"/>
    <w:rsid w:val="00885DF5"/>
    <w:rsid w:val="00885E2A"/>
    <w:rsid w:val="008860EC"/>
    <w:rsid w:val="008860EF"/>
    <w:rsid w:val="00886309"/>
    <w:rsid w:val="00886332"/>
    <w:rsid w:val="00886387"/>
    <w:rsid w:val="00886389"/>
    <w:rsid w:val="0088638D"/>
    <w:rsid w:val="008863B8"/>
    <w:rsid w:val="008863F4"/>
    <w:rsid w:val="00886512"/>
    <w:rsid w:val="0088653F"/>
    <w:rsid w:val="00886618"/>
    <w:rsid w:val="00886828"/>
    <w:rsid w:val="008869AC"/>
    <w:rsid w:val="008869C6"/>
    <w:rsid w:val="00886A03"/>
    <w:rsid w:val="00886A0E"/>
    <w:rsid w:val="00886A9D"/>
    <w:rsid w:val="00886AB8"/>
    <w:rsid w:val="00886B12"/>
    <w:rsid w:val="00886B79"/>
    <w:rsid w:val="00886C0A"/>
    <w:rsid w:val="00886C0F"/>
    <w:rsid w:val="00886CE4"/>
    <w:rsid w:val="00886D38"/>
    <w:rsid w:val="00886D45"/>
    <w:rsid w:val="00886D6C"/>
    <w:rsid w:val="00886E5E"/>
    <w:rsid w:val="00886EB6"/>
    <w:rsid w:val="00886EF1"/>
    <w:rsid w:val="00886FC4"/>
    <w:rsid w:val="0088701E"/>
    <w:rsid w:val="00887075"/>
    <w:rsid w:val="00887090"/>
    <w:rsid w:val="008870A2"/>
    <w:rsid w:val="008870DF"/>
    <w:rsid w:val="0088711D"/>
    <w:rsid w:val="00887136"/>
    <w:rsid w:val="0088717F"/>
    <w:rsid w:val="008871EA"/>
    <w:rsid w:val="0088721E"/>
    <w:rsid w:val="00887310"/>
    <w:rsid w:val="008873A1"/>
    <w:rsid w:val="008874D0"/>
    <w:rsid w:val="008875CA"/>
    <w:rsid w:val="008875E2"/>
    <w:rsid w:val="00887670"/>
    <w:rsid w:val="008876AA"/>
    <w:rsid w:val="008876FB"/>
    <w:rsid w:val="008878B0"/>
    <w:rsid w:val="00887949"/>
    <w:rsid w:val="00887977"/>
    <w:rsid w:val="00887A4D"/>
    <w:rsid w:val="00887C52"/>
    <w:rsid w:val="00887CC1"/>
    <w:rsid w:val="00887DB5"/>
    <w:rsid w:val="00887DBB"/>
    <w:rsid w:val="00887ED8"/>
    <w:rsid w:val="00887F64"/>
    <w:rsid w:val="00887F7A"/>
    <w:rsid w:val="0089006B"/>
    <w:rsid w:val="0089009F"/>
    <w:rsid w:val="0089010B"/>
    <w:rsid w:val="0089014B"/>
    <w:rsid w:val="00890212"/>
    <w:rsid w:val="00890277"/>
    <w:rsid w:val="00890350"/>
    <w:rsid w:val="00890352"/>
    <w:rsid w:val="00890376"/>
    <w:rsid w:val="0089040F"/>
    <w:rsid w:val="00890441"/>
    <w:rsid w:val="0089047E"/>
    <w:rsid w:val="008904C2"/>
    <w:rsid w:val="0089062B"/>
    <w:rsid w:val="0089064C"/>
    <w:rsid w:val="008906E5"/>
    <w:rsid w:val="00890730"/>
    <w:rsid w:val="0089080A"/>
    <w:rsid w:val="00890823"/>
    <w:rsid w:val="00890832"/>
    <w:rsid w:val="00890A10"/>
    <w:rsid w:val="00890A26"/>
    <w:rsid w:val="00890B04"/>
    <w:rsid w:val="00890B1E"/>
    <w:rsid w:val="00890B5A"/>
    <w:rsid w:val="00890C21"/>
    <w:rsid w:val="00890C6E"/>
    <w:rsid w:val="00890CC6"/>
    <w:rsid w:val="00890CD1"/>
    <w:rsid w:val="00890D81"/>
    <w:rsid w:val="00890E52"/>
    <w:rsid w:val="00890F4A"/>
    <w:rsid w:val="00890F73"/>
    <w:rsid w:val="00890FE6"/>
    <w:rsid w:val="00891100"/>
    <w:rsid w:val="00891266"/>
    <w:rsid w:val="00891374"/>
    <w:rsid w:val="0089165A"/>
    <w:rsid w:val="00891668"/>
    <w:rsid w:val="008916E8"/>
    <w:rsid w:val="00891805"/>
    <w:rsid w:val="00891D0F"/>
    <w:rsid w:val="00891D63"/>
    <w:rsid w:val="00891E05"/>
    <w:rsid w:val="00891E44"/>
    <w:rsid w:val="00891F9F"/>
    <w:rsid w:val="00891FD8"/>
    <w:rsid w:val="008921A7"/>
    <w:rsid w:val="008921CD"/>
    <w:rsid w:val="00892226"/>
    <w:rsid w:val="0089237B"/>
    <w:rsid w:val="0089264F"/>
    <w:rsid w:val="00892657"/>
    <w:rsid w:val="008926D9"/>
    <w:rsid w:val="0089287F"/>
    <w:rsid w:val="00892A7D"/>
    <w:rsid w:val="00892CAC"/>
    <w:rsid w:val="00892CE8"/>
    <w:rsid w:val="00892D47"/>
    <w:rsid w:val="00892D99"/>
    <w:rsid w:val="00892DBB"/>
    <w:rsid w:val="00892E00"/>
    <w:rsid w:val="00892E65"/>
    <w:rsid w:val="00892EB4"/>
    <w:rsid w:val="00892F87"/>
    <w:rsid w:val="00892FC5"/>
    <w:rsid w:val="00893034"/>
    <w:rsid w:val="0089309D"/>
    <w:rsid w:val="008930A3"/>
    <w:rsid w:val="00893130"/>
    <w:rsid w:val="00893143"/>
    <w:rsid w:val="0089315A"/>
    <w:rsid w:val="008933A7"/>
    <w:rsid w:val="00893579"/>
    <w:rsid w:val="00893732"/>
    <w:rsid w:val="00893756"/>
    <w:rsid w:val="00893862"/>
    <w:rsid w:val="00893A09"/>
    <w:rsid w:val="00893A36"/>
    <w:rsid w:val="00893A38"/>
    <w:rsid w:val="00893A5A"/>
    <w:rsid w:val="00893A86"/>
    <w:rsid w:val="00893B18"/>
    <w:rsid w:val="00893D05"/>
    <w:rsid w:val="00893D2D"/>
    <w:rsid w:val="00893DCE"/>
    <w:rsid w:val="00893E0F"/>
    <w:rsid w:val="00893E95"/>
    <w:rsid w:val="00894012"/>
    <w:rsid w:val="008940BC"/>
    <w:rsid w:val="00894329"/>
    <w:rsid w:val="0089442D"/>
    <w:rsid w:val="00894497"/>
    <w:rsid w:val="008944D8"/>
    <w:rsid w:val="008944DC"/>
    <w:rsid w:val="00894535"/>
    <w:rsid w:val="00894592"/>
    <w:rsid w:val="008945E0"/>
    <w:rsid w:val="008946BA"/>
    <w:rsid w:val="00894779"/>
    <w:rsid w:val="0089479E"/>
    <w:rsid w:val="0089486E"/>
    <w:rsid w:val="008948B5"/>
    <w:rsid w:val="00894969"/>
    <w:rsid w:val="008949A7"/>
    <w:rsid w:val="00894A16"/>
    <w:rsid w:val="00894A71"/>
    <w:rsid w:val="00894B1C"/>
    <w:rsid w:val="00894B6C"/>
    <w:rsid w:val="00894C54"/>
    <w:rsid w:val="00894C6B"/>
    <w:rsid w:val="00894CDB"/>
    <w:rsid w:val="00894DF3"/>
    <w:rsid w:val="00894E27"/>
    <w:rsid w:val="00894E38"/>
    <w:rsid w:val="00894E7D"/>
    <w:rsid w:val="00894F0D"/>
    <w:rsid w:val="00894F89"/>
    <w:rsid w:val="0089500D"/>
    <w:rsid w:val="00895128"/>
    <w:rsid w:val="00895247"/>
    <w:rsid w:val="00895334"/>
    <w:rsid w:val="0089546E"/>
    <w:rsid w:val="008954A6"/>
    <w:rsid w:val="00895517"/>
    <w:rsid w:val="008955D4"/>
    <w:rsid w:val="0089580C"/>
    <w:rsid w:val="0089587D"/>
    <w:rsid w:val="00895998"/>
    <w:rsid w:val="008959B9"/>
    <w:rsid w:val="00895A42"/>
    <w:rsid w:val="00895A4F"/>
    <w:rsid w:val="00895B62"/>
    <w:rsid w:val="00895B74"/>
    <w:rsid w:val="00895B7C"/>
    <w:rsid w:val="00895BAE"/>
    <w:rsid w:val="00895CBB"/>
    <w:rsid w:val="00895DA8"/>
    <w:rsid w:val="00895DB4"/>
    <w:rsid w:val="00895ECA"/>
    <w:rsid w:val="00895F03"/>
    <w:rsid w:val="00895F9E"/>
    <w:rsid w:val="00895FF1"/>
    <w:rsid w:val="008960E6"/>
    <w:rsid w:val="00896113"/>
    <w:rsid w:val="008961FD"/>
    <w:rsid w:val="0089623D"/>
    <w:rsid w:val="00896451"/>
    <w:rsid w:val="008964A3"/>
    <w:rsid w:val="0089674B"/>
    <w:rsid w:val="00896983"/>
    <w:rsid w:val="00896ACF"/>
    <w:rsid w:val="00896C53"/>
    <w:rsid w:val="00896CAC"/>
    <w:rsid w:val="00896DB5"/>
    <w:rsid w:val="00896E00"/>
    <w:rsid w:val="00896FD0"/>
    <w:rsid w:val="0089710B"/>
    <w:rsid w:val="0089728B"/>
    <w:rsid w:val="0089729E"/>
    <w:rsid w:val="0089745F"/>
    <w:rsid w:val="008974F2"/>
    <w:rsid w:val="0089753E"/>
    <w:rsid w:val="0089767F"/>
    <w:rsid w:val="0089789E"/>
    <w:rsid w:val="008979E9"/>
    <w:rsid w:val="008979F7"/>
    <w:rsid w:val="00897B3F"/>
    <w:rsid w:val="00897C01"/>
    <w:rsid w:val="00897CB9"/>
    <w:rsid w:val="00897D59"/>
    <w:rsid w:val="008A028D"/>
    <w:rsid w:val="008A030E"/>
    <w:rsid w:val="008A0316"/>
    <w:rsid w:val="008A03B6"/>
    <w:rsid w:val="008A05AC"/>
    <w:rsid w:val="008A05D4"/>
    <w:rsid w:val="008A0681"/>
    <w:rsid w:val="008A0683"/>
    <w:rsid w:val="008A06F8"/>
    <w:rsid w:val="008A0781"/>
    <w:rsid w:val="008A09EC"/>
    <w:rsid w:val="008A0C9F"/>
    <w:rsid w:val="008A0CA6"/>
    <w:rsid w:val="008A0CE5"/>
    <w:rsid w:val="008A0E9B"/>
    <w:rsid w:val="008A107D"/>
    <w:rsid w:val="008A10FC"/>
    <w:rsid w:val="008A1147"/>
    <w:rsid w:val="008A115E"/>
    <w:rsid w:val="008A117E"/>
    <w:rsid w:val="008A118F"/>
    <w:rsid w:val="008A13AD"/>
    <w:rsid w:val="008A144E"/>
    <w:rsid w:val="008A14F4"/>
    <w:rsid w:val="008A1526"/>
    <w:rsid w:val="008A152B"/>
    <w:rsid w:val="008A1627"/>
    <w:rsid w:val="008A1688"/>
    <w:rsid w:val="008A16C3"/>
    <w:rsid w:val="008A1761"/>
    <w:rsid w:val="008A1835"/>
    <w:rsid w:val="008A1A4C"/>
    <w:rsid w:val="008A1B5D"/>
    <w:rsid w:val="008A1B77"/>
    <w:rsid w:val="008A1BFE"/>
    <w:rsid w:val="008A1CCD"/>
    <w:rsid w:val="008A1CF2"/>
    <w:rsid w:val="008A1D1E"/>
    <w:rsid w:val="008A1E35"/>
    <w:rsid w:val="008A1EE5"/>
    <w:rsid w:val="008A1F27"/>
    <w:rsid w:val="008A1F92"/>
    <w:rsid w:val="008A2017"/>
    <w:rsid w:val="008A20C0"/>
    <w:rsid w:val="008A20EC"/>
    <w:rsid w:val="008A21BB"/>
    <w:rsid w:val="008A2255"/>
    <w:rsid w:val="008A22E0"/>
    <w:rsid w:val="008A232A"/>
    <w:rsid w:val="008A237B"/>
    <w:rsid w:val="008A23E6"/>
    <w:rsid w:val="008A23E9"/>
    <w:rsid w:val="008A2526"/>
    <w:rsid w:val="008A2654"/>
    <w:rsid w:val="008A26C1"/>
    <w:rsid w:val="008A2863"/>
    <w:rsid w:val="008A2880"/>
    <w:rsid w:val="008A2A71"/>
    <w:rsid w:val="008A2AAB"/>
    <w:rsid w:val="008A2B0C"/>
    <w:rsid w:val="008A2B7E"/>
    <w:rsid w:val="008A2B8B"/>
    <w:rsid w:val="008A2E07"/>
    <w:rsid w:val="008A2ED2"/>
    <w:rsid w:val="008A2FBD"/>
    <w:rsid w:val="008A3063"/>
    <w:rsid w:val="008A3118"/>
    <w:rsid w:val="008A3165"/>
    <w:rsid w:val="008A3310"/>
    <w:rsid w:val="008A33F9"/>
    <w:rsid w:val="008A344D"/>
    <w:rsid w:val="008A35C2"/>
    <w:rsid w:val="008A36C2"/>
    <w:rsid w:val="008A3743"/>
    <w:rsid w:val="008A37D8"/>
    <w:rsid w:val="008A3874"/>
    <w:rsid w:val="008A38BE"/>
    <w:rsid w:val="008A39AB"/>
    <w:rsid w:val="008A39C9"/>
    <w:rsid w:val="008A3B33"/>
    <w:rsid w:val="008A3DAB"/>
    <w:rsid w:val="008A3E32"/>
    <w:rsid w:val="008A3FFB"/>
    <w:rsid w:val="008A4119"/>
    <w:rsid w:val="008A413D"/>
    <w:rsid w:val="008A4192"/>
    <w:rsid w:val="008A420E"/>
    <w:rsid w:val="008A4232"/>
    <w:rsid w:val="008A426C"/>
    <w:rsid w:val="008A42A5"/>
    <w:rsid w:val="008A42B9"/>
    <w:rsid w:val="008A42D4"/>
    <w:rsid w:val="008A4388"/>
    <w:rsid w:val="008A440F"/>
    <w:rsid w:val="008A44A8"/>
    <w:rsid w:val="008A44F0"/>
    <w:rsid w:val="008A44FE"/>
    <w:rsid w:val="008A46AC"/>
    <w:rsid w:val="008A48D6"/>
    <w:rsid w:val="008A4970"/>
    <w:rsid w:val="008A498B"/>
    <w:rsid w:val="008A4999"/>
    <w:rsid w:val="008A4BFD"/>
    <w:rsid w:val="008A4C58"/>
    <w:rsid w:val="008A4D4F"/>
    <w:rsid w:val="008A4D5A"/>
    <w:rsid w:val="008A4E6C"/>
    <w:rsid w:val="008A4E91"/>
    <w:rsid w:val="008A4FC3"/>
    <w:rsid w:val="008A503E"/>
    <w:rsid w:val="008A50FF"/>
    <w:rsid w:val="008A5132"/>
    <w:rsid w:val="008A5142"/>
    <w:rsid w:val="008A51D9"/>
    <w:rsid w:val="008A52F0"/>
    <w:rsid w:val="008A53BC"/>
    <w:rsid w:val="008A541C"/>
    <w:rsid w:val="008A54AC"/>
    <w:rsid w:val="008A54F7"/>
    <w:rsid w:val="008A564E"/>
    <w:rsid w:val="008A5768"/>
    <w:rsid w:val="008A576D"/>
    <w:rsid w:val="008A57F3"/>
    <w:rsid w:val="008A58C2"/>
    <w:rsid w:val="008A5A62"/>
    <w:rsid w:val="008A5A8C"/>
    <w:rsid w:val="008A5BE8"/>
    <w:rsid w:val="008A5C0D"/>
    <w:rsid w:val="008A5C62"/>
    <w:rsid w:val="008A5D81"/>
    <w:rsid w:val="008A5D8B"/>
    <w:rsid w:val="008A5E01"/>
    <w:rsid w:val="008A5E42"/>
    <w:rsid w:val="008A5EEA"/>
    <w:rsid w:val="008A605F"/>
    <w:rsid w:val="008A60D1"/>
    <w:rsid w:val="008A623E"/>
    <w:rsid w:val="008A62B1"/>
    <w:rsid w:val="008A62DD"/>
    <w:rsid w:val="008A636E"/>
    <w:rsid w:val="008A640B"/>
    <w:rsid w:val="008A6444"/>
    <w:rsid w:val="008A645D"/>
    <w:rsid w:val="008A6677"/>
    <w:rsid w:val="008A66FD"/>
    <w:rsid w:val="008A6827"/>
    <w:rsid w:val="008A684D"/>
    <w:rsid w:val="008A6903"/>
    <w:rsid w:val="008A69C3"/>
    <w:rsid w:val="008A6C28"/>
    <w:rsid w:val="008A6CCD"/>
    <w:rsid w:val="008A6CD5"/>
    <w:rsid w:val="008A6DBD"/>
    <w:rsid w:val="008A6E89"/>
    <w:rsid w:val="008A6E91"/>
    <w:rsid w:val="008A7014"/>
    <w:rsid w:val="008A70A8"/>
    <w:rsid w:val="008A72A4"/>
    <w:rsid w:val="008A72FF"/>
    <w:rsid w:val="008A745E"/>
    <w:rsid w:val="008A74E0"/>
    <w:rsid w:val="008A7566"/>
    <w:rsid w:val="008A7818"/>
    <w:rsid w:val="008A7899"/>
    <w:rsid w:val="008A7C2D"/>
    <w:rsid w:val="008A7CA9"/>
    <w:rsid w:val="008A7CE4"/>
    <w:rsid w:val="008A7D67"/>
    <w:rsid w:val="008A7DAF"/>
    <w:rsid w:val="008A7E17"/>
    <w:rsid w:val="008B0103"/>
    <w:rsid w:val="008B025D"/>
    <w:rsid w:val="008B027C"/>
    <w:rsid w:val="008B043D"/>
    <w:rsid w:val="008B0646"/>
    <w:rsid w:val="008B0660"/>
    <w:rsid w:val="008B0667"/>
    <w:rsid w:val="008B0707"/>
    <w:rsid w:val="008B0730"/>
    <w:rsid w:val="008B080D"/>
    <w:rsid w:val="008B0818"/>
    <w:rsid w:val="008B085A"/>
    <w:rsid w:val="008B093A"/>
    <w:rsid w:val="008B09C7"/>
    <w:rsid w:val="008B0A97"/>
    <w:rsid w:val="008B0AF7"/>
    <w:rsid w:val="008B0B5D"/>
    <w:rsid w:val="008B0B81"/>
    <w:rsid w:val="008B0D63"/>
    <w:rsid w:val="008B0D71"/>
    <w:rsid w:val="008B0D94"/>
    <w:rsid w:val="008B0E23"/>
    <w:rsid w:val="008B0F2B"/>
    <w:rsid w:val="008B0FBC"/>
    <w:rsid w:val="008B0FC9"/>
    <w:rsid w:val="008B0FF6"/>
    <w:rsid w:val="008B11CC"/>
    <w:rsid w:val="008B12A6"/>
    <w:rsid w:val="008B1307"/>
    <w:rsid w:val="008B1391"/>
    <w:rsid w:val="008B1418"/>
    <w:rsid w:val="008B1442"/>
    <w:rsid w:val="008B1507"/>
    <w:rsid w:val="008B15F6"/>
    <w:rsid w:val="008B164B"/>
    <w:rsid w:val="008B168F"/>
    <w:rsid w:val="008B169F"/>
    <w:rsid w:val="008B170B"/>
    <w:rsid w:val="008B18ED"/>
    <w:rsid w:val="008B1908"/>
    <w:rsid w:val="008B1999"/>
    <w:rsid w:val="008B1B97"/>
    <w:rsid w:val="008B1BA3"/>
    <w:rsid w:val="008B1C85"/>
    <w:rsid w:val="008B1CA2"/>
    <w:rsid w:val="008B1D9A"/>
    <w:rsid w:val="008B1E0E"/>
    <w:rsid w:val="008B1F67"/>
    <w:rsid w:val="008B1FE9"/>
    <w:rsid w:val="008B2083"/>
    <w:rsid w:val="008B2086"/>
    <w:rsid w:val="008B21A3"/>
    <w:rsid w:val="008B237B"/>
    <w:rsid w:val="008B23D8"/>
    <w:rsid w:val="008B241E"/>
    <w:rsid w:val="008B2438"/>
    <w:rsid w:val="008B24E5"/>
    <w:rsid w:val="008B24E9"/>
    <w:rsid w:val="008B261D"/>
    <w:rsid w:val="008B27A7"/>
    <w:rsid w:val="008B2833"/>
    <w:rsid w:val="008B2AB2"/>
    <w:rsid w:val="008B2AF4"/>
    <w:rsid w:val="008B2BBB"/>
    <w:rsid w:val="008B2BED"/>
    <w:rsid w:val="008B2D44"/>
    <w:rsid w:val="008B2E67"/>
    <w:rsid w:val="008B2EC7"/>
    <w:rsid w:val="008B317A"/>
    <w:rsid w:val="008B3260"/>
    <w:rsid w:val="008B35AC"/>
    <w:rsid w:val="008B3666"/>
    <w:rsid w:val="008B3746"/>
    <w:rsid w:val="008B3792"/>
    <w:rsid w:val="008B3861"/>
    <w:rsid w:val="008B3897"/>
    <w:rsid w:val="008B38A7"/>
    <w:rsid w:val="008B3916"/>
    <w:rsid w:val="008B3939"/>
    <w:rsid w:val="008B3A91"/>
    <w:rsid w:val="008B3AB3"/>
    <w:rsid w:val="008B3B3F"/>
    <w:rsid w:val="008B3B55"/>
    <w:rsid w:val="008B3BA2"/>
    <w:rsid w:val="008B3BC2"/>
    <w:rsid w:val="008B3C3C"/>
    <w:rsid w:val="008B3C44"/>
    <w:rsid w:val="008B3C94"/>
    <w:rsid w:val="008B3D08"/>
    <w:rsid w:val="008B3E56"/>
    <w:rsid w:val="008B3FB0"/>
    <w:rsid w:val="008B3FD4"/>
    <w:rsid w:val="008B40AB"/>
    <w:rsid w:val="008B414A"/>
    <w:rsid w:val="008B42AD"/>
    <w:rsid w:val="008B4395"/>
    <w:rsid w:val="008B44F5"/>
    <w:rsid w:val="008B4525"/>
    <w:rsid w:val="008B461D"/>
    <w:rsid w:val="008B466B"/>
    <w:rsid w:val="008B480F"/>
    <w:rsid w:val="008B498D"/>
    <w:rsid w:val="008B4992"/>
    <w:rsid w:val="008B49A2"/>
    <w:rsid w:val="008B49BC"/>
    <w:rsid w:val="008B4B00"/>
    <w:rsid w:val="008B4BAC"/>
    <w:rsid w:val="008B4BC6"/>
    <w:rsid w:val="008B4D38"/>
    <w:rsid w:val="008B4DE5"/>
    <w:rsid w:val="008B4E0A"/>
    <w:rsid w:val="008B4F88"/>
    <w:rsid w:val="008B5004"/>
    <w:rsid w:val="008B50A8"/>
    <w:rsid w:val="008B50BE"/>
    <w:rsid w:val="008B50FE"/>
    <w:rsid w:val="008B51D3"/>
    <w:rsid w:val="008B5256"/>
    <w:rsid w:val="008B5365"/>
    <w:rsid w:val="008B54BA"/>
    <w:rsid w:val="008B54F6"/>
    <w:rsid w:val="008B54F9"/>
    <w:rsid w:val="008B56D3"/>
    <w:rsid w:val="008B56E8"/>
    <w:rsid w:val="008B56ED"/>
    <w:rsid w:val="008B570D"/>
    <w:rsid w:val="008B587F"/>
    <w:rsid w:val="008B5947"/>
    <w:rsid w:val="008B5A4B"/>
    <w:rsid w:val="008B5BA6"/>
    <w:rsid w:val="008B5BA9"/>
    <w:rsid w:val="008B5C43"/>
    <w:rsid w:val="008B5D49"/>
    <w:rsid w:val="008B5EBF"/>
    <w:rsid w:val="008B5F83"/>
    <w:rsid w:val="008B5FCB"/>
    <w:rsid w:val="008B5FD9"/>
    <w:rsid w:val="008B6039"/>
    <w:rsid w:val="008B6184"/>
    <w:rsid w:val="008B61C9"/>
    <w:rsid w:val="008B62EC"/>
    <w:rsid w:val="008B63D1"/>
    <w:rsid w:val="008B6417"/>
    <w:rsid w:val="008B6460"/>
    <w:rsid w:val="008B652B"/>
    <w:rsid w:val="008B6545"/>
    <w:rsid w:val="008B6551"/>
    <w:rsid w:val="008B6597"/>
    <w:rsid w:val="008B65B0"/>
    <w:rsid w:val="008B663D"/>
    <w:rsid w:val="008B66EB"/>
    <w:rsid w:val="008B6702"/>
    <w:rsid w:val="008B67A3"/>
    <w:rsid w:val="008B67DF"/>
    <w:rsid w:val="008B6932"/>
    <w:rsid w:val="008B6A33"/>
    <w:rsid w:val="008B6B16"/>
    <w:rsid w:val="008B6BCF"/>
    <w:rsid w:val="008B6DEF"/>
    <w:rsid w:val="008B6E9C"/>
    <w:rsid w:val="008B6F88"/>
    <w:rsid w:val="008B7002"/>
    <w:rsid w:val="008B7025"/>
    <w:rsid w:val="008B70F3"/>
    <w:rsid w:val="008B71A5"/>
    <w:rsid w:val="008B721A"/>
    <w:rsid w:val="008B7299"/>
    <w:rsid w:val="008B72EB"/>
    <w:rsid w:val="008B7336"/>
    <w:rsid w:val="008B7338"/>
    <w:rsid w:val="008B74E6"/>
    <w:rsid w:val="008B757E"/>
    <w:rsid w:val="008B75A2"/>
    <w:rsid w:val="008B7751"/>
    <w:rsid w:val="008B782C"/>
    <w:rsid w:val="008B7969"/>
    <w:rsid w:val="008B7A1E"/>
    <w:rsid w:val="008B7C16"/>
    <w:rsid w:val="008B7C5C"/>
    <w:rsid w:val="008B7C6C"/>
    <w:rsid w:val="008B7ED6"/>
    <w:rsid w:val="008B7F9E"/>
    <w:rsid w:val="008B7FCE"/>
    <w:rsid w:val="008C0003"/>
    <w:rsid w:val="008C0016"/>
    <w:rsid w:val="008C0085"/>
    <w:rsid w:val="008C0099"/>
    <w:rsid w:val="008C00AC"/>
    <w:rsid w:val="008C00D3"/>
    <w:rsid w:val="008C00D7"/>
    <w:rsid w:val="008C00F2"/>
    <w:rsid w:val="008C0151"/>
    <w:rsid w:val="008C0308"/>
    <w:rsid w:val="008C0462"/>
    <w:rsid w:val="008C0480"/>
    <w:rsid w:val="008C04F2"/>
    <w:rsid w:val="008C0551"/>
    <w:rsid w:val="008C05E0"/>
    <w:rsid w:val="008C07C6"/>
    <w:rsid w:val="008C08D0"/>
    <w:rsid w:val="008C0A20"/>
    <w:rsid w:val="008C0CAB"/>
    <w:rsid w:val="008C0DE6"/>
    <w:rsid w:val="008C0E3D"/>
    <w:rsid w:val="008C0E86"/>
    <w:rsid w:val="008C0F06"/>
    <w:rsid w:val="008C0F0E"/>
    <w:rsid w:val="008C1025"/>
    <w:rsid w:val="008C1177"/>
    <w:rsid w:val="008C117F"/>
    <w:rsid w:val="008C1229"/>
    <w:rsid w:val="008C12D4"/>
    <w:rsid w:val="008C1355"/>
    <w:rsid w:val="008C1362"/>
    <w:rsid w:val="008C141F"/>
    <w:rsid w:val="008C14FD"/>
    <w:rsid w:val="008C1528"/>
    <w:rsid w:val="008C1953"/>
    <w:rsid w:val="008C19B2"/>
    <w:rsid w:val="008C19C4"/>
    <w:rsid w:val="008C1A21"/>
    <w:rsid w:val="008C1A36"/>
    <w:rsid w:val="008C1B21"/>
    <w:rsid w:val="008C1B2A"/>
    <w:rsid w:val="008C1BB5"/>
    <w:rsid w:val="008C1D6B"/>
    <w:rsid w:val="008C1E6B"/>
    <w:rsid w:val="008C1EE1"/>
    <w:rsid w:val="008C1EF1"/>
    <w:rsid w:val="008C1F00"/>
    <w:rsid w:val="008C1F0D"/>
    <w:rsid w:val="008C1FB3"/>
    <w:rsid w:val="008C2025"/>
    <w:rsid w:val="008C2045"/>
    <w:rsid w:val="008C2057"/>
    <w:rsid w:val="008C206E"/>
    <w:rsid w:val="008C2164"/>
    <w:rsid w:val="008C21E9"/>
    <w:rsid w:val="008C229B"/>
    <w:rsid w:val="008C2368"/>
    <w:rsid w:val="008C238D"/>
    <w:rsid w:val="008C23D6"/>
    <w:rsid w:val="008C23E5"/>
    <w:rsid w:val="008C242A"/>
    <w:rsid w:val="008C2441"/>
    <w:rsid w:val="008C2512"/>
    <w:rsid w:val="008C2809"/>
    <w:rsid w:val="008C2862"/>
    <w:rsid w:val="008C2930"/>
    <w:rsid w:val="008C2966"/>
    <w:rsid w:val="008C29E8"/>
    <w:rsid w:val="008C2B49"/>
    <w:rsid w:val="008C2B79"/>
    <w:rsid w:val="008C2BB2"/>
    <w:rsid w:val="008C2BB5"/>
    <w:rsid w:val="008C2CB4"/>
    <w:rsid w:val="008C2D0E"/>
    <w:rsid w:val="008C2DB3"/>
    <w:rsid w:val="008C2DE5"/>
    <w:rsid w:val="008C2E0A"/>
    <w:rsid w:val="008C2E7D"/>
    <w:rsid w:val="008C2EF3"/>
    <w:rsid w:val="008C2F01"/>
    <w:rsid w:val="008C2F02"/>
    <w:rsid w:val="008C3014"/>
    <w:rsid w:val="008C3221"/>
    <w:rsid w:val="008C3255"/>
    <w:rsid w:val="008C3334"/>
    <w:rsid w:val="008C3629"/>
    <w:rsid w:val="008C362D"/>
    <w:rsid w:val="008C3792"/>
    <w:rsid w:val="008C382F"/>
    <w:rsid w:val="008C38E1"/>
    <w:rsid w:val="008C3926"/>
    <w:rsid w:val="008C399A"/>
    <w:rsid w:val="008C3A8B"/>
    <w:rsid w:val="008C3AA4"/>
    <w:rsid w:val="008C3B48"/>
    <w:rsid w:val="008C3B54"/>
    <w:rsid w:val="008C3C25"/>
    <w:rsid w:val="008C3C9D"/>
    <w:rsid w:val="008C3CB6"/>
    <w:rsid w:val="008C3D13"/>
    <w:rsid w:val="008C3D62"/>
    <w:rsid w:val="008C4209"/>
    <w:rsid w:val="008C4212"/>
    <w:rsid w:val="008C47B4"/>
    <w:rsid w:val="008C4802"/>
    <w:rsid w:val="008C48C2"/>
    <w:rsid w:val="008C48C7"/>
    <w:rsid w:val="008C48DB"/>
    <w:rsid w:val="008C48E3"/>
    <w:rsid w:val="008C4914"/>
    <w:rsid w:val="008C4996"/>
    <w:rsid w:val="008C49C3"/>
    <w:rsid w:val="008C4A32"/>
    <w:rsid w:val="008C4BCF"/>
    <w:rsid w:val="008C4CA2"/>
    <w:rsid w:val="008C4E60"/>
    <w:rsid w:val="008C4EEE"/>
    <w:rsid w:val="008C4EFD"/>
    <w:rsid w:val="008C4FAD"/>
    <w:rsid w:val="008C5035"/>
    <w:rsid w:val="008C503F"/>
    <w:rsid w:val="008C518C"/>
    <w:rsid w:val="008C51AD"/>
    <w:rsid w:val="008C51DC"/>
    <w:rsid w:val="008C51F1"/>
    <w:rsid w:val="008C539D"/>
    <w:rsid w:val="008C54A5"/>
    <w:rsid w:val="008C54D8"/>
    <w:rsid w:val="008C55AE"/>
    <w:rsid w:val="008C5631"/>
    <w:rsid w:val="008C574A"/>
    <w:rsid w:val="008C576D"/>
    <w:rsid w:val="008C581C"/>
    <w:rsid w:val="008C5820"/>
    <w:rsid w:val="008C58CE"/>
    <w:rsid w:val="008C58D9"/>
    <w:rsid w:val="008C59F2"/>
    <w:rsid w:val="008C5A5B"/>
    <w:rsid w:val="008C5B22"/>
    <w:rsid w:val="008C5C61"/>
    <w:rsid w:val="008C5CFB"/>
    <w:rsid w:val="008C5D98"/>
    <w:rsid w:val="008C5DED"/>
    <w:rsid w:val="008C5DEF"/>
    <w:rsid w:val="008C5FD3"/>
    <w:rsid w:val="008C6090"/>
    <w:rsid w:val="008C617F"/>
    <w:rsid w:val="008C61CC"/>
    <w:rsid w:val="008C61DD"/>
    <w:rsid w:val="008C62B7"/>
    <w:rsid w:val="008C6407"/>
    <w:rsid w:val="008C64CA"/>
    <w:rsid w:val="008C64E8"/>
    <w:rsid w:val="008C6533"/>
    <w:rsid w:val="008C654F"/>
    <w:rsid w:val="008C65C7"/>
    <w:rsid w:val="008C6600"/>
    <w:rsid w:val="008C6659"/>
    <w:rsid w:val="008C6679"/>
    <w:rsid w:val="008C66EA"/>
    <w:rsid w:val="008C674B"/>
    <w:rsid w:val="008C67A0"/>
    <w:rsid w:val="008C67EE"/>
    <w:rsid w:val="008C696B"/>
    <w:rsid w:val="008C6985"/>
    <w:rsid w:val="008C6988"/>
    <w:rsid w:val="008C69A3"/>
    <w:rsid w:val="008C69ED"/>
    <w:rsid w:val="008C6B15"/>
    <w:rsid w:val="008C6B25"/>
    <w:rsid w:val="008C6B26"/>
    <w:rsid w:val="008C6B9C"/>
    <w:rsid w:val="008C6BB4"/>
    <w:rsid w:val="008C6C33"/>
    <w:rsid w:val="008C6D0C"/>
    <w:rsid w:val="008C6D2D"/>
    <w:rsid w:val="008C6EDB"/>
    <w:rsid w:val="008C6EDD"/>
    <w:rsid w:val="008C702E"/>
    <w:rsid w:val="008C70AE"/>
    <w:rsid w:val="008C718B"/>
    <w:rsid w:val="008C72E4"/>
    <w:rsid w:val="008C75C2"/>
    <w:rsid w:val="008C7648"/>
    <w:rsid w:val="008C7792"/>
    <w:rsid w:val="008C77DA"/>
    <w:rsid w:val="008C77F9"/>
    <w:rsid w:val="008C783E"/>
    <w:rsid w:val="008C78F7"/>
    <w:rsid w:val="008C794B"/>
    <w:rsid w:val="008C7955"/>
    <w:rsid w:val="008C7A0E"/>
    <w:rsid w:val="008C7A6A"/>
    <w:rsid w:val="008C7B19"/>
    <w:rsid w:val="008C7BD3"/>
    <w:rsid w:val="008C7BDF"/>
    <w:rsid w:val="008C7C21"/>
    <w:rsid w:val="008C7C8C"/>
    <w:rsid w:val="008C7E77"/>
    <w:rsid w:val="008C7E7C"/>
    <w:rsid w:val="008D018E"/>
    <w:rsid w:val="008D02AC"/>
    <w:rsid w:val="008D0405"/>
    <w:rsid w:val="008D04D7"/>
    <w:rsid w:val="008D04F7"/>
    <w:rsid w:val="008D078D"/>
    <w:rsid w:val="008D08D6"/>
    <w:rsid w:val="008D0908"/>
    <w:rsid w:val="008D093E"/>
    <w:rsid w:val="008D09CF"/>
    <w:rsid w:val="008D0BD7"/>
    <w:rsid w:val="008D0CC4"/>
    <w:rsid w:val="008D0D34"/>
    <w:rsid w:val="008D0DC0"/>
    <w:rsid w:val="008D0E56"/>
    <w:rsid w:val="008D0E62"/>
    <w:rsid w:val="008D0E96"/>
    <w:rsid w:val="008D0E99"/>
    <w:rsid w:val="008D0ED3"/>
    <w:rsid w:val="008D0F1C"/>
    <w:rsid w:val="008D1113"/>
    <w:rsid w:val="008D1124"/>
    <w:rsid w:val="008D1199"/>
    <w:rsid w:val="008D126E"/>
    <w:rsid w:val="008D1343"/>
    <w:rsid w:val="008D151E"/>
    <w:rsid w:val="008D1640"/>
    <w:rsid w:val="008D1651"/>
    <w:rsid w:val="008D1655"/>
    <w:rsid w:val="008D175B"/>
    <w:rsid w:val="008D18D4"/>
    <w:rsid w:val="008D19C4"/>
    <w:rsid w:val="008D1A7C"/>
    <w:rsid w:val="008D1ADE"/>
    <w:rsid w:val="008D1AF3"/>
    <w:rsid w:val="008D1AF7"/>
    <w:rsid w:val="008D1B34"/>
    <w:rsid w:val="008D1BC7"/>
    <w:rsid w:val="008D1D0D"/>
    <w:rsid w:val="008D1DFC"/>
    <w:rsid w:val="008D1E16"/>
    <w:rsid w:val="008D1EDA"/>
    <w:rsid w:val="008D1F72"/>
    <w:rsid w:val="008D2047"/>
    <w:rsid w:val="008D2077"/>
    <w:rsid w:val="008D2127"/>
    <w:rsid w:val="008D226C"/>
    <w:rsid w:val="008D2452"/>
    <w:rsid w:val="008D24D3"/>
    <w:rsid w:val="008D2696"/>
    <w:rsid w:val="008D26EE"/>
    <w:rsid w:val="008D285E"/>
    <w:rsid w:val="008D2886"/>
    <w:rsid w:val="008D294F"/>
    <w:rsid w:val="008D2969"/>
    <w:rsid w:val="008D2998"/>
    <w:rsid w:val="008D29BD"/>
    <w:rsid w:val="008D2B02"/>
    <w:rsid w:val="008D2C51"/>
    <w:rsid w:val="008D2E4D"/>
    <w:rsid w:val="008D2EBF"/>
    <w:rsid w:val="008D2F0C"/>
    <w:rsid w:val="008D304B"/>
    <w:rsid w:val="008D312E"/>
    <w:rsid w:val="008D31FA"/>
    <w:rsid w:val="008D348B"/>
    <w:rsid w:val="008D3555"/>
    <w:rsid w:val="008D3573"/>
    <w:rsid w:val="008D39CF"/>
    <w:rsid w:val="008D3A0E"/>
    <w:rsid w:val="008D3A44"/>
    <w:rsid w:val="008D3DEF"/>
    <w:rsid w:val="008D3ED9"/>
    <w:rsid w:val="008D3F32"/>
    <w:rsid w:val="008D3FDF"/>
    <w:rsid w:val="008D3FE8"/>
    <w:rsid w:val="008D4107"/>
    <w:rsid w:val="008D4273"/>
    <w:rsid w:val="008D428B"/>
    <w:rsid w:val="008D4314"/>
    <w:rsid w:val="008D43F6"/>
    <w:rsid w:val="008D441A"/>
    <w:rsid w:val="008D44D6"/>
    <w:rsid w:val="008D453C"/>
    <w:rsid w:val="008D453D"/>
    <w:rsid w:val="008D4834"/>
    <w:rsid w:val="008D4937"/>
    <w:rsid w:val="008D4A21"/>
    <w:rsid w:val="008D4A26"/>
    <w:rsid w:val="008D4A9B"/>
    <w:rsid w:val="008D4AA7"/>
    <w:rsid w:val="008D4AD5"/>
    <w:rsid w:val="008D4AEB"/>
    <w:rsid w:val="008D4B51"/>
    <w:rsid w:val="008D4BF9"/>
    <w:rsid w:val="008D4C1D"/>
    <w:rsid w:val="008D4CBF"/>
    <w:rsid w:val="008D4DBF"/>
    <w:rsid w:val="008D4DDF"/>
    <w:rsid w:val="008D4E9F"/>
    <w:rsid w:val="008D4EFA"/>
    <w:rsid w:val="008D4F76"/>
    <w:rsid w:val="008D5141"/>
    <w:rsid w:val="008D51B4"/>
    <w:rsid w:val="008D51C3"/>
    <w:rsid w:val="008D51C8"/>
    <w:rsid w:val="008D5395"/>
    <w:rsid w:val="008D54FB"/>
    <w:rsid w:val="008D5510"/>
    <w:rsid w:val="008D5660"/>
    <w:rsid w:val="008D5677"/>
    <w:rsid w:val="008D56E0"/>
    <w:rsid w:val="008D5709"/>
    <w:rsid w:val="008D573A"/>
    <w:rsid w:val="008D5787"/>
    <w:rsid w:val="008D595A"/>
    <w:rsid w:val="008D5A7C"/>
    <w:rsid w:val="008D5C94"/>
    <w:rsid w:val="008D5CC0"/>
    <w:rsid w:val="008D5D93"/>
    <w:rsid w:val="008D5F21"/>
    <w:rsid w:val="008D5F2E"/>
    <w:rsid w:val="008D6087"/>
    <w:rsid w:val="008D621E"/>
    <w:rsid w:val="008D6362"/>
    <w:rsid w:val="008D6397"/>
    <w:rsid w:val="008D662C"/>
    <w:rsid w:val="008D67B0"/>
    <w:rsid w:val="008D67D5"/>
    <w:rsid w:val="008D68B8"/>
    <w:rsid w:val="008D6BDC"/>
    <w:rsid w:val="008D7094"/>
    <w:rsid w:val="008D714D"/>
    <w:rsid w:val="008D7174"/>
    <w:rsid w:val="008D740A"/>
    <w:rsid w:val="008D7424"/>
    <w:rsid w:val="008D7483"/>
    <w:rsid w:val="008D7489"/>
    <w:rsid w:val="008D76C9"/>
    <w:rsid w:val="008D76D7"/>
    <w:rsid w:val="008D77FA"/>
    <w:rsid w:val="008D7A8A"/>
    <w:rsid w:val="008D7B47"/>
    <w:rsid w:val="008D7B92"/>
    <w:rsid w:val="008D7C3D"/>
    <w:rsid w:val="008D7C8F"/>
    <w:rsid w:val="008D7CA8"/>
    <w:rsid w:val="008D7CC4"/>
    <w:rsid w:val="008D7D46"/>
    <w:rsid w:val="008D7E30"/>
    <w:rsid w:val="008D7E7D"/>
    <w:rsid w:val="008D7E8C"/>
    <w:rsid w:val="008D7F06"/>
    <w:rsid w:val="008D7F9A"/>
    <w:rsid w:val="008E01E6"/>
    <w:rsid w:val="008E0281"/>
    <w:rsid w:val="008E042E"/>
    <w:rsid w:val="008E045D"/>
    <w:rsid w:val="008E0561"/>
    <w:rsid w:val="008E0570"/>
    <w:rsid w:val="008E0571"/>
    <w:rsid w:val="008E05A9"/>
    <w:rsid w:val="008E0717"/>
    <w:rsid w:val="008E08C0"/>
    <w:rsid w:val="008E0B30"/>
    <w:rsid w:val="008E0BDB"/>
    <w:rsid w:val="008E0DD1"/>
    <w:rsid w:val="008E0E74"/>
    <w:rsid w:val="008E0F36"/>
    <w:rsid w:val="008E0FF4"/>
    <w:rsid w:val="008E1047"/>
    <w:rsid w:val="008E1167"/>
    <w:rsid w:val="008E116E"/>
    <w:rsid w:val="008E12F5"/>
    <w:rsid w:val="008E1373"/>
    <w:rsid w:val="008E15B3"/>
    <w:rsid w:val="008E1608"/>
    <w:rsid w:val="008E16C5"/>
    <w:rsid w:val="008E19E9"/>
    <w:rsid w:val="008E19F1"/>
    <w:rsid w:val="008E1A70"/>
    <w:rsid w:val="008E1ACC"/>
    <w:rsid w:val="008E1AE0"/>
    <w:rsid w:val="008E1B9F"/>
    <w:rsid w:val="008E1CFB"/>
    <w:rsid w:val="008E1D21"/>
    <w:rsid w:val="008E1DE7"/>
    <w:rsid w:val="008E1EE3"/>
    <w:rsid w:val="008E2030"/>
    <w:rsid w:val="008E20B7"/>
    <w:rsid w:val="008E24A7"/>
    <w:rsid w:val="008E259B"/>
    <w:rsid w:val="008E25BD"/>
    <w:rsid w:val="008E25F3"/>
    <w:rsid w:val="008E2694"/>
    <w:rsid w:val="008E276D"/>
    <w:rsid w:val="008E2779"/>
    <w:rsid w:val="008E2804"/>
    <w:rsid w:val="008E284B"/>
    <w:rsid w:val="008E28D8"/>
    <w:rsid w:val="008E299C"/>
    <w:rsid w:val="008E2AD5"/>
    <w:rsid w:val="008E2B26"/>
    <w:rsid w:val="008E2B73"/>
    <w:rsid w:val="008E2C29"/>
    <w:rsid w:val="008E2D32"/>
    <w:rsid w:val="008E2D43"/>
    <w:rsid w:val="008E2E89"/>
    <w:rsid w:val="008E2EDA"/>
    <w:rsid w:val="008E2F44"/>
    <w:rsid w:val="008E2F58"/>
    <w:rsid w:val="008E2F77"/>
    <w:rsid w:val="008E2FEA"/>
    <w:rsid w:val="008E30EE"/>
    <w:rsid w:val="008E30FE"/>
    <w:rsid w:val="008E3102"/>
    <w:rsid w:val="008E314A"/>
    <w:rsid w:val="008E31C0"/>
    <w:rsid w:val="008E3202"/>
    <w:rsid w:val="008E32EB"/>
    <w:rsid w:val="008E3312"/>
    <w:rsid w:val="008E332B"/>
    <w:rsid w:val="008E34A4"/>
    <w:rsid w:val="008E3533"/>
    <w:rsid w:val="008E35F1"/>
    <w:rsid w:val="008E35F8"/>
    <w:rsid w:val="008E362C"/>
    <w:rsid w:val="008E373E"/>
    <w:rsid w:val="008E3852"/>
    <w:rsid w:val="008E38C3"/>
    <w:rsid w:val="008E38EF"/>
    <w:rsid w:val="008E3952"/>
    <w:rsid w:val="008E3A31"/>
    <w:rsid w:val="008E3A88"/>
    <w:rsid w:val="008E3AAD"/>
    <w:rsid w:val="008E3B71"/>
    <w:rsid w:val="008E3CFC"/>
    <w:rsid w:val="008E3D39"/>
    <w:rsid w:val="008E3EF5"/>
    <w:rsid w:val="008E3FD3"/>
    <w:rsid w:val="008E40D3"/>
    <w:rsid w:val="008E41A3"/>
    <w:rsid w:val="008E41D5"/>
    <w:rsid w:val="008E4267"/>
    <w:rsid w:val="008E42BD"/>
    <w:rsid w:val="008E4356"/>
    <w:rsid w:val="008E43ED"/>
    <w:rsid w:val="008E4508"/>
    <w:rsid w:val="008E48CB"/>
    <w:rsid w:val="008E4920"/>
    <w:rsid w:val="008E4AB5"/>
    <w:rsid w:val="008E4B0D"/>
    <w:rsid w:val="008E4B97"/>
    <w:rsid w:val="008E4C8B"/>
    <w:rsid w:val="008E4CA9"/>
    <w:rsid w:val="008E4DE9"/>
    <w:rsid w:val="008E5132"/>
    <w:rsid w:val="008E5195"/>
    <w:rsid w:val="008E5199"/>
    <w:rsid w:val="008E51FA"/>
    <w:rsid w:val="008E5270"/>
    <w:rsid w:val="008E53B2"/>
    <w:rsid w:val="008E54F0"/>
    <w:rsid w:val="008E55B1"/>
    <w:rsid w:val="008E55EA"/>
    <w:rsid w:val="008E564F"/>
    <w:rsid w:val="008E568E"/>
    <w:rsid w:val="008E5754"/>
    <w:rsid w:val="008E576F"/>
    <w:rsid w:val="008E5780"/>
    <w:rsid w:val="008E580A"/>
    <w:rsid w:val="008E5D11"/>
    <w:rsid w:val="008E5D49"/>
    <w:rsid w:val="008E5EBB"/>
    <w:rsid w:val="008E5EE8"/>
    <w:rsid w:val="008E5F1C"/>
    <w:rsid w:val="008E5F5B"/>
    <w:rsid w:val="008E603B"/>
    <w:rsid w:val="008E60CD"/>
    <w:rsid w:val="008E613B"/>
    <w:rsid w:val="008E6267"/>
    <w:rsid w:val="008E62E5"/>
    <w:rsid w:val="008E6303"/>
    <w:rsid w:val="008E639F"/>
    <w:rsid w:val="008E659F"/>
    <w:rsid w:val="008E66EB"/>
    <w:rsid w:val="008E6707"/>
    <w:rsid w:val="008E672D"/>
    <w:rsid w:val="008E6739"/>
    <w:rsid w:val="008E6889"/>
    <w:rsid w:val="008E68FA"/>
    <w:rsid w:val="008E690D"/>
    <w:rsid w:val="008E6A7A"/>
    <w:rsid w:val="008E6B69"/>
    <w:rsid w:val="008E6B72"/>
    <w:rsid w:val="008E6D10"/>
    <w:rsid w:val="008E6D2D"/>
    <w:rsid w:val="008E6D7A"/>
    <w:rsid w:val="008E6E06"/>
    <w:rsid w:val="008E6ECE"/>
    <w:rsid w:val="008E6F98"/>
    <w:rsid w:val="008E6FEC"/>
    <w:rsid w:val="008E70A2"/>
    <w:rsid w:val="008E7181"/>
    <w:rsid w:val="008E721E"/>
    <w:rsid w:val="008E72C0"/>
    <w:rsid w:val="008E7334"/>
    <w:rsid w:val="008E7390"/>
    <w:rsid w:val="008E758F"/>
    <w:rsid w:val="008E75F0"/>
    <w:rsid w:val="008E7646"/>
    <w:rsid w:val="008E76C7"/>
    <w:rsid w:val="008E7785"/>
    <w:rsid w:val="008E77F6"/>
    <w:rsid w:val="008E7AD7"/>
    <w:rsid w:val="008E7AF8"/>
    <w:rsid w:val="008E7AFE"/>
    <w:rsid w:val="008E7B64"/>
    <w:rsid w:val="008E7C13"/>
    <w:rsid w:val="008E7C9E"/>
    <w:rsid w:val="008E7D64"/>
    <w:rsid w:val="008E7E04"/>
    <w:rsid w:val="008E7EA7"/>
    <w:rsid w:val="008E7F7B"/>
    <w:rsid w:val="008F0009"/>
    <w:rsid w:val="008F008F"/>
    <w:rsid w:val="008F0125"/>
    <w:rsid w:val="008F022C"/>
    <w:rsid w:val="008F02C2"/>
    <w:rsid w:val="008F02C9"/>
    <w:rsid w:val="008F0593"/>
    <w:rsid w:val="008F06B9"/>
    <w:rsid w:val="008F06D0"/>
    <w:rsid w:val="008F081A"/>
    <w:rsid w:val="008F08D7"/>
    <w:rsid w:val="008F08EC"/>
    <w:rsid w:val="008F0957"/>
    <w:rsid w:val="008F0A7D"/>
    <w:rsid w:val="008F0AC1"/>
    <w:rsid w:val="008F0D91"/>
    <w:rsid w:val="008F0E07"/>
    <w:rsid w:val="008F0EA6"/>
    <w:rsid w:val="008F0EFF"/>
    <w:rsid w:val="008F0F6A"/>
    <w:rsid w:val="008F0F88"/>
    <w:rsid w:val="008F112E"/>
    <w:rsid w:val="008F1271"/>
    <w:rsid w:val="008F12CF"/>
    <w:rsid w:val="008F12EE"/>
    <w:rsid w:val="008F136F"/>
    <w:rsid w:val="008F13A5"/>
    <w:rsid w:val="008F13F9"/>
    <w:rsid w:val="008F150A"/>
    <w:rsid w:val="008F1512"/>
    <w:rsid w:val="008F169A"/>
    <w:rsid w:val="008F1726"/>
    <w:rsid w:val="008F1968"/>
    <w:rsid w:val="008F1988"/>
    <w:rsid w:val="008F1B77"/>
    <w:rsid w:val="008F1BA6"/>
    <w:rsid w:val="008F1C52"/>
    <w:rsid w:val="008F1C85"/>
    <w:rsid w:val="008F1E3D"/>
    <w:rsid w:val="008F1EB6"/>
    <w:rsid w:val="008F1EEF"/>
    <w:rsid w:val="008F1F5D"/>
    <w:rsid w:val="008F2262"/>
    <w:rsid w:val="008F2279"/>
    <w:rsid w:val="008F2306"/>
    <w:rsid w:val="008F237A"/>
    <w:rsid w:val="008F242F"/>
    <w:rsid w:val="008F246F"/>
    <w:rsid w:val="008F248E"/>
    <w:rsid w:val="008F24D0"/>
    <w:rsid w:val="008F2695"/>
    <w:rsid w:val="008F26D5"/>
    <w:rsid w:val="008F2716"/>
    <w:rsid w:val="008F273B"/>
    <w:rsid w:val="008F279F"/>
    <w:rsid w:val="008F297C"/>
    <w:rsid w:val="008F2A1E"/>
    <w:rsid w:val="008F2A4F"/>
    <w:rsid w:val="008F2B71"/>
    <w:rsid w:val="008F2F42"/>
    <w:rsid w:val="008F3173"/>
    <w:rsid w:val="008F3265"/>
    <w:rsid w:val="008F33F4"/>
    <w:rsid w:val="008F340C"/>
    <w:rsid w:val="008F3476"/>
    <w:rsid w:val="008F353B"/>
    <w:rsid w:val="008F3586"/>
    <w:rsid w:val="008F35E9"/>
    <w:rsid w:val="008F36FB"/>
    <w:rsid w:val="008F382E"/>
    <w:rsid w:val="008F392E"/>
    <w:rsid w:val="008F39D1"/>
    <w:rsid w:val="008F3AE3"/>
    <w:rsid w:val="008F3AED"/>
    <w:rsid w:val="008F3B24"/>
    <w:rsid w:val="008F3BE8"/>
    <w:rsid w:val="008F3C15"/>
    <w:rsid w:val="008F3CC0"/>
    <w:rsid w:val="008F3E96"/>
    <w:rsid w:val="008F3F79"/>
    <w:rsid w:val="008F4051"/>
    <w:rsid w:val="008F4270"/>
    <w:rsid w:val="008F42D5"/>
    <w:rsid w:val="008F4301"/>
    <w:rsid w:val="008F4357"/>
    <w:rsid w:val="008F447B"/>
    <w:rsid w:val="008F44AF"/>
    <w:rsid w:val="008F45BD"/>
    <w:rsid w:val="008F4642"/>
    <w:rsid w:val="008F46D1"/>
    <w:rsid w:val="008F48E0"/>
    <w:rsid w:val="008F48E7"/>
    <w:rsid w:val="008F49C3"/>
    <w:rsid w:val="008F4AF5"/>
    <w:rsid w:val="008F4B12"/>
    <w:rsid w:val="008F4B64"/>
    <w:rsid w:val="008F4BA1"/>
    <w:rsid w:val="008F4BD4"/>
    <w:rsid w:val="008F4E84"/>
    <w:rsid w:val="008F4E8C"/>
    <w:rsid w:val="008F4F1E"/>
    <w:rsid w:val="008F4F28"/>
    <w:rsid w:val="008F5080"/>
    <w:rsid w:val="008F50F5"/>
    <w:rsid w:val="008F510A"/>
    <w:rsid w:val="008F514A"/>
    <w:rsid w:val="008F51FE"/>
    <w:rsid w:val="008F53EC"/>
    <w:rsid w:val="008F54FC"/>
    <w:rsid w:val="008F55B0"/>
    <w:rsid w:val="008F572F"/>
    <w:rsid w:val="008F5796"/>
    <w:rsid w:val="008F58D7"/>
    <w:rsid w:val="008F58E3"/>
    <w:rsid w:val="008F5948"/>
    <w:rsid w:val="008F59B4"/>
    <w:rsid w:val="008F59C6"/>
    <w:rsid w:val="008F5A75"/>
    <w:rsid w:val="008F5AAF"/>
    <w:rsid w:val="008F5C71"/>
    <w:rsid w:val="008F5CB9"/>
    <w:rsid w:val="008F5CDB"/>
    <w:rsid w:val="008F5D76"/>
    <w:rsid w:val="008F5D8B"/>
    <w:rsid w:val="008F5D8F"/>
    <w:rsid w:val="008F5F7F"/>
    <w:rsid w:val="008F60BC"/>
    <w:rsid w:val="008F61C9"/>
    <w:rsid w:val="008F6376"/>
    <w:rsid w:val="008F650E"/>
    <w:rsid w:val="008F6653"/>
    <w:rsid w:val="008F6692"/>
    <w:rsid w:val="008F67D9"/>
    <w:rsid w:val="008F6847"/>
    <w:rsid w:val="008F6A07"/>
    <w:rsid w:val="008F6B90"/>
    <w:rsid w:val="008F6B9F"/>
    <w:rsid w:val="008F6DC9"/>
    <w:rsid w:val="008F6E16"/>
    <w:rsid w:val="008F6E3D"/>
    <w:rsid w:val="008F6E5F"/>
    <w:rsid w:val="008F6E8A"/>
    <w:rsid w:val="008F6F56"/>
    <w:rsid w:val="008F7093"/>
    <w:rsid w:val="008F717E"/>
    <w:rsid w:val="008F7279"/>
    <w:rsid w:val="008F72E3"/>
    <w:rsid w:val="008F72EB"/>
    <w:rsid w:val="008F730F"/>
    <w:rsid w:val="008F73E9"/>
    <w:rsid w:val="008F743E"/>
    <w:rsid w:val="008F7474"/>
    <w:rsid w:val="008F7656"/>
    <w:rsid w:val="008F766E"/>
    <w:rsid w:val="008F7707"/>
    <w:rsid w:val="008F7722"/>
    <w:rsid w:val="008F784E"/>
    <w:rsid w:val="008F79ED"/>
    <w:rsid w:val="008F7B74"/>
    <w:rsid w:val="008F7E00"/>
    <w:rsid w:val="008F7F04"/>
    <w:rsid w:val="008F7F4E"/>
    <w:rsid w:val="008F7FC4"/>
    <w:rsid w:val="00900041"/>
    <w:rsid w:val="0090009C"/>
    <w:rsid w:val="009000C8"/>
    <w:rsid w:val="0090027E"/>
    <w:rsid w:val="009002DD"/>
    <w:rsid w:val="009002E0"/>
    <w:rsid w:val="0090032E"/>
    <w:rsid w:val="009004E4"/>
    <w:rsid w:val="00900515"/>
    <w:rsid w:val="00900618"/>
    <w:rsid w:val="009006C5"/>
    <w:rsid w:val="00900735"/>
    <w:rsid w:val="00900756"/>
    <w:rsid w:val="0090075E"/>
    <w:rsid w:val="009007C6"/>
    <w:rsid w:val="009007D4"/>
    <w:rsid w:val="00900915"/>
    <w:rsid w:val="0090092B"/>
    <w:rsid w:val="00900950"/>
    <w:rsid w:val="009009AD"/>
    <w:rsid w:val="00900A04"/>
    <w:rsid w:val="00900A79"/>
    <w:rsid w:val="00900B40"/>
    <w:rsid w:val="00900B8D"/>
    <w:rsid w:val="00900D06"/>
    <w:rsid w:val="00900DA9"/>
    <w:rsid w:val="00900DCD"/>
    <w:rsid w:val="00900E49"/>
    <w:rsid w:val="00900F50"/>
    <w:rsid w:val="00900F5A"/>
    <w:rsid w:val="00900F7F"/>
    <w:rsid w:val="00901000"/>
    <w:rsid w:val="009011E4"/>
    <w:rsid w:val="00901315"/>
    <w:rsid w:val="009014E8"/>
    <w:rsid w:val="009015C2"/>
    <w:rsid w:val="009016BD"/>
    <w:rsid w:val="00901956"/>
    <w:rsid w:val="00901A4B"/>
    <w:rsid w:val="00901A74"/>
    <w:rsid w:val="00901B06"/>
    <w:rsid w:val="00901BE9"/>
    <w:rsid w:val="00901CF9"/>
    <w:rsid w:val="00901D8A"/>
    <w:rsid w:val="00901E14"/>
    <w:rsid w:val="00901E5E"/>
    <w:rsid w:val="00901E92"/>
    <w:rsid w:val="00901FFB"/>
    <w:rsid w:val="00902045"/>
    <w:rsid w:val="009020A4"/>
    <w:rsid w:val="009021E2"/>
    <w:rsid w:val="009022A0"/>
    <w:rsid w:val="00902528"/>
    <w:rsid w:val="009025A3"/>
    <w:rsid w:val="009026D0"/>
    <w:rsid w:val="0090270C"/>
    <w:rsid w:val="0090271F"/>
    <w:rsid w:val="009027B1"/>
    <w:rsid w:val="009028A7"/>
    <w:rsid w:val="009028B9"/>
    <w:rsid w:val="00902A78"/>
    <w:rsid w:val="00902AC3"/>
    <w:rsid w:val="00902BD8"/>
    <w:rsid w:val="00902BF5"/>
    <w:rsid w:val="00902E8B"/>
    <w:rsid w:val="00902E97"/>
    <w:rsid w:val="00902FDB"/>
    <w:rsid w:val="00903035"/>
    <w:rsid w:val="0090308F"/>
    <w:rsid w:val="0090330B"/>
    <w:rsid w:val="00903469"/>
    <w:rsid w:val="00903507"/>
    <w:rsid w:val="0090366B"/>
    <w:rsid w:val="00903684"/>
    <w:rsid w:val="00903AE3"/>
    <w:rsid w:val="00903DA1"/>
    <w:rsid w:val="00903E2D"/>
    <w:rsid w:val="00903F1D"/>
    <w:rsid w:val="00903FB9"/>
    <w:rsid w:val="00904052"/>
    <w:rsid w:val="00904106"/>
    <w:rsid w:val="00904122"/>
    <w:rsid w:val="00904170"/>
    <w:rsid w:val="00904517"/>
    <w:rsid w:val="00904579"/>
    <w:rsid w:val="009045B3"/>
    <w:rsid w:val="0090464F"/>
    <w:rsid w:val="0090466F"/>
    <w:rsid w:val="0090473A"/>
    <w:rsid w:val="0090476F"/>
    <w:rsid w:val="00904855"/>
    <w:rsid w:val="0090496D"/>
    <w:rsid w:val="00904975"/>
    <w:rsid w:val="00904994"/>
    <w:rsid w:val="00904A40"/>
    <w:rsid w:val="00904AE9"/>
    <w:rsid w:val="00904BC6"/>
    <w:rsid w:val="00904BDC"/>
    <w:rsid w:val="00904C96"/>
    <w:rsid w:val="00904D9F"/>
    <w:rsid w:val="00904EE2"/>
    <w:rsid w:val="0090505C"/>
    <w:rsid w:val="009051E4"/>
    <w:rsid w:val="00905213"/>
    <w:rsid w:val="00905274"/>
    <w:rsid w:val="009052D8"/>
    <w:rsid w:val="009052DA"/>
    <w:rsid w:val="0090553C"/>
    <w:rsid w:val="0090557E"/>
    <w:rsid w:val="009055F7"/>
    <w:rsid w:val="0090564B"/>
    <w:rsid w:val="009056F9"/>
    <w:rsid w:val="009056FC"/>
    <w:rsid w:val="0090571E"/>
    <w:rsid w:val="00905734"/>
    <w:rsid w:val="00905740"/>
    <w:rsid w:val="00905743"/>
    <w:rsid w:val="009057D8"/>
    <w:rsid w:val="00905895"/>
    <w:rsid w:val="00905B15"/>
    <w:rsid w:val="00905B5D"/>
    <w:rsid w:val="00905D32"/>
    <w:rsid w:val="00905D6C"/>
    <w:rsid w:val="00905DB1"/>
    <w:rsid w:val="00905E49"/>
    <w:rsid w:val="00905E80"/>
    <w:rsid w:val="00905F9F"/>
    <w:rsid w:val="00905FEF"/>
    <w:rsid w:val="009061FE"/>
    <w:rsid w:val="00906212"/>
    <w:rsid w:val="009062B0"/>
    <w:rsid w:val="00906321"/>
    <w:rsid w:val="009064F3"/>
    <w:rsid w:val="009066AE"/>
    <w:rsid w:val="00906715"/>
    <w:rsid w:val="009067B4"/>
    <w:rsid w:val="009067C7"/>
    <w:rsid w:val="0090686F"/>
    <w:rsid w:val="009068BA"/>
    <w:rsid w:val="00906902"/>
    <w:rsid w:val="00906986"/>
    <w:rsid w:val="00906A19"/>
    <w:rsid w:val="00906ADB"/>
    <w:rsid w:val="00906D1C"/>
    <w:rsid w:val="00906D57"/>
    <w:rsid w:val="00906D76"/>
    <w:rsid w:val="00906DC9"/>
    <w:rsid w:val="00906E04"/>
    <w:rsid w:val="00906E8F"/>
    <w:rsid w:val="00907039"/>
    <w:rsid w:val="009070D9"/>
    <w:rsid w:val="009071CA"/>
    <w:rsid w:val="00907217"/>
    <w:rsid w:val="0090725A"/>
    <w:rsid w:val="00907339"/>
    <w:rsid w:val="009073B2"/>
    <w:rsid w:val="009073F1"/>
    <w:rsid w:val="0090742F"/>
    <w:rsid w:val="0090755E"/>
    <w:rsid w:val="0090769B"/>
    <w:rsid w:val="009076AF"/>
    <w:rsid w:val="00907757"/>
    <w:rsid w:val="00907791"/>
    <w:rsid w:val="009078C4"/>
    <w:rsid w:val="009079DA"/>
    <w:rsid w:val="00907CD0"/>
    <w:rsid w:val="00907CDE"/>
    <w:rsid w:val="00907D7D"/>
    <w:rsid w:val="00907DF4"/>
    <w:rsid w:val="00907F0B"/>
    <w:rsid w:val="00907F57"/>
    <w:rsid w:val="00907F8D"/>
    <w:rsid w:val="00910002"/>
    <w:rsid w:val="0091001C"/>
    <w:rsid w:val="00910026"/>
    <w:rsid w:val="00910166"/>
    <w:rsid w:val="009101FB"/>
    <w:rsid w:val="0091024A"/>
    <w:rsid w:val="009102B0"/>
    <w:rsid w:val="00910355"/>
    <w:rsid w:val="0091040E"/>
    <w:rsid w:val="00910468"/>
    <w:rsid w:val="009104B2"/>
    <w:rsid w:val="009104BA"/>
    <w:rsid w:val="009104F0"/>
    <w:rsid w:val="0091064E"/>
    <w:rsid w:val="00910824"/>
    <w:rsid w:val="0091086C"/>
    <w:rsid w:val="00910918"/>
    <w:rsid w:val="0091095B"/>
    <w:rsid w:val="00910988"/>
    <w:rsid w:val="00910BAA"/>
    <w:rsid w:val="00910CB0"/>
    <w:rsid w:val="00910CDA"/>
    <w:rsid w:val="00910D38"/>
    <w:rsid w:val="00910FB8"/>
    <w:rsid w:val="0091107A"/>
    <w:rsid w:val="0091116B"/>
    <w:rsid w:val="0091118F"/>
    <w:rsid w:val="0091139F"/>
    <w:rsid w:val="0091148C"/>
    <w:rsid w:val="00911536"/>
    <w:rsid w:val="0091195C"/>
    <w:rsid w:val="00911A8D"/>
    <w:rsid w:val="00911A90"/>
    <w:rsid w:val="00911C0C"/>
    <w:rsid w:val="00911CCA"/>
    <w:rsid w:val="00911CCF"/>
    <w:rsid w:val="00911E12"/>
    <w:rsid w:val="00911E62"/>
    <w:rsid w:val="00911F17"/>
    <w:rsid w:val="00911FD9"/>
    <w:rsid w:val="00911FED"/>
    <w:rsid w:val="009120DC"/>
    <w:rsid w:val="0091211D"/>
    <w:rsid w:val="00912208"/>
    <w:rsid w:val="009122B1"/>
    <w:rsid w:val="009122E9"/>
    <w:rsid w:val="00912315"/>
    <w:rsid w:val="00912338"/>
    <w:rsid w:val="009124FD"/>
    <w:rsid w:val="00912502"/>
    <w:rsid w:val="00912597"/>
    <w:rsid w:val="00912691"/>
    <w:rsid w:val="009126FC"/>
    <w:rsid w:val="00912780"/>
    <w:rsid w:val="00912796"/>
    <w:rsid w:val="009127F7"/>
    <w:rsid w:val="0091287D"/>
    <w:rsid w:val="0091291D"/>
    <w:rsid w:val="00912A0B"/>
    <w:rsid w:val="00912A4C"/>
    <w:rsid w:val="00912AE3"/>
    <w:rsid w:val="00912B1B"/>
    <w:rsid w:val="00912D05"/>
    <w:rsid w:val="00912D1D"/>
    <w:rsid w:val="00913003"/>
    <w:rsid w:val="00913161"/>
    <w:rsid w:val="009131D6"/>
    <w:rsid w:val="0091323C"/>
    <w:rsid w:val="009132C7"/>
    <w:rsid w:val="009132FB"/>
    <w:rsid w:val="00913389"/>
    <w:rsid w:val="009134AA"/>
    <w:rsid w:val="00913600"/>
    <w:rsid w:val="00913635"/>
    <w:rsid w:val="00913778"/>
    <w:rsid w:val="0091384F"/>
    <w:rsid w:val="009138DC"/>
    <w:rsid w:val="00913BCF"/>
    <w:rsid w:val="00913D19"/>
    <w:rsid w:val="00913DCC"/>
    <w:rsid w:val="00913FD4"/>
    <w:rsid w:val="00914030"/>
    <w:rsid w:val="009140CB"/>
    <w:rsid w:val="00914153"/>
    <w:rsid w:val="009141C7"/>
    <w:rsid w:val="009141DD"/>
    <w:rsid w:val="0091429D"/>
    <w:rsid w:val="009142CE"/>
    <w:rsid w:val="009142D2"/>
    <w:rsid w:val="00914360"/>
    <w:rsid w:val="00914416"/>
    <w:rsid w:val="009144C0"/>
    <w:rsid w:val="009145D9"/>
    <w:rsid w:val="00914690"/>
    <w:rsid w:val="0091481F"/>
    <w:rsid w:val="009149B5"/>
    <w:rsid w:val="00914A8A"/>
    <w:rsid w:val="00914AC7"/>
    <w:rsid w:val="00914ACD"/>
    <w:rsid w:val="00914C39"/>
    <w:rsid w:val="00914C47"/>
    <w:rsid w:val="00914F3A"/>
    <w:rsid w:val="00914FC8"/>
    <w:rsid w:val="00914FD0"/>
    <w:rsid w:val="00915063"/>
    <w:rsid w:val="00915075"/>
    <w:rsid w:val="00915089"/>
    <w:rsid w:val="0091510F"/>
    <w:rsid w:val="0091517C"/>
    <w:rsid w:val="00915238"/>
    <w:rsid w:val="00915247"/>
    <w:rsid w:val="00915299"/>
    <w:rsid w:val="009152C1"/>
    <w:rsid w:val="00915312"/>
    <w:rsid w:val="0091536E"/>
    <w:rsid w:val="009153E1"/>
    <w:rsid w:val="009153E3"/>
    <w:rsid w:val="0091540F"/>
    <w:rsid w:val="00915428"/>
    <w:rsid w:val="00915501"/>
    <w:rsid w:val="00915536"/>
    <w:rsid w:val="00915610"/>
    <w:rsid w:val="00915869"/>
    <w:rsid w:val="0091587F"/>
    <w:rsid w:val="00915A31"/>
    <w:rsid w:val="00915AEE"/>
    <w:rsid w:val="00915B20"/>
    <w:rsid w:val="00915B66"/>
    <w:rsid w:val="00915B8E"/>
    <w:rsid w:val="00915C3C"/>
    <w:rsid w:val="00915C46"/>
    <w:rsid w:val="00915CE7"/>
    <w:rsid w:val="0091625F"/>
    <w:rsid w:val="00916276"/>
    <w:rsid w:val="00916292"/>
    <w:rsid w:val="0091631C"/>
    <w:rsid w:val="009163BA"/>
    <w:rsid w:val="0091642B"/>
    <w:rsid w:val="00916454"/>
    <w:rsid w:val="0091645E"/>
    <w:rsid w:val="00916579"/>
    <w:rsid w:val="0091661E"/>
    <w:rsid w:val="009166B0"/>
    <w:rsid w:val="00916817"/>
    <w:rsid w:val="0091682A"/>
    <w:rsid w:val="00916873"/>
    <w:rsid w:val="0091689A"/>
    <w:rsid w:val="00916A92"/>
    <w:rsid w:val="00916AF0"/>
    <w:rsid w:val="00916B17"/>
    <w:rsid w:val="00916B81"/>
    <w:rsid w:val="00916C18"/>
    <w:rsid w:val="00916CB5"/>
    <w:rsid w:val="00916CF9"/>
    <w:rsid w:val="00916D88"/>
    <w:rsid w:val="00916E4D"/>
    <w:rsid w:val="00916E7C"/>
    <w:rsid w:val="00916E88"/>
    <w:rsid w:val="00916FC5"/>
    <w:rsid w:val="00916FFF"/>
    <w:rsid w:val="009170C8"/>
    <w:rsid w:val="009171A9"/>
    <w:rsid w:val="0091723E"/>
    <w:rsid w:val="0091725C"/>
    <w:rsid w:val="009172C6"/>
    <w:rsid w:val="009172F3"/>
    <w:rsid w:val="009172FB"/>
    <w:rsid w:val="00917360"/>
    <w:rsid w:val="0091754B"/>
    <w:rsid w:val="009176BC"/>
    <w:rsid w:val="009177A8"/>
    <w:rsid w:val="00917814"/>
    <w:rsid w:val="009179B3"/>
    <w:rsid w:val="00917A45"/>
    <w:rsid w:val="00917AD6"/>
    <w:rsid w:val="00917AFE"/>
    <w:rsid w:val="00917B3E"/>
    <w:rsid w:val="00917C09"/>
    <w:rsid w:val="00917C12"/>
    <w:rsid w:val="00917C3D"/>
    <w:rsid w:val="00917CC3"/>
    <w:rsid w:val="00917D14"/>
    <w:rsid w:val="00917D95"/>
    <w:rsid w:val="00917F9C"/>
    <w:rsid w:val="0092019C"/>
    <w:rsid w:val="009201E4"/>
    <w:rsid w:val="009202DE"/>
    <w:rsid w:val="00920363"/>
    <w:rsid w:val="009203CC"/>
    <w:rsid w:val="0092043A"/>
    <w:rsid w:val="009205BB"/>
    <w:rsid w:val="009206E3"/>
    <w:rsid w:val="00920774"/>
    <w:rsid w:val="0092092D"/>
    <w:rsid w:val="009209D1"/>
    <w:rsid w:val="00920ACD"/>
    <w:rsid w:val="00920AD2"/>
    <w:rsid w:val="00920AF0"/>
    <w:rsid w:val="00920B41"/>
    <w:rsid w:val="00920C6E"/>
    <w:rsid w:val="00920E5A"/>
    <w:rsid w:val="00920ED8"/>
    <w:rsid w:val="00920F17"/>
    <w:rsid w:val="00920F29"/>
    <w:rsid w:val="00920FC3"/>
    <w:rsid w:val="0092106F"/>
    <w:rsid w:val="009210D8"/>
    <w:rsid w:val="0092122C"/>
    <w:rsid w:val="00921339"/>
    <w:rsid w:val="00921388"/>
    <w:rsid w:val="00921442"/>
    <w:rsid w:val="009214B0"/>
    <w:rsid w:val="009216EB"/>
    <w:rsid w:val="009216F4"/>
    <w:rsid w:val="00921884"/>
    <w:rsid w:val="00921887"/>
    <w:rsid w:val="009218D8"/>
    <w:rsid w:val="00921914"/>
    <w:rsid w:val="0092192E"/>
    <w:rsid w:val="009219CE"/>
    <w:rsid w:val="00921A97"/>
    <w:rsid w:val="00921B4C"/>
    <w:rsid w:val="00921B62"/>
    <w:rsid w:val="00921B63"/>
    <w:rsid w:val="00921B85"/>
    <w:rsid w:val="00921D4D"/>
    <w:rsid w:val="00921EE4"/>
    <w:rsid w:val="0092211F"/>
    <w:rsid w:val="00922154"/>
    <w:rsid w:val="009221C0"/>
    <w:rsid w:val="0092220A"/>
    <w:rsid w:val="00922271"/>
    <w:rsid w:val="0092227C"/>
    <w:rsid w:val="0092231A"/>
    <w:rsid w:val="0092235B"/>
    <w:rsid w:val="009223F0"/>
    <w:rsid w:val="0092240E"/>
    <w:rsid w:val="00922551"/>
    <w:rsid w:val="009225C3"/>
    <w:rsid w:val="009225ED"/>
    <w:rsid w:val="00922782"/>
    <w:rsid w:val="009227B4"/>
    <w:rsid w:val="009227FB"/>
    <w:rsid w:val="00922A37"/>
    <w:rsid w:val="00922A6C"/>
    <w:rsid w:val="00922AF1"/>
    <w:rsid w:val="00922CC4"/>
    <w:rsid w:val="00922DA1"/>
    <w:rsid w:val="00922E52"/>
    <w:rsid w:val="00922F9B"/>
    <w:rsid w:val="00922FFD"/>
    <w:rsid w:val="00923077"/>
    <w:rsid w:val="009230A0"/>
    <w:rsid w:val="009230EE"/>
    <w:rsid w:val="00923264"/>
    <w:rsid w:val="009234CF"/>
    <w:rsid w:val="00923544"/>
    <w:rsid w:val="009235EE"/>
    <w:rsid w:val="0092363B"/>
    <w:rsid w:val="0092368F"/>
    <w:rsid w:val="009236AC"/>
    <w:rsid w:val="009237BB"/>
    <w:rsid w:val="009237BD"/>
    <w:rsid w:val="00923892"/>
    <w:rsid w:val="009238F5"/>
    <w:rsid w:val="00923A77"/>
    <w:rsid w:val="00923CCF"/>
    <w:rsid w:val="00923D2B"/>
    <w:rsid w:val="00923DE5"/>
    <w:rsid w:val="00924031"/>
    <w:rsid w:val="00924079"/>
    <w:rsid w:val="009240A6"/>
    <w:rsid w:val="009240C7"/>
    <w:rsid w:val="009241BE"/>
    <w:rsid w:val="009241E4"/>
    <w:rsid w:val="0092423C"/>
    <w:rsid w:val="00924260"/>
    <w:rsid w:val="0092439E"/>
    <w:rsid w:val="00924400"/>
    <w:rsid w:val="009246C5"/>
    <w:rsid w:val="0092474E"/>
    <w:rsid w:val="009247B7"/>
    <w:rsid w:val="009247D4"/>
    <w:rsid w:val="00924838"/>
    <w:rsid w:val="0092487A"/>
    <w:rsid w:val="009248F5"/>
    <w:rsid w:val="00924A0F"/>
    <w:rsid w:val="00924BF5"/>
    <w:rsid w:val="00924CE6"/>
    <w:rsid w:val="00924CFF"/>
    <w:rsid w:val="00924D8B"/>
    <w:rsid w:val="00924DDF"/>
    <w:rsid w:val="00924EEC"/>
    <w:rsid w:val="00924F37"/>
    <w:rsid w:val="00924F4C"/>
    <w:rsid w:val="0092503B"/>
    <w:rsid w:val="0092507E"/>
    <w:rsid w:val="00925118"/>
    <w:rsid w:val="009251A5"/>
    <w:rsid w:val="009252B1"/>
    <w:rsid w:val="00925377"/>
    <w:rsid w:val="00925395"/>
    <w:rsid w:val="009253CA"/>
    <w:rsid w:val="00925545"/>
    <w:rsid w:val="0092564C"/>
    <w:rsid w:val="00925869"/>
    <w:rsid w:val="009258AD"/>
    <w:rsid w:val="00925995"/>
    <w:rsid w:val="00925996"/>
    <w:rsid w:val="00925A08"/>
    <w:rsid w:val="00925A83"/>
    <w:rsid w:val="00925AB1"/>
    <w:rsid w:val="00925AED"/>
    <w:rsid w:val="00925B42"/>
    <w:rsid w:val="00925C67"/>
    <w:rsid w:val="00925C74"/>
    <w:rsid w:val="00925D30"/>
    <w:rsid w:val="00925E2A"/>
    <w:rsid w:val="00925E4B"/>
    <w:rsid w:val="00925ED2"/>
    <w:rsid w:val="00925FA3"/>
    <w:rsid w:val="00925FA5"/>
    <w:rsid w:val="00926033"/>
    <w:rsid w:val="00926036"/>
    <w:rsid w:val="00926247"/>
    <w:rsid w:val="009263AF"/>
    <w:rsid w:val="009266D4"/>
    <w:rsid w:val="009267D2"/>
    <w:rsid w:val="00926835"/>
    <w:rsid w:val="00926862"/>
    <w:rsid w:val="00926887"/>
    <w:rsid w:val="009268B7"/>
    <w:rsid w:val="009269BB"/>
    <w:rsid w:val="009269CB"/>
    <w:rsid w:val="00926A95"/>
    <w:rsid w:val="00926B6F"/>
    <w:rsid w:val="00926BA8"/>
    <w:rsid w:val="00926C21"/>
    <w:rsid w:val="00926D5C"/>
    <w:rsid w:val="00926F14"/>
    <w:rsid w:val="00927123"/>
    <w:rsid w:val="009271A4"/>
    <w:rsid w:val="0092741F"/>
    <w:rsid w:val="009274C0"/>
    <w:rsid w:val="00927531"/>
    <w:rsid w:val="00927561"/>
    <w:rsid w:val="00927588"/>
    <w:rsid w:val="009275C4"/>
    <w:rsid w:val="009276A7"/>
    <w:rsid w:val="009276D8"/>
    <w:rsid w:val="009277BF"/>
    <w:rsid w:val="0092786D"/>
    <w:rsid w:val="00927D0D"/>
    <w:rsid w:val="00927DDF"/>
    <w:rsid w:val="00930005"/>
    <w:rsid w:val="0093022E"/>
    <w:rsid w:val="009303A2"/>
    <w:rsid w:val="00930476"/>
    <w:rsid w:val="0093055F"/>
    <w:rsid w:val="0093063C"/>
    <w:rsid w:val="009306BB"/>
    <w:rsid w:val="0093072B"/>
    <w:rsid w:val="0093073A"/>
    <w:rsid w:val="00930894"/>
    <w:rsid w:val="009309B5"/>
    <w:rsid w:val="009309B7"/>
    <w:rsid w:val="009309BF"/>
    <w:rsid w:val="00930BBF"/>
    <w:rsid w:val="00930D09"/>
    <w:rsid w:val="00930D19"/>
    <w:rsid w:val="00930DA0"/>
    <w:rsid w:val="00930DCE"/>
    <w:rsid w:val="00930F14"/>
    <w:rsid w:val="00930F98"/>
    <w:rsid w:val="00930F9E"/>
    <w:rsid w:val="00931013"/>
    <w:rsid w:val="00931105"/>
    <w:rsid w:val="00931176"/>
    <w:rsid w:val="0093138B"/>
    <w:rsid w:val="0093142C"/>
    <w:rsid w:val="009314EB"/>
    <w:rsid w:val="00931586"/>
    <w:rsid w:val="009315B8"/>
    <w:rsid w:val="009316A9"/>
    <w:rsid w:val="009317AA"/>
    <w:rsid w:val="0093190C"/>
    <w:rsid w:val="00931B1C"/>
    <w:rsid w:val="00931C21"/>
    <w:rsid w:val="00931C3B"/>
    <w:rsid w:val="00931C71"/>
    <w:rsid w:val="00931CC9"/>
    <w:rsid w:val="00931F57"/>
    <w:rsid w:val="00931F6D"/>
    <w:rsid w:val="0093211B"/>
    <w:rsid w:val="0093217B"/>
    <w:rsid w:val="009322A8"/>
    <w:rsid w:val="00932440"/>
    <w:rsid w:val="009324C7"/>
    <w:rsid w:val="00932689"/>
    <w:rsid w:val="00932777"/>
    <w:rsid w:val="009327ED"/>
    <w:rsid w:val="009328E1"/>
    <w:rsid w:val="009328E5"/>
    <w:rsid w:val="009328EC"/>
    <w:rsid w:val="00932A85"/>
    <w:rsid w:val="00932AFE"/>
    <w:rsid w:val="00932B28"/>
    <w:rsid w:val="00932B2B"/>
    <w:rsid w:val="00932B57"/>
    <w:rsid w:val="00932CFE"/>
    <w:rsid w:val="00932E21"/>
    <w:rsid w:val="00933029"/>
    <w:rsid w:val="0093312D"/>
    <w:rsid w:val="00933244"/>
    <w:rsid w:val="0093324E"/>
    <w:rsid w:val="00933322"/>
    <w:rsid w:val="0093341F"/>
    <w:rsid w:val="0093342A"/>
    <w:rsid w:val="00933446"/>
    <w:rsid w:val="0093348C"/>
    <w:rsid w:val="0093353D"/>
    <w:rsid w:val="009335B1"/>
    <w:rsid w:val="0093378A"/>
    <w:rsid w:val="00933860"/>
    <w:rsid w:val="009338A9"/>
    <w:rsid w:val="00933994"/>
    <w:rsid w:val="00933A69"/>
    <w:rsid w:val="00933AF6"/>
    <w:rsid w:val="00933B8E"/>
    <w:rsid w:val="00933C8C"/>
    <w:rsid w:val="0093400B"/>
    <w:rsid w:val="0093416C"/>
    <w:rsid w:val="00934178"/>
    <w:rsid w:val="00934193"/>
    <w:rsid w:val="009341A5"/>
    <w:rsid w:val="00934224"/>
    <w:rsid w:val="00934410"/>
    <w:rsid w:val="00934440"/>
    <w:rsid w:val="009344D9"/>
    <w:rsid w:val="00934541"/>
    <w:rsid w:val="00934660"/>
    <w:rsid w:val="009346A7"/>
    <w:rsid w:val="00934749"/>
    <w:rsid w:val="009347E7"/>
    <w:rsid w:val="0093497B"/>
    <w:rsid w:val="00934ABC"/>
    <w:rsid w:val="00934B44"/>
    <w:rsid w:val="00934BD2"/>
    <w:rsid w:val="00934C1C"/>
    <w:rsid w:val="00934C1E"/>
    <w:rsid w:val="00934C47"/>
    <w:rsid w:val="00934D0C"/>
    <w:rsid w:val="00934EC5"/>
    <w:rsid w:val="00934F01"/>
    <w:rsid w:val="00935020"/>
    <w:rsid w:val="00935057"/>
    <w:rsid w:val="009350BA"/>
    <w:rsid w:val="00935190"/>
    <w:rsid w:val="0093528C"/>
    <w:rsid w:val="0093530F"/>
    <w:rsid w:val="009354C8"/>
    <w:rsid w:val="00935524"/>
    <w:rsid w:val="0093556E"/>
    <w:rsid w:val="00935639"/>
    <w:rsid w:val="00935757"/>
    <w:rsid w:val="0093576F"/>
    <w:rsid w:val="00935780"/>
    <w:rsid w:val="0093589D"/>
    <w:rsid w:val="00935C16"/>
    <w:rsid w:val="00935C38"/>
    <w:rsid w:val="00935D4B"/>
    <w:rsid w:val="00935E0E"/>
    <w:rsid w:val="00935EC0"/>
    <w:rsid w:val="00935EC6"/>
    <w:rsid w:val="00935FD7"/>
    <w:rsid w:val="0093618C"/>
    <w:rsid w:val="009361F3"/>
    <w:rsid w:val="009362E0"/>
    <w:rsid w:val="009362E1"/>
    <w:rsid w:val="00936307"/>
    <w:rsid w:val="0093650F"/>
    <w:rsid w:val="009365F5"/>
    <w:rsid w:val="0093666B"/>
    <w:rsid w:val="009366C7"/>
    <w:rsid w:val="0093676C"/>
    <w:rsid w:val="0093680E"/>
    <w:rsid w:val="00936A02"/>
    <w:rsid w:val="00936A45"/>
    <w:rsid w:val="00936A86"/>
    <w:rsid w:val="00936B0A"/>
    <w:rsid w:val="00936C7C"/>
    <w:rsid w:val="00936CC7"/>
    <w:rsid w:val="00936F7F"/>
    <w:rsid w:val="00936FB5"/>
    <w:rsid w:val="00937074"/>
    <w:rsid w:val="0093719A"/>
    <w:rsid w:val="009371FE"/>
    <w:rsid w:val="0093737C"/>
    <w:rsid w:val="00937440"/>
    <w:rsid w:val="00937495"/>
    <w:rsid w:val="00937576"/>
    <w:rsid w:val="00937606"/>
    <w:rsid w:val="009376D9"/>
    <w:rsid w:val="00937990"/>
    <w:rsid w:val="00937A5D"/>
    <w:rsid w:val="00937A87"/>
    <w:rsid w:val="00937B35"/>
    <w:rsid w:val="00937BFB"/>
    <w:rsid w:val="00937C5B"/>
    <w:rsid w:val="00937CC5"/>
    <w:rsid w:val="00937D05"/>
    <w:rsid w:val="00937D91"/>
    <w:rsid w:val="00937EA8"/>
    <w:rsid w:val="00940035"/>
    <w:rsid w:val="009401E9"/>
    <w:rsid w:val="009401FB"/>
    <w:rsid w:val="0094023B"/>
    <w:rsid w:val="009402E0"/>
    <w:rsid w:val="009402FB"/>
    <w:rsid w:val="009402FD"/>
    <w:rsid w:val="0094031D"/>
    <w:rsid w:val="0094032C"/>
    <w:rsid w:val="00940336"/>
    <w:rsid w:val="00940405"/>
    <w:rsid w:val="009404DB"/>
    <w:rsid w:val="0094051B"/>
    <w:rsid w:val="00940568"/>
    <w:rsid w:val="009405A9"/>
    <w:rsid w:val="009405CE"/>
    <w:rsid w:val="009406A9"/>
    <w:rsid w:val="009406B9"/>
    <w:rsid w:val="0094073F"/>
    <w:rsid w:val="009407A4"/>
    <w:rsid w:val="009408C4"/>
    <w:rsid w:val="00940916"/>
    <w:rsid w:val="009409A1"/>
    <w:rsid w:val="009409D7"/>
    <w:rsid w:val="009409E4"/>
    <w:rsid w:val="00940A78"/>
    <w:rsid w:val="00940B02"/>
    <w:rsid w:val="00940DF0"/>
    <w:rsid w:val="00940EFE"/>
    <w:rsid w:val="00940F3E"/>
    <w:rsid w:val="0094127B"/>
    <w:rsid w:val="00941356"/>
    <w:rsid w:val="0094143C"/>
    <w:rsid w:val="00941460"/>
    <w:rsid w:val="00941626"/>
    <w:rsid w:val="00941802"/>
    <w:rsid w:val="00941822"/>
    <w:rsid w:val="00941899"/>
    <w:rsid w:val="009418AD"/>
    <w:rsid w:val="0094198E"/>
    <w:rsid w:val="009419DD"/>
    <w:rsid w:val="00941A16"/>
    <w:rsid w:val="00941A18"/>
    <w:rsid w:val="00941AB9"/>
    <w:rsid w:val="00941B05"/>
    <w:rsid w:val="00941B74"/>
    <w:rsid w:val="00941C61"/>
    <w:rsid w:val="00941C67"/>
    <w:rsid w:val="00941CE6"/>
    <w:rsid w:val="00941CEE"/>
    <w:rsid w:val="00941D91"/>
    <w:rsid w:val="00941E09"/>
    <w:rsid w:val="00941E20"/>
    <w:rsid w:val="00941E5E"/>
    <w:rsid w:val="00941EA7"/>
    <w:rsid w:val="00941F81"/>
    <w:rsid w:val="00941FD3"/>
    <w:rsid w:val="009420D9"/>
    <w:rsid w:val="009420E8"/>
    <w:rsid w:val="009421A3"/>
    <w:rsid w:val="009423C0"/>
    <w:rsid w:val="00942418"/>
    <w:rsid w:val="009424D6"/>
    <w:rsid w:val="00942516"/>
    <w:rsid w:val="009425EB"/>
    <w:rsid w:val="0094261A"/>
    <w:rsid w:val="0094265A"/>
    <w:rsid w:val="00942673"/>
    <w:rsid w:val="0094268A"/>
    <w:rsid w:val="0094273B"/>
    <w:rsid w:val="00942798"/>
    <w:rsid w:val="00942850"/>
    <w:rsid w:val="00942855"/>
    <w:rsid w:val="0094286C"/>
    <w:rsid w:val="0094287F"/>
    <w:rsid w:val="0094296F"/>
    <w:rsid w:val="009429C3"/>
    <w:rsid w:val="00942A33"/>
    <w:rsid w:val="00942AFF"/>
    <w:rsid w:val="00942C6B"/>
    <w:rsid w:val="00942CE1"/>
    <w:rsid w:val="00942D88"/>
    <w:rsid w:val="00942F81"/>
    <w:rsid w:val="00942FAB"/>
    <w:rsid w:val="00942FE0"/>
    <w:rsid w:val="00943050"/>
    <w:rsid w:val="00943060"/>
    <w:rsid w:val="009430F4"/>
    <w:rsid w:val="00943174"/>
    <w:rsid w:val="0094351E"/>
    <w:rsid w:val="0094354D"/>
    <w:rsid w:val="009435F8"/>
    <w:rsid w:val="00943755"/>
    <w:rsid w:val="00943762"/>
    <w:rsid w:val="009438C0"/>
    <w:rsid w:val="009438D7"/>
    <w:rsid w:val="00943997"/>
    <w:rsid w:val="009439AF"/>
    <w:rsid w:val="00943A3A"/>
    <w:rsid w:val="00943A3E"/>
    <w:rsid w:val="00943AB2"/>
    <w:rsid w:val="00943AC8"/>
    <w:rsid w:val="00943AFB"/>
    <w:rsid w:val="00943BBA"/>
    <w:rsid w:val="00943D5F"/>
    <w:rsid w:val="00943F9C"/>
    <w:rsid w:val="00943FCD"/>
    <w:rsid w:val="00943FED"/>
    <w:rsid w:val="0094400F"/>
    <w:rsid w:val="009440B9"/>
    <w:rsid w:val="009441C6"/>
    <w:rsid w:val="009442D9"/>
    <w:rsid w:val="009443C3"/>
    <w:rsid w:val="009445C7"/>
    <w:rsid w:val="00944620"/>
    <w:rsid w:val="00944684"/>
    <w:rsid w:val="0094479E"/>
    <w:rsid w:val="0094484D"/>
    <w:rsid w:val="009448A4"/>
    <w:rsid w:val="0094495F"/>
    <w:rsid w:val="00944A77"/>
    <w:rsid w:val="00944B31"/>
    <w:rsid w:val="00944BD9"/>
    <w:rsid w:val="00944CE5"/>
    <w:rsid w:val="00944D04"/>
    <w:rsid w:val="00944D5E"/>
    <w:rsid w:val="00944E6C"/>
    <w:rsid w:val="0094507C"/>
    <w:rsid w:val="009450F0"/>
    <w:rsid w:val="00945148"/>
    <w:rsid w:val="00945168"/>
    <w:rsid w:val="009451F9"/>
    <w:rsid w:val="009451FD"/>
    <w:rsid w:val="00945213"/>
    <w:rsid w:val="0094522F"/>
    <w:rsid w:val="00945254"/>
    <w:rsid w:val="00945368"/>
    <w:rsid w:val="0094553E"/>
    <w:rsid w:val="009455F6"/>
    <w:rsid w:val="00945685"/>
    <w:rsid w:val="00945695"/>
    <w:rsid w:val="009456F5"/>
    <w:rsid w:val="0094570D"/>
    <w:rsid w:val="009457BC"/>
    <w:rsid w:val="0094580B"/>
    <w:rsid w:val="009458D4"/>
    <w:rsid w:val="009458EB"/>
    <w:rsid w:val="00945961"/>
    <w:rsid w:val="009459DA"/>
    <w:rsid w:val="00945A4C"/>
    <w:rsid w:val="00945A7D"/>
    <w:rsid w:val="00945C68"/>
    <w:rsid w:val="00945D7C"/>
    <w:rsid w:val="00945E01"/>
    <w:rsid w:val="00945E2E"/>
    <w:rsid w:val="00945E80"/>
    <w:rsid w:val="00945EF9"/>
    <w:rsid w:val="00945FD8"/>
    <w:rsid w:val="00946108"/>
    <w:rsid w:val="0094613E"/>
    <w:rsid w:val="00946192"/>
    <w:rsid w:val="009461E7"/>
    <w:rsid w:val="00946293"/>
    <w:rsid w:val="00946298"/>
    <w:rsid w:val="0094659E"/>
    <w:rsid w:val="009466A8"/>
    <w:rsid w:val="009466FB"/>
    <w:rsid w:val="009467AB"/>
    <w:rsid w:val="009467BB"/>
    <w:rsid w:val="009467C9"/>
    <w:rsid w:val="00946810"/>
    <w:rsid w:val="009468AB"/>
    <w:rsid w:val="009468E2"/>
    <w:rsid w:val="009468EC"/>
    <w:rsid w:val="00946B44"/>
    <w:rsid w:val="00946BF7"/>
    <w:rsid w:val="00946C38"/>
    <w:rsid w:val="00946D75"/>
    <w:rsid w:val="00946F1D"/>
    <w:rsid w:val="00946F75"/>
    <w:rsid w:val="00946F82"/>
    <w:rsid w:val="00946F84"/>
    <w:rsid w:val="00946FD4"/>
    <w:rsid w:val="00946FE9"/>
    <w:rsid w:val="0094706B"/>
    <w:rsid w:val="00947095"/>
    <w:rsid w:val="009471B0"/>
    <w:rsid w:val="0094722D"/>
    <w:rsid w:val="009472E1"/>
    <w:rsid w:val="0094730C"/>
    <w:rsid w:val="0094732B"/>
    <w:rsid w:val="0094736B"/>
    <w:rsid w:val="00947436"/>
    <w:rsid w:val="0094745F"/>
    <w:rsid w:val="00947537"/>
    <w:rsid w:val="0094775C"/>
    <w:rsid w:val="00947784"/>
    <w:rsid w:val="009478F8"/>
    <w:rsid w:val="00947925"/>
    <w:rsid w:val="00947BBB"/>
    <w:rsid w:val="00947C26"/>
    <w:rsid w:val="00947CB4"/>
    <w:rsid w:val="00947CC2"/>
    <w:rsid w:val="00947E57"/>
    <w:rsid w:val="00947F13"/>
    <w:rsid w:val="0095025D"/>
    <w:rsid w:val="009502C6"/>
    <w:rsid w:val="009502D5"/>
    <w:rsid w:val="009502F4"/>
    <w:rsid w:val="00950321"/>
    <w:rsid w:val="0095040F"/>
    <w:rsid w:val="00950509"/>
    <w:rsid w:val="0095057C"/>
    <w:rsid w:val="009506F2"/>
    <w:rsid w:val="0095072D"/>
    <w:rsid w:val="0095073B"/>
    <w:rsid w:val="0095073C"/>
    <w:rsid w:val="0095084B"/>
    <w:rsid w:val="009509A4"/>
    <w:rsid w:val="009509A5"/>
    <w:rsid w:val="00950AC8"/>
    <w:rsid w:val="00950B73"/>
    <w:rsid w:val="00950D38"/>
    <w:rsid w:val="00950D9E"/>
    <w:rsid w:val="00950DC3"/>
    <w:rsid w:val="00950ED4"/>
    <w:rsid w:val="0095108A"/>
    <w:rsid w:val="009510AB"/>
    <w:rsid w:val="009510CD"/>
    <w:rsid w:val="00951163"/>
    <w:rsid w:val="0095137E"/>
    <w:rsid w:val="00951491"/>
    <w:rsid w:val="009515BC"/>
    <w:rsid w:val="0095160C"/>
    <w:rsid w:val="0095175E"/>
    <w:rsid w:val="00951767"/>
    <w:rsid w:val="00951B41"/>
    <w:rsid w:val="00951B86"/>
    <w:rsid w:val="00951CBC"/>
    <w:rsid w:val="0095222A"/>
    <w:rsid w:val="00952241"/>
    <w:rsid w:val="009522DB"/>
    <w:rsid w:val="0095243D"/>
    <w:rsid w:val="009524AC"/>
    <w:rsid w:val="0095251D"/>
    <w:rsid w:val="009526AA"/>
    <w:rsid w:val="0095280D"/>
    <w:rsid w:val="0095286F"/>
    <w:rsid w:val="009528AF"/>
    <w:rsid w:val="009529A0"/>
    <w:rsid w:val="00952A53"/>
    <w:rsid w:val="00952ABE"/>
    <w:rsid w:val="00952AF2"/>
    <w:rsid w:val="00952C81"/>
    <w:rsid w:val="00952D1A"/>
    <w:rsid w:val="00952DF6"/>
    <w:rsid w:val="00952E7C"/>
    <w:rsid w:val="00952EAD"/>
    <w:rsid w:val="00952F0D"/>
    <w:rsid w:val="009530DD"/>
    <w:rsid w:val="00953182"/>
    <w:rsid w:val="009531F1"/>
    <w:rsid w:val="00953273"/>
    <w:rsid w:val="00953342"/>
    <w:rsid w:val="0095348A"/>
    <w:rsid w:val="009534CE"/>
    <w:rsid w:val="009534D7"/>
    <w:rsid w:val="00953656"/>
    <w:rsid w:val="009536A1"/>
    <w:rsid w:val="00953775"/>
    <w:rsid w:val="009537A3"/>
    <w:rsid w:val="009537F0"/>
    <w:rsid w:val="00953903"/>
    <w:rsid w:val="00953AD1"/>
    <w:rsid w:val="00953B64"/>
    <w:rsid w:val="00953BE7"/>
    <w:rsid w:val="00953CDC"/>
    <w:rsid w:val="00953CEF"/>
    <w:rsid w:val="00953D34"/>
    <w:rsid w:val="009540C3"/>
    <w:rsid w:val="009541CC"/>
    <w:rsid w:val="009541E9"/>
    <w:rsid w:val="009541FE"/>
    <w:rsid w:val="00954226"/>
    <w:rsid w:val="0095433C"/>
    <w:rsid w:val="009543D4"/>
    <w:rsid w:val="00954423"/>
    <w:rsid w:val="0095449B"/>
    <w:rsid w:val="009544E8"/>
    <w:rsid w:val="00954725"/>
    <w:rsid w:val="009547C6"/>
    <w:rsid w:val="009547DA"/>
    <w:rsid w:val="009548B5"/>
    <w:rsid w:val="00954ABF"/>
    <w:rsid w:val="00954AD1"/>
    <w:rsid w:val="00954B1A"/>
    <w:rsid w:val="00954B32"/>
    <w:rsid w:val="00954B4B"/>
    <w:rsid w:val="00954E23"/>
    <w:rsid w:val="00954EFA"/>
    <w:rsid w:val="00954FB7"/>
    <w:rsid w:val="00955097"/>
    <w:rsid w:val="009551D0"/>
    <w:rsid w:val="0095521B"/>
    <w:rsid w:val="0095521F"/>
    <w:rsid w:val="00955241"/>
    <w:rsid w:val="00955365"/>
    <w:rsid w:val="009553A2"/>
    <w:rsid w:val="00955466"/>
    <w:rsid w:val="009554B0"/>
    <w:rsid w:val="009554B2"/>
    <w:rsid w:val="009555A0"/>
    <w:rsid w:val="0095583E"/>
    <w:rsid w:val="0095585A"/>
    <w:rsid w:val="00955A3B"/>
    <w:rsid w:val="00955BBF"/>
    <w:rsid w:val="00955DD9"/>
    <w:rsid w:val="00955EBE"/>
    <w:rsid w:val="00955EF2"/>
    <w:rsid w:val="00956106"/>
    <w:rsid w:val="00956108"/>
    <w:rsid w:val="00956166"/>
    <w:rsid w:val="00956273"/>
    <w:rsid w:val="00956355"/>
    <w:rsid w:val="0095635C"/>
    <w:rsid w:val="009563D8"/>
    <w:rsid w:val="00956429"/>
    <w:rsid w:val="00956493"/>
    <w:rsid w:val="00956533"/>
    <w:rsid w:val="00956867"/>
    <w:rsid w:val="00956919"/>
    <w:rsid w:val="00956A32"/>
    <w:rsid w:val="00956B10"/>
    <w:rsid w:val="00956B47"/>
    <w:rsid w:val="00956B50"/>
    <w:rsid w:val="00956C01"/>
    <w:rsid w:val="00956CDA"/>
    <w:rsid w:val="00956CE4"/>
    <w:rsid w:val="00956DE4"/>
    <w:rsid w:val="00956EB0"/>
    <w:rsid w:val="00956EC2"/>
    <w:rsid w:val="00956EE0"/>
    <w:rsid w:val="00957275"/>
    <w:rsid w:val="00957297"/>
    <w:rsid w:val="00957344"/>
    <w:rsid w:val="00957386"/>
    <w:rsid w:val="0095745B"/>
    <w:rsid w:val="0095759B"/>
    <w:rsid w:val="009576DE"/>
    <w:rsid w:val="009577EA"/>
    <w:rsid w:val="00957C6A"/>
    <w:rsid w:val="00957FB7"/>
    <w:rsid w:val="009600A1"/>
    <w:rsid w:val="0096013D"/>
    <w:rsid w:val="0096017B"/>
    <w:rsid w:val="0096017D"/>
    <w:rsid w:val="0096027C"/>
    <w:rsid w:val="00960282"/>
    <w:rsid w:val="00960503"/>
    <w:rsid w:val="009606F2"/>
    <w:rsid w:val="00960847"/>
    <w:rsid w:val="00960901"/>
    <w:rsid w:val="00960995"/>
    <w:rsid w:val="00960AAA"/>
    <w:rsid w:val="00960B44"/>
    <w:rsid w:val="00960D01"/>
    <w:rsid w:val="00960EA7"/>
    <w:rsid w:val="00960EF8"/>
    <w:rsid w:val="00960F1B"/>
    <w:rsid w:val="009611CB"/>
    <w:rsid w:val="009611F1"/>
    <w:rsid w:val="009613F7"/>
    <w:rsid w:val="00961434"/>
    <w:rsid w:val="00961468"/>
    <w:rsid w:val="009614E8"/>
    <w:rsid w:val="009614F3"/>
    <w:rsid w:val="00961530"/>
    <w:rsid w:val="00961605"/>
    <w:rsid w:val="009617BD"/>
    <w:rsid w:val="0096185F"/>
    <w:rsid w:val="00961913"/>
    <w:rsid w:val="009619E9"/>
    <w:rsid w:val="00961A2C"/>
    <w:rsid w:val="00961B5C"/>
    <w:rsid w:val="00961B8E"/>
    <w:rsid w:val="00961C38"/>
    <w:rsid w:val="00961CDA"/>
    <w:rsid w:val="00961D6F"/>
    <w:rsid w:val="00961DEB"/>
    <w:rsid w:val="00961E17"/>
    <w:rsid w:val="00961E18"/>
    <w:rsid w:val="00961EC9"/>
    <w:rsid w:val="00961EE0"/>
    <w:rsid w:val="00961F20"/>
    <w:rsid w:val="00961F32"/>
    <w:rsid w:val="0096200A"/>
    <w:rsid w:val="0096212D"/>
    <w:rsid w:val="00962162"/>
    <w:rsid w:val="00962191"/>
    <w:rsid w:val="009622EA"/>
    <w:rsid w:val="009623D4"/>
    <w:rsid w:val="0096241A"/>
    <w:rsid w:val="00962442"/>
    <w:rsid w:val="0096262B"/>
    <w:rsid w:val="00962635"/>
    <w:rsid w:val="009626EE"/>
    <w:rsid w:val="0096276B"/>
    <w:rsid w:val="0096276F"/>
    <w:rsid w:val="00962789"/>
    <w:rsid w:val="009627F0"/>
    <w:rsid w:val="00962867"/>
    <w:rsid w:val="00962A6F"/>
    <w:rsid w:val="00962A8C"/>
    <w:rsid w:val="00962E02"/>
    <w:rsid w:val="00962F29"/>
    <w:rsid w:val="009630F4"/>
    <w:rsid w:val="0096320F"/>
    <w:rsid w:val="0096339F"/>
    <w:rsid w:val="009633D9"/>
    <w:rsid w:val="0096340A"/>
    <w:rsid w:val="00963490"/>
    <w:rsid w:val="009636D1"/>
    <w:rsid w:val="0096372B"/>
    <w:rsid w:val="009638F9"/>
    <w:rsid w:val="0096395E"/>
    <w:rsid w:val="009639FF"/>
    <w:rsid w:val="00963B76"/>
    <w:rsid w:val="00963BC0"/>
    <w:rsid w:val="00963C38"/>
    <w:rsid w:val="00963C4E"/>
    <w:rsid w:val="00963CF4"/>
    <w:rsid w:val="00963D93"/>
    <w:rsid w:val="00963DB8"/>
    <w:rsid w:val="00963E7A"/>
    <w:rsid w:val="00963E99"/>
    <w:rsid w:val="00963F37"/>
    <w:rsid w:val="0096404E"/>
    <w:rsid w:val="0096407A"/>
    <w:rsid w:val="00964108"/>
    <w:rsid w:val="00964126"/>
    <w:rsid w:val="009641D4"/>
    <w:rsid w:val="009641EE"/>
    <w:rsid w:val="00964265"/>
    <w:rsid w:val="009642F2"/>
    <w:rsid w:val="009642FE"/>
    <w:rsid w:val="0096448A"/>
    <w:rsid w:val="00964537"/>
    <w:rsid w:val="00964596"/>
    <w:rsid w:val="00964601"/>
    <w:rsid w:val="00964648"/>
    <w:rsid w:val="0096470E"/>
    <w:rsid w:val="009647FE"/>
    <w:rsid w:val="009648AC"/>
    <w:rsid w:val="009649D0"/>
    <w:rsid w:val="009649E8"/>
    <w:rsid w:val="009649FD"/>
    <w:rsid w:val="00964A32"/>
    <w:rsid w:val="00964BCE"/>
    <w:rsid w:val="00964CE9"/>
    <w:rsid w:val="00964D89"/>
    <w:rsid w:val="00964DBD"/>
    <w:rsid w:val="00964EF2"/>
    <w:rsid w:val="00964F50"/>
    <w:rsid w:val="0096502D"/>
    <w:rsid w:val="0096511B"/>
    <w:rsid w:val="0096512A"/>
    <w:rsid w:val="0096514F"/>
    <w:rsid w:val="00965196"/>
    <w:rsid w:val="009651D1"/>
    <w:rsid w:val="009651D9"/>
    <w:rsid w:val="009651FE"/>
    <w:rsid w:val="00965221"/>
    <w:rsid w:val="009653C5"/>
    <w:rsid w:val="00965415"/>
    <w:rsid w:val="009654F5"/>
    <w:rsid w:val="009656F1"/>
    <w:rsid w:val="00965861"/>
    <w:rsid w:val="009659C6"/>
    <w:rsid w:val="009659DA"/>
    <w:rsid w:val="00965ACB"/>
    <w:rsid w:val="00965DD1"/>
    <w:rsid w:val="00965E32"/>
    <w:rsid w:val="00965EA4"/>
    <w:rsid w:val="00965FA8"/>
    <w:rsid w:val="009661BA"/>
    <w:rsid w:val="009663A9"/>
    <w:rsid w:val="009664D2"/>
    <w:rsid w:val="009665C0"/>
    <w:rsid w:val="009666DC"/>
    <w:rsid w:val="00966720"/>
    <w:rsid w:val="00966736"/>
    <w:rsid w:val="00966827"/>
    <w:rsid w:val="00966863"/>
    <w:rsid w:val="00966897"/>
    <w:rsid w:val="009668EA"/>
    <w:rsid w:val="00966B04"/>
    <w:rsid w:val="00966C30"/>
    <w:rsid w:val="00966C6F"/>
    <w:rsid w:val="00966C95"/>
    <w:rsid w:val="00966CAC"/>
    <w:rsid w:val="00966DF8"/>
    <w:rsid w:val="00966EA7"/>
    <w:rsid w:val="00966EC4"/>
    <w:rsid w:val="00966F23"/>
    <w:rsid w:val="00966F3C"/>
    <w:rsid w:val="0096701E"/>
    <w:rsid w:val="0096715E"/>
    <w:rsid w:val="00967210"/>
    <w:rsid w:val="00967265"/>
    <w:rsid w:val="0096754C"/>
    <w:rsid w:val="0096786E"/>
    <w:rsid w:val="00967944"/>
    <w:rsid w:val="00967B4A"/>
    <w:rsid w:val="00967BD6"/>
    <w:rsid w:val="00967BDD"/>
    <w:rsid w:val="00967BF1"/>
    <w:rsid w:val="00967C0A"/>
    <w:rsid w:val="00967CD5"/>
    <w:rsid w:val="00967D0E"/>
    <w:rsid w:val="00967DDC"/>
    <w:rsid w:val="00967E62"/>
    <w:rsid w:val="00967F8F"/>
    <w:rsid w:val="009700A9"/>
    <w:rsid w:val="009700D9"/>
    <w:rsid w:val="00970122"/>
    <w:rsid w:val="00970187"/>
    <w:rsid w:val="00970192"/>
    <w:rsid w:val="009701E4"/>
    <w:rsid w:val="009702A7"/>
    <w:rsid w:val="009702FA"/>
    <w:rsid w:val="00970300"/>
    <w:rsid w:val="00970382"/>
    <w:rsid w:val="00970440"/>
    <w:rsid w:val="00970459"/>
    <w:rsid w:val="00970464"/>
    <w:rsid w:val="0097050D"/>
    <w:rsid w:val="009706BA"/>
    <w:rsid w:val="009706F8"/>
    <w:rsid w:val="0097082A"/>
    <w:rsid w:val="009708F0"/>
    <w:rsid w:val="009709DB"/>
    <w:rsid w:val="00970ABE"/>
    <w:rsid w:val="00970B0F"/>
    <w:rsid w:val="00970B3F"/>
    <w:rsid w:val="00970BAB"/>
    <w:rsid w:val="00970C0F"/>
    <w:rsid w:val="00970DF3"/>
    <w:rsid w:val="00970E82"/>
    <w:rsid w:val="00970FDA"/>
    <w:rsid w:val="0097111E"/>
    <w:rsid w:val="00971138"/>
    <w:rsid w:val="0097130E"/>
    <w:rsid w:val="0097145E"/>
    <w:rsid w:val="009714C1"/>
    <w:rsid w:val="00971549"/>
    <w:rsid w:val="0097162A"/>
    <w:rsid w:val="00971658"/>
    <w:rsid w:val="00971888"/>
    <w:rsid w:val="009718AC"/>
    <w:rsid w:val="00971922"/>
    <w:rsid w:val="009719D9"/>
    <w:rsid w:val="00971A0E"/>
    <w:rsid w:val="00971A8B"/>
    <w:rsid w:val="00971BBE"/>
    <w:rsid w:val="00971C2D"/>
    <w:rsid w:val="00971CC3"/>
    <w:rsid w:val="00971DDF"/>
    <w:rsid w:val="00971DF0"/>
    <w:rsid w:val="009720E0"/>
    <w:rsid w:val="00972284"/>
    <w:rsid w:val="00972328"/>
    <w:rsid w:val="0097237F"/>
    <w:rsid w:val="00972381"/>
    <w:rsid w:val="00972382"/>
    <w:rsid w:val="009723C0"/>
    <w:rsid w:val="009723C8"/>
    <w:rsid w:val="009723EA"/>
    <w:rsid w:val="00972586"/>
    <w:rsid w:val="00972665"/>
    <w:rsid w:val="009726BB"/>
    <w:rsid w:val="009727CB"/>
    <w:rsid w:val="009727D6"/>
    <w:rsid w:val="00972801"/>
    <w:rsid w:val="00972825"/>
    <w:rsid w:val="00972830"/>
    <w:rsid w:val="009728D4"/>
    <w:rsid w:val="0097290F"/>
    <w:rsid w:val="00972AAD"/>
    <w:rsid w:val="00972AC5"/>
    <w:rsid w:val="00972B42"/>
    <w:rsid w:val="00972BCF"/>
    <w:rsid w:val="00972BDE"/>
    <w:rsid w:val="00972C19"/>
    <w:rsid w:val="00972DAE"/>
    <w:rsid w:val="00972DE4"/>
    <w:rsid w:val="00972F2A"/>
    <w:rsid w:val="00973046"/>
    <w:rsid w:val="009730D6"/>
    <w:rsid w:val="0097311E"/>
    <w:rsid w:val="00973190"/>
    <w:rsid w:val="00973240"/>
    <w:rsid w:val="009732A5"/>
    <w:rsid w:val="0097331F"/>
    <w:rsid w:val="00973376"/>
    <w:rsid w:val="0097346E"/>
    <w:rsid w:val="00973571"/>
    <w:rsid w:val="009735AB"/>
    <w:rsid w:val="00973609"/>
    <w:rsid w:val="00973627"/>
    <w:rsid w:val="009736AD"/>
    <w:rsid w:val="009736EB"/>
    <w:rsid w:val="00973711"/>
    <w:rsid w:val="00973724"/>
    <w:rsid w:val="009739B8"/>
    <w:rsid w:val="009739EB"/>
    <w:rsid w:val="00973AB9"/>
    <w:rsid w:val="00973B7A"/>
    <w:rsid w:val="00973B88"/>
    <w:rsid w:val="00973D9D"/>
    <w:rsid w:val="00973DA8"/>
    <w:rsid w:val="00973DD4"/>
    <w:rsid w:val="00973DED"/>
    <w:rsid w:val="00973EF2"/>
    <w:rsid w:val="00973F6D"/>
    <w:rsid w:val="0097412C"/>
    <w:rsid w:val="0097414F"/>
    <w:rsid w:val="009742C9"/>
    <w:rsid w:val="009743FF"/>
    <w:rsid w:val="009745CE"/>
    <w:rsid w:val="00974602"/>
    <w:rsid w:val="00974665"/>
    <w:rsid w:val="0097473C"/>
    <w:rsid w:val="00974868"/>
    <w:rsid w:val="009748A7"/>
    <w:rsid w:val="009748F3"/>
    <w:rsid w:val="00974972"/>
    <w:rsid w:val="00974997"/>
    <w:rsid w:val="00974A41"/>
    <w:rsid w:val="00974BF6"/>
    <w:rsid w:val="00974C0C"/>
    <w:rsid w:val="00974C86"/>
    <w:rsid w:val="00974CDD"/>
    <w:rsid w:val="00974CE6"/>
    <w:rsid w:val="00974DFE"/>
    <w:rsid w:val="00974E96"/>
    <w:rsid w:val="00975126"/>
    <w:rsid w:val="00975210"/>
    <w:rsid w:val="009752C1"/>
    <w:rsid w:val="00975646"/>
    <w:rsid w:val="00975663"/>
    <w:rsid w:val="00975796"/>
    <w:rsid w:val="009757D9"/>
    <w:rsid w:val="009757DA"/>
    <w:rsid w:val="0097592E"/>
    <w:rsid w:val="00975991"/>
    <w:rsid w:val="00975C35"/>
    <w:rsid w:val="00975C3A"/>
    <w:rsid w:val="00975CB1"/>
    <w:rsid w:val="00975D96"/>
    <w:rsid w:val="00975D9A"/>
    <w:rsid w:val="00975DA3"/>
    <w:rsid w:val="00975DFC"/>
    <w:rsid w:val="00975E5F"/>
    <w:rsid w:val="00975F5D"/>
    <w:rsid w:val="00975FA1"/>
    <w:rsid w:val="0097607F"/>
    <w:rsid w:val="00976228"/>
    <w:rsid w:val="0097625D"/>
    <w:rsid w:val="0097634F"/>
    <w:rsid w:val="0097638E"/>
    <w:rsid w:val="00976510"/>
    <w:rsid w:val="009767A0"/>
    <w:rsid w:val="009767B5"/>
    <w:rsid w:val="009767DD"/>
    <w:rsid w:val="00976907"/>
    <w:rsid w:val="00976929"/>
    <w:rsid w:val="0097692C"/>
    <w:rsid w:val="009769A3"/>
    <w:rsid w:val="00976B58"/>
    <w:rsid w:val="00976B99"/>
    <w:rsid w:val="00976C8D"/>
    <w:rsid w:val="00976C99"/>
    <w:rsid w:val="00976CE8"/>
    <w:rsid w:val="00976D07"/>
    <w:rsid w:val="00976DE9"/>
    <w:rsid w:val="00977027"/>
    <w:rsid w:val="0097703E"/>
    <w:rsid w:val="00977201"/>
    <w:rsid w:val="0097722A"/>
    <w:rsid w:val="009773A9"/>
    <w:rsid w:val="00977404"/>
    <w:rsid w:val="00977424"/>
    <w:rsid w:val="00977450"/>
    <w:rsid w:val="009774AD"/>
    <w:rsid w:val="009774F2"/>
    <w:rsid w:val="00977549"/>
    <w:rsid w:val="0097756F"/>
    <w:rsid w:val="00977669"/>
    <w:rsid w:val="00977831"/>
    <w:rsid w:val="009779F7"/>
    <w:rsid w:val="00977ACA"/>
    <w:rsid w:val="00977B0A"/>
    <w:rsid w:val="00977B30"/>
    <w:rsid w:val="00977C1B"/>
    <w:rsid w:val="00977C58"/>
    <w:rsid w:val="00977CB9"/>
    <w:rsid w:val="00977E62"/>
    <w:rsid w:val="00977E75"/>
    <w:rsid w:val="00977FA2"/>
    <w:rsid w:val="00980039"/>
    <w:rsid w:val="0098023E"/>
    <w:rsid w:val="009805B2"/>
    <w:rsid w:val="009805BB"/>
    <w:rsid w:val="009805E5"/>
    <w:rsid w:val="009805F8"/>
    <w:rsid w:val="00980663"/>
    <w:rsid w:val="0098089A"/>
    <w:rsid w:val="00980917"/>
    <w:rsid w:val="00980A6D"/>
    <w:rsid w:val="00980A85"/>
    <w:rsid w:val="00980A97"/>
    <w:rsid w:val="00980ABF"/>
    <w:rsid w:val="00980B16"/>
    <w:rsid w:val="00980B6A"/>
    <w:rsid w:val="00980B7D"/>
    <w:rsid w:val="00980DDD"/>
    <w:rsid w:val="00980DF6"/>
    <w:rsid w:val="00980E32"/>
    <w:rsid w:val="00980E4E"/>
    <w:rsid w:val="00980F17"/>
    <w:rsid w:val="00981090"/>
    <w:rsid w:val="009810A8"/>
    <w:rsid w:val="009810E4"/>
    <w:rsid w:val="00981171"/>
    <w:rsid w:val="009811B4"/>
    <w:rsid w:val="00981223"/>
    <w:rsid w:val="0098122A"/>
    <w:rsid w:val="00981352"/>
    <w:rsid w:val="00981458"/>
    <w:rsid w:val="009814C9"/>
    <w:rsid w:val="00981609"/>
    <w:rsid w:val="00981685"/>
    <w:rsid w:val="00981822"/>
    <w:rsid w:val="009819F4"/>
    <w:rsid w:val="009819FA"/>
    <w:rsid w:val="00981B15"/>
    <w:rsid w:val="00981C8D"/>
    <w:rsid w:val="00981D7D"/>
    <w:rsid w:val="00981DA0"/>
    <w:rsid w:val="00981DDB"/>
    <w:rsid w:val="00981DFD"/>
    <w:rsid w:val="00981E82"/>
    <w:rsid w:val="00981E97"/>
    <w:rsid w:val="00981EB2"/>
    <w:rsid w:val="00981EDB"/>
    <w:rsid w:val="00981FDA"/>
    <w:rsid w:val="0098208A"/>
    <w:rsid w:val="00982117"/>
    <w:rsid w:val="00982145"/>
    <w:rsid w:val="009821A5"/>
    <w:rsid w:val="00982232"/>
    <w:rsid w:val="00982257"/>
    <w:rsid w:val="009822C4"/>
    <w:rsid w:val="009822EE"/>
    <w:rsid w:val="00982328"/>
    <w:rsid w:val="009823AF"/>
    <w:rsid w:val="00982402"/>
    <w:rsid w:val="0098242B"/>
    <w:rsid w:val="009825A6"/>
    <w:rsid w:val="009825D7"/>
    <w:rsid w:val="00982622"/>
    <w:rsid w:val="0098264B"/>
    <w:rsid w:val="00982671"/>
    <w:rsid w:val="00982721"/>
    <w:rsid w:val="0098273E"/>
    <w:rsid w:val="00982747"/>
    <w:rsid w:val="009828A9"/>
    <w:rsid w:val="009829CD"/>
    <w:rsid w:val="00982A6D"/>
    <w:rsid w:val="00982AB2"/>
    <w:rsid w:val="00982ABE"/>
    <w:rsid w:val="00982AEE"/>
    <w:rsid w:val="00982CF8"/>
    <w:rsid w:val="00982D60"/>
    <w:rsid w:val="00982DD3"/>
    <w:rsid w:val="00982DDE"/>
    <w:rsid w:val="0098307E"/>
    <w:rsid w:val="0098309C"/>
    <w:rsid w:val="0098316E"/>
    <w:rsid w:val="009832B4"/>
    <w:rsid w:val="009832E0"/>
    <w:rsid w:val="00983449"/>
    <w:rsid w:val="009835A6"/>
    <w:rsid w:val="00983632"/>
    <w:rsid w:val="0098369F"/>
    <w:rsid w:val="00983725"/>
    <w:rsid w:val="0098377C"/>
    <w:rsid w:val="0098377D"/>
    <w:rsid w:val="00983829"/>
    <w:rsid w:val="009838A5"/>
    <w:rsid w:val="0098390B"/>
    <w:rsid w:val="00983A6F"/>
    <w:rsid w:val="00983AC4"/>
    <w:rsid w:val="00983B8D"/>
    <w:rsid w:val="00983C1E"/>
    <w:rsid w:val="00983D16"/>
    <w:rsid w:val="00983DE8"/>
    <w:rsid w:val="00983E96"/>
    <w:rsid w:val="00983EE7"/>
    <w:rsid w:val="00983EEC"/>
    <w:rsid w:val="0098400A"/>
    <w:rsid w:val="0098410E"/>
    <w:rsid w:val="0098422F"/>
    <w:rsid w:val="00984233"/>
    <w:rsid w:val="009842D4"/>
    <w:rsid w:val="009842D6"/>
    <w:rsid w:val="00984310"/>
    <w:rsid w:val="009844A0"/>
    <w:rsid w:val="00984560"/>
    <w:rsid w:val="009845D7"/>
    <w:rsid w:val="00984626"/>
    <w:rsid w:val="0098464C"/>
    <w:rsid w:val="00984708"/>
    <w:rsid w:val="00984B30"/>
    <w:rsid w:val="00984BD9"/>
    <w:rsid w:val="00984D0B"/>
    <w:rsid w:val="00984D1F"/>
    <w:rsid w:val="00984E9B"/>
    <w:rsid w:val="00984F2F"/>
    <w:rsid w:val="00984F6D"/>
    <w:rsid w:val="0098503F"/>
    <w:rsid w:val="00985059"/>
    <w:rsid w:val="00985280"/>
    <w:rsid w:val="00985316"/>
    <w:rsid w:val="00985382"/>
    <w:rsid w:val="00985386"/>
    <w:rsid w:val="00985451"/>
    <w:rsid w:val="0098558B"/>
    <w:rsid w:val="009855EB"/>
    <w:rsid w:val="0098562F"/>
    <w:rsid w:val="0098565B"/>
    <w:rsid w:val="0098575F"/>
    <w:rsid w:val="009857DF"/>
    <w:rsid w:val="0098585D"/>
    <w:rsid w:val="009858E4"/>
    <w:rsid w:val="00985943"/>
    <w:rsid w:val="009859C7"/>
    <w:rsid w:val="00985A44"/>
    <w:rsid w:val="00985AF2"/>
    <w:rsid w:val="00985B09"/>
    <w:rsid w:val="00985C5D"/>
    <w:rsid w:val="00985C61"/>
    <w:rsid w:val="00985D50"/>
    <w:rsid w:val="00985D7D"/>
    <w:rsid w:val="00985E04"/>
    <w:rsid w:val="00985E68"/>
    <w:rsid w:val="00985F15"/>
    <w:rsid w:val="00985FE7"/>
    <w:rsid w:val="009861B0"/>
    <w:rsid w:val="0098623A"/>
    <w:rsid w:val="00986490"/>
    <w:rsid w:val="009864E9"/>
    <w:rsid w:val="00986519"/>
    <w:rsid w:val="00986577"/>
    <w:rsid w:val="00986692"/>
    <w:rsid w:val="009868C7"/>
    <w:rsid w:val="00986988"/>
    <w:rsid w:val="00986A2E"/>
    <w:rsid w:val="00986A32"/>
    <w:rsid w:val="00986A8E"/>
    <w:rsid w:val="00986DB0"/>
    <w:rsid w:val="00986E0A"/>
    <w:rsid w:val="00986E1C"/>
    <w:rsid w:val="00986E36"/>
    <w:rsid w:val="00986EB8"/>
    <w:rsid w:val="00986FA1"/>
    <w:rsid w:val="009872EF"/>
    <w:rsid w:val="00987365"/>
    <w:rsid w:val="0098738D"/>
    <w:rsid w:val="0098743B"/>
    <w:rsid w:val="00987446"/>
    <w:rsid w:val="00987490"/>
    <w:rsid w:val="009874E8"/>
    <w:rsid w:val="0098759D"/>
    <w:rsid w:val="00987746"/>
    <w:rsid w:val="00987787"/>
    <w:rsid w:val="00987A5F"/>
    <w:rsid w:val="00987A72"/>
    <w:rsid w:val="00987B0C"/>
    <w:rsid w:val="00987B77"/>
    <w:rsid w:val="00987D07"/>
    <w:rsid w:val="00987DFE"/>
    <w:rsid w:val="00987E57"/>
    <w:rsid w:val="00987FED"/>
    <w:rsid w:val="0099007C"/>
    <w:rsid w:val="0099040C"/>
    <w:rsid w:val="009904FC"/>
    <w:rsid w:val="00990512"/>
    <w:rsid w:val="0099061D"/>
    <w:rsid w:val="0099073D"/>
    <w:rsid w:val="00990870"/>
    <w:rsid w:val="00990894"/>
    <w:rsid w:val="00990A1E"/>
    <w:rsid w:val="00990A24"/>
    <w:rsid w:val="00990BC1"/>
    <w:rsid w:val="00990C7D"/>
    <w:rsid w:val="00990CF5"/>
    <w:rsid w:val="00990DB5"/>
    <w:rsid w:val="00990E06"/>
    <w:rsid w:val="009911B7"/>
    <w:rsid w:val="00991354"/>
    <w:rsid w:val="00991423"/>
    <w:rsid w:val="00991458"/>
    <w:rsid w:val="009914AD"/>
    <w:rsid w:val="009917D1"/>
    <w:rsid w:val="00991834"/>
    <w:rsid w:val="009918B4"/>
    <w:rsid w:val="009918B9"/>
    <w:rsid w:val="00991903"/>
    <w:rsid w:val="00991945"/>
    <w:rsid w:val="009919C8"/>
    <w:rsid w:val="00991A19"/>
    <w:rsid w:val="00991B64"/>
    <w:rsid w:val="00991BF2"/>
    <w:rsid w:val="00991CCE"/>
    <w:rsid w:val="00991D38"/>
    <w:rsid w:val="00991EEB"/>
    <w:rsid w:val="0099209E"/>
    <w:rsid w:val="0099219B"/>
    <w:rsid w:val="009921BC"/>
    <w:rsid w:val="00992205"/>
    <w:rsid w:val="00992349"/>
    <w:rsid w:val="00992354"/>
    <w:rsid w:val="0099237F"/>
    <w:rsid w:val="0099243B"/>
    <w:rsid w:val="0099246F"/>
    <w:rsid w:val="0099247F"/>
    <w:rsid w:val="00992567"/>
    <w:rsid w:val="0099261E"/>
    <w:rsid w:val="00992712"/>
    <w:rsid w:val="00992774"/>
    <w:rsid w:val="0099283A"/>
    <w:rsid w:val="00992847"/>
    <w:rsid w:val="009928BB"/>
    <w:rsid w:val="009928F2"/>
    <w:rsid w:val="009929D6"/>
    <w:rsid w:val="00992A72"/>
    <w:rsid w:val="00992B4C"/>
    <w:rsid w:val="00992CCF"/>
    <w:rsid w:val="00992CEF"/>
    <w:rsid w:val="00992DB7"/>
    <w:rsid w:val="00992FB7"/>
    <w:rsid w:val="00993094"/>
    <w:rsid w:val="00993112"/>
    <w:rsid w:val="00993275"/>
    <w:rsid w:val="009932BC"/>
    <w:rsid w:val="0099334B"/>
    <w:rsid w:val="009933F4"/>
    <w:rsid w:val="00993633"/>
    <w:rsid w:val="009936D6"/>
    <w:rsid w:val="009936FA"/>
    <w:rsid w:val="00993720"/>
    <w:rsid w:val="0099376C"/>
    <w:rsid w:val="009937F7"/>
    <w:rsid w:val="00993953"/>
    <w:rsid w:val="009939C2"/>
    <w:rsid w:val="00993AAE"/>
    <w:rsid w:val="00993B89"/>
    <w:rsid w:val="00993BD0"/>
    <w:rsid w:val="00993BFF"/>
    <w:rsid w:val="00993C3E"/>
    <w:rsid w:val="00993D75"/>
    <w:rsid w:val="009940DC"/>
    <w:rsid w:val="0099427A"/>
    <w:rsid w:val="009942E3"/>
    <w:rsid w:val="009943DF"/>
    <w:rsid w:val="009944BD"/>
    <w:rsid w:val="009945F4"/>
    <w:rsid w:val="009947BF"/>
    <w:rsid w:val="009948B3"/>
    <w:rsid w:val="009948C8"/>
    <w:rsid w:val="00994920"/>
    <w:rsid w:val="00994930"/>
    <w:rsid w:val="00994980"/>
    <w:rsid w:val="009949A5"/>
    <w:rsid w:val="00994B7A"/>
    <w:rsid w:val="00994C31"/>
    <w:rsid w:val="00994D55"/>
    <w:rsid w:val="00994EAA"/>
    <w:rsid w:val="00994FBE"/>
    <w:rsid w:val="00994FE3"/>
    <w:rsid w:val="00995111"/>
    <w:rsid w:val="0099516D"/>
    <w:rsid w:val="009951C8"/>
    <w:rsid w:val="00995578"/>
    <w:rsid w:val="0099565F"/>
    <w:rsid w:val="009956D2"/>
    <w:rsid w:val="00995808"/>
    <w:rsid w:val="00995853"/>
    <w:rsid w:val="00995854"/>
    <w:rsid w:val="0099588B"/>
    <w:rsid w:val="009958A7"/>
    <w:rsid w:val="00995977"/>
    <w:rsid w:val="00995A26"/>
    <w:rsid w:val="00995A65"/>
    <w:rsid w:val="00995AEB"/>
    <w:rsid w:val="00995AEE"/>
    <w:rsid w:val="00995DDB"/>
    <w:rsid w:val="00995DEE"/>
    <w:rsid w:val="0099610A"/>
    <w:rsid w:val="00996329"/>
    <w:rsid w:val="0099635F"/>
    <w:rsid w:val="00996431"/>
    <w:rsid w:val="00996504"/>
    <w:rsid w:val="00996533"/>
    <w:rsid w:val="00996554"/>
    <w:rsid w:val="0099656C"/>
    <w:rsid w:val="00996662"/>
    <w:rsid w:val="009966EB"/>
    <w:rsid w:val="009967A3"/>
    <w:rsid w:val="009967BB"/>
    <w:rsid w:val="009967DF"/>
    <w:rsid w:val="00996831"/>
    <w:rsid w:val="009969BE"/>
    <w:rsid w:val="009969C8"/>
    <w:rsid w:val="00996A4C"/>
    <w:rsid w:val="00996B9E"/>
    <w:rsid w:val="00996BB0"/>
    <w:rsid w:val="00996C99"/>
    <w:rsid w:val="00996CDB"/>
    <w:rsid w:val="00996CDE"/>
    <w:rsid w:val="00996E4D"/>
    <w:rsid w:val="00996FA5"/>
    <w:rsid w:val="0099703C"/>
    <w:rsid w:val="00997084"/>
    <w:rsid w:val="009970C8"/>
    <w:rsid w:val="0099710B"/>
    <w:rsid w:val="0099715E"/>
    <w:rsid w:val="00997190"/>
    <w:rsid w:val="00997202"/>
    <w:rsid w:val="009973B3"/>
    <w:rsid w:val="009973C3"/>
    <w:rsid w:val="009975CE"/>
    <w:rsid w:val="009976A0"/>
    <w:rsid w:val="009976E9"/>
    <w:rsid w:val="00997787"/>
    <w:rsid w:val="00997812"/>
    <w:rsid w:val="00997891"/>
    <w:rsid w:val="00997996"/>
    <w:rsid w:val="00997B61"/>
    <w:rsid w:val="00997BB6"/>
    <w:rsid w:val="00997BBF"/>
    <w:rsid w:val="00997D60"/>
    <w:rsid w:val="00997E2F"/>
    <w:rsid w:val="00997E79"/>
    <w:rsid w:val="00997F7A"/>
    <w:rsid w:val="009A008D"/>
    <w:rsid w:val="009A0145"/>
    <w:rsid w:val="009A01BA"/>
    <w:rsid w:val="009A038E"/>
    <w:rsid w:val="009A04D7"/>
    <w:rsid w:val="009A0545"/>
    <w:rsid w:val="009A0579"/>
    <w:rsid w:val="009A0625"/>
    <w:rsid w:val="009A072E"/>
    <w:rsid w:val="009A07FC"/>
    <w:rsid w:val="009A0863"/>
    <w:rsid w:val="009A087B"/>
    <w:rsid w:val="009A093B"/>
    <w:rsid w:val="009A0976"/>
    <w:rsid w:val="009A0A1A"/>
    <w:rsid w:val="009A0B8F"/>
    <w:rsid w:val="009A0C10"/>
    <w:rsid w:val="009A0C62"/>
    <w:rsid w:val="009A0D42"/>
    <w:rsid w:val="009A0F3B"/>
    <w:rsid w:val="009A0F4A"/>
    <w:rsid w:val="009A0FC7"/>
    <w:rsid w:val="009A0FEB"/>
    <w:rsid w:val="009A102E"/>
    <w:rsid w:val="009A1045"/>
    <w:rsid w:val="009A1320"/>
    <w:rsid w:val="009A13E0"/>
    <w:rsid w:val="009A1423"/>
    <w:rsid w:val="009A1488"/>
    <w:rsid w:val="009A1496"/>
    <w:rsid w:val="009A174C"/>
    <w:rsid w:val="009A1790"/>
    <w:rsid w:val="009A1884"/>
    <w:rsid w:val="009A18AA"/>
    <w:rsid w:val="009A18E8"/>
    <w:rsid w:val="009A18EC"/>
    <w:rsid w:val="009A1A33"/>
    <w:rsid w:val="009A1ACD"/>
    <w:rsid w:val="009A1AD0"/>
    <w:rsid w:val="009A1BAB"/>
    <w:rsid w:val="009A1BDB"/>
    <w:rsid w:val="009A1C63"/>
    <w:rsid w:val="009A1C85"/>
    <w:rsid w:val="009A1EB0"/>
    <w:rsid w:val="009A1F8F"/>
    <w:rsid w:val="009A209B"/>
    <w:rsid w:val="009A2136"/>
    <w:rsid w:val="009A216B"/>
    <w:rsid w:val="009A22BA"/>
    <w:rsid w:val="009A2305"/>
    <w:rsid w:val="009A2416"/>
    <w:rsid w:val="009A24C3"/>
    <w:rsid w:val="009A253B"/>
    <w:rsid w:val="009A271F"/>
    <w:rsid w:val="009A274C"/>
    <w:rsid w:val="009A2907"/>
    <w:rsid w:val="009A2A43"/>
    <w:rsid w:val="009A2A9F"/>
    <w:rsid w:val="009A2B52"/>
    <w:rsid w:val="009A2B61"/>
    <w:rsid w:val="009A2B8A"/>
    <w:rsid w:val="009A2C31"/>
    <w:rsid w:val="009A2C32"/>
    <w:rsid w:val="009A2C69"/>
    <w:rsid w:val="009A2C87"/>
    <w:rsid w:val="009A2CB8"/>
    <w:rsid w:val="009A2CEC"/>
    <w:rsid w:val="009A2D3C"/>
    <w:rsid w:val="009A2D5D"/>
    <w:rsid w:val="009A2D64"/>
    <w:rsid w:val="009A2E08"/>
    <w:rsid w:val="009A2E6B"/>
    <w:rsid w:val="009A2E6E"/>
    <w:rsid w:val="009A2F02"/>
    <w:rsid w:val="009A313F"/>
    <w:rsid w:val="009A31A7"/>
    <w:rsid w:val="009A3234"/>
    <w:rsid w:val="009A32FB"/>
    <w:rsid w:val="009A3342"/>
    <w:rsid w:val="009A338A"/>
    <w:rsid w:val="009A33C3"/>
    <w:rsid w:val="009A33EC"/>
    <w:rsid w:val="009A35BA"/>
    <w:rsid w:val="009A36CA"/>
    <w:rsid w:val="009A36DD"/>
    <w:rsid w:val="009A36E7"/>
    <w:rsid w:val="009A37D7"/>
    <w:rsid w:val="009A3887"/>
    <w:rsid w:val="009A38C2"/>
    <w:rsid w:val="009A3927"/>
    <w:rsid w:val="009A3ACB"/>
    <w:rsid w:val="009A3AD3"/>
    <w:rsid w:val="009A3BD1"/>
    <w:rsid w:val="009A3C59"/>
    <w:rsid w:val="009A3DC2"/>
    <w:rsid w:val="009A40C6"/>
    <w:rsid w:val="009A40CB"/>
    <w:rsid w:val="009A40E0"/>
    <w:rsid w:val="009A42B4"/>
    <w:rsid w:val="009A42C3"/>
    <w:rsid w:val="009A4376"/>
    <w:rsid w:val="009A4494"/>
    <w:rsid w:val="009A462A"/>
    <w:rsid w:val="009A4672"/>
    <w:rsid w:val="009A4748"/>
    <w:rsid w:val="009A482C"/>
    <w:rsid w:val="009A4A6A"/>
    <w:rsid w:val="009A4A81"/>
    <w:rsid w:val="009A4AE4"/>
    <w:rsid w:val="009A4B2A"/>
    <w:rsid w:val="009A4C0F"/>
    <w:rsid w:val="009A4C27"/>
    <w:rsid w:val="009A4D5B"/>
    <w:rsid w:val="009A4E0E"/>
    <w:rsid w:val="009A507E"/>
    <w:rsid w:val="009A509C"/>
    <w:rsid w:val="009A5112"/>
    <w:rsid w:val="009A521F"/>
    <w:rsid w:val="009A523F"/>
    <w:rsid w:val="009A52BE"/>
    <w:rsid w:val="009A544C"/>
    <w:rsid w:val="009A5450"/>
    <w:rsid w:val="009A5646"/>
    <w:rsid w:val="009A56C8"/>
    <w:rsid w:val="009A56D2"/>
    <w:rsid w:val="009A56DB"/>
    <w:rsid w:val="009A5704"/>
    <w:rsid w:val="009A5816"/>
    <w:rsid w:val="009A5817"/>
    <w:rsid w:val="009A58C8"/>
    <w:rsid w:val="009A590F"/>
    <w:rsid w:val="009A59A4"/>
    <w:rsid w:val="009A59B1"/>
    <w:rsid w:val="009A5B74"/>
    <w:rsid w:val="009A5B94"/>
    <w:rsid w:val="009A5BFF"/>
    <w:rsid w:val="009A5C20"/>
    <w:rsid w:val="009A5DCD"/>
    <w:rsid w:val="009A5DF1"/>
    <w:rsid w:val="009A5E5D"/>
    <w:rsid w:val="009A5E78"/>
    <w:rsid w:val="009A6053"/>
    <w:rsid w:val="009A60B9"/>
    <w:rsid w:val="009A6223"/>
    <w:rsid w:val="009A6227"/>
    <w:rsid w:val="009A6238"/>
    <w:rsid w:val="009A628C"/>
    <w:rsid w:val="009A62C4"/>
    <w:rsid w:val="009A6300"/>
    <w:rsid w:val="009A6437"/>
    <w:rsid w:val="009A6637"/>
    <w:rsid w:val="009A66CC"/>
    <w:rsid w:val="009A6823"/>
    <w:rsid w:val="009A6858"/>
    <w:rsid w:val="009A6886"/>
    <w:rsid w:val="009A68E2"/>
    <w:rsid w:val="009A68E7"/>
    <w:rsid w:val="009A6978"/>
    <w:rsid w:val="009A6A69"/>
    <w:rsid w:val="009A6A8A"/>
    <w:rsid w:val="009A6B29"/>
    <w:rsid w:val="009A6CDF"/>
    <w:rsid w:val="009A6E29"/>
    <w:rsid w:val="009A6F0C"/>
    <w:rsid w:val="009A6F2C"/>
    <w:rsid w:val="009A6FC8"/>
    <w:rsid w:val="009A6FD2"/>
    <w:rsid w:val="009A7040"/>
    <w:rsid w:val="009A70CA"/>
    <w:rsid w:val="009A7107"/>
    <w:rsid w:val="009A7121"/>
    <w:rsid w:val="009A71BF"/>
    <w:rsid w:val="009A7334"/>
    <w:rsid w:val="009A74DD"/>
    <w:rsid w:val="009A75B9"/>
    <w:rsid w:val="009A77E0"/>
    <w:rsid w:val="009A7B10"/>
    <w:rsid w:val="009A7B6D"/>
    <w:rsid w:val="009A7C4B"/>
    <w:rsid w:val="009A7C53"/>
    <w:rsid w:val="009A7CE5"/>
    <w:rsid w:val="009A7D23"/>
    <w:rsid w:val="009A7F3D"/>
    <w:rsid w:val="009B0001"/>
    <w:rsid w:val="009B0157"/>
    <w:rsid w:val="009B01FD"/>
    <w:rsid w:val="009B0330"/>
    <w:rsid w:val="009B03A9"/>
    <w:rsid w:val="009B04E8"/>
    <w:rsid w:val="009B05A1"/>
    <w:rsid w:val="009B0735"/>
    <w:rsid w:val="009B0746"/>
    <w:rsid w:val="009B0800"/>
    <w:rsid w:val="009B0842"/>
    <w:rsid w:val="009B08A4"/>
    <w:rsid w:val="009B0A4C"/>
    <w:rsid w:val="009B0C15"/>
    <w:rsid w:val="009B0C67"/>
    <w:rsid w:val="009B0CAD"/>
    <w:rsid w:val="009B0D12"/>
    <w:rsid w:val="009B0D39"/>
    <w:rsid w:val="009B0F06"/>
    <w:rsid w:val="009B0F0F"/>
    <w:rsid w:val="009B0F22"/>
    <w:rsid w:val="009B0FA4"/>
    <w:rsid w:val="009B0FEC"/>
    <w:rsid w:val="009B11BB"/>
    <w:rsid w:val="009B1263"/>
    <w:rsid w:val="009B1321"/>
    <w:rsid w:val="009B1349"/>
    <w:rsid w:val="009B13B5"/>
    <w:rsid w:val="009B13BD"/>
    <w:rsid w:val="009B141E"/>
    <w:rsid w:val="009B1491"/>
    <w:rsid w:val="009B15DE"/>
    <w:rsid w:val="009B1610"/>
    <w:rsid w:val="009B173A"/>
    <w:rsid w:val="009B1814"/>
    <w:rsid w:val="009B1BDD"/>
    <w:rsid w:val="009B1CD6"/>
    <w:rsid w:val="009B1E97"/>
    <w:rsid w:val="009B1FEE"/>
    <w:rsid w:val="009B206C"/>
    <w:rsid w:val="009B20C7"/>
    <w:rsid w:val="009B215E"/>
    <w:rsid w:val="009B21BA"/>
    <w:rsid w:val="009B2239"/>
    <w:rsid w:val="009B224E"/>
    <w:rsid w:val="009B2297"/>
    <w:rsid w:val="009B23A8"/>
    <w:rsid w:val="009B2496"/>
    <w:rsid w:val="009B24B5"/>
    <w:rsid w:val="009B24BE"/>
    <w:rsid w:val="009B2509"/>
    <w:rsid w:val="009B26A4"/>
    <w:rsid w:val="009B26CC"/>
    <w:rsid w:val="009B26E2"/>
    <w:rsid w:val="009B270D"/>
    <w:rsid w:val="009B280E"/>
    <w:rsid w:val="009B283F"/>
    <w:rsid w:val="009B284C"/>
    <w:rsid w:val="009B2887"/>
    <w:rsid w:val="009B28D1"/>
    <w:rsid w:val="009B2B06"/>
    <w:rsid w:val="009B2C02"/>
    <w:rsid w:val="009B2CB4"/>
    <w:rsid w:val="009B2EBF"/>
    <w:rsid w:val="009B2FFA"/>
    <w:rsid w:val="009B313F"/>
    <w:rsid w:val="009B31F1"/>
    <w:rsid w:val="009B3374"/>
    <w:rsid w:val="009B339D"/>
    <w:rsid w:val="009B347E"/>
    <w:rsid w:val="009B352D"/>
    <w:rsid w:val="009B368B"/>
    <w:rsid w:val="009B37B0"/>
    <w:rsid w:val="009B37F8"/>
    <w:rsid w:val="009B380A"/>
    <w:rsid w:val="009B380E"/>
    <w:rsid w:val="009B3871"/>
    <w:rsid w:val="009B3A3A"/>
    <w:rsid w:val="009B3B34"/>
    <w:rsid w:val="009B3BA3"/>
    <w:rsid w:val="009B3C20"/>
    <w:rsid w:val="009B3C2E"/>
    <w:rsid w:val="009B3D8A"/>
    <w:rsid w:val="009B3E28"/>
    <w:rsid w:val="009B3EDE"/>
    <w:rsid w:val="009B3F7E"/>
    <w:rsid w:val="009B401E"/>
    <w:rsid w:val="009B405D"/>
    <w:rsid w:val="009B4406"/>
    <w:rsid w:val="009B44A7"/>
    <w:rsid w:val="009B44D4"/>
    <w:rsid w:val="009B45D7"/>
    <w:rsid w:val="009B47DC"/>
    <w:rsid w:val="009B48A8"/>
    <w:rsid w:val="009B48DA"/>
    <w:rsid w:val="009B48FA"/>
    <w:rsid w:val="009B49CA"/>
    <w:rsid w:val="009B49E9"/>
    <w:rsid w:val="009B4ABB"/>
    <w:rsid w:val="009B4B4B"/>
    <w:rsid w:val="009B4BB8"/>
    <w:rsid w:val="009B4D02"/>
    <w:rsid w:val="009B4D1B"/>
    <w:rsid w:val="009B4EB4"/>
    <w:rsid w:val="009B4F25"/>
    <w:rsid w:val="009B508A"/>
    <w:rsid w:val="009B50BE"/>
    <w:rsid w:val="009B51E1"/>
    <w:rsid w:val="009B52BF"/>
    <w:rsid w:val="009B52FD"/>
    <w:rsid w:val="009B54A7"/>
    <w:rsid w:val="009B550F"/>
    <w:rsid w:val="009B5603"/>
    <w:rsid w:val="009B5683"/>
    <w:rsid w:val="009B56AC"/>
    <w:rsid w:val="009B5709"/>
    <w:rsid w:val="009B573F"/>
    <w:rsid w:val="009B57D5"/>
    <w:rsid w:val="009B5903"/>
    <w:rsid w:val="009B5934"/>
    <w:rsid w:val="009B5D31"/>
    <w:rsid w:val="009B5D82"/>
    <w:rsid w:val="009B5EB5"/>
    <w:rsid w:val="009B5EE5"/>
    <w:rsid w:val="009B5F01"/>
    <w:rsid w:val="009B5F2B"/>
    <w:rsid w:val="009B603E"/>
    <w:rsid w:val="009B60AA"/>
    <w:rsid w:val="009B610C"/>
    <w:rsid w:val="009B6238"/>
    <w:rsid w:val="009B62DA"/>
    <w:rsid w:val="009B64C3"/>
    <w:rsid w:val="009B65D6"/>
    <w:rsid w:val="009B6606"/>
    <w:rsid w:val="009B670C"/>
    <w:rsid w:val="009B6746"/>
    <w:rsid w:val="009B67F7"/>
    <w:rsid w:val="009B6917"/>
    <w:rsid w:val="009B698A"/>
    <w:rsid w:val="009B69B9"/>
    <w:rsid w:val="009B69D5"/>
    <w:rsid w:val="009B6AE9"/>
    <w:rsid w:val="009B6BA2"/>
    <w:rsid w:val="009B6CC3"/>
    <w:rsid w:val="009B6CDF"/>
    <w:rsid w:val="009B6D6A"/>
    <w:rsid w:val="009B6E15"/>
    <w:rsid w:val="009B6ED5"/>
    <w:rsid w:val="009B6F26"/>
    <w:rsid w:val="009B70BF"/>
    <w:rsid w:val="009B7113"/>
    <w:rsid w:val="009B7156"/>
    <w:rsid w:val="009B7268"/>
    <w:rsid w:val="009B72CE"/>
    <w:rsid w:val="009B752D"/>
    <w:rsid w:val="009B755E"/>
    <w:rsid w:val="009B76F6"/>
    <w:rsid w:val="009B770F"/>
    <w:rsid w:val="009B7807"/>
    <w:rsid w:val="009B78D2"/>
    <w:rsid w:val="009B78D9"/>
    <w:rsid w:val="009B7B41"/>
    <w:rsid w:val="009B7C3D"/>
    <w:rsid w:val="009B7C66"/>
    <w:rsid w:val="009B7CCF"/>
    <w:rsid w:val="009B7D1C"/>
    <w:rsid w:val="009B7DCB"/>
    <w:rsid w:val="009B7E11"/>
    <w:rsid w:val="009B7E12"/>
    <w:rsid w:val="009B7E33"/>
    <w:rsid w:val="009C0023"/>
    <w:rsid w:val="009C0314"/>
    <w:rsid w:val="009C0431"/>
    <w:rsid w:val="009C0512"/>
    <w:rsid w:val="009C0561"/>
    <w:rsid w:val="009C059F"/>
    <w:rsid w:val="009C0617"/>
    <w:rsid w:val="009C06C1"/>
    <w:rsid w:val="009C0868"/>
    <w:rsid w:val="009C096C"/>
    <w:rsid w:val="009C09AE"/>
    <w:rsid w:val="009C09FE"/>
    <w:rsid w:val="009C0A02"/>
    <w:rsid w:val="009C0A6A"/>
    <w:rsid w:val="009C0B34"/>
    <w:rsid w:val="009C0B9D"/>
    <w:rsid w:val="009C0BB2"/>
    <w:rsid w:val="009C0C51"/>
    <w:rsid w:val="009C0CC5"/>
    <w:rsid w:val="009C0D4F"/>
    <w:rsid w:val="009C10B1"/>
    <w:rsid w:val="009C1129"/>
    <w:rsid w:val="009C1131"/>
    <w:rsid w:val="009C1143"/>
    <w:rsid w:val="009C1468"/>
    <w:rsid w:val="009C147E"/>
    <w:rsid w:val="009C1577"/>
    <w:rsid w:val="009C15D0"/>
    <w:rsid w:val="009C163D"/>
    <w:rsid w:val="009C1827"/>
    <w:rsid w:val="009C1889"/>
    <w:rsid w:val="009C18B9"/>
    <w:rsid w:val="009C1A62"/>
    <w:rsid w:val="009C1AA0"/>
    <w:rsid w:val="009C1B04"/>
    <w:rsid w:val="009C1C04"/>
    <w:rsid w:val="009C1D1F"/>
    <w:rsid w:val="009C1D5A"/>
    <w:rsid w:val="009C1DB4"/>
    <w:rsid w:val="009C1EB0"/>
    <w:rsid w:val="009C1F91"/>
    <w:rsid w:val="009C2074"/>
    <w:rsid w:val="009C2213"/>
    <w:rsid w:val="009C22EE"/>
    <w:rsid w:val="009C25E3"/>
    <w:rsid w:val="009C2747"/>
    <w:rsid w:val="009C2767"/>
    <w:rsid w:val="009C277B"/>
    <w:rsid w:val="009C27AC"/>
    <w:rsid w:val="009C2884"/>
    <w:rsid w:val="009C28C5"/>
    <w:rsid w:val="009C2A47"/>
    <w:rsid w:val="009C2A67"/>
    <w:rsid w:val="009C2BA7"/>
    <w:rsid w:val="009C2D76"/>
    <w:rsid w:val="009C2E6A"/>
    <w:rsid w:val="009C2F4C"/>
    <w:rsid w:val="009C3089"/>
    <w:rsid w:val="009C311B"/>
    <w:rsid w:val="009C31AC"/>
    <w:rsid w:val="009C326A"/>
    <w:rsid w:val="009C333C"/>
    <w:rsid w:val="009C33AC"/>
    <w:rsid w:val="009C3468"/>
    <w:rsid w:val="009C34A3"/>
    <w:rsid w:val="009C358B"/>
    <w:rsid w:val="009C359C"/>
    <w:rsid w:val="009C3618"/>
    <w:rsid w:val="009C3687"/>
    <w:rsid w:val="009C36B2"/>
    <w:rsid w:val="009C374F"/>
    <w:rsid w:val="009C37C8"/>
    <w:rsid w:val="009C37CE"/>
    <w:rsid w:val="009C3920"/>
    <w:rsid w:val="009C3A68"/>
    <w:rsid w:val="009C3B58"/>
    <w:rsid w:val="009C3BB8"/>
    <w:rsid w:val="009C3C4E"/>
    <w:rsid w:val="009C3DCE"/>
    <w:rsid w:val="009C3F8A"/>
    <w:rsid w:val="009C40B4"/>
    <w:rsid w:val="009C410D"/>
    <w:rsid w:val="009C41A4"/>
    <w:rsid w:val="009C42BA"/>
    <w:rsid w:val="009C42BC"/>
    <w:rsid w:val="009C4303"/>
    <w:rsid w:val="009C468A"/>
    <w:rsid w:val="009C4692"/>
    <w:rsid w:val="009C4699"/>
    <w:rsid w:val="009C46AD"/>
    <w:rsid w:val="009C4762"/>
    <w:rsid w:val="009C47E5"/>
    <w:rsid w:val="009C4805"/>
    <w:rsid w:val="009C4968"/>
    <w:rsid w:val="009C497E"/>
    <w:rsid w:val="009C4B92"/>
    <w:rsid w:val="009C4BC3"/>
    <w:rsid w:val="009C4C45"/>
    <w:rsid w:val="009C4CA1"/>
    <w:rsid w:val="009C4CC5"/>
    <w:rsid w:val="009C4CCB"/>
    <w:rsid w:val="009C4D35"/>
    <w:rsid w:val="009C4EE6"/>
    <w:rsid w:val="009C4F26"/>
    <w:rsid w:val="009C4F51"/>
    <w:rsid w:val="009C511A"/>
    <w:rsid w:val="009C51C1"/>
    <w:rsid w:val="009C51E1"/>
    <w:rsid w:val="009C5226"/>
    <w:rsid w:val="009C554B"/>
    <w:rsid w:val="009C554F"/>
    <w:rsid w:val="009C5555"/>
    <w:rsid w:val="009C5622"/>
    <w:rsid w:val="009C568A"/>
    <w:rsid w:val="009C590A"/>
    <w:rsid w:val="009C5AEE"/>
    <w:rsid w:val="009C5B7D"/>
    <w:rsid w:val="009C5C69"/>
    <w:rsid w:val="009C5CD9"/>
    <w:rsid w:val="009C5D17"/>
    <w:rsid w:val="009C5E64"/>
    <w:rsid w:val="009C5ECC"/>
    <w:rsid w:val="009C5EE2"/>
    <w:rsid w:val="009C5F04"/>
    <w:rsid w:val="009C604B"/>
    <w:rsid w:val="009C60C6"/>
    <w:rsid w:val="009C60D6"/>
    <w:rsid w:val="009C60E6"/>
    <w:rsid w:val="009C610E"/>
    <w:rsid w:val="009C63F3"/>
    <w:rsid w:val="009C66F9"/>
    <w:rsid w:val="009C6881"/>
    <w:rsid w:val="009C69B8"/>
    <w:rsid w:val="009C6A0A"/>
    <w:rsid w:val="009C6A5C"/>
    <w:rsid w:val="009C6AC1"/>
    <w:rsid w:val="009C6D4F"/>
    <w:rsid w:val="009C6DCF"/>
    <w:rsid w:val="009C6DF7"/>
    <w:rsid w:val="009C6E11"/>
    <w:rsid w:val="009C6F07"/>
    <w:rsid w:val="009C7001"/>
    <w:rsid w:val="009C7040"/>
    <w:rsid w:val="009C753B"/>
    <w:rsid w:val="009C76A5"/>
    <w:rsid w:val="009C77E4"/>
    <w:rsid w:val="009C78E8"/>
    <w:rsid w:val="009C7960"/>
    <w:rsid w:val="009C79E1"/>
    <w:rsid w:val="009C7A20"/>
    <w:rsid w:val="009C7A39"/>
    <w:rsid w:val="009C7B30"/>
    <w:rsid w:val="009C7B80"/>
    <w:rsid w:val="009C7BB9"/>
    <w:rsid w:val="009C7C4A"/>
    <w:rsid w:val="009C7CDC"/>
    <w:rsid w:val="009C7DC1"/>
    <w:rsid w:val="009C7DCC"/>
    <w:rsid w:val="009C7F6B"/>
    <w:rsid w:val="009C7FCC"/>
    <w:rsid w:val="009D001D"/>
    <w:rsid w:val="009D0030"/>
    <w:rsid w:val="009D00D8"/>
    <w:rsid w:val="009D0235"/>
    <w:rsid w:val="009D0264"/>
    <w:rsid w:val="009D02CC"/>
    <w:rsid w:val="009D053C"/>
    <w:rsid w:val="009D0569"/>
    <w:rsid w:val="009D062E"/>
    <w:rsid w:val="009D0831"/>
    <w:rsid w:val="009D08C6"/>
    <w:rsid w:val="009D0970"/>
    <w:rsid w:val="009D0A02"/>
    <w:rsid w:val="009D0A10"/>
    <w:rsid w:val="009D0B08"/>
    <w:rsid w:val="009D0CF9"/>
    <w:rsid w:val="009D0CFB"/>
    <w:rsid w:val="009D0DEE"/>
    <w:rsid w:val="009D0F1C"/>
    <w:rsid w:val="009D0F56"/>
    <w:rsid w:val="009D0FF9"/>
    <w:rsid w:val="009D10F4"/>
    <w:rsid w:val="009D1360"/>
    <w:rsid w:val="009D13E8"/>
    <w:rsid w:val="009D1467"/>
    <w:rsid w:val="009D1497"/>
    <w:rsid w:val="009D14EC"/>
    <w:rsid w:val="009D1514"/>
    <w:rsid w:val="009D16BC"/>
    <w:rsid w:val="009D17C0"/>
    <w:rsid w:val="009D18BD"/>
    <w:rsid w:val="009D18EC"/>
    <w:rsid w:val="009D1925"/>
    <w:rsid w:val="009D1933"/>
    <w:rsid w:val="009D1979"/>
    <w:rsid w:val="009D1A9E"/>
    <w:rsid w:val="009D1B32"/>
    <w:rsid w:val="009D1B86"/>
    <w:rsid w:val="009D1BAB"/>
    <w:rsid w:val="009D1C10"/>
    <w:rsid w:val="009D1D24"/>
    <w:rsid w:val="009D1D84"/>
    <w:rsid w:val="009D1E6F"/>
    <w:rsid w:val="009D1FBE"/>
    <w:rsid w:val="009D1FD6"/>
    <w:rsid w:val="009D2044"/>
    <w:rsid w:val="009D20C0"/>
    <w:rsid w:val="009D212D"/>
    <w:rsid w:val="009D216C"/>
    <w:rsid w:val="009D216D"/>
    <w:rsid w:val="009D22FE"/>
    <w:rsid w:val="009D246F"/>
    <w:rsid w:val="009D2488"/>
    <w:rsid w:val="009D25CC"/>
    <w:rsid w:val="009D269D"/>
    <w:rsid w:val="009D27FB"/>
    <w:rsid w:val="009D2895"/>
    <w:rsid w:val="009D28CC"/>
    <w:rsid w:val="009D28E2"/>
    <w:rsid w:val="009D2B30"/>
    <w:rsid w:val="009D2C11"/>
    <w:rsid w:val="009D2CAD"/>
    <w:rsid w:val="009D2EAC"/>
    <w:rsid w:val="009D3077"/>
    <w:rsid w:val="009D30CE"/>
    <w:rsid w:val="009D3109"/>
    <w:rsid w:val="009D3155"/>
    <w:rsid w:val="009D31FB"/>
    <w:rsid w:val="009D323C"/>
    <w:rsid w:val="009D336F"/>
    <w:rsid w:val="009D33A5"/>
    <w:rsid w:val="009D3590"/>
    <w:rsid w:val="009D3606"/>
    <w:rsid w:val="009D36D5"/>
    <w:rsid w:val="009D36E6"/>
    <w:rsid w:val="009D373D"/>
    <w:rsid w:val="009D37FD"/>
    <w:rsid w:val="009D3824"/>
    <w:rsid w:val="009D383E"/>
    <w:rsid w:val="009D3868"/>
    <w:rsid w:val="009D3891"/>
    <w:rsid w:val="009D3999"/>
    <w:rsid w:val="009D3A40"/>
    <w:rsid w:val="009D3C47"/>
    <w:rsid w:val="009D3EC3"/>
    <w:rsid w:val="009D40DE"/>
    <w:rsid w:val="009D4140"/>
    <w:rsid w:val="009D4183"/>
    <w:rsid w:val="009D4200"/>
    <w:rsid w:val="009D4456"/>
    <w:rsid w:val="009D44F0"/>
    <w:rsid w:val="009D465D"/>
    <w:rsid w:val="009D4721"/>
    <w:rsid w:val="009D47E6"/>
    <w:rsid w:val="009D49E8"/>
    <w:rsid w:val="009D4AF2"/>
    <w:rsid w:val="009D4C34"/>
    <w:rsid w:val="009D4C7C"/>
    <w:rsid w:val="009D4D92"/>
    <w:rsid w:val="009D4E51"/>
    <w:rsid w:val="009D4E81"/>
    <w:rsid w:val="009D4EBB"/>
    <w:rsid w:val="009D4EC2"/>
    <w:rsid w:val="009D4EF3"/>
    <w:rsid w:val="009D5008"/>
    <w:rsid w:val="009D5018"/>
    <w:rsid w:val="009D515D"/>
    <w:rsid w:val="009D518C"/>
    <w:rsid w:val="009D51F8"/>
    <w:rsid w:val="009D522D"/>
    <w:rsid w:val="009D5595"/>
    <w:rsid w:val="009D5697"/>
    <w:rsid w:val="009D569F"/>
    <w:rsid w:val="009D571F"/>
    <w:rsid w:val="009D5804"/>
    <w:rsid w:val="009D59E2"/>
    <w:rsid w:val="009D5A9C"/>
    <w:rsid w:val="009D5C39"/>
    <w:rsid w:val="009D5D11"/>
    <w:rsid w:val="009D5DAE"/>
    <w:rsid w:val="009D5ECC"/>
    <w:rsid w:val="009D5F52"/>
    <w:rsid w:val="009D6167"/>
    <w:rsid w:val="009D6247"/>
    <w:rsid w:val="009D62D1"/>
    <w:rsid w:val="009D632A"/>
    <w:rsid w:val="009D6330"/>
    <w:rsid w:val="009D63FE"/>
    <w:rsid w:val="009D653D"/>
    <w:rsid w:val="009D65DF"/>
    <w:rsid w:val="009D65FC"/>
    <w:rsid w:val="009D6615"/>
    <w:rsid w:val="009D6719"/>
    <w:rsid w:val="009D677D"/>
    <w:rsid w:val="009D6896"/>
    <w:rsid w:val="009D69DB"/>
    <w:rsid w:val="009D69DC"/>
    <w:rsid w:val="009D6AB4"/>
    <w:rsid w:val="009D6B42"/>
    <w:rsid w:val="009D6B5D"/>
    <w:rsid w:val="009D6CC7"/>
    <w:rsid w:val="009D6E2E"/>
    <w:rsid w:val="009D6E59"/>
    <w:rsid w:val="009D6F2B"/>
    <w:rsid w:val="009D6F7F"/>
    <w:rsid w:val="009D70AE"/>
    <w:rsid w:val="009D71BA"/>
    <w:rsid w:val="009D7361"/>
    <w:rsid w:val="009D736B"/>
    <w:rsid w:val="009D738F"/>
    <w:rsid w:val="009D743E"/>
    <w:rsid w:val="009D75DE"/>
    <w:rsid w:val="009D767F"/>
    <w:rsid w:val="009D7A0F"/>
    <w:rsid w:val="009D7A6C"/>
    <w:rsid w:val="009D7AA4"/>
    <w:rsid w:val="009D7B6B"/>
    <w:rsid w:val="009D7C09"/>
    <w:rsid w:val="009D7C3E"/>
    <w:rsid w:val="009D7DC0"/>
    <w:rsid w:val="009D7DE5"/>
    <w:rsid w:val="009D7E5A"/>
    <w:rsid w:val="009D7ED9"/>
    <w:rsid w:val="009D7EF0"/>
    <w:rsid w:val="009D7F8C"/>
    <w:rsid w:val="009D7FDC"/>
    <w:rsid w:val="009E0074"/>
    <w:rsid w:val="009E0089"/>
    <w:rsid w:val="009E0095"/>
    <w:rsid w:val="009E00D6"/>
    <w:rsid w:val="009E010F"/>
    <w:rsid w:val="009E011C"/>
    <w:rsid w:val="009E01AD"/>
    <w:rsid w:val="009E0233"/>
    <w:rsid w:val="009E027E"/>
    <w:rsid w:val="009E037F"/>
    <w:rsid w:val="009E03B6"/>
    <w:rsid w:val="009E03CB"/>
    <w:rsid w:val="009E047F"/>
    <w:rsid w:val="009E058A"/>
    <w:rsid w:val="009E05D9"/>
    <w:rsid w:val="009E0798"/>
    <w:rsid w:val="009E079B"/>
    <w:rsid w:val="009E0938"/>
    <w:rsid w:val="009E0999"/>
    <w:rsid w:val="009E09C3"/>
    <w:rsid w:val="009E09D9"/>
    <w:rsid w:val="009E0A52"/>
    <w:rsid w:val="009E0A92"/>
    <w:rsid w:val="009E0B5D"/>
    <w:rsid w:val="009E0BA9"/>
    <w:rsid w:val="009E0C9A"/>
    <w:rsid w:val="009E0D60"/>
    <w:rsid w:val="009E0DE5"/>
    <w:rsid w:val="009E0E3F"/>
    <w:rsid w:val="009E0EAF"/>
    <w:rsid w:val="009E0F4A"/>
    <w:rsid w:val="009E0F51"/>
    <w:rsid w:val="009E110F"/>
    <w:rsid w:val="009E129E"/>
    <w:rsid w:val="009E12CC"/>
    <w:rsid w:val="009E1374"/>
    <w:rsid w:val="009E140B"/>
    <w:rsid w:val="009E149A"/>
    <w:rsid w:val="009E14E3"/>
    <w:rsid w:val="009E1580"/>
    <w:rsid w:val="009E159C"/>
    <w:rsid w:val="009E17E5"/>
    <w:rsid w:val="009E19EA"/>
    <w:rsid w:val="009E1A62"/>
    <w:rsid w:val="009E1D3B"/>
    <w:rsid w:val="009E1ED3"/>
    <w:rsid w:val="009E1FBA"/>
    <w:rsid w:val="009E2028"/>
    <w:rsid w:val="009E20A6"/>
    <w:rsid w:val="009E20CC"/>
    <w:rsid w:val="009E20DF"/>
    <w:rsid w:val="009E2110"/>
    <w:rsid w:val="009E22D3"/>
    <w:rsid w:val="009E234E"/>
    <w:rsid w:val="009E2381"/>
    <w:rsid w:val="009E2462"/>
    <w:rsid w:val="009E2596"/>
    <w:rsid w:val="009E25B2"/>
    <w:rsid w:val="009E26AC"/>
    <w:rsid w:val="009E2745"/>
    <w:rsid w:val="009E27A3"/>
    <w:rsid w:val="009E2955"/>
    <w:rsid w:val="009E29F0"/>
    <w:rsid w:val="009E2B35"/>
    <w:rsid w:val="009E2BE7"/>
    <w:rsid w:val="009E2CC5"/>
    <w:rsid w:val="009E2D83"/>
    <w:rsid w:val="009E2ED2"/>
    <w:rsid w:val="009E2EFE"/>
    <w:rsid w:val="009E2F74"/>
    <w:rsid w:val="009E2FC2"/>
    <w:rsid w:val="009E3045"/>
    <w:rsid w:val="009E30B2"/>
    <w:rsid w:val="009E30F5"/>
    <w:rsid w:val="009E32AB"/>
    <w:rsid w:val="009E32F2"/>
    <w:rsid w:val="009E3313"/>
    <w:rsid w:val="009E345A"/>
    <w:rsid w:val="009E349E"/>
    <w:rsid w:val="009E354F"/>
    <w:rsid w:val="009E3564"/>
    <w:rsid w:val="009E3636"/>
    <w:rsid w:val="009E36CE"/>
    <w:rsid w:val="009E371D"/>
    <w:rsid w:val="009E37F1"/>
    <w:rsid w:val="009E3810"/>
    <w:rsid w:val="009E38E1"/>
    <w:rsid w:val="009E3ABF"/>
    <w:rsid w:val="009E3B03"/>
    <w:rsid w:val="009E3B8A"/>
    <w:rsid w:val="009E3E30"/>
    <w:rsid w:val="009E3E43"/>
    <w:rsid w:val="009E3EB1"/>
    <w:rsid w:val="009E3EDE"/>
    <w:rsid w:val="009E3EF8"/>
    <w:rsid w:val="009E3FAE"/>
    <w:rsid w:val="009E3FF7"/>
    <w:rsid w:val="009E4077"/>
    <w:rsid w:val="009E40E0"/>
    <w:rsid w:val="009E423E"/>
    <w:rsid w:val="009E42DC"/>
    <w:rsid w:val="009E4323"/>
    <w:rsid w:val="009E4416"/>
    <w:rsid w:val="009E443C"/>
    <w:rsid w:val="009E44E0"/>
    <w:rsid w:val="009E4676"/>
    <w:rsid w:val="009E4892"/>
    <w:rsid w:val="009E4A5C"/>
    <w:rsid w:val="009E4A72"/>
    <w:rsid w:val="009E4B24"/>
    <w:rsid w:val="009E4BF1"/>
    <w:rsid w:val="009E4C1B"/>
    <w:rsid w:val="009E4C50"/>
    <w:rsid w:val="009E4C7D"/>
    <w:rsid w:val="009E4D24"/>
    <w:rsid w:val="009E4DFC"/>
    <w:rsid w:val="009E4E16"/>
    <w:rsid w:val="009E4EDF"/>
    <w:rsid w:val="009E501C"/>
    <w:rsid w:val="009E5185"/>
    <w:rsid w:val="009E5190"/>
    <w:rsid w:val="009E51D6"/>
    <w:rsid w:val="009E523A"/>
    <w:rsid w:val="009E5296"/>
    <w:rsid w:val="009E53A8"/>
    <w:rsid w:val="009E5484"/>
    <w:rsid w:val="009E5638"/>
    <w:rsid w:val="009E5657"/>
    <w:rsid w:val="009E5663"/>
    <w:rsid w:val="009E573B"/>
    <w:rsid w:val="009E59B0"/>
    <w:rsid w:val="009E59BF"/>
    <w:rsid w:val="009E5AD7"/>
    <w:rsid w:val="009E5ADD"/>
    <w:rsid w:val="009E5C44"/>
    <w:rsid w:val="009E5E25"/>
    <w:rsid w:val="009E602F"/>
    <w:rsid w:val="009E61BD"/>
    <w:rsid w:val="009E6233"/>
    <w:rsid w:val="009E62AA"/>
    <w:rsid w:val="009E62AC"/>
    <w:rsid w:val="009E6380"/>
    <w:rsid w:val="009E63EC"/>
    <w:rsid w:val="009E646F"/>
    <w:rsid w:val="009E648B"/>
    <w:rsid w:val="009E6634"/>
    <w:rsid w:val="009E66A7"/>
    <w:rsid w:val="009E66EA"/>
    <w:rsid w:val="009E670C"/>
    <w:rsid w:val="009E67A1"/>
    <w:rsid w:val="009E6939"/>
    <w:rsid w:val="009E6975"/>
    <w:rsid w:val="009E6A6C"/>
    <w:rsid w:val="009E6B7B"/>
    <w:rsid w:val="009E6BDA"/>
    <w:rsid w:val="009E6C49"/>
    <w:rsid w:val="009E6C9D"/>
    <w:rsid w:val="009E7047"/>
    <w:rsid w:val="009E7057"/>
    <w:rsid w:val="009E70D6"/>
    <w:rsid w:val="009E7109"/>
    <w:rsid w:val="009E720B"/>
    <w:rsid w:val="009E73B2"/>
    <w:rsid w:val="009E756F"/>
    <w:rsid w:val="009E7588"/>
    <w:rsid w:val="009E7717"/>
    <w:rsid w:val="009E7747"/>
    <w:rsid w:val="009E77DE"/>
    <w:rsid w:val="009E7808"/>
    <w:rsid w:val="009E7A27"/>
    <w:rsid w:val="009E7AB0"/>
    <w:rsid w:val="009E7AEF"/>
    <w:rsid w:val="009E7B40"/>
    <w:rsid w:val="009E7D57"/>
    <w:rsid w:val="009E7E20"/>
    <w:rsid w:val="009F0006"/>
    <w:rsid w:val="009F008C"/>
    <w:rsid w:val="009F00BC"/>
    <w:rsid w:val="009F0101"/>
    <w:rsid w:val="009F0185"/>
    <w:rsid w:val="009F01D8"/>
    <w:rsid w:val="009F0270"/>
    <w:rsid w:val="009F0281"/>
    <w:rsid w:val="009F0299"/>
    <w:rsid w:val="009F0350"/>
    <w:rsid w:val="009F03BB"/>
    <w:rsid w:val="009F044F"/>
    <w:rsid w:val="009F0478"/>
    <w:rsid w:val="009F0502"/>
    <w:rsid w:val="009F0561"/>
    <w:rsid w:val="009F075B"/>
    <w:rsid w:val="009F0822"/>
    <w:rsid w:val="009F0989"/>
    <w:rsid w:val="009F0A39"/>
    <w:rsid w:val="009F0A58"/>
    <w:rsid w:val="009F0A6E"/>
    <w:rsid w:val="009F0AAC"/>
    <w:rsid w:val="009F0CBE"/>
    <w:rsid w:val="009F0E98"/>
    <w:rsid w:val="009F0EA3"/>
    <w:rsid w:val="009F0EBC"/>
    <w:rsid w:val="009F10D0"/>
    <w:rsid w:val="009F112E"/>
    <w:rsid w:val="009F1400"/>
    <w:rsid w:val="009F1490"/>
    <w:rsid w:val="009F1687"/>
    <w:rsid w:val="009F17EF"/>
    <w:rsid w:val="009F1865"/>
    <w:rsid w:val="009F18AA"/>
    <w:rsid w:val="009F1BAB"/>
    <w:rsid w:val="009F1C50"/>
    <w:rsid w:val="009F1CD9"/>
    <w:rsid w:val="009F1D0A"/>
    <w:rsid w:val="009F1E01"/>
    <w:rsid w:val="009F1E2C"/>
    <w:rsid w:val="009F1F0F"/>
    <w:rsid w:val="009F2005"/>
    <w:rsid w:val="009F2178"/>
    <w:rsid w:val="009F217A"/>
    <w:rsid w:val="009F22AF"/>
    <w:rsid w:val="009F2310"/>
    <w:rsid w:val="009F2331"/>
    <w:rsid w:val="009F239D"/>
    <w:rsid w:val="009F240A"/>
    <w:rsid w:val="009F24A3"/>
    <w:rsid w:val="009F25C5"/>
    <w:rsid w:val="009F2761"/>
    <w:rsid w:val="009F2785"/>
    <w:rsid w:val="009F2862"/>
    <w:rsid w:val="009F2889"/>
    <w:rsid w:val="009F28A5"/>
    <w:rsid w:val="009F28B3"/>
    <w:rsid w:val="009F28E0"/>
    <w:rsid w:val="009F29F1"/>
    <w:rsid w:val="009F2BE8"/>
    <w:rsid w:val="009F2D8E"/>
    <w:rsid w:val="009F2D94"/>
    <w:rsid w:val="009F2E37"/>
    <w:rsid w:val="009F2F0F"/>
    <w:rsid w:val="009F318C"/>
    <w:rsid w:val="009F3271"/>
    <w:rsid w:val="009F33B1"/>
    <w:rsid w:val="009F33C6"/>
    <w:rsid w:val="009F3470"/>
    <w:rsid w:val="009F3522"/>
    <w:rsid w:val="009F3535"/>
    <w:rsid w:val="009F359F"/>
    <w:rsid w:val="009F3650"/>
    <w:rsid w:val="009F3696"/>
    <w:rsid w:val="009F375F"/>
    <w:rsid w:val="009F37C3"/>
    <w:rsid w:val="009F38AE"/>
    <w:rsid w:val="009F38B8"/>
    <w:rsid w:val="009F3904"/>
    <w:rsid w:val="009F3906"/>
    <w:rsid w:val="009F3BEF"/>
    <w:rsid w:val="009F3C85"/>
    <w:rsid w:val="009F3F68"/>
    <w:rsid w:val="009F4053"/>
    <w:rsid w:val="009F41A1"/>
    <w:rsid w:val="009F423E"/>
    <w:rsid w:val="009F4261"/>
    <w:rsid w:val="009F42B0"/>
    <w:rsid w:val="009F42C3"/>
    <w:rsid w:val="009F43B4"/>
    <w:rsid w:val="009F46E7"/>
    <w:rsid w:val="009F4A14"/>
    <w:rsid w:val="009F4A3A"/>
    <w:rsid w:val="009F4C3F"/>
    <w:rsid w:val="009F4FB9"/>
    <w:rsid w:val="009F4FEC"/>
    <w:rsid w:val="009F5217"/>
    <w:rsid w:val="009F523D"/>
    <w:rsid w:val="009F534B"/>
    <w:rsid w:val="009F5396"/>
    <w:rsid w:val="009F53FE"/>
    <w:rsid w:val="009F5474"/>
    <w:rsid w:val="009F54C1"/>
    <w:rsid w:val="009F54DD"/>
    <w:rsid w:val="009F54F0"/>
    <w:rsid w:val="009F5520"/>
    <w:rsid w:val="009F553A"/>
    <w:rsid w:val="009F5557"/>
    <w:rsid w:val="009F55D2"/>
    <w:rsid w:val="009F55E5"/>
    <w:rsid w:val="009F574D"/>
    <w:rsid w:val="009F57EF"/>
    <w:rsid w:val="009F583D"/>
    <w:rsid w:val="009F5933"/>
    <w:rsid w:val="009F5A47"/>
    <w:rsid w:val="009F5B00"/>
    <w:rsid w:val="009F5B7E"/>
    <w:rsid w:val="009F5C3A"/>
    <w:rsid w:val="009F5C54"/>
    <w:rsid w:val="009F5CD4"/>
    <w:rsid w:val="009F5D27"/>
    <w:rsid w:val="009F5DA4"/>
    <w:rsid w:val="009F5E45"/>
    <w:rsid w:val="009F5EA4"/>
    <w:rsid w:val="009F5EB2"/>
    <w:rsid w:val="009F5EF6"/>
    <w:rsid w:val="009F5F58"/>
    <w:rsid w:val="009F5FFC"/>
    <w:rsid w:val="009F6069"/>
    <w:rsid w:val="009F61B6"/>
    <w:rsid w:val="009F63DA"/>
    <w:rsid w:val="009F63E1"/>
    <w:rsid w:val="009F6433"/>
    <w:rsid w:val="009F68C7"/>
    <w:rsid w:val="009F68F4"/>
    <w:rsid w:val="009F68FC"/>
    <w:rsid w:val="009F694C"/>
    <w:rsid w:val="009F6BC1"/>
    <w:rsid w:val="009F6C19"/>
    <w:rsid w:val="009F6ED3"/>
    <w:rsid w:val="009F6EF9"/>
    <w:rsid w:val="009F7012"/>
    <w:rsid w:val="009F7027"/>
    <w:rsid w:val="009F705A"/>
    <w:rsid w:val="009F70CA"/>
    <w:rsid w:val="009F70DF"/>
    <w:rsid w:val="009F71ED"/>
    <w:rsid w:val="009F732A"/>
    <w:rsid w:val="009F7472"/>
    <w:rsid w:val="009F7529"/>
    <w:rsid w:val="009F76DD"/>
    <w:rsid w:val="009F7995"/>
    <w:rsid w:val="009F79BF"/>
    <w:rsid w:val="009F7A27"/>
    <w:rsid w:val="009F7A52"/>
    <w:rsid w:val="009F7B57"/>
    <w:rsid w:val="009F7C65"/>
    <w:rsid w:val="009F7DBA"/>
    <w:rsid w:val="009F7DC8"/>
    <w:rsid w:val="009F7E6E"/>
    <w:rsid w:val="009F7E8D"/>
    <w:rsid w:val="009F7EA5"/>
    <w:rsid w:val="00A00208"/>
    <w:rsid w:val="00A00269"/>
    <w:rsid w:val="00A002B7"/>
    <w:rsid w:val="00A004B1"/>
    <w:rsid w:val="00A004EE"/>
    <w:rsid w:val="00A00556"/>
    <w:rsid w:val="00A00706"/>
    <w:rsid w:val="00A00912"/>
    <w:rsid w:val="00A00ACA"/>
    <w:rsid w:val="00A00AF5"/>
    <w:rsid w:val="00A00B10"/>
    <w:rsid w:val="00A00BD8"/>
    <w:rsid w:val="00A00CDF"/>
    <w:rsid w:val="00A00D4D"/>
    <w:rsid w:val="00A00D65"/>
    <w:rsid w:val="00A00D8F"/>
    <w:rsid w:val="00A00DA3"/>
    <w:rsid w:val="00A00E8C"/>
    <w:rsid w:val="00A00EEC"/>
    <w:rsid w:val="00A00F6F"/>
    <w:rsid w:val="00A00F82"/>
    <w:rsid w:val="00A01136"/>
    <w:rsid w:val="00A01196"/>
    <w:rsid w:val="00A01206"/>
    <w:rsid w:val="00A013C2"/>
    <w:rsid w:val="00A013DC"/>
    <w:rsid w:val="00A01639"/>
    <w:rsid w:val="00A0167F"/>
    <w:rsid w:val="00A016D5"/>
    <w:rsid w:val="00A0179B"/>
    <w:rsid w:val="00A017B8"/>
    <w:rsid w:val="00A01A11"/>
    <w:rsid w:val="00A01A12"/>
    <w:rsid w:val="00A01AD7"/>
    <w:rsid w:val="00A01C3B"/>
    <w:rsid w:val="00A01C96"/>
    <w:rsid w:val="00A01CB3"/>
    <w:rsid w:val="00A01DA9"/>
    <w:rsid w:val="00A01E03"/>
    <w:rsid w:val="00A01E3F"/>
    <w:rsid w:val="00A01E61"/>
    <w:rsid w:val="00A01E7A"/>
    <w:rsid w:val="00A01E9C"/>
    <w:rsid w:val="00A01F17"/>
    <w:rsid w:val="00A01F7B"/>
    <w:rsid w:val="00A02068"/>
    <w:rsid w:val="00A02121"/>
    <w:rsid w:val="00A02151"/>
    <w:rsid w:val="00A021F4"/>
    <w:rsid w:val="00A0225D"/>
    <w:rsid w:val="00A0227E"/>
    <w:rsid w:val="00A0228D"/>
    <w:rsid w:val="00A02298"/>
    <w:rsid w:val="00A022B9"/>
    <w:rsid w:val="00A02369"/>
    <w:rsid w:val="00A0241C"/>
    <w:rsid w:val="00A0259E"/>
    <w:rsid w:val="00A025C7"/>
    <w:rsid w:val="00A02696"/>
    <w:rsid w:val="00A02701"/>
    <w:rsid w:val="00A027E9"/>
    <w:rsid w:val="00A02820"/>
    <w:rsid w:val="00A028FA"/>
    <w:rsid w:val="00A02BFD"/>
    <w:rsid w:val="00A02C2E"/>
    <w:rsid w:val="00A02C52"/>
    <w:rsid w:val="00A02CEF"/>
    <w:rsid w:val="00A02D67"/>
    <w:rsid w:val="00A02DBE"/>
    <w:rsid w:val="00A02DDA"/>
    <w:rsid w:val="00A02EAB"/>
    <w:rsid w:val="00A03167"/>
    <w:rsid w:val="00A0319D"/>
    <w:rsid w:val="00A031E8"/>
    <w:rsid w:val="00A0322F"/>
    <w:rsid w:val="00A0323C"/>
    <w:rsid w:val="00A032FB"/>
    <w:rsid w:val="00A03337"/>
    <w:rsid w:val="00A03351"/>
    <w:rsid w:val="00A03376"/>
    <w:rsid w:val="00A0370B"/>
    <w:rsid w:val="00A03763"/>
    <w:rsid w:val="00A03769"/>
    <w:rsid w:val="00A03856"/>
    <w:rsid w:val="00A0388A"/>
    <w:rsid w:val="00A038DE"/>
    <w:rsid w:val="00A03907"/>
    <w:rsid w:val="00A039D4"/>
    <w:rsid w:val="00A03A68"/>
    <w:rsid w:val="00A03A9E"/>
    <w:rsid w:val="00A03AB6"/>
    <w:rsid w:val="00A03B08"/>
    <w:rsid w:val="00A03B8A"/>
    <w:rsid w:val="00A03C94"/>
    <w:rsid w:val="00A03CCA"/>
    <w:rsid w:val="00A03E7C"/>
    <w:rsid w:val="00A03F1D"/>
    <w:rsid w:val="00A03F28"/>
    <w:rsid w:val="00A03F42"/>
    <w:rsid w:val="00A04025"/>
    <w:rsid w:val="00A0415D"/>
    <w:rsid w:val="00A04190"/>
    <w:rsid w:val="00A042B0"/>
    <w:rsid w:val="00A045F0"/>
    <w:rsid w:val="00A046C7"/>
    <w:rsid w:val="00A046D5"/>
    <w:rsid w:val="00A046F5"/>
    <w:rsid w:val="00A048B1"/>
    <w:rsid w:val="00A048D0"/>
    <w:rsid w:val="00A04900"/>
    <w:rsid w:val="00A04B13"/>
    <w:rsid w:val="00A04B21"/>
    <w:rsid w:val="00A04BA2"/>
    <w:rsid w:val="00A04CD1"/>
    <w:rsid w:val="00A04E43"/>
    <w:rsid w:val="00A04E63"/>
    <w:rsid w:val="00A05016"/>
    <w:rsid w:val="00A05116"/>
    <w:rsid w:val="00A051EE"/>
    <w:rsid w:val="00A0532F"/>
    <w:rsid w:val="00A05444"/>
    <w:rsid w:val="00A0547B"/>
    <w:rsid w:val="00A05579"/>
    <w:rsid w:val="00A055BE"/>
    <w:rsid w:val="00A0560A"/>
    <w:rsid w:val="00A0572D"/>
    <w:rsid w:val="00A05736"/>
    <w:rsid w:val="00A05752"/>
    <w:rsid w:val="00A05845"/>
    <w:rsid w:val="00A05849"/>
    <w:rsid w:val="00A059A7"/>
    <w:rsid w:val="00A059C2"/>
    <w:rsid w:val="00A059D3"/>
    <w:rsid w:val="00A059E0"/>
    <w:rsid w:val="00A05A2C"/>
    <w:rsid w:val="00A05A42"/>
    <w:rsid w:val="00A05BB8"/>
    <w:rsid w:val="00A05C2F"/>
    <w:rsid w:val="00A05D46"/>
    <w:rsid w:val="00A05D66"/>
    <w:rsid w:val="00A05E15"/>
    <w:rsid w:val="00A05EBA"/>
    <w:rsid w:val="00A05F5B"/>
    <w:rsid w:val="00A05F7B"/>
    <w:rsid w:val="00A05F93"/>
    <w:rsid w:val="00A05FF3"/>
    <w:rsid w:val="00A06153"/>
    <w:rsid w:val="00A0616A"/>
    <w:rsid w:val="00A061A6"/>
    <w:rsid w:val="00A06245"/>
    <w:rsid w:val="00A062FB"/>
    <w:rsid w:val="00A06338"/>
    <w:rsid w:val="00A06399"/>
    <w:rsid w:val="00A064D5"/>
    <w:rsid w:val="00A06553"/>
    <w:rsid w:val="00A065DC"/>
    <w:rsid w:val="00A065DF"/>
    <w:rsid w:val="00A065FB"/>
    <w:rsid w:val="00A0665C"/>
    <w:rsid w:val="00A0692E"/>
    <w:rsid w:val="00A06948"/>
    <w:rsid w:val="00A06B25"/>
    <w:rsid w:val="00A06B40"/>
    <w:rsid w:val="00A06DDB"/>
    <w:rsid w:val="00A06F83"/>
    <w:rsid w:val="00A07216"/>
    <w:rsid w:val="00A07323"/>
    <w:rsid w:val="00A07336"/>
    <w:rsid w:val="00A07365"/>
    <w:rsid w:val="00A074A7"/>
    <w:rsid w:val="00A07506"/>
    <w:rsid w:val="00A076CE"/>
    <w:rsid w:val="00A076DB"/>
    <w:rsid w:val="00A077A7"/>
    <w:rsid w:val="00A077D0"/>
    <w:rsid w:val="00A07820"/>
    <w:rsid w:val="00A078E2"/>
    <w:rsid w:val="00A07955"/>
    <w:rsid w:val="00A079D3"/>
    <w:rsid w:val="00A07A05"/>
    <w:rsid w:val="00A07BBC"/>
    <w:rsid w:val="00A07C27"/>
    <w:rsid w:val="00A07C9D"/>
    <w:rsid w:val="00A07CAD"/>
    <w:rsid w:val="00A07CCE"/>
    <w:rsid w:val="00A07DA2"/>
    <w:rsid w:val="00A07DC0"/>
    <w:rsid w:val="00A07EAD"/>
    <w:rsid w:val="00A07EE2"/>
    <w:rsid w:val="00A1008E"/>
    <w:rsid w:val="00A10134"/>
    <w:rsid w:val="00A1024B"/>
    <w:rsid w:val="00A10324"/>
    <w:rsid w:val="00A103D0"/>
    <w:rsid w:val="00A10410"/>
    <w:rsid w:val="00A104E7"/>
    <w:rsid w:val="00A105B3"/>
    <w:rsid w:val="00A106DC"/>
    <w:rsid w:val="00A1071C"/>
    <w:rsid w:val="00A107B2"/>
    <w:rsid w:val="00A10821"/>
    <w:rsid w:val="00A109EC"/>
    <w:rsid w:val="00A10B25"/>
    <w:rsid w:val="00A10B61"/>
    <w:rsid w:val="00A10B7A"/>
    <w:rsid w:val="00A10B9E"/>
    <w:rsid w:val="00A10C35"/>
    <w:rsid w:val="00A10DEE"/>
    <w:rsid w:val="00A10E93"/>
    <w:rsid w:val="00A10E9E"/>
    <w:rsid w:val="00A10F12"/>
    <w:rsid w:val="00A1100B"/>
    <w:rsid w:val="00A1104A"/>
    <w:rsid w:val="00A1104F"/>
    <w:rsid w:val="00A111AA"/>
    <w:rsid w:val="00A11209"/>
    <w:rsid w:val="00A113AC"/>
    <w:rsid w:val="00A113B2"/>
    <w:rsid w:val="00A113E9"/>
    <w:rsid w:val="00A114B5"/>
    <w:rsid w:val="00A114BA"/>
    <w:rsid w:val="00A11530"/>
    <w:rsid w:val="00A11737"/>
    <w:rsid w:val="00A11833"/>
    <w:rsid w:val="00A11873"/>
    <w:rsid w:val="00A1195C"/>
    <w:rsid w:val="00A11A07"/>
    <w:rsid w:val="00A11A3E"/>
    <w:rsid w:val="00A11ABB"/>
    <w:rsid w:val="00A11CB1"/>
    <w:rsid w:val="00A11CFD"/>
    <w:rsid w:val="00A11E3A"/>
    <w:rsid w:val="00A11E98"/>
    <w:rsid w:val="00A11EC7"/>
    <w:rsid w:val="00A11F17"/>
    <w:rsid w:val="00A11FB4"/>
    <w:rsid w:val="00A12103"/>
    <w:rsid w:val="00A1213F"/>
    <w:rsid w:val="00A12281"/>
    <w:rsid w:val="00A12356"/>
    <w:rsid w:val="00A12437"/>
    <w:rsid w:val="00A124CF"/>
    <w:rsid w:val="00A12547"/>
    <w:rsid w:val="00A12636"/>
    <w:rsid w:val="00A1270D"/>
    <w:rsid w:val="00A12768"/>
    <w:rsid w:val="00A12922"/>
    <w:rsid w:val="00A129CE"/>
    <w:rsid w:val="00A12A23"/>
    <w:rsid w:val="00A12A9E"/>
    <w:rsid w:val="00A12AC4"/>
    <w:rsid w:val="00A12AD1"/>
    <w:rsid w:val="00A12AD3"/>
    <w:rsid w:val="00A12BCA"/>
    <w:rsid w:val="00A12D2A"/>
    <w:rsid w:val="00A12D5B"/>
    <w:rsid w:val="00A12DB7"/>
    <w:rsid w:val="00A12F1A"/>
    <w:rsid w:val="00A12FF6"/>
    <w:rsid w:val="00A13076"/>
    <w:rsid w:val="00A133BD"/>
    <w:rsid w:val="00A134BE"/>
    <w:rsid w:val="00A134C7"/>
    <w:rsid w:val="00A134CE"/>
    <w:rsid w:val="00A1358A"/>
    <w:rsid w:val="00A13655"/>
    <w:rsid w:val="00A1368C"/>
    <w:rsid w:val="00A13889"/>
    <w:rsid w:val="00A138B9"/>
    <w:rsid w:val="00A139EF"/>
    <w:rsid w:val="00A13A9A"/>
    <w:rsid w:val="00A13AA9"/>
    <w:rsid w:val="00A13C4F"/>
    <w:rsid w:val="00A13C84"/>
    <w:rsid w:val="00A13CD4"/>
    <w:rsid w:val="00A13D45"/>
    <w:rsid w:val="00A13D8C"/>
    <w:rsid w:val="00A13DC2"/>
    <w:rsid w:val="00A13F31"/>
    <w:rsid w:val="00A13FC5"/>
    <w:rsid w:val="00A1405D"/>
    <w:rsid w:val="00A14231"/>
    <w:rsid w:val="00A142CE"/>
    <w:rsid w:val="00A14351"/>
    <w:rsid w:val="00A14433"/>
    <w:rsid w:val="00A1445A"/>
    <w:rsid w:val="00A1450A"/>
    <w:rsid w:val="00A1456D"/>
    <w:rsid w:val="00A145A1"/>
    <w:rsid w:val="00A145FB"/>
    <w:rsid w:val="00A14761"/>
    <w:rsid w:val="00A147CC"/>
    <w:rsid w:val="00A14983"/>
    <w:rsid w:val="00A149E6"/>
    <w:rsid w:val="00A14A20"/>
    <w:rsid w:val="00A14A6C"/>
    <w:rsid w:val="00A14AEC"/>
    <w:rsid w:val="00A14B7B"/>
    <w:rsid w:val="00A14B9F"/>
    <w:rsid w:val="00A14BA2"/>
    <w:rsid w:val="00A14D37"/>
    <w:rsid w:val="00A14ECA"/>
    <w:rsid w:val="00A14F05"/>
    <w:rsid w:val="00A150C0"/>
    <w:rsid w:val="00A15173"/>
    <w:rsid w:val="00A15304"/>
    <w:rsid w:val="00A155FE"/>
    <w:rsid w:val="00A157CB"/>
    <w:rsid w:val="00A158BF"/>
    <w:rsid w:val="00A1599C"/>
    <w:rsid w:val="00A15A33"/>
    <w:rsid w:val="00A15AA5"/>
    <w:rsid w:val="00A15C06"/>
    <w:rsid w:val="00A15DBE"/>
    <w:rsid w:val="00A15E89"/>
    <w:rsid w:val="00A15FB3"/>
    <w:rsid w:val="00A1601A"/>
    <w:rsid w:val="00A1616B"/>
    <w:rsid w:val="00A161E3"/>
    <w:rsid w:val="00A1635A"/>
    <w:rsid w:val="00A163B2"/>
    <w:rsid w:val="00A165DC"/>
    <w:rsid w:val="00A165F0"/>
    <w:rsid w:val="00A1672C"/>
    <w:rsid w:val="00A1675E"/>
    <w:rsid w:val="00A167D2"/>
    <w:rsid w:val="00A1694B"/>
    <w:rsid w:val="00A169CF"/>
    <w:rsid w:val="00A16AA6"/>
    <w:rsid w:val="00A16AD6"/>
    <w:rsid w:val="00A16B1E"/>
    <w:rsid w:val="00A16B75"/>
    <w:rsid w:val="00A16B92"/>
    <w:rsid w:val="00A16CE3"/>
    <w:rsid w:val="00A16D3A"/>
    <w:rsid w:val="00A16E1C"/>
    <w:rsid w:val="00A16F23"/>
    <w:rsid w:val="00A16FBD"/>
    <w:rsid w:val="00A17029"/>
    <w:rsid w:val="00A17035"/>
    <w:rsid w:val="00A170ED"/>
    <w:rsid w:val="00A17125"/>
    <w:rsid w:val="00A1720B"/>
    <w:rsid w:val="00A1733C"/>
    <w:rsid w:val="00A1737A"/>
    <w:rsid w:val="00A17417"/>
    <w:rsid w:val="00A17503"/>
    <w:rsid w:val="00A17660"/>
    <w:rsid w:val="00A17746"/>
    <w:rsid w:val="00A178AF"/>
    <w:rsid w:val="00A17945"/>
    <w:rsid w:val="00A179BF"/>
    <w:rsid w:val="00A17B25"/>
    <w:rsid w:val="00A17BB8"/>
    <w:rsid w:val="00A17CAB"/>
    <w:rsid w:val="00A17D76"/>
    <w:rsid w:val="00A17DA3"/>
    <w:rsid w:val="00A17E3D"/>
    <w:rsid w:val="00A17F56"/>
    <w:rsid w:val="00A2010A"/>
    <w:rsid w:val="00A202A1"/>
    <w:rsid w:val="00A20546"/>
    <w:rsid w:val="00A20559"/>
    <w:rsid w:val="00A2061A"/>
    <w:rsid w:val="00A2064A"/>
    <w:rsid w:val="00A20655"/>
    <w:rsid w:val="00A2068E"/>
    <w:rsid w:val="00A206B6"/>
    <w:rsid w:val="00A20865"/>
    <w:rsid w:val="00A2087A"/>
    <w:rsid w:val="00A20A9F"/>
    <w:rsid w:val="00A20AFF"/>
    <w:rsid w:val="00A20B20"/>
    <w:rsid w:val="00A20C3C"/>
    <w:rsid w:val="00A20CE8"/>
    <w:rsid w:val="00A20FAD"/>
    <w:rsid w:val="00A20FB8"/>
    <w:rsid w:val="00A2104F"/>
    <w:rsid w:val="00A21087"/>
    <w:rsid w:val="00A210DC"/>
    <w:rsid w:val="00A2120E"/>
    <w:rsid w:val="00A21332"/>
    <w:rsid w:val="00A21385"/>
    <w:rsid w:val="00A213BA"/>
    <w:rsid w:val="00A215FD"/>
    <w:rsid w:val="00A2174E"/>
    <w:rsid w:val="00A217BF"/>
    <w:rsid w:val="00A2183A"/>
    <w:rsid w:val="00A21878"/>
    <w:rsid w:val="00A218F9"/>
    <w:rsid w:val="00A21951"/>
    <w:rsid w:val="00A21A35"/>
    <w:rsid w:val="00A21AF6"/>
    <w:rsid w:val="00A21BD5"/>
    <w:rsid w:val="00A21C4C"/>
    <w:rsid w:val="00A21C96"/>
    <w:rsid w:val="00A21CEB"/>
    <w:rsid w:val="00A21DFD"/>
    <w:rsid w:val="00A21E0B"/>
    <w:rsid w:val="00A21F28"/>
    <w:rsid w:val="00A22029"/>
    <w:rsid w:val="00A2226E"/>
    <w:rsid w:val="00A223A2"/>
    <w:rsid w:val="00A223D4"/>
    <w:rsid w:val="00A225D3"/>
    <w:rsid w:val="00A2262C"/>
    <w:rsid w:val="00A226A6"/>
    <w:rsid w:val="00A22785"/>
    <w:rsid w:val="00A22829"/>
    <w:rsid w:val="00A22946"/>
    <w:rsid w:val="00A2296E"/>
    <w:rsid w:val="00A229CB"/>
    <w:rsid w:val="00A22AE5"/>
    <w:rsid w:val="00A22B20"/>
    <w:rsid w:val="00A22BB9"/>
    <w:rsid w:val="00A22C01"/>
    <w:rsid w:val="00A22C1A"/>
    <w:rsid w:val="00A22C5E"/>
    <w:rsid w:val="00A22C8C"/>
    <w:rsid w:val="00A22D76"/>
    <w:rsid w:val="00A22E70"/>
    <w:rsid w:val="00A22FE8"/>
    <w:rsid w:val="00A2308A"/>
    <w:rsid w:val="00A23158"/>
    <w:rsid w:val="00A232AE"/>
    <w:rsid w:val="00A233A8"/>
    <w:rsid w:val="00A233E1"/>
    <w:rsid w:val="00A233EC"/>
    <w:rsid w:val="00A233F5"/>
    <w:rsid w:val="00A23425"/>
    <w:rsid w:val="00A23476"/>
    <w:rsid w:val="00A234DC"/>
    <w:rsid w:val="00A23536"/>
    <w:rsid w:val="00A23625"/>
    <w:rsid w:val="00A237A0"/>
    <w:rsid w:val="00A2383A"/>
    <w:rsid w:val="00A238D8"/>
    <w:rsid w:val="00A23A35"/>
    <w:rsid w:val="00A23AD5"/>
    <w:rsid w:val="00A23B19"/>
    <w:rsid w:val="00A23BC9"/>
    <w:rsid w:val="00A23DC4"/>
    <w:rsid w:val="00A23F02"/>
    <w:rsid w:val="00A23F44"/>
    <w:rsid w:val="00A23F7F"/>
    <w:rsid w:val="00A24024"/>
    <w:rsid w:val="00A24068"/>
    <w:rsid w:val="00A24126"/>
    <w:rsid w:val="00A24144"/>
    <w:rsid w:val="00A24153"/>
    <w:rsid w:val="00A241CA"/>
    <w:rsid w:val="00A2422E"/>
    <w:rsid w:val="00A24319"/>
    <w:rsid w:val="00A24346"/>
    <w:rsid w:val="00A24374"/>
    <w:rsid w:val="00A24417"/>
    <w:rsid w:val="00A244C4"/>
    <w:rsid w:val="00A24528"/>
    <w:rsid w:val="00A24576"/>
    <w:rsid w:val="00A24623"/>
    <w:rsid w:val="00A24691"/>
    <w:rsid w:val="00A2483B"/>
    <w:rsid w:val="00A2490F"/>
    <w:rsid w:val="00A24AE6"/>
    <w:rsid w:val="00A24B07"/>
    <w:rsid w:val="00A24B13"/>
    <w:rsid w:val="00A24B73"/>
    <w:rsid w:val="00A24B92"/>
    <w:rsid w:val="00A24CC9"/>
    <w:rsid w:val="00A24DA6"/>
    <w:rsid w:val="00A24DAF"/>
    <w:rsid w:val="00A24F00"/>
    <w:rsid w:val="00A24F86"/>
    <w:rsid w:val="00A2504E"/>
    <w:rsid w:val="00A25100"/>
    <w:rsid w:val="00A25118"/>
    <w:rsid w:val="00A2511C"/>
    <w:rsid w:val="00A25227"/>
    <w:rsid w:val="00A25271"/>
    <w:rsid w:val="00A25403"/>
    <w:rsid w:val="00A254A1"/>
    <w:rsid w:val="00A255D0"/>
    <w:rsid w:val="00A2578C"/>
    <w:rsid w:val="00A257B3"/>
    <w:rsid w:val="00A2582C"/>
    <w:rsid w:val="00A25864"/>
    <w:rsid w:val="00A25B3C"/>
    <w:rsid w:val="00A25BD1"/>
    <w:rsid w:val="00A25C02"/>
    <w:rsid w:val="00A25C2E"/>
    <w:rsid w:val="00A25CDD"/>
    <w:rsid w:val="00A25D66"/>
    <w:rsid w:val="00A25DC4"/>
    <w:rsid w:val="00A25DC6"/>
    <w:rsid w:val="00A25EFA"/>
    <w:rsid w:val="00A25FF6"/>
    <w:rsid w:val="00A26030"/>
    <w:rsid w:val="00A26072"/>
    <w:rsid w:val="00A260BD"/>
    <w:rsid w:val="00A2615F"/>
    <w:rsid w:val="00A26317"/>
    <w:rsid w:val="00A26378"/>
    <w:rsid w:val="00A2646E"/>
    <w:rsid w:val="00A26495"/>
    <w:rsid w:val="00A26600"/>
    <w:rsid w:val="00A26616"/>
    <w:rsid w:val="00A2663F"/>
    <w:rsid w:val="00A267BE"/>
    <w:rsid w:val="00A26927"/>
    <w:rsid w:val="00A2693F"/>
    <w:rsid w:val="00A26979"/>
    <w:rsid w:val="00A269B1"/>
    <w:rsid w:val="00A26A0E"/>
    <w:rsid w:val="00A26B53"/>
    <w:rsid w:val="00A26C7A"/>
    <w:rsid w:val="00A26D80"/>
    <w:rsid w:val="00A26D8C"/>
    <w:rsid w:val="00A26E29"/>
    <w:rsid w:val="00A26E48"/>
    <w:rsid w:val="00A26E91"/>
    <w:rsid w:val="00A26ED4"/>
    <w:rsid w:val="00A26F4B"/>
    <w:rsid w:val="00A270F5"/>
    <w:rsid w:val="00A2713D"/>
    <w:rsid w:val="00A2716D"/>
    <w:rsid w:val="00A271F6"/>
    <w:rsid w:val="00A272DB"/>
    <w:rsid w:val="00A274F1"/>
    <w:rsid w:val="00A27528"/>
    <w:rsid w:val="00A27605"/>
    <w:rsid w:val="00A27783"/>
    <w:rsid w:val="00A277F2"/>
    <w:rsid w:val="00A2784B"/>
    <w:rsid w:val="00A27B29"/>
    <w:rsid w:val="00A27BD5"/>
    <w:rsid w:val="00A27C95"/>
    <w:rsid w:val="00A27CB5"/>
    <w:rsid w:val="00A27D6A"/>
    <w:rsid w:val="00A27E21"/>
    <w:rsid w:val="00A27E57"/>
    <w:rsid w:val="00A27E9C"/>
    <w:rsid w:val="00A27F7B"/>
    <w:rsid w:val="00A27FD0"/>
    <w:rsid w:val="00A30047"/>
    <w:rsid w:val="00A30112"/>
    <w:rsid w:val="00A3012C"/>
    <w:rsid w:val="00A301C2"/>
    <w:rsid w:val="00A3021F"/>
    <w:rsid w:val="00A30226"/>
    <w:rsid w:val="00A303E0"/>
    <w:rsid w:val="00A303FB"/>
    <w:rsid w:val="00A30501"/>
    <w:rsid w:val="00A30521"/>
    <w:rsid w:val="00A30533"/>
    <w:rsid w:val="00A30551"/>
    <w:rsid w:val="00A30576"/>
    <w:rsid w:val="00A30647"/>
    <w:rsid w:val="00A30ABD"/>
    <w:rsid w:val="00A30B2B"/>
    <w:rsid w:val="00A30C0C"/>
    <w:rsid w:val="00A30C12"/>
    <w:rsid w:val="00A30CED"/>
    <w:rsid w:val="00A30CFF"/>
    <w:rsid w:val="00A30F2E"/>
    <w:rsid w:val="00A30FA8"/>
    <w:rsid w:val="00A31032"/>
    <w:rsid w:val="00A310A0"/>
    <w:rsid w:val="00A310A6"/>
    <w:rsid w:val="00A310B5"/>
    <w:rsid w:val="00A3111C"/>
    <w:rsid w:val="00A3114F"/>
    <w:rsid w:val="00A311FA"/>
    <w:rsid w:val="00A31321"/>
    <w:rsid w:val="00A31353"/>
    <w:rsid w:val="00A31406"/>
    <w:rsid w:val="00A31584"/>
    <w:rsid w:val="00A315A6"/>
    <w:rsid w:val="00A315AD"/>
    <w:rsid w:val="00A3161B"/>
    <w:rsid w:val="00A31648"/>
    <w:rsid w:val="00A31652"/>
    <w:rsid w:val="00A31691"/>
    <w:rsid w:val="00A31774"/>
    <w:rsid w:val="00A317A0"/>
    <w:rsid w:val="00A31889"/>
    <w:rsid w:val="00A318FE"/>
    <w:rsid w:val="00A31965"/>
    <w:rsid w:val="00A31A70"/>
    <w:rsid w:val="00A31AFE"/>
    <w:rsid w:val="00A31B9D"/>
    <w:rsid w:val="00A31BA3"/>
    <w:rsid w:val="00A31BA7"/>
    <w:rsid w:val="00A31C64"/>
    <w:rsid w:val="00A31D80"/>
    <w:rsid w:val="00A31DF1"/>
    <w:rsid w:val="00A3205B"/>
    <w:rsid w:val="00A32109"/>
    <w:rsid w:val="00A3238C"/>
    <w:rsid w:val="00A32434"/>
    <w:rsid w:val="00A32495"/>
    <w:rsid w:val="00A324A3"/>
    <w:rsid w:val="00A32629"/>
    <w:rsid w:val="00A326E3"/>
    <w:rsid w:val="00A3272F"/>
    <w:rsid w:val="00A327B7"/>
    <w:rsid w:val="00A327ED"/>
    <w:rsid w:val="00A32866"/>
    <w:rsid w:val="00A32955"/>
    <w:rsid w:val="00A329B8"/>
    <w:rsid w:val="00A32A55"/>
    <w:rsid w:val="00A32AA3"/>
    <w:rsid w:val="00A32AB7"/>
    <w:rsid w:val="00A32B56"/>
    <w:rsid w:val="00A32C80"/>
    <w:rsid w:val="00A32D1F"/>
    <w:rsid w:val="00A32D46"/>
    <w:rsid w:val="00A32DD3"/>
    <w:rsid w:val="00A32EFE"/>
    <w:rsid w:val="00A32FAB"/>
    <w:rsid w:val="00A33003"/>
    <w:rsid w:val="00A33076"/>
    <w:rsid w:val="00A330CB"/>
    <w:rsid w:val="00A330F6"/>
    <w:rsid w:val="00A332B6"/>
    <w:rsid w:val="00A33363"/>
    <w:rsid w:val="00A333A3"/>
    <w:rsid w:val="00A33452"/>
    <w:rsid w:val="00A3359A"/>
    <w:rsid w:val="00A337AD"/>
    <w:rsid w:val="00A337F3"/>
    <w:rsid w:val="00A33914"/>
    <w:rsid w:val="00A3399D"/>
    <w:rsid w:val="00A339CD"/>
    <w:rsid w:val="00A33A92"/>
    <w:rsid w:val="00A33ACC"/>
    <w:rsid w:val="00A33B66"/>
    <w:rsid w:val="00A33BED"/>
    <w:rsid w:val="00A33BEE"/>
    <w:rsid w:val="00A33DAC"/>
    <w:rsid w:val="00A33DB7"/>
    <w:rsid w:val="00A33DDD"/>
    <w:rsid w:val="00A33F42"/>
    <w:rsid w:val="00A3405E"/>
    <w:rsid w:val="00A340BE"/>
    <w:rsid w:val="00A34226"/>
    <w:rsid w:val="00A34255"/>
    <w:rsid w:val="00A34276"/>
    <w:rsid w:val="00A34320"/>
    <w:rsid w:val="00A3443E"/>
    <w:rsid w:val="00A344BC"/>
    <w:rsid w:val="00A344F4"/>
    <w:rsid w:val="00A3451B"/>
    <w:rsid w:val="00A34523"/>
    <w:rsid w:val="00A34539"/>
    <w:rsid w:val="00A34589"/>
    <w:rsid w:val="00A345BA"/>
    <w:rsid w:val="00A346AB"/>
    <w:rsid w:val="00A347E7"/>
    <w:rsid w:val="00A348A9"/>
    <w:rsid w:val="00A3495C"/>
    <w:rsid w:val="00A34B7A"/>
    <w:rsid w:val="00A34BE2"/>
    <w:rsid w:val="00A34C44"/>
    <w:rsid w:val="00A34D47"/>
    <w:rsid w:val="00A34E34"/>
    <w:rsid w:val="00A34E4C"/>
    <w:rsid w:val="00A34FAC"/>
    <w:rsid w:val="00A35030"/>
    <w:rsid w:val="00A351E5"/>
    <w:rsid w:val="00A352F6"/>
    <w:rsid w:val="00A352FE"/>
    <w:rsid w:val="00A3534D"/>
    <w:rsid w:val="00A35382"/>
    <w:rsid w:val="00A353D8"/>
    <w:rsid w:val="00A35428"/>
    <w:rsid w:val="00A35460"/>
    <w:rsid w:val="00A3558A"/>
    <w:rsid w:val="00A355AF"/>
    <w:rsid w:val="00A3563F"/>
    <w:rsid w:val="00A357BC"/>
    <w:rsid w:val="00A3583E"/>
    <w:rsid w:val="00A35862"/>
    <w:rsid w:val="00A3591A"/>
    <w:rsid w:val="00A359E2"/>
    <w:rsid w:val="00A35A9E"/>
    <w:rsid w:val="00A35AAF"/>
    <w:rsid w:val="00A35BD8"/>
    <w:rsid w:val="00A35D05"/>
    <w:rsid w:val="00A35D56"/>
    <w:rsid w:val="00A35DED"/>
    <w:rsid w:val="00A35E43"/>
    <w:rsid w:val="00A35EA4"/>
    <w:rsid w:val="00A35EFE"/>
    <w:rsid w:val="00A35FD7"/>
    <w:rsid w:val="00A3602F"/>
    <w:rsid w:val="00A36045"/>
    <w:rsid w:val="00A3608D"/>
    <w:rsid w:val="00A360FC"/>
    <w:rsid w:val="00A36284"/>
    <w:rsid w:val="00A363BF"/>
    <w:rsid w:val="00A364B8"/>
    <w:rsid w:val="00A364E6"/>
    <w:rsid w:val="00A36515"/>
    <w:rsid w:val="00A36898"/>
    <w:rsid w:val="00A36939"/>
    <w:rsid w:val="00A36992"/>
    <w:rsid w:val="00A3699C"/>
    <w:rsid w:val="00A369C5"/>
    <w:rsid w:val="00A36A6E"/>
    <w:rsid w:val="00A36BB6"/>
    <w:rsid w:val="00A36BE6"/>
    <w:rsid w:val="00A36C1B"/>
    <w:rsid w:val="00A36C41"/>
    <w:rsid w:val="00A36DDB"/>
    <w:rsid w:val="00A36DFA"/>
    <w:rsid w:val="00A36E2F"/>
    <w:rsid w:val="00A36E30"/>
    <w:rsid w:val="00A36E5B"/>
    <w:rsid w:val="00A36EC7"/>
    <w:rsid w:val="00A3710A"/>
    <w:rsid w:val="00A371E1"/>
    <w:rsid w:val="00A371FD"/>
    <w:rsid w:val="00A3726D"/>
    <w:rsid w:val="00A3731F"/>
    <w:rsid w:val="00A3735D"/>
    <w:rsid w:val="00A37529"/>
    <w:rsid w:val="00A3755F"/>
    <w:rsid w:val="00A376D9"/>
    <w:rsid w:val="00A3785A"/>
    <w:rsid w:val="00A3795C"/>
    <w:rsid w:val="00A37964"/>
    <w:rsid w:val="00A37986"/>
    <w:rsid w:val="00A37A01"/>
    <w:rsid w:val="00A37A30"/>
    <w:rsid w:val="00A37A41"/>
    <w:rsid w:val="00A37A62"/>
    <w:rsid w:val="00A37B17"/>
    <w:rsid w:val="00A37B58"/>
    <w:rsid w:val="00A37B74"/>
    <w:rsid w:val="00A37B76"/>
    <w:rsid w:val="00A37D0D"/>
    <w:rsid w:val="00A37D1D"/>
    <w:rsid w:val="00A37EBB"/>
    <w:rsid w:val="00A37EE1"/>
    <w:rsid w:val="00A37F5D"/>
    <w:rsid w:val="00A4001A"/>
    <w:rsid w:val="00A4010C"/>
    <w:rsid w:val="00A40148"/>
    <w:rsid w:val="00A4027A"/>
    <w:rsid w:val="00A40380"/>
    <w:rsid w:val="00A40382"/>
    <w:rsid w:val="00A403FD"/>
    <w:rsid w:val="00A40437"/>
    <w:rsid w:val="00A404E7"/>
    <w:rsid w:val="00A408A4"/>
    <w:rsid w:val="00A408AC"/>
    <w:rsid w:val="00A4092B"/>
    <w:rsid w:val="00A409AD"/>
    <w:rsid w:val="00A40B3F"/>
    <w:rsid w:val="00A40B58"/>
    <w:rsid w:val="00A40B7C"/>
    <w:rsid w:val="00A40D07"/>
    <w:rsid w:val="00A40EDE"/>
    <w:rsid w:val="00A40F25"/>
    <w:rsid w:val="00A40F4F"/>
    <w:rsid w:val="00A40F52"/>
    <w:rsid w:val="00A40F9B"/>
    <w:rsid w:val="00A4117A"/>
    <w:rsid w:val="00A4139C"/>
    <w:rsid w:val="00A413D5"/>
    <w:rsid w:val="00A417D8"/>
    <w:rsid w:val="00A41C2F"/>
    <w:rsid w:val="00A41D0C"/>
    <w:rsid w:val="00A41D40"/>
    <w:rsid w:val="00A41E4B"/>
    <w:rsid w:val="00A41F0C"/>
    <w:rsid w:val="00A41F99"/>
    <w:rsid w:val="00A41FA9"/>
    <w:rsid w:val="00A42213"/>
    <w:rsid w:val="00A4234F"/>
    <w:rsid w:val="00A424D5"/>
    <w:rsid w:val="00A425DE"/>
    <w:rsid w:val="00A426AC"/>
    <w:rsid w:val="00A426C4"/>
    <w:rsid w:val="00A426F7"/>
    <w:rsid w:val="00A42759"/>
    <w:rsid w:val="00A4277C"/>
    <w:rsid w:val="00A427B5"/>
    <w:rsid w:val="00A42862"/>
    <w:rsid w:val="00A42898"/>
    <w:rsid w:val="00A4294D"/>
    <w:rsid w:val="00A42966"/>
    <w:rsid w:val="00A42986"/>
    <w:rsid w:val="00A429B5"/>
    <w:rsid w:val="00A429FB"/>
    <w:rsid w:val="00A42A07"/>
    <w:rsid w:val="00A42A6C"/>
    <w:rsid w:val="00A42B11"/>
    <w:rsid w:val="00A42B4C"/>
    <w:rsid w:val="00A42BFB"/>
    <w:rsid w:val="00A42C66"/>
    <w:rsid w:val="00A42D38"/>
    <w:rsid w:val="00A42D4B"/>
    <w:rsid w:val="00A42F96"/>
    <w:rsid w:val="00A42FA4"/>
    <w:rsid w:val="00A43037"/>
    <w:rsid w:val="00A430B8"/>
    <w:rsid w:val="00A43113"/>
    <w:rsid w:val="00A4328A"/>
    <w:rsid w:val="00A4339B"/>
    <w:rsid w:val="00A433FC"/>
    <w:rsid w:val="00A43483"/>
    <w:rsid w:val="00A436CF"/>
    <w:rsid w:val="00A4371E"/>
    <w:rsid w:val="00A43793"/>
    <w:rsid w:val="00A437E0"/>
    <w:rsid w:val="00A43836"/>
    <w:rsid w:val="00A438E2"/>
    <w:rsid w:val="00A43940"/>
    <w:rsid w:val="00A43972"/>
    <w:rsid w:val="00A43AD8"/>
    <w:rsid w:val="00A43C0C"/>
    <w:rsid w:val="00A43C32"/>
    <w:rsid w:val="00A43D07"/>
    <w:rsid w:val="00A43D0F"/>
    <w:rsid w:val="00A43D1C"/>
    <w:rsid w:val="00A43E3E"/>
    <w:rsid w:val="00A43EAB"/>
    <w:rsid w:val="00A43F17"/>
    <w:rsid w:val="00A43F49"/>
    <w:rsid w:val="00A43FB0"/>
    <w:rsid w:val="00A44024"/>
    <w:rsid w:val="00A440D1"/>
    <w:rsid w:val="00A440F7"/>
    <w:rsid w:val="00A44103"/>
    <w:rsid w:val="00A4416A"/>
    <w:rsid w:val="00A44203"/>
    <w:rsid w:val="00A442FD"/>
    <w:rsid w:val="00A44356"/>
    <w:rsid w:val="00A4437F"/>
    <w:rsid w:val="00A443B2"/>
    <w:rsid w:val="00A44418"/>
    <w:rsid w:val="00A44435"/>
    <w:rsid w:val="00A444B4"/>
    <w:rsid w:val="00A445A7"/>
    <w:rsid w:val="00A445D6"/>
    <w:rsid w:val="00A44654"/>
    <w:rsid w:val="00A44707"/>
    <w:rsid w:val="00A44B6F"/>
    <w:rsid w:val="00A44B79"/>
    <w:rsid w:val="00A44B87"/>
    <w:rsid w:val="00A44BE4"/>
    <w:rsid w:val="00A44C16"/>
    <w:rsid w:val="00A44D2F"/>
    <w:rsid w:val="00A44D36"/>
    <w:rsid w:val="00A44F27"/>
    <w:rsid w:val="00A4508F"/>
    <w:rsid w:val="00A450FF"/>
    <w:rsid w:val="00A451A8"/>
    <w:rsid w:val="00A452F6"/>
    <w:rsid w:val="00A45479"/>
    <w:rsid w:val="00A454FA"/>
    <w:rsid w:val="00A4550D"/>
    <w:rsid w:val="00A45585"/>
    <w:rsid w:val="00A4558E"/>
    <w:rsid w:val="00A45592"/>
    <w:rsid w:val="00A45639"/>
    <w:rsid w:val="00A457BF"/>
    <w:rsid w:val="00A4583D"/>
    <w:rsid w:val="00A459B7"/>
    <w:rsid w:val="00A45AF7"/>
    <w:rsid w:val="00A45B5C"/>
    <w:rsid w:val="00A45C24"/>
    <w:rsid w:val="00A45E55"/>
    <w:rsid w:val="00A45EA0"/>
    <w:rsid w:val="00A46037"/>
    <w:rsid w:val="00A46079"/>
    <w:rsid w:val="00A4607B"/>
    <w:rsid w:val="00A46093"/>
    <w:rsid w:val="00A4622F"/>
    <w:rsid w:val="00A46253"/>
    <w:rsid w:val="00A462EA"/>
    <w:rsid w:val="00A46366"/>
    <w:rsid w:val="00A463D8"/>
    <w:rsid w:val="00A463DE"/>
    <w:rsid w:val="00A46431"/>
    <w:rsid w:val="00A4643F"/>
    <w:rsid w:val="00A4645C"/>
    <w:rsid w:val="00A46493"/>
    <w:rsid w:val="00A4662F"/>
    <w:rsid w:val="00A46772"/>
    <w:rsid w:val="00A46AAA"/>
    <w:rsid w:val="00A46BCE"/>
    <w:rsid w:val="00A46CF3"/>
    <w:rsid w:val="00A46D27"/>
    <w:rsid w:val="00A46DA8"/>
    <w:rsid w:val="00A46EE6"/>
    <w:rsid w:val="00A47050"/>
    <w:rsid w:val="00A470A3"/>
    <w:rsid w:val="00A470F2"/>
    <w:rsid w:val="00A4724D"/>
    <w:rsid w:val="00A474B9"/>
    <w:rsid w:val="00A4759B"/>
    <w:rsid w:val="00A47741"/>
    <w:rsid w:val="00A4779E"/>
    <w:rsid w:val="00A477D0"/>
    <w:rsid w:val="00A4780D"/>
    <w:rsid w:val="00A47814"/>
    <w:rsid w:val="00A4785F"/>
    <w:rsid w:val="00A47944"/>
    <w:rsid w:val="00A47A47"/>
    <w:rsid w:val="00A47AC5"/>
    <w:rsid w:val="00A47B36"/>
    <w:rsid w:val="00A47B86"/>
    <w:rsid w:val="00A47B88"/>
    <w:rsid w:val="00A47D2B"/>
    <w:rsid w:val="00A47D5D"/>
    <w:rsid w:val="00A47D7A"/>
    <w:rsid w:val="00A47D86"/>
    <w:rsid w:val="00A47D94"/>
    <w:rsid w:val="00A47E3F"/>
    <w:rsid w:val="00A47EBD"/>
    <w:rsid w:val="00A47ECC"/>
    <w:rsid w:val="00A47F57"/>
    <w:rsid w:val="00A47F63"/>
    <w:rsid w:val="00A47F85"/>
    <w:rsid w:val="00A50028"/>
    <w:rsid w:val="00A501F1"/>
    <w:rsid w:val="00A501F9"/>
    <w:rsid w:val="00A50217"/>
    <w:rsid w:val="00A502EA"/>
    <w:rsid w:val="00A502EF"/>
    <w:rsid w:val="00A5033F"/>
    <w:rsid w:val="00A503BB"/>
    <w:rsid w:val="00A504C8"/>
    <w:rsid w:val="00A504D8"/>
    <w:rsid w:val="00A506B8"/>
    <w:rsid w:val="00A50744"/>
    <w:rsid w:val="00A5079E"/>
    <w:rsid w:val="00A508D3"/>
    <w:rsid w:val="00A508D4"/>
    <w:rsid w:val="00A50A25"/>
    <w:rsid w:val="00A50C31"/>
    <w:rsid w:val="00A50C67"/>
    <w:rsid w:val="00A50D97"/>
    <w:rsid w:val="00A50DA3"/>
    <w:rsid w:val="00A50E00"/>
    <w:rsid w:val="00A50E60"/>
    <w:rsid w:val="00A50F02"/>
    <w:rsid w:val="00A51149"/>
    <w:rsid w:val="00A511E1"/>
    <w:rsid w:val="00A511EA"/>
    <w:rsid w:val="00A5121D"/>
    <w:rsid w:val="00A512C1"/>
    <w:rsid w:val="00A5130A"/>
    <w:rsid w:val="00A51366"/>
    <w:rsid w:val="00A51400"/>
    <w:rsid w:val="00A51494"/>
    <w:rsid w:val="00A51524"/>
    <w:rsid w:val="00A51644"/>
    <w:rsid w:val="00A517CF"/>
    <w:rsid w:val="00A518CF"/>
    <w:rsid w:val="00A5192F"/>
    <w:rsid w:val="00A51934"/>
    <w:rsid w:val="00A51A67"/>
    <w:rsid w:val="00A51BCC"/>
    <w:rsid w:val="00A51C71"/>
    <w:rsid w:val="00A51E00"/>
    <w:rsid w:val="00A51F87"/>
    <w:rsid w:val="00A51FDC"/>
    <w:rsid w:val="00A52067"/>
    <w:rsid w:val="00A521DE"/>
    <w:rsid w:val="00A52216"/>
    <w:rsid w:val="00A5235B"/>
    <w:rsid w:val="00A52457"/>
    <w:rsid w:val="00A5257F"/>
    <w:rsid w:val="00A52623"/>
    <w:rsid w:val="00A5273F"/>
    <w:rsid w:val="00A528F5"/>
    <w:rsid w:val="00A52901"/>
    <w:rsid w:val="00A52916"/>
    <w:rsid w:val="00A52A1E"/>
    <w:rsid w:val="00A52A77"/>
    <w:rsid w:val="00A52B44"/>
    <w:rsid w:val="00A52BDA"/>
    <w:rsid w:val="00A52BFF"/>
    <w:rsid w:val="00A52CC0"/>
    <w:rsid w:val="00A52D3F"/>
    <w:rsid w:val="00A52D8C"/>
    <w:rsid w:val="00A52FB2"/>
    <w:rsid w:val="00A53010"/>
    <w:rsid w:val="00A5302D"/>
    <w:rsid w:val="00A530E5"/>
    <w:rsid w:val="00A531A5"/>
    <w:rsid w:val="00A531BB"/>
    <w:rsid w:val="00A5320D"/>
    <w:rsid w:val="00A5324D"/>
    <w:rsid w:val="00A53399"/>
    <w:rsid w:val="00A53477"/>
    <w:rsid w:val="00A53582"/>
    <w:rsid w:val="00A5358B"/>
    <w:rsid w:val="00A53614"/>
    <w:rsid w:val="00A5370A"/>
    <w:rsid w:val="00A538E9"/>
    <w:rsid w:val="00A538EA"/>
    <w:rsid w:val="00A5393F"/>
    <w:rsid w:val="00A53B54"/>
    <w:rsid w:val="00A53B63"/>
    <w:rsid w:val="00A53BED"/>
    <w:rsid w:val="00A53C1B"/>
    <w:rsid w:val="00A53C45"/>
    <w:rsid w:val="00A53C54"/>
    <w:rsid w:val="00A53CAF"/>
    <w:rsid w:val="00A53DF2"/>
    <w:rsid w:val="00A53E09"/>
    <w:rsid w:val="00A53E64"/>
    <w:rsid w:val="00A53E90"/>
    <w:rsid w:val="00A53EBB"/>
    <w:rsid w:val="00A53EF1"/>
    <w:rsid w:val="00A53F81"/>
    <w:rsid w:val="00A53F88"/>
    <w:rsid w:val="00A540A9"/>
    <w:rsid w:val="00A5413F"/>
    <w:rsid w:val="00A54234"/>
    <w:rsid w:val="00A5424B"/>
    <w:rsid w:val="00A542B4"/>
    <w:rsid w:val="00A5435D"/>
    <w:rsid w:val="00A543FE"/>
    <w:rsid w:val="00A5446D"/>
    <w:rsid w:val="00A5457B"/>
    <w:rsid w:val="00A545B9"/>
    <w:rsid w:val="00A5469F"/>
    <w:rsid w:val="00A5475D"/>
    <w:rsid w:val="00A5479E"/>
    <w:rsid w:val="00A547E0"/>
    <w:rsid w:val="00A5485F"/>
    <w:rsid w:val="00A548F8"/>
    <w:rsid w:val="00A54977"/>
    <w:rsid w:val="00A54B8E"/>
    <w:rsid w:val="00A54BB3"/>
    <w:rsid w:val="00A54C1D"/>
    <w:rsid w:val="00A54CE4"/>
    <w:rsid w:val="00A54CFB"/>
    <w:rsid w:val="00A54D01"/>
    <w:rsid w:val="00A54D13"/>
    <w:rsid w:val="00A54DD4"/>
    <w:rsid w:val="00A54EA6"/>
    <w:rsid w:val="00A54FB0"/>
    <w:rsid w:val="00A551AB"/>
    <w:rsid w:val="00A552F1"/>
    <w:rsid w:val="00A5546C"/>
    <w:rsid w:val="00A55476"/>
    <w:rsid w:val="00A554C1"/>
    <w:rsid w:val="00A555F3"/>
    <w:rsid w:val="00A556A2"/>
    <w:rsid w:val="00A556B2"/>
    <w:rsid w:val="00A55A28"/>
    <w:rsid w:val="00A55A72"/>
    <w:rsid w:val="00A55B56"/>
    <w:rsid w:val="00A55BDF"/>
    <w:rsid w:val="00A55BF3"/>
    <w:rsid w:val="00A55EBE"/>
    <w:rsid w:val="00A55EDA"/>
    <w:rsid w:val="00A560ED"/>
    <w:rsid w:val="00A561B8"/>
    <w:rsid w:val="00A56257"/>
    <w:rsid w:val="00A5637C"/>
    <w:rsid w:val="00A56398"/>
    <w:rsid w:val="00A563A5"/>
    <w:rsid w:val="00A5646A"/>
    <w:rsid w:val="00A56488"/>
    <w:rsid w:val="00A5654C"/>
    <w:rsid w:val="00A565B4"/>
    <w:rsid w:val="00A566B3"/>
    <w:rsid w:val="00A566ED"/>
    <w:rsid w:val="00A56732"/>
    <w:rsid w:val="00A568D7"/>
    <w:rsid w:val="00A56909"/>
    <w:rsid w:val="00A569B9"/>
    <w:rsid w:val="00A56A51"/>
    <w:rsid w:val="00A56B7C"/>
    <w:rsid w:val="00A56C8B"/>
    <w:rsid w:val="00A56CD7"/>
    <w:rsid w:val="00A56D96"/>
    <w:rsid w:val="00A56E53"/>
    <w:rsid w:val="00A56EBE"/>
    <w:rsid w:val="00A56F53"/>
    <w:rsid w:val="00A56F6D"/>
    <w:rsid w:val="00A56FAF"/>
    <w:rsid w:val="00A570C9"/>
    <w:rsid w:val="00A570E7"/>
    <w:rsid w:val="00A571F9"/>
    <w:rsid w:val="00A572A3"/>
    <w:rsid w:val="00A572E4"/>
    <w:rsid w:val="00A572E8"/>
    <w:rsid w:val="00A57300"/>
    <w:rsid w:val="00A5739A"/>
    <w:rsid w:val="00A57506"/>
    <w:rsid w:val="00A5757E"/>
    <w:rsid w:val="00A57587"/>
    <w:rsid w:val="00A575B5"/>
    <w:rsid w:val="00A57684"/>
    <w:rsid w:val="00A576E6"/>
    <w:rsid w:val="00A577BC"/>
    <w:rsid w:val="00A577E6"/>
    <w:rsid w:val="00A577FC"/>
    <w:rsid w:val="00A57805"/>
    <w:rsid w:val="00A5783F"/>
    <w:rsid w:val="00A5788A"/>
    <w:rsid w:val="00A5793A"/>
    <w:rsid w:val="00A57ABB"/>
    <w:rsid w:val="00A57BE7"/>
    <w:rsid w:val="00A57CA6"/>
    <w:rsid w:val="00A57CD1"/>
    <w:rsid w:val="00A57D70"/>
    <w:rsid w:val="00A57D8A"/>
    <w:rsid w:val="00A57F57"/>
    <w:rsid w:val="00A57FB6"/>
    <w:rsid w:val="00A6001A"/>
    <w:rsid w:val="00A60039"/>
    <w:rsid w:val="00A60043"/>
    <w:rsid w:val="00A60101"/>
    <w:rsid w:val="00A60190"/>
    <w:rsid w:val="00A60298"/>
    <w:rsid w:val="00A6031E"/>
    <w:rsid w:val="00A6043A"/>
    <w:rsid w:val="00A60451"/>
    <w:rsid w:val="00A60532"/>
    <w:rsid w:val="00A605C0"/>
    <w:rsid w:val="00A606AA"/>
    <w:rsid w:val="00A60724"/>
    <w:rsid w:val="00A6087D"/>
    <w:rsid w:val="00A6094A"/>
    <w:rsid w:val="00A60BA6"/>
    <w:rsid w:val="00A60C00"/>
    <w:rsid w:val="00A60D5F"/>
    <w:rsid w:val="00A60E81"/>
    <w:rsid w:val="00A60FB1"/>
    <w:rsid w:val="00A6123A"/>
    <w:rsid w:val="00A612D3"/>
    <w:rsid w:val="00A613E0"/>
    <w:rsid w:val="00A61489"/>
    <w:rsid w:val="00A6151D"/>
    <w:rsid w:val="00A61537"/>
    <w:rsid w:val="00A61552"/>
    <w:rsid w:val="00A61569"/>
    <w:rsid w:val="00A6156A"/>
    <w:rsid w:val="00A6160C"/>
    <w:rsid w:val="00A616F7"/>
    <w:rsid w:val="00A61787"/>
    <w:rsid w:val="00A61818"/>
    <w:rsid w:val="00A61829"/>
    <w:rsid w:val="00A618B0"/>
    <w:rsid w:val="00A6195A"/>
    <w:rsid w:val="00A6199C"/>
    <w:rsid w:val="00A61B06"/>
    <w:rsid w:val="00A61B90"/>
    <w:rsid w:val="00A61D35"/>
    <w:rsid w:val="00A61FB4"/>
    <w:rsid w:val="00A62175"/>
    <w:rsid w:val="00A62206"/>
    <w:rsid w:val="00A62220"/>
    <w:rsid w:val="00A623F1"/>
    <w:rsid w:val="00A62572"/>
    <w:rsid w:val="00A6263A"/>
    <w:rsid w:val="00A62678"/>
    <w:rsid w:val="00A626FF"/>
    <w:rsid w:val="00A62724"/>
    <w:rsid w:val="00A628DE"/>
    <w:rsid w:val="00A62996"/>
    <w:rsid w:val="00A62A24"/>
    <w:rsid w:val="00A62A41"/>
    <w:rsid w:val="00A62AF3"/>
    <w:rsid w:val="00A62BB3"/>
    <w:rsid w:val="00A62BE1"/>
    <w:rsid w:val="00A62CE2"/>
    <w:rsid w:val="00A62D6C"/>
    <w:rsid w:val="00A62E51"/>
    <w:rsid w:val="00A62EAB"/>
    <w:rsid w:val="00A62ED3"/>
    <w:rsid w:val="00A62FD6"/>
    <w:rsid w:val="00A630D2"/>
    <w:rsid w:val="00A6312B"/>
    <w:rsid w:val="00A631E4"/>
    <w:rsid w:val="00A63257"/>
    <w:rsid w:val="00A632CF"/>
    <w:rsid w:val="00A634DC"/>
    <w:rsid w:val="00A6350A"/>
    <w:rsid w:val="00A6361A"/>
    <w:rsid w:val="00A63721"/>
    <w:rsid w:val="00A63751"/>
    <w:rsid w:val="00A63761"/>
    <w:rsid w:val="00A6379E"/>
    <w:rsid w:val="00A6383C"/>
    <w:rsid w:val="00A63875"/>
    <w:rsid w:val="00A639FE"/>
    <w:rsid w:val="00A63A42"/>
    <w:rsid w:val="00A63AD4"/>
    <w:rsid w:val="00A63B96"/>
    <w:rsid w:val="00A63BBE"/>
    <w:rsid w:val="00A63DAB"/>
    <w:rsid w:val="00A63E05"/>
    <w:rsid w:val="00A63EAF"/>
    <w:rsid w:val="00A63ED9"/>
    <w:rsid w:val="00A63FF3"/>
    <w:rsid w:val="00A640CE"/>
    <w:rsid w:val="00A64232"/>
    <w:rsid w:val="00A6445F"/>
    <w:rsid w:val="00A6447D"/>
    <w:rsid w:val="00A6451E"/>
    <w:rsid w:val="00A64613"/>
    <w:rsid w:val="00A64712"/>
    <w:rsid w:val="00A6471D"/>
    <w:rsid w:val="00A64731"/>
    <w:rsid w:val="00A64973"/>
    <w:rsid w:val="00A64994"/>
    <w:rsid w:val="00A64A33"/>
    <w:rsid w:val="00A64B10"/>
    <w:rsid w:val="00A64BB5"/>
    <w:rsid w:val="00A64BFA"/>
    <w:rsid w:val="00A64E38"/>
    <w:rsid w:val="00A6512B"/>
    <w:rsid w:val="00A65133"/>
    <w:rsid w:val="00A6515F"/>
    <w:rsid w:val="00A6523A"/>
    <w:rsid w:val="00A65295"/>
    <w:rsid w:val="00A652A7"/>
    <w:rsid w:val="00A6533C"/>
    <w:rsid w:val="00A65363"/>
    <w:rsid w:val="00A65441"/>
    <w:rsid w:val="00A6554E"/>
    <w:rsid w:val="00A656FA"/>
    <w:rsid w:val="00A65705"/>
    <w:rsid w:val="00A65786"/>
    <w:rsid w:val="00A657D8"/>
    <w:rsid w:val="00A658A5"/>
    <w:rsid w:val="00A65900"/>
    <w:rsid w:val="00A65AE7"/>
    <w:rsid w:val="00A65B65"/>
    <w:rsid w:val="00A65B69"/>
    <w:rsid w:val="00A65B73"/>
    <w:rsid w:val="00A65C88"/>
    <w:rsid w:val="00A65CCD"/>
    <w:rsid w:val="00A65CDC"/>
    <w:rsid w:val="00A65D26"/>
    <w:rsid w:val="00A65D3C"/>
    <w:rsid w:val="00A65D77"/>
    <w:rsid w:val="00A65D80"/>
    <w:rsid w:val="00A65DBB"/>
    <w:rsid w:val="00A65E3C"/>
    <w:rsid w:val="00A65E61"/>
    <w:rsid w:val="00A6601A"/>
    <w:rsid w:val="00A66074"/>
    <w:rsid w:val="00A660B0"/>
    <w:rsid w:val="00A661B2"/>
    <w:rsid w:val="00A66298"/>
    <w:rsid w:val="00A6645E"/>
    <w:rsid w:val="00A665D4"/>
    <w:rsid w:val="00A66622"/>
    <w:rsid w:val="00A6667C"/>
    <w:rsid w:val="00A666DD"/>
    <w:rsid w:val="00A66800"/>
    <w:rsid w:val="00A6689F"/>
    <w:rsid w:val="00A668DB"/>
    <w:rsid w:val="00A66928"/>
    <w:rsid w:val="00A66A5D"/>
    <w:rsid w:val="00A66ADD"/>
    <w:rsid w:val="00A66AE7"/>
    <w:rsid w:val="00A66BB2"/>
    <w:rsid w:val="00A66CB5"/>
    <w:rsid w:val="00A66D9A"/>
    <w:rsid w:val="00A66DE2"/>
    <w:rsid w:val="00A66E7B"/>
    <w:rsid w:val="00A66FF5"/>
    <w:rsid w:val="00A671EE"/>
    <w:rsid w:val="00A673CD"/>
    <w:rsid w:val="00A674F5"/>
    <w:rsid w:val="00A675DF"/>
    <w:rsid w:val="00A6762C"/>
    <w:rsid w:val="00A67660"/>
    <w:rsid w:val="00A6768C"/>
    <w:rsid w:val="00A677AF"/>
    <w:rsid w:val="00A677D4"/>
    <w:rsid w:val="00A677D8"/>
    <w:rsid w:val="00A67817"/>
    <w:rsid w:val="00A678AC"/>
    <w:rsid w:val="00A67910"/>
    <w:rsid w:val="00A67BCE"/>
    <w:rsid w:val="00A67BD7"/>
    <w:rsid w:val="00A67BDC"/>
    <w:rsid w:val="00A67C39"/>
    <w:rsid w:val="00A67C4C"/>
    <w:rsid w:val="00A67D0F"/>
    <w:rsid w:val="00A67DC3"/>
    <w:rsid w:val="00A67DD2"/>
    <w:rsid w:val="00A67E22"/>
    <w:rsid w:val="00A67E81"/>
    <w:rsid w:val="00A700A6"/>
    <w:rsid w:val="00A700D6"/>
    <w:rsid w:val="00A70130"/>
    <w:rsid w:val="00A70192"/>
    <w:rsid w:val="00A703CC"/>
    <w:rsid w:val="00A70465"/>
    <w:rsid w:val="00A7046E"/>
    <w:rsid w:val="00A70497"/>
    <w:rsid w:val="00A704A0"/>
    <w:rsid w:val="00A704C1"/>
    <w:rsid w:val="00A705BE"/>
    <w:rsid w:val="00A7071B"/>
    <w:rsid w:val="00A70726"/>
    <w:rsid w:val="00A70807"/>
    <w:rsid w:val="00A70849"/>
    <w:rsid w:val="00A709A7"/>
    <w:rsid w:val="00A709C7"/>
    <w:rsid w:val="00A70A07"/>
    <w:rsid w:val="00A70AE1"/>
    <w:rsid w:val="00A70B59"/>
    <w:rsid w:val="00A70C6A"/>
    <w:rsid w:val="00A70C8E"/>
    <w:rsid w:val="00A70E81"/>
    <w:rsid w:val="00A70FC9"/>
    <w:rsid w:val="00A70FF7"/>
    <w:rsid w:val="00A71091"/>
    <w:rsid w:val="00A71159"/>
    <w:rsid w:val="00A7143A"/>
    <w:rsid w:val="00A7147B"/>
    <w:rsid w:val="00A7183E"/>
    <w:rsid w:val="00A718D9"/>
    <w:rsid w:val="00A71967"/>
    <w:rsid w:val="00A71A0A"/>
    <w:rsid w:val="00A71A6B"/>
    <w:rsid w:val="00A71A78"/>
    <w:rsid w:val="00A71E4B"/>
    <w:rsid w:val="00A71EC3"/>
    <w:rsid w:val="00A71F7D"/>
    <w:rsid w:val="00A72005"/>
    <w:rsid w:val="00A7200B"/>
    <w:rsid w:val="00A72116"/>
    <w:rsid w:val="00A72190"/>
    <w:rsid w:val="00A72231"/>
    <w:rsid w:val="00A7229E"/>
    <w:rsid w:val="00A7234D"/>
    <w:rsid w:val="00A723FF"/>
    <w:rsid w:val="00A7240B"/>
    <w:rsid w:val="00A7245F"/>
    <w:rsid w:val="00A7263F"/>
    <w:rsid w:val="00A72673"/>
    <w:rsid w:val="00A7279A"/>
    <w:rsid w:val="00A727B3"/>
    <w:rsid w:val="00A727EB"/>
    <w:rsid w:val="00A72801"/>
    <w:rsid w:val="00A72A91"/>
    <w:rsid w:val="00A72B34"/>
    <w:rsid w:val="00A72BED"/>
    <w:rsid w:val="00A72C1F"/>
    <w:rsid w:val="00A72ED8"/>
    <w:rsid w:val="00A7319A"/>
    <w:rsid w:val="00A73284"/>
    <w:rsid w:val="00A732F8"/>
    <w:rsid w:val="00A733A1"/>
    <w:rsid w:val="00A73420"/>
    <w:rsid w:val="00A73488"/>
    <w:rsid w:val="00A7359D"/>
    <w:rsid w:val="00A735EE"/>
    <w:rsid w:val="00A737CF"/>
    <w:rsid w:val="00A738C8"/>
    <w:rsid w:val="00A7399C"/>
    <w:rsid w:val="00A739A6"/>
    <w:rsid w:val="00A73C8A"/>
    <w:rsid w:val="00A73D45"/>
    <w:rsid w:val="00A73D57"/>
    <w:rsid w:val="00A73DE3"/>
    <w:rsid w:val="00A73E34"/>
    <w:rsid w:val="00A73EBD"/>
    <w:rsid w:val="00A73EF4"/>
    <w:rsid w:val="00A73F71"/>
    <w:rsid w:val="00A73F98"/>
    <w:rsid w:val="00A73F9A"/>
    <w:rsid w:val="00A73FAE"/>
    <w:rsid w:val="00A73FC9"/>
    <w:rsid w:val="00A740A4"/>
    <w:rsid w:val="00A740EC"/>
    <w:rsid w:val="00A74205"/>
    <w:rsid w:val="00A74325"/>
    <w:rsid w:val="00A7433E"/>
    <w:rsid w:val="00A74422"/>
    <w:rsid w:val="00A7442B"/>
    <w:rsid w:val="00A74615"/>
    <w:rsid w:val="00A74943"/>
    <w:rsid w:val="00A74974"/>
    <w:rsid w:val="00A74A09"/>
    <w:rsid w:val="00A74A5E"/>
    <w:rsid w:val="00A74AD2"/>
    <w:rsid w:val="00A74CC4"/>
    <w:rsid w:val="00A74D09"/>
    <w:rsid w:val="00A74EB4"/>
    <w:rsid w:val="00A74ECA"/>
    <w:rsid w:val="00A74EFE"/>
    <w:rsid w:val="00A74F0C"/>
    <w:rsid w:val="00A74F21"/>
    <w:rsid w:val="00A74F37"/>
    <w:rsid w:val="00A75006"/>
    <w:rsid w:val="00A7501C"/>
    <w:rsid w:val="00A7505E"/>
    <w:rsid w:val="00A750EB"/>
    <w:rsid w:val="00A752BA"/>
    <w:rsid w:val="00A752F9"/>
    <w:rsid w:val="00A7530D"/>
    <w:rsid w:val="00A75390"/>
    <w:rsid w:val="00A7546A"/>
    <w:rsid w:val="00A7556F"/>
    <w:rsid w:val="00A75578"/>
    <w:rsid w:val="00A75586"/>
    <w:rsid w:val="00A75691"/>
    <w:rsid w:val="00A757C0"/>
    <w:rsid w:val="00A75863"/>
    <w:rsid w:val="00A7588A"/>
    <w:rsid w:val="00A75976"/>
    <w:rsid w:val="00A75B0C"/>
    <w:rsid w:val="00A75BF9"/>
    <w:rsid w:val="00A75CAB"/>
    <w:rsid w:val="00A75CFC"/>
    <w:rsid w:val="00A75D29"/>
    <w:rsid w:val="00A75DC9"/>
    <w:rsid w:val="00A75E01"/>
    <w:rsid w:val="00A75E26"/>
    <w:rsid w:val="00A75F56"/>
    <w:rsid w:val="00A7606B"/>
    <w:rsid w:val="00A7614B"/>
    <w:rsid w:val="00A7629B"/>
    <w:rsid w:val="00A7635C"/>
    <w:rsid w:val="00A764B3"/>
    <w:rsid w:val="00A7674E"/>
    <w:rsid w:val="00A7687E"/>
    <w:rsid w:val="00A768DF"/>
    <w:rsid w:val="00A76B69"/>
    <w:rsid w:val="00A76D42"/>
    <w:rsid w:val="00A76DBA"/>
    <w:rsid w:val="00A76E13"/>
    <w:rsid w:val="00A76ECF"/>
    <w:rsid w:val="00A76EF5"/>
    <w:rsid w:val="00A76F22"/>
    <w:rsid w:val="00A76F8A"/>
    <w:rsid w:val="00A775C4"/>
    <w:rsid w:val="00A77635"/>
    <w:rsid w:val="00A7763E"/>
    <w:rsid w:val="00A77875"/>
    <w:rsid w:val="00A778A2"/>
    <w:rsid w:val="00A778F2"/>
    <w:rsid w:val="00A77946"/>
    <w:rsid w:val="00A77998"/>
    <w:rsid w:val="00A77AB7"/>
    <w:rsid w:val="00A77B35"/>
    <w:rsid w:val="00A77C5D"/>
    <w:rsid w:val="00A77DD2"/>
    <w:rsid w:val="00A77E73"/>
    <w:rsid w:val="00A77EE1"/>
    <w:rsid w:val="00A77EF0"/>
    <w:rsid w:val="00A77FAD"/>
    <w:rsid w:val="00A801C2"/>
    <w:rsid w:val="00A8021E"/>
    <w:rsid w:val="00A803EF"/>
    <w:rsid w:val="00A80574"/>
    <w:rsid w:val="00A80576"/>
    <w:rsid w:val="00A805C1"/>
    <w:rsid w:val="00A80688"/>
    <w:rsid w:val="00A80742"/>
    <w:rsid w:val="00A8077E"/>
    <w:rsid w:val="00A8090F"/>
    <w:rsid w:val="00A80935"/>
    <w:rsid w:val="00A80964"/>
    <w:rsid w:val="00A80978"/>
    <w:rsid w:val="00A80AB7"/>
    <w:rsid w:val="00A80D14"/>
    <w:rsid w:val="00A80D45"/>
    <w:rsid w:val="00A80D49"/>
    <w:rsid w:val="00A80EFB"/>
    <w:rsid w:val="00A80FDE"/>
    <w:rsid w:val="00A8103E"/>
    <w:rsid w:val="00A8107D"/>
    <w:rsid w:val="00A810E4"/>
    <w:rsid w:val="00A81162"/>
    <w:rsid w:val="00A811AC"/>
    <w:rsid w:val="00A811D8"/>
    <w:rsid w:val="00A811F9"/>
    <w:rsid w:val="00A812F9"/>
    <w:rsid w:val="00A8130C"/>
    <w:rsid w:val="00A81465"/>
    <w:rsid w:val="00A8149D"/>
    <w:rsid w:val="00A814B7"/>
    <w:rsid w:val="00A814FB"/>
    <w:rsid w:val="00A81604"/>
    <w:rsid w:val="00A81626"/>
    <w:rsid w:val="00A817FF"/>
    <w:rsid w:val="00A8183B"/>
    <w:rsid w:val="00A81912"/>
    <w:rsid w:val="00A81915"/>
    <w:rsid w:val="00A8192C"/>
    <w:rsid w:val="00A81A05"/>
    <w:rsid w:val="00A81BC9"/>
    <w:rsid w:val="00A81CC8"/>
    <w:rsid w:val="00A81F69"/>
    <w:rsid w:val="00A81FFB"/>
    <w:rsid w:val="00A821F8"/>
    <w:rsid w:val="00A822A6"/>
    <w:rsid w:val="00A822CC"/>
    <w:rsid w:val="00A823BE"/>
    <w:rsid w:val="00A823F5"/>
    <w:rsid w:val="00A824A7"/>
    <w:rsid w:val="00A82509"/>
    <w:rsid w:val="00A8251F"/>
    <w:rsid w:val="00A82605"/>
    <w:rsid w:val="00A82633"/>
    <w:rsid w:val="00A8263A"/>
    <w:rsid w:val="00A826D1"/>
    <w:rsid w:val="00A8275A"/>
    <w:rsid w:val="00A8279C"/>
    <w:rsid w:val="00A827CA"/>
    <w:rsid w:val="00A827EC"/>
    <w:rsid w:val="00A82835"/>
    <w:rsid w:val="00A8285D"/>
    <w:rsid w:val="00A82886"/>
    <w:rsid w:val="00A8290B"/>
    <w:rsid w:val="00A829A6"/>
    <w:rsid w:val="00A829B0"/>
    <w:rsid w:val="00A82A16"/>
    <w:rsid w:val="00A82AA6"/>
    <w:rsid w:val="00A82ADE"/>
    <w:rsid w:val="00A82B2C"/>
    <w:rsid w:val="00A82BA5"/>
    <w:rsid w:val="00A82C34"/>
    <w:rsid w:val="00A82DC8"/>
    <w:rsid w:val="00A82DF1"/>
    <w:rsid w:val="00A82E7B"/>
    <w:rsid w:val="00A82E9B"/>
    <w:rsid w:val="00A82EBB"/>
    <w:rsid w:val="00A82EBD"/>
    <w:rsid w:val="00A82FE0"/>
    <w:rsid w:val="00A8302E"/>
    <w:rsid w:val="00A83243"/>
    <w:rsid w:val="00A83372"/>
    <w:rsid w:val="00A8341A"/>
    <w:rsid w:val="00A83561"/>
    <w:rsid w:val="00A8358B"/>
    <w:rsid w:val="00A8363B"/>
    <w:rsid w:val="00A836F6"/>
    <w:rsid w:val="00A83705"/>
    <w:rsid w:val="00A837D1"/>
    <w:rsid w:val="00A837E7"/>
    <w:rsid w:val="00A8389C"/>
    <w:rsid w:val="00A83AE4"/>
    <w:rsid w:val="00A83BF4"/>
    <w:rsid w:val="00A83D5E"/>
    <w:rsid w:val="00A83E40"/>
    <w:rsid w:val="00A83ECC"/>
    <w:rsid w:val="00A83ECD"/>
    <w:rsid w:val="00A83F1A"/>
    <w:rsid w:val="00A8407D"/>
    <w:rsid w:val="00A84146"/>
    <w:rsid w:val="00A84155"/>
    <w:rsid w:val="00A84203"/>
    <w:rsid w:val="00A84305"/>
    <w:rsid w:val="00A84394"/>
    <w:rsid w:val="00A843AF"/>
    <w:rsid w:val="00A84417"/>
    <w:rsid w:val="00A8442D"/>
    <w:rsid w:val="00A8446F"/>
    <w:rsid w:val="00A844EF"/>
    <w:rsid w:val="00A84515"/>
    <w:rsid w:val="00A8460A"/>
    <w:rsid w:val="00A8461D"/>
    <w:rsid w:val="00A846C5"/>
    <w:rsid w:val="00A846E7"/>
    <w:rsid w:val="00A846FE"/>
    <w:rsid w:val="00A84785"/>
    <w:rsid w:val="00A848FE"/>
    <w:rsid w:val="00A84A5A"/>
    <w:rsid w:val="00A84A62"/>
    <w:rsid w:val="00A84ABA"/>
    <w:rsid w:val="00A84AE0"/>
    <w:rsid w:val="00A84B0B"/>
    <w:rsid w:val="00A84C82"/>
    <w:rsid w:val="00A84CF0"/>
    <w:rsid w:val="00A84D2E"/>
    <w:rsid w:val="00A84E29"/>
    <w:rsid w:val="00A85051"/>
    <w:rsid w:val="00A850A2"/>
    <w:rsid w:val="00A85195"/>
    <w:rsid w:val="00A85464"/>
    <w:rsid w:val="00A85550"/>
    <w:rsid w:val="00A85615"/>
    <w:rsid w:val="00A85669"/>
    <w:rsid w:val="00A85678"/>
    <w:rsid w:val="00A856C4"/>
    <w:rsid w:val="00A85728"/>
    <w:rsid w:val="00A85835"/>
    <w:rsid w:val="00A8586A"/>
    <w:rsid w:val="00A85876"/>
    <w:rsid w:val="00A858FF"/>
    <w:rsid w:val="00A85918"/>
    <w:rsid w:val="00A85B84"/>
    <w:rsid w:val="00A85C42"/>
    <w:rsid w:val="00A85E9C"/>
    <w:rsid w:val="00A85EC4"/>
    <w:rsid w:val="00A85F37"/>
    <w:rsid w:val="00A85FB1"/>
    <w:rsid w:val="00A85FB3"/>
    <w:rsid w:val="00A860B4"/>
    <w:rsid w:val="00A86268"/>
    <w:rsid w:val="00A86570"/>
    <w:rsid w:val="00A8657A"/>
    <w:rsid w:val="00A8657F"/>
    <w:rsid w:val="00A8659F"/>
    <w:rsid w:val="00A867B3"/>
    <w:rsid w:val="00A8680D"/>
    <w:rsid w:val="00A868BE"/>
    <w:rsid w:val="00A868E2"/>
    <w:rsid w:val="00A86A15"/>
    <w:rsid w:val="00A86A16"/>
    <w:rsid w:val="00A86A32"/>
    <w:rsid w:val="00A86D5F"/>
    <w:rsid w:val="00A86DA2"/>
    <w:rsid w:val="00A86DCA"/>
    <w:rsid w:val="00A86F10"/>
    <w:rsid w:val="00A86F12"/>
    <w:rsid w:val="00A86F45"/>
    <w:rsid w:val="00A86FCF"/>
    <w:rsid w:val="00A870A4"/>
    <w:rsid w:val="00A870C7"/>
    <w:rsid w:val="00A87100"/>
    <w:rsid w:val="00A871BE"/>
    <w:rsid w:val="00A8721C"/>
    <w:rsid w:val="00A8730A"/>
    <w:rsid w:val="00A8739F"/>
    <w:rsid w:val="00A8740C"/>
    <w:rsid w:val="00A8768D"/>
    <w:rsid w:val="00A87703"/>
    <w:rsid w:val="00A878D6"/>
    <w:rsid w:val="00A87975"/>
    <w:rsid w:val="00A8798E"/>
    <w:rsid w:val="00A879F7"/>
    <w:rsid w:val="00A87A19"/>
    <w:rsid w:val="00A87A59"/>
    <w:rsid w:val="00A87AEC"/>
    <w:rsid w:val="00A87AFA"/>
    <w:rsid w:val="00A87B8B"/>
    <w:rsid w:val="00A87C16"/>
    <w:rsid w:val="00A87E47"/>
    <w:rsid w:val="00A87E91"/>
    <w:rsid w:val="00A87F37"/>
    <w:rsid w:val="00A87FD7"/>
    <w:rsid w:val="00A900EE"/>
    <w:rsid w:val="00A901B2"/>
    <w:rsid w:val="00A901F5"/>
    <w:rsid w:val="00A9027D"/>
    <w:rsid w:val="00A90496"/>
    <w:rsid w:val="00A90634"/>
    <w:rsid w:val="00A9077E"/>
    <w:rsid w:val="00A90862"/>
    <w:rsid w:val="00A90863"/>
    <w:rsid w:val="00A90883"/>
    <w:rsid w:val="00A90937"/>
    <w:rsid w:val="00A90A8B"/>
    <w:rsid w:val="00A90B56"/>
    <w:rsid w:val="00A90BB4"/>
    <w:rsid w:val="00A90C01"/>
    <w:rsid w:val="00A90C20"/>
    <w:rsid w:val="00A90C7A"/>
    <w:rsid w:val="00A90E0D"/>
    <w:rsid w:val="00A91028"/>
    <w:rsid w:val="00A91108"/>
    <w:rsid w:val="00A91184"/>
    <w:rsid w:val="00A9126F"/>
    <w:rsid w:val="00A913C1"/>
    <w:rsid w:val="00A913EE"/>
    <w:rsid w:val="00A9141E"/>
    <w:rsid w:val="00A91521"/>
    <w:rsid w:val="00A91549"/>
    <w:rsid w:val="00A91664"/>
    <w:rsid w:val="00A916A6"/>
    <w:rsid w:val="00A916DF"/>
    <w:rsid w:val="00A917C6"/>
    <w:rsid w:val="00A9193F"/>
    <w:rsid w:val="00A9199F"/>
    <w:rsid w:val="00A919FD"/>
    <w:rsid w:val="00A91B1F"/>
    <w:rsid w:val="00A91B8C"/>
    <w:rsid w:val="00A91B9B"/>
    <w:rsid w:val="00A91D46"/>
    <w:rsid w:val="00A91DB0"/>
    <w:rsid w:val="00A91E7F"/>
    <w:rsid w:val="00A91EF0"/>
    <w:rsid w:val="00A92033"/>
    <w:rsid w:val="00A92056"/>
    <w:rsid w:val="00A920A1"/>
    <w:rsid w:val="00A9223E"/>
    <w:rsid w:val="00A922BD"/>
    <w:rsid w:val="00A92331"/>
    <w:rsid w:val="00A925E9"/>
    <w:rsid w:val="00A92626"/>
    <w:rsid w:val="00A926FE"/>
    <w:rsid w:val="00A92849"/>
    <w:rsid w:val="00A92C2E"/>
    <w:rsid w:val="00A92D44"/>
    <w:rsid w:val="00A92DFE"/>
    <w:rsid w:val="00A92F02"/>
    <w:rsid w:val="00A92F94"/>
    <w:rsid w:val="00A93156"/>
    <w:rsid w:val="00A9315B"/>
    <w:rsid w:val="00A93208"/>
    <w:rsid w:val="00A93241"/>
    <w:rsid w:val="00A93295"/>
    <w:rsid w:val="00A93324"/>
    <w:rsid w:val="00A9336C"/>
    <w:rsid w:val="00A933A9"/>
    <w:rsid w:val="00A93406"/>
    <w:rsid w:val="00A934F5"/>
    <w:rsid w:val="00A93569"/>
    <w:rsid w:val="00A935CB"/>
    <w:rsid w:val="00A93738"/>
    <w:rsid w:val="00A937F8"/>
    <w:rsid w:val="00A938D2"/>
    <w:rsid w:val="00A93932"/>
    <w:rsid w:val="00A93997"/>
    <w:rsid w:val="00A93A86"/>
    <w:rsid w:val="00A93ADE"/>
    <w:rsid w:val="00A93B3C"/>
    <w:rsid w:val="00A93C1B"/>
    <w:rsid w:val="00A93CAD"/>
    <w:rsid w:val="00A93E8F"/>
    <w:rsid w:val="00A93F09"/>
    <w:rsid w:val="00A93F7F"/>
    <w:rsid w:val="00A93F90"/>
    <w:rsid w:val="00A9407B"/>
    <w:rsid w:val="00A9417D"/>
    <w:rsid w:val="00A941D3"/>
    <w:rsid w:val="00A9425B"/>
    <w:rsid w:val="00A94359"/>
    <w:rsid w:val="00A94387"/>
    <w:rsid w:val="00A94579"/>
    <w:rsid w:val="00A94605"/>
    <w:rsid w:val="00A9499B"/>
    <w:rsid w:val="00A949EC"/>
    <w:rsid w:val="00A94ACF"/>
    <w:rsid w:val="00A94ADF"/>
    <w:rsid w:val="00A94AFF"/>
    <w:rsid w:val="00A94B68"/>
    <w:rsid w:val="00A94DEB"/>
    <w:rsid w:val="00A94DF9"/>
    <w:rsid w:val="00A94E46"/>
    <w:rsid w:val="00A94E79"/>
    <w:rsid w:val="00A94F7C"/>
    <w:rsid w:val="00A94FA0"/>
    <w:rsid w:val="00A95064"/>
    <w:rsid w:val="00A950C0"/>
    <w:rsid w:val="00A951A6"/>
    <w:rsid w:val="00A95637"/>
    <w:rsid w:val="00A95737"/>
    <w:rsid w:val="00A957A1"/>
    <w:rsid w:val="00A9589B"/>
    <w:rsid w:val="00A958B9"/>
    <w:rsid w:val="00A958CE"/>
    <w:rsid w:val="00A95A91"/>
    <w:rsid w:val="00A95ABB"/>
    <w:rsid w:val="00A95B3F"/>
    <w:rsid w:val="00A95BBE"/>
    <w:rsid w:val="00A95C9A"/>
    <w:rsid w:val="00A95CF2"/>
    <w:rsid w:val="00A95EF5"/>
    <w:rsid w:val="00A95F00"/>
    <w:rsid w:val="00A95F74"/>
    <w:rsid w:val="00A95F98"/>
    <w:rsid w:val="00A95FD0"/>
    <w:rsid w:val="00A96017"/>
    <w:rsid w:val="00A96068"/>
    <w:rsid w:val="00A9608E"/>
    <w:rsid w:val="00A960D5"/>
    <w:rsid w:val="00A96106"/>
    <w:rsid w:val="00A96127"/>
    <w:rsid w:val="00A9617E"/>
    <w:rsid w:val="00A96243"/>
    <w:rsid w:val="00A962F7"/>
    <w:rsid w:val="00A964C6"/>
    <w:rsid w:val="00A964D0"/>
    <w:rsid w:val="00A964ED"/>
    <w:rsid w:val="00A965AA"/>
    <w:rsid w:val="00A967DF"/>
    <w:rsid w:val="00A967F5"/>
    <w:rsid w:val="00A96AA6"/>
    <w:rsid w:val="00A96AA8"/>
    <w:rsid w:val="00A96B4C"/>
    <w:rsid w:val="00A96C0A"/>
    <w:rsid w:val="00A96C66"/>
    <w:rsid w:val="00A96D23"/>
    <w:rsid w:val="00A96DE8"/>
    <w:rsid w:val="00A96EF2"/>
    <w:rsid w:val="00A96F9C"/>
    <w:rsid w:val="00A96FD4"/>
    <w:rsid w:val="00A97041"/>
    <w:rsid w:val="00A97049"/>
    <w:rsid w:val="00A9704B"/>
    <w:rsid w:val="00A970F9"/>
    <w:rsid w:val="00A971B5"/>
    <w:rsid w:val="00A971DC"/>
    <w:rsid w:val="00A97252"/>
    <w:rsid w:val="00A972C1"/>
    <w:rsid w:val="00A9731E"/>
    <w:rsid w:val="00A9736B"/>
    <w:rsid w:val="00A973DC"/>
    <w:rsid w:val="00A97461"/>
    <w:rsid w:val="00A974BA"/>
    <w:rsid w:val="00A97674"/>
    <w:rsid w:val="00A976D0"/>
    <w:rsid w:val="00A9797C"/>
    <w:rsid w:val="00A97A23"/>
    <w:rsid w:val="00A97A66"/>
    <w:rsid w:val="00A97B33"/>
    <w:rsid w:val="00A97C6A"/>
    <w:rsid w:val="00A97C7B"/>
    <w:rsid w:val="00A97D58"/>
    <w:rsid w:val="00A97EE4"/>
    <w:rsid w:val="00A97F3B"/>
    <w:rsid w:val="00AA0134"/>
    <w:rsid w:val="00AA03C0"/>
    <w:rsid w:val="00AA051B"/>
    <w:rsid w:val="00AA0737"/>
    <w:rsid w:val="00AA0847"/>
    <w:rsid w:val="00AA0893"/>
    <w:rsid w:val="00AA08B6"/>
    <w:rsid w:val="00AA097E"/>
    <w:rsid w:val="00AA0987"/>
    <w:rsid w:val="00AA0A26"/>
    <w:rsid w:val="00AA0A56"/>
    <w:rsid w:val="00AA0A6D"/>
    <w:rsid w:val="00AA0AAB"/>
    <w:rsid w:val="00AA0B1F"/>
    <w:rsid w:val="00AA0BC4"/>
    <w:rsid w:val="00AA0C66"/>
    <w:rsid w:val="00AA0DBF"/>
    <w:rsid w:val="00AA0DDA"/>
    <w:rsid w:val="00AA0F87"/>
    <w:rsid w:val="00AA0FAB"/>
    <w:rsid w:val="00AA0FD2"/>
    <w:rsid w:val="00AA0FFE"/>
    <w:rsid w:val="00AA100B"/>
    <w:rsid w:val="00AA1133"/>
    <w:rsid w:val="00AA1275"/>
    <w:rsid w:val="00AA12AF"/>
    <w:rsid w:val="00AA12DD"/>
    <w:rsid w:val="00AA1374"/>
    <w:rsid w:val="00AA1406"/>
    <w:rsid w:val="00AA1598"/>
    <w:rsid w:val="00AA159A"/>
    <w:rsid w:val="00AA16BE"/>
    <w:rsid w:val="00AA180E"/>
    <w:rsid w:val="00AA1816"/>
    <w:rsid w:val="00AA1956"/>
    <w:rsid w:val="00AA1B94"/>
    <w:rsid w:val="00AA1D61"/>
    <w:rsid w:val="00AA1E2A"/>
    <w:rsid w:val="00AA1F6F"/>
    <w:rsid w:val="00AA1F8F"/>
    <w:rsid w:val="00AA200B"/>
    <w:rsid w:val="00AA206B"/>
    <w:rsid w:val="00AA2114"/>
    <w:rsid w:val="00AA22BD"/>
    <w:rsid w:val="00AA2396"/>
    <w:rsid w:val="00AA2441"/>
    <w:rsid w:val="00AA24D4"/>
    <w:rsid w:val="00AA2525"/>
    <w:rsid w:val="00AA256B"/>
    <w:rsid w:val="00AA2892"/>
    <w:rsid w:val="00AA289E"/>
    <w:rsid w:val="00AA28C2"/>
    <w:rsid w:val="00AA28E5"/>
    <w:rsid w:val="00AA2964"/>
    <w:rsid w:val="00AA2AA7"/>
    <w:rsid w:val="00AA2B2D"/>
    <w:rsid w:val="00AA2C0C"/>
    <w:rsid w:val="00AA2C22"/>
    <w:rsid w:val="00AA2CB1"/>
    <w:rsid w:val="00AA2D72"/>
    <w:rsid w:val="00AA2DB3"/>
    <w:rsid w:val="00AA2EED"/>
    <w:rsid w:val="00AA308F"/>
    <w:rsid w:val="00AA30B3"/>
    <w:rsid w:val="00AA323B"/>
    <w:rsid w:val="00AA34C9"/>
    <w:rsid w:val="00AA3554"/>
    <w:rsid w:val="00AA3609"/>
    <w:rsid w:val="00AA387E"/>
    <w:rsid w:val="00AA392C"/>
    <w:rsid w:val="00AA399A"/>
    <w:rsid w:val="00AA39BF"/>
    <w:rsid w:val="00AA39FB"/>
    <w:rsid w:val="00AA3B90"/>
    <w:rsid w:val="00AA3BE2"/>
    <w:rsid w:val="00AA3D2D"/>
    <w:rsid w:val="00AA3D68"/>
    <w:rsid w:val="00AA3DDB"/>
    <w:rsid w:val="00AA3E05"/>
    <w:rsid w:val="00AA3E7F"/>
    <w:rsid w:val="00AA3F09"/>
    <w:rsid w:val="00AA3F38"/>
    <w:rsid w:val="00AA3F7F"/>
    <w:rsid w:val="00AA4045"/>
    <w:rsid w:val="00AA430B"/>
    <w:rsid w:val="00AA435A"/>
    <w:rsid w:val="00AA4528"/>
    <w:rsid w:val="00AA4612"/>
    <w:rsid w:val="00AA46D6"/>
    <w:rsid w:val="00AA4701"/>
    <w:rsid w:val="00AA4769"/>
    <w:rsid w:val="00AA47A3"/>
    <w:rsid w:val="00AA47AE"/>
    <w:rsid w:val="00AA4938"/>
    <w:rsid w:val="00AA493F"/>
    <w:rsid w:val="00AA494F"/>
    <w:rsid w:val="00AA4B0D"/>
    <w:rsid w:val="00AA4B36"/>
    <w:rsid w:val="00AA4C64"/>
    <w:rsid w:val="00AA4C97"/>
    <w:rsid w:val="00AA4CB8"/>
    <w:rsid w:val="00AA4D2E"/>
    <w:rsid w:val="00AA4E73"/>
    <w:rsid w:val="00AA509D"/>
    <w:rsid w:val="00AA50F1"/>
    <w:rsid w:val="00AA5114"/>
    <w:rsid w:val="00AA5170"/>
    <w:rsid w:val="00AA52F0"/>
    <w:rsid w:val="00AA535D"/>
    <w:rsid w:val="00AA53D7"/>
    <w:rsid w:val="00AA5412"/>
    <w:rsid w:val="00AA5558"/>
    <w:rsid w:val="00AA5668"/>
    <w:rsid w:val="00AA5708"/>
    <w:rsid w:val="00AA5740"/>
    <w:rsid w:val="00AA584A"/>
    <w:rsid w:val="00AA5953"/>
    <w:rsid w:val="00AA5A62"/>
    <w:rsid w:val="00AA5CDD"/>
    <w:rsid w:val="00AA5EF9"/>
    <w:rsid w:val="00AA5EFF"/>
    <w:rsid w:val="00AA5F8F"/>
    <w:rsid w:val="00AA601D"/>
    <w:rsid w:val="00AA607F"/>
    <w:rsid w:val="00AA6086"/>
    <w:rsid w:val="00AA613A"/>
    <w:rsid w:val="00AA6240"/>
    <w:rsid w:val="00AA62E2"/>
    <w:rsid w:val="00AA64C7"/>
    <w:rsid w:val="00AA65B2"/>
    <w:rsid w:val="00AA6691"/>
    <w:rsid w:val="00AA66A9"/>
    <w:rsid w:val="00AA6715"/>
    <w:rsid w:val="00AA680D"/>
    <w:rsid w:val="00AA6852"/>
    <w:rsid w:val="00AA68C9"/>
    <w:rsid w:val="00AA6945"/>
    <w:rsid w:val="00AA6972"/>
    <w:rsid w:val="00AA69CB"/>
    <w:rsid w:val="00AA6AA4"/>
    <w:rsid w:val="00AA6D15"/>
    <w:rsid w:val="00AA6DCC"/>
    <w:rsid w:val="00AA6DCE"/>
    <w:rsid w:val="00AA6EF9"/>
    <w:rsid w:val="00AA7113"/>
    <w:rsid w:val="00AA7142"/>
    <w:rsid w:val="00AA7143"/>
    <w:rsid w:val="00AA7145"/>
    <w:rsid w:val="00AA744A"/>
    <w:rsid w:val="00AA754F"/>
    <w:rsid w:val="00AA75C4"/>
    <w:rsid w:val="00AA7606"/>
    <w:rsid w:val="00AA77C7"/>
    <w:rsid w:val="00AA78CD"/>
    <w:rsid w:val="00AA792A"/>
    <w:rsid w:val="00AA7A6B"/>
    <w:rsid w:val="00AA7B05"/>
    <w:rsid w:val="00AA7B89"/>
    <w:rsid w:val="00AA7C22"/>
    <w:rsid w:val="00AA7C71"/>
    <w:rsid w:val="00AA7CD1"/>
    <w:rsid w:val="00AA7DC9"/>
    <w:rsid w:val="00AA7EE2"/>
    <w:rsid w:val="00AA7F12"/>
    <w:rsid w:val="00AA7FD1"/>
    <w:rsid w:val="00AB012E"/>
    <w:rsid w:val="00AB0233"/>
    <w:rsid w:val="00AB029A"/>
    <w:rsid w:val="00AB02A5"/>
    <w:rsid w:val="00AB03D8"/>
    <w:rsid w:val="00AB04BB"/>
    <w:rsid w:val="00AB04F5"/>
    <w:rsid w:val="00AB05E9"/>
    <w:rsid w:val="00AB068A"/>
    <w:rsid w:val="00AB09D4"/>
    <w:rsid w:val="00AB09D9"/>
    <w:rsid w:val="00AB0A19"/>
    <w:rsid w:val="00AB0BC7"/>
    <w:rsid w:val="00AB0BC9"/>
    <w:rsid w:val="00AB0C14"/>
    <w:rsid w:val="00AB0D65"/>
    <w:rsid w:val="00AB0E02"/>
    <w:rsid w:val="00AB0E1C"/>
    <w:rsid w:val="00AB0E2F"/>
    <w:rsid w:val="00AB0E45"/>
    <w:rsid w:val="00AB0F9D"/>
    <w:rsid w:val="00AB0FC1"/>
    <w:rsid w:val="00AB1000"/>
    <w:rsid w:val="00AB11B5"/>
    <w:rsid w:val="00AB12A1"/>
    <w:rsid w:val="00AB12D9"/>
    <w:rsid w:val="00AB131A"/>
    <w:rsid w:val="00AB138F"/>
    <w:rsid w:val="00AB1577"/>
    <w:rsid w:val="00AB15CA"/>
    <w:rsid w:val="00AB15EA"/>
    <w:rsid w:val="00AB15FC"/>
    <w:rsid w:val="00AB161B"/>
    <w:rsid w:val="00AB1676"/>
    <w:rsid w:val="00AB17EF"/>
    <w:rsid w:val="00AB1876"/>
    <w:rsid w:val="00AB192B"/>
    <w:rsid w:val="00AB1A09"/>
    <w:rsid w:val="00AB1A0A"/>
    <w:rsid w:val="00AB1A3D"/>
    <w:rsid w:val="00AB1AB8"/>
    <w:rsid w:val="00AB1CA8"/>
    <w:rsid w:val="00AB1E8B"/>
    <w:rsid w:val="00AB1EE2"/>
    <w:rsid w:val="00AB1F35"/>
    <w:rsid w:val="00AB1FC6"/>
    <w:rsid w:val="00AB1FE2"/>
    <w:rsid w:val="00AB22CE"/>
    <w:rsid w:val="00AB2342"/>
    <w:rsid w:val="00AB2361"/>
    <w:rsid w:val="00AB247B"/>
    <w:rsid w:val="00AB24B4"/>
    <w:rsid w:val="00AB2547"/>
    <w:rsid w:val="00AB2597"/>
    <w:rsid w:val="00AB2665"/>
    <w:rsid w:val="00AB2678"/>
    <w:rsid w:val="00AB277C"/>
    <w:rsid w:val="00AB2798"/>
    <w:rsid w:val="00AB2898"/>
    <w:rsid w:val="00AB295D"/>
    <w:rsid w:val="00AB2A77"/>
    <w:rsid w:val="00AB2B66"/>
    <w:rsid w:val="00AB2D7B"/>
    <w:rsid w:val="00AB2E18"/>
    <w:rsid w:val="00AB30CB"/>
    <w:rsid w:val="00AB3121"/>
    <w:rsid w:val="00AB3146"/>
    <w:rsid w:val="00AB3211"/>
    <w:rsid w:val="00AB3271"/>
    <w:rsid w:val="00AB32C6"/>
    <w:rsid w:val="00AB32F1"/>
    <w:rsid w:val="00AB335A"/>
    <w:rsid w:val="00AB33B6"/>
    <w:rsid w:val="00AB3486"/>
    <w:rsid w:val="00AB352A"/>
    <w:rsid w:val="00AB353D"/>
    <w:rsid w:val="00AB3625"/>
    <w:rsid w:val="00AB3669"/>
    <w:rsid w:val="00AB37F4"/>
    <w:rsid w:val="00AB3827"/>
    <w:rsid w:val="00AB3ADF"/>
    <w:rsid w:val="00AB3B0C"/>
    <w:rsid w:val="00AB3C0C"/>
    <w:rsid w:val="00AB3C54"/>
    <w:rsid w:val="00AB3C90"/>
    <w:rsid w:val="00AB3D41"/>
    <w:rsid w:val="00AB3E08"/>
    <w:rsid w:val="00AB3E46"/>
    <w:rsid w:val="00AB3E4E"/>
    <w:rsid w:val="00AB401C"/>
    <w:rsid w:val="00AB40A5"/>
    <w:rsid w:val="00AB411E"/>
    <w:rsid w:val="00AB4207"/>
    <w:rsid w:val="00AB4230"/>
    <w:rsid w:val="00AB423A"/>
    <w:rsid w:val="00AB4375"/>
    <w:rsid w:val="00AB441F"/>
    <w:rsid w:val="00AB46E5"/>
    <w:rsid w:val="00AB47A4"/>
    <w:rsid w:val="00AB4833"/>
    <w:rsid w:val="00AB4891"/>
    <w:rsid w:val="00AB4997"/>
    <w:rsid w:val="00AB4A6D"/>
    <w:rsid w:val="00AB4B81"/>
    <w:rsid w:val="00AB4C34"/>
    <w:rsid w:val="00AB4C89"/>
    <w:rsid w:val="00AB4CFE"/>
    <w:rsid w:val="00AB4E62"/>
    <w:rsid w:val="00AB4E7F"/>
    <w:rsid w:val="00AB4F1A"/>
    <w:rsid w:val="00AB4F44"/>
    <w:rsid w:val="00AB51A2"/>
    <w:rsid w:val="00AB53AC"/>
    <w:rsid w:val="00AB56A3"/>
    <w:rsid w:val="00AB5714"/>
    <w:rsid w:val="00AB579B"/>
    <w:rsid w:val="00AB57E4"/>
    <w:rsid w:val="00AB580C"/>
    <w:rsid w:val="00AB58BD"/>
    <w:rsid w:val="00AB5A3F"/>
    <w:rsid w:val="00AB5ACD"/>
    <w:rsid w:val="00AB5BC7"/>
    <w:rsid w:val="00AB5CDA"/>
    <w:rsid w:val="00AB5D11"/>
    <w:rsid w:val="00AB5D36"/>
    <w:rsid w:val="00AB5DDF"/>
    <w:rsid w:val="00AB5E94"/>
    <w:rsid w:val="00AB5EB2"/>
    <w:rsid w:val="00AB5F0D"/>
    <w:rsid w:val="00AB5FEC"/>
    <w:rsid w:val="00AB6131"/>
    <w:rsid w:val="00AB61B7"/>
    <w:rsid w:val="00AB61EB"/>
    <w:rsid w:val="00AB61F5"/>
    <w:rsid w:val="00AB637E"/>
    <w:rsid w:val="00AB63FC"/>
    <w:rsid w:val="00AB6403"/>
    <w:rsid w:val="00AB6A59"/>
    <w:rsid w:val="00AB6AC4"/>
    <w:rsid w:val="00AB6AE3"/>
    <w:rsid w:val="00AB6AEE"/>
    <w:rsid w:val="00AB6B99"/>
    <w:rsid w:val="00AB705B"/>
    <w:rsid w:val="00AB7080"/>
    <w:rsid w:val="00AB70E8"/>
    <w:rsid w:val="00AB7129"/>
    <w:rsid w:val="00AB7251"/>
    <w:rsid w:val="00AB745A"/>
    <w:rsid w:val="00AB765D"/>
    <w:rsid w:val="00AB765E"/>
    <w:rsid w:val="00AB788E"/>
    <w:rsid w:val="00AB79AB"/>
    <w:rsid w:val="00AB79B9"/>
    <w:rsid w:val="00AB7A9A"/>
    <w:rsid w:val="00AB7AB7"/>
    <w:rsid w:val="00AB7C33"/>
    <w:rsid w:val="00AB7C48"/>
    <w:rsid w:val="00AB7D04"/>
    <w:rsid w:val="00AB7DF5"/>
    <w:rsid w:val="00AB7E22"/>
    <w:rsid w:val="00AB7E73"/>
    <w:rsid w:val="00AC003E"/>
    <w:rsid w:val="00AC00FB"/>
    <w:rsid w:val="00AC01F8"/>
    <w:rsid w:val="00AC0217"/>
    <w:rsid w:val="00AC023D"/>
    <w:rsid w:val="00AC0286"/>
    <w:rsid w:val="00AC037A"/>
    <w:rsid w:val="00AC03FB"/>
    <w:rsid w:val="00AC048B"/>
    <w:rsid w:val="00AC04B1"/>
    <w:rsid w:val="00AC04B2"/>
    <w:rsid w:val="00AC06C2"/>
    <w:rsid w:val="00AC06C3"/>
    <w:rsid w:val="00AC0796"/>
    <w:rsid w:val="00AC0807"/>
    <w:rsid w:val="00AC0842"/>
    <w:rsid w:val="00AC0850"/>
    <w:rsid w:val="00AC09DA"/>
    <w:rsid w:val="00AC0A50"/>
    <w:rsid w:val="00AC0A70"/>
    <w:rsid w:val="00AC0A81"/>
    <w:rsid w:val="00AC0B2F"/>
    <w:rsid w:val="00AC0C7D"/>
    <w:rsid w:val="00AC0D64"/>
    <w:rsid w:val="00AC0DB8"/>
    <w:rsid w:val="00AC0F93"/>
    <w:rsid w:val="00AC105F"/>
    <w:rsid w:val="00AC1175"/>
    <w:rsid w:val="00AC150A"/>
    <w:rsid w:val="00AC155E"/>
    <w:rsid w:val="00AC158E"/>
    <w:rsid w:val="00AC160F"/>
    <w:rsid w:val="00AC161B"/>
    <w:rsid w:val="00AC1621"/>
    <w:rsid w:val="00AC185A"/>
    <w:rsid w:val="00AC1B23"/>
    <w:rsid w:val="00AC1BFF"/>
    <w:rsid w:val="00AC1CAD"/>
    <w:rsid w:val="00AC1D05"/>
    <w:rsid w:val="00AC1D76"/>
    <w:rsid w:val="00AC1D81"/>
    <w:rsid w:val="00AC1F2A"/>
    <w:rsid w:val="00AC20AD"/>
    <w:rsid w:val="00AC210A"/>
    <w:rsid w:val="00AC21A8"/>
    <w:rsid w:val="00AC21B5"/>
    <w:rsid w:val="00AC2236"/>
    <w:rsid w:val="00AC2245"/>
    <w:rsid w:val="00AC2368"/>
    <w:rsid w:val="00AC2488"/>
    <w:rsid w:val="00AC250D"/>
    <w:rsid w:val="00AC2575"/>
    <w:rsid w:val="00AC25E6"/>
    <w:rsid w:val="00AC2715"/>
    <w:rsid w:val="00AC2724"/>
    <w:rsid w:val="00AC272A"/>
    <w:rsid w:val="00AC2802"/>
    <w:rsid w:val="00AC280C"/>
    <w:rsid w:val="00AC2826"/>
    <w:rsid w:val="00AC2967"/>
    <w:rsid w:val="00AC29C9"/>
    <w:rsid w:val="00AC2AD9"/>
    <w:rsid w:val="00AC2B17"/>
    <w:rsid w:val="00AC2C53"/>
    <w:rsid w:val="00AC2D58"/>
    <w:rsid w:val="00AC2D98"/>
    <w:rsid w:val="00AC2E54"/>
    <w:rsid w:val="00AC2FBF"/>
    <w:rsid w:val="00AC305A"/>
    <w:rsid w:val="00AC313A"/>
    <w:rsid w:val="00AC3162"/>
    <w:rsid w:val="00AC31C1"/>
    <w:rsid w:val="00AC33BA"/>
    <w:rsid w:val="00AC33D2"/>
    <w:rsid w:val="00AC3480"/>
    <w:rsid w:val="00AC3540"/>
    <w:rsid w:val="00AC35C4"/>
    <w:rsid w:val="00AC3649"/>
    <w:rsid w:val="00AC37E7"/>
    <w:rsid w:val="00AC38D9"/>
    <w:rsid w:val="00AC3939"/>
    <w:rsid w:val="00AC397C"/>
    <w:rsid w:val="00AC3AFD"/>
    <w:rsid w:val="00AC3B6E"/>
    <w:rsid w:val="00AC3BAF"/>
    <w:rsid w:val="00AC3D7E"/>
    <w:rsid w:val="00AC3E39"/>
    <w:rsid w:val="00AC3E79"/>
    <w:rsid w:val="00AC3EBA"/>
    <w:rsid w:val="00AC3EC9"/>
    <w:rsid w:val="00AC410E"/>
    <w:rsid w:val="00AC419C"/>
    <w:rsid w:val="00AC41BB"/>
    <w:rsid w:val="00AC4283"/>
    <w:rsid w:val="00AC42E2"/>
    <w:rsid w:val="00AC4397"/>
    <w:rsid w:val="00AC444F"/>
    <w:rsid w:val="00AC449C"/>
    <w:rsid w:val="00AC4507"/>
    <w:rsid w:val="00AC4521"/>
    <w:rsid w:val="00AC455C"/>
    <w:rsid w:val="00AC45C9"/>
    <w:rsid w:val="00AC45FE"/>
    <w:rsid w:val="00AC4656"/>
    <w:rsid w:val="00AC4709"/>
    <w:rsid w:val="00AC47CE"/>
    <w:rsid w:val="00AC480F"/>
    <w:rsid w:val="00AC48BF"/>
    <w:rsid w:val="00AC49B1"/>
    <w:rsid w:val="00AC49E1"/>
    <w:rsid w:val="00AC49E3"/>
    <w:rsid w:val="00AC4AE3"/>
    <w:rsid w:val="00AC4B03"/>
    <w:rsid w:val="00AC4B17"/>
    <w:rsid w:val="00AC4C69"/>
    <w:rsid w:val="00AC4C7B"/>
    <w:rsid w:val="00AC4D79"/>
    <w:rsid w:val="00AC4E4A"/>
    <w:rsid w:val="00AC5134"/>
    <w:rsid w:val="00AC5212"/>
    <w:rsid w:val="00AC5280"/>
    <w:rsid w:val="00AC52B3"/>
    <w:rsid w:val="00AC5358"/>
    <w:rsid w:val="00AC5381"/>
    <w:rsid w:val="00AC5613"/>
    <w:rsid w:val="00AC56C6"/>
    <w:rsid w:val="00AC5874"/>
    <w:rsid w:val="00AC587F"/>
    <w:rsid w:val="00AC5A04"/>
    <w:rsid w:val="00AC5A3F"/>
    <w:rsid w:val="00AC5BBB"/>
    <w:rsid w:val="00AC5BCF"/>
    <w:rsid w:val="00AC5BED"/>
    <w:rsid w:val="00AC5C88"/>
    <w:rsid w:val="00AC5CF9"/>
    <w:rsid w:val="00AC5D0F"/>
    <w:rsid w:val="00AC5D5B"/>
    <w:rsid w:val="00AC5D81"/>
    <w:rsid w:val="00AC5DBB"/>
    <w:rsid w:val="00AC60EE"/>
    <w:rsid w:val="00AC610A"/>
    <w:rsid w:val="00AC61D9"/>
    <w:rsid w:val="00AC630C"/>
    <w:rsid w:val="00AC636A"/>
    <w:rsid w:val="00AC6381"/>
    <w:rsid w:val="00AC63EA"/>
    <w:rsid w:val="00AC643F"/>
    <w:rsid w:val="00AC6540"/>
    <w:rsid w:val="00AC65EF"/>
    <w:rsid w:val="00AC65FD"/>
    <w:rsid w:val="00AC66B0"/>
    <w:rsid w:val="00AC66B5"/>
    <w:rsid w:val="00AC66F5"/>
    <w:rsid w:val="00AC6745"/>
    <w:rsid w:val="00AC687C"/>
    <w:rsid w:val="00AC697B"/>
    <w:rsid w:val="00AC6987"/>
    <w:rsid w:val="00AC699C"/>
    <w:rsid w:val="00AC6A5A"/>
    <w:rsid w:val="00AC6A8F"/>
    <w:rsid w:val="00AC6AC4"/>
    <w:rsid w:val="00AC6B46"/>
    <w:rsid w:val="00AC6C65"/>
    <w:rsid w:val="00AC6DB9"/>
    <w:rsid w:val="00AC6E3F"/>
    <w:rsid w:val="00AC6FA3"/>
    <w:rsid w:val="00AC70B7"/>
    <w:rsid w:val="00AC710A"/>
    <w:rsid w:val="00AC71C6"/>
    <w:rsid w:val="00AC7209"/>
    <w:rsid w:val="00AC7259"/>
    <w:rsid w:val="00AC7422"/>
    <w:rsid w:val="00AC7444"/>
    <w:rsid w:val="00AC7493"/>
    <w:rsid w:val="00AC7501"/>
    <w:rsid w:val="00AC750A"/>
    <w:rsid w:val="00AC753A"/>
    <w:rsid w:val="00AC75B5"/>
    <w:rsid w:val="00AC7680"/>
    <w:rsid w:val="00AC7720"/>
    <w:rsid w:val="00AC7916"/>
    <w:rsid w:val="00AC79E6"/>
    <w:rsid w:val="00AC7A14"/>
    <w:rsid w:val="00AC7BAD"/>
    <w:rsid w:val="00AC7C0D"/>
    <w:rsid w:val="00AC7C25"/>
    <w:rsid w:val="00AC7D8F"/>
    <w:rsid w:val="00AC7EFA"/>
    <w:rsid w:val="00AC7FE0"/>
    <w:rsid w:val="00AD00C0"/>
    <w:rsid w:val="00AD00E4"/>
    <w:rsid w:val="00AD015E"/>
    <w:rsid w:val="00AD01AD"/>
    <w:rsid w:val="00AD0206"/>
    <w:rsid w:val="00AD021D"/>
    <w:rsid w:val="00AD024D"/>
    <w:rsid w:val="00AD0354"/>
    <w:rsid w:val="00AD0495"/>
    <w:rsid w:val="00AD05B2"/>
    <w:rsid w:val="00AD05FF"/>
    <w:rsid w:val="00AD0661"/>
    <w:rsid w:val="00AD0811"/>
    <w:rsid w:val="00AD081C"/>
    <w:rsid w:val="00AD08B8"/>
    <w:rsid w:val="00AD0912"/>
    <w:rsid w:val="00AD092D"/>
    <w:rsid w:val="00AD096A"/>
    <w:rsid w:val="00AD09FA"/>
    <w:rsid w:val="00AD0BD5"/>
    <w:rsid w:val="00AD0BDF"/>
    <w:rsid w:val="00AD0C21"/>
    <w:rsid w:val="00AD0C5F"/>
    <w:rsid w:val="00AD0D45"/>
    <w:rsid w:val="00AD0D9A"/>
    <w:rsid w:val="00AD0DD2"/>
    <w:rsid w:val="00AD0F06"/>
    <w:rsid w:val="00AD0F3B"/>
    <w:rsid w:val="00AD0F7C"/>
    <w:rsid w:val="00AD0FEF"/>
    <w:rsid w:val="00AD11C0"/>
    <w:rsid w:val="00AD120D"/>
    <w:rsid w:val="00AD12BA"/>
    <w:rsid w:val="00AD138E"/>
    <w:rsid w:val="00AD148C"/>
    <w:rsid w:val="00AD14C5"/>
    <w:rsid w:val="00AD17EF"/>
    <w:rsid w:val="00AD1842"/>
    <w:rsid w:val="00AD188C"/>
    <w:rsid w:val="00AD1931"/>
    <w:rsid w:val="00AD194C"/>
    <w:rsid w:val="00AD1A82"/>
    <w:rsid w:val="00AD1D65"/>
    <w:rsid w:val="00AD1DC5"/>
    <w:rsid w:val="00AD1E56"/>
    <w:rsid w:val="00AD1F04"/>
    <w:rsid w:val="00AD1F21"/>
    <w:rsid w:val="00AD1F5F"/>
    <w:rsid w:val="00AD1F90"/>
    <w:rsid w:val="00AD200F"/>
    <w:rsid w:val="00AD2031"/>
    <w:rsid w:val="00AD20FF"/>
    <w:rsid w:val="00AD218B"/>
    <w:rsid w:val="00AD2217"/>
    <w:rsid w:val="00AD2226"/>
    <w:rsid w:val="00AD2299"/>
    <w:rsid w:val="00AD2330"/>
    <w:rsid w:val="00AD23A7"/>
    <w:rsid w:val="00AD2526"/>
    <w:rsid w:val="00AD2596"/>
    <w:rsid w:val="00AD262F"/>
    <w:rsid w:val="00AD2692"/>
    <w:rsid w:val="00AD269F"/>
    <w:rsid w:val="00AD2755"/>
    <w:rsid w:val="00AD27C0"/>
    <w:rsid w:val="00AD28A9"/>
    <w:rsid w:val="00AD28D7"/>
    <w:rsid w:val="00AD2A7E"/>
    <w:rsid w:val="00AD2BE5"/>
    <w:rsid w:val="00AD2E71"/>
    <w:rsid w:val="00AD2E82"/>
    <w:rsid w:val="00AD2E96"/>
    <w:rsid w:val="00AD2FB8"/>
    <w:rsid w:val="00AD3092"/>
    <w:rsid w:val="00AD3143"/>
    <w:rsid w:val="00AD3160"/>
    <w:rsid w:val="00AD31C8"/>
    <w:rsid w:val="00AD31E7"/>
    <w:rsid w:val="00AD323F"/>
    <w:rsid w:val="00AD3292"/>
    <w:rsid w:val="00AD32D3"/>
    <w:rsid w:val="00AD33A7"/>
    <w:rsid w:val="00AD33AA"/>
    <w:rsid w:val="00AD347E"/>
    <w:rsid w:val="00AD3772"/>
    <w:rsid w:val="00AD37AA"/>
    <w:rsid w:val="00AD385C"/>
    <w:rsid w:val="00AD3897"/>
    <w:rsid w:val="00AD3925"/>
    <w:rsid w:val="00AD3976"/>
    <w:rsid w:val="00AD39DE"/>
    <w:rsid w:val="00AD3A8F"/>
    <w:rsid w:val="00AD3B24"/>
    <w:rsid w:val="00AD3CBD"/>
    <w:rsid w:val="00AD3CE2"/>
    <w:rsid w:val="00AD3CF8"/>
    <w:rsid w:val="00AD3DE9"/>
    <w:rsid w:val="00AD3E42"/>
    <w:rsid w:val="00AD3ECD"/>
    <w:rsid w:val="00AD3EE6"/>
    <w:rsid w:val="00AD3EEA"/>
    <w:rsid w:val="00AD3FDB"/>
    <w:rsid w:val="00AD4079"/>
    <w:rsid w:val="00AD419D"/>
    <w:rsid w:val="00AD4214"/>
    <w:rsid w:val="00AD432E"/>
    <w:rsid w:val="00AD4396"/>
    <w:rsid w:val="00AD43D2"/>
    <w:rsid w:val="00AD454B"/>
    <w:rsid w:val="00AD4727"/>
    <w:rsid w:val="00AD4825"/>
    <w:rsid w:val="00AD4847"/>
    <w:rsid w:val="00AD4919"/>
    <w:rsid w:val="00AD4974"/>
    <w:rsid w:val="00AD4A7D"/>
    <w:rsid w:val="00AD4C20"/>
    <w:rsid w:val="00AD4CA7"/>
    <w:rsid w:val="00AD4D7B"/>
    <w:rsid w:val="00AD4DC0"/>
    <w:rsid w:val="00AD4DF3"/>
    <w:rsid w:val="00AD4FF5"/>
    <w:rsid w:val="00AD5122"/>
    <w:rsid w:val="00AD5195"/>
    <w:rsid w:val="00AD536B"/>
    <w:rsid w:val="00AD537B"/>
    <w:rsid w:val="00AD54D3"/>
    <w:rsid w:val="00AD5520"/>
    <w:rsid w:val="00AD55C6"/>
    <w:rsid w:val="00AD562A"/>
    <w:rsid w:val="00AD5727"/>
    <w:rsid w:val="00AD572E"/>
    <w:rsid w:val="00AD573D"/>
    <w:rsid w:val="00AD5810"/>
    <w:rsid w:val="00AD5B3B"/>
    <w:rsid w:val="00AD5C1B"/>
    <w:rsid w:val="00AD5DAE"/>
    <w:rsid w:val="00AD5ECC"/>
    <w:rsid w:val="00AD5F90"/>
    <w:rsid w:val="00AD608F"/>
    <w:rsid w:val="00AD60B2"/>
    <w:rsid w:val="00AD6195"/>
    <w:rsid w:val="00AD627A"/>
    <w:rsid w:val="00AD6305"/>
    <w:rsid w:val="00AD63A5"/>
    <w:rsid w:val="00AD63EC"/>
    <w:rsid w:val="00AD6427"/>
    <w:rsid w:val="00AD6462"/>
    <w:rsid w:val="00AD64C2"/>
    <w:rsid w:val="00AD651C"/>
    <w:rsid w:val="00AD66B4"/>
    <w:rsid w:val="00AD6729"/>
    <w:rsid w:val="00AD67C1"/>
    <w:rsid w:val="00AD684D"/>
    <w:rsid w:val="00AD6853"/>
    <w:rsid w:val="00AD68FA"/>
    <w:rsid w:val="00AD6A13"/>
    <w:rsid w:val="00AD6A89"/>
    <w:rsid w:val="00AD6C4E"/>
    <w:rsid w:val="00AD6E47"/>
    <w:rsid w:val="00AD6E8E"/>
    <w:rsid w:val="00AD6EB0"/>
    <w:rsid w:val="00AD7054"/>
    <w:rsid w:val="00AD70F0"/>
    <w:rsid w:val="00AD7228"/>
    <w:rsid w:val="00AD722A"/>
    <w:rsid w:val="00AD7378"/>
    <w:rsid w:val="00AD73E0"/>
    <w:rsid w:val="00AD7553"/>
    <w:rsid w:val="00AD7685"/>
    <w:rsid w:val="00AD772F"/>
    <w:rsid w:val="00AD7886"/>
    <w:rsid w:val="00AD78A9"/>
    <w:rsid w:val="00AD78F6"/>
    <w:rsid w:val="00AD7939"/>
    <w:rsid w:val="00AD79A5"/>
    <w:rsid w:val="00AD7C41"/>
    <w:rsid w:val="00AD7DE3"/>
    <w:rsid w:val="00AD7E54"/>
    <w:rsid w:val="00AD7F0A"/>
    <w:rsid w:val="00AD7F58"/>
    <w:rsid w:val="00AD7F73"/>
    <w:rsid w:val="00AD7FA2"/>
    <w:rsid w:val="00AD7FD2"/>
    <w:rsid w:val="00AE0021"/>
    <w:rsid w:val="00AE0096"/>
    <w:rsid w:val="00AE0171"/>
    <w:rsid w:val="00AE01CF"/>
    <w:rsid w:val="00AE022A"/>
    <w:rsid w:val="00AE029A"/>
    <w:rsid w:val="00AE03D5"/>
    <w:rsid w:val="00AE0425"/>
    <w:rsid w:val="00AE04C8"/>
    <w:rsid w:val="00AE0562"/>
    <w:rsid w:val="00AE0604"/>
    <w:rsid w:val="00AE0615"/>
    <w:rsid w:val="00AE0617"/>
    <w:rsid w:val="00AE0847"/>
    <w:rsid w:val="00AE0975"/>
    <w:rsid w:val="00AE0A2A"/>
    <w:rsid w:val="00AE0A5C"/>
    <w:rsid w:val="00AE0A7E"/>
    <w:rsid w:val="00AE0A8A"/>
    <w:rsid w:val="00AE0AA4"/>
    <w:rsid w:val="00AE0C1D"/>
    <w:rsid w:val="00AE0CE3"/>
    <w:rsid w:val="00AE0DFD"/>
    <w:rsid w:val="00AE0FC2"/>
    <w:rsid w:val="00AE0FDC"/>
    <w:rsid w:val="00AE1080"/>
    <w:rsid w:val="00AE108D"/>
    <w:rsid w:val="00AE1145"/>
    <w:rsid w:val="00AE11A8"/>
    <w:rsid w:val="00AE12FB"/>
    <w:rsid w:val="00AE12FF"/>
    <w:rsid w:val="00AE1355"/>
    <w:rsid w:val="00AE158B"/>
    <w:rsid w:val="00AE16DB"/>
    <w:rsid w:val="00AE17C1"/>
    <w:rsid w:val="00AE17D5"/>
    <w:rsid w:val="00AE18C8"/>
    <w:rsid w:val="00AE18D2"/>
    <w:rsid w:val="00AE1991"/>
    <w:rsid w:val="00AE19C0"/>
    <w:rsid w:val="00AE1A81"/>
    <w:rsid w:val="00AE1CBB"/>
    <w:rsid w:val="00AE1DBB"/>
    <w:rsid w:val="00AE1E78"/>
    <w:rsid w:val="00AE1E97"/>
    <w:rsid w:val="00AE2074"/>
    <w:rsid w:val="00AE2140"/>
    <w:rsid w:val="00AE21A5"/>
    <w:rsid w:val="00AE21D3"/>
    <w:rsid w:val="00AE21DA"/>
    <w:rsid w:val="00AE2292"/>
    <w:rsid w:val="00AE22D3"/>
    <w:rsid w:val="00AE2383"/>
    <w:rsid w:val="00AE23E8"/>
    <w:rsid w:val="00AE2426"/>
    <w:rsid w:val="00AE2428"/>
    <w:rsid w:val="00AE24CE"/>
    <w:rsid w:val="00AE2518"/>
    <w:rsid w:val="00AE2639"/>
    <w:rsid w:val="00AE284B"/>
    <w:rsid w:val="00AE284F"/>
    <w:rsid w:val="00AE2871"/>
    <w:rsid w:val="00AE2992"/>
    <w:rsid w:val="00AE29C9"/>
    <w:rsid w:val="00AE2A22"/>
    <w:rsid w:val="00AE2B09"/>
    <w:rsid w:val="00AE2CA0"/>
    <w:rsid w:val="00AE2CE1"/>
    <w:rsid w:val="00AE2E29"/>
    <w:rsid w:val="00AE2F23"/>
    <w:rsid w:val="00AE2F65"/>
    <w:rsid w:val="00AE2FD3"/>
    <w:rsid w:val="00AE3010"/>
    <w:rsid w:val="00AE3267"/>
    <w:rsid w:val="00AE32EB"/>
    <w:rsid w:val="00AE33CC"/>
    <w:rsid w:val="00AE35FD"/>
    <w:rsid w:val="00AE3825"/>
    <w:rsid w:val="00AE3849"/>
    <w:rsid w:val="00AE3AEB"/>
    <w:rsid w:val="00AE3BA0"/>
    <w:rsid w:val="00AE3D6D"/>
    <w:rsid w:val="00AE3EEE"/>
    <w:rsid w:val="00AE407B"/>
    <w:rsid w:val="00AE40E5"/>
    <w:rsid w:val="00AE4132"/>
    <w:rsid w:val="00AE41D5"/>
    <w:rsid w:val="00AE4388"/>
    <w:rsid w:val="00AE44C8"/>
    <w:rsid w:val="00AE451D"/>
    <w:rsid w:val="00AE46E8"/>
    <w:rsid w:val="00AE4736"/>
    <w:rsid w:val="00AE47A3"/>
    <w:rsid w:val="00AE47F5"/>
    <w:rsid w:val="00AE480F"/>
    <w:rsid w:val="00AE48C7"/>
    <w:rsid w:val="00AE494A"/>
    <w:rsid w:val="00AE496E"/>
    <w:rsid w:val="00AE4B09"/>
    <w:rsid w:val="00AE4B6B"/>
    <w:rsid w:val="00AE4BFB"/>
    <w:rsid w:val="00AE4C0E"/>
    <w:rsid w:val="00AE4C9D"/>
    <w:rsid w:val="00AE4CCD"/>
    <w:rsid w:val="00AE4CEB"/>
    <w:rsid w:val="00AE4E1C"/>
    <w:rsid w:val="00AE4E56"/>
    <w:rsid w:val="00AE4F44"/>
    <w:rsid w:val="00AE4F5F"/>
    <w:rsid w:val="00AE4F6C"/>
    <w:rsid w:val="00AE4F7A"/>
    <w:rsid w:val="00AE5045"/>
    <w:rsid w:val="00AE505C"/>
    <w:rsid w:val="00AE51AE"/>
    <w:rsid w:val="00AE5288"/>
    <w:rsid w:val="00AE52DD"/>
    <w:rsid w:val="00AE52EA"/>
    <w:rsid w:val="00AE533D"/>
    <w:rsid w:val="00AE53D4"/>
    <w:rsid w:val="00AE5735"/>
    <w:rsid w:val="00AE57A2"/>
    <w:rsid w:val="00AE585F"/>
    <w:rsid w:val="00AE587A"/>
    <w:rsid w:val="00AE5912"/>
    <w:rsid w:val="00AE5A43"/>
    <w:rsid w:val="00AE5BD9"/>
    <w:rsid w:val="00AE5C74"/>
    <w:rsid w:val="00AE5C95"/>
    <w:rsid w:val="00AE5D6E"/>
    <w:rsid w:val="00AE5E5A"/>
    <w:rsid w:val="00AE5E95"/>
    <w:rsid w:val="00AE5EA4"/>
    <w:rsid w:val="00AE5F6B"/>
    <w:rsid w:val="00AE5F72"/>
    <w:rsid w:val="00AE5F92"/>
    <w:rsid w:val="00AE6057"/>
    <w:rsid w:val="00AE605F"/>
    <w:rsid w:val="00AE6192"/>
    <w:rsid w:val="00AE625A"/>
    <w:rsid w:val="00AE62C4"/>
    <w:rsid w:val="00AE62F7"/>
    <w:rsid w:val="00AE652D"/>
    <w:rsid w:val="00AE663D"/>
    <w:rsid w:val="00AE670F"/>
    <w:rsid w:val="00AE6763"/>
    <w:rsid w:val="00AE6770"/>
    <w:rsid w:val="00AE67E2"/>
    <w:rsid w:val="00AE6846"/>
    <w:rsid w:val="00AE6990"/>
    <w:rsid w:val="00AE69C5"/>
    <w:rsid w:val="00AE6AD7"/>
    <w:rsid w:val="00AE6B5A"/>
    <w:rsid w:val="00AE6B7C"/>
    <w:rsid w:val="00AE6BAC"/>
    <w:rsid w:val="00AE6C1E"/>
    <w:rsid w:val="00AE6C6A"/>
    <w:rsid w:val="00AE6D06"/>
    <w:rsid w:val="00AE6E42"/>
    <w:rsid w:val="00AE707F"/>
    <w:rsid w:val="00AE70BD"/>
    <w:rsid w:val="00AE717F"/>
    <w:rsid w:val="00AE72BA"/>
    <w:rsid w:val="00AE7408"/>
    <w:rsid w:val="00AE750F"/>
    <w:rsid w:val="00AE755E"/>
    <w:rsid w:val="00AE767B"/>
    <w:rsid w:val="00AE768B"/>
    <w:rsid w:val="00AE7726"/>
    <w:rsid w:val="00AE77C3"/>
    <w:rsid w:val="00AE7811"/>
    <w:rsid w:val="00AE7829"/>
    <w:rsid w:val="00AE783E"/>
    <w:rsid w:val="00AE78A8"/>
    <w:rsid w:val="00AE7A1C"/>
    <w:rsid w:val="00AE7A72"/>
    <w:rsid w:val="00AE7D01"/>
    <w:rsid w:val="00AE7E72"/>
    <w:rsid w:val="00AE7E9D"/>
    <w:rsid w:val="00AE7EFF"/>
    <w:rsid w:val="00AE7F5D"/>
    <w:rsid w:val="00AE7F8D"/>
    <w:rsid w:val="00AE7FEF"/>
    <w:rsid w:val="00AF00D0"/>
    <w:rsid w:val="00AF02B5"/>
    <w:rsid w:val="00AF0408"/>
    <w:rsid w:val="00AF04AE"/>
    <w:rsid w:val="00AF04BD"/>
    <w:rsid w:val="00AF04C1"/>
    <w:rsid w:val="00AF058A"/>
    <w:rsid w:val="00AF061F"/>
    <w:rsid w:val="00AF06E4"/>
    <w:rsid w:val="00AF077F"/>
    <w:rsid w:val="00AF0785"/>
    <w:rsid w:val="00AF07A9"/>
    <w:rsid w:val="00AF0831"/>
    <w:rsid w:val="00AF0A40"/>
    <w:rsid w:val="00AF0A80"/>
    <w:rsid w:val="00AF0B2D"/>
    <w:rsid w:val="00AF0CD0"/>
    <w:rsid w:val="00AF0DEF"/>
    <w:rsid w:val="00AF0E4D"/>
    <w:rsid w:val="00AF0FBE"/>
    <w:rsid w:val="00AF1059"/>
    <w:rsid w:val="00AF1187"/>
    <w:rsid w:val="00AF16A4"/>
    <w:rsid w:val="00AF1784"/>
    <w:rsid w:val="00AF17C7"/>
    <w:rsid w:val="00AF17FA"/>
    <w:rsid w:val="00AF181C"/>
    <w:rsid w:val="00AF1A66"/>
    <w:rsid w:val="00AF1B5A"/>
    <w:rsid w:val="00AF1DD6"/>
    <w:rsid w:val="00AF1E0A"/>
    <w:rsid w:val="00AF1F5B"/>
    <w:rsid w:val="00AF1F94"/>
    <w:rsid w:val="00AF2031"/>
    <w:rsid w:val="00AF21B3"/>
    <w:rsid w:val="00AF21CB"/>
    <w:rsid w:val="00AF21D0"/>
    <w:rsid w:val="00AF2204"/>
    <w:rsid w:val="00AF2224"/>
    <w:rsid w:val="00AF24F3"/>
    <w:rsid w:val="00AF2505"/>
    <w:rsid w:val="00AF2563"/>
    <w:rsid w:val="00AF2581"/>
    <w:rsid w:val="00AF26FA"/>
    <w:rsid w:val="00AF27A7"/>
    <w:rsid w:val="00AF28CA"/>
    <w:rsid w:val="00AF2953"/>
    <w:rsid w:val="00AF295F"/>
    <w:rsid w:val="00AF2993"/>
    <w:rsid w:val="00AF29B1"/>
    <w:rsid w:val="00AF29C6"/>
    <w:rsid w:val="00AF2A7F"/>
    <w:rsid w:val="00AF2B6D"/>
    <w:rsid w:val="00AF2BB2"/>
    <w:rsid w:val="00AF2C2B"/>
    <w:rsid w:val="00AF2C34"/>
    <w:rsid w:val="00AF2CFA"/>
    <w:rsid w:val="00AF2E5C"/>
    <w:rsid w:val="00AF2F84"/>
    <w:rsid w:val="00AF31C1"/>
    <w:rsid w:val="00AF31F0"/>
    <w:rsid w:val="00AF31FE"/>
    <w:rsid w:val="00AF3494"/>
    <w:rsid w:val="00AF353D"/>
    <w:rsid w:val="00AF3600"/>
    <w:rsid w:val="00AF3672"/>
    <w:rsid w:val="00AF36EB"/>
    <w:rsid w:val="00AF375E"/>
    <w:rsid w:val="00AF3763"/>
    <w:rsid w:val="00AF37B4"/>
    <w:rsid w:val="00AF37FF"/>
    <w:rsid w:val="00AF383A"/>
    <w:rsid w:val="00AF3866"/>
    <w:rsid w:val="00AF39D3"/>
    <w:rsid w:val="00AF3B34"/>
    <w:rsid w:val="00AF3B36"/>
    <w:rsid w:val="00AF3BAD"/>
    <w:rsid w:val="00AF3BC3"/>
    <w:rsid w:val="00AF3BFC"/>
    <w:rsid w:val="00AF3CCC"/>
    <w:rsid w:val="00AF3D6A"/>
    <w:rsid w:val="00AF3DFD"/>
    <w:rsid w:val="00AF3E0C"/>
    <w:rsid w:val="00AF3EFF"/>
    <w:rsid w:val="00AF3F07"/>
    <w:rsid w:val="00AF3F84"/>
    <w:rsid w:val="00AF440E"/>
    <w:rsid w:val="00AF4423"/>
    <w:rsid w:val="00AF442D"/>
    <w:rsid w:val="00AF44AC"/>
    <w:rsid w:val="00AF45E7"/>
    <w:rsid w:val="00AF4661"/>
    <w:rsid w:val="00AF46EA"/>
    <w:rsid w:val="00AF46F5"/>
    <w:rsid w:val="00AF477A"/>
    <w:rsid w:val="00AF47B8"/>
    <w:rsid w:val="00AF491B"/>
    <w:rsid w:val="00AF498A"/>
    <w:rsid w:val="00AF49F5"/>
    <w:rsid w:val="00AF4A6F"/>
    <w:rsid w:val="00AF4B9B"/>
    <w:rsid w:val="00AF4C8E"/>
    <w:rsid w:val="00AF4CCC"/>
    <w:rsid w:val="00AF4D80"/>
    <w:rsid w:val="00AF4DFD"/>
    <w:rsid w:val="00AF4EA5"/>
    <w:rsid w:val="00AF4FCD"/>
    <w:rsid w:val="00AF5176"/>
    <w:rsid w:val="00AF53C1"/>
    <w:rsid w:val="00AF5482"/>
    <w:rsid w:val="00AF56E2"/>
    <w:rsid w:val="00AF582E"/>
    <w:rsid w:val="00AF5916"/>
    <w:rsid w:val="00AF5966"/>
    <w:rsid w:val="00AF5AC7"/>
    <w:rsid w:val="00AF5C06"/>
    <w:rsid w:val="00AF5CAE"/>
    <w:rsid w:val="00AF5CB9"/>
    <w:rsid w:val="00AF5E58"/>
    <w:rsid w:val="00AF5EE7"/>
    <w:rsid w:val="00AF60CD"/>
    <w:rsid w:val="00AF61B2"/>
    <w:rsid w:val="00AF61E8"/>
    <w:rsid w:val="00AF6233"/>
    <w:rsid w:val="00AF6275"/>
    <w:rsid w:val="00AF631E"/>
    <w:rsid w:val="00AF6396"/>
    <w:rsid w:val="00AF6463"/>
    <w:rsid w:val="00AF66F9"/>
    <w:rsid w:val="00AF68D0"/>
    <w:rsid w:val="00AF68DD"/>
    <w:rsid w:val="00AF6B38"/>
    <w:rsid w:val="00AF6BD3"/>
    <w:rsid w:val="00AF6C0F"/>
    <w:rsid w:val="00AF6D77"/>
    <w:rsid w:val="00AF6DE4"/>
    <w:rsid w:val="00AF6F6D"/>
    <w:rsid w:val="00AF705E"/>
    <w:rsid w:val="00AF7084"/>
    <w:rsid w:val="00AF71F3"/>
    <w:rsid w:val="00AF7235"/>
    <w:rsid w:val="00AF73D0"/>
    <w:rsid w:val="00AF750C"/>
    <w:rsid w:val="00AF759D"/>
    <w:rsid w:val="00AF75C1"/>
    <w:rsid w:val="00AF7680"/>
    <w:rsid w:val="00AF785A"/>
    <w:rsid w:val="00AF7893"/>
    <w:rsid w:val="00AF7A24"/>
    <w:rsid w:val="00AF7BB7"/>
    <w:rsid w:val="00AF7C6F"/>
    <w:rsid w:val="00AF7CE0"/>
    <w:rsid w:val="00AF7D36"/>
    <w:rsid w:val="00AF7E46"/>
    <w:rsid w:val="00AF7E9C"/>
    <w:rsid w:val="00AF7EB7"/>
    <w:rsid w:val="00AF7FAA"/>
    <w:rsid w:val="00AF7FE0"/>
    <w:rsid w:val="00B000A8"/>
    <w:rsid w:val="00B002DA"/>
    <w:rsid w:val="00B003AF"/>
    <w:rsid w:val="00B00435"/>
    <w:rsid w:val="00B0043E"/>
    <w:rsid w:val="00B00530"/>
    <w:rsid w:val="00B005EF"/>
    <w:rsid w:val="00B008BD"/>
    <w:rsid w:val="00B009AB"/>
    <w:rsid w:val="00B00A24"/>
    <w:rsid w:val="00B00AEA"/>
    <w:rsid w:val="00B00C7A"/>
    <w:rsid w:val="00B00E68"/>
    <w:rsid w:val="00B01066"/>
    <w:rsid w:val="00B0114E"/>
    <w:rsid w:val="00B0114F"/>
    <w:rsid w:val="00B011EB"/>
    <w:rsid w:val="00B012CE"/>
    <w:rsid w:val="00B0144D"/>
    <w:rsid w:val="00B0167A"/>
    <w:rsid w:val="00B016E9"/>
    <w:rsid w:val="00B01786"/>
    <w:rsid w:val="00B019B6"/>
    <w:rsid w:val="00B01C30"/>
    <w:rsid w:val="00B01C52"/>
    <w:rsid w:val="00B01C79"/>
    <w:rsid w:val="00B01CA1"/>
    <w:rsid w:val="00B01D10"/>
    <w:rsid w:val="00B01D58"/>
    <w:rsid w:val="00B01DF3"/>
    <w:rsid w:val="00B01E23"/>
    <w:rsid w:val="00B01F1C"/>
    <w:rsid w:val="00B01FB8"/>
    <w:rsid w:val="00B0213C"/>
    <w:rsid w:val="00B02157"/>
    <w:rsid w:val="00B02183"/>
    <w:rsid w:val="00B0218F"/>
    <w:rsid w:val="00B0221B"/>
    <w:rsid w:val="00B022B7"/>
    <w:rsid w:val="00B022F2"/>
    <w:rsid w:val="00B02550"/>
    <w:rsid w:val="00B025A5"/>
    <w:rsid w:val="00B02735"/>
    <w:rsid w:val="00B02816"/>
    <w:rsid w:val="00B028F7"/>
    <w:rsid w:val="00B0295C"/>
    <w:rsid w:val="00B02A20"/>
    <w:rsid w:val="00B02A51"/>
    <w:rsid w:val="00B02B71"/>
    <w:rsid w:val="00B02BE0"/>
    <w:rsid w:val="00B02C12"/>
    <w:rsid w:val="00B02C23"/>
    <w:rsid w:val="00B02CB3"/>
    <w:rsid w:val="00B02D23"/>
    <w:rsid w:val="00B02D5C"/>
    <w:rsid w:val="00B02E66"/>
    <w:rsid w:val="00B03055"/>
    <w:rsid w:val="00B030D0"/>
    <w:rsid w:val="00B030EA"/>
    <w:rsid w:val="00B0312B"/>
    <w:rsid w:val="00B03180"/>
    <w:rsid w:val="00B031D1"/>
    <w:rsid w:val="00B03269"/>
    <w:rsid w:val="00B03289"/>
    <w:rsid w:val="00B033FA"/>
    <w:rsid w:val="00B037E8"/>
    <w:rsid w:val="00B03901"/>
    <w:rsid w:val="00B03925"/>
    <w:rsid w:val="00B039F9"/>
    <w:rsid w:val="00B03AAD"/>
    <w:rsid w:val="00B03C09"/>
    <w:rsid w:val="00B03C43"/>
    <w:rsid w:val="00B03C44"/>
    <w:rsid w:val="00B03C9E"/>
    <w:rsid w:val="00B03CA3"/>
    <w:rsid w:val="00B03DE2"/>
    <w:rsid w:val="00B04017"/>
    <w:rsid w:val="00B041D1"/>
    <w:rsid w:val="00B0427C"/>
    <w:rsid w:val="00B043C2"/>
    <w:rsid w:val="00B04544"/>
    <w:rsid w:val="00B045BA"/>
    <w:rsid w:val="00B04637"/>
    <w:rsid w:val="00B04707"/>
    <w:rsid w:val="00B04710"/>
    <w:rsid w:val="00B04933"/>
    <w:rsid w:val="00B04ACB"/>
    <w:rsid w:val="00B04B24"/>
    <w:rsid w:val="00B04BC1"/>
    <w:rsid w:val="00B04C62"/>
    <w:rsid w:val="00B04C6D"/>
    <w:rsid w:val="00B04C8E"/>
    <w:rsid w:val="00B04D5F"/>
    <w:rsid w:val="00B04EBC"/>
    <w:rsid w:val="00B04EDA"/>
    <w:rsid w:val="00B04F15"/>
    <w:rsid w:val="00B04FB7"/>
    <w:rsid w:val="00B04FBB"/>
    <w:rsid w:val="00B050AA"/>
    <w:rsid w:val="00B050C3"/>
    <w:rsid w:val="00B0517A"/>
    <w:rsid w:val="00B051E0"/>
    <w:rsid w:val="00B05214"/>
    <w:rsid w:val="00B0523E"/>
    <w:rsid w:val="00B052DD"/>
    <w:rsid w:val="00B05370"/>
    <w:rsid w:val="00B054DA"/>
    <w:rsid w:val="00B05547"/>
    <w:rsid w:val="00B05640"/>
    <w:rsid w:val="00B05770"/>
    <w:rsid w:val="00B057F3"/>
    <w:rsid w:val="00B0581C"/>
    <w:rsid w:val="00B05845"/>
    <w:rsid w:val="00B05B6C"/>
    <w:rsid w:val="00B05BA4"/>
    <w:rsid w:val="00B05D6E"/>
    <w:rsid w:val="00B05DE7"/>
    <w:rsid w:val="00B05E59"/>
    <w:rsid w:val="00B05E97"/>
    <w:rsid w:val="00B05EC2"/>
    <w:rsid w:val="00B06145"/>
    <w:rsid w:val="00B06207"/>
    <w:rsid w:val="00B062DD"/>
    <w:rsid w:val="00B06337"/>
    <w:rsid w:val="00B06429"/>
    <w:rsid w:val="00B06460"/>
    <w:rsid w:val="00B06589"/>
    <w:rsid w:val="00B065E6"/>
    <w:rsid w:val="00B065FD"/>
    <w:rsid w:val="00B067E0"/>
    <w:rsid w:val="00B0681F"/>
    <w:rsid w:val="00B06860"/>
    <w:rsid w:val="00B0692E"/>
    <w:rsid w:val="00B06B4C"/>
    <w:rsid w:val="00B06CF2"/>
    <w:rsid w:val="00B06DB1"/>
    <w:rsid w:val="00B06E0B"/>
    <w:rsid w:val="00B06E26"/>
    <w:rsid w:val="00B06F5D"/>
    <w:rsid w:val="00B06F78"/>
    <w:rsid w:val="00B06FB9"/>
    <w:rsid w:val="00B071D6"/>
    <w:rsid w:val="00B071EB"/>
    <w:rsid w:val="00B073B6"/>
    <w:rsid w:val="00B0742A"/>
    <w:rsid w:val="00B07497"/>
    <w:rsid w:val="00B07585"/>
    <w:rsid w:val="00B075AB"/>
    <w:rsid w:val="00B075FB"/>
    <w:rsid w:val="00B0763B"/>
    <w:rsid w:val="00B0768A"/>
    <w:rsid w:val="00B0769E"/>
    <w:rsid w:val="00B077B7"/>
    <w:rsid w:val="00B07941"/>
    <w:rsid w:val="00B0798E"/>
    <w:rsid w:val="00B07A44"/>
    <w:rsid w:val="00B07B56"/>
    <w:rsid w:val="00B07CCF"/>
    <w:rsid w:val="00B07E0A"/>
    <w:rsid w:val="00B07E17"/>
    <w:rsid w:val="00B07E9F"/>
    <w:rsid w:val="00B07FDF"/>
    <w:rsid w:val="00B10091"/>
    <w:rsid w:val="00B10098"/>
    <w:rsid w:val="00B101DC"/>
    <w:rsid w:val="00B101EE"/>
    <w:rsid w:val="00B1029C"/>
    <w:rsid w:val="00B1041B"/>
    <w:rsid w:val="00B10429"/>
    <w:rsid w:val="00B10537"/>
    <w:rsid w:val="00B106DD"/>
    <w:rsid w:val="00B108ED"/>
    <w:rsid w:val="00B109A9"/>
    <w:rsid w:val="00B10A28"/>
    <w:rsid w:val="00B10AC3"/>
    <w:rsid w:val="00B10AF1"/>
    <w:rsid w:val="00B10B0B"/>
    <w:rsid w:val="00B10BC7"/>
    <w:rsid w:val="00B10CDB"/>
    <w:rsid w:val="00B10CE3"/>
    <w:rsid w:val="00B10D47"/>
    <w:rsid w:val="00B10E5F"/>
    <w:rsid w:val="00B10FB2"/>
    <w:rsid w:val="00B1104C"/>
    <w:rsid w:val="00B110D7"/>
    <w:rsid w:val="00B1115F"/>
    <w:rsid w:val="00B11174"/>
    <w:rsid w:val="00B1126C"/>
    <w:rsid w:val="00B112CD"/>
    <w:rsid w:val="00B112DF"/>
    <w:rsid w:val="00B112FD"/>
    <w:rsid w:val="00B1135F"/>
    <w:rsid w:val="00B114F7"/>
    <w:rsid w:val="00B1163A"/>
    <w:rsid w:val="00B1165B"/>
    <w:rsid w:val="00B1172A"/>
    <w:rsid w:val="00B11766"/>
    <w:rsid w:val="00B117B3"/>
    <w:rsid w:val="00B11875"/>
    <w:rsid w:val="00B1187C"/>
    <w:rsid w:val="00B119DE"/>
    <w:rsid w:val="00B119F0"/>
    <w:rsid w:val="00B11C4D"/>
    <w:rsid w:val="00B11DBB"/>
    <w:rsid w:val="00B11F3A"/>
    <w:rsid w:val="00B12053"/>
    <w:rsid w:val="00B121C0"/>
    <w:rsid w:val="00B1225A"/>
    <w:rsid w:val="00B125BE"/>
    <w:rsid w:val="00B1263F"/>
    <w:rsid w:val="00B126C2"/>
    <w:rsid w:val="00B126C6"/>
    <w:rsid w:val="00B1271B"/>
    <w:rsid w:val="00B127CC"/>
    <w:rsid w:val="00B12829"/>
    <w:rsid w:val="00B12832"/>
    <w:rsid w:val="00B12947"/>
    <w:rsid w:val="00B12A47"/>
    <w:rsid w:val="00B12B12"/>
    <w:rsid w:val="00B12BB1"/>
    <w:rsid w:val="00B12BED"/>
    <w:rsid w:val="00B12C30"/>
    <w:rsid w:val="00B12E9E"/>
    <w:rsid w:val="00B12F89"/>
    <w:rsid w:val="00B1301D"/>
    <w:rsid w:val="00B1328F"/>
    <w:rsid w:val="00B132B3"/>
    <w:rsid w:val="00B1344F"/>
    <w:rsid w:val="00B134CB"/>
    <w:rsid w:val="00B13680"/>
    <w:rsid w:val="00B1374E"/>
    <w:rsid w:val="00B13AAB"/>
    <w:rsid w:val="00B13B81"/>
    <w:rsid w:val="00B13B91"/>
    <w:rsid w:val="00B13D1D"/>
    <w:rsid w:val="00B13E1A"/>
    <w:rsid w:val="00B13EF8"/>
    <w:rsid w:val="00B13FB3"/>
    <w:rsid w:val="00B13FC5"/>
    <w:rsid w:val="00B1412E"/>
    <w:rsid w:val="00B1422B"/>
    <w:rsid w:val="00B142BB"/>
    <w:rsid w:val="00B143F8"/>
    <w:rsid w:val="00B1442D"/>
    <w:rsid w:val="00B14499"/>
    <w:rsid w:val="00B144C3"/>
    <w:rsid w:val="00B14517"/>
    <w:rsid w:val="00B145A4"/>
    <w:rsid w:val="00B14642"/>
    <w:rsid w:val="00B146EE"/>
    <w:rsid w:val="00B147F0"/>
    <w:rsid w:val="00B1480A"/>
    <w:rsid w:val="00B14819"/>
    <w:rsid w:val="00B1485D"/>
    <w:rsid w:val="00B14912"/>
    <w:rsid w:val="00B1491F"/>
    <w:rsid w:val="00B14A2D"/>
    <w:rsid w:val="00B14AD8"/>
    <w:rsid w:val="00B14DD8"/>
    <w:rsid w:val="00B14E9C"/>
    <w:rsid w:val="00B14ED4"/>
    <w:rsid w:val="00B14FEE"/>
    <w:rsid w:val="00B150EA"/>
    <w:rsid w:val="00B150F0"/>
    <w:rsid w:val="00B15137"/>
    <w:rsid w:val="00B151B5"/>
    <w:rsid w:val="00B152E0"/>
    <w:rsid w:val="00B153D4"/>
    <w:rsid w:val="00B1559E"/>
    <w:rsid w:val="00B15628"/>
    <w:rsid w:val="00B1568E"/>
    <w:rsid w:val="00B156A6"/>
    <w:rsid w:val="00B156D9"/>
    <w:rsid w:val="00B158D6"/>
    <w:rsid w:val="00B15924"/>
    <w:rsid w:val="00B15BD2"/>
    <w:rsid w:val="00B15BD3"/>
    <w:rsid w:val="00B15C36"/>
    <w:rsid w:val="00B15C7C"/>
    <w:rsid w:val="00B15D88"/>
    <w:rsid w:val="00B15E32"/>
    <w:rsid w:val="00B15E3C"/>
    <w:rsid w:val="00B15E40"/>
    <w:rsid w:val="00B15EAC"/>
    <w:rsid w:val="00B15F04"/>
    <w:rsid w:val="00B15F7D"/>
    <w:rsid w:val="00B15F8F"/>
    <w:rsid w:val="00B160F8"/>
    <w:rsid w:val="00B161D3"/>
    <w:rsid w:val="00B165A9"/>
    <w:rsid w:val="00B1668C"/>
    <w:rsid w:val="00B166B7"/>
    <w:rsid w:val="00B167B6"/>
    <w:rsid w:val="00B168C0"/>
    <w:rsid w:val="00B16AC3"/>
    <w:rsid w:val="00B16C8E"/>
    <w:rsid w:val="00B16E18"/>
    <w:rsid w:val="00B16E2B"/>
    <w:rsid w:val="00B17059"/>
    <w:rsid w:val="00B170A6"/>
    <w:rsid w:val="00B170F8"/>
    <w:rsid w:val="00B1713E"/>
    <w:rsid w:val="00B172B3"/>
    <w:rsid w:val="00B172C3"/>
    <w:rsid w:val="00B172D5"/>
    <w:rsid w:val="00B17363"/>
    <w:rsid w:val="00B173AD"/>
    <w:rsid w:val="00B17410"/>
    <w:rsid w:val="00B17540"/>
    <w:rsid w:val="00B175AB"/>
    <w:rsid w:val="00B17634"/>
    <w:rsid w:val="00B17890"/>
    <w:rsid w:val="00B17D32"/>
    <w:rsid w:val="00B17D7A"/>
    <w:rsid w:val="00B17E18"/>
    <w:rsid w:val="00B17FAE"/>
    <w:rsid w:val="00B20055"/>
    <w:rsid w:val="00B200E6"/>
    <w:rsid w:val="00B20149"/>
    <w:rsid w:val="00B2035A"/>
    <w:rsid w:val="00B203AF"/>
    <w:rsid w:val="00B203F1"/>
    <w:rsid w:val="00B20410"/>
    <w:rsid w:val="00B20537"/>
    <w:rsid w:val="00B20576"/>
    <w:rsid w:val="00B205AC"/>
    <w:rsid w:val="00B205CA"/>
    <w:rsid w:val="00B2062B"/>
    <w:rsid w:val="00B206D5"/>
    <w:rsid w:val="00B20724"/>
    <w:rsid w:val="00B20775"/>
    <w:rsid w:val="00B209EA"/>
    <w:rsid w:val="00B20A8A"/>
    <w:rsid w:val="00B20AC7"/>
    <w:rsid w:val="00B20B88"/>
    <w:rsid w:val="00B20E40"/>
    <w:rsid w:val="00B20E7E"/>
    <w:rsid w:val="00B20EBD"/>
    <w:rsid w:val="00B20F8C"/>
    <w:rsid w:val="00B2145A"/>
    <w:rsid w:val="00B2146B"/>
    <w:rsid w:val="00B2147A"/>
    <w:rsid w:val="00B21517"/>
    <w:rsid w:val="00B21543"/>
    <w:rsid w:val="00B21544"/>
    <w:rsid w:val="00B2189A"/>
    <w:rsid w:val="00B218A1"/>
    <w:rsid w:val="00B218E8"/>
    <w:rsid w:val="00B218F1"/>
    <w:rsid w:val="00B21904"/>
    <w:rsid w:val="00B21AB8"/>
    <w:rsid w:val="00B21D6C"/>
    <w:rsid w:val="00B21DCB"/>
    <w:rsid w:val="00B21EE9"/>
    <w:rsid w:val="00B21F02"/>
    <w:rsid w:val="00B21FEF"/>
    <w:rsid w:val="00B221C3"/>
    <w:rsid w:val="00B22407"/>
    <w:rsid w:val="00B22419"/>
    <w:rsid w:val="00B22466"/>
    <w:rsid w:val="00B22598"/>
    <w:rsid w:val="00B22778"/>
    <w:rsid w:val="00B22829"/>
    <w:rsid w:val="00B2287C"/>
    <w:rsid w:val="00B22A0E"/>
    <w:rsid w:val="00B22A17"/>
    <w:rsid w:val="00B22A3B"/>
    <w:rsid w:val="00B22AE0"/>
    <w:rsid w:val="00B22B2E"/>
    <w:rsid w:val="00B22B50"/>
    <w:rsid w:val="00B22B8D"/>
    <w:rsid w:val="00B22BFA"/>
    <w:rsid w:val="00B22C4C"/>
    <w:rsid w:val="00B22D14"/>
    <w:rsid w:val="00B22D5C"/>
    <w:rsid w:val="00B22E04"/>
    <w:rsid w:val="00B22E19"/>
    <w:rsid w:val="00B22E3D"/>
    <w:rsid w:val="00B23030"/>
    <w:rsid w:val="00B2315F"/>
    <w:rsid w:val="00B233FC"/>
    <w:rsid w:val="00B23423"/>
    <w:rsid w:val="00B2342E"/>
    <w:rsid w:val="00B23489"/>
    <w:rsid w:val="00B23578"/>
    <w:rsid w:val="00B23591"/>
    <w:rsid w:val="00B23664"/>
    <w:rsid w:val="00B2366F"/>
    <w:rsid w:val="00B236B3"/>
    <w:rsid w:val="00B23775"/>
    <w:rsid w:val="00B23805"/>
    <w:rsid w:val="00B23868"/>
    <w:rsid w:val="00B2387B"/>
    <w:rsid w:val="00B238DB"/>
    <w:rsid w:val="00B2392A"/>
    <w:rsid w:val="00B2392C"/>
    <w:rsid w:val="00B23A49"/>
    <w:rsid w:val="00B23A72"/>
    <w:rsid w:val="00B23A7F"/>
    <w:rsid w:val="00B23B1F"/>
    <w:rsid w:val="00B23B69"/>
    <w:rsid w:val="00B23BB5"/>
    <w:rsid w:val="00B23BF3"/>
    <w:rsid w:val="00B23BFC"/>
    <w:rsid w:val="00B23E17"/>
    <w:rsid w:val="00B23E22"/>
    <w:rsid w:val="00B23E2E"/>
    <w:rsid w:val="00B23E82"/>
    <w:rsid w:val="00B23EF2"/>
    <w:rsid w:val="00B23FAF"/>
    <w:rsid w:val="00B2407D"/>
    <w:rsid w:val="00B241BD"/>
    <w:rsid w:val="00B2438D"/>
    <w:rsid w:val="00B243CC"/>
    <w:rsid w:val="00B244A9"/>
    <w:rsid w:val="00B245B2"/>
    <w:rsid w:val="00B24711"/>
    <w:rsid w:val="00B248F4"/>
    <w:rsid w:val="00B2494B"/>
    <w:rsid w:val="00B24B41"/>
    <w:rsid w:val="00B24B69"/>
    <w:rsid w:val="00B24BC9"/>
    <w:rsid w:val="00B24C68"/>
    <w:rsid w:val="00B24CE1"/>
    <w:rsid w:val="00B24D55"/>
    <w:rsid w:val="00B24DBC"/>
    <w:rsid w:val="00B24DD2"/>
    <w:rsid w:val="00B24FBF"/>
    <w:rsid w:val="00B2508F"/>
    <w:rsid w:val="00B2509F"/>
    <w:rsid w:val="00B25163"/>
    <w:rsid w:val="00B252E4"/>
    <w:rsid w:val="00B252F5"/>
    <w:rsid w:val="00B25476"/>
    <w:rsid w:val="00B2547E"/>
    <w:rsid w:val="00B2549B"/>
    <w:rsid w:val="00B25501"/>
    <w:rsid w:val="00B25513"/>
    <w:rsid w:val="00B25726"/>
    <w:rsid w:val="00B25882"/>
    <w:rsid w:val="00B258D3"/>
    <w:rsid w:val="00B258F3"/>
    <w:rsid w:val="00B2594E"/>
    <w:rsid w:val="00B25AA9"/>
    <w:rsid w:val="00B25ABC"/>
    <w:rsid w:val="00B25E7F"/>
    <w:rsid w:val="00B25EB4"/>
    <w:rsid w:val="00B25F74"/>
    <w:rsid w:val="00B25FC0"/>
    <w:rsid w:val="00B26004"/>
    <w:rsid w:val="00B26029"/>
    <w:rsid w:val="00B260A1"/>
    <w:rsid w:val="00B260EC"/>
    <w:rsid w:val="00B26184"/>
    <w:rsid w:val="00B2618A"/>
    <w:rsid w:val="00B261CF"/>
    <w:rsid w:val="00B26206"/>
    <w:rsid w:val="00B26297"/>
    <w:rsid w:val="00B26307"/>
    <w:rsid w:val="00B263F0"/>
    <w:rsid w:val="00B26458"/>
    <w:rsid w:val="00B265A6"/>
    <w:rsid w:val="00B266C2"/>
    <w:rsid w:val="00B266F6"/>
    <w:rsid w:val="00B26BA9"/>
    <w:rsid w:val="00B26BEC"/>
    <w:rsid w:val="00B26D20"/>
    <w:rsid w:val="00B26EAB"/>
    <w:rsid w:val="00B26F4B"/>
    <w:rsid w:val="00B26FEE"/>
    <w:rsid w:val="00B27001"/>
    <w:rsid w:val="00B270B1"/>
    <w:rsid w:val="00B27112"/>
    <w:rsid w:val="00B27255"/>
    <w:rsid w:val="00B27292"/>
    <w:rsid w:val="00B27325"/>
    <w:rsid w:val="00B27401"/>
    <w:rsid w:val="00B27678"/>
    <w:rsid w:val="00B276D2"/>
    <w:rsid w:val="00B277CD"/>
    <w:rsid w:val="00B277E4"/>
    <w:rsid w:val="00B2786C"/>
    <w:rsid w:val="00B27910"/>
    <w:rsid w:val="00B2791C"/>
    <w:rsid w:val="00B279E5"/>
    <w:rsid w:val="00B27A14"/>
    <w:rsid w:val="00B27A56"/>
    <w:rsid w:val="00B27ADC"/>
    <w:rsid w:val="00B27C74"/>
    <w:rsid w:val="00B27CEA"/>
    <w:rsid w:val="00B27DDE"/>
    <w:rsid w:val="00B27E07"/>
    <w:rsid w:val="00B27E8C"/>
    <w:rsid w:val="00B27E99"/>
    <w:rsid w:val="00B27F59"/>
    <w:rsid w:val="00B27FDB"/>
    <w:rsid w:val="00B30038"/>
    <w:rsid w:val="00B300DD"/>
    <w:rsid w:val="00B300E9"/>
    <w:rsid w:val="00B30138"/>
    <w:rsid w:val="00B30194"/>
    <w:rsid w:val="00B301C1"/>
    <w:rsid w:val="00B30307"/>
    <w:rsid w:val="00B30309"/>
    <w:rsid w:val="00B3030D"/>
    <w:rsid w:val="00B30326"/>
    <w:rsid w:val="00B30407"/>
    <w:rsid w:val="00B304AE"/>
    <w:rsid w:val="00B30526"/>
    <w:rsid w:val="00B305A2"/>
    <w:rsid w:val="00B30751"/>
    <w:rsid w:val="00B30813"/>
    <w:rsid w:val="00B30839"/>
    <w:rsid w:val="00B309A1"/>
    <w:rsid w:val="00B30B03"/>
    <w:rsid w:val="00B30D2A"/>
    <w:rsid w:val="00B30D57"/>
    <w:rsid w:val="00B30E76"/>
    <w:rsid w:val="00B310FC"/>
    <w:rsid w:val="00B310FE"/>
    <w:rsid w:val="00B310FF"/>
    <w:rsid w:val="00B31124"/>
    <w:rsid w:val="00B31163"/>
    <w:rsid w:val="00B31215"/>
    <w:rsid w:val="00B31224"/>
    <w:rsid w:val="00B31339"/>
    <w:rsid w:val="00B313C0"/>
    <w:rsid w:val="00B314F4"/>
    <w:rsid w:val="00B31546"/>
    <w:rsid w:val="00B315C2"/>
    <w:rsid w:val="00B31A68"/>
    <w:rsid w:val="00B31B8D"/>
    <w:rsid w:val="00B31BF1"/>
    <w:rsid w:val="00B31E80"/>
    <w:rsid w:val="00B31F82"/>
    <w:rsid w:val="00B31FF6"/>
    <w:rsid w:val="00B32026"/>
    <w:rsid w:val="00B32131"/>
    <w:rsid w:val="00B3230A"/>
    <w:rsid w:val="00B32388"/>
    <w:rsid w:val="00B323DB"/>
    <w:rsid w:val="00B324B3"/>
    <w:rsid w:val="00B3255B"/>
    <w:rsid w:val="00B32762"/>
    <w:rsid w:val="00B327A5"/>
    <w:rsid w:val="00B3292B"/>
    <w:rsid w:val="00B32983"/>
    <w:rsid w:val="00B329B8"/>
    <w:rsid w:val="00B32A5D"/>
    <w:rsid w:val="00B32A66"/>
    <w:rsid w:val="00B32A7B"/>
    <w:rsid w:val="00B32AF0"/>
    <w:rsid w:val="00B32C89"/>
    <w:rsid w:val="00B32CD9"/>
    <w:rsid w:val="00B32E13"/>
    <w:rsid w:val="00B32E4D"/>
    <w:rsid w:val="00B32F4A"/>
    <w:rsid w:val="00B330B9"/>
    <w:rsid w:val="00B330CD"/>
    <w:rsid w:val="00B33119"/>
    <w:rsid w:val="00B33217"/>
    <w:rsid w:val="00B333E1"/>
    <w:rsid w:val="00B3355D"/>
    <w:rsid w:val="00B33580"/>
    <w:rsid w:val="00B335B0"/>
    <w:rsid w:val="00B3366F"/>
    <w:rsid w:val="00B33735"/>
    <w:rsid w:val="00B3388D"/>
    <w:rsid w:val="00B338AF"/>
    <w:rsid w:val="00B3392D"/>
    <w:rsid w:val="00B33C16"/>
    <w:rsid w:val="00B33C34"/>
    <w:rsid w:val="00B33C9C"/>
    <w:rsid w:val="00B33E38"/>
    <w:rsid w:val="00B33F78"/>
    <w:rsid w:val="00B3437B"/>
    <w:rsid w:val="00B343C9"/>
    <w:rsid w:val="00B346D0"/>
    <w:rsid w:val="00B346FA"/>
    <w:rsid w:val="00B34795"/>
    <w:rsid w:val="00B3479F"/>
    <w:rsid w:val="00B347BD"/>
    <w:rsid w:val="00B348B9"/>
    <w:rsid w:val="00B348E5"/>
    <w:rsid w:val="00B34A38"/>
    <w:rsid w:val="00B34A3D"/>
    <w:rsid w:val="00B34A3F"/>
    <w:rsid w:val="00B34A81"/>
    <w:rsid w:val="00B34B2F"/>
    <w:rsid w:val="00B34C12"/>
    <w:rsid w:val="00B34C1B"/>
    <w:rsid w:val="00B34C1D"/>
    <w:rsid w:val="00B34C79"/>
    <w:rsid w:val="00B34CF8"/>
    <w:rsid w:val="00B34DFD"/>
    <w:rsid w:val="00B34E6D"/>
    <w:rsid w:val="00B34F80"/>
    <w:rsid w:val="00B34F92"/>
    <w:rsid w:val="00B34FE6"/>
    <w:rsid w:val="00B350B8"/>
    <w:rsid w:val="00B35129"/>
    <w:rsid w:val="00B352B5"/>
    <w:rsid w:val="00B3531A"/>
    <w:rsid w:val="00B35498"/>
    <w:rsid w:val="00B354BD"/>
    <w:rsid w:val="00B3550B"/>
    <w:rsid w:val="00B35559"/>
    <w:rsid w:val="00B355A8"/>
    <w:rsid w:val="00B355AE"/>
    <w:rsid w:val="00B3579A"/>
    <w:rsid w:val="00B3584C"/>
    <w:rsid w:val="00B359B5"/>
    <w:rsid w:val="00B35AD3"/>
    <w:rsid w:val="00B35B80"/>
    <w:rsid w:val="00B35BCE"/>
    <w:rsid w:val="00B35C4E"/>
    <w:rsid w:val="00B35DBC"/>
    <w:rsid w:val="00B35E4C"/>
    <w:rsid w:val="00B35F65"/>
    <w:rsid w:val="00B360D4"/>
    <w:rsid w:val="00B360F7"/>
    <w:rsid w:val="00B3614D"/>
    <w:rsid w:val="00B36180"/>
    <w:rsid w:val="00B36291"/>
    <w:rsid w:val="00B36298"/>
    <w:rsid w:val="00B362B5"/>
    <w:rsid w:val="00B3639A"/>
    <w:rsid w:val="00B365FF"/>
    <w:rsid w:val="00B36614"/>
    <w:rsid w:val="00B36618"/>
    <w:rsid w:val="00B3668F"/>
    <w:rsid w:val="00B367B9"/>
    <w:rsid w:val="00B3684B"/>
    <w:rsid w:val="00B3695A"/>
    <w:rsid w:val="00B36B02"/>
    <w:rsid w:val="00B36B49"/>
    <w:rsid w:val="00B36BF5"/>
    <w:rsid w:val="00B36BFF"/>
    <w:rsid w:val="00B36D14"/>
    <w:rsid w:val="00B36DEB"/>
    <w:rsid w:val="00B36E23"/>
    <w:rsid w:val="00B36E44"/>
    <w:rsid w:val="00B36E55"/>
    <w:rsid w:val="00B36F1F"/>
    <w:rsid w:val="00B36F7D"/>
    <w:rsid w:val="00B3704F"/>
    <w:rsid w:val="00B370EB"/>
    <w:rsid w:val="00B3722F"/>
    <w:rsid w:val="00B37306"/>
    <w:rsid w:val="00B3753F"/>
    <w:rsid w:val="00B375A7"/>
    <w:rsid w:val="00B37647"/>
    <w:rsid w:val="00B376A5"/>
    <w:rsid w:val="00B37837"/>
    <w:rsid w:val="00B378BB"/>
    <w:rsid w:val="00B37A5D"/>
    <w:rsid w:val="00B37AC7"/>
    <w:rsid w:val="00B37B55"/>
    <w:rsid w:val="00B37BD3"/>
    <w:rsid w:val="00B37D73"/>
    <w:rsid w:val="00B37F28"/>
    <w:rsid w:val="00B400E0"/>
    <w:rsid w:val="00B4034C"/>
    <w:rsid w:val="00B40394"/>
    <w:rsid w:val="00B404EB"/>
    <w:rsid w:val="00B40667"/>
    <w:rsid w:val="00B4072A"/>
    <w:rsid w:val="00B4091C"/>
    <w:rsid w:val="00B40938"/>
    <w:rsid w:val="00B40A20"/>
    <w:rsid w:val="00B40B50"/>
    <w:rsid w:val="00B40B54"/>
    <w:rsid w:val="00B40CC9"/>
    <w:rsid w:val="00B40D09"/>
    <w:rsid w:val="00B40ECD"/>
    <w:rsid w:val="00B40EF4"/>
    <w:rsid w:val="00B4111A"/>
    <w:rsid w:val="00B41136"/>
    <w:rsid w:val="00B4118F"/>
    <w:rsid w:val="00B41198"/>
    <w:rsid w:val="00B411D5"/>
    <w:rsid w:val="00B412AE"/>
    <w:rsid w:val="00B41321"/>
    <w:rsid w:val="00B4132B"/>
    <w:rsid w:val="00B413AC"/>
    <w:rsid w:val="00B413AE"/>
    <w:rsid w:val="00B41549"/>
    <w:rsid w:val="00B4159E"/>
    <w:rsid w:val="00B4162E"/>
    <w:rsid w:val="00B41698"/>
    <w:rsid w:val="00B4169A"/>
    <w:rsid w:val="00B4173C"/>
    <w:rsid w:val="00B41744"/>
    <w:rsid w:val="00B41788"/>
    <w:rsid w:val="00B417F9"/>
    <w:rsid w:val="00B417FE"/>
    <w:rsid w:val="00B41841"/>
    <w:rsid w:val="00B418B4"/>
    <w:rsid w:val="00B41A77"/>
    <w:rsid w:val="00B41B19"/>
    <w:rsid w:val="00B41B60"/>
    <w:rsid w:val="00B41C2E"/>
    <w:rsid w:val="00B41CD5"/>
    <w:rsid w:val="00B41D65"/>
    <w:rsid w:val="00B41F1D"/>
    <w:rsid w:val="00B41F82"/>
    <w:rsid w:val="00B420B5"/>
    <w:rsid w:val="00B420E5"/>
    <w:rsid w:val="00B421C8"/>
    <w:rsid w:val="00B424AA"/>
    <w:rsid w:val="00B424AF"/>
    <w:rsid w:val="00B425CE"/>
    <w:rsid w:val="00B425E2"/>
    <w:rsid w:val="00B4262B"/>
    <w:rsid w:val="00B42665"/>
    <w:rsid w:val="00B42793"/>
    <w:rsid w:val="00B427DE"/>
    <w:rsid w:val="00B428A1"/>
    <w:rsid w:val="00B428A6"/>
    <w:rsid w:val="00B429A2"/>
    <w:rsid w:val="00B429F1"/>
    <w:rsid w:val="00B42A83"/>
    <w:rsid w:val="00B42B06"/>
    <w:rsid w:val="00B42E36"/>
    <w:rsid w:val="00B42F19"/>
    <w:rsid w:val="00B431C7"/>
    <w:rsid w:val="00B43203"/>
    <w:rsid w:val="00B4335B"/>
    <w:rsid w:val="00B4341E"/>
    <w:rsid w:val="00B43465"/>
    <w:rsid w:val="00B434F9"/>
    <w:rsid w:val="00B43596"/>
    <w:rsid w:val="00B436CD"/>
    <w:rsid w:val="00B436E9"/>
    <w:rsid w:val="00B43717"/>
    <w:rsid w:val="00B43746"/>
    <w:rsid w:val="00B437D9"/>
    <w:rsid w:val="00B43848"/>
    <w:rsid w:val="00B438E4"/>
    <w:rsid w:val="00B438E8"/>
    <w:rsid w:val="00B43901"/>
    <w:rsid w:val="00B439EE"/>
    <w:rsid w:val="00B43A62"/>
    <w:rsid w:val="00B43A92"/>
    <w:rsid w:val="00B43B7C"/>
    <w:rsid w:val="00B43C04"/>
    <w:rsid w:val="00B43E6F"/>
    <w:rsid w:val="00B43EA0"/>
    <w:rsid w:val="00B43EBC"/>
    <w:rsid w:val="00B44149"/>
    <w:rsid w:val="00B44158"/>
    <w:rsid w:val="00B441DF"/>
    <w:rsid w:val="00B4421E"/>
    <w:rsid w:val="00B44291"/>
    <w:rsid w:val="00B4434D"/>
    <w:rsid w:val="00B444E6"/>
    <w:rsid w:val="00B4454B"/>
    <w:rsid w:val="00B44711"/>
    <w:rsid w:val="00B447A2"/>
    <w:rsid w:val="00B44869"/>
    <w:rsid w:val="00B4489B"/>
    <w:rsid w:val="00B4496C"/>
    <w:rsid w:val="00B44A23"/>
    <w:rsid w:val="00B44A9D"/>
    <w:rsid w:val="00B44B17"/>
    <w:rsid w:val="00B44C3D"/>
    <w:rsid w:val="00B44D22"/>
    <w:rsid w:val="00B44D8E"/>
    <w:rsid w:val="00B44ECB"/>
    <w:rsid w:val="00B44F8A"/>
    <w:rsid w:val="00B4505D"/>
    <w:rsid w:val="00B450E6"/>
    <w:rsid w:val="00B450F9"/>
    <w:rsid w:val="00B45232"/>
    <w:rsid w:val="00B45278"/>
    <w:rsid w:val="00B4527B"/>
    <w:rsid w:val="00B45289"/>
    <w:rsid w:val="00B4529B"/>
    <w:rsid w:val="00B45363"/>
    <w:rsid w:val="00B453B9"/>
    <w:rsid w:val="00B453FF"/>
    <w:rsid w:val="00B45416"/>
    <w:rsid w:val="00B45472"/>
    <w:rsid w:val="00B45525"/>
    <w:rsid w:val="00B4557E"/>
    <w:rsid w:val="00B45581"/>
    <w:rsid w:val="00B455FF"/>
    <w:rsid w:val="00B45669"/>
    <w:rsid w:val="00B456A3"/>
    <w:rsid w:val="00B4576B"/>
    <w:rsid w:val="00B459B8"/>
    <w:rsid w:val="00B45A61"/>
    <w:rsid w:val="00B45AB2"/>
    <w:rsid w:val="00B45B3C"/>
    <w:rsid w:val="00B45BDB"/>
    <w:rsid w:val="00B45BE2"/>
    <w:rsid w:val="00B45BE3"/>
    <w:rsid w:val="00B45C8C"/>
    <w:rsid w:val="00B45DAF"/>
    <w:rsid w:val="00B45E8E"/>
    <w:rsid w:val="00B45E9A"/>
    <w:rsid w:val="00B45F8B"/>
    <w:rsid w:val="00B45FCD"/>
    <w:rsid w:val="00B45FF9"/>
    <w:rsid w:val="00B46185"/>
    <w:rsid w:val="00B463C5"/>
    <w:rsid w:val="00B464C0"/>
    <w:rsid w:val="00B4651E"/>
    <w:rsid w:val="00B46589"/>
    <w:rsid w:val="00B4666B"/>
    <w:rsid w:val="00B46687"/>
    <w:rsid w:val="00B4671B"/>
    <w:rsid w:val="00B46759"/>
    <w:rsid w:val="00B4676B"/>
    <w:rsid w:val="00B46831"/>
    <w:rsid w:val="00B468AB"/>
    <w:rsid w:val="00B468BA"/>
    <w:rsid w:val="00B4692D"/>
    <w:rsid w:val="00B46A4F"/>
    <w:rsid w:val="00B46D4F"/>
    <w:rsid w:val="00B46D7D"/>
    <w:rsid w:val="00B46F72"/>
    <w:rsid w:val="00B470E2"/>
    <w:rsid w:val="00B470F2"/>
    <w:rsid w:val="00B47250"/>
    <w:rsid w:val="00B47256"/>
    <w:rsid w:val="00B47360"/>
    <w:rsid w:val="00B4739B"/>
    <w:rsid w:val="00B474D9"/>
    <w:rsid w:val="00B474F9"/>
    <w:rsid w:val="00B47506"/>
    <w:rsid w:val="00B47635"/>
    <w:rsid w:val="00B476AB"/>
    <w:rsid w:val="00B4785F"/>
    <w:rsid w:val="00B478A5"/>
    <w:rsid w:val="00B478C6"/>
    <w:rsid w:val="00B47915"/>
    <w:rsid w:val="00B479E4"/>
    <w:rsid w:val="00B479F4"/>
    <w:rsid w:val="00B47A06"/>
    <w:rsid w:val="00B47A2E"/>
    <w:rsid w:val="00B47A68"/>
    <w:rsid w:val="00B47CAD"/>
    <w:rsid w:val="00B47CE1"/>
    <w:rsid w:val="00B47CE9"/>
    <w:rsid w:val="00B47D9C"/>
    <w:rsid w:val="00B47DB0"/>
    <w:rsid w:val="00B47DFE"/>
    <w:rsid w:val="00B47E64"/>
    <w:rsid w:val="00B47E71"/>
    <w:rsid w:val="00B47E74"/>
    <w:rsid w:val="00B47EA6"/>
    <w:rsid w:val="00B47F1A"/>
    <w:rsid w:val="00B47F47"/>
    <w:rsid w:val="00B47FC0"/>
    <w:rsid w:val="00B50389"/>
    <w:rsid w:val="00B504BA"/>
    <w:rsid w:val="00B506D4"/>
    <w:rsid w:val="00B50708"/>
    <w:rsid w:val="00B5074A"/>
    <w:rsid w:val="00B50799"/>
    <w:rsid w:val="00B507D3"/>
    <w:rsid w:val="00B50826"/>
    <w:rsid w:val="00B50889"/>
    <w:rsid w:val="00B50951"/>
    <w:rsid w:val="00B50AAF"/>
    <w:rsid w:val="00B50B71"/>
    <w:rsid w:val="00B50BE5"/>
    <w:rsid w:val="00B50C4B"/>
    <w:rsid w:val="00B50C4D"/>
    <w:rsid w:val="00B50C64"/>
    <w:rsid w:val="00B50C76"/>
    <w:rsid w:val="00B50F01"/>
    <w:rsid w:val="00B50F22"/>
    <w:rsid w:val="00B51116"/>
    <w:rsid w:val="00B51138"/>
    <w:rsid w:val="00B51143"/>
    <w:rsid w:val="00B5115A"/>
    <w:rsid w:val="00B5152E"/>
    <w:rsid w:val="00B5155B"/>
    <w:rsid w:val="00B516F7"/>
    <w:rsid w:val="00B51770"/>
    <w:rsid w:val="00B517C9"/>
    <w:rsid w:val="00B5182F"/>
    <w:rsid w:val="00B5192B"/>
    <w:rsid w:val="00B51A3B"/>
    <w:rsid w:val="00B51BEA"/>
    <w:rsid w:val="00B51C89"/>
    <w:rsid w:val="00B51C9C"/>
    <w:rsid w:val="00B51CD1"/>
    <w:rsid w:val="00B51D9F"/>
    <w:rsid w:val="00B51F33"/>
    <w:rsid w:val="00B51F4C"/>
    <w:rsid w:val="00B52022"/>
    <w:rsid w:val="00B5209D"/>
    <w:rsid w:val="00B5213F"/>
    <w:rsid w:val="00B521C4"/>
    <w:rsid w:val="00B5231F"/>
    <w:rsid w:val="00B52387"/>
    <w:rsid w:val="00B52445"/>
    <w:rsid w:val="00B5244F"/>
    <w:rsid w:val="00B524CA"/>
    <w:rsid w:val="00B525CD"/>
    <w:rsid w:val="00B52792"/>
    <w:rsid w:val="00B527B5"/>
    <w:rsid w:val="00B52885"/>
    <w:rsid w:val="00B52948"/>
    <w:rsid w:val="00B52A3D"/>
    <w:rsid w:val="00B52BBA"/>
    <w:rsid w:val="00B52C59"/>
    <w:rsid w:val="00B52C90"/>
    <w:rsid w:val="00B52DF5"/>
    <w:rsid w:val="00B52E59"/>
    <w:rsid w:val="00B530F1"/>
    <w:rsid w:val="00B5310C"/>
    <w:rsid w:val="00B53137"/>
    <w:rsid w:val="00B53145"/>
    <w:rsid w:val="00B53155"/>
    <w:rsid w:val="00B5316E"/>
    <w:rsid w:val="00B53170"/>
    <w:rsid w:val="00B534CC"/>
    <w:rsid w:val="00B534EB"/>
    <w:rsid w:val="00B53533"/>
    <w:rsid w:val="00B53566"/>
    <w:rsid w:val="00B5357F"/>
    <w:rsid w:val="00B535A7"/>
    <w:rsid w:val="00B535E2"/>
    <w:rsid w:val="00B5369B"/>
    <w:rsid w:val="00B5377F"/>
    <w:rsid w:val="00B53799"/>
    <w:rsid w:val="00B537B5"/>
    <w:rsid w:val="00B537DF"/>
    <w:rsid w:val="00B537F1"/>
    <w:rsid w:val="00B53809"/>
    <w:rsid w:val="00B5389E"/>
    <w:rsid w:val="00B53924"/>
    <w:rsid w:val="00B539AB"/>
    <w:rsid w:val="00B539C8"/>
    <w:rsid w:val="00B53A57"/>
    <w:rsid w:val="00B53A9A"/>
    <w:rsid w:val="00B53B02"/>
    <w:rsid w:val="00B53E14"/>
    <w:rsid w:val="00B53E57"/>
    <w:rsid w:val="00B53F5F"/>
    <w:rsid w:val="00B53FE2"/>
    <w:rsid w:val="00B5401A"/>
    <w:rsid w:val="00B54174"/>
    <w:rsid w:val="00B5424E"/>
    <w:rsid w:val="00B5425F"/>
    <w:rsid w:val="00B54651"/>
    <w:rsid w:val="00B54653"/>
    <w:rsid w:val="00B5470B"/>
    <w:rsid w:val="00B547BA"/>
    <w:rsid w:val="00B547CC"/>
    <w:rsid w:val="00B5482D"/>
    <w:rsid w:val="00B54848"/>
    <w:rsid w:val="00B548E8"/>
    <w:rsid w:val="00B548EE"/>
    <w:rsid w:val="00B5491E"/>
    <w:rsid w:val="00B5497D"/>
    <w:rsid w:val="00B54BB9"/>
    <w:rsid w:val="00B54BF4"/>
    <w:rsid w:val="00B54BF5"/>
    <w:rsid w:val="00B54C00"/>
    <w:rsid w:val="00B54D00"/>
    <w:rsid w:val="00B54D3A"/>
    <w:rsid w:val="00B55028"/>
    <w:rsid w:val="00B5504A"/>
    <w:rsid w:val="00B55063"/>
    <w:rsid w:val="00B551C0"/>
    <w:rsid w:val="00B5523B"/>
    <w:rsid w:val="00B552FA"/>
    <w:rsid w:val="00B5535C"/>
    <w:rsid w:val="00B55391"/>
    <w:rsid w:val="00B553CF"/>
    <w:rsid w:val="00B5548B"/>
    <w:rsid w:val="00B5548D"/>
    <w:rsid w:val="00B5552A"/>
    <w:rsid w:val="00B55599"/>
    <w:rsid w:val="00B555E0"/>
    <w:rsid w:val="00B5567B"/>
    <w:rsid w:val="00B55742"/>
    <w:rsid w:val="00B557D1"/>
    <w:rsid w:val="00B55871"/>
    <w:rsid w:val="00B5587E"/>
    <w:rsid w:val="00B5591C"/>
    <w:rsid w:val="00B559EE"/>
    <w:rsid w:val="00B55C48"/>
    <w:rsid w:val="00B55CE3"/>
    <w:rsid w:val="00B55D0F"/>
    <w:rsid w:val="00B55D3F"/>
    <w:rsid w:val="00B55DAF"/>
    <w:rsid w:val="00B55E13"/>
    <w:rsid w:val="00B55E55"/>
    <w:rsid w:val="00B55F48"/>
    <w:rsid w:val="00B55FD7"/>
    <w:rsid w:val="00B56192"/>
    <w:rsid w:val="00B5641A"/>
    <w:rsid w:val="00B564FA"/>
    <w:rsid w:val="00B5658C"/>
    <w:rsid w:val="00B56605"/>
    <w:rsid w:val="00B56684"/>
    <w:rsid w:val="00B566C2"/>
    <w:rsid w:val="00B566DC"/>
    <w:rsid w:val="00B5675A"/>
    <w:rsid w:val="00B56798"/>
    <w:rsid w:val="00B568ED"/>
    <w:rsid w:val="00B569BB"/>
    <w:rsid w:val="00B56AC2"/>
    <w:rsid w:val="00B56B15"/>
    <w:rsid w:val="00B56C09"/>
    <w:rsid w:val="00B56C0D"/>
    <w:rsid w:val="00B56C1B"/>
    <w:rsid w:val="00B56CD2"/>
    <w:rsid w:val="00B56F8E"/>
    <w:rsid w:val="00B5708C"/>
    <w:rsid w:val="00B57116"/>
    <w:rsid w:val="00B57132"/>
    <w:rsid w:val="00B57216"/>
    <w:rsid w:val="00B57224"/>
    <w:rsid w:val="00B5722D"/>
    <w:rsid w:val="00B573E3"/>
    <w:rsid w:val="00B57500"/>
    <w:rsid w:val="00B57556"/>
    <w:rsid w:val="00B575B2"/>
    <w:rsid w:val="00B575B7"/>
    <w:rsid w:val="00B575BC"/>
    <w:rsid w:val="00B575C0"/>
    <w:rsid w:val="00B57650"/>
    <w:rsid w:val="00B57725"/>
    <w:rsid w:val="00B57733"/>
    <w:rsid w:val="00B57784"/>
    <w:rsid w:val="00B5781D"/>
    <w:rsid w:val="00B57867"/>
    <w:rsid w:val="00B57894"/>
    <w:rsid w:val="00B57956"/>
    <w:rsid w:val="00B57A18"/>
    <w:rsid w:val="00B57A60"/>
    <w:rsid w:val="00B57A95"/>
    <w:rsid w:val="00B57BE6"/>
    <w:rsid w:val="00B57C1B"/>
    <w:rsid w:val="00B57C62"/>
    <w:rsid w:val="00B57E46"/>
    <w:rsid w:val="00B57ECD"/>
    <w:rsid w:val="00B57FB5"/>
    <w:rsid w:val="00B57FE9"/>
    <w:rsid w:val="00B6000D"/>
    <w:rsid w:val="00B600BB"/>
    <w:rsid w:val="00B60146"/>
    <w:rsid w:val="00B601B1"/>
    <w:rsid w:val="00B60265"/>
    <w:rsid w:val="00B60296"/>
    <w:rsid w:val="00B60327"/>
    <w:rsid w:val="00B60338"/>
    <w:rsid w:val="00B60411"/>
    <w:rsid w:val="00B60444"/>
    <w:rsid w:val="00B604EE"/>
    <w:rsid w:val="00B6050D"/>
    <w:rsid w:val="00B607B0"/>
    <w:rsid w:val="00B60811"/>
    <w:rsid w:val="00B608C1"/>
    <w:rsid w:val="00B608F7"/>
    <w:rsid w:val="00B609A0"/>
    <w:rsid w:val="00B60B36"/>
    <w:rsid w:val="00B60B79"/>
    <w:rsid w:val="00B60BE2"/>
    <w:rsid w:val="00B60D92"/>
    <w:rsid w:val="00B60DA6"/>
    <w:rsid w:val="00B60E21"/>
    <w:rsid w:val="00B60E30"/>
    <w:rsid w:val="00B60EB4"/>
    <w:rsid w:val="00B60EBE"/>
    <w:rsid w:val="00B61037"/>
    <w:rsid w:val="00B6106A"/>
    <w:rsid w:val="00B610E3"/>
    <w:rsid w:val="00B61256"/>
    <w:rsid w:val="00B613DD"/>
    <w:rsid w:val="00B618C1"/>
    <w:rsid w:val="00B6194B"/>
    <w:rsid w:val="00B6196E"/>
    <w:rsid w:val="00B6198A"/>
    <w:rsid w:val="00B61B1E"/>
    <w:rsid w:val="00B61B52"/>
    <w:rsid w:val="00B61BCA"/>
    <w:rsid w:val="00B61CD3"/>
    <w:rsid w:val="00B61CDA"/>
    <w:rsid w:val="00B61F1E"/>
    <w:rsid w:val="00B61FBF"/>
    <w:rsid w:val="00B62042"/>
    <w:rsid w:val="00B62336"/>
    <w:rsid w:val="00B623E2"/>
    <w:rsid w:val="00B625B7"/>
    <w:rsid w:val="00B62648"/>
    <w:rsid w:val="00B62740"/>
    <w:rsid w:val="00B62771"/>
    <w:rsid w:val="00B62888"/>
    <w:rsid w:val="00B6296B"/>
    <w:rsid w:val="00B62A3F"/>
    <w:rsid w:val="00B62ABA"/>
    <w:rsid w:val="00B62ABF"/>
    <w:rsid w:val="00B62AD8"/>
    <w:rsid w:val="00B62B26"/>
    <w:rsid w:val="00B62B36"/>
    <w:rsid w:val="00B62BE8"/>
    <w:rsid w:val="00B62C4C"/>
    <w:rsid w:val="00B62D2D"/>
    <w:rsid w:val="00B62E54"/>
    <w:rsid w:val="00B62FE8"/>
    <w:rsid w:val="00B63022"/>
    <w:rsid w:val="00B63058"/>
    <w:rsid w:val="00B630A7"/>
    <w:rsid w:val="00B630B0"/>
    <w:rsid w:val="00B6312F"/>
    <w:rsid w:val="00B63196"/>
    <w:rsid w:val="00B631C6"/>
    <w:rsid w:val="00B631E8"/>
    <w:rsid w:val="00B631EB"/>
    <w:rsid w:val="00B63364"/>
    <w:rsid w:val="00B63409"/>
    <w:rsid w:val="00B6344E"/>
    <w:rsid w:val="00B634E2"/>
    <w:rsid w:val="00B634FA"/>
    <w:rsid w:val="00B635AF"/>
    <w:rsid w:val="00B635B6"/>
    <w:rsid w:val="00B6371A"/>
    <w:rsid w:val="00B637E9"/>
    <w:rsid w:val="00B6392F"/>
    <w:rsid w:val="00B63B7F"/>
    <w:rsid w:val="00B63C9F"/>
    <w:rsid w:val="00B63D34"/>
    <w:rsid w:val="00B63FDC"/>
    <w:rsid w:val="00B64033"/>
    <w:rsid w:val="00B64045"/>
    <w:rsid w:val="00B64135"/>
    <w:rsid w:val="00B6413F"/>
    <w:rsid w:val="00B64175"/>
    <w:rsid w:val="00B6417B"/>
    <w:rsid w:val="00B64192"/>
    <w:rsid w:val="00B6444A"/>
    <w:rsid w:val="00B64499"/>
    <w:rsid w:val="00B644DD"/>
    <w:rsid w:val="00B645DB"/>
    <w:rsid w:val="00B64660"/>
    <w:rsid w:val="00B64784"/>
    <w:rsid w:val="00B64804"/>
    <w:rsid w:val="00B64809"/>
    <w:rsid w:val="00B648AB"/>
    <w:rsid w:val="00B648F9"/>
    <w:rsid w:val="00B64924"/>
    <w:rsid w:val="00B64928"/>
    <w:rsid w:val="00B64B46"/>
    <w:rsid w:val="00B64B5F"/>
    <w:rsid w:val="00B64BEF"/>
    <w:rsid w:val="00B64E3B"/>
    <w:rsid w:val="00B64E62"/>
    <w:rsid w:val="00B64E92"/>
    <w:rsid w:val="00B6504F"/>
    <w:rsid w:val="00B65205"/>
    <w:rsid w:val="00B65234"/>
    <w:rsid w:val="00B6532F"/>
    <w:rsid w:val="00B65338"/>
    <w:rsid w:val="00B65345"/>
    <w:rsid w:val="00B6538C"/>
    <w:rsid w:val="00B6538D"/>
    <w:rsid w:val="00B65428"/>
    <w:rsid w:val="00B6542F"/>
    <w:rsid w:val="00B654BB"/>
    <w:rsid w:val="00B654F1"/>
    <w:rsid w:val="00B65540"/>
    <w:rsid w:val="00B6595D"/>
    <w:rsid w:val="00B659A9"/>
    <w:rsid w:val="00B659D1"/>
    <w:rsid w:val="00B65A8E"/>
    <w:rsid w:val="00B65A91"/>
    <w:rsid w:val="00B65A92"/>
    <w:rsid w:val="00B65A99"/>
    <w:rsid w:val="00B65B89"/>
    <w:rsid w:val="00B65E3F"/>
    <w:rsid w:val="00B65EA1"/>
    <w:rsid w:val="00B65EF1"/>
    <w:rsid w:val="00B65F06"/>
    <w:rsid w:val="00B660B8"/>
    <w:rsid w:val="00B660CC"/>
    <w:rsid w:val="00B660E2"/>
    <w:rsid w:val="00B66135"/>
    <w:rsid w:val="00B66148"/>
    <w:rsid w:val="00B66196"/>
    <w:rsid w:val="00B662F8"/>
    <w:rsid w:val="00B6638D"/>
    <w:rsid w:val="00B66423"/>
    <w:rsid w:val="00B66433"/>
    <w:rsid w:val="00B66552"/>
    <w:rsid w:val="00B665E1"/>
    <w:rsid w:val="00B666E6"/>
    <w:rsid w:val="00B66785"/>
    <w:rsid w:val="00B6686F"/>
    <w:rsid w:val="00B6688D"/>
    <w:rsid w:val="00B6698C"/>
    <w:rsid w:val="00B669EE"/>
    <w:rsid w:val="00B66C58"/>
    <w:rsid w:val="00B66E17"/>
    <w:rsid w:val="00B66E24"/>
    <w:rsid w:val="00B66E4B"/>
    <w:rsid w:val="00B66E81"/>
    <w:rsid w:val="00B66E94"/>
    <w:rsid w:val="00B66E99"/>
    <w:rsid w:val="00B66EE1"/>
    <w:rsid w:val="00B66FA9"/>
    <w:rsid w:val="00B6710B"/>
    <w:rsid w:val="00B6719D"/>
    <w:rsid w:val="00B671C7"/>
    <w:rsid w:val="00B67201"/>
    <w:rsid w:val="00B672BD"/>
    <w:rsid w:val="00B67378"/>
    <w:rsid w:val="00B67420"/>
    <w:rsid w:val="00B67652"/>
    <w:rsid w:val="00B67757"/>
    <w:rsid w:val="00B6779B"/>
    <w:rsid w:val="00B6782F"/>
    <w:rsid w:val="00B67952"/>
    <w:rsid w:val="00B67A0F"/>
    <w:rsid w:val="00B67AF8"/>
    <w:rsid w:val="00B67B42"/>
    <w:rsid w:val="00B67B9A"/>
    <w:rsid w:val="00B67BCB"/>
    <w:rsid w:val="00B67C02"/>
    <w:rsid w:val="00B67E4E"/>
    <w:rsid w:val="00B67FD1"/>
    <w:rsid w:val="00B7008E"/>
    <w:rsid w:val="00B700B1"/>
    <w:rsid w:val="00B70120"/>
    <w:rsid w:val="00B70191"/>
    <w:rsid w:val="00B701A6"/>
    <w:rsid w:val="00B7026E"/>
    <w:rsid w:val="00B70281"/>
    <w:rsid w:val="00B702CA"/>
    <w:rsid w:val="00B70314"/>
    <w:rsid w:val="00B7039A"/>
    <w:rsid w:val="00B703EF"/>
    <w:rsid w:val="00B7045E"/>
    <w:rsid w:val="00B704B3"/>
    <w:rsid w:val="00B70666"/>
    <w:rsid w:val="00B706FC"/>
    <w:rsid w:val="00B7079F"/>
    <w:rsid w:val="00B707A6"/>
    <w:rsid w:val="00B707C9"/>
    <w:rsid w:val="00B707E4"/>
    <w:rsid w:val="00B70A3A"/>
    <w:rsid w:val="00B70E3E"/>
    <w:rsid w:val="00B70EC4"/>
    <w:rsid w:val="00B70F0E"/>
    <w:rsid w:val="00B70F79"/>
    <w:rsid w:val="00B70FDA"/>
    <w:rsid w:val="00B71048"/>
    <w:rsid w:val="00B710FE"/>
    <w:rsid w:val="00B71137"/>
    <w:rsid w:val="00B71138"/>
    <w:rsid w:val="00B71179"/>
    <w:rsid w:val="00B71331"/>
    <w:rsid w:val="00B71367"/>
    <w:rsid w:val="00B714A6"/>
    <w:rsid w:val="00B71629"/>
    <w:rsid w:val="00B7167F"/>
    <w:rsid w:val="00B716BF"/>
    <w:rsid w:val="00B7176E"/>
    <w:rsid w:val="00B717B8"/>
    <w:rsid w:val="00B7187F"/>
    <w:rsid w:val="00B719D3"/>
    <w:rsid w:val="00B719E3"/>
    <w:rsid w:val="00B71B45"/>
    <w:rsid w:val="00B71D02"/>
    <w:rsid w:val="00B71E2D"/>
    <w:rsid w:val="00B71E95"/>
    <w:rsid w:val="00B71EF7"/>
    <w:rsid w:val="00B7217C"/>
    <w:rsid w:val="00B72382"/>
    <w:rsid w:val="00B724C3"/>
    <w:rsid w:val="00B7254E"/>
    <w:rsid w:val="00B72568"/>
    <w:rsid w:val="00B72681"/>
    <w:rsid w:val="00B726B8"/>
    <w:rsid w:val="00B72906"/>
    <w:rsid w:val="00B72966"/>
    <w:rsid w:val="00B729DA"/>
    <w:rsid w:val="00B72A1D"/>
    <w:rsid w:val="00B72A9B"/>
    <w:rsid w:val="00B72AE7"/>
    <w:rsid w:val="00B72BAB"/>
    <w:rsid w:val="00B72BFA"/>
    <w:rsid w:val="00B73043"/>
    <w:rsid w:val="00B7304B"/>
    <w:rsid w:val="00B73081"/>
    <w:rsid w:val="00B73118"/>
    <w:rsid w:val="00B7316A"/>
    <w:rsid w:val="00B73206"/>
    <w:rsid w:val="00B7330B"/>
    <w:rsid w:val="00B7332A"/>
    <w:rsid w:val="00B7339B"/>
    <w:rsid w:val="00B733BB"/>
    <w:rsid w:val="00B73406"/>
    <w:rsid w:val="00B7349C"/>
    <w:rsid w:val="00B734C1"/>
    <w:rsid w:val="00B736AF"/>
    <w:rsid w:val="00B73912"/>
    <w:rsid w:val="00B739D3"/>
    <w:rsid w:val="00B73A45"/>
    <w:rsid w:val="00B73BFA"/>
    <w:rsid w:val="00B73CA1"/>
    <w:rsid w:val="00B73F01"/>
    <w:rsid w:val="00B73F27"/>
    <w:rsid w:val="00B73F6A"/>
    <w:rsid w:val="00B74012"/>
    <w:rsid w:val="00B740DD"/>
    <w:rsid w:val="00B740DF"/>
    <w:rsid w:val="00B74365"/>
    <w:rsid w:val="00B7446D"/>
    <w:rsid w:val="00B744ED"/>
    <w:rsid w:val="00B745B4"/>
    <w:rsid w:val="00B745CC"/>
    <w:rsid w:val="00B74600"/>
    <w:rsid w:val="00B7469B"/>
    <w:rsid w:val="00B747A1"/>
    <w:rsid w:val="00B747E9"/>
    <w:rsid w:val="00B748A0"/>
    <w:rsid w:val="00B74923"/>
    <w:rsid w:val="00B74AB8"/>
    <w:rsid w:val="00B74B17"/>
    <w:rsid w:val="00B74B1A"/>
    <w:rsid w:val="00B74B42"/>
    <w:rsid w:val="00B74CE1"/>
    <w:rsid w:val="00B74EE9"/>
    <w:rsid w:val="00B74F80"/>
    <w:rsid w:val="00B74F8B"/>
    <w:rsid w:val="00B75027"/>
    <w:rsid w:val="00B75082"/>
    <w:rsid w:val="00B7511C"/>
    <w:rsid w:val="00B7522C"/>
    <w:rsid w:val="00B75297"/>
    <w:rsid w:val="00B75458"/>
    <w:rsid w:val="00B75598"/>
    <w:rsid w:val="00B756D5"/>
    <w:rsid w:val="00B758CD"/>
    <w:rsid w:val="00B75904"/>
    <w:rsid w:val="00B75981"/>
    <w:rsid w:val="00B759C1"/>
    <w:rsid w:val="00B75A18"/>
    <w:rsid w:val="00B75AA6"/>
    <w:rsid w:val="00B75AEA"/>
    <w:rsid w:val="00B75C07"/>
    <w:rsid w:val="00B75CB1"/>
    <w:rsid w:val="00B75CBA"/>
    <w:rsid w:val="00B75CBF"/>
    <w:rsid w:val="00B75CD2"/>
    <w:rsid w:val="00B75D52"/>
    <w:rsid w:val="00B75D83"/>
    <w:rsid w:val="00B75E48"/>
    <w:rsid w:val="00B75FBF"/>
    <w:rsid w:val="00B76039"/>
    <w:rsid w:val="00B76094"/>
    <w:rsid w:val="00B76196"/>
    <w:rsid w:val="00B7624D"/>
    <w:rsid w:val="00B76349"/>
    <w:rsid w:val="00B76357"/>
    <w:rsid w:val="00B763FA"/>
    <w:rsid w:val="00B7648B"/>
    <w:rsid w:val="00B7652C"/>
    <w:rsid w:val="00B7653C"/>
    <w:rsid w:val="00B7655A"/>
    <w:rsid w:val="00B76628"/>
    <w:rsid w:val="00B7668C"/>
    <w:rsid w:val="00B766BD"/>
    <w:rsid w:val="00B76766"/>
    <w:rsid w:val="00B76796"/>
    <w:rsid w:val="00B76808"/>
    <w:rsid w:val="00B768DE"/>
    <w:rsid w:val="00B76926"/>
    <w:rsid w:val="00B76947"/>
    <w:rsid w:val="00B76C8C"/>
    <w:rsid w:val="00B76D36"/>
    <w:rsid w:val="00B77007"/>
    <w:rsid w:val="00B77042"/>
    <w:rsid w:val="00B770E8"/>
    <w:rsid w:val="00B771B2"/>
    <w:rsid w:val="00B771B9"/>
    <w:rsid w:val="00B77343"/>
    <w:rsid w:val="00B77357"/>
    <w:rsid w:val="00B773D0"/>
    <w:rsid w:val="00B77653"/>
    <w:rsid w:val="00B776CE"/>
    <w:rsid w:val="00B7772E"/>
    <w:rsid w:val="00B7774D"/>
    <w:rsid w:val="00B7776E"/>
    <w:rsid w:val="00B7778E"/>
    <w:rsid w:val="00B77979"/>
    <w:rsid w:val="00B77A53"/>
    <w:rsid w:val="00B77BDC"/>
    <w:rsid w:val="00B77BF3"/>
    <w:rsid w:val="00B77BF5"/>
    <w:rsid w:val="00B77D59"/>
    <w:rsid w:val="00B77EDC"/>
    <w:rsid w:val="00B77EED"/>
    <w:rsid w:val="00B77F08"/>
    <w:rsid w:val="00B77F5A"/>
    <w:rsid w:val="00B77F9A"/>
    <w:rsid w:val="00B77FE6"/>
    <w:rsid w:val="00B8003E"/>
    <w:rsid w:val="00B800DA"/>
    <w:rsid w:val="00B800FC"/>
    <w:rsid w:val="00B80109"/>
    <w:rsid w:val="00B80220"/>
    <w:rsid w:val="00B80290"/>
    <w:rsid w:val="00B80470"/>
    <w:rsid w:val="00B804E4"/>
    <w:rsid w:val="00B8060E"/>
    <w:rsid w:val="00B806B2"/>
    <w:rsid w:val="00B807DB"/>
    <w:rsid w:val="00B8086A"/>
    <w:rsid w:val="00B80953"/>
    <w:rsid w:val="00B8096B"/>
    <w:rsid w:val="00B809BC"/>
    <w:rsid w:val="00B809CE"/>
    <w:rsid w:val="00B80AA7"/>
    <w:rsid w:val="00B80B94"/>
    <w:rsid w:val="00B80C3C"/>
    <w:rsid w:val="00B811CF"/>
    <w:rsid w:val="00B811D7"/>
    <w:rsid w:val="00B812FB"/>
    <w:rsid w:val="00B81366"/>
    <w:rsid w:val="00B81373"/>
    <w:rsid w:val="00B81632"/>
    <w:rsid w:val="00B8163A"/>
    <w:rsid w:val="00B816E6"/>
    <w:rsid w:val="00B8171B"/>
    <w:rsid w:val="00B81787"/>
    <w:rsid w:val="00B81ABE"/>
    <w:rsid w:val="00B81D0E"/>
    <w:rsid w:val="00B81FA3"/>
    <w:rsid w:val="00B81FB3"/>
    <w:rsid w:val="00B81FBB"/>
    <w:rsid w:val="00B81FCE"/>
    <w:rsid w:val="00B82046"/>
    <w:rsid w:val="00B8211D"/>
    <w:rsid w:val="00B8229C"/>
    <w:rsid w:val="00B82356"/>
    <w:rsid w:val="00B82375"/>
    <w:rsid w:val="00B823AD"/>
    <w:rsid w:val="00B82405"/>
    <w:rsid w:val="00B82480"/>
    <w:rsid w:val="00B82667"/>
    <w:rsid w:val="00B8268C"/>
    <w:rsid w:val="00B826B5"/>
    <w:rsid w:val="00B82767"/>
    <w:rsid w:val="00B82950"/>
    <w:rsid w:val="00B82AC0"/>
    <w:rsid w:val="00B82AC9"/>
    <w:rsid w:val="00B82AE4"/>
    <w:rsid w:val="00B82B6F"/>
    <w:rsid w:val="00B82BC7"/>
    <w:rsid w:val="00B82C31"/>
    <w:rsid w:val="00B82C5D"/>
    <w:rsid w:val="00B82CEE"/>
    <w:rsid w:val="00B82D6C"/>
    <w:rsid w:val="00B82E45"/>
    <w:rsid w:val="00B82FED"/>
    <w:rsid w:val="00B8313A"/>
    <w:rsid w:val="00B8323D"/>
    <w:rsid w:val="00B83474"/>
    <w:rsid w:val="00B8355A"/>
    <w:rsid w:val="00B83563"/>
    <w:rsid w:val="00B83568"/>
    <w:rsid w:val="00B835F5"/>
    <w:rsid w:val="00B8374B"/>
    <w:rsid w:val="00B83A61"/>
    <w:rsid w:val="00B83AC9"/>
    <w:rsid w:val="00B83B00"/>
    <w:rsid w:val="00B83B2C"/>
    <w:rsid w:val="00B83B89"/>
    <w:rsid w:val="00B83C53"/>
    <w:rsid w:val="00B83E5C"/>
    <w:rsid w:val="00B83F6E"/>
    <w:rsid w:val="00B83FA2"/>
    <w:rsid w:val="00B83FCD"/>
    <w:rsid w:val="00B8402C"/>
    <w:rsid w:val="00B8411C"/>
    <w:rsid w:val="00B8425F"/>
    <w:rsid w:val="00B84281"/>
    <w:rsid w:val="00B842EC"/>
    <w:rsid w:val="00B84534"/>
    <w:rsid w:val="00B84712"/>
    <w:rsid w:val="00B847A4"/>
    <w:rsid w:val="00B847B2"/>
    <w:rsid w:val="00B848E1"/>
    <w:rsid w:val="00B84A37"/>
    <w:rsid w:val="00B84AC0"/>
    <w:rsid w:val="00B84B2F"/>
    <w:rsid w:val="00B84BEA"/>
    <w:rsid w:val="00B84CBC"/>
    <w:rsid w:val="00B84DBA"/>
    <w:rsid w:val="00B84E38"/>
    <w:rsid w:val="00B85131"/>
    <w:rsid w:val="00B85227"/>
    <w:rsid w:val="00B8529E"/>
    <w:rsid w:val="00B852C9"/>
    <w:rsid w:val="00B852E0"/>
    <w:rsid w:val="00B85311"/>
    <w:rsid w:val="00B85345"/>
    <w:rsid w:val="00B85526"/>
    <w:rsid w:val="00B8554B"/>
    <w:rsid w:val="00B85567"/>
    <w:rsid w:val="00B8566E"/>
    <w:rsid w:val="00B856D9"/>
    <w:rsid w:val="00B858BC"/>
    <w:rsid w:val="00B858F5"/>
    <w:rsid w:val="00B85991"/>
    <w:rsid w:val="00B85ABA"/>
    <w:rsid w:val="00B85ACA"/>
    <w:rsid w:val="00B85B69"/>
    <w:rsid w:val="00B85BB8"/>
    <w:rsid w:val="00B85BEB"/>
    <w:rsid w:val="00B85D04"/>
    <w:rsid w:val="00B85D25"/>
    <w:rsid w:val="00B85D5A"/>
    <w:rsid w:val="00B85DF7"/>
    <w:rsid w:val="00B85E1E"/>
    <w:rsid w:val="00B85F3C"/>
    <w:rsid w:val="00B86059"/>
    <w:rsid w:val="00B8610E"/>
    <w:rsid w:val="00B861C0"/>
    <w:rsid w:val="00B8633C"/>
    <w:rsid w:val="00B863A4"/>
    <w:rsid w:val="00B863AE"/>
    <w:rsid w:val="00B863D4"/>
    <w:rsid w:val="00B8647A"/>
    <w:rsid w:val="00B864C1"/>
    <w:rsid w:val="00B8654D"/>
    <w:rsid w:val="00B865B4"/>
    <w:rsid w:val="00B866BD"/>
    <w:rsid w:val="00B86754"/>
    <w:rsid w:val="00B867AA"/>
    <w:rsid w:val="00B86872"/>
    <w:rsid w:val="00B8687E"/>
    <w:rsid w:val="00B868BA"/>
    <w:rsid w:val="00B86965"/>
    <w:rsid w:val="00B86966"/>
    <w:rsid w:val="00B8698A"/>
    <w:rsid w:val="00B869AE"/>
    <w:rsid w:val="00B869E7"/>
    <w:rsid w:val="00B86A2F"/>
    <w:rsid w:val="00B86A4F"/>
    <w:rsid w:val="00B86A55"/>
    <w:rsid w:val="00B86A72"/>
    <w:rsid w:val="00B86B58"/>
    <w:rsid w:val="00B86C97"/>
    <w:rsid w:val="00B86E7A"/>
    <w:rsid w:val="00B86E8C"/>
    <w:rsid w:val="00B86F98"/>
    <w:rsid w:val="00B8704A"/>
    <w:rsid w:val="00B87152"/>
    <w:rsid w:val="00B87188"/>
    <w:rsid w:val="00B87260"/>
    <w:rsid w:val="00B87277"/>
    <w:rsid w:val="00B874E0"/>
    <w:rsid w:val="00B874FC"/>
    <w:rsid w:val="00B87665"/>
    <w:rsid w:val="00B876AE"/>
    <w:rsid w:val="00B877E9"/>
    <w:rsid w:val="00B878BD"/>
    <w:rsid w:val="00B87AEB"/>
    <w:rsid w:val="00B87DAC"/>
    <w:rsid w:val="00B87FB1"/>
    <w:rsid w:val="00B9014C"/>
    <w:rsid w:val="00B90183"/>
    <w:rsid w:val="00B90185"/>
    <w:rsid w:val="00B901E4"/>
    <w:rsid w:val="00B90389"/>
    <w:rsid w:val="00B903E3"/>
    <w:rsid w:val="00B90401"/>
    <w:rsid w:val="00B904B5"/>
    <w:rsid w:val="00B905BD"/>
    <w:rsid w:val="00B905E9"/>
    <w:rsid w:val="00B9061B"/>
    <w:rsid w:val="00B906E4"/>
    <w:rsid w:val="00B9070F"/>
    <w:rsid w:val="00B9086E"/>
    <w:rsid w:val="00B909DF"/>
    <w:rsid w:val="00B90A27"/>
    <w:rsid w:val="00B90A79"/>
    <w:rsid w:val="00B90A88"/>
    <w:rsid w:val="00B90AB9"/>
    <w:rsid w:val="00B90CBE"/>
    <w:rsid w:val="00B90D0E"/>
    <w:rsid w:val="00B90ECF"/>
    <w:rsid w:val="00B90F70"/>
    <w:rsid w:val="00B90F76"/>
    <w:rsid w:val="00B910A0"/>
    <w:rsid w:val="00B910FD"/>
    <w:rsid w:val="00B91120"/>
    <w:rsid w:val="00B9118D"/>
    <w:rsid w:val="00B91197"/>
    <w:rsid w:val="00B912D5"/>
    <w:rsid w:val="00B91313"/>
    <w:rsid w:val="00B9149E"/>
    <w:rsid w:val="00B914B6"/>
    <w:rsid w:val="00B91519"/>
    <w:rsid w:val="00B9161B"/>
    <w:rsid w:val="00B9161F"/>
    <w:rsid w:val="00B9162A"/>
    <w:rsid w:val="00B916D9"/>
    <w:rsid w:val="00B9174B"/>
    <w:rsid w:val="00B91766"/>
    <w:rsid w:val="00B91878"/>
    <w:rsid w:val="00B9196F"/>
    <w:rsid w:val="00B91997"/>
    <w:rsid w:val="00B919AD"/>
    <w:rsid w:val="00B919B9"/>
    <w:rsid w:val="00B91A3E"/>
    <w:rsid w:val="00B91B10"/>
    <w:rsid w:val="00B91B80"/>
    <w:rsid w:val="00B91BF8"/>
    <w:rsid w:val="00B91E87"/>
    <w:rsid w:val="00B91F6A"/>
    <w:rsid w:val="00B92004"/>
    <w:rsid w:val="00B920E1"/>
    <w:rsid w:val="00B92154"/>
    <w:rsid w:val="00B92429"/>
    <w:rsid w:val="00B924BF"/>
    <w:rsid w:val="00B924CB"/>
    <w:rsid w:val="00B92582"/>
    <w:rsid w:val="00B9274E"/>
    <w:rsid w:val="00B927F6"/>
    <w:rsid w:val="00B92885"/>
    <w:rsid w:val="00B928BA"/>
    <w:rsid w:val="00B92A5D"/>
    <w:rsid w:val="00B92B03"/>
    <w:rsid w:val="00B92B10"/>
    <w:rsid w:val="00B92C00"/>
    <w:rsid w:val="00B92CAD"/>
    <w:rsid w:val="00B92F4A"/>
    <w:rsid w:val="00B93006"/>
    <w:rsid w:val="00B9317D"/>
    <w:rsid w:val="00B93188"/>
    <w:rsid w:val="00B931D1"/>
    <w:rsid w:val="00B93300"/>
    <w:rsid w:val="00B933F9"/>
    <w:rsid w:val="00B934D9"/>
    <w:rsid w:val="00B93507"/>
    <w:rsid w:val="00B9354B"/>
    <w:rsid w:val="00B93766"/>
    <w:rsid w:val="00B937C7"/>
    <w:rsid w:val="00B93802"/>
    <w:rsid w:val="00B93873"/>
    <w:rsid w:val="00B938D4"/>
    <w:rsid w:val="00B9393C"/>
    <w:rsid w:val="00B93A19"/>
    <w:rsid w:val="00B93A50"/>
    <w:rsid w:val="00B93B59"/>
    <w:rsid w:val="00B93B60"/>
    <w:rsid w:val="00B93B85"/>
    <w:rsid w:val="00B93BAE"/>
    <w:rsid w:val="00B93C96"/>
    <w:rsid w:val="00B93CA4"/>
    <w:rsid w:val="00B93D15"/>
    <w:rsid w:val="00B93DD3"/>
    <w:rsid w:val="00B93F54"/>
    <w:rsid w:val="00B94239"/>
    <w:rsid w:val="00B9428A"/>
    <w:rsid w:val="00B9441B"/>
    <w:rsid w:val="00B94462"/>
    <w:rsid w:val="00B9449B"/>
    <w:rsid w:val="00B9452B"/>
    <w:rsid w:val="00B9468F"/>
    <w:rsid w:val="00B947BA"/>
    <w:rsid w:val="00B94814"/>
    <w:rsid w:val="00B9491E"/>
    <w:rsid w:val="00B94931"/>
    <w:rsid w:val="00B94A6C"/>
    <w:rsid w:val="00B94AA3"/>
    <w:rsid w:val="00B94B35"/>
    <w:rsid w:val="00B94C25"/>
    <w:rsid w:val="00B94E32"/>
    <w:rsid w:val="00B94E95"/>
    <w:rsid w:val="00B94E99"/>
    <w:rsid w:val="00B94F58"/>
    <w:rsid w:val="00B94FD3"/>
    <w:rsid w:val="00B95072"/>
    <w:rsid w:val="00B952E6"/>
    <w:rsid w:val="00B9532A"/>
    <w:rsid w:val="00B9538E"/>
    <w:rsid w:val="00B95492"/>
    <w:rsid w:val="00B954D6"/>
    <w:rsid w:val="00B95565"/>
    <w:rsid w:val="00B95589"/>
    <w:rsid w:val="00B95597"/>
    <w:rsid w:val="00B9566E"/>
    <w:rsid w:val="00B956A3"/>
    <w:rsid w:val="00B95773"/>
    <w:rsid w:val="00B95779"/>
    <w:rsid w:val="00B95868"/>
    <w:rsid w:val="00B95869"/>
    <w:rsid w:val="00B9587D"/>
    <w:rsid w:val="00B95908"/>
    <w:rsid w:val="00B959E8"/>
    <w:rsid w:val="00B95B39"/>
    <w:rsid w:val="00B95B42"/>
    <w:rsid w:val="00B95C33"/>
    <w:rsid w:val="00B95CC7"/>
    <w:rsid w:val="00B95E74"/>
    <w:rsid w:val="00B95F75"/>
    <w:rsid w:val="00B95FB6"/>
    <w:rsid w:val="00B95FC3"/>
    <w:rsid w:val="00B961C0"/>
    <w:rsid w:val="00B961F3"/>
    <w:rsid w:val="00B9620C"/>
    <w:rsid w:val="00B962BC"/>
    <w:rsid w:val="00B964BC"/>
    <w:rsid w:val="00B9657B"/>
    <w:rsid w:val="00B96589"/>
    <w:rsid w:val="00B966D6"/>
    <w:rsid w:val="00B96895"/>
    <w:rsid w:val="00B96989"/>
    <w:rsid w:val="00B96A39"/>
    <w:rsid w:val="00B96A72"/>
    <w:rsid w:val="00B96B2F"/>
    <w:rsid w:val="00B96C64"/>
    <w:rsid w:val="00B96CA2"/>
    <w:rsid w:val="00B96CC1"/>
    <w:rsid w:val="00B96CE6"/>
    <w:rsid w:val="00B96E6C"/>
    <w:rsid w:val="00B96F31"/>
    <w:rsid w:val="00B96FA3"/>
    <w:rsid w:val="00B9702A"/>
    <w:rsid w:val="00B9713E"/>
    <w:rsid w:val="00B97156"/>
    <w:rsid w:val="00B9719A"/>
    <w:rsid w:val="00B972CE"/>
    <w:rsid w:val="00B972D0"/>
    <w:rsid w:val="00B97351"/>
    <w:rsid w:val="00B9738F"/>
    <w:rsid w:val="00B973F5"/>
    <w:rsid w:val="00B97431"/>
    <w:rsid w:val="00B974A0"/>
    <w:rsid w:val="00B974BA"/>
    <w:rsid w:val="00B97517"/>
    <w:rsid w:val="00B975D2"/>
    <w:rsid w:val="00B975F0"/>
    <w:rsid w:val="00B975F8"/>
    <w:rsid w:val="00B97606"/>
    <w:rsid w:val="00B97660"/>
    <w:rsid w:val="00B97667"/>
    <w:rsid w:val="00B976E8"/>
    <w:rsid w:val="00B97907"/>
    <w:rsid w:val="00B97A6A"/>
    <w:rsid w:val="00B97B99"/>
    <w:rsid w:val="00B97BC4"/>
    <w:rsid w:val="00B97C34"/>
    <w:rsid w:val="00B97C8D"/>
    <w:rsid w:val="00B97D4A"/>
    <w:rsid w:val="00B97D69"/>
    <w:rsid w:val="00B97DAF"/>
    <w:rsid w:val="00B97E07"/>
    <w:rsid w:val="00B97E3D"/>
    <w:rsid w:val="00B97E76"/>
    <w:rsid w:val="00B97F52"/>
    <w:rsid w:val="00B97F7B"/>
    <w:rsid w:val="00BA0010"/>
    <w:rsid w:val="00BA00BE"/>
    <w:rsid w:val="00BA026A"/>
    <w:rsid w:val="00BA0442"/>
    <w:rsid w:val="00BA0523"/>
    <w:rsid w:val="00BA05D4"/>
    <w:rsid w:val="00BA065E"/>
    <w:rsid w:val="00BA075F"/>
    <w:rsid w:val="00BA0779"/>
    <w:rsid w:val="00BA089E"/>
    <w:rsid w:val="00BA096D"/>
    <w:rsid w:val="00BA09EA"/>
    <w:rsid w:val="00BA0A1E"/>
    <w:rsid w:val="00BA0B09"/>
    <w:rsid w:val="00BA0B41"/>
    <w:rsid w:val="00BA0BDE"/>
    <w:rsid w:val="00BA0C5F"/>
    <w:rsid w:val="00BA0E15"/>
    <w:rsid w:val="00BA0E58"/>
    <w:rsid w:val="00BA0EA1"/>
    <w:rsid w:val="00BA0F1D"/>
    <w:rsid w:val="00BA0F55"/>
    <w:rsid w:val="00BA1054"/>
    <w:rsid w:val="00BA11A7"/>
    <w:rsid w:val="00BA1308"/>
    <w:rsid w:val="00BA13BD"/>
    <w:rsid w:val="00BA149E"/>
    <w:rsid w:val="00BA16AE"/>
    <w:rsid w:val="00BA170E"/>
    <w:rsid w:val="00BA172B"/>
    <w:rsid w:val="00BA17F8"/>
    <w:rsid w:val="00BA1875"/>
    <w:rsid w:val="00BA1901"/>
    <w:rsid w:val="00BA1B1B"/>
    <w:rsid w:val="00BA1F34"/>
    <w:rsid w:val="00BA20B4"/>
    <w:rsid w:val="00BA2143"/>
    <w:rsid w:val="00BA21D6"/>
    <w:rsid w:val="00BA21F0"/>
    <w:rsid w:val="00BA22D4"/>
    <w:rsid w:val="00BA22F5"/>
    <w:rsid w:val="00BA2350"/>
    <w:rsid w:val="00BA25A7"/>
    <w:rsid w:val="00BA295E"/>
    <w:rsid w:val="00BA296D"/>
    <w:rsid w:val="00BA29A7"/>
    <w:rsid w:val="00BA2B5E"/>
    <w:rsid w:val="00BA2BAD"/>
    <w:rsid w:val="00BA2C02"/>
    <w:rsid w:val="00BA2C3F"/>
    <w:rsid w:val="00BA2CAC"/>
    <w:rsid w:val="00BA3188"/>
    <w:rsid w:val="00BA31ED"/>
    <w:rsid w:val="00BA31F5"/>
    <w:rsid w:val="00BA3213"/>
    <w:rsid w:val="00BA340C"/>
    <w:rsid w:val="00BA34A1"/>
    <w:rsid w:val="00BA35F1"/>
    <w:rsid w:val="00BA362D"/>
    <w:rsid w:val="00BA3655"/>
    <w:rsid w:val="00BA370D"/>
    <w:rsid w:val="00BA38EF"/>
    <w:rsid w:val="00BA3912"/>
    <w:rsid w:val="00BA395A"/>
    <w:rsid w:val="00BA395B"/>
    <w:rsid w:val="00BA3A02"/>
    <w:rsid w:val="00BA3B2D"/>
    <w:rsid w:val="00BA3BEB"/>
    <w:rsid w:val="00BA3C0E"/>
    <w:rsid w:val="00BA3DD4"/>
    <w:rsid w:val="00BA3EB5"/>
    <w:rsid w:val="00BA413C"/>
    <w:rsid w:val="00BA416C"/>
    <w:rsid w:val="00BA4203"/>
    <w:rsid w:val="00BA426B"/>
    <w:rsid w:val="00BA42D7"/>
    <w:rsid w:val="00BA445D"/>
    <w:rsid w:val="00BA44B6"/>
    <w:rsid w:val="00BA44F0"/>
    <w:rsid w:val="00BA4668"/>
    <w:rsid w:val="00BA466B"/>
    <w:rsid w:val="00BA4688"/>
    <w:rsid w:val="00BA46DA"/>
    <w:rsid w:val="00BA47EC"/>
    <w:rsid w:val="00BA4942"/>
    <w:rsid w:val="00BA496D"/>
    <w:rsid w:val="00BA49AB"/>
    <w:rsid w:val="00BA4ACE"/>
    <w:rsid w:val="00BA4C56"/>
    <w:rsid w:val="00BA4CAA"/>
    <w:rsid w:val="00BA4EB1"/>
    <w:rsid w:val="00BA4EE0"/>
    <w:rsid w:val="00BA4EE1"/>
    <w:rsid w:val="00BA4F4C"/>
    <w:rsid w:val="00BA4F76"/>
    <w:rsid w:val="00BA4FB8"/>
    <w:rsid w:val="00BA4FD3"/>
    <w:rsid w:val="00BA5001"/>
    <w:rsid w:val="00BA5032"/>
    <w:rsid w:val="00BA50F7"/>
    <w:rsid w:val="00BA5222"/>
    <w:rsid w:val="00BA52B1"/>
    <w:rsid w:val="00BA52F8"/>
    <w:rsid w:val="00BA5413"/>
    <w:rsid w:val="00BA5481"/>
    <w:rsid w:val="00BA54B5"/>
    <w:rsid w:val="00BA5569"/>
    <w:rsid w:val="00BA5643"/>
    <w:rsid w:val="00BA57ED"/>
    <w:rsid w:val="00BA5812"/>
    <w:rsid w:val="00BA58E9"/>
    <w:rsid w:val="00BA59A3"/>
    <w:rsid w:val="00BA59C2"/>
    <w:rsid w:val="00BA5A04"/>
    <w:rsid w:val="00BA5A92"/>
    <w:rsid w:val="00BA5AB1"/>
    <w:rsid w:val="00BA5ADC"/>
    <w:rsid w:val="00BA5AFA"/>
    <w:rsid w:val="00BA5B00"/>
    <w:rsid w:val="00BA5BE7"/>
    <w:rsid w:val="00BA5C14"/>
    <w:rsid w:val="00BA5D9A"/>
    <w:rsid w:val="00BA5E4F"/>
    <w:rsid w:val="00BA5EB1"/>
    <w:rsid w:val="00BA606F"/>
    <w:rsid w:val="00BA60AE"/>
    <w:rsid w:val="00BA61A4"/>
    <w:rsid w:val="00BA61E2"/>
    <w:rsid w:val="00BA621B"/>
    <w:rsid w:val="00BA6222"/>
    <w:rsid w:val="00BA62B4"/>
    <w:rsid w:val="00BA647D"/>
    <w:rsid w:val="00BA647F"/>
    <w:rsid w:val="00BA64BD"/>
    <w:rsid w:val="00BA659B"/>
    <w:rsid w:val="00BA65A3"/>
    <w:rsid w:val="00BA6616"/>
    <w:rsid w:val="00BA675E"/>
    <w:rsid w:val="00BA678E"/>
    <w:rsid w:val="00BA685A"/>
    <w:rsid w:val="00BA688C"/>
    <w:rsid w:val="00BA6899"/>
    <w:rsid w:val="00BA6945"/>
    <w:rsid w:val="00BA6BBA"/>
    <w:rsid w:val="00BA6BEB"/>
    <w:rsid w:val="00BA6C55"/>
    <w:rsid w:val="00BA6C76"/>
    <w:rsid w:val="00BA6D67"/>
    <w:rsid w:val="00BA6DEA"/>
    <w:rsid w:val="00BA6DF9"/>
    <w:rsid w:val="00BA6E1E"/>
    <w:rsid w:val="00BA6F78"/>
    <w:rsid w:val="00BA6F97"/>
    <w:rsid w:val="00BA7100"/>
    <w:rsid w:val="00BA7193"/>
    <w:rsid w:val="00BA7255"/>
    <w:rsid w:val="00BA75F1"/>
    <w:rsid w:val="00BA7660"/>
    <w:rsid w:val="00BA76C3"/>
    <w:rsid w:val="00BA7788"/>
    <w:rsid w:val="00BA77A3"/>
    <w:rsid w:val="00BA7AAB"/>
    <w:rsid w:val="00BA7B48"/>
    <w:rsid w:val="00BA7C33"/>
    <w:rsid w:val="00BA7C69"/>
    <w:rsid w:val="00BA7D16"/>
    <w:rsid w:val="00BA7D4B"/>
    <w:rsid w:val="00BA7DDC"/>
    <w:rsid w:val="00BA7DED"/>
    <w:rsid w:val="00BA7FA1"/>
    <w:rsid w:val="00BB001E"/>
    <w:rsid w:val="00BB0056"/>
    <w:rsid w:val="00BB0130"/>
    <w:rsid w:val="00BB015C"/>
    <w:rsid w:val="00BB015E"/>
    <w:rsid w:val="00BB0165"/>
    <w:rsid w:val="00BB02CD"/>
    <w:rsid w:val="00BB03AC"/>
    <w:rsid w:val="00BB0461"/>
    <w:rsid w:val="00BB0520"/>
    <w:rsid w:val="00BB064C"/>
    <w:rsid w:val="00BB0759"/>
    <w:rsid w:val="00BB0810"/>
    <w:rsid w:val="00BB09D1"/>
    <w:rsid w:val="00BB0A2C"/>
    <w:rsid w:val="00BB0A92"/>
    <w:rsid w:val="00BB0B16"/>
    <w:rsid w:val="00BB0BF7"/>
    <w:rsid w:val="00BB0CB2"/>
    <w:rsid w:val="00BB0D70"/>
    <w:rsid w:val="00BB0E45"/>
    <w:rsid w:val="00BB0E7E"/>
    <w:rsid w:val="00BB0EA2"/>
    <w:rsid w:val="00BB0ED7"/>
    <w:rsid w:val="00BB0F0D"/>
    <w:rsid w:val="00BB0FD8"/>
    <w:rsid w:val="00BB0FFE"/>
    <w:rsid w:val="00BB11D0"/>
    <w:rsid w:val="00BB12F8"/>
    <w:rsid w:val="00BB1367"/>
    <w:rsid w:val="00BB13B8"/>
    <w:rsid w:val="00BB15D6"/>
    <w:rsid w:val="00BB1744"/>
    <w:rsid w:val="00BB1754"/>
    <w:rsid w:val="00BB179F"/>
    <w:rsid w:val="00BB184F"/>
    <w:rsid w:val="00BB1A1A"/>
    <w:rsid w:val="00BB1AB8"/>
    <w:rsid w:val="00BB1B56"/>
    <w:rsid w:val="00BB1BD7"/>
    <w:rsid w:val="00BB1D85"/>
    <w:rsid w:val="00BB1E3C"/>
    <w:rsid w:val="00BB1E88"/>
    <w:rsid w:val="00BB1FFB"/>
    <w:rsid w:val="00BB2051"/>
    <w:rsid w:val="00BB20EA"/>
    <w:rsid w:val="00BB2295"/>
    <w:rsid w:val="00BB22A6"/>
    <w:rsid w:val="00BB2403"/>
    <w:rsid w:val="00BB242A"/>
    <w:rsid w:val="00BB2604"/>
    <w:rsid w:val="00BB2758"/>
    <w:rsid w:val="00BB275C"/>
    <w:rsid w:val="00BB27DC"/>
    <w:rsid w:val="00BB2905"/>
    <w:rsid w:val="00BB2977"/>
    <w:rsid w:val="00BB2A0C"/>
    <w:rsid w:val="00BB2AB2"/>
    <w:rsid w:val="00BB2B54"/>
    <w:rsid w:val="00BB2EC4"/>
    <w:rsid w:val="00BB2ED4"/>
    <w:rsid w:val="00BB2F55"/>
    <w:rsid w:val="00BB2FEC"/>
    <w:rsid w:val="00BB3010"/>
    <w:rsid w:val="00BB302F"/>
    <w:rsid w:val="00BB30DC"/>
    <w:rsid w:val="00BB3208"/>
    <w:rsid w:val="00BB32BB"/>
    <w:rsid w:val="00BB32F3"/>
    <w:rsid w:val="00BB331E"/>
    <w:rsid w:val="00BB332C"/>
    <w:rsid w:val="00BB3495"/>
    <w:rsid w:val="00BB34B8"/>
    <w:rsid w:val="00BB359D"/>
    <w:rsid w:val="00BB35B0"/>
    <w:rsid w:val="00BB36D9"/>
    <w:rsid w:val="00BB36EC"/>
    <w:rsid w:val="00BB3782"/>
    <w:rsid w:val="00BB37E3"/>
    <w:rsid w:val="00BB37F7"/>
    <w:rsid w:val="00BB38E1"/>
    <w:rsid w:val="00BB3A48"/>
    <w:rsid w:val="00BB3AAC"/>
    <w:rsid w:val="00BB3AF7"/>
    <w:rsid w:val="00BB3C90"/>
    <w:rsid w:val="00BB3C9F"/>
    <w:rsid w:val="00BB3E40"/>
    <w:rsid w:val="00BB3E41"/>
    <w:rsid w:val="00BB41EA"/>
    <w:rsid w:val="00BB422C"/>
    <w:rsid w:val="00BB4321"/>
    <w:rsid w:val="00BB4327"/>
    <w:rsid w:val="00BB4560"/>
    <w:rsid w:val="00BB458C"/>
    <w:rsid w:val="00BB4609"/>
    <w:rsid w:val="00BB46C9"/>
    <w:rsid w:val="00BB47CC"/>
    <w:rsid w:val="00BB47D2"/>
    <w:rsid w:val="00BB47D5"/>
    <w:rsid w:val="00BB4A7E"/>
    <w:rsid w:val="00BB4A87"/>
    <w:rsid w:val="00BB4BA0"/>
    <w:rsid w:val="00BB4BD1"/>
    <w:rsid w:val="00BB4BD9"/>
    <w:rsid w:val="00BB4C4B"/>
    <w:rsid w:val="00BB4D6D"/>
    <w:rsid w:val="00BB4EBE"/>
    <w:rsid w:val="00BB4EFE"/>
    <w:rsid w:val="00BB4F07"/>
    <w:rsid w:val="00BB4F5A"/>
    <w:rsid w:val="00BB5220"/>
    <w:rsid w:val="00BB5336"/>
    <w:rsid w:val="00BB5359"/>
    <w:rsid w:val="00BB53B6"/>
    <w:rsid w:val="00BB5500"/>
    <w:rsid w:val="00BB585F"/>
    <w:rsid w:val="00BB59AA"/>
    <w:rsid w:val="00BB59EC"/>
    <w:rsid w:val="00BB5B07"/>
    <w:rsid w:val="00BB5B98"/>
    <w:rsid w:val="00BB5BC3"/>
    <w:rsid w:val="00BB5C33"/>
    <w:rsid w:val="00BB5C64"/>
    <w:rsid w:val="00BB5CC3"/>
    <w:rsid w:val="00BB5CFE"/>
    <w:rsid w:val="00BB5E5E"/>
    <w:rsid w:val="00BB5EE7"/>
    <w:rsid w:val="00BB5F14"/>
    <w:rsid w:val="00BB6108"/>
    <w:rsid w:val="00BB6227"/>
    <w:rsid w:val="00BB63BF"/>
    <w:rsid w:val="00BB64E5"/>
    <w:rsid w:val="00BB65DA"/>
    <w:rsid w:val="00BB65DE"/>
    <w:rsid w:val="00BB660C"/>
    <w:rsid w:val="00BB661E"/>
    <w:rsid w:val="00BB66D3"/>
    <w:rsid w:val="00BB66FA"/>
    <w:rsid w:val="00BB676E"/>
    <w:rsid w:val="00BB6778"/>
    <w:rsid w:val="00BB69E7"/>
    <w:rsid w:val="00BB6A70"/>
    <w:rsid w:val="00BB6C26"/>
    <w:rsid w:val="00BB6C41"/>
    <w:rsid w:val="00BB6D06"/>
    <w:rsid w:val="00BB6DF3"/>
    <w:rsid w:val="00BB6E4C"/>
    <w:rsid w:val="00BB6E54"/>
    <w:rsid w:val="00BB6F5D"/>
    <w:rsid w:val="00BB7011"/>
    <w:rsid w:val="00BB708D"/>
    <w:rsid w:val="00BB722D"/>
    <w:rsid w:val="00BB736A"/>
    <w:rsid w:val="00BB75CD"/>
    <w:rsid w:val="00BB767D"/>
    <w:rsid w:val="00BB76D6"/>
    <w:rsid w:val="00BB76E7"/>
    <w:rsid w:val="00BB7760"/>
    <w:rsid w:val="00BB779D"/>
    <w:rsid w:val="00BB7977"/>
    <w:rsid w:val="00BB79DF"/>
    <w:rsid w:val="00BB7A03"/>
    <w:rsid w:val="00BB7AE3"/>
    <w:rsid w:val="00BB7BE7"/>
    <w:rsid w:val="00BB7D51"/>
    <w:rsid w:val="00BB7DD2"/>
    <w:rsid w:val="00BB7FD0"/>
    <w:rsid w:val="00BC0068"/>
    <w:rsid w:val="00BC0075"/>
    <w:rsid w:val="00BC010F"/>
    <w:rsid w:val="00BC022A"/>
    <w:rsid w:val="00BC047C"/>
    <w:rsid w:val="00BC04B3"/>
    <w:rsid w:val="00BC05F4"/>
    <w:rsid w:val="00BC066C"/>
    <w:rsid w:val="00BC06C5"/>
    <w:rsid w:val="00BC085C"/>
    <w:rsid w:val="00BC08F3"/>
    <w:rsid w:val="00BC0A6B"/>
    <w:rsid w:val="00BC0A80"/>
    <w:rsid w:val="00BC0A8A"/>
    <w:rsid w:val="00BC0DEE"/>
    <w:rsid w:val="00BC0E9E"/>
    <w:rsid w:val="00BC102F"/>
    <w:rsid w:val="00BC1115"/>
    <w:rsid w:val="00BC1207"/>
    <w:rsid w:val="00BC1232"/>
    <w:rsid w:val="00BC15F8"/>
    <w:rsid w:val="00BC15FB"/>
    <w:rsid w:val="00BC1608"/>
    <w:rsid w:val="00BC160F"/>
    <w:rsid w:val="00BC16D1"/>
    <w:rsid w:val="00BC16F4"/>
    <w:rsid w:val="00BC1703"/>
    <w:rsid w:val="00BC1733"/>
    <w:rsid w:val="00BC1773"/>
    <w:rsid w:val="00BC19A2"/>
    <w:rsid w:val="00BC19B4"/>
    <w:rsid w:val="00BC1A0A"/>
    <w:rsid w:val="00BC1A5E"/>
    <w:rsid w:val="00BC1C30"/>
    <w:rsid w:val="00BC1CA7"/>
    <w:rsid w:val="00BC1D60"/>
    <w:rsid w:val="00BC1DB2"/>
    <w:rsid w:val="00BC1DB3"/>
    <w:rsid w:val="00BC1F04"/>
    <w:rsid w:val="00BC1FCC"/>
    <w:rsid w:val="00BC2053"/>
    <w:rsid w:val="00BC221D"/>
    <w:rsid w:val="00BC223E"/>
    <w:rsid w:val="00BC2330"/>
    <w:rsid w:val="00BC23E2"/>
    <w:rsid w:val="00BC2402"/>
    <w:rsid w:val="00BC24C8"/>
    <w:rsid w:val="00BC2540"/>
    <w:rsid w:val="00BC25A6"/>
    <w:rsid w:val="00BC2635"/>
    <w:rsid w:val="00BC2763"/>
    <w:rsid w:val="00BC2780"/>
    <w:rsid w:val="00BC27F9"/>
    <w:rsid w:val="00BC280C"/>
    <w:rsid w:val="00BC2B22"/>
    <w:rsid w:val="00BC2B29"/>
    <w:rsid w:val="00BC2B96"/>
    <w:rsid w:val="00BC2CE9"/>
    <w:rsid w:val="00BC2CF3"/>
    <w:rsid w:val="00BC2E79"/>
    <w:rsid w:val="00BC2F07"/>
    <w:rsid w:val="00BC2F73"/>
    <w:rsid w:val="00BC2F93"/>
    <w:rsid w:val="00BC300B"/>
    <w:rsid w:val="00BC3025"/>
    <w:rsid w:val="00BC31B4"/>
    <w:rsid w:val="00BC331F"/>
    <w:rsid w:val="00BC3371"/>
    <w:rsid w:val="00BC34A3"/>
    <w:rsid w:val="00BC36C8"/>
    <w:rsid w:val="00BC3749"/>
    <w:rsid w:val="00BC381D"/>
    <w:rsid w:val="00BC3877"/>
    <w:rsid w:val="00BC38BD"/>
    <w:rsid w:val="00BC392C"/>
    <w:rsid w:val="00BC3B08"/>
    <w:rsid w:val="00BC3B2D"/>
    <w:rsid w:val="00BC3B33"/>
    <w:rsid w:val="00BC3BFC"/>
    <w:rsid w:val="00BC3C02"/>
    <w:rsid w:val="00BC3C22"/>
    <w:rsid w:val="00BC3FE8"/>
    <w:rsid w:val="00BC406E"/>
    <w:rsid w:val="00BC40DD"/>
    <w:rsid w:val="00BC40F9"/>
    <w:rsid w:val="00BC4373"/>
    <w:rsid w:val="00BC4396"/>
    <w:rsid w:val="00BC4437"/>
    <w:rsid w:val="00BC4602"/>
    <w:rsid w:val="00BC460C"/>
    <w:rsid w:val="00BC4629"/>
    <w:rsid w:val="00BC46DD"/>
    <w:rsid w:val="00BC4787"/>
    <w:rsid w:val="00BC47FF"/>
    <w:rsid w:val="00BC489A"/>
    <w:rsid w:val="00BC4911"/>
    <w:rsid w:val="00BC4936"/>
    <w:rsid w:val="00BC49A0"/>
    <w:rsid w:val="00BC49D3"/>
    <w:rsid w:val="00BC49E2"/>
    <w:rsid w:val="00BC4A04"/>
    <w:rsid w:val="00BC4B0A"/>
    <w:rsid w:val="00BC4B4D"/>
    <w:rsid w:val="00BC4B9E"/>
    <w:rsid w:val="00BC4BE0"/>
    <w:rsid w:val="00BC4C09"/>
    <w:rsid w:val="00BC4C88"/>
    <w:rsid w:val="00BC4D75"/>
    <w:rsid w:val="00BC4E46"/>
    <w:rsid w:val="00BC4E48"/>
    <w:rsid w:val="00BC4E55"/>
    <w:rsid w:val="00BC4E68"/>
    <w:rsid w:val="00BC4EA5"/>
    <w:rsid w:val="00BC528C"/>
    <w:rsid w:val="00BC530F"/>
    <w:rsid w:val="00BC54C0"/>
    <w:rsid w:val="00BC554B"/>
    <w:rsid w:val="00BC5551"/>
    <w:rsid w:val="00BC55BE"/>
    <w:rsid w:val="00BC56EE"/>
    <w:rsid w:val="00BC5712"/>
    <w:rsid w:val="00BC5799"/>
    <w:rsid w:val="00BC5B4A"/>
    <w:rsid w:val="00BC5BE0"/>
    <w:rsid w:val="00BC5BEF"/>
    <w:rsid w:val="00BC5BF3"/>
    <w:rsid w:val="00BC5D20"/>
    <w:rsid w:val="00BC5D88"/>
    <w:rsid w:val="00BC5D8F"/>
    <w:rsid w:val="00BC5F02"/>
    <w:rsid w:val="00BC5F52"/>
    <w:rsid w:val="00BC5F6E"/>
    <w:rsid w:val="00BC5F94"/>
    <w:rsid w:val="00BC6018"/>
    <w:rsid w:val="00BC6024"/>
    <w:rsid w:val="00BC602C"/>
    <w:rsid w:val="00BC608E"/>
    <w:rsid w:val="00BC6304"/>
    <w:rsid w:val="00BC6352"/>
    <w:rsid w:val="00BC6418"/>
    <w:rsid w:val="00BC65A7"/>
    <w:rsid w:val="00BC65FA"/>
    <w:rsid w:val="00BC65FE"/>
    <w:rsid w:val="00BC6608"/>
    <w:rsid w:val="00BC674D"/>
    <w:rsid w:val="00BC67F4"/>
    <w:rsid w:val="00BC6920"/>
    <w:rsid w:val="00BC6AAF"/>
    <w:rsid w:val="00BC6BFA"/>
    <w:rsid w:val="00BC6C33"/>
    <w:rsid w:val="00BC6C88"/>
    <w:rsid w:val="00BC6CBD"/>
    <w:rsid w:val="00BC6D37"/>
    <w:rsid w:val="00BC6D4A"/>
    <w:rsid w:val="00BC6DB9"/>
    <w:rsid w:val="00BC6E43"/>
    <w:rsid w:val="00BC70DF"/>
    <w:rsid w:val="00BC7145"/>
    <w:rsid w:val="00BC7207"/>
    <w:rsid w:val="00BC725E"/>
    <w:rsid w:val="00BC7331"/>
    <w:rsid w:val="00BC746A"/>
    <w:rsid w:val="00BC7484"/>
    <w:rsid w:val="00BC74DF"/>
    <w:rsid w:val="00BC7560"/>
    <w:rsid w:val="00BC7618"/>
    <w:rsid w:val="00BC76B0"/>
    <w:rsid w:val="00BC772C"/>
    <w:rsid w:val="00BC780F"/>
    <w:rsid w:val="00BC7915"/>
    <w:rsid w:val="00BC7ACD"/>
    <w:rsid w:val="00BC7ADA"/>
    <w:rsid w:val="00BC7DDB"/>
    <w:rsid w:val="00BC7E15"/>
    <w:rsid w:val="00BC7E5F"/>
    <w:rsid w:val="00BC7F0F"/>
    <w:rsid w:val="00BC7F6A"/>
    <w:rsid w:val="00BC7FA1"/>
    <w:rsid w:val="00BD0029"/>
    <w:rsid w:val="00BD0092"/>
    <w:rsid w:val="00BD009E"/>
    <w:rsid w:val="00BD00A3"/>
    <w:rsid w:val="00BD00E0"/>
    <w:rsid w:val="00BD0254"/>
    <w:rsid w:val="00BD0492"/>
    <w:rsid w:val="00BD04CF"/>
    <w:rsid w:val="00BD066E"/>
    <w:rsid w:val="00BD06D6"/>
    <w:rsid w:val="00BD07B5"/>
    <w:rsid w:val="00BD07E9"/>
    <w:rsid w:val="00BD07EF"/>
    <w:rsid w:val="00BD0822"/>
    <w:rsid w:val="00BD0A08"/>
    <w:rsid w:val="00BD0A5A"/>
    <w:rsid w:val="00BD0A65"/>
    <w:rsid w:val="00BD0AEB"/>
    <w:rsid w:val="00BD0BEB"/>
    <w:rsid w:val="00BD0D95"/>
    <w:rsid w:val="00BD0E8C"/>
    <w:rsid w:val="00BD0E9A"/>
    <w:rsid w:val="00BD0EF6"/>
    <w:rsid w:val="00BD0F3F"/>
    <w:rsid w:val="00BD1037"/>
    <w:rsid w:val="00BD119C"/>
    <w:rsid w:val="00BD1359"/>
    <w:rsid w:val="00BD13BE"/>
    <w:rsid w:val="00BD15CC"/>
    <w:rsid w:val="00BD15F8"/>
    <w:rsid w:val="00BD17E5"/>
    <w:rsid w:val="00BD18B2"/>
    <w:rsid w:val="00BD190D"/>
    <w:rsid w:val="00BD1B9B"/>
    <w:rsid w:val="00BD1C68"/>
    <w:rsid w:val="00BD1CE2"/>
    <w:rsid w:val="00BD1F40"/>
    <w:rsid w:val="00BD214C"/>
    <w:rsid w:val="00BD21D6"/>
    <w:rsid w:val="00BD2408"/>
    <w:rsid w:val="00BD242E"/>
    <w:rsid w:val="00BD2497"/>
    <w:rsid w:val="00BD25CB"/>
    <w:rsid w:val="00BD2622"/>
    <w:rsid w:val="00BD2744"/>
    <w:rsid w:val="00BD27F2"/>
    <w:rsid w:val="00BD282A"/>
    <w:rsid w:val="00BD29EB"/>
    <w:rsid w:val="00BD2B66"/>
    <w:rsid w:val="00BD2CA9"/>
    <w:rsid w:val="00BD2D5E"/>
    <w:rsid w:val="00BD2F10"/>
    <w:rsid w:val="00BD2F42"/>
    <w:rsid w:val="00BD308B"/>
    <w:rsid w:val="00BD3176"/>
    <w:rsid w:val="00BD31EC"/>
    <w:rsid w:val="00BD333A"/>
    <w:rsid w:val="00BD3449"/>
    <w:rsid w:val="00BD34C3"/>
    <w:rsid w:val="00BD352A"/>
    <w:rsid w:val="00BD3705"/>
    <w:rsid w:val="00BD383C"/>
    <w:rsid w:val="00BD38EF"/>
    <w:rsid w:val="00BD3B80"/>
    <w:rsid w:val="00BD3BB4"/>
    <w:rsid w:val="00BD3C47"/>
    <w:rsid w:val="00BD3C77"/>
    <w:rsid w:val="00BD3D0F"/>
    <w:rsid w:val="00BD3D51"/>
    <w:rsid w:val="00BD3DEF"/>
    <w:rsid w:val="00BD3DFB"/>
    <w:rsid w:val="00BD3E6D"/>
    <w:rsid w:val="00BD3EE7"/>
    <w:rsid w:val="00BD408F"/>
    <w:rsid w:val="00BD4105"/>
    <w:rsid w:val="00BD4148"/>
    <w:rsid w:val="00BD41D3"/>
    <w:rsid w:val="00BD4264"/>
    <w:rsid w:val="00BD42E1"/>
    <w:rsid w:val="00BD4336"/>
    <w:rsid w:val="00BD4394"/>
    <w:rsid w:val="00BD43CF"/>
    <w:rsid w:val="00BD440A"/>
    <w:rsid w:val="00BD4428"/>
    <w:rsid w:val="00BD4477"/>
    <w:rsid w:val="00BD45C1"/>
    <w:rsid w:val="00BD4692"/>
    <w:rsid w:val="00BD4697"/>
    <w:rsid w:val="00BD46D6"/>
    <w:rsid w:val="00BD46F5"/>
    <w:rsid w:val="00BD471D"/>
    <w:rsid w:val="00BD4857"/>
    <w:rsid w:val="00BD4B62"/>
    <w:rsid w:val="00BD4C0E"/>
    <w:rsid w:val="00BD4CAC"/>
    <w:rsid w:val="00BD4D0D"/>
    <w:rsid w:val="00BD4EAE"/>
    <w:rsid w:val="00BD4FA2"/>
    <w:rsid w:val="00BD4FE4"/>
    <w:rsid w:val="00BD5014"/>
    <w:rsid w:val="00BD501F"/>
    <w:rsid w:val="00BD50CB"/>
    <w:rsid w:val="00BD5142"/>
    <w:rsid w:val="00BD5184"/>
    <w:rsid w:val="00BD51A8"/>
    <w:rsid w:val="00BD51FD"/>
    <w:rsid w:val="00BD5358"/>
    <w:rsid w:val="00BD5388"/>
    <w:rsid w:val="00BD53F9"/>
    <w:rsid w:val="00BD553E"/>
    <w:rsid w:val="00BD5614"/>
    <w:rsid w:val="00BD5674"/>
    <w:rsid w:val="00BD5849"/>
    <w:rsid w:val="00BD5A4F"/>
    <w:rsid w:val="00BD5BCC"/>
    <w:rsid w:val="00BD5BDD"/>
    <w:rsid w:val="00BD5C28"/>
    <w:rsid w:val="00BD5C40"/>
    <w:rsid w:val="00BD5CD5"/>
    <w:rsid w:val="00BD5D41"/>
    <w:rsid w:val="00BD5D5D"/>
    <w:rsid w:val="00BD5EC6"/>
    <w:rsid w:val="00BD5F36"/>
    <w:rsid w:val="00BD60FD"/>
    <w:rsid w:val="00BD6146"/>
    <w:rsid w:val="00BD615E"/>
    <w:rsid w:val="00BD617D"/>
    <w:rsid w:val="00BD62A2"/>
    <w:rsid w:val="00BD63B9"/>
    <w:rsid w:val="00BD644E"/>
    <w:rsid w:val="00BD65F6"/>
    <w:rsid w:val="00BD6684"/>
    <w:rsid w:val="00BD66EC"/>
    <w:rsid w:val="00BD69DC"/>
    <w:rsid w:val="00BD6A25"/>
    <w:rsid w:val="00BD6A41"/>
    <w:rsid w:val="00BD6A88"/>
    <w:rsid w:val="00BD6C29"/>
    <w:rsid w:val="00BD6C68"/>
    <w:rsid w:val="00BD6D18"/>
    <w:rsid w:val="00BD6DDB"/>
    <w:rsid w:val="00BD6E21"/>
    <w:rsid w:val="00BD6F18"/>
    <w:rsid w:val="00BD7058"/>
    <w:rsid w:val="00BD7266"/>
    <w:rsid w:val="00BD7285"/>
    <w:rsid w:val="00BD738C"/>
    <w:rsid w:val="00BD73FB"/>
    <w:rsid w:val="00BD756B"/>
    <w:rsid w:val="00BD75A9"/>
    <w:rsid w:val="00BD75B0"/>
    <w:rsid w:val="00BD75B8"/>
    <w:rsid w:val="00BD7631"/>
    <w:rsid w:val="00BD7731"/>
    <w:rsid w:val="00BD776C"/>
    <w:rsid w:val="00BD7774"/>
    <w:rsid w:val="00BD7784"/>
    <w:rsid w:val="00BD78C4"/>
    <w:rsid w:val="00BD790D"/>
    <w:rsid w:val="00BD792D"/>
    <w:rsid w:val="00BD79D4"/>
    <w:rsid w:val="00BD79E3"/>
    <w:rsid w:val="00BD7A9B"/>
    <w:rsid w:val="00BD7AF0"/>
    <w:rsid w:val="00BD7CBA"/>
    <w:rsid w:val="00BD7DA0"/>
    <w:rsid w:val="00BD7DCE"/>
    <w:rsid w:val="00BD7F95"/>
    <w:rsid w:val="00BE0092"/>
    <w:rsid w:val="00BE0104"/>
    <w:rsid w:val="00BE0301"/>
    <w:rsid w:val="00BE0403"/>
    <w:rsid w:val="00BE04ED"/>
    <w:rsid w:val="00BE058F"/>
    <w:rsid w:val="00BE05D3"/>
    <w:rsid w:val="00BE06A6"/>
    <w:rsid w:val="00BE083D"/>
    <w:rsid w:val="00BE088B"/>
    <w:rsid w:val="00BE092F"/>
    <w:rsid w:val="00BE09D3"/>
    <w:rsid w:val="00BE0B66"/>
    <w:rsid w:val="00BE0B8B"/>
    <w:rsid w:val="00BE0BDB"/>
    <w:rsid w:val="00BE0C4D"/>
    <w:rsid w:val="00BE0F44"/>
    <w:rsid w:val="00BE11C4"/>
    <w:rsid w:val="00BE1255"/>
    <w:rsid w:val="00BE12FF"/>
    <w:rsid w:val="00BE13DE"/>
    <w:rsid w:val="00BE1521"/>
    <w:rsid w:val="00BE15BB"/>
    <w:rsid w:val="00BE1755"/>
    <w:rsid w:val="00BE17DA"/>
    <w:rsid w:val="00BE17E7"/>
    <w:rsid w:val="00BE1807"/>
    <w:rsid w:val="00BE19CC"/>
    <w:rsid w:val="00BE1B22"/>
    <w:rsid w:val="00BE1BCC"/>
    <w:rsid w:val="00BE1D1A"/>
    <w:rsid w:val="00BE1D41"/>
    <w:rsid w:val="00BE1D4A"/>
    <w:rsid w:val="00BE1D82"/>
    <w:rsid w:val="00BE1EA9"/>
    <w:rsid w:val="00BE1ED3"/>
    <w:rsid w:val="00BE1F3B"/>
    <w:rsid w:val="00BE1F3F"/>
    <w:rsid w:val="00BE2208"/>
    <w:rsid w:val="00BE22F0"/>
    <w:rsid w:val="00BE233E"/>
    <w:rsid w:val="00BE23FD"/>
    <w:rsid w:val="00BE2592"/>
    <w:rsid w:val="00BE266F"/>
    <w:rsid w:val="00BE26A7"/>
    <w:rsid w:val="00BE278D"/>
    <w:rsid w:val="00BE27D2"/>
    <w:rsid w:val="00BE284F"/>
    <w:rsid w:val="00BE2B6A"/>
    <w:rsid w:val="00BE2CEA"/>
    <w:rsid w:val="00BE2D5C"/>
    <w:rsid w:val="00BE2DD0"/>
    <w:rsid w:val="00BE2E33"/>
    <w:rsid w:val="00BE2EAA"/>
    <w:rsid w:val="00BE2F3B"/>
    <w:rsid w:val="00BE2F5D"/>
    <w:rsid w:val="00BE300D"/>
    <w:rsid w:val="00BE31D2"/>
    <w:rsid w:val="00BE3267"/>
    <w:rsid w:val="00BE3281"/>
    <w:rsid w:val="00BE32FA"/>
    <w:rsid w:val="00BE335A"/>
    <w:rsid w:val="00BE33F1"/>
    <w:rsid w:val="00BE340D"/>
    <w:rsid w:val="00BE346F"/>
    <w:rsid w:val="00BE35A8"/>
    <w:rsid w:val="00BE35E8"/>
    <w:rsid w:val="00BE36AC"/>
    <w:rsid w:val="00BE3791"/>
    <w:rsid w:val="00BE37CB"/>
    <w:rsid w:val="00BE3835"/>
    <w:rsid w:val="00BE38B8"/>
    <w:rsid w:val="00BE38DA"/>
    <w:rsid w:val="00BE3CF1"/>
    <w:rsid w:val="00BE3DF6"/>
    <w:rsid w:val="00BE4220"/>
    <w:rsid w:val="00BE4312"/>
    <w:rsid w:val="00BE4465"/>
    <w:rsid w:val="00BE450E"/>
    <w:rsid w:val="00BE4575"/>
    <w:rsid w:val="00BE45EB"/>
    <w:rsid w:val="00BE47EC"/>
    <w:rsid w:val="00BE489D"/>
    <w:rsid w:val="00BE48C1"/>
    <w:rsid w:val="00BE48DE"/>
    <w:rsid w:val="00BE4A06"/>
    <w:rsid w:val="00BE4C84"/>
    <w:rsid w:val="00BE4D99"/>
    <w:rsid w:val="00BE4EBC"/>
    <w:rsid w:val="00BE4EC5"/>
    <w:rsid w:val="00BE4F21"/>
    <w:rsid w:val="00BE50C1"/>
    <w:rsid w:val="00BE517A"/>
    <w:rsid w:val="00BE519F"/>
    <w:rsid w:val="00BE51FB"/>
    <w:rsid w:val="00BE520C"/>
    <w:rsid w:val="00BE528F"/>
    <w:rsid w:val="00BE52EA"/>
    <w:rsid w:val="00BE5312"/>
    <w:rsid w:val="00BE5365"/>
    <w:rsid w:val="00BE539C"/>
    <w:rsid w:val="00BE53FF"/>
    <w:rsid w:val="00BE5453"/>
    <w:rsid w:val="00BE54AC"/>
    <w:rsid w:val="00BE54BC"/>
    <w:rsid w:val="00BE558F"/>
    <w:rsid w:val="00BE55EB"/>
    <w:rsid w:val="00BE566F"/>
    <w:rsid w:val="00BE578A"/>
    <w:rsid w:val="00BE579B"/>
    <w:rsid w:val="00BE57A3"/>
    <w:rsid w:val="00BE583A"/>
    <w:rsid w:val="00BE5885"/>
    <w:rsid w:val="00BE5900"/>
    <w:rsid w:val="00BE5942"/>
    <w:rsid w:val="00BE5968"/>
    <w:rsid w:val="00BE59DE"/>
    <w:rsid w:val="00BE5B29"/>
    <w:rsid w:val="00BE5C25"/>
    <w:rsid w:val="00BE5C40"/>
    <w:rsid w:val="00BE5D6C"/>
    <w:rsid w:val="00BE5E83"/>
    <w:rsid w:val="00BE5ED5"/>
    <w:rsid w:val="00BE5EE6"/>
    <w:rsid w:val="00BE5F27"/>
    <w:rsid w:val="00BE5FA0"/>
    <w:rsid w:val="00BE601B"/>
    <w:rsid w:val="00BE60B3"/>
    <w:rsid w:val="00BE6352"/>
    <w:rsid w:val="00BE657C"/>
    <w:rsid w:val="00BE65FD"/>
    <w:rsid w:val="00BE6950"/>
    <w:rsid w:val="00BE695D"/>
    <w:rsid w:val="00BE69E6"/>
    <w:rsid w:val="00BE6A02"/>
    <w:rsid w:val="00BE6A03"/>
    <w:rsid w:val="00BE6AA4"/>
    <w:rsid w:val="00BE6B4C"/>
    <w:rsid w:val="00BE6CA4"/>
    <w:rsid w:val="00BE6CBE"/>
    <w:rsid w:val="00BE6DA6"/>
    <w:rsid w:val="00BE6DFF"/>
    <w:rsid w:val="00BE6E69"/>
    <w:rsid w:val="00BE6E6E"/>
    <w:rsid w:val="00BE6FD5"/>
    <w:rsid w:val="00BE7025"/>
    <w:rsid w:val="00BE70BE"/>
    <w:rsid w:val="00BE70D9"/>
    <w:rsid w:val="00BE71FD"/>
    <w:rsid w:val="00BE748E"/>
    <w:rsid w:val="00BE74BD"/>
    <w:rsid w:val="00BE7619"/>
    <w:rsid w:val="00BE7797"/>
    <w:rsid w:val="00BE791B"/>
    <w:rsid w:val="00BE7A61"/>
    <w:rsid w:val="00BE7B0F"/>
    <w:rsid w:val="00BE7B42"/>
    <w:rsid w:val="00BE7C53"/>
    <w:rsid w:val="00BE7CB4"/>
    <w:rsid w:val="00BE7D8E"/>
    <w:rsid w:val="00BE7E74"/>
    <w:rsid w:val="00BF016F"/>
    <w:rsid w:val="00BF022C"/>
    <w:rsid w:val="00BF0304"/>
    <w:rsid w:val="00BF041C"/>
    <w:rsid w:val="00BF0442"/>
    <w:rsid w:val="00BF05B5"/>
    <w:rsid w:val="00BF06CD"/>
    <w:rsid w:val="00BF073A"/>
    <w:rsid w:val="00BF07FD"/>
    <w:rsid w:val="00BF0851"/>
    <w:rsid w:val="00BF08D5"/>
    <w:rsid w:val="00BF09BE"/>
    <w:rsid w:val="00BF0A68"/>
    <w:rsid w:val="00BF0C5D"/>
    <w:rsid w:val="00BF0C87"/>
    <w:rsid w:val="00BF0CDC"/>
    <w:rsid w:val="00BF0F0E"/>
    <w:rsid w:val="00BF116D"/>
    <w:rsid w:val="00BF1441"/>
    <w:rsid w:val="00BF1502"/>
    <w:rsid w:val="00BF1558"/>
    <w:rsid w:val="00BF157E"/>
    <w:rsid w:val="00BF167D"/>
    <w:rsid w:val="00BF1743"/>
    <w:rsid w:val="00BF1746"/>
    <w:rsid w:val="00BF1768"/>
    <w:rsid w:val="00BF183F"/>
    <w:rsid w:val="00BF1851"/>
    <w:rsid w:val="00BF1A51"/>
    <w:rsid w:val="00BF1A6F"/>
    <w:rsid w:val="00BF1AD7"/>
    <w:rsid w:val="00BF1B10"/>
    <w:rsid w:val="00BF1BA9"/>
    <w:rsid w:val="00BF1CE0"/>
    <w:rsid w:val="00BF1E02"/>
    <w:rsid w:val="00BF1E3C"/>
    <w:rsid w:val="00BF1EA6"/>
    <w:rsid w:val="00BF1FE1"/>
    <w:rsid w:val="00BF2015"/>
    <w:rsid w:val="00BF2059"/>
    <w:rsid w:val="00BF2102"/>
    <w:rsid w:val="00BF232F"/>
    <w:rsid w:val="00BF234F"/>
    <w:rsid w:val="00BF238A"/>
    <w:rsid w:val="00BF2673"/>
    <w:rsid w:val="00BF2691"/>
    <w:rsid w:val="00BF27B9"/>
    <w:rsid w:val="00BF2980"/>
    <w:rsid w:val="00BF29F8"/>
    <w:rsid w:val="00BF2B0C"/>
    <w:rsid w:val="00BF2B72"/>
    <w:rsid w:val="00BF2BDC"/>
    <w:rsid w:val="00BF2CA0"/>
    <w:rsid w:val="00BF2DA2"/>
    <w:rsid w:val="00BF2F2B"/>
    <w:rsid w:val="00BF2F9E"/>
    <w:rsid w:val="00BF30A6"/>
    <w:rsid w:val="00BF31A5"/>
    <w:rsid w:val="00BF3319"/>
    <w:rsid w:val="00BF340E"/>
    <w:rsid w:val="00BF346E"/>
    <w:rsid w:val="00BF3507"/>
    <w:rsid w:val="00BF356A"/>
    <w:rsid w:val="00BF3665"/>
    <w:rsid w:val="00BF36D2"/>
    <w:rsid w:val="00BF36FB"/>
    <w:rsid w:val="00BF3735"/>
    <w:rsid w:val="00BF3862"/>
    <w:rsid w:val="00BF38B9"/>
    <w:rsid w:val="00BF3924"/>
    <w:rsid w:val="00BF3A7E"/>
    <w:rsid w:val="00BF3C37"/>
    <w:rsid w:val="00BF3C63"/>
    <w:rsid w:val="00BF3D84"/>
    <w:rsid w:val="00BF3DC4"/>
    <w:rsid w:val="00BF3E69"/>
    <w:rsid w:val="00BF3E7C"/>
    <w:rsid w:val="00BF3FDC"/>
    <w:rsid w:val="00BF4166"/>
    <w:rsid w:val="00BF4181"/>
    <w:rsid w:val="00BF4374"/>
    <w:rsid w:val="00BF45A6"/>
    <w:rsid w:val="00BF4604"/>
    <w:rsid w:val="00BF462C"/>
    <w:rsid w:val="00BF46BB"/>
    <w:rsid w:val="00BF47AE"/>
    <w:rsid w:val="00BF4812"/>
    <w:rsid w:val="00BF48A1"/>
    <w:rsid w:val="00BF48C6"/>
    <w:rsid w:val="00BF494F"/>
    <w:rsid w:val="00BF4968"/>
    <w:rsid w:val="00BF4A5E"/>
    <w:rsid w:val="00BF4A78"/>
    <w:rsid w:val="00BF4A98"/>
    <w:rsid w:val="00BF4BE0"/>
    <w:rsid w:val="00BF4BED"/>
    <w:rsid w:val="00BF4BFA"/>
    <w:rsid w:val="00BF4E29"/>
    <w:rsid w:val="00BF4E7D"/>
    <w:rsid w:val="00BF4E7F"/>
    <w:rsid w:val="00BF4EC8"/>
    <w:rsid w:val="00BF507F"/>
    <w:rsid w:val="00BF513A"/>
    <w:rsid w:val="00BF5155"/>
    <w:rsid w:val="00BF5162"/>
    <w:rsid w:val="00BF52AE"/>
    <w:rsid w:val="00BF52CF"/>
    <w:rsid w:val="00BF52E1"/>
    <w:rsid w:val="00BF533B"/>
    <w:rsid w:val="00BF5706"/>
    <w:rsid w:val="00BF5716"/>
    <w:rsid w:val="00BF572D"/>
    <w:rsid w:val="00BF5733"/>
    <w:rsid w:val="00BF5825"/>
    <w:rsid w:val="00BF58E5"/>
    <w:rsid w:val="00BF58F8"/>
    <w:rsid w:val="00BF58FC"/>
    <w:rsid w:val="00BF591A"/>
    <w:rsid w:val="00BF59B5"/>
    <w:rsid w:val="00BF5B01"/>
    <w:rsid w:val="00BF5B2C"/>
    <w:rsid w:val="00BF5D5E"/>
    <w:rsid w:val="00BF5FC0"/>
    <w:rsid w:val="00BF607B"/>
    <w:rsid w:val="00BF6100"/>
    <w:rsid w:val="00BF6104"/>
    <w:rsid w:val="00BF61FB"/>
    <w:rsid w:val="00BF6214"/>
    <w:rsid w:val="00BF632D"/>
    <w:rsid w:val="00BF6378"/>
    <w:rsid w:val="00BF6500"/>
    <w:rsid w:val="00BF653D"/>
    <w:rsid w:val="00BF6541"/>
    <w:rsid w:val="00BF663A"/>
    <w:rsid w:val="00BF6681"/>
    <w:rsid w:val="00BF6746"/>
    <w:rsid w:val="00BF67A4"/>
    <w:rsid w:val="00BF695B"/>
    <w:rsid w:val="00BF6A06"/>
    <w:rsid w:val="00BF6A1E"/>
    <w:rsid w:val="00BF6AC7"/>
    <w:rsid w:val="00BF6BE0"/>
    <w:rsid w:val="00BF6C5F"/>
    <w:rsid w:val="00BF6D34"/>
    <w:rsid w:val="00BF6DC6"/>
    <w:rsid w:val="00BF6E6D"/>
    <w:rsid w:val="00BF6FE0"/>
    <w:rsid w:val="00BF7183"/>
    <w:rsid w:val="00BF7232"/>
    <w:rsid w:val="00BF726F"/>
    <w:rsid w:val="00BF72EA"/>
    <w:rsid w:val="00BF733A"/>
    <w:rsid w:val="00BF7407"/>
    <w:rsid w:val="00BF7544"/>
    <w:rsid w:val="00BF771B"/>
    <w:rsid w:val="00BF7758"/>
    <w:rsid w:val="00BF779F"/>
    <w:rsid w:val="00BF7866"/>
    <w:rsid w:val="00BF7921"/>
    <w:rsid w:val="00BF7984"/>
    <w:rsid w:val="00BF7999"/>
    <w:rsid w:val="00BF79CE"/>
    <w:rsid w:val="00BF79D6"/>
    <w:rsid w:val="00BF7B85"/>
    <w:rsid w:val="00BF7C8B"/>
    <w:rsid w:val="00BF7CBE"/>
    <w:rsid w:val="00BF7DDE"/>
    <w:rsid w:val="00BF7E83"/>
    <w:rsid w:val="00BF7FAC"/>
    <w:rsid w:val="00BF7FFC"/>
    <w:rsid w:val="00C00287"/>
    <w:rsid w:val="00C00360"/>
    <w:rsid w:val="00C0037C"/>
    <w:rsid w:val="00C0042B"/>
    <w:rsid w:val="00C00550"/>
    <w:rsid w:val="00C00572"/>
    <w:rsid w:val="00C006BD"/>
    <w:rsid w:val="00C00715"/>
    <w:rsid w:val="00C007A0"/>
    <w:rsid w:val="00C00812"/>
    <w:rsid w:val="00C00835"/>
    <w:rsid w:val="00C00A0D"/>
    <w:rsid w:val="00C00AF7"/>
    <w:rsid w:val="00C00B15"/>
    <w:rsid w:val="00C00BA5"/>
    <w:rsid w:val="00C00BBA"/>
    <w:rsid w:val="00C00BF1"/>
    <w:rsid w:val="00C00BF7"/>
    <w:rsid w:val="00C00C1E"/>
    <w:rsid w:val="00C00C31"/>
    <w:rsid w:val="00C00D64"/>
    <w:rsid w:val="00C00F61"/>
    <w:rsid w:val="00C01049"/>
    <w:rsid w:val="00C013C7"/>
    <w:rsid w:val="00C0142E"/>
    <w:rsid w:val="00C01484"/>
    <w:rsid w:val="00C014D3"/>
    <w:rsid w:val="00C0164B"/>
    <w:rsid w:val="00C018EA"/>
    <w:rsid w:val="00C01BC0"/>
    <w:rsid w:val="00C01BF0"/>
    <w:rsid w:val="00C01C03"/>
    <w:rsid w:val="00C01FB2"/>
    <w:rsid w:val="00C01FE2"/>
    <w:rsid w:val="00C0216B"/>
    <w:rsid w:val="00C02305"/>
    <w:rsid w:val="00C0237A"/>
    <w:rsid w:val="00C02510"/>
    <w:rsid w:val="00C0255B"/>
    <w:rsid w:val="00C025AF"/>
    <w:rsid w:val="00C025DD"/>
    <w:rsid w:val="00C0292A"/>
    <w:rsid w:val="00C02B3F"/>
    <w:rsid w:val="00C02B98"/>
    <w:rsid w:val="00C02D3E"/>
    <w:rsid w:val="00C02D47"/>
    <w:rsid w:val="00C02ECE"/>
    <w:rsid w:val="00C02FC5"/>
    <w:rsid w:val="00C031DF"/>
    <w:rsid w:val="00C032F5"/>
    <w:rsid w:val="00C033E9"/>
    <w:rsid w:val="00C034C2"/>
    <w:rsid w:val="00C0354B"/>
    <w:rsid w:val="00C035E9"/>
    <w:rsid w:val="00C036BA"/>
    <w:rsid w:val="00C037DF"/>
    <w:rsid w:val="00C03814"/>
    <w:rsid w:val="00C03869"/>
    <w:rsid w:val="00C038A1"/>
    <w:rsid w:val="00C038CC"/>
    <w:rsid w:val="00C03A0A"/>
    <w:rsid w:val="00C03A49"/>
    <w:rsid w:val="00C03A4A"/>
    <w:rsid w:val="00C03ADE"/>
    <w:rsid w:val="00C03B28"/>
    <w:rsid w:val="00C03C90"/>
    <w:rsid w:val="00C03CDC"/>
    <w:rsid w:val="00C03E33"/>
    <w:rsid w:val="00C03E5B"/>
    <w:rsid w:val="00C03EBE"/>
    <w:rsid w:val="00C0409F"/>
    <w:rsid w:val="00C0412D"/>
    <w:rsid w:val="00C041AC"/>
    <w:rsid w:val="00C041C0"/>
    <w:rsid w:val="00C041D5"/>
    <w:rsid w:val="00C041F6"/>
    <w:rsid w:val="00C04242"/>
    <w:rsid w:val="00C04305"/>
    <w:rsid w:val="00C04358"/>
    <w:rsid w:val="00C043D8"/>
    <w:rsid w:val="00C04487"/>
    <w:rsid w:val="00C044AD"/>
    <w:rsid w:val="00C0451B"/>
    <w:rsid w:val="00C045A9"/>
    <w:rsid w:val="00C045D6"/>
    <w:rsid w:val="00C04609"/>
    <w:rsid w:val="00C04628"/>
    <w:rsid w:val="00C04742"/>
    <w:rsid w:val="00C04757"/>
    <w:rsid w:val="00C047F7"/>
    <w:rsid w:val="00C048FC"/>
    <w:rsid w:val="00C04969"/>
    <w:rsid w:val="00C04A0D"/>
    <w:rsid w:val="00C04A12"/>
    <w:rsid w:val="00C04BE0"/>
    <w:rsid w:val="00C04C90"/>
    <w:rsid w:val="00C04E06"/>
    <w:rsid w:val="00C04E48"/>
    <w:rsid w:val="00C04E9A"/>
    <w:rsid w:val="00C04F6A"/>
    <w:rsid w:val="00C0516E"/>
    <w:rsid w:val="00C05229"/>
    <w:rsid w:val="00C05365"/>
    <w:rsid w:val="00C05655"/>
    <w:rsid w:val="00C05705"/>
    <w:rsid w:val="00C05723"/>
    <w:rsid w:val="00C05754"/>
    <w:rsid w:val="00C057D3"/>
    <w:rsid w:val="00C058FF"/>
    <w:rsid w:val="00C05A25"/>
    <w:rsid w:val="00C05B75"/>
    <w:rsid w:val="00C05C44"/>
    <w:rsid w:val="00C05C9C"/>
    <w:rsid w:val="00C05CFF"/>
    <w:rsid w:val="00C05D51"/>
    <w:rsid w:val="00C05DA5"/>
    <w:rsid w:val="00C05E80"/>
    <w:rsid w:val="00C05F0E"/>
    <w:rsid w:val="00C05F7D"/>
    <w:rsid w:val="00C06009"/>
    <w:rsid w:val="00C06042"/>
    <w:rsid w:val="00C0614E"/>
    <w:rsid w:val="00C0614F"/>
    <w:rsid w:val="00C063C5"/>
    <w:rsid w:val="00C06520"/>
    <w:rsid w:val="00C06750"/>
    <w:rsid w:val="00C06762"/>
    <w:rsid w:val="00C06A4F"/>
    <w:rsid w:val="00C06D0F"/>
    <w:rsid w:val="00C06D45"/>
    <w:rsid w:val="00C06DC5"/>
    <w:rsid w:val="00C07031"/>
    <w:rsid w:val="00C070D1"/>
    <w:rsid w:val="00C07107"/>
    <w:rsid w:val="00C0728C"/>
    <w:rsid w:val="00C072BA"/>
    <w:rsid w:val="00C072C5"/>
    <w:rsid w:val="00C0732E"/>
    <w:rsid w:val="00C07334"/>
    <w:rsid w:val="00C07356"/>
    <w:rsid w:val="00C07431"/>
    <w:rsid w:val="00C07432"/>
    <w:rsid w:val="00C07466"/>
    <w:rsid w:val="00C07547"/>
    <w:rsid w:val="00C07645"/>
    <w:rsid w:val="00C0766A"/>
    <w:rsid w:val="00C0773C"/>
    <w:rsid w:val="00C07765"/>
    <w:rsid w:val="00C0785A"/>
    <w:rsid w:val="00C07907"/>
    <w:rsid w:val="00C079A0"/>
    <w:rsid w:val="00C079E1"/>
    <w:rsid w:val="00C07AE9"/>
    <w:rsid w:val="00C07B7B"/>
    <w:rsid w:val="00C07BE7"/>
    <w:rsid w:val="00C07CAE"/>
    <w:rsid w:val="00C07DE5"/>
    <w:rsid w:val="00C07ED9"/>
    <w:rsid w:val="00C100E9"/>
    <w:rsid w:val="00C101C1"/>
    <w:rsid w:val="00C102E8"/>
    <w:rsid w:val="00C1036F"/>
    <w:rsid w:val="00C105B9"/>
    <w:rsid w:val="00C10613"/>
    <w:rsid w:val="00C106B4"/>
    <w:rsid w:val="00C10705"/>
    <w:rsid w:val="00C107A9"/>
    <w:rsid w:val="00C107B7"/>
    <w:rsid w:val="00C10870"/>
    <w:rsid w:val="00C108A2"/>
    <w:rsid w:val="00C109CA"/>
    <w:rsid w:val="00C10A99"/>
    <w:rsid w:val="00C10C5F"/>
    <w:rsid w:val="00C10CAA"/>
    <w:rsid w:val="00C10D8D"/>
    <w:rsid w:val="00C10E14"/>
    <w:rsid w:val="00C10EC9"/>
    <w:rsid w:val="00C10EF7"/>
    <w:rsid w:val="00C10F0F"/>
    <w:rsid w:val="00C11193"/>
    <w:rsid w:val="00C111B9"/>
    <w:rsid w:val="00C111D6"/>
    <w:rsid w:val="00C11220"/>
    <w:rsid w:val="00C11281"/>
    <w:rsid w:val="00C11361"/>
    <w:rsid w:val="00C113DE"/>
    <w:rsid w:val="00C11400"/>
    <w:rsid w:val="00C115E7"/>
    <w:rsid w:val="00C1163E"/>
    <w:rsid w:val="00C11681"/>
    <w:rsid w:val="00C116D0"/>
    <w:rsid w:val="00C11724"/>
    <w:rsid w:val="00C11748"/>
    <w:rsid w:val="00C1174F"/>
    <w:rsid w:val="00C1178E"/>
    <w:rsid w:val="00C117C1"/>
    <w:rsid w:val="00C117ED"/>
    <w:rsid w:val="00C118D0"/>
    <w:rsid w:val="00C11958"/>
    <w:rsid w:val="00C11A8E"/>
    <w:rsid w:val="00C11AD3"/>
    <w:rsid w:val="00C11B0F"/>
    <w:rsid w:val="00C11BEF"/>
    <w:rsid w:val="00C11C1E"/>
    <w:rsid w:val="00C11C4B"/>
    <w:rsid w:val="00C11D5A"/>
    <w:rsid w:val="00C11E32"/>
    <w:rsid w:val="00C11F40"/>
    <w:rsid w:val="00C1202E"/>
    <w:rsid w:val="00C12030"/>
    <w:rsid w:val="00C120ED"/>
    <w:rsid w:val="00C1214F"/>
    <w:rsid w:val="00C122D5"/>
    <w:rsid w:val="00C1230C"/>
    <w:rsid w:val="00C12386"/>
    <w:rsid w:val="00C124E6"/>
    <w:rsid w:val="00C12690"/>
    <w:rsid w:val="00C12720"/>
    <w:rsid w:val="00C1280E"/>
    <w:rsid w:val="00C1284A"/>
    <w:rsid w:val="00C12871"/>
    <w:rsid w:val="00C12966"/>
    <w:rsid w:val="00C129BC"/>
    <w:rsid w:val="00C129C6"/>
    <w:rsid w:val="00C12A29"/>
    <w:rsid w:val="00C12AC5"/>
    <w:rsid w:val="00C12B89"/>
    <w:rsid w:val="00C12C3C"/>
    <w:rsid w:val="00C12C64"/>
    <w:rsid w:val="00C12D59"/>
    <w:rsid w:val="00C12D86"/>
    <w:rsid w:val="00C12DFA"/>
    <w:rsid w:val="00C12FC9"/>
    <w:rsid w:val="00C1303F"/>
    <w:rsid w:val="00C1315E"/>
    <w:rsid w:val="00C13441"/>
    <w:rsid w:val="00C13516"/>
    <w:rsid w:val="00C135BC"/>
    <w:rsid w:val="00C13674"/>
    <w:rsid w:val="00C136A0"/>
    <w:rsid w:val="00C138E6"/>
    <w:rsid w:val="00C138EE"/>
    <w:rsid w:val="00C13A05"/>
    <w:rsid w:val="00C13BD4"/>
    <w:rsid w:val="00C13C31"/>
    <w:rsid w:val="00C13DAB"/>
    <w:rsid w:val="00C13E8F"/>
    <w:rsid w:val="00C13F4B"/>
    <w:rsid w:val="00C13F78"/>
    <w:rsid w:val="00C143CD"/>
    <w:rsid w:val="00C14430"/>
    <w:rsid w:val="00C14541"/>
    <w:rsid w:val="00C14556"/>
    <w:rsid w:val="00C146B7"/>
    <w:rsid w:val="00C1472B"/>
    <w:rsid w:val="00C1477D"/>
    <w:rsid w:val="00C1485C"/>
    <w:rsid w:val="00C148B9"/>
    <w:rsid w:val="00C148D7"/>
    <w:rsid w:val="00C1497B"/>
    <w:rsid w:val="00C14A90"/>
    <w:rsid w:val="00C14AEC"/>
    <w:rsid w:val="00C14CFD"/>
    <w:rsid w:val="00C14E21"/>
    <w:rsid w:val="00C14E35"/>
    <w:rsid w:val="00C14E6B"/>
    <w:rsid w:val="00C14F93"/>
    <w:rsid w:val="00C15071"/>
    <w:rsid w:val="00C1507A"/>
    <w:rsid w:val="00C1517E"/>
    <w:rsid w:val="00C15309"/>
    <w:rsid w:val="00C1538E"/>
    <w:rsid w:val="00C153EA"/>
    <w:rsid w:val="00C15576"/>
    <w:rsid w:val="00C157D4"/>
    <w:rsid w:val="00C15826"/>
    <w:rsid w:val="00C15870"/>
    <w:rsid w:val="00C15A04"/>
    <w:rsid w:val="00C15BE3"/>
    <w:rsid w:val="00C15C26"/>
    <w:rsid w:val="00C15C76"/>
    <w:rsid w:val="00C15D5E"/>
    <w:rsid w:val="00C15F23"/>
    <w:rsid w:val="00C15F90"/>
    <w:rsid w:val="00C1602E"/>
    <w:rsid w:val="00C16150"/>
    <w:rsid w:val="00C162AA"/>
    <w:rsid w:val="00C1633F"/>
    <w:rsid w:val="00C164B8"/>
    <w:rsid w:val="00C165D2"/>
    <w:rsid w:val="00C16628"/>
    <w:rsid w:val="00C16946"/>
    <w:rsid w:val="00C169E4"/>
    <w:rsid w:val="00C16C64"/>
    <w:rsid w:val="00C16C8D"/>
    <w:rsid w:val="00C16DB2"/>
    <w:rsid w:val="00C16ED9"/>
    <w:rsid w:val="00C17067"/>
    <w:rsid w:val="00C170BF"/>
    <w:rsid w:val="00C17130"/>
    <w:rsid w:val="00C171DA"/>
    <w:rsid w:val="00C171F7"/>
    <w:rsid w:val="00C17220"/>
    <w:rsid w:val="00C172EB"/>
    <w:rsid w:val="00C17362"/>
    <w:rsid w:val="00C17371"/>
    <w:rsid w:val="00C173C3"/>
    <w:rsid w:val="00C17400"/>
    <w:rsid w:val="00C17513"/>
    <w:rsid w:val="00C17597"/>
    <w:rsid w:val="00C1772F"/>
    <w:rsid w:val="00C178C4"/>
    <w:rsid w:val="00C178C6"/>
    <w:rsid w:val="00C17A94"/>
    <w:rsid w:val="00C17C04"/>
    <w:rsid w:val="00C17C0E"/>
    <w:rsid w:val="00C17C3F"/>
    <w:rsid w:val="00C17D55"/>
    <w:rsid w:val="00C17E50"/>
    <w:rsid w:val="00C17E5B"/>
    <w:rsid w:val="00C20004"/>
    <w:rsid w:val="00C200B3"/>
    <w:rsid w:val="00C200C5"/>
    <w:rsid w:val="00C2022E"/>
    <w:rsid w:val="00C20230"/>
    <w:rsid w:val="00C202EC"/>
    <w:rsid w:val="00C20389"/>
    <w:rsid w:val="00C204DA"/>
    <w:rsid w:val="00C2090B"/>
    <w:rsid w:val="00C20946"/>
    <w:rsid w:val="00C2094F"/>
    <w:rsid w:val="00C2096F"/>
    <w:rsid w:val="00C20977"/>
    <w:rsid w:val="00C20A8F"/>
    <w:rsid w:val="00C20AC2"/>
    <w:rsid w:val="00C20AD4"/>
    <w:rsid w:val="00C20B2B"/>
    <w:rsid w:val="00C20C9B"/>
    <w:rsid w:val="00C20EE7"/>
    <w:rsid w:val="00C20F9A"/>
    <w:rsid w:val="00C20FB2"/>
    <w:rsid w:val="00C21023"/>
    <w:rsid w:val="00C211BC"/>
    <w:rsid w:val="00C211C2"/>
    <w:rsid w:val="00C212D9"/>
    <w:rsid w:val="00C212F0"/>
    <w:rsid w:val="00C213BE"/>
    <w:rsid w:val="00C213EE"/>
    <w:rsid w:val="00C21409"/>
    <w:rsid w:val="00C214C5"/>
    <w:rsid w:val="00C21686"/>
    <w:rsid w:val="00C216A0"/>
    <w:rsid w:val="00C21768"/>
    <w:rsid w:val="00C2177D"/>
    <w:rsid w:val="00C21796"/>
    <w:rsid w:val="00C21A3A"/>
    <w:rsid w:val="00C21A7C"/>
    <w:rsid w:val="00C21B15"/>
    <w:rsid w:val="00C21BD4"/>
    <w:rsid w:val="00C21C1D"/>
    <w:rsid w:val="00C21C32"/>
    <w:rsid w:val="00C21CF4"/>
    <w:rsid w:val="00C21DEE"/>
    <w:rsid w:val="00C21DF4"/>
    <w:rsid w:val="00C21E8A"/>
    <w:rsid w:val="00C21EC1"/>
    <w:rsid w:val="00C21ECB"/>
    <w:rsid w:val="00C21FF0"/>
    <w:rsid w:val="00C22011"/>
    <w:rsid w:val="00C22043"/>
    <w:rsid w:val="00C2207F"/>
    <w:rsid w:val="00C22092"/>
    <w:rsid w:val="00C22220"/>
    <w:rsid w:val="00C22285"/>
    <w:rsid w:val="00C22310"/>
    <w:rsid w:val="00C223B2"/>
    <w:rsid w:val="00C223FE"/>
    <w:rsid w:val="00C22484"/>
    <w:rsid w:val="00C2249F"/>
    <w:rsid w:val="00C2253E"/>
    <w:rsid w:val="00C225F2"/>
    <w:rsid w:val="00C22722"/>
    <w:rsid w:val="00C22745"/>
    <w:rsid w:val="00C227A0"/>
    <w:rsid w:val="00C22893"/>
    <w:rsid w:val="00C2291B"/>
    <w:rsid w:val="00C22A4F"/>
    <w:rsid w:val="00C22A6E"/>
    <w:rsid w:val="00C22ACD"/>
    <w:rsid w:val="00C22ACF"/>
    <w:rsid w:val="00C22D10"/>
    <w:rsid w:val="00C22D49"/>
    <w:rsid w:val="00C22DF9"/>
    <w:rsid w:val="00C22E6E"/>
    <w:rsid w:val="00C22F32"/>
    <w:rsid w:val="00C22FED"/>
    <w:rsid w:val="00C23057"/>
    <w:rsid w:val="00C23098"/>
    <w:rsid w:val="00C23215"/>
    <w:rsid w:val="00C2339F"/>
    <w:rsid w:val="00C23409"/>
    <w:rsid w:val="00C2343D"/>
    <w:rsid w:val="00C23469"/>
    <w:rsid w:val="00C2352A"/>
    <w:rsid w:val="00C23540"/>
    <w:rsid w:val="00C235B9"/>
    <w:rsid w:val="00C23639"/>
    <w:rsid w:val="00C23684"/>
    <w:rsid w:val="00C2378F"/>
    <w:rsid w:val="00C237F4"/>
    <w:rsid w:val="00C238A3"/>
    <w:rsid w:val="00C23916"/>
    <w:rsid w:val="00C239BF"/>
    <w:rsid w:val="00C239C2"/>
    <w:rsid w:val="00C23A80"/>
    <w:rsid w:val="00C23B02"/>
    <w:rsid w:val="00C23B6C"/>
    <w:rsid w:val="00C23B77"/>
    <w:rsid w:val="00C23B90"/>
    <w:rsid w:val="00C23C40"/>
    <w:rsid w:val="00C23CAC"/>
    <w:rsid w:val="00C23D06"/>
    <w:rsid w:val="00C23D9C"/>
    <w:rsid w:val="00C23FAB"/>
    <w:rsid w:val="00C23FC1"/>
    <w:rsid w:val="00C23FEC"/>
    <w:rsid w:val="00C2403C"/>
    <w:rsid w:val="00C2411E"/>
    <w:rsid w:val="00C241A1"/>
    <w:rsid w:val="00C242CD"/>
    <w:rsid w:val="00C2440E"/>
    <w:rsid w:val="00C24687"/>
    <w:rsid w:val="00C24697"/>
    <w:rsid w:val="00C2473F"/>
    <w:rsid w:val="00C2475F"/>
    <w:rsid w:val="00C24825"/>
    <w:rsid w:val="00C24A65"/>
    <w:rsid w:val="00C24ACE"/>
    <w:rsid w:val="00C24AFF"/>
    <w:rsid w:val="00C24BAA"/>
    <w:rsid w:val="00C24BAF"/>
    <w:rsid w:val="00C24C65"/>
    <w:rsid w:val="00C24D81"/>
    <w:rsid w:val="00C24F01"/>
    <w:rsid w:val="00C25008"/>
    <w:rsid w:val="00C2506D"/>
    <w:rsid w:val="00C251BE"/>
    <w:rsid w:val="00C25255"/>
    <w:rsid w:val="00C2531A"/>
    <w:rsid w:val="00C25388"/>
    <w:rsid w:val="00C254AB"/>
    <w:rsid w:val="00C2552E"/>
    <w:rsid w:val="00C25606"/>
    <w:rsid w:val="00C2560D"/>
    <w:rsid w:val="00C256BD"/>
    <w:rsid w:val="00C256C3"/>
    <w:rsid w:val="00C256DA"/>
    <w:rsid w:val="00C256DC"/>
    <w:rsid w:val="00C256DF"/>
    <w:rsid w:val="00C2572B"/>
    <w:rsid w:val="00C25799"/>
    <w:rsid w:val="00C25880"/>
    <w:rsid w:val="00C25952"/>
    <w:rsid w:val="00C25A81"/>
    <w:rsid w:val="00C25AAA"/>
    <w:rsid w:val="00C25B09"/>
    <w:rsid w:val="00C25BE9"/>
    <w:rsid w:val="00C25BFA"/>
    <w:rsid w:val="00C25C70"/>
    <w:rsid w:val="00C25C84"/>
    <w:rsid w:val="00C25C88"/>
    <w:rsid w:val="00C25C8D"/>
    <w:rsid w:val="00C25D12"/>
    <w:rsid w:val="00C25D3E"/>
    <w:rsid w:val="00C25DD1"/>
    <w:rsid w:val="00C25E99"/>
    <w:rsid w:val="00C25ED6"/>
    <w:rsid w:val="00C2609A"/>
    <w:rsid w:val="00C26106"/>
    <w:rsid w:val="00C2612A"/>
    <w:rsid w:val="00C26208"/>
    <w:rsid w:val="00C2620E"/>
    <w:rsid w:val="00C262A7"/>
    <w:rsid w:val="00C263B8"/>
    <w:rsid w:val="00C26467"/>
    <w:rsid w:val="00C264D9"/>
    <w:rsid w:val="00C26718"/>
    <w:rsid w:val="00C2673A"/>
    <w:rsid w:val="00C2674B"/>
    <w:rsid w:val="00C269A1"/>
    <w:rsid w:val="00C26B28"/>
    <w:rsid w:val="00C26C73"/>
    <w:rsid w:val="00C26DAE"/>
    <w:rsid w:val="00C26E1F"/>
    <w:rsid w:val="00C270C2"/>
    <w:rsid w:val="00C270EA"/>
    <w:rsid w:val="00C272C3"/>
    <w:rsid w:val="00C2736E"/>
    <w:rsid w:val="00C27372"/>
    <w:rsid w:val="00C273E8"/>
    <w:rsid w:val="00C273F8"/>
    <w:rsid w:val="00C274A6"/>
    <w:rsid w:val="00C275A5"/>
    <w:rsid w:val="00C275D5"/>
    <w:rsid w:val="00C2760C"/>
    <w:rsid w:val="00C27652"/>
    <w:rsid w:val="00C276FA"/>
    <w:rsid w:val="00C277C0"/>
    <w:rsid w:val="00C2788E"/>
    <w:rsid w:val="00C27894"/>
    <w:rsid w:val="00C27A1B"/>
    <w:rsid w:val="00C27AB8"/>
    <w:rsid w:val="00C27CEB"/>
    <w:rsid w:val="00C27D7D"/>
    <w:rsid w:val="00C27EC4"/>
    <w:rsid w:val="00C3012F"/>
    <w:rsid w:val="00C30168"/>
    <w:rsid w:val="00C301C3"/>
    <w:rsid w:val="00C30407"/>
    <w:rsid w:val="00C30650"/>
    <w:rsid w:val="00C30668"/>
    <w:rsid w:val="00C30676"/>
    <w:rsid w:val="00C306B5"/>
    <w:rsid w:val="00C308D5"/>
    <w:rsid w:val="00C3098C"/>
    <w:rsid w:val="00C30AFC"/>
    <w:rsid w:val="00C30AFD"/>
    <w:rsid w:val="00C30CDB"/>
    <w:rsid w:val="00C30D27"/>
    <w:rsid w:val="00C30E50"/>
    <w:rsid w:val="00C30E71"/>
    <w:rsid w:val="00C30FB8"/>
    <w:rsid w:val="00C31066"/>
    <w:rsid w:val="00C311E2"/>
    <w:rsid w:val="00C312F1"/>
    <w:rsid w:val="00C31309"/>
    <w:rsid w:val="00C31328"/>
    <w:rsid w:val="00C31382"/>
    <w:rsid w:val="00C313B0"/>
    <w:rsid w:val="00C31677"/>
    <w:rsid w:val="00C318AF"/>
    <w:rsid w:val="00C31999"/>
    <w:rsid w:val="00C31B04"/>
    <w:rsid w:val="00C31B64"/>
    <w:rsid w:val="00C31BCE"/>
    <w:rsid w:val="00C31BF8"/>
    <w:rsid w:val="00C31CF4"/>
    <w:rsid w:val="00C31D4D"/>
    <w:rsid w:val="00C31DDC"/>
    <w:rsid w:val="00C320F3"/>
    <w:rsid w:val="00C320FC"/>
    <w:rsid w:val="00C324F2"/>
    <w:rsid w:val="00C32575"/>
    <w:rsid w:val="00C325C6"/>
    <w:rsid w:val="00C325F7"/>
    <w:rsid w:val="00C32627"/>
    <w:rsid w:val="00C32654"/>
    <w:rsid w:val="00C326AD"/>
    <w:rsid w:val="00C327AD"/>
    <w:rsid w:val="00C32856"/>
    <w:rsid w:val="00C32975"/>
    <w:rsid w:val="00C329DB"/>
    <w:rsid w:val="00C32BC4"/>
    <w:rsid w:val="00C32C02"/>
    <w:rsid w:val="00C32DDD"/>
    <w:rsid w:val="00C32E84"/>
    <w:rsid w:val="00C32EC2"/>
    <w:rsid w:val="00C32F43"/>
    <w:rsid w:val="00C32FE5"/>
    <w:rsid w:val="00C33250"/>
    <w:rsid w:val="00C3338F"/>
    <w:rsid w:val="00C33429"/>
    <w:rsid w:val="00C335D2"/>
    <w:rsid w:val="00C3366C"/>
    <w:rsid w:val="00C33879"/>
    <w:rsid w:val="00C338E3"/>
    <w:rsid w:val="00C33972"/>
    <w:rsid w:val="00C339CE"/>
    <w:rsid w:val="00C33BC7"/>
    <w:rsid w:val="00C33C1B"/>
    <w:rsid w:val="00C33C86"/>
    <w:rsid w:val="00C33CCB"/>
    <w:rsid w:val="00C33D7E"/>
    <w:rsid w:val="00C3404B"/>
    <w:rsid w:val="00C34086"/>
    <w:rsid w:val="00C340BE"/>
    <w:rsid w:val="00C340D8"/>
    <w:rsid w:val="00C34141"/>
    <w:rsid w:val="00C34509"/>
    <w:rsid w:val="00C345AB"/>
    <w:rsid w:val="00C34623"/>
    <w:rsid w:val="00C346FD"/>
    <w:rsid w:val="00C34764"/>
    <w:rsid w:val="00C3482D"/>
    <w:rsid w:val="00C348FD"/>
    <w:rsid w:val="00C3494E"/>
    <w:rsid w:val="00C34961"/>
    <w:rsid w:val="00C34BD6"/>
    <w:rsid w:val="00C34BFC"/>
    <w:rsid w:val="00C34CC3"/>
    <w:rsid w:val="00C34E72"/>
    <w:rsid w:val="00C34EFA"/>
    <w:rsid w:val="00C34F58"/>
    <w:rsid w:val="00C35053"/>
    <w:rsid w:val="00C35167"/>
    <w:rsid w:val="00C351CA"/>
    <w:rsid w:val="00C35215"/>
    <w:rsid w:val="00C352AC"/>
    <w:rsid w:val="00C35399"/>
    <w:rsid w:val="00C353F1"/>
    <w:rsid w:val="00C3548F"/>
    <w:rsid w:val="00C354C6"/>
    <w:rsid w:val="00C355A0"/>
    <w:rsid w:val="00C35787"/>
    <w:rsid w:val="00C357BD"/>
    <w:rsid w:val="00C357DD"/>
    <w:rsid w:val="00C357FB"/>
    <w:rsid w:val="00C358A6"/>
    <w:rsid w:val="00C358B3"/>
    <w:rsid w:val="00C358B7"/>
    <w:rsid w:val="00C358E0"/>
    <w:rsid w:val="00C35975"/>
    <w:rsid w:val="00C359A2"/>
    <w:rsid w:val="00C35A36"/>
    <w:rsid w:val="00C35A7A"/>
    <w:rsid w:val="00C35ABF"/>
    <w:rsid w:val="00C35C81"/>
    <w:rsid w:val="00C35D73"/>
    <w:rsid w:val="00C35DC2"/>
    <w:rsid w:val="00C35DE7"/>
    <w:rsid w:val="00C35DF3"/>
    <w:rsid w:val="00C35F69"/>
    <w:rsid w:val="00C35FE2"/>
    <w:rsid w:val="00C3620F"/>
    <w:rsid w:val="00C36291"/>
    <w:rsid w:val="00C36294"/>
    <w:rsid w:val="00C36305"/>
    <w:rsid w:val="00C36361"/>
    <w:rsid w:val="00C363FE"/>
    <w:rsid w:val="00C36501"/>
    <w:rsid w:val="00C3651D"/>
    <w:rsid w:val="00C36657"/>
    <w:rsid w:val="00C36704"/>
    <w:rsid w:val="00C3675E"/>
    <w:rsid w:val="00C367F0"/>
    <w:rsid w:val="00C368B8"/>
    <w:rsid w:val="00C369A6"/>
    <w:rsid w:val="00C36B71"/>
    <w:rsid w:val="00C36BEA"/>
    <w:rsid w:val="00C36BF4"/>
    <w:rsid w:val="00C36C38"/>
    <w:rsid w:val="00C36DC8"/>
    <w:rsid w:val="00C36E05"/>
    <w:rsid w:val="00C36E72"/>
    <w:rsid w:val="00C36EB3"/>
    <w:rsid w:val="00C36ED7"/>
    <w:rsid w:val="00C36F72"/>
    <w:rsid w:val="00C36FC2"/>
    <w:rsid w:val="00C36FF5"/>
    <w:rsid w:val="00C37080"/>
    <w:rsid w:val="00C370D3"/>
    <w:rsid w:val="00C3710D"/>
    <w:rsid w:val="00C3722C"/>
    <w:rsid w:val="00C372A1"/>
    <w:rsid w:val="00C37360"/>
    <w:rsid w:val="00C373DC"/>
    <w:rsid w:val="00C374AD"/>
    <w:rsid w:val="00C37550"/>
    <w:rsid w:val="00C3759F"/>
    <w:rsid w:val="00C375D0"/>
    <w:rsid w:val="00C376D8"/>
    <w:rsid w:val="00C376E8"/>
    <w:rsid w:val="00C376F3"/>
    <w:rsid w:val="00C37714"/>
    <w:rsid w:val="00C37862"/>
    <w:rsid w:val="00C37AE9"/>
    <w:rsid w:val="00C37B3D"/>
    <w:rsid w:val="00C37B98"/>
    <w:rsid w:val="00C37BB4"/>
    <w:rsid w:val="00C37BEC"/>
    <w:rsid w:val="00C37BF0"/>
    <w:rsid w:val="00C37D2A"/>
    <w:rsid w:val="00C37D8F"/>
    <w:rsid w:val="00C400D5"/>
    <w:rsid w:val="00C400F0"/>
    <w:rsid w:val="00C40193"/>
    <w:rsid w:val="00C401EA"/>
    <w:rsid w:val="00C401EF"/>
    <w:rsid w:val="00C4024D"/>
    <w:rsid w:val="00C402EB"/>
    <w:rsid w:val="00C4033A"/>
    <w:rsid w:val="00C4040B"/>
    <w:rsid w:val="00C406F8"/>
    <w:rsid w:val="00C40804"/>
    <w:rsid w:val="00C4085A"/>
    <w:rsid w:val="00C40885"/>
    <w:rsid w:val="00C409FA"/>
    <w:rsid w:val="00C40BDC"/>
    <w:rsid w:val="00C40C64"/>
    <w:rsid w:val="00C40D8E"/>
    <w:rsid w:val="00C410D5"/>
    <w:rsid w:val="00C411A9"/>
    <w:rsid w:val="00C41259"/>
    <w:rsid w:val="00C412C3"/>
    <w:rsid w:val="00C4136E"/>
    <w:rsid w:val="00C413B7"/>
    <w:rsid w:val="00C41587"/>
    <w:rsid w:val="00C4159D"/>
    <w:rsid w:val="00C415A0"/>
    <w:rsid w:val="00C41669"/>
    <w:rsid w:val="00C4168B"/>
    <w:rsid w:val="00C418C8"/>
    <w:rsid w:val="00C41B19"/>
    <w:rsid w:val="00C41B2E"/>
    <w:rsid w:val="00C41DD8"/>
    <w:rsid w:val="00C420A0"/>
    <w:rsid w:val="00C42118"/>
    <w:rsid w:val="00C42215"/>
    <w:rsid w:val="00C42232"/>
    <w:rsid w:val="00C4227E"/>
    <w:rsid w:val="00C42286"/>
    <w:rsid w:val="00C42355"/>
    <w:rsid w:val="00C425E3"/>
    <w:rsid w:val="00C426BE"/>
    <w:rsid w:val="00C42802"/>
    <w:rsid w:val="00C42840"/>
    <w:rsid w:val="00C42851"/>
    <w:rsid w:val="00C42911"/>
    <w:rsid w:val="00C42964"/>
    <w:rsid w:val="00C42B29"/>
    <w:rsid w:val="00C42B5C"/>
    <w:rsid w:val="00C42BA0"/>
    <w:rsid w:val="00C42D2A"/>
    <w:rsid w:val="00C42ECA"/>
    <w:rsid w:val="00C42F79"/>
    <w:rsid w:val="00C42FD3"/>
    <w:rsid w:val="00C4308B"/>
    <w:rsid w:val="00C43102"/>
    <w:rsid w:val="00C4314F"/>
    <w:rsid w:val="00C431B6"/>
    <w:rsid w:val="00C431CC"/>
    <w:rsid w:val="00C431CF"/>
    <w:rsid w:val="00C434C3"/>
    <w:rsid w:val="00C435D2"/>
    <w:rsid w:val="00C43666"/>
    <w:rsid w:val="00C4366D"/>
    <w:rsid w:val="00C436C7"/>
    <w:rsid w:val="00C438E2"/>
    <w:rsid w:val="00C43943"/>
    <w:rsid w:val="00C43997"/>
    <w:rsid w:val="00C43B1D"/>
    <w:rsid w:val="00C43B3A"/>
    <w:rsid w:val="00C43BAA"/>
    <w:rsid w:val="00C43DE0"/>
    <w:rsid w:val="00C43E49"/>
    <w:rsid w:val="00C43F6E"/>
    <w:rsid w:val="00C43F8F"/>
    <w:rsid w:val="00C44070"/>
    <w:rsid w:val="00C44187"/>
    <w:rsid w:val="00C441C2"/>
    <w:rsid w:val="00C441C7"/>
    <w:rsid w:val="00C4426E"/>
    <w:rsid w:val="00C442B5"/>
    <w:rsid w:val="00C44364"/>
    <w:rsid w:val="00C4447D"/>
    <w:rsid w:val="00C444A7"/>
    <w:rsid w:val="00C444CA"/>
    <w:rsid w:val="00C444FF"/>
    <w:rsid w:val="00C445B7"/>
    <w:rsid w:val="00C445DF"/>
    <w:rsid w:val="00C44631"/>
    <w:rsid w:val="00C446CA"/>
    <w:rsid w:val="00C44761"/>
    <w:rsid w:val="00C448A3"/>
    <w:rsid w:val="00C448E8"/>
    <w:rsid w:val="00C449A9"/>
    <w:rsid w:val="00C449EE"/>
    <w:rsid w:val="00C449FA"/>
    <w:rsid w:val="00C44A58"/>
    <w:rsid w:val="00C44A72"/>
    <w:rsid w:val="00C44BDF"/>
    <w:rsid w:val="00C44C10"/>
    <w:rsid w:val="00C44D5A"/>
    <w:rsid w:val="00C44D96"/>
    <w:rsid w:val="00C44E0C"/>
    <w:rsid w:val="00C44E4C"/>
    <w:rsid w:val="00C44EAD"/>
    <w:rsid w:val="00C44F9E"/>
    <w:rsid w:val="00C44FB3"/>
    <w:rsid w:val="00C44FE9"/>
    <w:rsid w:val="00C4502E"/>
    <w:rsid w:val="00C450B2"/>
    <w:rsid w:val="00C45122"/>
    <w:rsid w:val="00C45221"/>
    <w:rsid w:val="00C452C3"/>
    <w:rsid w:val="00C45416"/>
    <w:rsid w:val="00C4543A"/>
    <w:rsid w:val="00C455F9"/>
    <w:rsid w:val="00C4569C"/>
    <w:rsid w:val="00C456F2"/>
    <w:rsid w:val="00C457DE"/>
    <w:rsid w:val="00C458E3"/>
    <w:rsid w:val="00C45A50"/>
    <w:rsid w:val="00C45AA5"/>
    <w:rsid w:val="00C45ABF"/>
    <w:rsid w:val="00C45B88"/>
    <w:rsid w:val="00C45C02"/>
    <w:rsid w:val="00C45CAB"/>
    <w:rsid w:val="00C45CFE"/>
    <w:rsid w:val="00C45D0F"/>
    <w:rsid w:val="00C45D58"/>
    <w:rsid w:val="00C45D5A"/>
    <w:rsid w:val="00C45D84"/>
    <w:rsid w:val="00C45DED"/>
    <w:rsid w:val="00C45EC2"/>
    <w:rsid w:val="00C46063"/>
    <w:rsid w:val="00C460E6"/>
    <w:rsid w:val="00C4629A"/>
    <w:rsid w:val="00C462FF"/>
    <w:rsid w:val="00C46356"/>
    <w:rsid w:val="00C465A0"/>
    <w:rsid w:val="00C46634"/>
    <w:rsid w:val="00C46705"/>
    <w:rsid w:val="00C467E9"/>
    <w:rsid w:val="00C468D7"/>
    <w:rsid w:val="00C46954"/>
    <w:rsid w:val="00C469B6"/>
    <w:rsid w:val="00C469FC"/>
    <w:rsid w:val="00C46A56"/>
    <w:rsid w:val="00C46B7E"/>
    <w:rsid w:val="00C46B95"/>
    <w:rsid w:val="00C46BDB"/>
    <w:rsid w:val="00C46D67"/>
    <w:rsid w:val="00C46F26"/>
    <w:rsid w:val="00C46F42"/>
    <w:rsid w:val="00C472AA"/>
    <w:rsid w:val="00C474A6"/>
    <w:rsid w:val="00C474E3"/>
    <w:rsid w:val="00C47506"/>
    <w:rsid w:val="00C4756B"/>
    <w:rsid w:val="00C475BE"/>
    <w:rsid w:val="00C4764E"/>
    <w:rsid w:val="00C476E5"/>
    <w:rsid w:val="00C47733"/>
    <w:rsid w:val="00C4786E"/>
    <w:rsid w:val="00C4793D"/>
    <w:rsid w:val="00C4798E"/>
    <w:rsid w:val="00C47A0B"/>
    <w:rsid w:val="00C47BF5"/>
    <w:rsid w:val="00C47C33"/>
    <w:rsid w:val="00C47CF8"/>
    <w:rsid w:val="00C47D34"/>
    <w:rsid w:val="00C47D96"/>
    <w:rsid w:val="00C47DB7"/>
    <w:rsid w:val="00C47E3E"/>
    <w:rsid w:val="00C47FC7"/>
    <w:rsid w:val="00C500AA"/>
    <w:rsid w:val="00C500D7"/>
    <w:rsid w:val="00C50112"/>
    <w:rsid w:val="00C50141"/>
    <w:rsid w:val="00C50188"/>
    <w:rsid w:val="00C501E1"/>
    <w:rsid w:val="00C50228"/>
    <w:rsid w:val="00C50316"/>
    <w:rsid w:val="00C503C9"/>
    <w:rsid w:val="00C503CF"/>
    <w:rsid w:val="00C504E2"/>
    <w:rsid w:val="00C5051B"/>
    <w:rsid w:val="00C50625"/>
    <w:rsid w:val="00C50677"/>
    <w:rsid w:val="00C50694"/>
    <w:rsid w:val="00C506FD"/>
    <w:rsid w:val="00C507E4"/>
    <w:rsid w:val="00C507F7"/>
    <w:rsid w:val="00C5081A"/>
    <w:rsid w:val="00C5082D"/>
    <w:rsid w:val="00C50838"/>
    <w:rsid w:val="00C508AD"/>
    <w:rsid w:val="00C5095D"/>
    <w:rsid w:val="00C50AB2"/>
    <w:rsid w:val="00C50AD0"/>
    <w:rsid w:val="00C50B12"/>
    <w:rsid w:val="00C50CD4"/>
    <w:rsid w:val="00C50E55"/>
    <w:rsid w:val="00C50E62"/>
    <w:rsid w:val="00C50E8D"/>
    <w:rsid w:val="00C50F2A"/>
    <w:rsid w:val="00C50FF0"/>
    <w:rsid w:val="00C512BC"/>
    <w:rsid w:val="00C5130A"/>
    <w:rsid w:val="00C513F2"/>
    <w:rsid w:val="00C51448"/>
    <w:rsid w:val="00C51463"/>
    <w:rsid w:val="00C515F7"/>
    <w:rsid w:val="00C5163A"/>
    <w:rsid w:val="00C5164C"/>
    <w:rsid w:val="00C516C3"/>
    <w:rsid w:val="00C517EB"/>
    <w:rsid w:val="00C518CD"/>
    <w:rsid w:val="00C51A04"/>
    <w:rsid w:val="00C51A6E"/>
    <w:rsid w:val="00C51BCA"/>
    <w:rsid w:val="00C51D6C"/>
    <w:rsid w:val="00C51DAC"/>
    <w:rsid w:val="00C51EDF"/>
    <w:rsid w:val="00C52079"/>
    <w:rsid w:val="00C5207F"/>
    <w:rsid w:val="00C520A8"/>
    <w:rsid w:val="00C521CB"/>
    <w:rsid w:val="00C521EE"/>
    <w:rsid w:val="00C52234"/>
    <w:rsid w:val="00C522C1"/>
    <w:rsid w:val="00C52333"/>
    <w:rsid w:val="00C524B2"/>
    <w:rsid w:val="00C5252D"/>
    <w:rsid w:val="00C52679"/>
    <w:rsid w:val="00C526E2"/>
    <w:rsid w:val="00C527E9"/>
    <w:rsid w:val="00C5286C"/>
    <w:rsid w:val="00C528CA"/>
    <w:rsid w:val="00C52A20"/>
    <w:rsid w:val="00C52FCE"/>
    <w:rsid w:val="00C5307B"/>
    <w:rsid w:val="00C531CF"/>
    <w:rsid w:val="00C53212"/>
    <w:rsid w:val="00C535B2"/>
    <w:rsid w:val="00C53822"/>
    <w:rsid w:val="00C53836"/>
    <w:rsid w:val="00C539A0"/>
    <w:rsid w:val="00C539FB"/>
    <w:rsid w:val="00C53AE9"/>
    <w:rsid w:val="00C53C32"/>
    <w:rsid w:val="00C53C5A"/>
    <w:rsid w:val="00C53C90"/>
    <w:rsid w:val="00C53CB8"/>
    <w:rsid w:val="00C53CEC"/>
    <w:rsid w:val="00C53CFB"/>
    <w:rsid w:val="00C53E5C"/>
    <w:rsid w:val="00C53E69"/>
    <w:rsid w:val="00C53F79"/>
    <w:rsid w:val="00C540F9"/>
    <w:rsid w:val="00C542AD"/>
    <w:rsid w:val="00C54302"/>
    <w:rsid w:val="00C54382"/>
    <w:rsid w:val="00C543B2"/>
    <w:rsid w:val="00C543FE"/>
    <w:rsid w:val="00C5444D"/>
    <w:rsid w:val="00C54589"/>
    <w:rsid w:val="00C54677"/>
    <w:rsid w:val="00C546B0"/>
    <w:rsid w:val="00C5486D"/>
    <w:rsid w:val="00C5499A"/>
    <w:rsid w:val="00C54A15"/>
    <w:rsid w:val="00C54A59"/>
    <w:rsid w:val="00C54D66"/>
    <w:rsid w:val="00C54E47"/>
    <w:rsid w:val="00C54EAF"/>
    <w:rsid w:val="00C54EBA"/>
    <w:rsid w:val="00C54F18"/>
    <w:rsid w:val="00C54FE4"/>
    <w:rsid w:val="00C54FE7"/>
    <w:rsid w:val="00C55044"/>
    <w:rsid w:val="00C550C4"/>
    <w:rsid w:val="00C55286"/>
    <w:rsid w:val="00C5529F"/>
    <w:rsid w:val="00C55324"/>
    <w:rsid w:val="00C55398"/>
    <w:rsid w:val="00C55461"/>
    <w:rsid w:val="00C554E2"/>
    <w:rsid w:val="00C55599"/>
    <w:rsid w:val="00C555AD"/>
    <w:rsid w:val="00C55651"/>
    <w:rsid w:val="00C55662"/>
    <w:rsid w:val="00C556BF"/>
    <w:rsid w:val="00C556D6"/>
    <w:rsid w:val="00C55924"/>
    <w:rsid w:val="00C55963"/>
    <w:rsid w:val="00C55B6D"/>
    <w:rsid w:val="00C55BF0"/>
    <w:rsid w:val="00C55C71"/>
    <w:rsid w:val="00C55D00"/>
    <w:rsid w:val="00C55D34"/>
    <w:rsid w:val="00C5605D"/>
    <w:rsid w:val="00C5608E"/>
    <w:rsid w:val="00C560C4"/>
    <w:rsid w:val="00C56123"/>
    <w:rsid w:val="00C56141"/>
    <w:rsid w:val="00C56151"/>
    <w:rsid w:val="00C56160"/>
    <w:rsid w:val="00C5619D"/>
    <w:rsid w:val="00C561B3"/>
    <w:rsid w:val="00C56265"/>
    <w:rsid w:val="00C5627B"/>
    <w:rsid w:val="00C562F4"/>
    <w:rsid w:val="00C563C3"/>
    <w:rsid w:val="00C564A6"/>
    <w:rsid w:val="00C56647"/>
    <w:rsid w:val="00C566A0"/>
    <w:rsid w:val="00C566B1"/>
    <w:rsid w:val="00C5672A"/>
    <w:rsid w:val="00C56761"/>
    <w:rsid w:val="00C56800"/>
    <w:rsid w:val="00C568D8"/>
    <w:rsid w:val="00C568FE"/>
    <w:rsid w:val="00C56993"/>
    <w:rsid w:val="00C569E2"/>
    <w:rsid w:val="00C56A25"/>
    <w:rsid w:val="00C56AB9"/>
    <w:rsid w:val="00C56ABB"/>
    <w:rsid w:val="00C56BD8"/>
    <w:rsid w:val="00C56C0E"/>
    <w:rsid w:val="00C56E47"/>
    <w:rsid w:val="00C56EAE"/>
    <w:rsid w:val="00C570E0"/>
    <w:rsid w:val="00C57190"/>
    <w:rsid w:val="00C57204"/>
    <w:rsid w:val="00C5727C"/>
    <w:rsid w:val="00C57394"/>
    <w:rsid w:val="00C573AE"/>
    <w:rsid w:val="00C573F3"/>
    <w:rsid w:val="00C57474"/>
    <w:rsid w:val="00C57509"/>
    <w:rsid w:val="00C57635"/>
    <w:rsid w:val="00C576A6"/>
    <w:rsid w:val="00C5774D"/>
    <w:rsid w:val="00C5777F"/>
    <w:rsid w:val="00C57846"/>
    <w:rsid w:val="00C57A51"/>
    <w:rsid w:val="00C57A61"/>
    <w:rsid w:val="00C57B3D"/>
    <w:rsid w:val="00C57B45"/>
    <w:rsid w:val="00C57E64"/>
    <w:rsid w:val="00C57ECC"/>
    <w:rsid w:val="00C6022D"/>
    <w:rsid w:val="00C602BA"/>
    <w:rsid w:val="00C602C7"/>
    <w:rsid w:val="00C60424"/>
    <w:rsid w:val="00C60465"/>
    <w:rsid w:val="00C60472"/>
    <w:rsid w:val="00C604F9"/>
    <w:rsid w:val="00C60507"/>
    <w:rsid w:val="00C6057A"/>
    <w:rsid w:val="00C6062C"/>
    <w:rsid w:val="00C60673"/>
    <w:rsid w:val="00C60884"/>
    <w:rsid w:val="00C60969"/>
    <w:rsid w:val="00C609A6"/>
    <w:rsid w:val="00C609BF"/>
    <w:rsid w:val="00C609C7"/>
    <w:rsid w:val="00C60A0C"/>
    <w:rsid w:val="00C60AE7"/>
    <w:rsid w:val="00C60C22"/>
    <w:rsid w:val="00C60C84"/>
    <w:rsid w:val="00C61143"/>
    <w:rsid w:val="00C6115E"/>
    <w:rsid w:val="00C61346"/>
    <w:rsid w:val="00C614BC"/>
    <w:rsid w:val="00C614EB"/>
    <w:rsid w:val="00C61584"/>
    <w:rsid w:val="00C61618"/>
    <w:rsid w:val="00C61697"/>
    <w:rsid w:val="00C61699"/>
    <w:rsid w:val="00C616B9"/>
    <w:rsid w:val="00C61743"/>
    <w:rsid w:val="00C61750"/>
    <w:rsid w:val="00C61762"/>
    <w:rsid w:val="00C617AF"/>
    <w:rsid w:val="00C61858"/>
    <w:rsid w:val="00C618E9"/>
    <w:rsid w:val="00C619AA"/>
    <w:rsid w:val="00C61C51"/>
    <w:rsid w:val="00C61D4B"/>
    <w:rsid w:val="00C61D87"/>
    <w:rsid w:val="00C61E1D"/>
    <w:rsid w:val="00C61EE3"/>
    <w:rsid w:val="00C61F43"/>
    <w:rsid w:val="00C61F7E"/>
    <w:rsid w:val="00C62073"/>
    <w:rsid w:val="00C62103"/>
    <w:rsid w:val="00C622C2"/>
    <w:rsid w:val="00C62366"/>
    <w:rsid w:val="00C6244B"/>
    <w:rsid w:val="00C624E1"/>
    <w:rsid w:val="00C6251F"/>
    <w:rsid w:val="00C6257F"/>
    <w:rsid w:val="00C62677"/>
    <w:rsid w:val="00C62719"/>
    <w:rsid w:val="00C62772"/>
    <w:rsid w:val="00C629AE"/>
    <w:rsid w:val="00C62A41"/>
    <w:rsid w:val="00C62A6F"/>
    <w:rsid w:val="00C62A79"/>
    <w:rsid w:val="00C62B73"/>
    <w:rsid w:val="00C62BDE"/>
    <w:rsid w:val="00C62C19"/>
    <w:rsid w:val="00C62C8D"/>
    <w:rsid w:val="00C62CEF"/>
    <w:rsid w:val="00C62D88"/>
    <w:rsid w:val="00C62F0B"/>
    <w:rsid w:val="00C62F45"/>
    <w:rsid w:val="00C62F7D"/>
    <w:rsid w:val="00C63149"/>
    <w:rsid w:val="00C63195"/>
    <w:rsid w:val="00C631A4"/>
    <w:rsid w:val="00C632F7"/>
    <w:rsid w:val="00C63318"/>
    <w:rsid w:val="00C63361"/>
    <w:rsid w:val="00C63372"/>
    <w:rsid w:val="00C633E4"/>
    <w:rsid w:val="00C63433"/>
    <w:rsid w:val="00C63527"/>
    <w:rsid w:val="00C635F4"/>
    <w:rsid w:val="00C636CE"/>
    <w:rsid w:val="00C63881"/>
    <w:rsid w:val="00C638DE"/>
    <w:rsid w:val="00C63BDF"/>
    <w:rsid w:val="00C63C97"/>
    <w:rsid w:val="00C63D62"/>
    <w:rsid w:val="00C63DED"/>
    <w:rsid w:val="00C63EFD"/>
    <w:rsid w:val="00C63F52"/>
    <w:rsid w:val="00C6402A"/>
    <w:rsid w:val="00C6405F"/>
    <w:rsid w:val="00C64098"/>
    <w:rsid w:val="00C640B9"/>
    <w:rsid w:val="00C64125"/>
    <w:rsid w:val="00C641E9"/>
    <w:rsid w:val="00C64255"/>
    <w:rsid w:val="00C64362"/>
    <w:rsid w:val="00C6447B"/>
    <w:rsid w:val="00C6448C"/>
    <w:rsid w:val="00C644C5"/>
    <w:rsid w:val="00C64574"/>
    <w:rsid w:val="00C645FD"/>
    <w:rsid w:val="00C64603"/>
    <w:rsid w:val="00C647E3"/>
    <w:rsid w:val="00C64964"/>
    <w:rsid w:val="00C649B5"/>
    <w:rsid w:val="00C64A0F"/>
    <w:rsid w:val="00C64B2B"/>
    <w:rsid w:val="00C64B44"/>
    <w:rsid w:val="00C64C51"/>
    <w:rsid w:val="00C64CA6"/>
    <w:rsid w:val="00C64CFE"/>
    <w:rsid w:val="00C64D9E"/>
    <w:rsid w:val="00C64DE0"/>
    <w:rsid w:val="00C64ED9"/>
    <w:rsid w:val="00C64F0E"/>
    <w:rsid w:val="00C65034"/>
    <w:rsid w:val="00C6504A"/>
    <w:rsid w:val="00C6514E"/>
    <w:rsid w:val="00C6517E"/>
    <w:rsid w:val="00C65323"/>
    <w:rsid w:val="00C6558E"/>
    <w:rsid w:val="00C655D7"/>
    <w:rsid w:val="00C656E6"/>
    <w:rsid w:val="00C6572F"/>
    <w:rsid w:val="00C65920"/>
    <w:rsid w:val="00C659E6"/>
    <w:rsid w:val="00C65A09"/>
    <w:rsid w:val="00C65A2C"/>
    <w:rsid w:val="00C65A6C"/>
    <w:rsid w:val="00C65A79"/>
    <w:rsid w:val="00C65AC5"/>
    <w:rsid w:val="00C65B51"/>
    <w:rsid w:val="00C65B99"/>
    <w:rsid w:val="00C65BC5"/>
    <w:rsid w:val="00C65C3F"/>
    <w:rsid w:val="00C660A4"/>
    <w:rsid w:val="00C660E6"/>
    <w:rsid w:val="00C660FC"/>
    <w:rsid w:val="00C66101"/>
    <w:rsid w:val="00C66161"/>
    <w:rsid w:val="00C6629A"/>
    <w:rsid w:val="00C66319"/>
    <w:rsid w:val="00C6645E"/>
    <w:rsid w:val="00C66488"/>
    <w:rsid w:val="00C664D4"/>
    <w:rsid w:val="00C664E3"/>
    <w:rsid w:val="00C664F1"/>
    <w:rsid w:val="00C66539"/>
    <w:rsid w:val="00C66562"/>
    <w:rsid w:val="00C66584"/>
    <w:rsid w:val="00C665E1"/>
    <w:rsid w:val="00C66617"/>
    <w:rsid w:val="00C66682"/>
    <w:rsid w:val="00C667AA"/>
    <w:rsid w:val="00C66835"/>
    <w:rsid w:val="00C6688A"/>
    <w:rsid w:val="00C66990"/>
    <w:rsid w:val="00C66C5C"/>
    <w:rsid w:val="00C66D7C"/>
    <w:rsid w:val="00C66DEB"/>
    <w:rsid w:val="00C66E29"/>
    <w:rsid w:val="00C66FBB"/>
    <w:rsid w:val="00C66FF6"/>
    <w:rsid w:val="00C67054"/>
    <w:rsid w:val="00C67140"/>
    <w:rsid w:val="00C6719E"/>
    <w:rsid w:val="00C67245"/>
    <w:rsid w:val="00C673E9"/>
    <w:rsid w:val="00C67488"/>
    <w:rsid w:val="00C67518"/>
    <w:rsid w:val="00C6755B"/>
    <w:rsid w:val="00C6755D"/>
    <w:rsid w:val="00C676AF"/>
    <w:rsid w:val="00C6773F"/>
    <w:rsid w:val="00C677E9"/>
    <w:rsid w:val="00C677EB"/>
    <w:rsid w:val="00C677F4"/>
    <w:rsid w:val="00C6781C"/>
    <w:rsid w:val="00C678C0"/>
    <w:rsid w:val="00C679A3"/>
    <w:rsid w:val="00C67A31"/>
    <w:rsid w:val="00C67A56"/>
    <w:rsid w:val="00C67BC9"/>
    <w:rsid w:val="00C67C02"/>
    <w:rsid w:val="00C67C68"/>
    <w:rsid w:val="00C67C9C"/>
    <w:rsid w:val="00C67CDF"/>
    <w:rsid w:val="00C67CE7"/>
    <w:rsid w:val="00C67E02"/>
    <w:rsid w:val="00C67E4C"/>
    <w:rsid w:val="00C67E78"/>
    <w:rsid w:val="00C67F1B"/>
    <w:rsid w:val="00C7005D"/>
    <w:rsid w:val="00C700C1"/>
    <w:rsid w:val="00C702D2"/>
    <w:rsid w:val="00C70324"/>
    <w:rsid w:val="00C703DB"/>
    <w:rsid w:val="00C705E4"/>
    <w:rsid w:val="00C7064F"/>
    <w:rsid w:val="00C7070D"/>
    <w:rsid w:val="00C70818"/>
    <w:rsid w:val="00C708B5"/>
    <w:rsid w:val="00C7093F"/>
    <w:rsid w:val="00C70968"/>
    <w:rsid w:val="00C70971"/>
    <w:rsid w:val="00C70989"/>
    <w:rsid w:val="00C70A1C"/>
    <w:rsid w:val="00C70AE0"/>
    <w:rsid w:val="00C70BED"/>
    <w:rsid w:val="00C70C2B"/>
    <w:rsid w:val="00C70CFE"/>
    <w:rsid w:val="00C70F06"/>
    <w:rsid w:val="00C70FAE"/>
    <w:rsid w:val="00C71097"/>
    <w:rsid w:val="00C711B2"/>
    <w:rsid w:val="00C712A1"/>
    <w:rsid w:val="00C71320"/>
    <w:rsid w:val="00C71347"/>
    <w:rsid w:val="00C7146E"/>
    <w:rsid w:val="00C71531"/>
    <w:rsid w:val="00C71540"/>
    <w:rsid w:val="00C715DB"/>
    <w:rsid w:val="00C715F2"/>
    <w:rsid w:val="00C716E2"/>
    <w:rsid w:val="00C71941"/>
    <w:rsid w:val="00C71948"/>
    <w:rsid w:val="00C71B70"/>
    <w:rsid w:val="00C71E48"/>
    <w:rsid w:val="00C71EB3"/>
    <w:rsid w:val="00C71F3E"/>
    <w:rsid w:val="00C71FA5"/>
    <w:rsid w:val="00C72378"/>
    <w:rsid w:val="00C723B2"/>
    <w:rsid w:val="00C723B9"/>
    <w:rsid w:val="00C7244C"/>
    <w:rsid w:val="00C724C0"/>
    <w:rsid w:val="00C72542"/>
    <w:rsid w:val="00C725CF"/>
    <w:rsid w:val="00C7272E"/>
    <w:rsid w:val="00C7295A"/>
    <w:rsid w:val="00C72977"/>
    <w:rsid w:val="00C72999"/>
    <w:rsid w:val="00C729DB"/>
    <w:rsid w:val="00C72A33"/>
    <w:rsid w:val="00C72A9F"/>
    <w:rsid w:val="00C72B70"/>
    <w:rsid w:val="00C72C7A"/>
    <w:rsid w:val="00C72CAB"/>
    <w:rsid w:val="00C72D20"/>
    <w:rsid w:val="00C72DEF"/>
    <w:rsid w:val="00C72E15"/>
    <w:rsid w:val="00C72EB2"/>
    <w:rsid w:val="00C72F56"/>
    <w:rsid w:val="00C72FDD"/>
    <w:rsid w:val="00C73024"/>
    <w:rsid w:val="00C731A0"/>
    <w:rsid w:val="00C731B9"/>
    <w:rsid w:val="00C731E6"/>
    <w:rsid w:val="00C732A9"/>
    <w:rsid w:val="00C7333D"/>
    <w:rsid w:val="00C73381"/>
    <w:rsid w:val="00C7343A"/>
    <w:rsid w:val="00C734D8"/>
    <w:rsid w:val="00C7368B"/>
    <w:rsid w:val="00C7379C"/>
    <w:rsid w:val="00C737D8"/>
    <w:rsid w:val="00C73823"/>
    <w:rsid w:val="00C738FE"/>
    <w:rsid w:val="00C73913"/>
    <w:rsid w:val="00C73A6A"/>
    <w:rsid w:val="00C73A74"/>
    <w:rsid w:val="00C73BB6"/>
    <w:rsid w:val="00C73C13"/>
    <w:rsid w:val="00C73CA2"/>
    <w:rsid w:val="00C73D59"/>
    <w:rsid w:val="00C73D8A"/>
    <w:rsid w:val="00C73DAB"/>
    <w:rsid w:val="00C73EAA"/>
    <w:rsid w:val="00C73FE5"/>
    <w:rsid w:val="00C7411E"/>
    <w:rsid w:val="00C741D7"/>
    <w:rsid w:val="00C741FB"/>
    <w:rsid w:val="00C74260"/>
    <w:rsid w:val="00C7434A"/>
    <w:rsid w:val="00C74395"/>
    <w:rsid w:val="00C7442C"/>
    <w:rsid w:val="00C7443F"/>
    <w:rsid w:val="00C7448B"/>
    <w:rsid w:val="00C74574"/>
    <w:rsid w:val="00C7461E"/>
    <w:rsid w:val="00C7465B"/>
    <w:rsid w:val="00C74672"/>
    <w:rsid w:val="00C7470A"/>
    <w:rsid w:val="00C74738"/>
    <w:rsid w:val="00C7494F"/>
    <w:rsid w:val="00C74969"/>
    <w:rsid w:val="00C74BEE"/>
    <w:rsid w:val="00C74C9E"/>
    <w:rsid w:val="00C74CDA"/>
    <w:rsid w:val="00C74DB3"/>
    <w:rsid w:val="00C74E7F"/>
    <w:rsid w:val="00C74EC0"/>
    <w:rsid w:val="00C74EC2"/>
    <w:rsid w:val="00C74F72"/>
    <w:rsid w:val="00C75022"/>
    <w:rsid w:val="00C75228"/>
    <w:rsid w:val="00C752AB"/>
    <w:rsid w:val="00C752B3"/>
    <w:rsid w:val="00C752DC"/>
    <w:rsid w:val="00C7536F"/>
    <w:rsid w:val="00C753E8"/>
    <w:rsid w:val="00C75554"/>
    <w:rsid w:val="00C755B1"/>
    <w:rsid w:val="00C755CE"/>
    <w:rsid w:val="00C7561A"/>
    <w:rsid w:val="00C756A6"/>
    <w:rsid w:val="00C7570A"/>
    <w:rsid w:val="00C75726"/>
    <w:rsid w:val="00C75A54"/>
    <w:rsid w:val="00C75BBE"/>
    <w:rsid w:val="00C75C13"/>
    <w:rsid w:val="00C75C59"/>
    <w:rsid w:val="00C75CA6"/>
    <w:rsid w:val="00C75CE3"/>
    <w:rsid w:val="00C75D09"/>
    <w:rsid w:val="00C75D9E"/>
    <w:rsid w:val="00C75DD1"/>
    <w:rsid w:val="00C75FC4"/>
    <w:rsid w:val="00C76138"/>
    <w:rsid w:val="00C76151"/>
    <w:rsid w:val="00C761E3"/>
    <w:rsid w:val="00C7635D"/>
    <w:rsid w:val="00C76395"/>
    <w:rsid w:val="00C765B9"/>
    <w:rsid w:val="00C765EB"/>
    <w:rsid w:val="00C766DE"/>
    <w:rsid w:val="00C76738"/>
    <w:rsid w:val="00C76759"/>
    <w:rsid w:val="00C767D1"/>
    <w:rsid w:val="00C769A6"/>
    <w:rsid w:val="00C76AF9"/>
    <w:rsid w:val="00C76B0C"/>
    <w:rsid w:val="00C76B2C"/>
    <w:rsid w:val="00C76D72"/>
    <w:rsid w:val="00C76DC2"/>
    <w:rsid w:val="00C76E72"/>
    <w:rsid w:val="00C76F04"/>
    <w:rsid w:val="00C76FBB"/>
    <w:rsid w:val="00C77111"/>
    <w:rsid w:val="00C7715B"/>
    <w:rsid w:val="00C77166"/>
    <w:rsid w:val="00C7716F"/>
    <w:rsid w:val="00C772A3"/>
    <w:rsid w:val="00C772FB"/>
    <w:rsid w:val="00C77341"/>
    <w:rsid w:val="00C7735D"/>
    <w:rsid w:val="00C773B0"/>
    <w:rsid w:val="00C77461"/>
    <w:rsid w:val="00C77545"/>
    <w:rsid w:val="00C775E5"/>
    <w:rsid w:val="00C7766C"/>
    <w:rsid w:val="00C7766F"/>
    <w:rsid w:val="00C77688"/>
    <w:rsid w:val="00C776C7"/>
    <w:rsid w:val="00C77797"/>
    <w:rsid w:val="00C778FB"/>
    <w:rsid w:val="00C7797E"/>
    <w:rsid w:val="00C779EC"/>
    <w:rsid w:val="00C77A10"/>
    <w:rsid w:val="00C77A14"/>
    <w:rsid w:val="00C77B2D"/>
    <w:rsid w:val="00C77B46"/>
    <w:rsid w:val="00C77B48"/>
    <w:rsid w:val="00C77B74"/>
    <w:rsid w:val="00C77B7B"/>
    <w:rsid w:val="00C77BF2"/>
    <w:rsid w:val="00C77C86"/>
    <w:rsid w:val="00C77C9A"/>
    <w:rsid w:val="00C77DA4"/>
    <w:rsid w:val="00C77DC1"/>
    <w:rsid w:val="00C77DE6"/>
    <w:rsid w:val="00C77E2E"/>
    <w:rsid w:val="00C77E5E"/>
    <w:rsid w:val="00C77F55"/>
    <w:rsid w:val="00C77FEF"/>
    <w:rsid w:val="00C8001F"/>
    <w:rsid w:val="00C801B7"/>
    <w:rsid w:val="00C801E5"/>
    <w:rsid w:val="00C8021F"/>
    <w:rsid w:val="00C80306"/>
    <w:rsid w:val="00C8030D"/>
    <w:rsid w:val="00C80398"/>
    <w:rsid w:val="00C8039D"/>
    <w:rsid w:val="00C804A6"/>
    <w:rsid w:val="00C80534"/>
    <w:rsid w:val="00C805E1"/>
    <w:rsid w:val="00C8068B"/>
    <w:rsid w:val="00C806E1"/>
    <w:rsid w:val="00C807D6"/>
    <w:rsid w:val="00C80815"/>
    <w:rsid w:val="00C8091E"/>
    <w:rsid w:val="00C8093C"/>
    <w:rsid w:val="00C8095D"/>
    <w:rsid w:val="00C80994"/>
    <w:rsid w:val="00C809E9"/>
    <w:rsid w:val="00C809F7"/>
    <w:rsid w:val="00C80B5E"/>
    <w:rsid w:val="00C80C1F"/>
    <w:rsid w:val="00C80EEB"/>
    <w:rsid w:val="00C81004"/>
    <w:rsid w:val="00C8112B"/>
    <w:rsid w:val="00C812CD"/>
    <w:rsid w:val="00C81347"/>
    <w:rsid w:val="00C8134F"/>
    <w:rsid w:val="00C813F7"/>
    <w:rsid w:val="00C8147D"/>
    <w:rsid w:val="00C814C2"/>
    <w:rsid w:val="00C8157C"/>
    <w:rsid w:val="00C816D8"/>
    <w:rsid w:val="00C818E0"/>
    <w:rsid w:val="00C81A01"/>
    <w:rsid w:val="00C81A8C"/>
    <w:rsid w:val="00C81C4D"/>
    <w:rsid w:val="00C81CE5"/>
    <w:rsid w:val="00C81D10"/>
    <w:rsid w:val="00C81DCE"/>
    <w:rsid w:val="00C81E25"/>
    <w:rsid w:val="00C82026"/>
    <w:rsid w:val="00C82038"/>
    <w:rsid w:val="00C82109"/>
    <w:rsid w:val="00C82161"/>
    <w:rsid w:val="00C821BC"/>
    <w:rsid w:val="00C821D4"/>
    <w:rsid w:val="00C82256"/>
    <w:rsid w:val="00C82274"/>
    <w:rsid w:val="00C8227C"/>
    <w:rsid w:val="00C824B4"/>
    <w:rsid w:val="00C8253B"/>
    <w:rsid w:val="00C82651"/>
    <w:rsid w:val="00C826F9"/>
    <w:rsid w:val="00C8275A"/>
    <w:rsid w:val="00C8286C"/>
    <w:rsid w:val="00C8293C"/>
    <w:rsid w:val="00C82947"/>
    <w:rsid w:val="00C8296C"/>
    <w:rsid w:val="00C82AB3"/>
    <w:rsid w:val="00C82B15"/>
    <w:rsid w:val="00C82C00"/>
    <w:rsid w:val="00C82D56"/>
    <w:rsid w:val="00C82EE1"/>
    <w:rsid w:val="00C82F31"/>
    <w:rsid w:val="00C82F3E"/>
    <w:rsid w:val="00C830CD"/>
    <w:rsid w:val="00C83369"/>
    <w:rsid w:val="00C83648"/>
    <w:rsid w:val="00C8365E"/>
    <w:rsid w:val="00C83692"/>
    <w:rsid w:val="00C837EE"/>
    <w:rsid w:val="00C83921"/>
    <w:rsid w:val="00C83ABA"/>
    <w:rsid w:val="00C83B1B"/>
    <w:rsid w:val="00C83BAF"/>
    <w:rsid w:val="00C83C54"/>
    <w:rsid w:val="00C83D51"/>
    <w:rsid w:val="00C83DA6"/>
    <w:rsid w:val="00C83E35"/>
    <w:rsid w:val="00C84252"/>
    <w:rsid w:val="00C84254"/>
    <w:rsid w:val="00C84265"/>
    <w:rsid w:val="00C8429E"/>
    <w:rsid w:val="00C842C4"/>
    <w:rsid w:val="00C84325"/>
    <w:rsid w:val="00C843A4"/>
    <w:rsid w:val="00C843C6"/>
    <w:rsid w:val="00C84463"/>
    <w:rsid w:val="00C844A1"/>
    <w:rsid w:val="00C845C5"/>
    <w:rsid w:val="00C8479F"/>
    <w:rsid w:val="00C847E8"/>
    <w:rsid w:val="00C84A77"/>
    <w:rsid w:val="00C84B3A"/>
    <w:rsid w:val="00C84BEE"/>
    <w:rsid w:val="00C84C7F"/>
    <w:rsid w:val="00C84D19"/>
    <w:rsid w:val="00C84D6A"/>
    <w:rsid w:val="00C84D8C"/>
    <w:rsid w:val="00C84D8F"/>
    <w:rsid w:val="00C850B0"/>
    <w:rsid w:val="00C8514E"/>
    <w:rsid w:val="00C85288"/>
    <w:rsid w:val="00C852A4"/>
    <w:rsid w:val="00C852B3"/>
    <w:rsid w:val="00C8538E"/>
    <w:rsid w:val="00C853C0"/>
    <w:rsid w:val="00C854C1"/>
    <w:rsid w:val="00C854EA"/>
    <w:rsid w:val="00C85603"/>
    <w:rsid w:val="00C8565E"/>
    <w:rsid w:val="00C856BC"/>
    <w:rsid w:val="00C85753"/>
    <w:rsid w:val="00C85871"/>
    <w:rsid w:val="00C85878"/>
    <w:rsid w:val="00C85937"/>
    <w:rsid w:val="00C8595B"/>
    <w:rsid w:val="00C85AAC"/>
    <w:rsid w:val="00C85D02"/>
    <w:rsid w:val="00C85D0A"/>
    <w:rsid w:val="00C85D19"/>
    <w:rsid w:val="00C85D77"/>
    <w:rsid w:val="00C85DF9"/>
    <w:rsid w:val="00C85F0E"/>
    <w:rsid w:val="00C86064"/>
    <w:rsid w:val="00C860B8"/>
    <w:rsid w:val="00C86189"/>
    <w:rsid w:val="00C86193"/>
    <w:rsid w:val="00C861B2"/>
    <w:rsid w:val="00C86230"/>
    <w:rsid w:val="00C86278"/>
    <w:rsid w:val="00C86341"/>
    <w:rsid w:val="00C863EB"/>
    <w:rsid w:val="00C86419"/>
    <w:rsid w:val="00C86450"/>
    <w:rsid w:val="00C864B9"/>
    <w:rsid w:val="00C865D6"/>
    <w:rsid w:val="00C865E6"/>
    <w:rsid w:val="00C8664E"/>
    <w:rsid w:val="00C866ED"/>
    <w:rsid w:val="00C866FA"/>
    <w:rsid w:val="00C8676F"/>
    <w:rsid w:val="00C86922"/>
    <w:rsid w:val="00C86AB4"/>
    <w:rsid w:val="00C86BD6"/>
    <w:rsid w:val="00C86D0B"/>
    <w:rsid w:val="00C86DAA"/>
    <w:rsid w:val="00C86E81"/>
    <w:rsid w:val="00C86E89"/>
    <w:rsid w:val="00C86EE6"/>
    <w:rsid w:val="00C86F7B"/>
    <w:rsid w:val="00C8704F"/>
    <w:rsid w:val="00C87095"/>
    <w:rsid w:val="00C870B7"/>
    <w:rsid w:val="00C871F8"/>
    <w:rsid w:val="00C87296"/>
    <w:rsid w:val="00C872C7"/>
    <w:rsid w:val="00C87487"/>
    <w:rsid w:val="00C874C8"/>
    <w:rsid w:val="00C875D2"/>
    <w:rsid w:val="00C87690"/>
    <w:rsid w:val="00C878B7"/>
    <w:rsid w:val="00C879C0"/>
    <w:rsid w:val="00C87A36"/>
    <w:rsid w:val="00C87C87"/>
    <w:rsid w:val="00C87E7F"/>
    <w:rsid w:val="00C87F30"/>
    <w:rsid w:val="00C9002F"/>
    <w:rsid w:val="00C90072"/>
    <w:rsid w:val="00C90103"/>
    <w:rsid w:val="00C903B2"/>
    <w:rsid w:val="00C903D6"/>
    <w:rsid w:val="00C903F5"/>
    <w:rsid w:val="00C904CB"/>
    <w:rsid w:val="00C904E5"/>
    <w:rsid w:val="00C904FA"/>
    <w:rsid w:val="00C90618"/>
    <w:rsid w:val="00C9066E"/>
    <w:rsid w:val="00C9069A"/>
    <w:rsid w:val="00C90832"/>
    <w:rsid w:val="00C90981"/>
    <w:rsid w:val="00C90A3A"/>
    <w:rsid w:val="00C90A6F"/>
    <w:rsid w:val="00C90A7B"/>
    <w:rsid w:val="00C90AC8"/>
    <w:rsid w:val="00C90BD9"/>
    <w:rsid w:val="00C90C58"/>
    <w:rsid w:val="00C90C7F"/>
    <w:rsid w:val="00C90D4C"/>
    <w:rsid w:val="00C90D58"/>
    <w:rsid w:val="00C90D81"/>
    <w:rsid w:val="00C90DAF"/>
    <w:rsid w:val="00C90E24"/>
    <w:rsid w:val="00C910C1"/>
    <w:rsid w:val="00C910CA"/>
    <w:rsid w:val="00C9127C"/>
    <w:rsid w:val="00C912D3"/>
    <w:rsid w:val="00C9135D"/>
    <w:rsid w:val="00C9145D"/>
    <w:rsid w:val="00C91464"/>
    <w:rsid w:val="00C914D0"/>
    <w:rsid w:val="00C914D5"/>
    <w:rsid w:val="00C91596"/>
    <w:rsid w:val="00C9164D"/>
    <w:rsid w:val="00C916A6"/>
    <w:rsid w:val="00C917B7"/>
    <w:rsid w:val="00C917C0"/>
    <w:rsid w:val="00C91866"/>
    <w:rsid w:val="00C918DB"/>
    <w:rsid w:val="00C91A15"/>
    <w:rsid w:val="00C91A8B"/>
    <w:rsid w:val="00C91B89"/>
    <w:rsid w:val="00C91CF6"/>
    <w:rsid w:val="00C91EAD"/>
    <w:rsid w:val="00C91F00"/>
    <w:rsid w:val="00C91F6C"/>
    <w:rsid w:val="00C920DA"/>
    <w:rsid w:val="00C921E0"/>
    <w:rsid w:val="00C92244"/>
    <w:rsid w:val="00C924B2"/>
    <w:rsid w:val="00C925E3"/>
    <w:rsid w:val="00C9276A"/>
    <w:rsid w:val="00C92783"/>
    <w:rsid w:val="00C92787"/>
    <w:rsid w:val="00C9282D"/>
    <w:rsid w:val="00C928B1"/>
    <w:rsid w:val="00C928D8"/>
    <w:rsid w:val="00C92909"/>
    <w:rsid w:val="00C92A76"/>
    <w:rsid w:val="00C92A91"/>
    <w:rsid w:val="00C92B01"/>
    <w:rsid w:val="00C92B7A"/>
    <w:rsid w:val="00C92C3D"/>
    <w:rsid w:val="00C92CF5"/>
    <w:rsid w:val="00C92D5F"/>
    <w:rsid w:val="00C92EDE"/>
    <w:rsid w:val="00C92F42"/>
    <w:rsid w:val="00C92FAB"/>
    <w:rsid w:val="00C92FE5"/>
    <w:rsid w:val="00C93011"/>
    <w:rsid w:val="00C93143"/>
    <w:rsid w:val="00C9334A"/>
    <w:rsid w:val="00C9344A"/>
    <w:rsid w:val="00C935D3"/>
    <w:rsid w:val="00C93653"/>
    <w:rsid w:val="00C936D4"/>
    <w:rsid w:val="00C93AAF"/>
    <w:rsid w:val="00C93C16"/>
    <w:rsid w:val="00C93C4E"/>
    <w:rsid w:val="00C93C60"/>
    <w:rsid w:val="00C93D41"/>
    <w:rsid w:val="00C93D42"/>
    <w:rsid w:val="00C93D94"/>
    <w:rsid w:val="00C93FB4"/>
    <w:rsid w:val="00C94124"/>
    <w:rsid w:val="00C94158"/>
    <w:rsid w:val="00C94160"/>
    <w:rsid w:val="00C941B1"/>
    <w:rsid w:val="00C9422F"/>
    <w:rsid w:val="00C942A3"/>
    <w:rsid w:val="00C942B0"/>
    <w:rsid w:val="00C942F7"/>
    <w:rsid w:val="00C9437B"/>
    <w:rsid w:val="00C94504"/>
    <w:rsid w:val="00C94798"/>
    <w:rsid w:val="00C9481B"/>
    <w:rsid w:val="00C9483A"/>
    <w:rsid w:val="00C94A40"/>
    <w:rsid w:val="00C94C6D"/>
    <w:rsid w:val="00C94E39"/>
    <w:rsid w:val="00C94E6F"/>
    <w:rsid w:val="00C951EB"/>
    <w:rsid w:val="00C952AE"/>
    <w:rsid w:val="00C952B4"/>
    <w:rsid w:val="00C953ED"/>
    <w:rsid w:val="00C9554D"/>
    <w:rsid w:val="00C956DC"/>
    <w:rsid w:val="00C957AF"/>
    <w:rsid w:val="00C957CB"/>
    <w:rsid w:val="00C95827"/>
    <w:rsid w:val="00C95838"/>
    <w:rsid w:val="00C95840"/>
    <w:rsid w:val="00C958F8"/>
    <w:rsid w:val="00C958FF"/>
    <w:rsid w:val="00C9591A"/>
    <w:rsid w:val="00C9591E"/>
    <w:rsid w:val="00C959C8"/>
    <w:rsid w:val="00C95A07"/>
    <w:rsid w:val="00C95AE5"/>
    <w:rsid w:val="00C95D9D"/>
    <w:rsid w:val="00C95DBC"/>
    <w:rsid w:val="00C95F89"/>
    <w:rsid w:val="00C960B9"/>
    <w:rsid w:val="00C9612E"/>
    <w:rsid w:val="00C96170"/>
    <w:rsid w:val="00C9620A"/>
    <w:rsid w:val="00C963C6"/>
    <w:rsid w:val="00C965CC"/>
    <w:rsid w:val="00C96618"/>
    <w:rsid w:val="00C9663D"/>
    <w:rsid w:val="00C96663"/>
    <w:rsid w:val="00C967DA"/>
    <w:rsid w:val="00C96995"/>
    <w:rsid w:val="00C969B8"/>
    <w:rsid w:val="00C969E8"/>
    <w:rsid w:val="00C96BDC"/>
    <w:rsid w:val="00C96CA7"/>
    <w:rsid w:val="00C96E6A"/>
    <w:rsid w:val="00C96FDC"/>
    <w:rsid w:val="00C970C5"/>
    <w:rsid w:val="00C971A0"/>
    <w:rsid w:val="00C971B5"/>
    <w:rsid w:val="00C971ED"/>
    <w:rsid w:val="00C9727C"/>
    <w:rsid w:val="00C972F6"/>
    <w:rsid w:val="00C9738D"/>
    <w:rsid w:val="00C973D5"/>
    <w:rsid w:val="00C97483"/>
    <w:rsid w:val="00C97676"/>
    <w:rsid w:val="00C977D9"/>
    <w:rsid w:val="00C978AC"/>
    <w:rsid w:val="00C97916"/>
    <w:rsid w:val="00C9792C"/>
    <w:rsid w:val="00C97996"/>
    <w:rsid w:val="00C979C2"/>
    <w:rsid w:val="00C97A92"/>
    <w:rsid w:val="00C97B72"/>
    <w:rsid w:val="00C97D06"/>
    <w:rsid w:val="00C97D37"/>
    <w:rsid w:val="00C97D53"/>
    <w:rsid w:val="00C97EAC"/>
    <w:rsid w:val="00C97F2F"/>
    <w:rsid w:val="00C97F39"/>
    <w:rsid w:val="00CA0044"/>
    <w:rsid w:val="00CA00B8"/>
    <w:rsid w:val="00CA0210"/>
    <w:rsid w:val="00CA0276"/>
    <w:rsid w:val="00CA02AE"/>
    <w:rsid w:val="00CA0564"/>
    <w:rsid w:val="00CA06EF"/>
    <w:rsid w:val="00CA0950"/>
    <w:rsid w:val="00CA09E1"/>
    <w:rsid w:val="00CA0C2D"/>
    <w:rsid w:val="00CA0D70"/>
    <w:rsid w:val="00CA114F"/>
    <w:rsid w:val="00CA124E"/>
    <w:rsid w:val="00CA1258"/>
    <w:rsid w:val="00CA1367"/>
    <w:rsid w:val="00CA14CF"/>
    <w:rsid w:val="00CA15BB"/>
    <w:rsid w:val="00CA16A6"/>
    <w:rsid w:val="00CA16C0"/>
    <w:rsid w:val="00CA16F7"/>
    <w:rsid w:val="00CA17A8"/>
    <w:rsid w:val="00CA184D"/>
    <w:rsid w:val="00CA1936"/>
    <w:rsid w:val="00CA193A"/>
    <w:rsid w:val="00CA1978"/>
    <w:rsid w:val="00CA1ADB"/>
    <w:rsid w:val="00CA1B25"/>
    <w:rsid w:val="00CA1B8E"/>
    <w:rsid w:val="00CA1C1F"/>
    <w:rsid w:val="00CA1D36"/>
    <w:rsid w:val="00CA1D8F"/>
    <w:rsid w:val="00CA1DBF"/>
    <w:rsid w:val="00CA1E19"/>
    <w:rsid w:val="00CA1E20"/>
    <w:rsid w:val="00CA1EE1"/>
    <w:rsid w:val="00CA1F00"/>
    <w:rsid w:val="00CA1F33"/>
    <w:rsid w:val="00CA1FF3"/>
    <w:rsid w:val="00CA203B"/>
    <w:rsid w:val="00CA20D0"/>
    <w:rsid w:val="00CA2155"/>
    <w:rsid w:val="00CA222E"/>
    <w:rsid w:val="00CA22F2"/>
    <w:rsid w:val="00CA2399"/>
    <w:rsid w:val="00CA23B0"/>
    <w:rsid w:val="00CA247D"/>
    <w:rsid w:val="00CA26E0"/>
    <w:rsid w:val="00CA2BD1"/>
    <w:rsid w:val="00CA2C37"/>
    <w:rsid w:val="00CA2CD7"/>
    <w:rsid w:val="00CA2F92"/>
    <w:rsid w:val="00CA2FA5"/>
    <w:rsid w:val="00CA2FB7"/>
    <w:rsid w:val="00CA30B7"/>
    <w:rsid w:val="00CA3113"/>
    <w:rsid w:val="00CA3160"/>
    <w:rsid w:val="00CA3194"/>
    <w:rsid w:val="00CA31D3"/>
    <w:rsid w:val="00CA33CC"/>
    <w:rsid w:val="00CA33E6"/>
    <w:rsid w:val="00CA341D"/>
    <w:rsid w:val="00CA3502"/>
    <w:rsid w:val="00CA35CB"/>
    <w:rsid w:val="00CA379C"/>
    <w:rsid w:val="00CA37C0"/>
    <w:rsid w:val="00CA3A63"/>
    <w:rsid w:val="00CA3B3D"/>
    <w:rsid w:val="00CA3CC3"/>
    <w:rsid w:val="00CA3DA2"/>
    <w:rsid w:val="00CA3F46"/>
    <w:rsid w:val="00CA4106"/>
    <w:rsid w:val="00CA4166"/>
    <w:rsid w:val="00CA41A0"/>
    <w:rsid w:val="00CA4353"/>
    <w:rsid w:val="00CA4365"/>
    <w:rsid w:val="00CA4413"/>
    <w:rsid w:val="00CA4430"/>
    <w:rsid w:val="00CA449C"/>
    <w:rsid w:val="00CA474F"/>
    <w:rsid w:val="00CA48E7"/>
    <w:rsid w:val="00CA4909"/>
    <w:rsid w:val="00CA49A3"/>
    <w:rsid w:val="00CA49B7"/>
    <w:rsid w:val="00CA4A34"/>
    <w:rsid w:val="00CA4ABE"/>
    <w:rsid w:val="00CA4B61"/>
    <w:rsid w:val="00CA4BF6"/>
    <w:rsid w:val="00CA4DA0"/>
    <w:rsid w:val="00CA4E68"/>
    <w:rsid w:val="00CA4E6E"/>
    <w:rsid w:val="00CA4F11"/>
    <w:rsid w:val="00CA4F35"/>
    <w:rsid w:val="00CA4F61"/>
    <w:rsid w:val="00CA4F70"/>
    <w:rsid w:val="00CA506C"/>
    <w:rsid w:val="00CA53D2"/>
    <w:rsid w:val="00CA546A"/>
    <w:rsid w:val="00CA54E0"/>
    <w:rsid w:val="00CA574B"/>
    <w:rsid w:val="00CA5782"/>
    <w:rsid w:val="00CA5800"/>
    <w:rsid w:val="00CA5843"/>
    <w:rsid w:val="00CA593A"/>
    <w:rsid w:val="00CA596F"/>
    <w:rsid w:val="00CA59C4"/>
    <w:rsid w:val="00CA59CA"/>
    <w:rsid w:val="00CA5A09"/>
    <w:rsid w:val="00CA5A68"/>
    <w:rsid w:val="00CA5AF7"/>
    <w:rsid w:val="00CA5B4F"/>
    <w:rsid w:val="00CA5B60"/>
    <w:rsid w:val="00CA5B8C"/>
    <w:rsid w:val="00CA5CBC"/>
    <w:rsid w:val="00CA5D15"/>
    <w:rsid w:val="00CA5DCC"/>
    <w:rsid w:val="00CA5E7E"/>
    <w:rsid w:val="00CA5FA9"/>
    <w:rsid w:val="00CA604B"/>
    <w:rsid w:val="00CA61D9"/>
    <w:rsid w:val="00CA620F"/>
    <w:rsid w:val="00CA63D2"/>
    <w:rsid w:val="00CA6417"/>
    <w:rsid w:val="00CA6439"/>
    <w:rsid w:val="00CA65A6"/>
    <w:rsid w:val="00CA664F"/>
    <w:rsid w:val="00CA66EA"/>
    <w:rsid w:val="00CA6810"/>
    <w:rsid w:val="00CA6970"/>
    <w:rsid w:val="00CA6AFD"/>
    <w:rsid w:val="00CA6B49"/>
    <w:rsid w:val="00CA6DA4"/>
    <w:rsid w:val="00CA6EAF"/>
    <w:rsid w:val="00CA6F88"/>
    <w:rsid w:val="00CA6FA6"/>
    <w:rsid w:val="00CA700C"/>
    <w:rsid w:val="00CA7151"/>
    <w:rsid w:val="00CA71B4"/>
    <w:rsid w:val="00CA71F6"/>
    <w:rsid w:val="00CA7264"/>
    <w:rsid w:val="00CA733F"/>
    <w:rsid w:val="00CA737C"/>
    <w:rsid w:val="00CA75D2"/>
    <w:rsid w:val="00CA762E"/>
    <w:rsid w:val="00CA7790"/>
    <w:rsid w:val="00CA79BB"/>
    <w:rsid w:val="00CA7A3A"/>
    <w:rsid w:val="00CA7C20"/>
    <w:rsid w:val="00CA7C7B"/>
    <w:rsid w:val="00CA7C8D"/>
    <w:rsid w:val="00CA7C9B"/>
    <w:rsid w:val="00CA7CAC"/>
    <w:rsid w:val="00CA7D84"/>
    <w:rsid w:val="00CA7D99"/>
    <w:rsid w:val="00CA7EA1"/>
    <w:rsid w:val="00CA7F54"/>
    <w:rsid w:val="00CA7FF3"/>
    <w:rsid w:val="00CB0896"/>
    <w:rsid w:val="00CB0AAF"/>
    <w:rsid w:val="00CB0AC8"/>
    <w:rsid w:val="00CB0BF4"/>
    <w:rsid w:val="00CB0C6E"/>
    <w:rsid w:val="00CB0D5E"/>
    <w:rsid w:val="00CB0D60"/>
    <w:rsid w:val="00CB0E52"/>
    <w:rsid w:val="00CB0EE9"/>
    <w:rsid w:val="00CB0FAB"/>
    <w:rsid w:val="00CB0FB9"/>
    <w:rsid w:val="00CB0FCF"/>
    <w:rsid w:val="00CB10C5"/>
    <w:rsid w:val="00CB11BD"/>
    <w:rsid w:val="00CB12CF"/>
    <w:rsid w:val="00CB13AA"/>
    <w:rsid w:val="00CB1481"/>
    <w:rsid w:val="00CB1499"/>
    <w:rsid w:val="00CB1514"/>
    <w:rsid w:val="00CB15D1"/>
    <w:rsid w:val="00CB1722"/>
    <w:rsid w:val="00CB1730"/>
    <w:rsid w:val="00CB17CD"/>
    <w:rsid w:val="00CB18ED"/>
    <w:rsid w:val="00CB19DF"/>
    <w:rsid w:val="00CB1A93"/>
    <w:rsid w:val="00CB1B18"/>
    <w:rsid w:val="00CB1BC3"/>
    <w:rsid w:val="00CB1CD1"/>
    <w:rsid w:val="00CB1D58"/>
    <w:rsid w:val="00CB1D83"/>
    <w:rsid w:val="00CB1DB0"/>
    <w:rsid w:val="00CB1E88"/>
    <w:rsid w:val="00CB1F42"/>
    <w:rsid w:val="00CB215F"/>
    <w:rsid w:val="00CB217D"/>
    <w:rsid w:val="00CB21DC"/>
    <w:rsid w:val="00CB2230"/>
    <w:rsid w:val="00CB2288"/>
    <w:rsid w:val="00CB2296"/>
    <w:rsid w:val="00CB22A6"/>
    <w:rsid w:val="00CB23C9"/>
    <w:rsid w:val="00CB2421"/>
    <w:rsid w:val="00CB24FB"/>
    <w:rsid w:val="00CB26BB"/>
    <w:rsid w:val="00CB2788"/>
    <w:rsid w:val="00CB290B"/>
    <w:rsid w:val="00CB29AB"/>
    <w:rsid w:val="00CB29BE"/>
    <w:rsid w:val="00CB2B0B"/>
    <w:rsid w:val="00CB2CF7"/>
    <w:rsid w:val="00CB2D31"/>
    <w:rsid w:val="00CB2E7A"/>
    <w:rsid w:val="00CB2F75"/>
    <w:rsid w:val="00CB3111"/>
    <w:rsid w:val="00CB314E"/>
    <w:rsid w:val="00CB318A"/>
    <w:rsid w:val="00CB3261"/>
    <w:rsid w:val="00CB3267"/>
    <w:rsid w:val="00CB326D"/>
    <w:rsid w:val="00CB32C3"/>
    <w:rsid w:val="00CB3407"/>
    <w:rsid w:val="00CB3499"/>
    <w:rsid w:val="00CB34EE"/>
    <w:rsid w:val="00CB363E"/>
    <w:rsid w:val="00CB37C1"/>
    <w:rsid w:val="00CB3802"/>
    <w:rsid w:val="00CB3831"/>
    <w:rsid w:val="00CB385F"/>
    <w:rsid w:val="00CB38AE"/>
    <w:rsid w:val="00CB38D1"/>
    <w:rsid w:val="00CB3993"/>
    <w:rsid w:val="00CB39DD"/>
    <w:rsid w:val="00CB3AFA"/>
    <w:rsid w:val="00CB3D12"/>
    <w:rsid w:val="00CB3D49"/>
    <w:rsid w:val="00CB3E31"/>
    <w:rsid w:val="00CB3EB0"/>
    <w:rsid w:val="00CB3F4A"/>
    <w:rsid w:val="00CB3F8C"/>
    <w:rsid w:val="00CB3FDC"/>
    <w:rsid w:val="00CB4067"/>
    <w:rsid w:val="00CB40CF"/>
    <w:rsid w:val="00CB4395"/>
    <w:rsid w:val="00CB43E7"/>
    <w:rsid w:val="00CB443D"/>
    <w:rsid w:val="00CB445E"/>
    <w:rsid w:val="00CB4461"/>
    <w:rsid w:val="00CB4567"/>
    <w:rsid w:val="00CB45C5"/>
    <w:rsid w:val="00CB4631"/>
    <w:rsid w:val="00CB46F9"/>
    <w:rsid w:val="00CB493C"/>
    <w:rsid w:val="00CB4974"/>
    <w:rsid w:val="00CB4B18"/>
    <w:rsid w:val="00CB4B20"/>
    <w:rsid w:val="00CB4BA6"/>
    <w:rsid w:val="00CB4C0B"/>
    <w:rsid w:val="00CB4C8D"/>
    <w:rsid w:val="00CB4D11"/>
    <w:rsid w:val="00CB4EE5"/>
    <w:rsid w:val="00CB4FB8"/>
    <w:rsid w:val="00CB5031"/>
    <w:rsid w:val="00CB506B"/>
    <w:rsid w:val="00CB50A9"/>
    <w:rsid w:val="00CB519F"/>
    <w:rsid w:val="00CB520D"/>
    <w:rsid w:val="00CB52A2"/>
    <w:rsid w:val="00CB532E"/>
    <w:rsid w:val="00CB53A8"/>
    <w:rsid w:val="00CB548B"/>
    <w:rsid w:val="00CB5596"/>
    <w:rsid w:val="00CB5696"/>
    <w:rsid w:val="00CB5786"/>
    <w:rsid w:val="00CB5AB5"/>
    <w:rsid w:val="00CB5C33"/>
    <w:rsid w:val="00CB5D41"/>
    <w:rsid w:val="00CB5F82"/>
    <w:rsid w:val="00CB5FC2"/>
    <w:rsid w:val="00CB5FF2"/>
    <w:rsid w:val="00CB602D"/>
    <w:rsid w:val="00CB61B8"/>
    <w:rsid w:val="00CB61C4"/>
    <w:rsid w:val="00CB6234"/>
    <w:rsid w:val="00CB6357"/>
    <w:rsid w:val="00CB63E4"/>
    <w:rsid w:val="00CB64AF"/>
    <w:rsid w:val="00CB65CB"/>
    <w:rsid w:val="00CB6617"/>
    <w:rsid w:val="00CB6667"/>
    <w:rsid w:val="00CB670F"/>
    <w:rsid w:val="00CB671C"/>
    <w:rsid w:val="00CB6867"/>
    <w:rsid w:val="00CB6884"/>
    <w:rsid w:val="00CB694D"/>
    <w:rsid w:val="00CB69F9"/>
    <w:rsid w:val="00CB6A74"/>
    <w:rsid w:val="00CB6B91"/>
    <w:rsid w:val="00CB6C5F"/>
    <w:rsid w:val="00CB6D54"/>
    <w:rsid w:val="00CB6D56"/>
    <w:rsid w:val="00CB6DB7"/>
    <w:rsid w:val="00CB6E28"/>
    <w:rsid w:val="00CB6E79"/>
    <w:rsid w:val="00CB6E88"/>
    <w:rsid w:val="00CB6F7C"/>
    <w:rsid w:val="00CB6F92"/>
    <w:rsid w:val="00CB71FF"/>
    <w:rsid w:val="00CB72D3"/>
    <w:rsid w:val="00CB734C"/>
    <w:rsid w:val="00CB737D"/>
    <w:rsid w:val="00CB7501"/>
    <w:rsid w:val="00CB75E7"/>
    <w:rsid w:val="00CB766D"/>
    <w:rsid w:val="00CB7685"/>
    <w:rsid w:val="00CB7709"/>
    <w:rsid w:val="00CB775D"/>
    <w:rsid w:val="00CB77B6"/>
    <w:rsid w:val="00CB78A3"/>
    <w:rsid w:val="00CB7A29"/>
    <w:rsid w:val="00CB7AA3"/>
    <w:rsid w:val="00CB7B11"/>
    <w:rsid w:val="00CB7D07"/>
    <w:rsid w:val="00CB7D50"/>
    <w:rsid w:val="00CB7DFD"/>
    <w:rsid w:val="00CB7E1D"/>
    <w:rsid w:val="00CC01E4"/>
    <w:rsid w:val="00CC02EE"/>
    <w:rsid w:val="00CC0379"/>
    <w:rsid w:val="00CC0412"/>
    <w:rsid w:val="00CC0473"/>
    <w:rsid w:val="00CC04E9"/>
    <w:rsid w:val="00CC050A"/>
    <w:rsid w:val="00CC0676"/>
    <w:rsid w:val="00CC0756"/>
    <w:rsid w:val="00CC075A"/>
    <w:rsid w:val="00CC075D"/>
    <w:rsid w:val="00CC0B91"/>
    <w:rsid w:val="00CC0BFD"/>
    <w:rsid w:val="00CC0CE8"/>
    <w:rsid w:val="00CC0D92"/>
    <w:rsid w:val="00CC0DF4"/>
    <w:rsid w:val="00CC0E40"/>
    <w:rsid w:val="00CC0EB7"/>
    <w:rsid w:val="00CC0F8F"/>
    <w:rsid w:val="00CC1097"/>
    <w:rsid w:val="00CC10E3"/>
    <w:rsid w:val="00CC11A0"/>
    <w:rsid w:val="00CC1279"/>
    <w:rsid w:val="00CC12AA"/>
    <w:rsid w:val="00CC13B6"/>
    <w:rsid w:val="00CC1522"/>
    <w:rsid w:val="00CC15B4"/>
    <w:rsid w:val="00CC15CF"/>
    <w:rsid w:val="00CC15D5"/>
    <w:rsid w:val="00CC1623"/>
    <w:rsid w:val="00CC1641"/>
    <w:rsid w:val="00CC1765"/>
    <w:rsid w:val="00CC17B2"/>
    <w:rsid w:val="00CC17F7"/>
    <w:rsid w:val="00CC1A8F"/>
    <w:rsid w:val="00CC1A91"/>
    <w:rsid w:val="00CC1AAB"/>
    <w:rsid w:val="00CC1ADB"/>
    <w:rsid w:val="00CC1C92"/>
    <w:rsid w:val="00CC1CF4"/>
    <w:rsid w:val="00CC1D0F"/>
    <w:rsid w:val="00CC1D6F"/>
    <w:rsid w:val="00CC1D80"/>
    <w:rsid w:val="00CC1EB8"/>
    <w:rsid w:val="00CC1F59"/>
    <w:rsid w:val="00CC1F89"/>
    <w:rsid w:val="00CC1FC7"/>
    <w:rsid w:val="00CC206D"/>
    <w:rsid w:val="00CC20FD"/>
    <w:rsid w:val="00CC2104"/>
    <w:rsid w:val="00CC2327"/>
    <w:rsid w:val="00CC233A"/>
    <w:rsid w:val="00CC23B8"/>
    <w:rsid w:val="00CC2480"/>
    <w:rsid w:val="00CC24BE"/>
    <w:rsid w:val="00CC2524"/>
    <w:rsid w:val="00CC256C"/>
    <w:rsid w:val="00CC2651"/>
    <w:rsid w:val="00CC286A"/>
    <w:rsid w:val="00CC28A7"/>
    <w:rsid w:val="00CC2994"/>
    <w:rsid w:val="00CC2A0D"/>
    <w:rsid w:val="00CC2BB5"/>
    <w:rsid w:val="00CC2D3C"/>
    <w:rsid w:val="00CC2E2C"/>
    <w:rsid w:val="00CC2F0B"/>
    <w:rsid w:val="00CC30DF"/>
    <w:rsid w:val="00CC30F6"/>
    <w:rsid w:val="00CC31E9"/>
    <w:rsid w:val="00CC33D6"/>
    <w:rsid w:val="00CC3413"/>
    <w:rsid w:val="00CC34C9"/>
    <w:rsid w:val="00CC34DD"/>
    <w:rsid w:val="00CC35E8"/>
    <w:rsid w:val="00CC360C"/>
    <w:rsid w:val="00CC36E7"/>
    <w:rsid w:val="00CC370A"/>
    <w:rsid w:val="00CC3799"/>
    <w:rsid w:val="00CC37AA"/>
    <w:rsid w:val="00CC37F6"/>
    <w:rsid w:val="00CC3828"/>
    <w:rsid w:val="00CC3831"/>
    <w:rsid w:val="00CC38B6"/>
    <w:rsid w:val="00CC38DF"/>
    <w:rsid w:val="00CC3960"/>
    <w:rsid w:val="00CC39D1"/>
    <w:rsid w:val="00CC3C40"/>
    <w:rsid w:val="00CC3C79"/>
    <w:rsid w:val="00CC3C99"/>
    <w:rsid w:val="00CC3D25"/>
    <w:rsid w:val="00CC3DBC"/>
    <w:rsid w:val="00CC3DFE"/>
    <w:rsid w:val="00CC3EF1"/>
    <w:rsid w:val="00CC3F39"/>
    <w:rsid w:val="00CC3F85"/>
    <w:rsid w:val="00CC41BC"/>
    <w:rsid w:val="00CC4225"/>
    <w:rsid w:val="00CC434B"/>
    <w:rsid w:val="00CC45C6"/>
    <w:rsid w:val="00CC4725"/>
    <w:rsid w:val="00CC4733"/>
    <w:rsid w:val="00CC4A07"/>
    <w:rsid w:val="00CC4B11"/>
    <w:rsid w:val="00CC4B1C"/>
    <w:rsid w:val="00CC4B5E"/>
    <w:rsid w:val="00CC4DEC"/>
    <w:rsid w:val="00CC4F54"/>
    <w:rsid w:val="00CC529B"/>
    <w:rsid w:val="00CC52BC"/>
    <w:rsid w:val="00CC52EC"/>
    <w:rsid w:val="00CC53D2"/>
    <w:rsid w:val="00CC53D7"/>
    <w:rsid w:val="00CC54D8"/>
    <w:rsid w:val="00CC55A9"/>
    <w:rsid w:val="00CC576C"/>
    <w:rsid w:val="00CC5784"/>
    <w:rsid w:val="00CC5826"/>
    <w:rsid w:val="00CC5847"/>
    <w:rsid w:val="00CC59D9"/>
    <w:rsid w:val="00CC5B1A"/>
    <w:rsid w:val="00CC5C05"/>
    <w:rsid w:val="00CC5CDA"/>
    <w:rsid w:val="00CC5DE9"/>
    <w:rsid w:val="00CC5FE4"/>
    <w:rsid w:val="00CC612C"/>
    <w:rsid w:val="00CC613E"/>
    <w:rsid w:val="00CC6177"/>
    <w:rsid w:val="00CC61A2"/>
    <w:rsid w:val="00CC6246"/>
    <w:rsid w:val="00CC6537"/>
    <w:rsid w:val="00CC65CE"/>
    <w:rsid w:val="00CC6646"/>
    <w:rsid w:val="00CC6791"/>
    <w:rsid w:val="00CC6A0B"/>
    <w:rsid w:val="00CC6B0F"/>
    <w:rsid w:val="00CC6C63"/>
    <w:rsid w:val="00CC6CE3"/>
    <w:rsid w:val="00CC6D40"/>
    <w:rsid w:val="00CC6DEC"/>
    <w:rsid w:val="00CC6E4E"/>
    <w:rsid w:val="00CC7042"/>
    <w:rsid w:val="00CC7092"/>
    <w:rsid w:val="00CC710E"/>
    <w:rsid w:val="00CC714D"/>
    <w:rsid w:val="00CC737C"/>
    <w:rsid w:val="00CC74C9"/>
    <w:rsid w:val="00CC74F7"/>
    <w:rsid w:val="00CC7546"/>
    <w:rsid w:val="00CC75A6"/>
    <w:rsid w:val="00CC7603"/>
    <w:rsid w:val="00CC78EB"/>
    <w:rsid w:val="00CC7915"/>
    <w:rsid w:val="00CC7954"/>
    <w:rsid w:val="00CC79A4"/>
    <w:rsid w:val="00CC79A8"/>
    <w:rsid w:val="00CC7AC7"/>
    <w:rsid w:val="00CC7C36"/>
    <w:rsid w:val="00CC7E3A"/>
    <w:rsid w:val="00CC7F00"/>
    <w:rsid w:val="00CC7F4E"/>
    <w:rsid w:val="00CC7F60"/>
    <w:rsid w:val="00CC7F73"/>
    <w:rsid w:val="00CC7FA5"/>
    <w:rsid w:val="00CD00FD"/>
    <w:rsid w:val="00CD01DE"/>
    <w:rsid w:val="00CD0447"/>
    <w:rsid w:val="00CD049D"/>
    <w:rsid w:val="00CD05AA"/>
    <w:rsid w:val="00CD05DE"/>
    <w:rsid w:val="00CD0625"/>
    <w:rsid w:val="00CD0628"/>
    <w:rsid w:val="00CD07C0"/>
    <w:rsid w:val="00CD0810"/>
    <w:rsid w:val="00CD09D9"/>
    <w:rsid w:val="00CD0A20"/>
    <w:rsid w:val="00CD0AA5"/>
    <w:rsid w:val="00CD0B06"/>
    <w:rsid w:val="00CD0B5A"/>
    <w:rsid w:val="00CD0C49"/>
    <w:rsid w:val="00CD0CA1"/>
    <w:rsid w:val="00CD0D5B"/>
    <w:rsid w:val="00CD0DA0"/>
    <w:rsid w:val="00CD10EA"/>
    <w:rsid w:val="00CD110B"/>
    <w:rsid w:val="00CD1163"/>
    <w:rsid w:val="00CD11CC"/>
    <w:rsid w:val="00CD1244"/>
    <w:rsid w:val="00CD12F0"/>
    <w:rsid w:val="00CD134A"/>
    <w:rsid w:val="00CD13BE"/>
    <w:rsid w:val="00CD154D"/>
    <w:rsid w:val="00CD1590"/>
    <w:rsid w:val="00CD15EF"/>
    <w:rsid w:val="00CD172C"/>
    <w:rsid w:val="00CD17BC"/>
    <w:rsid w:val="00CD1877"/>
    <w:rsid w:val="00CD192C"/>
    <w:rsid w:val="00CD1948"/>
    <w:rsid w:val="00CD19C1"/>
    <w:rsid w:val="00CD1AB4"/>
    <w:rsid w:val="00CD1B85"/>
    <w:rsid w:val="00CD1C75"/>
    <w:rsid w:val="00CD1CA3"/>
    <w:rsid w:val="00CD1CFB"/>
    <w:rsid w:val="00CD1E38"/>
    <w:rsid w:val="00CD1FA1"/>
    <w:rsid w:val="00CD20A2"/>
    <w:rsid w:val="00CD218A"/>
    <w:rsid w:val="00CD22EC"/>
    <w:rsid w:val="00CD260B"/>
    <w:rsid w:val="00CD2711"/>
    <w:rsid w:val="00CD272A"/>
    <w:rsid w:val="00CD2772"/>
    <w:rsid w:val="00CD2A17"/>
    <w:rsid w:val="00CD2ABD"/>
    <w:rsid w:val="00CD2BC4"/>
    <w:rsid w:val="00CD2C99"/>
    <w:rsid w:val="00CD2DEE"/>
    <w:rsid w:val="00CD2E2D"/>
    <w:rsid w:val="00CD2E34"/>
    <w:rsid w:val="00CD2E94"/>
    <w:rsid w:val="00CD2EBB"/>
    <w:rsid w:val="00CD3029"/>
    <w:rsid w:val="00CD307D"/>
    <w:rsid w:val="00CD3143"/>
    <w:rsid w:val="00CD3258"/>
    <w:rsid w:val="00CD344F"/>
    <w:rsid w:val="00CD34AA"/>
    <w:rsid w:val="00CD3508"/>
    <w:rsid w:val="00CD358D"/>
    <w:rsid w:val="00CD3681"/>
    <w:rsid w:val="00CD36F8"/>
    <w:rsid w:val="00CD3714"/>
    <w:rsid w:val="00CD38F4"/>
    <w:rsid w:val="00CD39BA"/>
    <w:rsid w:val="00CD3B20"/>
    <w:rsid w:val="00CD3B28"/>
    <w:rsid w:val="00CD3B5D"/>
    <w:rsid w:val="00CD3C86"/>
    <w:rsid w:val="00CD3CBE"/>
    <w:rsid w:val="00CD3E4C"/>
    <w:rsid w:val="00CD3EDC"/>
    <w:rsid w:val="00CD4074"/>
    <w:rsid w:val="00CD40CF"/>
    <w:rsid w:val="00CD40D9"/>
    <w:rsid w:val="00CD411C"/>
    <w:rsid w:val="00CD4142"/>
    <w:rsid w:val="00CD414D"/>
    <w:rsid w:val="00CD415D"/>
    <w:rsid w:val="00CD428F"/>
    <w:rsid w:val="00CD43EA"/>
    <w:rsid w:val="00CD443E"/>
    <w:rsid w:val="00CD44F4"/>
    <w:rsid w:val="00CD45BA"/>
    <w:rsid w:val="00CD4612"/>
    <w:rsid w:val="00CD47A9"/>
    <w:rsid w:val="00CD481A"/>
    <w:rsid w:val="00CD4880"/>
    <w:rsid w:val="00CD4892"/>
    <w:rsid w:val="00CD48A9"/>
    <w:rsid w:val="00CD48F8"/>
    <w:rsid w:val="00CD48FB"/>
    <w:rsid w:val="00CD4AA1"/>
    <w:rsid w:val="00CD4ACF"/>
    <w:rsid w:val="00CD4B32"/>
    <w:rsid w:val="00CD4BBA"/>
    <w:rsid w:val="00CD4C4C"/>
    <w:rsid w:val="00CD4DF1"/>
    <w:rsid w:val="00CD4E55"/>
    <w:rsid w:val="00CD4E6A"/>
    <w:rsid w:val="00CD4F27"/>
    <w:rsid w:val="00CD5103"/>
    <w:rsid w:val="00CD5142"/>
    <w:rsid w:val="00CD5160"/>
    <w:rsid w:val="00CD52C6"/>
    <w:rsid w:val="00CD5306"/>
    <w:rsid w:val="00CD5346"/>
    <w:rsid w:val="00CD535B"/>
    <w:rsid w:val="00CD5487"/>
    <w:rsid w:val="00CD548E"/>
    <w:rsid w:val="00CD5644"/>
    <w:rsid w:val="00CD576C"/>
    <w:rsid w:val="00CD57A0"/>
    <w:rsid w:val="00CD57B4"/>
    <w:rsid w:val="00CD5841"/>
    <w:rsid w:val="00CD5ABE"/>
    <w:rsid w:val="00CD5AE1"/>
    <w:rsid w:val="00CD5BEE"/>
    <w:rsid w:val="00CD5C95"/>
    <w:rsid w:val="00CD5E63"/>
    <w:rsid w:val="00CD5EFE"/>
    <w:rsid w:val="00CD5FEE"/>
    <w:rsid w:val="00CD6004"/>
    <w:rsid w:val="00CD611D"/>
    <w:rsid w:val="00CD6160"/>
    <w:rsid w:val="00CD622A"/>
    <w:rsid w:val="00CD62B8"/>
    <w:rsid w:val="00CD634B"/>
    <w:rsid w:val="00CD638C"/>
    <w:rsid w:val="00CD653B"/>
    <w:rsid w:val="00CD663B"/>
    <w:rsid w:val="00CD66AE"/>
    <w:rsid w:val="00CD66E3"/>
    <w:rsid w:val="00CD6759"/>
    <w:rsid w:val="00CD67DB"/>
    <w:rsid w:val="00CD68FB"/>
    <w:rsid w:val="00CD695D"/>
    <w:rsid w:val="00CD697E"/>
    <w:rsid w:val="00CD6A76"/>
    <w:rsid w:val="00CD6C05"/>
    <w:rsid w:val="00CD6C59"/>
    <w:rsid w:val="00CD6F66"/>
    <w:rsid w:val="00CD70F1"/>
    <w:rsid w:val="00CD72E4"/>
    <w:rsid w:val="00CD72EE"/>
    <w:rsid w:val="00CD73F3"/>
    <w:rsid w:val="00CD7614"/>
    <w:rsid w:val="00CD778F"/>
    <w:rsid w:val="00CD7790"/>
    <w:rsid w:val="00CD77DB"/>
    <w:rsid w:val="00CD7893"/>
    <w:rsid w:val="00CD7A6C"/>
    <w:rsid w:val="00CD7AA6"/>
    <w:rsid w:val="00CD7B03"/>
    <w:rsid w:val="00CD7BBD"/>
    <w:rsid w:val="00CD7BC4"/>
    <w:rsid w:val="00CD7CCD"/>
    <w:rsid w:val="00CD7E79"/>
    <w:rsid w:val="00CD7EBF"/>
    <w:rsid w:val="00CD7FD2"/>
    <w:rsid w:val="00CE00A9"/>
    <w:rsid w:val="00CE00E1"/>
    <w:rsid w:val="00CE01BA"/>
    <w:rsid w:val="00CE020E"/>
    <w:rsid w:val="00CE04FD"/>
    <w:rsid w:val="00CE0513"/>
    <w:rsid w:val="00CE0585"/>
    <w:rsid w:val="00CE0759"/>
    <w:rsid w:val="00CE0965"/>
    <w:rsid w:val="00CE0A1F"/>
    <w:rsid w:val="00CE0B57"/>
    <w:rsid w:val="00CE0BDA"/>
    <w:rsid w:val="00CE0BF3"/>
    <w:rsid w:val="00CE0CEB"/>
    <w:rsid w:val="00CE0DD5"/>
    <w:rsid w:val="00CE0EAD"/>
    <w:rsid w:val="00CE0F2B"/>
    <w:rsid w:val="00CE0F75"/>
    <w:rsid w:val="00CE1055"/>
    <w:rsid w:val="00CE109D"/>
    <w:rsid w:val="00CE10F4"/>
    <w:rsid w:val="00CE112F"/>
    <w:rsid w:val="00CE1189"/>
    <w:rsid w:val="00CE126C"/>
    <w:rsid w:val="00CE1275"/>
    <w:rsid w:val="00CE1306"/>
    <w:rsid w:val="00CE1329"/>
    <w:rsid w:val="00CE1386"/>
    <w:rsid w:val="00CE1399"/>
    <w:rsid w:val="00CE1599"/>
    <w:rsid w:val="00CE159D"/>
    <w:rsid w:val="00CE15B3"/>
    <w:rsid w:val="00CE160B"/>
    <w:rsid w:val="00CE17B8"/>
    <w:rsid w:val="00CE184D"/>
    <w:rsid w:val="00CE1854"/>
    <w:rsid w:val="00CE188E"/>
    <w:rsid w:val="00CE1972"/>
    <w:rsid w:val="00CE1A28"/>
    <w:rsid w:val="00CE1B0A"/>
    <w:rsid w:val="00CE1B28"/>
    <w:rsid w:val="00CE1B4E"/>
    <w:rsid w:val="00CE1BA9"/>
    <w:rsid w:val="00CE1C75"/>
    <w:rsid w:val="00CE1CFB"/>
    <w:rsid w:val="00CE1D0F"/>
    <w:rsid w:val="00CE1D15"/>
    <w:rsid w:val="00CE1DE2"/>
    <w:rsid w:val="00CE1EF7"/>
    <w:rsid w:val="00CE1F59"/>
    <w:rsid w:val="00CE216D"/>
    <w:rsid w:val="00CE25FC"/>
    <w:rsid w:val="00CE2662"/>
    <w:rsid w:val="00CE2694"/>
    <w:rsid w:val="00CE2902"/>
    <w:rsid w:val="00CE2AC5"/>
    <w:rsid w:val="00CE2AEA"/>
    <w:rsid w:val="00CE2AEF"/>
    <w:rsid w:val="00CE2B3F"/>
    <w:rsid w:val="00CE2D4C"/>
    <w:rsid w:val="00CE2DD5"/>
    <w:rsid w:val="00CE2FDB"/>
    <w:rsid w:val="00CE302F"/>
    <w:rsid w:val="00CE3092"/>
    <w:rsid w:val="00CE30B0"/>
    <w:rsid w:val="00CE31BA"/>
    <w:rsid w:val="00CE327D"/>
    <w:rsid w:val="00CE329A"/>
    <w:rsid w:val="00CE32E2"/>
    <w:rsid w:val="00CE32EA"/>
    <w:rsid w:val="00CE33A8"/>
    <w:rsid w:val="00CE3400"/>
    <w:rsid w:val="00CE3404"/>
    <w:rsid w:val="00CE3431"/>
    <w:rsid w:val="00CE345F"/>
    <w:rsid w:val="00CE348C"/>
    <w:rsid w:val="00CE34DD"/>
    <w:rsid w:val="00CE34E2"/>
    <w:rsid w:val="00CE3636"/>
    <w:rsid w:val="00CE3764"/>
    <w:rsid w:val="00CE382C"/>
    <w:rsid w:val="00CE389C"/>
    <w:rsid w:val="00CE3A6B"/>
    <w:rsid w:val="00CE3A6C"/>
    <w:rsid w:val="00CE3A76"/>
    <w:rsid w:val="00CE3B72"/>
    <w:rsid w:val="00CE3C03"/>
    <w:rsid w:val="00CE3C7D"/>
    <w:rsid w:val="00CE3D09"/>
    <w:rsid w:val="00CE3D14"/>
    <w:rsid w:val="00CE3E73"/>
    <w:rsid w:val="00CE3E85"/>
    <w:rsid w:val="00CE3EDC"/>
    <w:rsid w:val="00CE3EE6"/>
    <w:rsid w:val="00CE3F78"/>
    <w:rsid w:val="00CE3FED"/>
    <w:rsid w:val="00CE3FF3"/>
    <w:rsid w:val="00CE4002"/>
    <w:rsid w:val="00CE4126"/>
    <w:rsid w:val="00CE41CD"/>
    <w:rsid w:val="00CE41CE"/>
    <w:rsid w:val="00CE438B"/>
    <w:rsid w:val="00CE43B6"/>
    <w:rsid w:val="00CE4409"/>
    <w:rsid w:val="00CE457C"/>
    <w:rsid w:val="00CE4679"/>
    <w:rsid w:val="00CE468C"/>
    <w:rsid w:val="00CE4730"/>
    <w:rsid w:val="00CE4757"/>
    <w:rsid w:val="00CE4780"/>
    <w:rsid w:val="00CE4795"/>
    <w:rsid w:val="00CE4796"/>
    <w:rsid w:val="00CE487D"/>
    <w:rsid w:val="00CE4940"/>
    <w:rsid w:val="00CE49AC"/>
    <w:rsid w:val="00CE4B5F"/>
    <w:rsid w:val="00CE4B79"/>
    <w:rsid w:val="00CE4C03"/>
    <w:rsid w:val="00CE4CF4"/>
    <w:rsid w:val="00CE4DC9"/>
    <w:rsid w:val="00CE4E1E"/>
    <w:rsid w:val="00CE4E72"/>
    <w:rsid w:val="00CE4EA8"/>
    <w:rsid w:val="00CE4F2E"/>
    <w:rsid w:val="00CE4F90"/>
    <w:rsid w:val="00CE50BD"/>
    <w:rsid w:val="00CE511C"/>
    <w:rsid w:val="00CE5128"/>
    <w:rsid w:val="00CE5343"/>
    <w:rsid w:val="00CE534D"/>
    <w:rsid w:val="00CE5355"/>
    <w:rsid w:val="00CE5414"/>
    <w:rsid w:val="00CE543D"/>
    <w:rsid w:val="00CE545A"/>
    <w:rsid w:val="00CE54DF"/>
    <w:rsid w:val="00CE5666"/>
    <w:rsid w:val="00CE572A"/>
    <w:rsid w:val="00CE572E"/>
    <w:rsid w:val="00CE5799"/>
    <w:rsid w:val="00CE5876"/>
    <w:rsid w:val="00CE58A3"/>
    <w:rsid w:val="00CE5A63"/>
    <w:rsid w:val="00CE5B76"/>
    <w:rsid w:val="00CE5C60"/>
    <w:rsid w:val="00CE5E5E"/>
    <w:rsid w:val="00CE5E70"/>
    <w:rsid w:val="00CE5F4B"/>
    <w:rsid w:val="00CE5F68"/>
    <w:rsid w:val="00CE6061"/>
    <w:rsid w:val="00CE607F"/>
    <w:rsid w:val="00CE614A"/>
    <w:rsid w:val="00CE6208"/>
    <w:rsid w:val="00CE63D3"/>
    <w:rsid w:val="00CE6408"/>
    <w:rsid w:val="00CE6510"/>
    <w:rsid w:val="00CE665E"/>
    <w:rsid w:val="00CE666F"/>
    <w:rsid w:val="00CE66BB"/>
    <w:rsid w:val="00CE671D"/>
    <w:rsid w:val="00CE68D1"/>
    <w:rsid w:val="00CE68E9"/>
    <w:rsid w:val="00CE68EB"/>
    <w:rsid w:val="00CE693B"/>
    <w:rsid w:val="00CE6946"/>
    <w:rsid w:val="00CE6A78"/>
    <w:rsid w:val="00CE6BD2"/>
    <w:rsid w:val="00CE6EF9"/>
    <w:rsid w:val="00CE6F33"/>
    <w:rsid w:val="00CE6F56"/>
    <w:rsid w:val="00CE720C"/>
    <w:rsid w:val="00CE72FA"/>
    <w:rsid w:val="00CE741D"/>
    <w:rsid w:val="00CE7431"/>
    <w:rsid w:val="00CE743C"/>
    <w:rsid w:val="00CE7587"/>
    <w:rsid w:val="00CE75CA"/>
    <w:rsid w:val="00CE766E"/>
    <w:rsid w:val="00CE767F"/>
    <w:rsid w:val="00CE76ED"/>
    <w:rsid w:val="00CE7740"/>
    <w:rsid w:val="00CE77D6"/>
    <w:rsid w:val="00CE7826"/>
    <w:rsid w:val="00CE7994"/>
    <w:rsid w:val="00CE7A69"/>
    <w:rsid w:val="00CE7CF1"/>
    <w:rsid w:val="00CE7D2C"/>
    <w:rsid w:val="00CE7DBF"/>
    <w:rsid w:val="00CE7DE5"/>
    <w:rsid w:val="00CE7DF4"/>
    <w:rsid w:val="00CE7E87"/>
    <w:rsid w:val="00CE7EEE"/>
    <w:rsid w:val="00CF0023"/>
    <w:rsid w:val="00CF021B"/>
    <w:rsid w:val="00CF028B"/>
    <w:rsid w:val="00CF04A1"/>
    <w:rsid w:val="00CF04F3"/>
    <w:rsid w:val="00CF0563"/>
    <w:rsid w:val="00CF064B"/>
    <w:rsid w:val="00CF06E0"/>
    <w:rsid w:val="00CF081F"/>
    <w:rsid w:val="00CF0856"/>
    <w:rsid w:val="00CF085F"/>
    <w:rsid w:val="00CF0D24"/>
    <w:rsid w:val="00CF0DCF"/>
    <w:rsid w:val="00CF0DEB"/>
    <w:rsid w:val="00CF0E82"/>
    <w:rsid w:val="00CF0E8F"/>
    <w:rsid w:val="00CF0EDD"/>
    <w:rsid w:val="00CF0F1C"/>
    <w:rsid w:val="00CF0F68"/>
    <w:rsid w:val="00CF1011"/>
    <w:rsid w:val="00CF11A6"/>
    <w:rsid w:val="00CF11FB"/>
    <w:rsid w:val="00CF122B"/>
    <w:rsid w:val="00CF1295"/>
    <w:rsid w:val="00CF13C4"/>
    <w:rsid w:val="00CF1409"/>
    <w:rsid w:val="00CF1572"/>
    <w:rsid w:val="00CF157C"/>
    <w:rsid w:val="00CF15AD"/>
    <w:rsid w:val="00CF1684"/>
    <w:rsid w:val="00CF179B"/>
    <w:rsid w:val="00CF17AE"/>
    <w:rsid w:val="00CF17E5"/>
    <w:rsid w:val="00CF1818"/>
    <w:rsid w:val="00CF1829"/>
    <w:rsid w:val="00CF184F"/>
    <w:rsid w:val="00CF18AA"/>
    <w:rsid w:val="00CF18E3"/>
    <w:rsid w:val="00CF1932"/>
    <w:rsid w:val="00CF1A0D"/>
    <w:rsid w:val="00CF1A41"/>
    <w:rsid w:val="00CF1B17"/>
    <w:rsid w:val="00CF1BD1"/>
    <w:rsid w:val="00CF1C35"/>
    <w:rsid w:val="00CF1C95"/>
    <w:rsid w:val="00CF1DE3"/>
    <w:rsid w:val="00CF1EE2"/>
    <w:rsid w:val="00CF1F51"/>
    <w:rsid w:val="00CF1FCD"/>
    <w:rsid w:val="00CF1FDF"/>
    <w:rsid w:val="00CF2045"/>
    <w:rsid w:val="00CF20B1"/>
    <w:rsid w:val="00CF20D0"/>
    <w:rsid w:val="00CF20E3"/>
    <w:rsid w:val="00CF21D4"/>
    <w:rsid w:val="00CF22AA"/>
    <w:rsid w:val="00CF2349"/>
    <w:rsid w:val="00CF234B"/>
    <w:rsid w:val="00CF23A9"/>
    <w:rsid w:val="00CF244B"/>
    <w:rsid w:val="00CF24BF"/>
    <w:rsid w:val="00CF2614"/>
    <w:rsid w:val="00CF2649"/>
    <w:rsid w:val="00CF27AB"/>
    <w:rsid w:val="00CF2A33"/>
    <w:rsid w:val="00CF2A66"/>
    <w:rsid w:val="00CF2BCC"/>
    <w:rsid w:val="00CF2D6E"/>
    <w:rsid w:val="00CF2E8A"/>
    <w:rsid w:val="00CF2EC8"/>
    <w:rsid w:val="00CF2F31"/>
    <w:rsid w:val="00CF314E"/>
    <w:rsid w:val="00CF3305"/>
    <w:rsid w:val="00CF3326"/>
    <w:rsid w:val="00CF3471"/>
    <w:rsid w:val="00CF36A7"/>
    <w:rsid w:val="00CF3791"/>
    <w:rsid w:val="00CF38C7"/>
    <w:rsid w:val="00CF38DF"/>
    <w:rsid w:val="00CF3994"/>
    <w:rsid w:val="00CF39B9"/>
    <w:rsid w:val="00CF3A3C"/>
    <w:rsid w:val="00CF3AD1"/>
    <w:rsid w:val="00CF3AE8"/>
    <w:rsid w:val="00CF3B09"/>
    <w:rsid w:val="00CF3B6A"/>
    <w:rsid w:val="00CF3E1F"/>
    <w:rsid w:val="00CF3E62"/>
    <w:rsid w:val="00CF407E"/>
    <w:rsid w:val="00CF41A1"/>
    <w:rsid w:val="00CF4388"/>
    <w:rsid w:val="00CF4621"/>
    <w:rsid w:val="00CF473D"/>
    <w:rsid w:val="00CF4827"/>
    <w:rsid w:val="00CF4846"/>
    <w:rsid w:val="00CF48B4"/>
    <w:rsid w:val="00CF497E"/>
    <w:rsid w:val="00CF4CA1"/>
    <w:rsid w:val="00CF4E5E"/>
    <w:rsid w:val="00CF4EA9"/>
    <w:rsid w:val="00CF4FD3"/>
    <w:rsid w:val="00CF501B"/>
    <w:rsid w:val="00CF515B"/>
    <w:rsid w:val="00CF52CF"/>
    <w:rsid w:val="00CF5667"/>
    <w:rsid w:val="00CF57F8"/>
    <w:rsid w:val="00CF58E1"/>
    <w:rsid w:val="00CF59EA"/>
    <w:rsid w:val="00CF5A82"/>
    <w:rsid w:val="00CF5CB8"/>
    <w:rsid w:val="00CF5CD9"/>
    <w:rsid w:val="00CF5CEF"/>
    <w:rsid w:val="00CF5D94"/>
    <w:rsid w:val="00CF5EF4"/>
    <w:rsid w:val="00CF5F18"/>
    <w:rsid w:val="00CF5F46"/>
    <w:rsid w:val="00CF5F4E"/>
    <w:rsid w:val="00CF6020"/>
    <w:rsid w:val="00CF613F"/>
    <w:rsid w:val="00CF62ED"/>
    <w:rsid w:val="00CF636B"/>
    <w:rsid w:val="00CF6494"/>
    <w:rsid w:val="00CF64EE"/>
    <w:rsid w:val="00CF6542"/>
    <w:rsid w:val="00CF66DF"/>
    <w:rsid w:val="00CF6700"/>
    <w:rsid w:val="00CF6778"/>
    <w:rsid w:val="00CF680B"/>
    <w:rsid w:val="00CF6915"/>
    <w:rsid w:val="00CF698C"/>
    <w:rsid w:val="00CF69D5"/>
    <w:rsid w:val="00CF6AF8"/>
    <w:rsid w:val="00CF6C83"/>
    <w:rsid w:val="00CF6CAC"/>
    <w:rsid w:val="00CF6CF1"/>
    <w:rsid w:val="00CF6D07"/>
    <w:rsid w:val="00CF6E28"/>
    <w:rsid w:val="00CF6EE9"/>
    <w:rsid w:val="00CF6FC7"/>
    <w:rsid w:val="00CF7028"/>
    <w:rsid w:val="00CF70D2"/>
    <w:rsid w:val="00CF710F"/>
    <w:rsid w:val="00CF7116"/>
    <w:rsid w:val="00CF71BF"/>
    <w:rsid w:val="00CF71C4"/>
    <w:rsid w:val="00CF71E3"/>
    <w:rsid w:val="00CF72C2"/>
    <w:rsid w:val="00CF739F"/>
    <w:rsid w:val="00CF73C0"/>
    <w:rsid w:val="00CF7449"/>
    <w:rsid w:val="00CF748F"/>
    <w:rsid w:val="00CF74C2"/>
    <w:rsid w:val="00CF750A"/>
    <w:rsid w:val="00CF7511"/>
    <w:rsid w:val="00CF7608"/>
    <w:rsid w:val="00CF7673"/>
    <w:rsid w:val="00CF76E5"/>
    <w:rsid w:val="00CF7716"/>
    <w:rsid w:val="00CF7760"/>
    <w:rsid w:val="00CF77A6"/>
    <w:rsid w:val="00CF785F"/>
    <w:rsid w:val="00CF7873"/>
    <w:rsid w:val="00CF7922"/>
    <w:rsid w:val="00CF7950"/>
    <w:rsid w:val="00CF7955"/>
    <w:rsid w:val="00CF7A2B"/>
    <w:rsid w:val="00CF7A2F"/>
    <w:rsid w:val="00CF7BA4"/>
    <w:rsid w:val="00CF7C20"/>
    <w:rsid w:val="00CF7CDC"/>
    <w:rsid w:val="00CF7DA0"/>
    <w:rsid w:val="00CF7E49"/>
    <w:rsid w:val="00CF7F26"/>
    <w:rsid w:val="00D00190"/>
    <w:rsid w:val="00D00286"/>
    <w:rsid w:val="00D0037D"/>
    <w:rsid w:val="00D00459"/>
    <w:rsid w:val="00D00486"/>
    <w:rsid w:val="00D0054B"/>
    <w:rsid w:val="00D00569"/>
    <w:rsid w:val="00D00580"/>
    <w:rsid w:val="00D006CD"/>
    <w:rsid w:val="00D008CE"/>
    <w:rsid w:val="00D00ABE"/>
    <w:rsid w:val="00D00B55"/>
    <w:rsid w:val="00D00B6C"/>
    <w:rsid w:val="00D00C13"/>
    <w:rsid w:val="00D00D47"/>
    <w:rsid w:val="00D00DAB"/>
    <w:rsid w:val="00D00F03"/>
    <w:rsid w:val="00D00F3A"/>
    <w:rsid w:val="00D00F47"/>
    <w:rsid w:val="00D00F58"/>
    <w:rsid w:val="00D00FBE"/>
    <w:rsid w:val="00D01131"/>
    <w:rsid w:val="00D011E9"/>
    <w:rsid w:val="00D01273"/>
    <w:rsid w:val="00D0137B"/>
    <w:rsid w:val="00D013BB"/>
    <w:rsid w:val="00D013FC"/>
    <w:rsid w:val="00D01498"/>
    <w:rsid w:val="00D015E6"/>
    <w:rsid w:val="00D01608"/>
    <w:rsid w:val="00D016EE"/>
    <w:rsid w:val="00D0171C"/>
    <w:rsid w:val="00D01798"/>
    <w:rsid w:val="00D01802"/>
    <w:rsid w:val="00D01848"/>
    <w:rsid w:val="00D01850"/>
    <w:rsid w:val="00D018B1"/>
    <w:rsid w:val="00D01B3B"/>
    <w:rsid w:val="00D01B87"/>
    <w:rsid w:val="00D01BDF"/>
    <w:rsid w:val="00D01D2C"/>
    <w:rsid w:val="00D01E19"/>
    <w:rsid w:val="00D01E96"/>
    <w:rsid w:val="00D01EE4"/>
    <w:rsid w:val="00D02004"/>
    <w:rsid w:val="00D0210C"/>
    <w:rsid w:val="00D02171"/>
    <w:rsid w:val="00D02231"/>
    <w:rsid w:val="00D02297"/>
    <w:rsid w:val="00D022E3"/>
    <w:rsid w:val="00D023F2"/>
    <w:rsid w:val="00D02419"/>
    <w:rsid w:val="00D024B0"/>
    <w:rsid w:val="00D0255A"/>
    <w:rsid w:val="00D0275C"/>
    <w:rsid w:val="00D02788"/>
    <w:rsid w:val="00D0281B"/>
    <w:rsid w:val="00D0288C"/>
    <w:rsid w:val="00D028A6"/>
    <w:rsid w:val="00D02916"/>
    <w:rsid w:val="00D02ACB"/>
    <w:rsid w:val="00D02B5F"/>
    <w:rsid w:val="00D02C06"/>
    <w:rsid w:val="00D02C27"/>
    <w:rsid w:val="00D02CF7"/>
    <w:rsid w:val="00D02E99"/>
    <w:rsid w:val="00D02F22"/>
    <w:rsid w:val="00D02F8E"/>
    <w:rsid w:val="00D0324D"/>
    <w:rsid w:val="00D03274"/>
    <w:rsid w:val="00D032CA"/>
    <w:rsid w:val="00D034D6"/>
    <w:rsid w:val="00D03656"/>
    <w:rsid w:val="00D03725"/>
    <w:rsid w:val="00D037DE"/>
    <w:rsid w:val="00D03865"/>
    <w:rsid w:val="00D038A8"/>
    <w:rsid w:val="00D039E1"/>
    <w:rsid w:val="00D03A11"/>
    <w:rsid w:val="00D03A2C"/>
    <w:rsid w:val="00D03C7A"/>
    <w:rsid w:val="00D03CE3"/>
    <w:rsid w:val="00D0409E"/>
    <w:rsid w:val="00D040F8"/>
    <w:rsid w:val="00D0419F"/>
    <w:rsid w:val="00D0426C"/>
    <w:rsid w:val="00D042FB"/>
    <w:rsid w:val="00D04342"/>
    <w:rsid w:val="00D04662"/>
    <w:rsid w:val="00D046B8"/>
    <w:rsid w:val="00D04757"/>
    <w:rsid w:val="00D049D9"/>
    <w:rsid w:val="00D049E4"/>
    <w:rsid w:val="00D049FC"/>
    <w:rsid w:val="00D04AA9"/>
    <w:rsid w:val="00D04B04"/>
    <w:rsid w:val="00D04B33"/>
    <w:rsid w:val="00D04BB1"/>
    <w:rsid w:val="00D04C5F"/>
    <w:rsid w:val="00D04C68"/>
    <w:rsid w:val="00D04C88"/>
    <w:rsid w:val="00D04C9D"/>
    <w:rsid w:val="00D04CC5"/>
    <w:rsid w:val="00D04D64"/>
    <w:rsid w:val="00D04DDB"/>
    <w:rsid w:val="00D04DE9"/>
    <w:rsid w:val="00D04DFB"/>
    <w:rsid w:val="00D04E1F"/>
    <w:rsid w:val="00D04EA5"/>
    <w:rsid w:val="00D04F68"/>
    <w:rsid w:val="00D05053"/>
    <w:rsid w:val="00D05080"/>
    <w:rsid w:val="00D05100"/>
    <w:rsid w:val="00D0513F"/>
    <w:rsid w:val="00D052C5"/>
    <w:rsid w:val="00D052D1"/>
    <w:rsid w:val="00D0559E"/>
    <w:rsid w:val="00D055DA"/>
    <w:rsid w:val="00D05698"/>
    <w:rsid w:val="00D056CB"/>
    <w:rsid w:val="00D05744"/>
    <w:rsid w:val="00D0577B"/>
    <w:rsid w:val="00D0580E"/>
    <w:rsid w:val="00D059F8"/>
    <w:rsid w:val="00D05A3C"/>
    <w:rsid w:val="00D05C22"/>
    <w:rsid w:val="00D05EE0"/>
    <w:rsid w:val="00D05F2F"/>
    <w:rsid w:val="00D05F4E"/>
    <w:rsid w:val="00D05F86"/>
    <w:rsid w:val="00D05F88"/>
    <w:rsid w:val="00D060B1"/>
    <w:rsid w:val="00D061B0"/>
    <w:rsid w:val="00D06270"/>
    <w:rsid w:val="00D06272"/>
    <w:rsid w:val="00D06816"/>
    <w:rsid w:val="00D0688A"/>
    <w:rsid w:val="00D0697D"/>
    <w:rsid w:val="00D069C8"/>
    <w:rsid w:val="00D06AAC"/>
    <w:rsid w:val="00D06ACF"/>
    <w:rsid w:val="00D06B04"/>
    <w:rsid w:val="00D06DE9"/>
    <w:rsid w:val="00D06E20"/>
    <w:rsid w:val="00D06E7B"/>
    <w:rsid w:val="00D06F15"/>
    <w:rsid w:val="00D06FF8"/>
    <w:rsid w:val="00D07073"/>
    <w:rsid w:val="00D071BA"/>
    <w:rsid w:val="00D07214"/>
    <w:rsid w:val="00D07307"/>
    <w:rsid w:val="00D0733E"/>
    <w:rsid w:val="00D07355"/>
    <w:rsid w:val="00D073DF"/>
    <w:rsid w:val="00D0745A"/>
    <w:rsid w:val="00D07669"/>
    <w:rsid w:val="00D07786"/>
    <w:rsid w:val="00D078F6"/>
    <w:rsid w:val="00D07972"/>
    <w:rsid w:val="00D07A6B"/>
    <w:rsid w:val="00D07A7B"/>
    <w:rsid w:val="00D07ACE"/>
    <w:rsid w:val="00D07BF6"/>
    <w:rsid w:val="00D07CCA"/>
    <w:rsid w:val="00D07DA4"/>
    <w:rsid w:val="00D07DCA"/>
    <w:rsid w:val="00D07EEC"/>
    <w:rsid w:val="00D07F72"/>
    <w:rsid w:val="00D07F8B"/>
    <w:rsid w:val="00D100B7"/>
    <w:rsid w:val="00D10152"/>
    <w:rsid w:val="00D10177"/>
    <w:rsid w:val="00D10198"/>
    <w:rsid w:val="00D102F5"/>
    <w:rsid w:val="00D1044B"/>
    <w:rsid w:val="00D1049A"/>
    <w:rsid w:val="00D1051D"/>
    <w:rsid w:val="00D1054C"/>
    <w:rsid w:val="00D10777"/>
    <w:rsid w:val="00D10807"/>
    <w:rsid w:val="00D10868"/>
    <w:rsid w:val="00D1093B"/>
    <w:rsid w:val="00D1096E"/>
    <w:rsid w:val="00D10A74"/>
    <w:rsid w:val="00D10AC5"/>
    <w:rsid w:val="00D10BCD"/>
    <w:rsid w:val="00D10D7A"/>
    <w:rsid w:val="00D10FD2"/>
    <w:rsid w:val="00D11066"/>
    <w:rsid w:val="00D110E9"/>
    <w:rsid w:val="00D11121"/>
    <w:rsid w:val="00D111D7"/>
    <w:rsid w:val="00D112DD"/>
    <w:rsid w:val="00D1131A"/>
    <w:rsid w:val="00D11356"/>
    <w:rsid w:val="00D11391"/>
    <w:rsid w:val="00D1141D"/>
    <w:rsid w:val="00D1145D"/>
    <w:rsid w:val="00D11479"/>
    <w:rsid w:val="00D11533"/>
    <w:rsid w:val="00D1153B"/>
    <w:rsid w:val="00D11603"/>
    <w:rsid w:val="00D117CA"/>
    <w:rsid w:val="00D117D0"/>
    <w:rsid w:val="00D11852"/>
    <w:rsid w:val="00D119E4"/>
    <w:rsid w:val="00D11AF8"/>
    <w:rsid w:val="00D11B5D"/>
    <w:rsid w:val="00D11DD3"/>
    <w:rsid w:val="00D1212F"/>
    <w:rsid w:val="00D12172"/>
    <w:rsid w:val="00D1224D"/>
    <w:rsid w:val="00D12269"/>
    <w:rsid w:val="00D12319"/>
    <w:rsid w:val="00D1235C"/>
    <w:rsid w:val="00D1235F"/>
    <w:rsid w:val="00D123BA"/>
    <w:rsid w:val="00D123CB"/>
    <w:rsid w:val="00D124BC"/>
    <w:rsid w:val="00D124F4"/>
    <w:rsid w:val="00D1275D"/>
    <w:rsid w:val="00D12A1E"/>
    <w:rsid w:val="00D12AC9"/>
    <w:rsid w:val="00D12B2F"/>
    <w:rsid w:val="00D12B8E"/>
    <w:rsid w:val="00D12C13"/>
    <w:rsid w:val="00D12C8B"/>
    <w:rsid w:val="00D12D99"/>
    <w:rsid w:val="00D12F36"/>
    <w:rsid w:val="00D12F59"/>
    <w:rsid w:val="00D12F70"/>
    <w:rsid w:val="00D1300B"/>
    <w:rsid w:val="00D13012"/>
    <w:rsid w:val="00D13058"/>
    <w:rsid w:val="00D131A3"/>
    <w:rsid w:val="00D13284"/>
    <w:rsid w:val="00D132AB"/>
    <w:rsid w:val="00D132E7"/>
    <w:rsid w:val="00D1336F"/>
    <w:rsid w:val="00D13441"/>
    <w:rsid w:val="00D134E8"/>
    <w:rsid w:val="00D1355D"/>
    <w:rsid w:val="00D13596"/>
    <w:rsid w:val="00D13600"/>
    <w:rsid w:val="00D13704"/>
    <w:rsid w:val="00D137A4"/>
    <w:rsid w:val="00D13902"/>
    <w:rsid w:val="00D13909"/>
    <w:rsid w:val="00D1395F"/>
    <w:rsid w:val="00D13A8A"/>
    <w:rsid w:val="00D13AF1"/>
    <w:rsid w:val="00D13B52"/>
    <w:rsid w:val="00D13BF9"/>
    <w:rsid w:val="00D13BFD"/>
    <w:rsid w:val="00D13C47"/>
    <w:rsid w:val="00D13C70"/>
    <w:rsid w:val="00D13C84"/>
    <w:rsid w:val="00D13CB9"/>
    <w:rsid w:val="00D13D8E"/>
    <w:rsid w:val="00D13DE1"/>
    <w:rsid w:val="00D13E83"/>
    <w:rsid w:val="00D13E87"/>
    <w:rsid w:val="00D13F83"/>
    <w:rsid w:val="00D140AA"/>
    <w:rsid w:val="00D141E7"/>
    <w:rsid w:val="00D143B4"/>
    <w:rsid w:val="00D14431"/>
    <w:rsid w:val="00D144F9"/>
    <w:rsid w:val="00D145C3"/>
    <w:rsid w:val="00D145EB"/>
    <w:rsid w:val="00D1473E"/>
    <w:rsid w:val="00D147A8"/>
    <w:rsid w:val="00D1494D"/>
    <w:rsid w:val="00D149A8"/>
    <w:rsid w:val="00D14ACD"/>
    <w:rsid w:val="00D14EF1"/>
    <w:rsid w:val="00D1503D"/>
    <w:rsid w:val="00D151B0"/>
    <w:rsid w:val="00D151EF"/>
    <w:rsid w:val="00D15260"/>
    <w:rsid w:val="00D15300"/>
    <w:rsid w:val="00D15328"/>
    <w:rsid w:val="00D153A8"/>
    <w:rsid w:val="00D1541E"/>
    <w:rsid w:val="00D155B1"/>
    <w:rsid w:val="00D1565E"/>
    <w:rsid w:val="00D15673"/>
    <w:rsid w:val="00D1576B"/>
    <w:rsid w:val="00D157F2"/>
    <w:rsid w:val="00D1584C"/>
    <w:rsid w:val="00D158B9"/>
    <w:rsid w:val="00D159E3"/>
    <w:rsid w:val="00D159E5"/>
    <w:rsid w:val="00D159EA"/>
    <w:rsid w:val="00D15A57"/>
    <w:rsid w:val="00D15B2A"/>
    <w:rsid w:val="00D15CB3"/>
    <w:rsid w:val="00D15D6F"/>
    <w:rsid w:val="00D15F40"/>
    <w:rsid w:val="00D1636A"/>
    <w:rsid w:val="00D164C1"/>
    <w:rsid w:val="00D1667F"/>
    <w:rsid w:val="00D16742"/>
    <w:rsid w:val="00D16975"/>
    <w:rsid w:val="00D169A5"/>
    <w:rsid w:val="00D16A40"/>
    <w:rsid w:val="00D16C13"/>
    <w:rsid w:val="00D16C3C"/>
    <w:rsid w:val="00D16C56"/>
    <w:rsid w:val="00D16D30"/>
    <w:rsid w:val="00D16D8A"/>
    <w:rsid w:val="00D16E47"/>
    <w:rsid w:val="00D16F96"/>
    <w:rsid w:val="00D16FB8"/>
    <w:rsid w:val="00D17099"/>
    <w:rsid w:val="00D171B6"/>
    <w:rsid w:val="00D171DD"/>
    <w:rsid w:val="00D17228"/>
    <w:rsid w:val="00D172C5"/>
    <w:rsid w:val="00D173D7"/>
    <w:rsid w:val="00D17470"/>
    <w:rsid w:val="00D17623"/>
    <w:rsid w:val="00D1768D"/>
    <w:rsid w:val="00D177AE"/>
    <w:rsid w:val="00D17849"/>
    <w:rsid w:val="00D17851"/>
    <w:rsid w:val="00D17880"/>
    <w:rsid w:val="00D178FF"/>
    <w:rsid w:val="00D1791F"/>
    <w:rsid w:val="00D1797F"/>
    <w:rsid w:val="00D17A06"/>
    <w:rsid w:val="00D17AEB"/>
    <w:rsid w:val="00D17CDA"/>
    <w:rsid w:val="00D17DD8"/>
    <w:rsid w:val="00D17E78"/>
    <w:rsid w:val="00D17ED5"/>
    <w:rsid w:val="00D17EEA"/>
    <w:rsid w:val="00D17F3D"/>
    <w:rsid w:val="00D17F67"/>
    <w:rsid w:val="00D17FA5"/>
    <w:rsid w:val="00D20017"/>
    <w:rsid w:val="00D20075"/>
    <w:rsid w:val="00D200F3"/>
    <w:rsid w:val="00D2018D"/>
    <w:rsid w:val="00D201E7"/>
    <w:rsid w:val="00D202AB"/>
    <w:rsid w:val="00D20346"/>
    <w:rsid w:val="00D2035A"/>
    <w:rsid w:val="00D2035C"/>
    <w:rsid w:val="00D204D9"/>
    <w:rsid w:val="00D20666"/>
    <w:rsid w:val="00D207A5"/>
    <w:rsid w:val="00D20B03"/>
    <w:rsid w:val="00D20BEF"/>
    <w:rsid w:val="00D20C0E"/>
    <w:rsid w:val="00D20C8B"/>
    <w:rsid w:val="00D20C8F"/>
    <w:rsid w:val="00D20CA2"/>
    <w:rsid w:val="00D20D19"/>
    <w:rsid w:val="00D20D64"/>
    <w:rsid w:val="00D20DEB"/>
    <w:rsid w:val="00D20F2D"/>
    <w:rsid w:val="00D20F80"/>
    <w:rsid w:val="00D20F92"/>
    <w:rsid w:val="00D210A6"/>
    <w:rsid w:val="00D21195"/>
    <w:rsid w:val="00D2121A"/>
    <w:rsid w:val="00D2126D"/>
    <w:rsid w:val="00D21449"/>
    <w:rsid w:val="00D21462"/>
    <w:rsid w:val="00D215EA"/>
    <w:rsid w:val="00D215EF"/>
    <w:rsid w:val="00D2167A"/>
    <w:rsid w:val="00D2170D"/>
    <w:rsid w:val="00D2171D"/>
    <w:rsid w:val="00D2174D"/>
    <w:rsid w:val="00D217E9"/>
    <w:rsid w:val="00D217FD"/>
    <w:rsid w:val="00D2187F"/>
    <w:rsid w:val="00D218FF"/>
    <w:rsid w:val="00D21925"/>
    <w:rsid w:val="00D21944"/>
    <w:rsid w:val="00D21A49"/>
    <w:rsid w:val="00D21AB8"/>
    <w:rsid w:val="00D21AD5"/>
    <w:rsid w:val="00D21C91"/>
    <w:rsid w:val="00D21CAB"/>
    <w:rsid w:val="00D21D2B"/>
    <w:rsid w:val="00D21D30"/>
    <w:rsid w:val="00D21D6A"/>
    <w:rsid w:val="00D21DA3"/>
    <w:rsid w:val="00D21E9A"/>
    <w:rsid w:val="00D21ECA"/>
    <w:rsid w:val="00D220AE"/>
    <w:rsid w:val="00D22154"/>
    <w:rsid w:val="00D221BB"/>
    <w:rsid w:val="00D2223E"/>
    <w:rsid w:val="00D22270"/>
    <w:rsid w:val="00D22447"/>
    <w:rsid w:val="00D22470"/>
    <w:rsid w:val="00D224A2"/>
    <w:rsid w:val="00D224BA"/>
    <w:rsid w:val="00D22511"/>
    <w:rsid w:val="00D22540"/>
    <w:rsid w:val="00D22541"/>
    <w:rsid w:val="00D22575"/>
    <w:rsid w:val="00D225B0"/>
    <w:rsid w:val="00D22660"/>
    <w:rsid w:val="00D2266C"/>
    <w:rsid w:val="00D227AE"/>
    <w:rsid w:val="00D228B5"/>
    <w:rsid w:val="00D228C7"/>
    <w:rsid w:val="00D2293D"/>
    <w:rsid w:val="00D22BD4"/>
    <w:rsid w:val="00D22E26"/>
    <w:rsid w:val="00D23048"/>
    <w:rsid w:val="00D23059"/>
    <w:rsid w:val="00D2313B"/>
    <w:rsid w:val="00D23285"/>
    <w:rsid w:val="00D232CE"/>
    <w:rsid w:val="00D232D2"/>
    <w:rsid w:val="00D232E8"/>
    <w:rsid w:val="00D23471"/>
    <w:rsid w:val="00D2369A"/>
    <w:rsid w:val="00D23793"/>
    <w:rsid w:val="00D237A3"/>
    <w:rsid w:val="00D23A53"/>
    <w:rsid w:val="00D23BCD"/>
    <w:rsid w:val="00D23C4B"/>
    <w:rsid w:val="00D23D66"/>
    <w:rsid w:val="00D23E02"/>
    <w:rsid w:val="00D23E95"/>
    <w:rsid w:val="00D24039"/>
    <w:rsid w:val="00D2406D"/>
    <w:rsid w:val="00D240B9"/>
    <w:rsid w:val="00D241FE"/>
    <w:rsid w:val="00D24230"/>
    <w:rsid w:val="00D24241"/>
    <w:rsid w:val="00D242F3"/>
    <w:rsid w:val="00D24389"/>
    <w:rsid w:val="00D245D6"/>
    <w:rsid w:val="00D24638"/>
    <w:rsid w:val="00D24791"/>
    <w:rsid w:val="00D24872"/>
    <w:rsid w:val="00D248BA"/>
    <w:rsid w:val="00D248D3"/>
    <w:rsid w:val="00D249BF"/>
    <w:rsid w:val="00D24A5A"/>
    <w:rsid w:val="00D24AB6"/>
    <w:rsid w:val="00D24C2B"/>
    <w:rsid w:val="00D24C5F"/>
    <w:rsid w:val="00D24CCB"/>
    <w:rsid w:val="00D24D09"/>
    <w:rsid w:val="00D24D3B"/>
    <w:rsid w:val="00D24EA5"/>
    <w:rsid w:val="00D24ED9"/>
    <w:rsid w:val="00D24F23"/>
    <w:rsid w:val="00D24F34"/>
    <w:rsid w:val="00D2506B"/>
    <w:rsid w:val="00D2507E"/>
    <w:rsid w:val="00D25176"/>
    <w:rsid w:val="00D2518B"/>
    <w:rsid w:val="00D25385"/>
    <w:rsid w:val="00D253B1"/>
    <w:rsid w:val="00D25473"/>
    <w:rsid w:val="00D255D1"/>
    <w:rsid w:val="00D255F4"/>
    <w:rsid w:val="00D25660"/>
    <w:rsid w:val="00D258A0"/>
    <w:rsid w:val="00D2595D"/>
    <w:rsid w:val="00D259E2"/>
    <w:rsid w:val="00D25B22"/>
    <w:rsid w:val="00D25BEE"/>
    <w:rsid w:val="00D25C5D"/>
    <w:rsid w:val="00D25D5F"/>
    <w:rsid w:val="00D25DE1"/>
    <w:rsid w:val="00D25EFB"/>
    <w:rsid w:val="00D25F97"/>
    <w:rsid w:val="00D260B5"/>
    <w:rsid w:val="00D2613A"/>
    <w:rsid w:val="00D26242"/>
    <w:rsid w:val="00D26365"/>
    <w:rsid w:val="00D26411"/>
    <w:rsid w:val="00D2647B"/>
    <w:rsid w:val="00D26525"/>
    <w:rsid w:val="00D26657"/>
    <w:rsid w:val="00D2682E"/>
    <w:rsid w:val="00D269E7"/>
    <w:rsid w:val="00D26B77"/>
    <w:rsid w:val="00D26D62"/>
    <w:rsid w:val="00D26E46"/>
    <w:rsid w:val="00D27008"/>
    <w:rsid w:val="00D27077"/>
    <w:rsid w:val="00D27119"/>
    <w:rsid w:val="00D27287"/>
    <w:rsid w:val="00D272A9"/>
    <w:rsid w:val="00D272BC"/>
    <w:rsid w:val="00D2730A"/>
    <w:rsid w:val="00D2732C"/>
    <w:rsid w:val="00D27813"/>
    <w:rsid w:val="00D278D5"/>
    <w:rsid w:val="00D27952"/>
    <w:rsid w:val="00D2797D"/>
    <w:rsid w:val="00D279D2"/>
    <w:rsid w:val="00D27ACC"/>
    <w:rsid w:val="00D27C19"/>
    <w:rsid w:val="00D27CCB"/>
    <w:rsid w:val="00D27CF9"/>
    <w:rsid w:val="00D27D3E"/>
    <w:rsid w:val="00D27E3D"/>
    <w:rsid w:val="00D27F3D"/>
    <w:rsid w:val="00D27F81"/>
    <w:rsid w:val="00D3002E"/>
    <w:rsid w:val="00D300C9"/>
    <w:rsid w:val="00D303A2"/>
    <w:rsid w:val="00D303B8"/>
    <w:rsid w:val="00D303C6"/>
    <w:rsid w:val="00D30472"/>
    <w:rsid w:val="00D304D9"/>
    <w:rsid w:val="00D30612"/>
    <w:rsid w:val="00D30620"/>
    <w:rsid w:val="00D306B9"/>
    <w:rsid w:val="00D30749"/>
    <w:rsid w:val="00D307AB"/>
    <w:rsid w:val="00D3081A"/>
    <w:rsid w:val="00D308CA"/>
    <w:rsid w:val="00D3092F"/>
    <w:rsid w:val="00D309BF"/>
    <w:rsid w:val="00D30AB8"/>
    <w:rsid w:val="00D30AB9"/>
    <w:rsid w:val="00D30B37"/>
    <w:rsid w:val="00D30BA6"/>
    <w:rsid w:val="00D30C08"/>
    <w:rsid w:val="00D30CDF"/>
    <w:rsid w:val="00D30D77"/>
    <w:rsid w:val="00D30F33"/>
    <w:rsid w:val="00D3100C"/>
    <w:rsid w:val="00D31069"/>
    <w:rsid w:val="00D3109B"/>
    <w:rsid w:val="00D31124"/>
    <w:rsid w:val="00D31129"/>
    <w:rsid w:val="00D31231"/>
    <w:rsid w:val="00D31398"/>
    <w:rsid w:val="00D3146D"/>
    <w:rsid w:val="00D314B7"/>
    <w:rsid w:val="00D314D2"/>
    <w:rsid w:val="00D316E4"/>
    <w:rsid w:val="00D31700"/>
    <w:rsid w:val="00D3175E"/>
    <w:rsid w:val="00D31881"/>
    <w:rsid w:val="00D31A58"/>
    <w:rsid w:val="00D31A94"/>
    <w:rsid w:val="00D31B62"/>
    <w:rsid w:val="00D31B77"/>
    <w:rsid w:val="00D31BC2"/>
    <w:rsid w:val="00D31C1E"/>
    <w:rsid w:val="00D31C48"/>
    <w:rsid w:val="00D31C86"/>
    <w:rsid w:val="00D31CDA"/>
    <w:rsid w:val="00D31DE8"/>
    <w:rsid w:val="00D31FBE"/>
    <w:rsid w:val="00D32014"/>
    <w:rsid w:val="00D3202C"/>
    <w:rsid w:val="00D32232"/>
    <w:rsid w:val="00D3235F"/>
    <w:rsid w:val="00D32458"/>
    <w:rsid w:val="00D3274F"/>
    <w:rsid w:val="00D328F4"/>
    <w:rsid w:val="00D32953"/>
    <w:rsid w:val="00D32A05"/>
    <w:rsid w:val="00D32BBB"/>
    <w:rsid w:val="00D32CE7"/>
    <w:rsid w:val="00D32CEA"/>
    <w:rsid w:val="00D32D8A"/>
    <w:rsid w:val="00D32E7F"/>
    <w:rsid w:val="00D32ECA"/>
    <w:rsid w:val="00D32F30"/>
    <w:rsid w:val="00D33103"/>
    <w:rsid w:val="00D33133"/>
    <w:rsid w:val="00D33186"/>
    <w:rsid w:val="00D332C7"/>
    <w:rsid w:val="00D3332C"/>
    <w:rsid w:val="00D33405"/>
    <w:rsid w:val="00D3351F"/>
    <w:rsid w:val="00D335D8"/>
    <w:rsid w:val="00D33648"/>
    <w:rsid w:val="00D33684"/>
    <w:rsid w:val="00D3368E"/>
    <w:rsid w:val="00D336B7"/>
    <w:rsid w:val="00D3373E"/>
    <w:rsid w:val="00D337FC"/>
    <w:rsid w:val="00D3381B"/>
    <w:rsid w:val="00D33847"/>
    <w:rsid w:val="00D33921"/>
    <w:rsid w:val="00D339D8"/>
    <w:rsid w:val="00D33A1B"/>
    <w:rsid w:val="00D33A3F"/>
    <w:rsid w:val="00D33B9B"/>
    <w:rsid w:val="00D33C12"/>
    <w:rsid w:val="00D33C5D"/>
    <w:rsid w:val="00D33C7B"/>
    <w:rsid w:val="00D33CFB"/>
    <w:rsid w:val="00D33D97"/>
    <w:rsid w:val="00D33DFB"/>
    <w:rsid w:val="00D33E64"/>
    <w:rsid w:val="00D33EDC"/>
    <w:rsid w:val="00D33F9A"/>
    <w:rsid w:val="00D3402D"/>
    <w:rsid w:val="00D340D3"/>
    <w:rsid w:val="00D34121"/>
    <w:rsid w:val="00D3427D"/>
    <w:rsid w:val="00D34377"/>
    <w:rsid w:val="00D3438A"/>
    <w:rsid w:val="00D343A6"/>
    <w:rsid w:val="00D343D0"/>
    <w:rsid w:val="00D34437"/>
    <w:rsid w:val="00D34460"/>
    <w:rsid w:val="00D3454F"/>
    <w:rsid w:val="00D34589"/>
    <w:rsid w:val="00D34727"/>
    <w:rsid w:val="00D34857"/>
    <w:rsid w:val="00D348A2"/>
    <w:rsid w:val="00D34946"/>
    <w:rsid w:val="00D34AF4"/>
    <w:rsid w:val="00D34C70"/>
    <w:rsid w:val="00D34CC1"/>
    <w:rsid w:val="00D34D1B"/>
    <w:rsid w:val="00D34D67"/>
    <w:rsid w:val="00D34F5B"/>
    <w:rsid w:val="00D34FF0"/>
    <w:rsid w:val="00D350A3"/>
    <w:rsid w:val="00D35277"/>
    <w:rsid w:val="00D353B6"/>
    <w:rsid w:val="00D35436"/>
    <w:rsid w:val="00D355F6"/>
    <w:rsid w:val="00D3562B"/>
    <w:rsid w:val="00D35733"/>
    <w:rsid w:val="00D357A2"/>
    <w:rsid w:val="00D35894"/>
    <w:rsid w:val="00D35A24"/>
    <w:rsid w:val="00D35A62"/>
    <w:rsid w:val="00D35A6C"/>
    <w:rsid w:val="00D3616D"/>
    <w:rsid w:val="00D3629C"/>
    <w:rsid w:val="00D362A2"/>
    <w:rsid w:val="00D36340"/>
    <w:rsid w:val="00D36341"/>
    <w:rsid w:val="00D3663E"/>
    <w:rsid w:val="00D3696C"/>
    <w:rsid w:val="00D3697F"/>
    <w:rsid w:val="00D36B7A"/>
    <w:rsid w:val="00D36BFC"/>
    <w:rsid w:val="00D36C1B"/>
    <w:rsid w:val="00D36DF9"/>
    <w:rsid w:val="00D36E93"/>
    <w:rsid w:val="00D36F35"/>
    <w:rsid w:val="00D36F54"/>
    <w:rsid w:val="00D37105"/>
    <w:rsid w:val="00D371BB"/>
    <w:rsid w:val="00D37280"/>
    <w:rsid w:val="00D3729F"/>
    <w:rsid w:val="00D372D9"/>
    <w:rsid w:val="00D373A8"/>
    <w:rsid w:val="00D3749F"/>
    <w:rsid w:val="00D374D3"/>
    <w:rsid w:val="00D374E1"/>
    <w:rsid w:val="00D37588"/>
    <w:rsid w:val="00D375D2"/>
    <w:rsid w:val="00D375D6"/>
    <w:rsid w:val="00D375E5"/>
    <w:rsid w:val="00D37600"/>
    <w:rsid w:val="00D3764A"/>
    <w:rsid w:val="00D377A6"/>
    <w:rsid w:val="00D378AC"/>
    <w:rsid w:val="00D37965"/>
    <w:rsid w:val="00D379C2"/>
    <w:rsid w:val="00D379FF"/>
    <w:rsid w:val="00D37CA2"/>
    <w:rsid w:val="00D37D17"/>
    <w:rsid w:val="00D37EE4"/>
    <w:rsid w:val="00D37F59"/>
    <w:rsid w:val="00D40054"/>
    <w:rsid w:val="00D4008A"/>
    <w:rsid w:val="00D400CE"/>
    <w:rsid w:val="00D4017F"/>
    <w:rsid w:val="00D4028A"/>
    <w:rsid w:val="00D40297"/>
    <w:rsid w:val="00D4031F"/>
    <w:rsid w:val="00D40432"/>
    <w:rsid w:val="00D404D8"/>
    <w:rsid w:val="00D40574"/>
    <w:rsid w:val="00D4060F"/>
    <w:rsid w:val="00D40684"/>
    <w:rsid w:val="00D4081F"/>
    <w:rsid w:val="00D408BA"/>
    <w:rsid w:val="00D4095A"/>
    <w:rsid w:val="00D4099A"/>
    <w:rsid w:val="00D40A19"/>
    <w:rsid w:val="00D40A97"/>
    <w:rsid w:val="00D40B75"/>
    <w:rsid w:val="00D40D43"/>
    <w:rsid w:val="00D40E08"/>
    <w:rsid w:val="00D40F20"/>
    <w:rsid w:val="00D40F5A"/>
    <w:rsid w:val="00D41101"/>
    <w:rsid w:val="00D4125B"/>
    <w:rsid w:val="00D412AC"/>
    <w:rsid w:val="00D412D2"/>
    <w:rsid w:val="00D41377"/>
    <w:rsid w:val="00D4139C"/>
    <w:rsid w:val="00D414EA"/>
    <w:rsid w:val="00D4160A"/>
    <w:rsid w:val="00D4165E"/>
    <w:rsid w:val="00D4174E"/>
    <w:rsid w:val="00D41772"/>
    <w:rsid w:val="00D417B8"/>
    <w:rsid w:val="00D41829"/>
    <w:rsid w:val="00D4194B"/>
    <w:rsid w:val="00D41B80"/>
    <w:rsid w:val="00D41C25"/>
    <w:rsid w:val="00D41C26"/>
    <w:rsid w:val="00D41DAC"/>
    <w:rsid w:val="00D41E32"/>
    <w:rsid w:val="00D41EA3"/>
    <w:rsid w:val="00D41EA5"/>
    <w:rsid w:val="00D41F86"/>
    <w:rsid w:val="00D4212E"/>
    <w:rsid w:val="00D4214E"/>
    <w:rsid w:val="00D421CC"/>
    <w:rsid w:val="00D422CE"/>
    <w:rsid w:val="00D4232E"/>
    <w:rsid w:val="00D42407"/>
    <w:rsid w:val="00D42550"/>
    <w:rsid w:val="00D42570"/>
    <w:rsid w:val="00D42791"/>
    <w:rsid w:val="00D42797"/>
    <w:rsid w:val="00D42809"/>
    <w:rsid w:val="00D42883"/>
    <w:rsid w:val="00D429AE"/>
    <w:rsid w:val="00D42B9C"/>
    <w:rsid w:val="00D42BAC"/>
    <w:rsid w:val="00D42BF3"/>
    <w:rsid w:val="00D42C76"/>
    <w:rsid w:val="00D42C7E"/>
    <w:rsid w:val="00D42C95"/>
    <w:rsid w:val="00D43027"/>
    <w:rsid w:val="00D430A4"/>
    <w:rsid w:val="00D4318E"/>
    <w:rsid w:val="00D431D5"/>
    <w:rsid w:val="00D43203"/>
    <w:rsid w:val="00D43219"/>
    <w:rsid w:val="00D43285"/>
    <w:rsid w:val="00D43308"/>
    <w:rsid w:val="00D43368"/>
    <w:rsid w:val="00D433E3"/>
    <w:rsid w:val="00D43540"/>
    <w:rsid w:val="00D435D9"/>
    <w:rsid w:val="00D435FA"/>
    <w:rsid w:val="00D43651"/>
    <w:rsid w:val="00D4366B"/>
    <w:rsid w:val="00D436A0"/>
    <w:rsid w:val="00D437A1"/>
    <w:rsid w:val="00D43915"/>
    <w:rsid w:val="00D43B97"/>
    <w:rsid w:val="00D43BC5"/>
    <w:rsid w:val="00D43C1A"/>
    <w:rsid w:val="00D43C2C"/>
    <w:rsid w:val="00D43CC4"/>
    <w:rsid w:val="00D43DE7"/>
    <w:rsid w:val="00D43ED8"/>
    <w:rsid w:val="00D43EFD"/>
    <w:rsid w:val="00D43FAF"/>
    <w:rsid w:val="00D44001"/>
    <w:rsid w:val="00D44078"/>
    <w:rsid w:val="00D44289"/>
    <w:rsid w:val="00D442A8"/>
    <w:rsid w:val="00D446BA"/>
    <w:rsid w:val="00D4473C"/>
    <w:rsid w:val="00D44808"/>
    <w:rsid w:val="00D4485C"/>
    <w:rsid w:val="00D44A82"/>
    <w:rsid w:val="00D44B44"/>
    <w:rsid w:val="00D44B60"/>
    <w:rsid w:val="00D44C44"/>
    <w:rsid w:val="00D44CE0"/>
    <w:rsid w:val="00D44D60"/>
    <w:rsid w:val="00D44DDA"/>
    <w:rsid w:val="00D44E33"/>
    <w:rsid w:val="00D450B0"/>
    <w:rsid w:val="00D450CE"/>
    <w:rsid w:val="00D451C8"/>
    <w:rsid w:val="00D45358"/>
    <w:rsid w:val="00D453A9"/>
    <w:rsid w:val="00D453D4"/>
    <w:rsid w:val="00D454E4"/>
    <w:rsid w:val="00D454FF"/>
    <w:rsid w:val="00D45547"/>
    <w:rsid w:val="00D45676"/>
    <w:rsid w:val="00D4578F"/>
    <w:rsid w:val="00D457DA"/>
    <w:rsid w:val="00D45847"/>
    <w:rsid w:val="00D45939"/>
    <w:rsid w:val="00D459A0"/>
    <w:rsid w:val="00D45DEF"/>
    <w:rsid w:val="00D45EBD"/>
    <w:rsid w:val="00D45EEC"/>
    <w:rsid w:val="00D45EF1"/>
    <w:rsid w:val="00D45FBB"/>
    <w:rsid w:val="00D4602C"/>
    <w:rsid w:val="00D460EF"/>
    <w:rsid w:val="00D46163"/>
    <w:rsid w:val="00D461B3"/>
    <w:rsid w:val="00D461F1"/>
    <w:rsid w:val="00D46280"/>
    <w:rsid w:val="00D462AB"/>
    <w:rsid w:val="00D463E9"/>
    <w:rsid w:val="00D46436"/>
    <w:rsid w:val="00D4643F"/>
    <w:rsid w:val="00D46549"/>
    <w:rsid w:val="00D465F3"/>
    <w:rsid w:val="00D4679C"/>
    <w:rsid w:val="00D467C6"/>
    <w:rsid w:val="00D467FB"/>
    <w:rsid w:val="00D46838"/>
    <w:rsid w:val="00D46948"/>
    <w:rsid w:val="00D46974"/>
    <w:rsid w:val="00D469A2"/>
    <w:rsid w:val="00D46A81"/>
    <w:rsid w:val="00D46CD2"/>
    <w:rsid w:val="00D46D10"/>
    <w:rsid w:val="00D46D1A"/>
    <w:rsid w:val="00D46D28"/>
    <w:rsid w:val="00D46D83"/>
    <w:rsid w:val="00D46E63"/>
    <w:rsid w:val="00D46EF4"/>
    <w:rsid w:val="00D46F00"/>
    <w:rsid w:val="00D46FF0"/>
    <w:rsid w:val="00D47022"/>
    <w:rsid w:val="00D4717A"/>
    <w:rsid w:val="00D471B0"/>
    <w:rsid w:val="00D472F2"/>
    <w:rsid w:val="00D473F4"/>
    <w:rsid w:val="00D47435"/>
    <w:rsid w:val="00D4744C"/>
    <w:rsid w:val="00D47523"/>
    <w:rsid w:val="00D47524"/>
    <w:rsid w:val="00D47565"/>
    <w:rsid w:val="00D475AA"/>
    <w:rsid w:val="00D4760B"/>
    <w:rsid w:val="00D47650"/>
    <w:rsid w:val="00D47714"/>
    <w:rsid w:val="00D4773B"/>
    <w:rsid w:val="00D4789A"/>
    <w:rsid w:val="00D47A28"/>
    <w:rsid w:val="00D47C05"/>
    <w:rsid w:val="00D47C5F"/>
    <w:rsid w:val="00D47CA5"/>
    <w:rsid w:val="00D47D28"/>
    <w:rsid w:val="00D47D2B"/>
    <w:rsid w:val="00D47E01"/>
    <w:rsid w:val="00D47E07"/>
    <w:rsid w:val="00D47E0D"/>
    <w:rsid w:val="00D47FEB"/>
    <w:rsid w:val="00D500B9"/>
    <w:rsid w:val="00D50149"/>
    <w:rsid w:val="00D50210"/>
    <w:rsid w:val="00D5034C"/>
    <w:rsid w:val="00D505FD"/>
    <w:rsid w:val="00D506C8"/>
    <w:rsid w:val="00D5071A"/>
    <w:rsid w:val="00D5072A"/>
    <w:rsid w:val="00D5089E"/>
    <w:rsid w:val="00D50984"/>
    <w:rsid w:val="00D509F0"/>
    <w:rsid w:val="00D50B24"/>
    <w:rsid w:val="00D50B6C"/>
    <w:rsid w:val="00D50BA8"/>
    <w:rsid w:val="00D50CB0"/>
    <w:rsid w:val="00D50D32"/>
    <w:rsid w:val="00D50E0E"/>
    <w:rsid w:val="00D50E61"/>
    <w:rsid w:val="00D50E7F"/>
    <w:rsid w:val="00D50FC1"/>
    <w:rsid w:val="00D50FE9"/>
    <w:rsid w:val="00D51100"/>
    <w:rsid w:val="00D51113"/>
    <w:rsid w:val="00D5138D"/>
    <w:rsid w:val="00D5142A"/>
    <w:rsid w:val="00D5146E"/>
    <w:rsid w:val="00D514A0"/>
    <w:rsid w:val="00D514D3"/>
    <w:rsid w:val="00D514F5"/>
    <w:rsid w:val="00D5151A"/>
    <w:rsid w:val="00D5151B"/>
    <w:rsid w:val="00D51579"/>
    <w:rsid w:val="00D515E3"/>
    <w:rsid w:val="00D518F6"/>
    <w:rsid w:val="00D5192F"/>
    <w:rsid w:val="00D519B5"/>
    <w:rsid w:val="00D51A50"/>
    <w:rsid w:val="00D51B20"/>
    <w:rsid w:val="00D51B2A"/>
    <w:rsid w:val="00D51B38"/>
    <w:rsid w:val="00D51C06"/>
    <w:rsid w:val="00D51CF2"/>
    <w:rsid w:val="00D51D8F"/>
    <w:rsid w:val="00D51EB1"/>
    <w:rsid w:val="00D51F7C"/>
    <w:rsid w:val="00D5201B"/>
    <w:rsid w:val="00D5214C"/>
    <w:rsid w:val="00D52186"/>
    <w:rsid w:val="00D522EF"/>
    <w:rsid w:val="00D52373"/>
    <w:rsid w:val="00D52412"/>
    <w:rsid w:val="00D525A4"/>
    <w:rsid w:val="00D525B3"/>
    <w:rsid w:val="00D525B7"/>
    <w:rsid w:val="00D52771"/>
    <w:rsid w:val="00D52848"/>
    <w:rsid w:val="00D52944"/>
    <w:rsid w:val="00D5296D"/>
    <w:rsid w:val="00D529D7"/>
    <w:rsid w:val="00D52AA8"/>
    <w:rsid w:val="00D52B18"/>
    <w:rsid w:val="00D52B5F"/>
    <w:rsid w:val="00D52BBA"/>
    <w:rsid w:val="00D52C4C"/>
    <w:rsid w:val="00D52C7E"/>
    <w:rsid w:val="00D52DF9"/>
    <w:rsid w:val="00D52F14"/>
    <w:rsid w:val="00D52F52"/>
    <w:rsid w:val="00D5306A"/>
    <w:rsid w:val="00D53109"/>
    <w:rsid w:val="00D53118"/>
    <w:rsid w:val="00D53273"/>
    <w:rsid w:val="00D53580"/>
    <w:rsid w:val="00D535C1"/>
    <w:rsid w:val="00D5360C"/>
    <w:rsid w:val="00D536A2"/>
    <w:rsid w:val="00D53706"/>
    <w:rsid w:val="00D53876"/>
    <w:rsid w:val="00D538EC"/>
    <w:rsid w:val="00D53922"/>
    <w:rsid w:val="00D53A54"/>
    <w:rsid w:val="00D53A9F"/>
    <w:rsid w:val="00D53AA2"/>
    <w:rsid w:val="00D53AD8"/>
    <w:rsid w:val="00D53B34"/>
    <w:rsid w:val="00D53BCC"/>
    <w:rsid w:val="00D53C5F"/>
    <w:rsid w:val="00D53CEF"/>
    <w:rsid w:val="00D53D4E"/>
    <w:rsid w:val="00D53FDD"/>
    <w:rsid w:val="00D53FE2"/>
    <w:rsid w:val="00D5410D"/>
    <w:rsid w:val="00D54138"/>
    <w:rsid w:val="00D5414A"/>
    <w:rsid w:val="00D542A5"/>
    <w:rsid w:val="00D54531"/>
    <w:rsid w:val="00D54658"/>
    <w:rsid w:val="00D54708"/>
    <w:rsid w:val="00D54757"/>
    <w:rsid w:val="00D547C2"/>
    <w:rsid w:val="00D54A8C"/>
    <w:rsid w:val="00D54A8D"/>
    <w:rsid w:val="00D54ABF"/>
    <w:rsid w:val="00D54AE5"/>
    <w:rsid w:val="00D54C0E"/>
    <w:rsid w:val="00D54E33"/>
    <w:rsid w:val="00D54F6C"/>
    <w:rsid w:val="00D5521C"/>
    <w:rsid w:val="00D55394"/>
    <w:rsid w:val="00D553D5"/>
    <w:rsid w:val="00D553E8"/>
    <w:rsid w:val="00D5546A"/>
    <w:rsid w:val="00D554E0"/>
    <w:rsid w:val="00D55503"/>
    <w:rsid w:val="00D55534"/>
    <w:rsid w:val="00D5554A"/>
    <w:rsid w:val="00D555E3"/>
    <w:rsid w:val="00D5581A"/>
    <w:rsid w:val="00D55952"/>
    <w:rsid w:val="00D55A38"/>
    <w:rsid w:val="00D55EA7"/>
    <w:rsid w:val="00D55FE5"/>
    <w:rsid w:val="00D561D5"/>
    <w:rsid w:val="00D56309"/>
    <w:rsid w:val="00D56319"/>
    <w:rsid w:val="00D563F0"/>
    <w:rsid w:val="00D564D4"/>
    <w:rsid w:val="00D56742"/>
    <w:rsid w:val="00D56948"/>
    <w:rsid w:val="00D56949"/>
    <w:rsid w:val="00D56956"/>
    <w:rsid w:val="00D56975"/>
    <w:rsid w:val="00D569C2"/>
    <w:rsid w:val="00D569E2"/>
    <w:rsid w:val="00D56A69"/>
    <w:rsid w:val="00D56A8A"/>
    <w:rsid w:val="00D56ABD"/>
    <w:rsid w:val="00D56AEC"/>
    <w:rsid w:val="00D56B55"/>
    <w:rsid w:val="00D56B91"/>
    <w:rsid w:val="00D56BBE"/>
    <w:rsid w:val="00D56C1A"/>
    <w:rsid w:val="00D56C9B"/>
    <w:rsid w:val="00D56D62"/>
    <w:rsid w:val="00D56D90"/>
    <w:rsid w:val="00D56E6A"/>
    <w:rsid w:val="00D56E75"/>
    <w:rsid w:val="00D56E81"/>
    <w:rsid w:val="00D56F27"/>
    <w:rsid w:val="00D56FEA"/>
    <w:rsid w:val="00D57004"/>
    <w:rsid w:val="00D5712C"/>
    <w:rsid w:val="00D5713B"/>
    <w:rsid w:val="00D57176"/>
    <w:rsid w:val="00D571B3"/>
    <w:rsid w:val="00D57265"/>
    <w:rsid w:val="00D57394"/>
    <w:rsid w:val="00D574C2"/>
    <w:rsid w:val="00D577AB"/>
    <w:rsid w:val="00D579B7"/>
    <w:rsid w:val="00D579D8"/>
    <w:rsid w:val="00D57A85"/>
    <w:rsid w:val="00D57B94"/>
    <w:rsid w:val="00D57BFE"/>
    <w:rsid w:val="00D57CD4"/>
    <w:rsid w:val="00D57CE6"/>
    <w:rsid w:val="00D57D0A"/>
    <w:rsid w:val="00D57D0F"/>
    <w:rsid w:val="00D57D56"/>
    <w:rsid w:val="00D57EE3"/>
    <w:rsid w:val="00D60231"/>
    <w:rsid w:val="00D60397"/>
    <w:rsid w:val="00D60407"/>
    <w:rsid w:val="00D6059D"/>
    <w:rsid w:val="00D60751"/>
    <w:rsid w:val="00D608F2"/>
    <w:rsid w:val="00D60A97"/>
    <w:rsid w:val="00D60B0E"/>
    <w:rsid w:val="00D60C8A"/>
    <w:rsid w:val="00D60CAF"/>
    <w:rsid w:val="00D60F5E"/>
    <w:rsid w:val="00D60FB4"/>
    <w:rsid w:val="00D610AB"/>
    <w:rsid w:val="00D611DB"/>
    <w:rsid w:val="00D612D6"/>
    <w:rsid w:val="00D612D9"/>
    <w:rsid w:val="00D61444"/>
    <w:rsid w:val="00D615A7"/>
    <w:rsid w:val="00D615C4"/>
    <w:rsid w:val="00D61677"/>
    <w:rsid w:val="00D617FD"/>
    <w:rsid w:val="00D61843"/>
    <w:rsid w:val="00D61AB6"/>
    <w:rsid w:val="00D61BAF"/>
    <w:rsid w:val="00D61BE2"/>
    <w:rsid w:val="00D61CA9"/>
    <w:rsid w:val="00D61D7B"/>
    <w:rsid w:val="00D61DDB"/>
    <w:rsid w:val="00D61DE0"/>
    <w:rsid w:val="00D61EB2"/>
    <w:rsid w:val="00D61FEA"/>
    <w:rsid w:val="00D62124"/>
    <w:rsid w:val="00D6218B"/>
    <w:rsid w:val="00D62287"/>
    <w:rsid w:val="00D6228F"/>
    <w:rsid w:val="00D62344"/>
    <w:rsid w:val="00D623CA"/>
    <w:rsid w:val="00D623D5"/>
    <w:rsid w:val="00D623F5"/>
    <w:rsid w:val="00D62485"/>
    <w:rsid w:val="00D62537"/>
    <w:rsid w:val="00D62557"/>
    <w:rsid w:val="00D62567"/>
    <w:rsid w:val="00D625C6"/>
    <w:rsid w:val="00D6269F"/>
    <w:rsid w:val="00D62826"/>
    <w:rsid w:val="00D62943"/>
    <w:rsid w:val="00D629C9"/>
    <w:rsid w:val="00D62A96"/>
    <w:rsid w:val="00D62C2F"/>
    <w:rsid w:val="00D62C98"/>
    <w:rsid w:val="00D62D14"/>
    <w:rsid w:val="00D62D40"/>
    <w:rsid w:val="00D62D76"/>
    <w:rsid w:val="00D62DA6"/>
    <w:rsid w:val="00D62E3C"/>
    <w:rsid w:val="00D630CA"/>
    <w:rsid w:val="00D6321A"/>
    <w:rsid w:val="00D632A4"/>
    <w:rsid w:val="00D633B8"/>
    <w:rsid w:val="00D635B8"/>
    <w:rsid w:val="00D6372C"/>
    <w:rsid w:val="00D637B7"/>
    <w:rsid w:val="00D63939"/>
    <w:rsid w:val="00D63A0F"/>
    <w:rsid w:val="00D63A1A"/>
    <w:rsid w:val="00D63AA9"/>
    <w:rsid w:val="00D63B27"/>
    <w:rsid w:val="00D63B57"/>
    <w:rsid w:val="00D63C13"/>
    <w:rsid w:val="00D64106"/>
    <w:rsid w:val="00D6410F"/>
    <w:rsid w:val="00D64169"/>
    <w:rsid w:val="00D641E9"/>
    <w:rsid w:val="00D64232"/>
    <w:rsid w:val="00D6423C"/>
    <w:rsid w:val="00D64249"/>
    <w:rsid w:val="00D64278"/>
    <w:rsid w:val="00D64559"/>
    <w:rsid w:val="00D64562"/>
    <w:rsid w:val="00D646CC"/>
    <w:rsid w:val="00D64786"/>
    <w:rsid w:val="00D647C3"/>
    <w:rsid w:val="00D64812"/>
    <w:rsid w:val="00D6488D"/>
    <w:rsid w:val="00D64A1F"/>
    <w:rsid w:val="00D64A6D"/>
    <w:rsid w:val="00D64A6F"/>
    <w:rsid w:val="00D64AA4"/>
    <w:rsid w:val="00D64AE5"/>
    <w:rsid w:val="00D64BFB"/>
    <w:rsid w:val="00D64C97"/>
    <w:rsid w:val="00D64CE1"/>
    <w:rsid w:val="00D64E65"/>
    <w:rsid w:val="00D64EA5"/>
    <w:rsid w:val="00D64FF6"/>
    <w:rsid w:val="00D65017"/>
    <w:rsid w:val="00D650D4"/>
    <w:rsid w:val="00D650E8"/>
    <w:rsid w:val="00D65185"/>
    <w:rsid w:val="00D65229"/>
    <w:rsid w:val="00D65578"/>
    <w:rsid w:val="00D655CE"/>
    <w:rsid w:val="00D655D5"/>
    <w:rsid w:val="00D65623"/>
    <w:rsid w:val="00D65655"/>
    <w:rsid w:val="00D6581F"/>
    <w:rsid w:val="00D65853"/>
    <w:rsid w:val="00D659D8"/>
    <w:rsid w:val="00D65A4A"/>
    <w:rsid w:val="00D65BA9"/>
    <w:rsid w:val="00D65CF2"/>
    <w:rsid w:val="00D65F64"/>
    <w:rsid w:val="00D65FC9"/>
    <w:rsid w:val="00D65FD0"/>
    <w:rsid w:val="00D660CD"/>
    <w:rsid w:val="00D66112"/>
    <w:rsid w:val="00D66189"/>
    <w:rsid w:val="00D66214"/>
    <w:rsid w:val="00D663F1"/>
    <w:rsid w:val="00D663FC"/>
    <w:rsid w:val="00D664E9"/>
    <w:rsid w:val="00D66608"/>
    <w:rsid w:val="00D6660D"/>
    <w:rsid w:val="00D66658"/>
    <w:rsid w:val="00D66676"/>
    <w:rsid w:val="00D66744"/>
    <w:rsid w:val="00D66815"/>
    <w:rsid w:val="00D66820"/>
    <w:rsid w:val="00D6689B"/>
    <w:rsid w:val="00D66935"/>
    <w:rsid w:val="00D6694A"/>
    <w:rsid w:val="00D66962"/>
    <w:rsid w:val="00D66A51"/>
    <w:rsid w:val="00D66BBE"/>
    <w:rsid w:val="00D66BDC"/>
    <w:rsid w:val="00D66BEC"/>
    <w:rsid w:val="00D66D77"/>
    <w:rsid w:val="00D67194"/>
    <w:rsid w:val="00D671E6"/>
    <w:rsid w:val="00D6720D"/>
    <w:rsid w:val="00D672F2"/>
    <w:rsid w:val="00D673EB"/>
    <w:rsid w:val="00D6746B"/>
    <w:rsid w:val="00D6766E"/>
    <w:rsid w:val="00D67717"/>
    <w:rsid w:val="00D678A7"/>
    <w:rsid w:val="00D67902"/>
    <w:rsid w:val="00D67989"/>
    <w:rsid w:val="00D6798F"/>
    <w:rsid w:val="00D67C97"/>
    <w:rsid w:val="00D67CAB"/>
    <w:rsid w:val="00D67CC9"/>
    <w:rsid w:val="00D67DCA"/>
    <w:rsid w:val="00D67DE5"/>
    <w:rsid w:val="00D67DE6"/>
    <w:rsid w:val="00D67E1B"/>
    <w:rsid w:val="00D67F50"/>
    <w:rsid w:val="00D67FE6"/>
    <w:rsid w:val="00D7009D"/>
    <w:rsid w:val="00D700C1"/>
    <w:rsid w:val="00D700DC"/>
    <w:rsid w:val="00D701C4"/>
    <w:rsid w:val="00D701E1"/>
    <w:rsid w:val="00D702C9"/>
    <w:rsid w:val="00D702F2"/>
    <w:rsid w:val="00D7030B"/>
    <w:rsid w:val="00D70389"/>
    <w:rsid w:val="00D7044E"/>
    <w:rsid w:val="00D70536"/>
    <w:rsid w:val="00D70599"/>
    <w:rsid w:val="00D705C8"/>
    <w:rsid w:val="00D705D2"/>
    <w:rsid w:val="00D70963"/>
    <w:rsid w:val="00D70A10"/>
    <w:rsid w:val="00D70A19"/>
    <w:rsid w:val="00D70C6D"/>
    <w:rsid w:val="00D70CAC"/>
    <w:rsid w:val="00D70D84"/>
    <w:rsid w:val="00D70E00"/>
    <w:rsid w:val="00D70E90"/>
    <w:rsid w:val="00D70EAA"/>
    <w:rsid w:val="00D70F9E"/>
    <w:rsid w:val="00D70FFF"/>
    <w:rsid w:val="00D712E2"/>
    <w:rsid w:val="00D71364"/>
    <w:rsid w:val="00D71466"/>
    <w:rsid w:val="00D71726"/>
    <w:rsid w:val="00D7178A"/>
    <w:rsid w:val="00D71834"/>
    <w:rsid w:val="00D7184B"/>
    <w:rsid w:val="00D71855"/>
    <w:rsid w:val="00D718D8"/>
    <w:rsid w:val="00D71908"/>
    <w:rsid w:val="00D71923"/>
    <w:rsid w:val="00D71A24"/>
    <w:rsid w:val="00D71A56"/>
    <w:rsid w:val="00D71AED"/>
    <w:rsid w:val="00D71B60"/>
    <w:rsid w:val="00D71E34"/>
    <w:rsid w:val="00D71F54"/>
    <w:rsid w:val="00D72318"/>
    <w:rsid w:val="00D72418"/>
    <w:rsid w:val="00D724D5"/>
    <w:rsid w:val="00D72665"/>
    <w:rsid w:val="00D726E7"/>
    <w:rsid w:val="00D7271F"/>
    <w:rsid w:val="00D727A1"/>
    <w:rsid w:val="00D727AB"/>
    <w:rsid w:val="00D7280D"/>
    <w:rsid w:val="00D72873"/>
    <w:rsid w:val="00D72A1B"/>
    <w:rsid w:val="00D72A5C"/>
    <w:rsid w:val="00D72CB5"/>
    <w:rsid w:val="00D72CC1"/>
    <w:rsid w:val="00D72E7C"/>
    <w:rsid w:val="00D72EA2"/>
    <w:rsid w:val="00D72FB3"/>
    <w:rsid w:val="00D731FA"/>
    <w:rsid w:val="00D731FB"/>
    <w:rsid w:val="00D7321E"/>
    <w:rsid w:val="00D73293"/>
    <w:rsid w:val="00D734AF"/>
    <w:rsid w:val="00D734B1"/>
    <w:rsid w:val="00D734D6"/>
    <w:rsid w:val="00D73551"/>
    <w:rsid w:val="00D735A5"/>
    <w:rsid w:val="00D737AF"/>
    <w:rsid w:val="00D73837"/>
    <w:rsid w:val="00D73856"/>
    <w:rsid w:val="00D73991"/>
    <w:rsid w:val="00D73A37"/>
    <w:rsid w:val="00D73B87"/>
    <w:rsid w:val="00D73CB6"/>
    <w:rsid w:val="00D73CFA"/>
    <w:rsid w:val="00D73D37"/>
    <w:rsid w:val="00D73D4C"/>
    <w:rsid w:val="00D73E86"/>
    <w:rsid w:val="00D73E9E"/>
    <w:rsid w:val="00D73EBF"/>
    <w:rsid w:val="00D73F2E"/>
    <w:rsid w:val="00D73F78"/>
    <w:rsid w:val="00D74039"/>
    <w:rsid w:val="00D74291"/>
    <w:rsid w:val="00D74335"/>
    <w:rsid w:val="00D7437E"/>
    <w:rsid w:val="00D743E9"/>
    <w:rsid w:val="00D745F7"/>
    <w:rsid w:val="00D7465F"/>
    <w:rsid w:val="00D7469C"/>
    <w:rsid w:val="00D74754"/>
    <w:rsid w:val="00D747A8"/>
    <w:rsid w:val="00D74896"/>
    <w:rsid w:val="00D748B3"/>
    <w:rsid w:val="00D7491C"/>
    <w:rsid w:val="00D74A25"/>
    <w:rsid w:val="00D74A7F"/>
    <w:rsid w:val="00D74A81"/>
    <w:rsid w:val="00D74C84"/>
    <w:rsid w:val="00D74C9F"/>
    <w:rsid w:val="00D74CC4"/>
    <w:rsid w:val="00D74CF2"/>
    <w:rsid w:val="00D74D11"/>
    <w:rsid w:val="00D74D27"/>
    <w:rsid w:val="00D74DA4"/>
    <w:rsid w:val="00D74DD5"/>
    <w:rsid w:val="00D74E59"/>
    <w:rsid w:val="00D74E7C"/>
    <w:rsid w:val="00D74EBE"/>
    <w:rsid w:val="00D74F8C"/>
    <w:rsid w:val="00D74F8F"/>
    <w:rsid w:val="00D74F92"/>
    <w:rsid w:val="00D7503E"/>
    <w:rsid w:val="00D752AB"/>
    <w:rsid w:val="00D75369"/>
    <w:rsid w:val="00D7545A"/>
    <w:rsid w:val="00D75545"/>
    <w:rsid w:val="00D7566C"/>
    <w:rsid w:val="00D757FA"/>
    <w:rsid w:val="00D75818"/>
    <w:rsid w:val="00D75829"/>
    <w:rsid w:val="00D75865"/>
    <w:rsid w:val="00D758AC"/>
    <w:rsid w:val="00D759F7"/>
    <w:rsid w:val="00D75AD3"/>
    <w:rsid w:val="00D75BBA"/>
    <w:rsid w:val="00D75C1A"/>
    <w:rsid w:val="00D75C98"/>
    <w:rsid w:val="00D75F7D"/>
    <w:rsid w:val="00D75FA9"/>
    <w:rsid w:val="00D76065"/>
    <w:rsid w:val="00D76185"/>
    <w:rsid w:val="00D761FC"/>
    <w:rsid w:val="00D76309"/>
    <w:rsid w:val="00D7630A"/>
    <w:rsid w:val="00D763A8"/>
    <w:rsid w:val="00D76441"/>
    <w:rsid w:val="00D76711"/>
    <w:rsid w:val="00D7678B"/>
    <w:rsid w:val="00D7678E"/>
    <w:rsid w:val="00D767B7"/>
    <w:rsid w:val="00D769FE"/>
    <w:rsid w:val="00D76B25"/>
    <w:rsid w:val="00D76B52"/>
    <w:rsid w:val="00D76B8F"/>
    <w:rsid w:val="00D76B9D"/>
    <w:rsid w:val="00D76E1D"/>
    <w:rsid w:val="00D76F1A"/>
    <w:rsid w:val="00D76FA4"/>
    <w:rsid w:val="00D771E8"/>
    <w:rsid w:val="00D77209"/>
    <w:rsid w:val="00D7722E"/>
    <w:rsid w:val="00D77253"/>
    <w:rsid w:val="00D772F4"/>
    <w:rsid w:val="00D77432"/>
    <w:rsid w:val="00D774D3"/>
    <w:rsid w:val="00D775B6"/>
    <w:rsid w:val="00D775D1"/>
    <w:rsid w:val="00D77622"/>
    <w:rsid w:val="00D7763C"/>
    <w:rsid w:val="00D7763F"/>
    <w:rsid w:val="00D776D0"/>
    <w:rsid w:val="00D77725"/>
    <w:rsid w:val="00D77907"/>
    <w:rsid w:val="00D7791E"/>
    <w:rsid w:val="00D77993"/>
    <w:rsid w:val="00D77A54"/>
    <w:rsid w:val="00D77BF4"/>
    <w:rsid w:val="00D77C4B"/>
    <w:rsid w:val="00D77D0F"/>
    <w:rsid w:val="00D77D91"/>
    <w:rsid w:val="00D77D99"/>
    <w:rsid w:val="00D77E03"/>
    <w:rsid w:val="00D77F92"/>
    <w:rsid w:val="00D8008A"/>
    <w:rsid w:val="00D80131"/>
    <w:rsid w:val="00D80230"/>
    <w:rsid w:val="00D803D0"/>
    <w:rsid w:val="00D803F3"/>
    <w:rsid w:val="00D80549"/>
    <w:rsid w:val="00D80616"/>
    <w:rsid w:val="00D8062C"/>
    <w:rsid w:val="00D80640"/>
    <w:rsid w:val="00D806BA"/>
    <w:rsid w:val="00D80865"/>
    <w:rsid w:val="00D8088E"/>
    <w:rsid w:val="00D8091E"/>
    <w:rsid w:val="00D80A56"/>
    <w:rsid w:val="00D80A9B"/>
    <w:rsid w:val="00D80B80"/>
    <w:rsid w:val="00D80BB7"/>
    <w:rsid w:val="00D80C7E"/>
    <w:rsid w:val="00D80CAE"/>
    <w:rsid w:val="00D80CCA"/>
    <w:rsid w:val="00D80D53"/>
    <w:rsid w:val="00D80E2D"/>
    <w:rsid w:val="00D80F84"/>
    <w:rsid w:val="00D81079"/>
    <w:rsid w:val="00D810A3"/>
    <w:rsid w:val="00D810FE"/>
    <w:rsid w:val="00D81195"/>
    <w:rsid w:val="00D811A9"/>
    <w:rsid w:val="00D811FD"/>
    <w:rsid w:val="00D81236"/>
    <w:rsid w:val="00D8128B"/>
    <w:rsid w:val="00D812C1"/>
    <w:rsid w:val="00D812EF"/>
    <w:rsid w:val="00D812FF"/>
    <w:rsid w:val="00D813B9"/>
    <w:rsid w:val="00D813C5"/>
    <w:rsid w:val="00D813EE"/>
    <w:rsid w:val="00D814B4"/>
    <w:rsid w:val="00D816D6"/>
    <w:rsid w:val="00D8175B"/>
    <w:rsid w:val="00D817C5"/>
    <w:rsid w:val="00D81822"/>
    <w:rsid w:val="00D81961"/>
    <w:rsid w:val="00D8197E"/>
    <w:rsid w:val="00D81A01"/>
    <w:rsid w:val="00D81AEF"/>
    <w:rsid w:val="00D81C1D"/>
    <w:rsid w:val="00D81C8D"/>
    <w:rsid w:val="00D81D0A"/>
    <w:rsid w:val="00D81D5E"/>
    <w:rsid w:val="00D81D6A"/>
    <w:rsid w:val="00D81DDA"/>
    <w:rsid w:val="00D81EB1"/>
    <w:rsid w:val="00D81F21"/>
    <w:rsid w:val="00D81F9B"/>
    <w:rsid w:val="00D81FCD"/>
    <w:rsid w:val="00D82075"/>
    <w:rsid w:val="00D82080"/>
    <w:rsid w:val="00D820A0"/>
    <w:rsid w:val="00D821F2"/>
    <w:rsid w:val="00D82218"/>
    <w:rsid w:val="00D8232D"/>
    <w:rsid w:val="00D82357"/>
    <w:rsid w:val="00D82399"/>
    <w:rsid w:val="00D823AC"/>
    <w:rsid w:val="00D82719"/>
    <w:rsid w:val="00D8274A"/>
    <w:rsid w:val="00D8297B"/>
    <w:rsid w:val="00D82A47"/>
    <w:rsid w:val="00D82A7B"/>
    <w:rsid w:val="00D82B92"/>
    <w:rsid w:val="00D82E04"/>
    <w:rsid w:val="00D82E2A"/>
    <w:rsid w:val="00D82E32"/>
    <w:rsid w:val="00D82E61"/>
    <w:rsid w:val="00D82EEF"/>
    <w:rsid w:val="00D82F5D"/>
    <w:rsid w:val="00D82FCD"/>
    <w:rsid w:val="00D83053"/>
    <w:rsid w:val="00D831BE"/>
    <w:rsid w:val="00D83283"/>
    <w:rsid w:val="00D8328B"/>
    <w:rsid w:val="00D83517"/>
    <w:rsid w:val="00D8362F"/>
    <w:rsid w:val="00D83641"/>
    <w:rsid w:val="00D836D3"/>
    <w:rsid w:val="00D836DF"/>
    <w:rsid w:val="00D837AB"/>
    <w:rsid w:val="00D838C1"/>
    <w:rsid w:val="00D83905"/>
    <w:rsid w:val="00D83951"/>
    <w:rsid w:val="00D839FE"/>
    <w:rsid w:val="00D83B0A"/>
    <w:rsid w:val="00D83CA5"/>
    <w:rsid w:val="00D83EDA"/>
    <w:rsid w:val="00D84021"/>
    <w:rsid w:val="00D840F5"/>
    <w:rsid w:val="00D84176"/>
    <w:rsid w:val="00D84182"/>
    <w:rsid w:val="00D84211"/>
    <w:rsid w:val="00D8426C"/>
    <w:rsid w:val="00D8434B"/>
    <w:rsid w:val="00D8438F"/>
    <w:rsid w:val="00D843BA"/>
    <w:rsid w:val="00D84433"/>
    <w:rsid w:val="00D84458"/>
    <w:rsid w:val="00D84484"/>
    <w:rsid w:val="00D8454B"/>
    <w:rsid w:val="00D845AB"/>
    <w:rsid w:val="00D8460E"/>
    <w:rsid w:val="00D8476B"/>
    <w:rsid w:val="00D848F5"/>
    <w:rsid w:val="00D8494B"/>
    <w:rsid w:val="00D84AE9"/>
    <w:rsid w:val="00D84B81"/>
    <w:rsid w:val="00D84D07"/>
    <w:rsid w:val="00D84DEB"/>
    <w:rsid w:val="00D84E45"/>
    <w:rsid w:val="00D84F40"/>
    <w:rsid w:val="00D85012"/>
    <w:rsid w:val="00D850B9"/>
    <w:rsid w:val="00D850C9"/>
    <w:rsid w:val="00D855C0"/>
    <w:rsid w:val="00D85632"/>
    <w:rsid w:val="00D856FB"/>
    <w:rsid w:val="00D85840"/>
    <w:rsid w:val="00D85930"/>
    <w:rsid w:val="00D859F4"/>
    <w:rsid w:val="00D85AB9"/>
    <w:rsid w:val="00D85B3C"/>
    <w:rsid w:val="00D85BC6"/>
    <w:rsid w:val="00D85BF4"/>
    <w:rsid w:val="00D85CE9"/>
    <w:rsid w:val="00D85EBB"/>
    <w:rsid w:val="00D85F5F"/>
    <w:rsid w:val="00D85F94"/>
    <w:rsid w:val="00D86035"/>
    <w:rsid w:val="00D86074"/>
    <w:rsid w:val="00D86143"/>
    <w:rsid w:val="00D861AE"/>
    <w:rsid w:val="00D862F3"/>
    <w:rsid w:val="00D86371"/>
    <w:rsid w:val="00D8637E"/>
    <w:rsid w:val="00D8638C"/>
    <w:rsid w:val="00D86397"/>
    <w:rsid w:val="00D863CC"/>
    <w:rsid w:val="00D863DA"/>
    <w:rsid w:val="00D863E1"/>
    <w:rsid w:val="00D863E9"/>
    <w:rsid w:val="00D863F3"/>
    <w:rsid w:val="00D86458"/>
    <w:rsid w:val="00D8652F"/>
    <w:rsid w:val="00D86532"/>
    <w:rsid w:val="00D8654B"/>
    <w:rsid w:val="00D8658B"/>
    <w:rsid w:val="00D8658F"/>
    <w:rsid w:val="00D8659B"/>
    <w:rsid w:val="00D8669C"/>
    <w:rsid w:val="00D866A9"/>
    <w:rsid w:val="00D86700"/>
    <w:rsid w:val="00D8670F"/>
    <w:rsid w:val="00D86787"/>
    <w:rsid w:val="00D867C1"/>
    <w:rsid w:val="00D8680F"/>
    <w:rsid w:val="00D869D2"/>
    <w:rsid w:val="00D86A63"/>
    <w:rsid w:val="00D86D77"/>
    <w:rsid w:val="00D86DDC"/>
    <w:rsid w:val="00D86E0C"/>
    <w:rsid w:val="00D8701B"/>
    <w:rsid w:val="00D870CF"/>
    <w:rsid w:val="00D870E6"/>
    <w:rsid w:val="00D871D9"/>
    <w:rsid w:val="00D871FF"/>
    <w:rsid w:val="00D87221"/>
    <w:rsid w:val="00D873A6"/>
    <w:rsid w:val="00D873E5"/>
    <w:rsid w:val="00D87410"/>
    <w:rsid w:val="00D87516"/>
    <w:rsid w:val="00D8756D"/>
    <w:rsid w:val="00D875A9"/>
    <w:rsid w:val="00D875B4"/>
    <w:rsid w:val="00D87691"/>
    <w:rsid w:val="00D876A2"/>
    <w:rsid w:val="00D87703"/>
    <w:rsid w:val="00D877AE"/>
    <w:rsid w:val="00D877DC"/>
    <w:rsid w:val="00D87824"/>
    <w:rsid w:val="00D87872"/>
    <w:rsid w:val="00D8787F"/>
    <w:rsid w:val="00D87B8E"/>
    <w:rsid w:val="00D87C40"/>
    <w:rsid w:val="00D87C78"/>
    <w:rsid w:val="00D87CD8"/>
    <w:rsid w:val="00D87D65"/>
    <w:rsid w:val="00D87D6D"/>
    <w:rsid w:val="00D87DF7"/>
    <w:rsid w:val="00D87E00"/>
    <w:rsid w:val="00D87E0B"/>
    <w:rsid w:val="00D87E37"/>
    <w:rsid w:val="00D87E61"/>
    <w:rsid w:val="00D87EE3"/>
    <w:rsid w:val="00D87EFA"/>
    <w:rsid w:val="00D87EFF"/>
    <w:rsid w:val="00D87F19"/>
    <w:rsid w:val="00D87F1A"/>
    <w:rsid w:val="00D9004F"/>
    <w:rsid w:val="00D90107"/>
    <w:rsid w:val="00D90176"/>
    <w:rsid w:val="00D90302"/>
    <w:rsid w:val="00D9033C"/>
    <w:rsid w:val="00D903B0"/>
    <w:rsid w:val="00D90428"/>
    <w:rsid w:val="00D90441"/>
    <w:rsid w:val="00D90448"/>
    <w:rsid w:val="00D9086A"/>
    <w:rsid w:val="00D909F4"/>
    <w:rsid w:val="00D90A0B"/>
    <w:rsid w:val="00D90A46"/>
    <w:rsid w:val="00D90A63"/>
    <w:rsid w:val="00D90CBE"/>
    <w:rsid w:val="00D90D84"/>
    <w:rsid w:val="00D90ECB"/>
    <w:rsid w:val="00D90F43"/>
    <w:rsid w:val="00D910FB"/>
    <w:rsid w:val="00D9111C"/>
    <w:rsid w:val="00D91187"/>
    <w:rsid w:val="00D91273"/>
    <w:rsid w:val="00D91277"/>
    <w:rsid w:val="00D91289"/>
    <w:rsid w:val="00D91473"/>
    <w:rsid w:val="00D914DF"/>
    <w:rsid w:val="00D91505"/>
    <w:rsid w:val="00D91633"/>
    <w:rsid w:val="00D91661"/>
    <w:rsid w:val="00D916B1"/>
    <w:rsid w:val="00D91733"/>
    <w:rsid w:val="00D91771"/>
    <w:rsid w:val="00D917E8"/>
    <w:rsid w:val="00D91906"/>
    <w:rsid w:val="00D919B7"/>
    <w:rsid w:val="00D91A4F"/>
    <w:rsid w:val="00D91CF5"/>
    <w:rsid w:val="00D91DB5"/>
    <w:rsid w:val="00D91DF6"/>
    <w:rsid w:val="00D91EB4"/>
    <w:rsid w:val="00D9203C"/>
    <w:rsid w:val="00D920DA"/>
    <w:rsid w:val="00D92166"/>
    <w:rsid w:val="00D921A4"/>
    <w:rsid w:val="00D921C8"/>
    <w:rsid w:val="00D92201"/>
    <w:rsid w:val="00D92283"/>
    <w:rsid w:val="00D9231B"/>
    <w:rsid w:val="00D92330"/>
    <w:rsid w:val="00D92376"/>
    <w:rsid w:val="00D92417"/>
    <w:rsid w:val="00D924AB"/>
    <w:rsid w:val="00D924D4"/>
    <w:rsid w:val="00D92688"/>
    <w:rsid w:val="00D926DC"/>
    <w:rsid w:val="00D927C3"/>
    <w:rsid w:val="00D9289E"/>
    <w:rsid w:val="00D928F0"/>
    <w:rsid w:val="00D92A55"/>
    <w:rsid w:val="00D92C69"/>
    <w:rsid w:val="00D92F21"/>
    <w:rsid w:val="00D92F2D"/>
    <w:rsid w:val="00D93025"/>
    <w:rsid w:val="00D930A7"/>
    <w:rsid w:val="00D93173"/>
    <w:rsid w:val="00D9318B"/>
    <w:rsid w:val="00D93367"/>
    <w:rsid w:val="00D93387"/>
    <w:rsid w:val="00D93388"/>
    <w:rsid w:val="00D933EA"/>
    <w:rsid w:val="00D93518"/>
    <w:rsid w:val="00D93520"/>
    <w:rsid w:val="00D935BA"/>
    <w:rsid w:val="00D93763"/>
    <w:rsid w:val="00D939DE"/>
    <w:rsid w:val="00D93A35"/>
    <w:rsid w:val="00D93A74"/>
    <w:rsid w:val="00D93BB0"/>
    <w:rsid w:val="00D93CE7"/>
    <w:rsid w:val="00D93EB5"/>
    <w:rsid w:val="00D93FF1"/>
    <w:rsid w:val="00D94067"/>
    <w:rsid w:val="00D9420F"/>
    <w:rsid w:val="00D9425D"/>
    <w:rsid w:val="00D9427C"/>
    <w:rsid w:val="00D94434"/>
    <w:rsid w:val="00D944A0"/>
    <w:rsid w:val="00D944CD"/>
    <w:rsid w:val="00D945B1"/>
    <w:rsid w:val="00D945B6"/>
    <w:rsid w:val="00D946FE"/>
    <w:rsid w:val="00D94710"/>
    <w:rsid w:val="00D9476D"/>
    <w:rsid w:val="00D94844"/>
    <w:rsid w:val="00D94886"/>
    <w:rsid w:val="00D948A4"/>
    <w:rsid w:val="00D948F8"/>
    <w:rsid w:val="00D94933"/>
    <w:rsid w:val="00D9496A"/>
    <w:rsid w:val="00D94A2A"/>
    <w:rsid w:val="00D94B77"/>
    <w:rsid w:val="00D94BD0"/>
    <w:rsid w:val="00D94BD5"/>
    <w:rsid w:val="00D94C31"/>
    <w:rsid w:val="00D94C3C"/>
    <w:rsid w:val="00D94DFB"/>
    <w:rsid w:val="00D94E18"/>
    <w:rsid w:val="00D94EB4"/>
    <w:rsid w:val="00D94F0F"/>
    <w:rsid w:val="00D95001"/>
    <w:rsid w:val="00D9507E"/>
    <w:rsid w:val="00D9514E"/>
    <w:rsid w:val="00D952A7"/>
    <w:rsid w:val="00D952A8"/>
    <w:rsid w:val="00D95320"/>
    <w:rsid w:val="00D9535E"/>
    <w:rsid w:val="00D95487"/>
    <w:rsid w:val="00D9552F"/>
    <w:rsid w:val="00D9556D"/>
    <w:rsid w:val="00D95820"/>
    <w:rsid w:val="00D95AD2"/>
    <w:rsid w:val="00D95B08"/>
    <w:rsid w:val="00D95B40"/>
    <w:rsid w:val="00D95B5C"/>
    <w:rsid w:val="00D95C1E"/>
    <w:rsid w:val="00D95C30"/>
    <w:rsid w:val="00D95CA3"/>
    <w:rsid w:val="00D95CE7"/>
    <w:rsid w:val="00D95D96"/>
    <w:rsid w:val="00D95DBE"/>
    <w:rsid w:val="00D95F25"/>
    <w:rsid w:val="00D95F48"/>
    <w:rsid w:val="00D960AF"/>
    <w:rsid w:val="00D960DE"/>
    <w:rsid w:val="00D961E1"/>
    <w:rsid w:val="00D9621A"/>
    <w:rsid w:val="00D9624B"/>
    <w:rsid w:val="00D9636E"/>
    <w:rsid w:val="00D9637F"/>
    <w:rsid w:val="00D96484"/>
    <w:rsid w:val="00D9652E"/>
    <w:rsid w:val="00D9654D"/>
    <w:rsid w:val="00D9664C"/>
    <w:rsid w:val="00D966A0"/>
    <w:rsid w:val="00D9675C"/>
    <w:rsid w:val="00D96811"/>
    <w:rsid w:val="00D96A27"/>
    <w:rsid w:val="00D96C1E"/>
    <w:rsid w:val="00D96C20"/>
    <w:rsid w:val="00D96D51"/>
    <w:rsid w:val="00D96F38"/>
    <w:rsid w:val="00D97032"/>
    <w:rsid w:val="00D97063"/>
    <w:rsid w:val="00D97203"/>
    <w:rsid w:val="00D97242"/>
    <w:rsid w:val="00D97267"/>
    <w:rsid w:val="00D97277"/>
    <w:rsid w:val="00D974EA"/>
    <w:rsid w:val="00D9751E"/>
    <w:rsid w:val="00D97536"/>
    <w:rsid w:val="00D97539"/>
    <w:rsid w:val="00D9756C"/>
    <w:rsid w:val="00D975ED"/>
    <w:rsid w:val="00D97637"/>
    <w:rsid w:val="00D97655"/>
    <w:rsid w:val="00D9778A"/>
    <w:rsid w:val="00D977A9"/>
    <w:rsid w:val="00D977C1"/>
    <w:rsid w:val="00D978BD"/>
    <w:rsid w:val="00D979C7"/>
    <w:rsid w:val="00D979DD"/>
    <w:rsid w:val="00D97AA0"/>
    <w:rsid w:val="00D97B3F"/>
    <w:rsid w:val="00D97BF2"/>
    <w:rsid w:val="00D97D8D"/>
    <w:rsid w:val="00D97D8F"/>
    <w:rsid w:val="00D97EAD"/>
    <w:rsid w:val="00DA003A"/>
    <w:rsid w:val="00DA00B1"/>
    <w:rsid w:val="00DA0117"/>
    <w:rsid w:val="00DA0159"/>
    <w:rsid w:val="00DA01A5"/>
    <w:rsid w:val="00DA0232"/>
    <w:rsid w:val="00DA0332"/>
    <w:rsid w:val="00DA048E"/>
    <w:rsid w:val="00DA05FB"/>
    <w:rsid w:val="00DA0738"/>
    <w:rsid w:val="00DA0899"/>
    <w:rsid w:val="00DA096B"/>
    <w:rsid w:val="00DA0AE3"/>
    <w:rsid w:val="00DA0B33"/>
    <w:rsid w:val="00DA0B55"/>
    <w:rsid w:val="00DA0BAD"/>
    <w:rsid w:val="00DA0BD1"/>
    <w:rsid w:val="00DA0CA5"/>
    <w:rsid w:val="00DA0D64"/>
    <w:rsid w:val="00DA0F27"/>
    <w:rsid w:val="00DA0FB1"/>
    <w:rsid w:val="00DA1034"/>
    <w:rsid w:val="00DA11DD"/>
    <w:rsid w:val="00DA1461"/>
    <w:rsid w:val="00DA14A6"/>
    <w:rsid w:val="00DA171B"/>
    <w:rsid w:val="00DA17A8"/>
    <w:rsid w:val="00DA17B7"/>
    <w:rsid w:val="00DA18A7"/>
    <w:rsid w:val="00DA1936"/>
    <w:rsid w:val="00DA1A12"/>
    <w:rsid w:val="00DA1A17"/>
    <w:rsid w:val="00DA1AA0"/>
    <w:rsid w:val="00DA1AFB"/>
    <w:rsid w:val="00DA1B1B"/>
    <w:rsid w:val="00DA1C14"/>
    <w:rsid w:val="00DA1CF1"/>
    <w:rsid w:val="00DA1D57"/>
    <w:rsid w:val="00DA1DDB"/>
    <w:rsid w:val="00DA1E0A"/>
    <w:rsid w:val="00DA1E1E"/>
    <w:rsid w:val="00DA1F81"/>
    <w:rsid w:val="00DA1FF1"/>
    <w:rsid w:val="00DA235B"/>
    <w:rsid w:val="00DA25A2"/>
    <w:rsid w:val="00DA2634"/>
    <w:rsid w:val="00DA2657"/>
    <w:rsid w:val="00DA2736"/>
    <w:rsid w:val="00DA2836"/>
    <w:rsid w:val="00DA2938"/>
    <w:rsid w:val="00DA2BE4"/>
    <w:rsid w:val="00DA2C1D"/>
    <w:rsid w:val="00DA2C3A"/>
    <w:rsid w:val="00DA2D34"/>
    <w:rsid w:val="00DA2DBA"/>
    <w:rsid w:val="00DA2E85"/>
    <w:rsid w:val="00DA2EA3"/>
    <w:rsid w:val="00DA3077"/>
    <w:rsid w:val="00DA3082"/>
    <w:rsid w:val="00DA30F3"/>
    <w:rsid w:val="00DA30FC"/>
    <w:rsid w:val="00DA3163"/>
    <w:rsid w:val="00DA318C"/>
    <w:rsid w:val="00DA327A"/>
    <w:rsid w:val="00DA329C"/>
    <w:rsid w:val="00DA33AA"/>
    <w:rsid w:val="00DA3486"/>
    <w:rsid w:val="00DA3487"/>
    <w:rsid w:val="00DA34DD"/>
    <w:rsid w:val="00DA35C6"/>
    <w:rsid w:val="00DA3744"/>
    <w:rsid w:val="00DA3850"/>
    <w:rsid w:val="00DA38DB"/>
    <w:rsid w:val="00DA38E1"/>
    <w:rsid w:val="00DA3A3F"/>
    <w:rsid w:val="00DA3A65"/>
    <w:rsid w:val="00DA3A73"/>
    <w:rsid w:val="00DA3B49"/>
    <w:rsid w:val="00DA3B72"/>
    <w:rsid w:val="00DA3BD3"/>
    <w:rsid w:val="00DA3C7F"/>
    <w:rsid w:val="00DA3C85"/>
    <w:rsid w:val="00DA3CD7"/>
    <w:rsid w:val="00DA3CE0"/>
    <w:rsid w:val="00DA3E73"/>
    <w:rsid w:val="00DA3ED0"/>
    <w:rsid w:val="00DA3F21"/>
    <w:rsid w:val="00DA3F29"/>
    <w:rsid w:val="00DA3F71"/>
    <w:rsid w:val="00DA3F9A"/>
    <w:rsid w:val="00DA3FAD"/>
    <w:rsid w:val="00DA3FC5"/>
    <w:rsid w:val="00DA400E"/>
    <w:rsid w:val="00DA4084"/>
    <w:rsid w:val="00DA40D3"/>
    <w:rsid w:val="00DA4124"/>
    <w:rsid w:val="00DA41CF"/>
    <w:rsid w:val="00DA41FE"/>
    <w:rsid w:val="00DA4214"/>
    <w:rsid w:val="00DA4217"/>
    <w:rsid w:val="00DA421E"/>
    <w:rsid w:val="00DA4225"/>
    <w:rsid w:val="00DA4258"/>
    <w:rsid w:val="00DA4296"/>
    <w:rsid w:val="00DA4349"/>
    <w:rsid w:val="00DA438A"/>
    <w:rsid w:val="00DA43C2"/>
    <w:rsid w:val="00DA43F6"/>
    <w:rsid w:val="00DA4463"/>
    <w:rsid w:val="00DA44B9"/>
    <w:rsid w:val="00DA44C6"/>
    <w:rsid w:val="00DA44E5"/>
    <w:rsid w:val="00DA45D3"/>
    <w:rsid w:val="00DA4631"/>
    <w:rsid w:val="00DA4651"/>
    <w:rsid w:val="00DA4654"/>
    <w:rsid w:val="00DA466B"/>
    <w:rsid w:val="00DA469A"/>
    <w:rsid w:val="00DA4A5B"/>
    <w:rsid w:val="00DA4D24"/>
    <w:rsid w:val="00DA4D34"/>
    <w:rsid w:val="00DA4DDD"/>
    <w:rsid w:val="00DA4F80"/>
    <w:rsid w:val="00DA4FF3"/>
    <w:rsid w:val="00DA4FFB"/>
    <w:rsid w:val="00DA5050"/>
    <w:rsid w:val="00DA507D"/>
    <w:rsid w:val="00DA50D2"/>
    <w:rsid w:val="00DA50FD"/>
    <w:rsid w:val="00DA510B"/>
    <w:rsid w:val="00DA5112"/>
    <w:rsid w:val="00DA5166"/>
    <w:rsid w:val="00DA5249"/>
    <w:rsid w:val="00DA5280"/>
    <w:rsid w:val="00DA52FE"/>
    <w:rsid w:val="00DA54D3"/>
    <w:rsid w:val="00DA56A4"/>
    <w:rsid w:val="00DA56FB"/>
    <w:rsid w:val="00DA57A7"/>
    <w:rsid w:val="00DA57BB"/>
    <w:rsid w:val="00DA57DD"/>
    <w:rsid w:val="00DA5886"/>
    <w:rsid w:val="00DA589D"/>
    <w:rsid w:val="00DA59BF"/>
    <w:rsid w:val="00DA59CD"/>
    <w:rsid w:val="00DA5A38"/>
    <w:rsid w:val="00DA5A94"/>
    <w:rsid w:val="00DA5AE8"/>
    <w:rsid w:val="00DA5BCB"/>
    <w:rsid w:val="00DA5CBB"/>
    <w:rsid w:val="00DA5E46"/>
    <w:rsid w:val="00DA5E50"/>
    <w:rsid w:val="00DA5FE3"/>
    <w:rsid w:val="00DA6093"/>
    <w:rsid w:val="00DA61A2"/>
    <w:rsid w:val="00DA621A"/>
    <w:rsid w:val="00DA62F6"/>
    <w:rsid w:val="00DA641A"/>
    <w:rsid w:val="00DA645E"/>
    <w:rsid w:val="00DA649B"/>
    <w:rsid w:val="00DA6567"/>
    <w:rsid w:val="00DA65E0"/>
    <w:rsid w:val="00DA6705"/>
    <w:rsid w:val="00DA6948"/>
    <w:rsid w:val="00DA6985"/>
    <w:rsid w:val="00DA69AB"/>
    <w:rsid w:val="00DA69C7"/>
    <w:rsid w:val="00DA6AA7"/>
    <w:rsid w:val="00DA6B7A"/>
    <w:rsid w:val="00DA6C88"/>
    <w:rsid w:val="00DA6D09"/>
    <w:rsid w:val="00DA6E8E"/>
    <w:rsid w:val="00DA6F38"/>
    <w:rsid w:val="00DA7015"/>
    <w:rsid w:val="00DA716F"/>
    <w:rsid w:val="00DA720E"/>
    <w:rsid w:val="00DA7210"/>
    <w:rsid w:val="00DA7265"/>
    <w:rsid w:val="00DA72CE"/>
    <w:rsid w:val="00DA73B3"/>
    <w:rsid w:val="00DA7496"/>
    <w:rsid w:val="00DA74C4"/>
    <w:rsid w:val="00DA75D5"/>
    <w:rsid w:val="00DA7605"/>
    <w:rsid w:val="00DA768B"/>
    <w:rsid w:val="00DA7788"/>
    <w:rsid w:val="00DA78A9"/>
    <w:rsid w:val="00DA78B4"/>
    <w:rsid w:val="00DA7A00"/>
    <w:rsid w:val="00DA7A06"/>
    <w:rsid w:val="00DA7C16"/>
    <w:rsid w:val="00DA7C93"/>
    <w:rsid w:val="00DA7D85"/>
    <w:rsid w:val="00DA7DCB"/>
    <w:rsid w:val="00DA7F3A"/>
    <w:rsid w:val="00DB0055"/>
    <w:rsid w:val="00DB0252"/>
    <w:rsid w:val="00DB0396"/>
    <w:rsid w:val="00DB03DC"/>
    <w:rsid w:val="00DB03FF"/>
    <w:rsid w:val="00DB048F"/>
    <w:rsid w:val="00DB04A3"/>
    <w:rsid w:val="00DB0521"/>
    <w:rsid w:val="00DB05C8"/>
    <w:rsid w:val="00DB05FF"/>
    <w:rsid w:val="00DB06C8"/>
    <w:rsid w:val="00DB070B"/>
    <w:rsid w:val="00DB0761"/>
    <w:rsid w:val="00DB08D1"/>
    <w:rsid w:val="00DB095D"/>
    <w:rsid w:val="00DB0AE8"/>
    <w:rsid w:val="00DB0B77"/>
    <w:rsid w:val="00DB0C0B"/>
    <w:rsid w:val="00DB0C8D"/>
    <w:rsid w:val="00DB0CB2"/>
    <w:rsid w:val="00DB0D1E"/>
    <w:rsid w:val="00DB0E80"/>
    <w:rsid w:val="00DB0F65"/>
    <w:rsid w:val="00DB0F9D"/>
    <w:rsid w:val="00DB0FB5"/>
    <w:rsid w:val="00DB0FBF"/>
    <w:rsid w:val="00DB10C7"/>
    <w:rsid w:val="00DB11E9"/>
    <w:rsid w:val="00DB1275"/>
    <w:rsid w:val="00DB12BB"/>
    <w:rsid w:val="00DB1378"/>
    <w:rsid w:val="00DB1483"/>
    <w:rsid w:val="00DB1489"/>
    <w:rsid w:val="00DB14A6"/>
    <w:rsid w:val="00DB163D"/>
    <w:rsid w:val="00DB1701"/>
    <w:rsid w:val="00DB1731"/>
    <w:rsid w:val="00DB18D0"/>
    <w:rsid w:val="00DB19C6"/>
    <w:rsid w:val="00DB19EA"/>
    <w:rsid w:val="00DB1AC0"/>
    <w:rsid w:val="00DB1C18"/>
    <w:rsid w:val="00DB1D39"/>
    <w:rsid w:val="00DB1EBE"/>
    <w:rsid w:val="00DB1EC8"/>
    <w:rsid w:val="00DB1EF0"/>
    <w:rsid w:val="00DB1F27"/>
    <w:rsid w:val="00DB205D"/>
    <w:rsid w:val="00DB20D7"/>
    <w:rsid w:val="00DB21AE"/>
    <w:rsid w:val="00DB227E"/>
    <w:rsid w:val="00DB2350"/>
    <w:rsid w:val="00DB23A9"/>
    <w:rsid w:val="00DB253B"/>
    <w:rsid w:val="00DB258F"/>
    <w:rsid w:val="00DB269A"/>
    <w:rsid w:val="00DB26D4"/>
    <w:rsid w:val="00DB2732"/>
    <w:rsid w:val="00DB279E"/>
    <w:rsid w:val="00DB2832"/>
    <w:rsid w:val="00DB29D9"/>
    <w:rsid w:val="00DB2D59"/>
    <w:rsid w:val="00DB2DCB"/>
    <w:rsid w:val="00DB2E5B"/>
    <w:rsid w:val="00DB2FEB"/>
    <w:rsid w:val="00DB305E"/>
    <w:rsid w:val="00DB313D"/>
    <w:rsid w:val="00DB31A5"/>
    <w:rsid w:val="00DB31A7"/>
    <w:rsid w:val="00DB31BF"/>
    <w:rsid w:val="00DB31CC"/>
    <w:rsid w:val="00DB31E0"/>
    <w:rsid w:val="00DB3288"/>
    <w:rsid w:val="00DB34C6"/>
    <w:rsid w:val="00DB35AE"/>
    <w:rsid w:val="00DB3614"/>
    <w:rsid w:val="00DB36E1"/>
    <w:rsid w:val="00DB3737"/>
    <w:rsid w:val="00DB3787"/>
    <w:rsid w:val="00DB37D2"/>
    <w:rsid w:val="00DB390E"/>
    <w:rsid w:val="00DB3987"/>
    <w:rsid w:val="00DB39DB"/>
    <w:rsid w:val="00DB39EC"/>
    <w:rsid w:val="00DB3B8E"/>
    <w:rsid w:val="00DB3BA9"/>
    <w:rsid w:val="00DB3C0C"/>
    <w:rsid w:val="00DB3C7A"/>
    <w:rsid w:val="00DB3DAA"/>
    <w:rsid w:val="00DB4031"/>
    <w:rsid w:val="00DB4242"/>
    <w:rsid w:val="00DB4281"/>
    <w:rsid w:val="00DB429A"/>
    <w:rsid w:val="00DB42B4"/>
    <w:rsid w:val="00DB42DA"/>
    <w:rsid w:val="00DB43F5"/>
    <w:rsid w:val="00DB4419"/>
    <w:rsid w:val="00DB4440"/>
    <w:rsid w:val="00DB445A"/>
    <w:rsid w:val="00DB45D4"/>
    <w:rsid w:val="00DB45E7"/>
    <w:rsid w:val="00DB4665"/>
    <w:rsid w:val="00DB4684"/>
    <w:rsid w:val="00DB47F5"/>
    <w:rsid w:val="00DB492F"/>
    <w:rsid w:val="00DB4A04"/>
    <w:rsid w:val="00DB4AEB"/>
    <w:rsid w:val="00DB4C3E"/>
    <w:rsid w:val="00DB4C8C"/>
    <w:rsid w:val="00DB4DBF"/>
    <w:rsid w:val="00DB4E08"/>
    <w:rsid w:val="00DB4E09"/>
    <w:rsid w:val="00DB4EC0"/>
    <w:rsid w:val="00DB50A9"/>
    <w:rsid w:val="00DB552A"/>
    <w:rsid w:val="00DB5740"/>
    <w:rsid w:val="00DB579A"/>
    <w:rsid w:val="00DB57F6"/>
    <w:rsid w:val="00DB591C"/>
    <w:rsid w:val="00DB596C"/>
    <w:rsid w:val="00DB5AF5"/>
    <w:rsid w:val="00DB5BD3"/>
    <w:rsid w:val="00DB5CE1"/>
    <w:rsid w:val="00DB5CE9"/>
    <w:rsid w:val="00DB5D09"/>
    <w:rsid w:val="00DB5D65"/>
    <w:rsid w:val="00DB5D97"/>
    <w:rsid w:val="00DB5E18"/>
    <w:rsid w:val="00DB5E6F"/>
    <w:rsid w:val="00DB5E75"/>
    <w:rsid w:val="00DB5ED6"/>
    <w:rsid w:val="00DB60DA"/>
    <w:rsid w:val="00DB61D3"/>
    <w:rsid w:val="00DB62BE"/>
    <w:rsid w:val="00DB64C5"/>
    <w:rsid w:val="00DB6503"/>
    <w:rsid w:val="00DB6526"/>
    <w:rsid w:val="00DB6548"/>
    <w:rsid w:val="00DB6587"/>
    <w:rsid w:val="00DB66B0"/>
    <w:rsid w:val="00DB6800"/>
    <w:rsid w:val="00DB687F"/>
    <w:rsid w:val="00DB69D9"/>
    <w:rsid w:val="00DB6C70"/>
    <w:rsid w:val="00DB6CBA"/>
    <w:rsid w:val="00DB6EEE"/>
    <w:rsid w:val="00DB6F3D"/>
    <w:rsid w:val="00DB6F9E"/>
    <w:rsid w:val="00DB701F"/>
    <w:rsid w:val="00DB705C"/>
    <w:rsid w:val="00DB7075"/>
    <w:rsid w:val="00DB70AF"/>
    <w:rsid w:val="00DB7147"/>
    <w:rsid w:val="00DB72AA"/>
    <w:rsid w:val="00DB7317"/>
    <w:rsid w:val="00DB7345"/>
    <w:rsid w:val="00DB7417"/>
    <w:rsid w:val="00DB7487"/>
    <w:rsid w:val="00DB74C2"/>
    <w:rsid w:val="00DB7569"/>
    <w:rsid w:val="00DB7700"/>
    <w:rsid w:val="00DB7720"/>
    <w:rsid w:val="00DB7803"/>
    <w:rsid w:val="00DB78B0"/>
    <w:rsid w:val="00DB79AE"/>
    <w:rsid w:val="00DB7B4E"/>
    <w:rsid w:val="00DB7BF7"/>
    <w:rsid w:val="00DB7C12"/>
    <w:rsid w:val="00DB7C73"/>
    <w:rsid w:val="00DB7CE1"/>
    <w:rsid w:val="00DB7E06"/>
    <w:rsid w:val="00DB7E69"/>
    <w:rsid w:val="00DB7F3C"/>
    <w:rsid w:val="00DC00F3"/>
    <w:rsid w:val="00DC0145"/>
    <w:rsid w:val="00DC014C"/>
    <w:rsid w:val="00DC016F"/>
    <w:rsid w:val="00DC024F"/>
    <w:rsid w:val="00DC02DB"/>
    <w:rsid w:val="00DC055A"/>
    <w:rsid w:val="00DC0616"/>
    <w:rsid w:val="00DC06C0"/>
    <w:rsid w:val="00DC06DF"/>
    <w:rsid w:val="00DC0700"/>
    <w:rsid w:val="00DC0776"/>
    <w:rsid w:val="00DC081B"/>
    <w:rsid w:val="00DC0892"/>
    <w:rsid w:val="00DC09A6"/>
    <w:rsid w:val="00DC0A11"/>
    <w:rsid w:val="00DC0AB3"/>
    <w:rsid w:val="00DC0AF7"/>
    <w:rsid w:val="00DC0C50"/>
    <w:rsid w:val="00DC0CB7"/>
    <w:rsid w:val="00DC0DF8"/>
    <w:rsid w:val="00DC0F00"/>
    <w:rsid w:val="00DC0F0D"/>
    <w:rsid w:val="00DC1018"/>
    <w:rsid w:val="00DC105C"/>
    <w:rsid w:val="00DC1306"/>
    <w:rsid w:val="00DC13F1"/>
    <w:rsid w:val="00DC14CA"/>
    <w:rsid w:val="00DC14DC"/>
    <w:rsid w:val="00DC1500"/>
    <w:rsid w:val="00DC157B"/>
    <w:rsid w:val="00DC162E"/>
    <w:rsid w:val="00DC16C6"/>
    <w:rsid w:val="00DC16D5"/>
    <w:rsid w:val="00DC1716"/>
    <w:rsid w:val="00DC171E"/>
    <w:rsid w:val="00DC1724"/>
    <w:rsid w:val="00DC17C7"/>
    <w:rsid w:val="00DC17D2"/>
    <w:rsid w:val="00DC18C1"/>
    <w:rsid w:val="00DC1B70"/>
    <w:rsid w:val="00DC1C38"/>
    <w:rsid w:val="00DC1C44"/>
    <w:rsid w:val="00DC1D0E"/>
    <w:rsid w:val="00DC1E7B"/>
    <w:rsid w:val="00DC1ED1"/>
    <w:rsid w:val="00DC203B"/>
    <w:rsid w:val="00DC215E"/>
    <w:rsid w:val="00DC21AD"/>
    <w:rsid w:val="00DC231A"/>
    <w:rsid w:val="00DC2326"/>
    <w:rsid w:val="00DC2426"/>
    <w:rsid w:val="00DC242F"/>
    <w:rsid w:val="00DC261C"/>
    <w:rsid w:val="00DC267A"/>
    <w:rsid w:val="00DC2772"/>
    <w:rsid w:val="00DC27ED"/>
    <w:rsid w:val="00DC2849"/>
    <w:rsid w:val="00DC29D6"/>
    <w:rsid w:val="00DC2AC3"/>
    <w:rsid w:val="00DC2B6C"/>
    <w:rsid w:val="00DC2D00"/>
    <w:rsid w:val="00DC2D0D"/>
    <w:rsid w:val="00DC2D24"/>
    <w:rsid w:val="00DC2E29"/>
    <w:rsid w:val="00DC2E39"/>
    <w:rsid w:val="00DC2F22"/>
    <w:rsid w:val="00DC3039"/>
    <w:rsid w:val="00DC303C"/>
    <w:rsid w:val="00DC306B"/>
    <w:rsid w:val="00DC342D"/>
    <w:rsid w:val="00DC35EF"/>
    <w:rsid w:val="00DC3725"/>
    <w:rsid w:val="00DC376C"/>
    <w:rsid w:val="00DC37C4"/>
    <w:rsid w:val="00DC386D"/>
    <w:rsid w:val="00DC3976"/>
    <w:rsid w:val="00DC39DC"/>
    <w:rsid w:val="00DC3A2B"/>
    <w:rsid w:val="00DC3AB0"/>
    <w:rsid w:val="00DC3ADC"/>
    <w:rsid w:val="00DC3B2E"/>
    <w:rsid w:val="00DC3B81"/>
    <w:rsid w:val="00DC3BFE"/>
    <w:rsid w:val="00DC3C04"/>
    <w:rsid w:val="00DC3C18"/>
    <w:rsid w:val="00DC3D23"/>
    <w:rsid w:val="00DC3D4B"/>
    <w:rsid w:val="00DC3D51"/>
    <w:rsid w:val="00DC3F66"/>
    <w:rsid w:val="00DC3FD8"/>
    <w:rsid w:val="00DC412F"/>
    <w:rsid w:val="00DC41BB"/>
    <w:rsid w:val="00DC434D"/>
    <w:rsid w:val="00DC4370"/>
    <w:rsid w:val="00DC4381"/>
    <w:rsid w:val="00DC459E"/>
    <w:rsid w:val="00DC4732"/>
    <w:rsid w:val="00DC4908"/>
    <w:rsid w:val="00DC4B03"/>
    <w:rsid w:val="00DC4C58"/>
    <w:rsid w:val="00DC4D4E"/>
    <w:rsid w:val="00DC4D5E"/>
    <w:rsid w:val="00DC4D6B"/>
    <w:rsid w:val="00DC4D71"/>
    <w:rsid w:val="00DC4DC7"/>
    <w:rsid w:val="00DC4EF5"/>
    <w:rsid w:val="00DC5064"/>
    <w:rsid w:val="00DC518C"/>
    <w:rsid w:val="00DC51C5"/>
    <w:rsid w:val="00DC532C"/>
    <w:rsid w:val="00DC54E3"/>
    <w:rsid w:val="00DC54FE"/>
    <w:rsid w:val="00DC5528"/>
    <w:rsid w:val="00DC5964"/>
    <w:rsid w:val="00DC5A32"/>
    <w:rsid w:val="00DC5A48"/>
    <w:rsid w:val="00DC5C07"/>
    <w:rsid w:val="00DC5CFB"/>
    <w:rsid w:val="00DC5D54"/>
    <w:rsid w:val="00DC5E14"/>
    <w:rsid w:val="00DC5EDB"/>
    <w:rsid w:val="00DC6140"/>
    <w:rsid w:val="00DC6168"/>
    <w:rsid w:val="00DC6177"/>
    <w:rsid w:val="00DC617F"/>
    <w:rsid w:val="00DC62F1"/>
    <w:rsid w:val="00DC63DE"/>
    <w:rsid w:val="00DC640D"/>
    <w:rsid w:val="00DC6574"/>
    <w:rsid w:val="00DC65F1"/>
    <w:rsid w:val="00DC6689"/>
    <w:rsid w:val="00DC66E8"/>
    <w:rsid w:val="00DC673F"/>
    <w:rsid w:val="00DC6783"/>
    <w:rsid w:val="00DC6789"/>
    <w:rsid w:val="00DC67AF"/>
    <w:rsid w:val="00DC67E6"/>
    <w:rsid w:val="00DC69EA"/>
    <w:rsid w:val="00DC6AA0"/>
    <w:rsid w:val="00DC6C01"/>
    <w:rsid w:val="00DC6C84"/>
    <w:rsid w:val="00DC6E0B"/>
    <w:rsid w:val="00DC6F6C"/>
    <w:rsid w:val="00DC70E6"/>
    <w:rsid w:val="00DC70FD"/>
    <w:rsid w:val="00DC714F"/>
    <w:rsid w:val="00DC737F"/>
    <w:rsid w:val="00DC73F4"/>
    <w:rsid w:val="00DC749B"/>
    <w:rsid w:val="00DC74BA"/>
    <w:rsid w:val="00DC761A"/>
    <w:rsid w:val="00DC77F6"/>
    <w:rsid w:val="00DC796E"/>
    <w:rsid w:val="00DC7A3C"/>
    <w:rsid w:val="00DC7B02"/>
    <w:rsid w:val="00DC7CC1"/>
    <w:rsid w:val="00DC7CED"/>
    <w:rsid w:val="00DC7D09"/>
    <w:rsid w:val="00DC7D8D"/>
    <w:rsid w:val="00DC7EC9"/>
    <w:rsid w:val="00DC7EDC"/>
    <w:rsid w:val="00DC7EFD"/>
    <w:rsid w:val="00DD0151"/>
    <w:rsid w:val="00DD01DC"/>
    <w:rsid w:val="00DD031A"/>
    <w:rsid w:val="00DD03B1"/>
    <w:rsid w:val="00DD05BC"/>
    <w:rsid w:val="00DD05CC"/>
    <w:rsid w:val="00DD0624"/>
    <w:rsid w:val="00DD066D"/>
    <w:rsid w:val="00DD0690"/>
    <w:rsid w:val="00DD07C4"/>
    <w:rsid w:val="00DD0862"/>
    <w:rsid w:val="00DD0873"/>
    <w:rsid w:val="00DD08B8"/>
    <w:rsid w:val="00DD098B"/>
    <w:rsid w:val="00DD0A28"/>
    <w:rsid w:val="00DD0B17"/>
    <w:rsid w:val="00DD0B61"/>
    <w:rsid w:val="00DD0C03"/>
    <w:rsid w:val="00DD0CF1"/>
    <w:rsid w:val="00DD0DD7"/>
    <w:rsid w:val="00DD0E0E"/>
    <w:rsid w:val="00DD0FA9"/>
    <w:rsid w:val="00DD102B"/>
    <w:rsid w:val="00DD1154"/>
    <w:rsid w:val="00DD128B"/>
    <w:rsid w:val="00DD12AB"/>
    <w:rsid w:val="00DD12EA"/>
    <w:rsid w:val="00DD1342"/>
    <w:rsid w:val="00DD134B"/>
    <w:rsid w:val="00DD1558"/>
    <w:rsid w:val="00DD15A4"/>
    <w:rsid w:val="00DD15E8"/>
    <w:rsid w:val="00DD1685"/>
    <w:rsid w:val="00DD16A2"/>
    <w:rsid w:val="00DD16AF"/>
    <w:rsid w:val="00DD17EE"/>
    <w:rsid w:val="00DD1804"/>
    <w:rsid w:val="00DD18A4"/>
    <w:rsid w:val="00DD18EF"/>
    <w:rsid w:val="00DD1A10"/>
    <w:rsid w:val="00DD1A7E"/>
    <w:rsid w:val="00DD1B0C"/>
    <w:rsid w:val="00DD1B41"/>
    <w:rsid w:val="00DD1B7D"/>
    <w:rsid w:val="00DD1C5C"/>
    <w:rsid w:val="00DD1E5D"/>
    <w:rsid w:val="00DD1F3E"/>
    <w:rsid w:val="00DD1FD6"/>
    <w:rsid w:val="00DD210F"/>
    <w:rsid w:val="00DD232C"/>
    <w:rsid w:val="00DD2418"/>
    <w:rsid w:val="00DD24A2"/>
    <w:rsid w:val="00DD2526"/>
    <w:rsid w:val="00DD254A"/>
    <w:rsid w:val="00DD258D"/>
    <w:rsid w:val="00DD2620"/>
    <w:rsid w:val="00DD27A5"/>
    <w:rsid w:val="00DD27B7"/>
    <w:rsid w:val="00DD27CA"/>
    <w:rsid w:val="00DD27CD"/>
    <w:rsid w:val="00DD27FC"/>
    <w:rsid w:val="00DD28F4"/>
    <w:rsid w:val="00DD2917"/>
    <w:rsid w:val="00DD2997"/>
    <w:rsid w:val="00DD29DD"/>
    <w:rsid w:val="00DD2A79"/>
    <w:rsid w:val="00DD2B28"/>
    <w:rsid w:val="00DD2CC7"/>
    <w:rsid w:val="00DD2D64"/>
    <w:rsid w:val="00DD2DD7"/>
    <w:rsid w:val="00DD2F61"/>
    <w:rsid w:val="00DD3080"/>
    <w:rsid w:val="00DD30E7"/>
    <w:rsid w:val="00DD3340"/>
    <w:rsid w:val="00DD3342"/>
    <w:rsid w:val="00DD33B6"/>
    <w:rsid w:val="00DD36F3"/>
    <w:rsid w:val="00DD3752"/>
    <w:rsid w:val="00DD3754"/>
    <w:rsid w:val="00DD37BD"/>
    <w:rsid w:val="00DD3866"/>
    <w:rsid w:val="00DD38E1"/>
    <w:rsid w:val="00DD3C32"/>
    <w:rsid w:val="00DD3C7A"/>
    <w:rsid w:val="00DD3CAE"/>
    <w:rsid w:val="00DD3DC4"/>
    <w:rsid w:val="00DD3DD1"/>
    <w:rsid w:val="00DD3EAE"/>
    <w:rsid w:val="00DD3EE0"/>
    <w:rsid w:val="00DD3F36"/>
    <w:rsid w:val="00DD40D3"/>
    <w:rsid w:val="00DD4199"/>
    <w:rsid w:val="00DD430F"/>
    <w:rsid w:val="00DD4311"/>
    <w:rsid w:val="00DD4374"/>
    <w:rsid w:val="00DD43F4"/>
    <w:rsid w:val="00DD4423"/>
    <w:rsid w:val="00DD4473"/>
    <w:rsid w:val="00DD449B"/>
    <w:rsid w:val="00DD4516"/>
    <w:rsid w:val="00DD4549"/>
    <w:rsid w:val="00DD463B"/>
    <w:rsid w:val="00DD4678"/>
    <w:rsid w:val="00DD4780"/>
    <w:rsid w:val="00DD48CD"/>
    <w:rsid w:val="00DD48E0"/>
    <w:rsid w:val="00DD49AB"/>
    <w:rsid w:val="00DD49B6"/>
    <w:rsid w:val="00DD4B19"/>
    <w:rsid w:val="00DD4BB8"/>
    <w:rsid w:val="00DD4BF2"/>
    <w:rsid w:val="00DD4C67"/>
    <w:rsid w:val="00DD4D2D"/>
    <w:rsid w:val="00DD4DC6"/>
    <w:rsid w:val="00DD5042"/>
    <w:rsid w:val="00DD508F"/>
    <w:rsid w:val="00DD509B"/>
    <w:rsid w:val="00DD50F5"/>
    <w:rsid w:val="00DD51A7"/>
    <w:rsid w:val="00DD51B8"/>
    <w:rsid w:val="00DD5341"/>
    <w:rsid w:val="00DD534F"/>
    <w:rsid w:val="00DD53A2"/>
    <w:rsid w:val="00DD53C7"/>
    <w:rsid w:val="00DD5462"/>
    <w:rsid w:val="00DD550E"/>
    <w:rsid w:val="00DD567C"/>
    <w:rsid w:val="00DD5845"/>
    <w:rsid w:val="00DD58FC"/>
    <w:rsid w:val="00DD5961"/>
    <w:rsid w:val="00DD5A1B"/>
    <w:rsid w:val="00DD5B67"/>
    <w:rsid w:val="00DD5CA8"/>
    <w:rsid w:val="00DD5D13"/>
    <w:rsid w:val="00DD5D52"/>
    <w:rsid w:val="00DD5D61"/>
    <w:rsid w:val="00DD5E5D"/>
    <w:rsid w:val="00DD60DA"/>
    <w:rsid w:val="00DD625F"/>
    <w:rsid w:val="00DD626F"/>
    <w:rsid w:val="00DD6341"/>
    <w:rsid w:val="00DD659E"/>
    <w:rsid w:val="00DD668B"/>
    <w:rsid w:val="00DD66C2"/>
    <w:rsid w:val="00DD66EE"/>
    <w:rsid w:val="00DD67E2"/>
    <w:rsid w:val="00DD689D"/>
    <w:rsid w:val="00DD6967"/>
    <w:rsid w:val="00DD6972"/>
    <w:rsid w:val="00DD6B0B"/>
    <w:rsid w:val="00DD6B55"/>
    <w:rsid w:val="00DD6CCA"/>
    <w:rsid w:val="00DD6CD0"/>
    <w:rsid w:val="00DD6D63"/>
    <w:rsid w:val="00DD6DEF"/>
    <w:rsid w:val="00DD6F05"/>
    <w:rsid w:val="00DD6FDE"/>
    <w:rsid w:val="00DD702E"/>
    <w:rsid w:val="00DD7273"/>
    <w:rsid w:val="00DD73AB"/>
    <w:rsid w:val="00DD73CA"/>
    <w:rsid w:val="00DD75B8"/>
    <w:rsid w:val="00DD7753"/>
    <w:rsid w:val="00DD78A7"/>
    <w:rsid w:val="00DD79A5"/>
    <w:rsid w:val="00DD79D1"/>
    <w:rsid w:val="00DD79DB"/>
    <w:rsid w:val="00DD7A8B"/>
    <w:rsid w:val="00DD7B67"/>
    <w:rsid w:val="00DD7D71"/>
    <w:rsid w:val="00DD7ED6"/>
    <w:rsid w:val="00DE00B2"/>
    <w:rsid w:val="00DE0214"/>
    <w:rsid w:val="00DE02A0"/>
    <w:rsid w:val="00DE0304"/>
    <w:rsid w:val="00DE04C1"/>
    <w:rsid w:val="00DE0538"/>
    <w:rsid w:val="00DE0561"/>
    <w:rsid w:val="00DE0640"/>
    <w:rsid w:val="00DE0693"/>
    <w:rsid w:val="00DE0792"/>
    <w:rsid w:val="00DE07AD"/>
    <w:rsid w:val="00DE07B9"/>
    <w:rsid w:val="00DE0873"/>
    <w:rsid w:val="00DE0875"/>
    <w:rsid w:val="00DE09AE"/>
    <w:rsid w:val="00DE0ADA"/>
    <w:rsid w:val="00DE0B37"/>
    <w:rsid w:val="00DE0BED"/>
    <w:rsid w:val="00DE0C61"/>
    <w:rsid w:val="00DE0E07"/>
    <w:rsid w:val="00DE0EAE"/>
    <w:rsid w:val="00DE0F9A"/>
    <w:rsid w:val="00DE1001"/>
    <w:rsid w:val="00DE142B"/>
    <w:rsid w:val="00DE1466"/>
    <w:rsid w:val="00DE1502"/>
    <w:rsid w:val="00DE150F"/>
    <w:rsid w:val="00DE1531"/>
    <w:rsid w:val="00DE1534"/>
    <w:rsid w:val="00DE1617"/>
    <w:rsid w:val="00DE19B8"/>
    <w:rsid w:val="00DE1A3D"/>
    <w:rsid w:val="00DE1A68"/>
    <w:rsid w:val="00DE1BCF"/>
    <w:rsid w:val="00DE1D2E"/>
    <w:rsid w:val="00DE1E1A"/>
    <w:rsid w:val="00DE1EAE"/>
    <w:rsid w:val="00DE1F86"/>
    <w:rsid w:val="00DE1FBB"/>
    <w:rsid w:val="00DE206C"/>
    <w:rsid w:val="00DE2107"/>
    <w:rsid w:val="00DE21DF"/>
    <w:rsid w:val="00DE223A"/>
    <w:rsid w:val="00DE244C"/>
    <w:rsid w:val="00DE249D"/>
    <w:rsid w:val="00DE24E8"/>
    <w:rsid w:val="00DE24F7"/>
    <w:rsid w:val="00DE2592"/>
    <w:rsid w:val="00DE26F3"/>
    <w:rsid w:val="00DE288F"/>
    <w:rsid w:val="00DE2972"/>
    <w:rsid w:val="00DE29EF"/>
    <w:rsid w:val="00DE2AF9"/>
    <w:rsid w:val="00DE2B03"/>
    <w:rsid w:val="00DE2B63"/>
    <w:rsid w:val="00DE2B80"/>
    <w:rsid w:val="00DE2C36"/>
    <w:rsid w:val="00DE2CB6"/>
    <w:rsid w:val="00DE2D42"/>
    <w:rsid w:val="00DE2D47"/>
    <w:rsid w:val="00DE2E85"/>
    <w:rsid w:val="00DE2ED1"/>
    <w:rsid w:val="00DE303A"/>
    <w:rsid w:val="00DE30B7"/>
    <w:rsid w:val="00DE3226"/>
    <w:rsid w:val="00DE3338"/>
    <w:rsid w:val="00DE3493"/>
    <w:rsid w:val="00DE3523"/>
    <w:rsid w:val="00DE36AE"/>
    <w:rsid w:val="00DE3706"/>
    <w:rsid w:val="00DE375F"/>
    <w:rsid w:val="00DE37D5"/>
    <w:rsid w:val="00DE38B4"/>
    <w:rsid w:val="00DE38E9"/>
    <w:rsid w:val="00DE3901"/>
    <w:rsid w:val="00DE3A4D"/>
    <w:rsid w:val="00DE3B20"/>
    <w:rsid w:val="00DE3B41"/>
    <w:rsid w:val="00DE3B90"/>
    <w:rsid w:val="00DE3BD2"/>
    <w:rsid w:val="00DE3BE8"/>
    <w:rsid w:val="00DE3BF1"/>
    <w:rsid w:val="00DE3C0D"/>
    <w:rsid w:val="00DE3C71"/>
    <w:rsid w:val="00DE3D78"/>
    <w:rsid w:val="00DE3D92"/>
    <w:rsid w:val="00DE3F48"/>
    <w:rsid w:val="00DE3FD4"/>
    <w:rsid w:val="00DE4343"/>
    <w:rsid w:val="00DE4514"/>
    <w:rsid w:val="00DE4672"/>
    <w:rsid w:val="00DE4764"/>
    <w:rsid w:val="00DE4766"/>
    <w:rsid w:val="00DE4794"/>
    <w:rsid w:val="00DE47BE"/>
    <w:rsid w:val="00DE47F2"/>
    <w:rsid w:val="00DE4984"/>
    <w:rsid w:val="00DE4A91"/>
    <w:rsid w:val="00DE4B4F"/>
    <w:rsid w:val="00DE4CAC"/>
    <w:rsid w:val="00DE4CD8"/>
    <w:rsid w:val="00DE4EA6"/>
    <w:rsid w:val="00DE4F05"/>
    <w:rsid w:val="00DE4F5C"/>
    <w:rsid w:val="00DE504A"/>
    <w:rsid w:val="00DE50E1"/>
    <w:rsid w:val="00DE510F"/>
    <w:rsid w:val="00DE5180"/>
    <w:rsid w:val="00DE51A3"/>
    <w:rsid w:val="00DE52AE"/>
    <w:rsid w:val="00DE533D"/>
    <w:rsid w:val="00DE5371"/>
    <w:rsid w:val="00DE5395"/>
    <w:rsid w:val="00DE53FB"/>
    <w:rsid w:val="00DE5414"/>
    <w:rsid w:val="00DE54DF"/>
    <w:rsid w:val="00DE5579"/>
    <w:rsid w:val="00DE55CA"/>
    <w:rsid w:val="00DE5627"/>
    <w:rsid w:val="00DE5697"/>
    <w:rsid w:val="00DE56BE"/>
    <w:rsid w:val="00DE5796"/>
    <w:rsid w:val="00DE57CD"/>
    <w:rsid w:val="00DE57EE"/>
    <w:rsid w:val="00DE59EE"/>
    <w:rsid w:val="00DE5A36"/>
    <w:rsid w:val="00DE5B5C"/>
    <w:rsid w:val="00DE5B62"/>
    <w:rsid w:val="00DE5B79"/>
    <w:rsid w:val="00DE5B93"/>
    <w:rsid w:val="00DE5C74"/>
    <w:rsid w:val="00DE5CBD"/>
    <w:rsid w:val="00DE5D79"/>
    <w:rsid w:val="00DE5D84"/>
    <w:rsid w:val="00DE5F34"/>
    <w:rsid w:val="00DE5FFE"/>
    <w:rsid w:val="00DE6039"/>
    <w:rsid w:val="00DE60A9"/>
    <w:rsid w:val="00DE62E1"/>
    <w:rsid w:val="00DE63C8"/>
    <w:rsid w:val="00DE64AF"/>
    <w:rsid w:val="00DE6548"/>
    <w:rsid w:val="00DE6594"/>
    <w:rsid w:val="00DE65BE"/>
    <w:rsid w:val="00DE666C"/>
    <w:rsid w:val="00DE6677"/>
    <w:rsid w:val="00DE6694"/>
    <w:rsid w:val="00DE66F4"/>
    <w:rsid w:val="00DE6732"/>
    <w:rsid w:val="00DE677C"/>
    <w:rsid w:val="00DE6893"/>
    <w:rsid w:val="00DE68DE"/>
    <w:rsid w:val="00DE6992"/>
    <w:rsid w:val="00DE69D6"/>
    <w:rsid w:val="00DE6ABC"/>
    <w:rsid w:val="00DE6AC7"/>
    <w:rsid w:val="00DE6BB0"/>
    <w:rsid w:val="00DE6CB1"/>
    <w:rsid w:val="00DE6CD4"/>
    <w:rsid w:val="00DE6D83"/>
    <w:rsid w:val="00DE6E10"/>
    <w:rsid w:val="00DE6E3F"/>
    <w:rsid w:val="00DE6ECA"/>
    <w:rsid w:val="00DE6EEC"/>
    <w:rsid w:val="00DE6F17"/>
    <w:rsid w:val="00DE6FB3"/>
    <w:rsid w:val="00DE7080"/>
    <w:rsid w:val="00DE70CE"/>
    <w:rsid w:val="00DE7105"/>
    <w:rsid w:val="00DE718B"/>
    <w:rsid w:val="00DE72FE"/>
    <w:rsid w:val="00DE7341"/>
    <w:rsid w:val="00DE73C8"/>
    <w:rsid w:val="00DE73E4"/>
    <w:rsid w:val="00DE73E5"/>
    <w:rsid w:val="00DE759B"/>
    <w:rsid w:val="00DE75D5"/>
    <w:rsid w:val="00DE770C"/>
    <w:rsid w:val="00DE79CF"/>
    <w:rsid w:val="00DE7AC8"/>
    <w:rsid w:val="00DE7BB0"/>
    <w:rsid w:val="00DE7C27"/>
    <w:rsid w:val="00DE7C8A"/>
    <w:rsid w:val="00DE7D0D"/>
    <w:rsid w:val="00DE7E7C"/>
    <w:rsid w:val="00DE7F08"/>
    <w:rsid w:val="00DE7F2F"/>
    <w:rsid w:val="00DE7F46"/>
    <w:rsid w:val="00DE7FA3"/>
    <w:rsid w:val="00DF0074"/>
    <w:rsid w:val="00DF0312"/>
    <w:rsid w:val="00DF03E9"/>
    <w:rsid w:val="00DF0514"/>
    <w:rsid w:val="00DF056D"/>
    <w:rsid w:val="00DF0592"/>
    <w:rsid w:val="00DF066A"/>
    <w:rsid w:val="00DF06D1"/>
    <w:rsid w:val="00DF0C17"/>
    <w:rsid w:val="00DF0CDF"/>
    <w:rsid w:val="00DF0DB2"/>
    <w:rsid w:val="00DF0E5E"/>
    <w:rsid w:val="00DF0E6B"/>
    <w:rsid w:val="00DF0EB0"/>
    <w:rsid w:val="00DF0F70"/>
    <w:rsid w:val="00DF1038"/>
    <w:rsid w:val="00DF1057"/>
    <w:rsid w:val="00DF1058"/>
    <w:rsid w:val="00DF10E3"/>
    <w:rsid w:val="00DF110A"/>
    <w:rsid w:val="00DF11FF"/>
    <w:rsid w:val="00DF12F3"/>
    <w:rsid w:val="00DF13B4"/>
    <w:rsid w:val="00DF14E3"/>
    <w:rsid w:val="00DF14E4"/>
    <w:rsid w:val="00DF151E"/>
    <w:rsid w:val="00DF1561"/>
    <w:rsid w:val="00DF15BB"/>
    <w:rsid w:val="00DF16D0"/>
    <w:rsid w:val="00DF16EC"/>
    <w:rsid w:val="00DF17A3"/>
    <w:rsid w:val="00DF1B3D"/>
    <w:rsid w:val="00DF1D06"/>
    <w:rsid w:val="00DF1E39"/>
    <w:rsid w:val="00DF1E5E"/>
    <w:rsid w:val="00DF1EC9"/>
    <w:rsid w:val="00DF1FD9"/>
    <w:rsid w:val="00DF206F"/>
    <w:rsid w:val="00DF20BC"/>
    <w:rsid w:val="00DF20CD"/>
    <w:rsid w:val="00DF2185"/>
    <w:rsid w:val="00DF21B4"/>
    <w:rsid w:val="00DF236D"/>
    <w:rsid w:val="00DF244E"/>
    <w:rsid w:val="00DF2612"/>
    <w:rsid w:val="00DF26BE"/>
    <w:rsid w:val="00DF26FE"/>
    <w:rsid w:val="00DF2726"/>
    <w:rsid w:val="00DF27EE"/>
    <w:rsid w:val="00DF2967"/>
    <w:rsid w:val="00DF296A"/>
    <w:rsid w:val="00DF2A5B"/>
    <w:rsid w:val="00DF2BF9"/>
    <w:rsid w:val="00DF2C78"/>
    <w:rsid w:val="00DF2E08"/>
    <w:rsid w:val="00DF2EFB"/>
    <w:rsid w:val="00DF2F9B"/>
    <w:rsid w:val="00DF30F3"/>
    <w:rsid w:val="00DF3159"/>
    <w:rsid w:val="00DF3341"/>
    <w:rsid w:val="00DF3396"/>
    <w:rsid w:val="00DF346A"/>
    <w:rsid w:val="00DF349B"/>
    <w:rsid w:val="00DF35D8"/>
    <w:rsid w:val="00DF361B"/>
    <w:rsid w:val="00DF369B"/>
    <w:rsid w:val="00DF37A1"/>
    <w:rsid w:val="00DF3842"/>
    <w:rsid w:val="00DF390C"/>
    <w:rsid w:val="00DF39FC"/>
    <w:rsid w:val="00DF3A11"/>
    <w:rsid w:val="00DF3A95"/>
    <w:rsid w:val="00DF3AA8"/>
    <w:rsid w:val="00DF3C3F"/>
    <w:rsid w:val="00DF3CBC"/>
    <w:rsid w:val="00DF3CF2"/>
    <w:rsid w:val="00DF3DCB"/>
    <w:rsid w:val="00DF3E4D"/>
    <w:rsid w:val="00DF3FB8"/>
    <w:rsid w:val="00DF40DE"/>
    <w:rsid w:val="00DF41A9"/>
    <w:rsid w:val="00DF420E"/>
    <w:rsid w:val="00DF4449"/>
    <w:rsid w:val="00DF446C"/>
    <w:rsid w:val="00DF44EB"/>
    <w:rsid w:val="00DF452E"/>
    <w:rsid w:val="00DF4539"/>
    <w:rsid w:val="00DF456A"/>
    <w:rsid w:val="00DF45BA"/>
    <w:rsid w:val="00DF4770"/>
    <w:rsid w:val="00DF488E"/>
    <w:rsid w:val="00DF491A"/>
    <w:rsid w:val="00DF499F"/>
    <w:rsid w:val="00DF49BE"/>
    <w:rsid w:val="00DF4A41"/>
    <w:rsid w:val="00DF4A52"/>
    <w:rsid w:val="00DF4A99"/>
    <w:rsid w:val="00DF4AA2"/>
    <w:rsid w:val="00DF4B53"/>
    <w:rsid w:val="00DF4C1B"/>
    <w:rsid w:val="00DF4C2A"/>
    <w:rsid w:val="00DF4D55"/>
    <w:rsid w:val="00DF4DB6"/>
    <w:rsid w:val="00DF4DC4"/>
    <w:rsid w:val="00DF4DFB"/>
    <w:rsid w:val="00DF4F35"/>
    <w:rsid w:val="00DF502C"/>
    <w:rsid w:val="00DF5265"/>
    <w:rsid w:val="00DF5347"/>
    <w:rsid w:val="00DF5357"/>
    <w:rsid w:val="00DF5362"/>
    <w:rsid w:val="00DF53D6"/>
    <w:rsid w:val="00DF53E2"/>
    <w:rsid w:val="00DF5508"/>
    <w:rsid w:val="00DF5547"/>
    <w:rsid w:val="00DF561E"/>
    <w:rsid w:val="00DF5621"/>
    <w:rsid w:val="00DF5698"/>
    <w:rsid w:val="00DF5884"/>
    <w:rsid w:val="00DF5958"/>
    <w:rsid w:val="00DF598A"/>
    <w:rsid w:val="00DF5999"/>
    <w:rsid w:val="00DF59A6"/>
    <w:rsid w:val="00DF59B2"/>
    <w:rsid w:val="00DF5A37"/>
    <w:rsid w:val="00DF5A5C"/>
    <w:rsid w:val="00DF5D8F"/>
    <w:rsid w:val="00DF5DC6"/>
    <w:rsid w:val="00DF5E0B"/>
    <w:rsid w:val="00DF5E2D"/>
    <w:rsid w:val="00DF5EE3"/>
    <w:rsid w:val="00DF5EF4"/>
    <w:rsid w:val="00DF5F14"/>
    <w:rsid w:val="00DF600B"/>
    <w:rsid w:val="00DF6025"/>
    <w:rsid w:val="00DF6261"/>
    <w:rsid w:val="00DF6363"/>
    <w:rsid w:val="00DF64A0"/>
    <w:rsid w:val="00DF64FE"/>
    <w:rsid w:val="00DF65BE"/>
    <w:rsid w:val="00DF662B"/>
    <w:rsid w:val="00DF663F"/>
    <w:rsid w:val="00DF67F7"/>
    <w:rsid w:val="00DF69BE"/>
    <w:rsid w:val="00DF69CC"/>
    <w:rsid w:val="00DF6ADE"/>
    <w:rsid w:val="00DF6B00"/>
    <w:rsid w:val="00DF6C88"/>
    <w:rsid w:val="00DF6C99"/>
    <w:rsid w:val="00DF6C9D"/>
    <w:rsid w:val="00DF6CAB"/>
    <w:rsid w:val="00DF6DBC"/>
    <w:rsid w:val="00DF6E3D"/>
    <w:rsid w:val="00DF6FD3"/>
    <w:rsid w:val="00DF70A7"/>
    <w:rsid w:val="00DF70CF"/>
    <w:rsid w:val="00DF70D5"/>
    <w:rsid w:val="00DF7140"/>
    <w:rsid w:val="00DF714C"/>
    <w:rsid w:val="00DF725D"/>
    <w:rsid w:val="00DF72E8"/>
    <w:rsid w:val="00DF732F"/>
    <w:rsid w:val="00DF73AE"/>
    <w:rsid w:val="00DF73CB"/>
    <w:rsid w:val="00DF7418"/>
    <w:rsid w:val="00DF76D7"/>
    <w:rsid w:val="00DF771F"/>
    <w:rsid w:val="00DF77F3"/>
    <w:rsid w:val="00DF78D6"/>
    <w:rsid w:val="00DF7963"/>
    <w:rsid w:val="00DF79FD"/>
    <w:rsid w:val="00DF7AED"/>
    <w:rsid w:val="00DF7B5C"/>
    <w:rsid w:val="00DF7CEB"/>
    <w:rsid w:val="00DF7D26"/>
    <w:rsid w:val="00DF7D34"/>
    <w:rsid w:val="00DF7E81"/>
    <w:rsid w:val="00DF7EED"/>
    <w:rsid w:val="00DF7F04"/>
    <w:rsid w:val="00E000A7"/>
    <w:rsid w:val="00E00124"/>
    <w:rsid w:val="00E001BB"/>
    <w:rsid w:val="00E001D5"/>
    <w:rsid w:val="00E00240"/>
    <w:rsid w:val="00E002FF"/>
    <w:rsid w:val="00E0035D"/>
    <w:rsid w:val="00E003A4"/>
    <w:rsid w:val="00E003EC"/>
    <w:rsid w:val="00E004C7"/>
    <w:rsid w:val="00E00570"/>
    <w:rsid w:val="00E0058C"/>
    <w:rsid w:val="00E00591"/>
    <w:rsid w:val="00E005A9"/>
    <w:rsid w:val="00E00619"/>
    <w:rsid w:val="00E0065E"/>
    <w:rsid w:val="00E0068D"/>
    <w:rsid w:val="00E007C8"/>
    <w:rsid w:val="00E009EF"/>
    <w:rsid w:val="00E00B26"/>
    <w:rsid w:val="00E00BF0"/>
    <w:rsid w:val="00E00C74"/>
    <w:rsid w:val="00E00C94"/>
    <w:rsid w:val="00E00D57"/>
    <w:rsid w:val="00E00DF9"/>
    <w:rsid w:val="00E00EFB"/>
    <w:rsid w:val="00E00F78"/>
    <w:rsid w:val="00E00F81"/>
    <w:rsid w:val="00E0113D"/>
    <w:rsid w:val="00E012FA"/>
    <w:rsid w:val="00E0142D"/>
    <w:rsid w:val="00E01454"/>
    <w:rsid w:val="00E0150C"/>
    <w:rsid w:val="00E01552"/>
    <w:rsid w:val="00E016C7"/>
    <w:rsid w:val="00E016D8"/>
    <w:rsid w:val="00E0185D"/>
    <w:rsid w:val="00E01861"/>
    <w:rsid w:val="00E0190A"/>
    <w:rsid w:val="00E01922"/>
    <w:rsid w:val="00E01A10"/>
    <w:rsid w:val="00E01B4D"/>
    <w:rsid w:val="00E01D7A"/>
    <w:rsid w:val="00E01DA2"/>
    <w:rsid w:val="00E01DDF"/>
    <w:rsid w:val="00E01E96"/>
    <w:rsid w:val="00E01F53"/>
    <w:rsid w:val="00E01F65"/>
    <w:rsid w:val="00E01FEC"/>
    <w:rsid w:val="00E01FFA"/>
    <w:rsid w:val="00E021AD"/>
    <w:rsid w:val="00E021FC"/>
    <w:rsid w:val="00E0221E"/>
    <w:rsid w:val="00E02269"/>
    <w:rsid w:val="00E02343"/>
    <w:rsid w:val="00E0247F"/>
    <w:rsid w:val="00E025C2"/>
    <w:rsid w:val="00E025F3"/>
    <w:rsid w:val="00E02681"/>
    <w:rsid w:val="00E029CD"/>
    <w:rsid w:val="00E02C63"/>
    <w:rsid w:val="00E02CC3"/>
    <w:rsid w:val="00E03048"/>
    <w:rsid w:val="00E03064"/>
    <w:rsid w:val="00E0306D"/>
    <w:rsid w:val="00E0312F"/>
    <w:rsid w:val="00E031A1"/>
    <w:rsid w:val="00E031E7"/>
    <w:rsid w:val="00E032F4"/>
    <w:rsid w:val="00E032F8"/>
    <w:rsid w:val="00E03344"/>
    <w:rsid w:val="00E033B5"/>
    <w:rsid w:val="00E0341E"/>
    <w:rsid w:val="00E0360F"/>
    <w:rsid w:val="00E03619"/>
    <w:rsid w:val="00E03820"/>
    <w:rsid w:val="00E0384E"/>
    <w:rsid w:val="00E03938"/>
    <w:rsid w:val="00E03971"/>
    <w:rsid w:val="00E03A50"/>
    <w:rsid w:val="00E03DB5"/>
    <w:rsid w:val="00E03E47"/>
    <w:rsid w:val="00E04047"/>
    <w:rsid w:val="00E041E7"/>
    <w:rsid w:val="00E042B6"/>
    <w:rsid w:val="00E0470C"/>
    <w:rsid w:val="00E04829"/>
    <w:rsid w:val="00E0482D"/>
    <w:rsid w:val="00E04972"/>
    <w:rsid w:val="00E04A2E"/>
    <w:rsid w:val="00E04A62"/>
    <w:rsid w:val="00E04B4C"/>
    <w:rsid w:val="00E04B74"/>
    <w:rsid w:val="00E04C96"/>
    <w:rsid w:val="00E04C99"/>
    <w:rsid w:val="00E04F5E"/>
    <w:rsid w:val="00E05026"/>
    <w:rsid w:val="00E0507A"/>
    <w:rsid w:val="00E050F2"/>
    <w:rsid w:val="00E05204"/>
    <w:rsid w:val="00E0526F"/>
    <w:rsid w:val="00E05348"/>
    <w:rsid w:val="00E05441"/>
    <w:rsid w:val="00E05481"/>
    <w:rsid w:val="00E05549"/>
    <w:rsid w:val="00E05765"/>
    <w:rsid w:val="00E057BF"/>
    <w:rsid w:val="00E057C5"/>
    <w:rsid w:val="00E05906"/>
    <w:rsid w:val="00E05922"/>
    <w:rsid w:val="00E059DA"/>
    <w:rsid w:val="00E059FB"/>
    <w:rsid w:val="00E05B8C"/>
    <w:rsid w:val="00E05F2F"/>
    <w:rsid w:val="00E062C1"/>
    <w:rsid w:val="00E06333"/>
    <w:rsid w:val="00E063AE"/>
    <w:rsid w:val="00E065DA"/>
    <w:rsid w:val="00E0662D"/>
    <w:rsid w:val="00E0664A"/>
    <w:rsid w:val="00E06C08"/>
    <w:rsid w:val="00E06D67"/>
    <w:rsid w:val="00E06EDC"/>
    <w:rsid w:val="00E06FAD"/>
    <w:rsid w:val="00E06FE1"/>
    <w:rsid w:val="00E07073"/>
    <w:rsid w:val="00E071C1"/>
    <w:rsid w:val="00E0728C"/>
    <w:rsid w:val="00E072CF"/>
    <w:rsid w:val="00E0731E"/>
    <w:rsid w:val="00E07407"/>
    <w:rsid w:val="00E0749C"/>
    <w:rsid w:val="00E074E9"/>
    <w:rsid w:val="00E07682"/>
    <w:rsid w:val="00E076E8"/>
    <w:rsid w:val="00E076F5"/>
    <w:rsid w:val="00E076F7"/>
    <w:rsid w:val="00E07913"/>
    <w:rsid w:val="00E07ACF"/>
    <w:rsid w:val="00E07B4F"/>
    <w:rsid w:val="00E07B79"/>
    <w:rsid w:val="00E07C30"/>
    <w:rsid w:val="00E07CF1"/>
    <w:rsid w:val="00E07D7F"/>
    <w:rsid w:val="00E07DA7"/>
    <w:rsid w:val="00E07DAC"/>
    <w:rsid w:val="00E07E66"/>
    <w:rsid w:val="00E07E97"/>
    <w:rsid w:val="00E07EE7"/>
    <w:rsid w:val="00E07FED"/>
    <w:rsid w:val="00E10082"/>
    <w:rsid w:val="00E1011E"/>
    <w:rsid w:val="00E101F3"/>
    <w:rsid w:val="00E1025F"/>
    <w:rsid w:val="00E102A0"/>
    <w:rsid w:val="00E102D9"/>
    <w:rsid w:val="00E103ED"/>
    <w:rsid w:val="00E104C6"/>
    <w:rsid w:val="00E104EA"/>
    <w:rsid w:val="00E105A8"/>
    <w:rsid w:val="00E10640"/>
    <w:rsid w:val="00E1073C"/>
    <w:rsid w:val="00E10878"/>
    <w:rsid w:val="00E1089C"/>
    <w:rsid w:val="00E1089D"/>
    <w:rsid w:val="00E109F3"/>
    <w:rsid w:val="00E10A49"/>
    <w:rsid w:val="00E10B49"/>
    <w:rsid w:val="00E10C34"/>
    <w:rsid w:val="00E10C60"/>
    <w:rsid w:val="00E10C6A"/>
    <w:rsid w:val="00E10E66"/>
    <w:rsid w:val="00E10EE3"/>
    <w:rsid w:val="00E10F45"/>
    <w:rsid w:val="00E10F84"/>
    <w:rsid w:val="00E10FEC"/>
    <w:rsid w:val="00E112D6"/>
    <w:rsid w:val="00E11368"/>
    <w:rsid w:val="00E114F6"/>
    <w:rsid w:val="00E115BF"/>
    <w:rsid w:val="00E11601"/>
    <w:rsid w:val="00E1165C"/>
    <w:rsid w:val="00E11692"/>
    <w:rsid w:val="00E11751"/>
    <w:rsid w:val="00E117F3"/>
    <w:rsid w:val="00E118DB"/>
    <w:rsid w:val="00E118E6"/>
    <w:rsid w:val="00E118F6"/>
    <w:rsid w:val="00E1194E"/>
    <w:rsid w:val="00E119DC"/>
    <w:rsid w:val="00E11AE6"/>
    <w:rsid w:val="00E11BC1"/>
    <w:rsid w:val="00E11BC7"/>
    <w:rsid w:val="00E11CC1"/>
    <w:rsid w:val="00E11F58"/>
    <w:rsid w:val="00E1200A"/>
    <w:rsid w:val="00E1200B"/>
    <w:rsid w:val="00E12103"/>
    <w:rsid w:val="00E1210A"/>
    <w:rsid w:val="00E121A3"/>
    <w:rsid w:val="00E12200"/>
    <w:rsid w:val="00E12380"/>
    <w:rsid w:val="00E123A6"/>
    <w:rsid w:val="00E1242A"/>
    <w:rsid w:val="00E124BF"/>
    <w:rsid w:val="00E12595"/>
    <w:rsid w:val="00E126BB"/>
    <w:rsid w:val="00E12746"/>
    <w:rsid w:val="00E1277E"/>
    <w:rsid w:val="00E12922"/>
    <w:rsid w:val="00E12A2D"/>
    <w:rsid w:val="00E12AA7"/>
    <w:rsid w:val="00E12AEF"/>
    <w:rsid w:val="00E12B50"/>
    <w:rsid w:val="00E12B7F"/>
    <w:rsid w:val="00E12C8B"/>
    <w:rsid w:val="00E12CF3"/>
    <w:rsid w:val="00E12D2F"/>
    <w:rsid w:val="00E12DA0"/>
    <w:rsid w:val="00E12E4E"/>
    <w:rsid w:val="00E12E72"/>
    <w:rsid w:val="00E12FC5"/>
    <w:rsid w:val="00E12FCE"/>
    <w:rsid w:val="00E12FF1"/>
    <w:rsid w:val="00E13067"/>
    <w:rsid w:val="00E130F2"/>
    <w:rsid w:val="00E131C9"/>
    <w:rsid w:val="00E132DD"/>
    <w:rsid w:val="00E134C9"/>
    <w:rsid w:val="00E1364A"/>
    <w:rsid w:val="00E1367F"/>
    <w:rsid w:val="00E139B7"/>
    <w:rsid w:val="00E13AB4"/>
    <w:rsid w:val="00E13C39"/>
    <w:rsid w:val="00E13C3A"/>
    <w:rsid w:val="00E13D6D"/>
    <w:rsid w:val="00E13DAB"/>
    <w:rsid w:val="00E13DFE"/>
    <w:rsid w:val="00E13E8F"/>
    <w:rsid w:val="00E13F12"/>
    <w:rsid w:val="00E13FC1"/>
    <w:rsid w:val="00E140E2"/>
    <w:rsid w:val="00E14146"/>
    <w:rsid w:val="00E1416D"/>
    <w:rsid w:val="00E14316"/>
    <w:rsid w:val="00E1437C"/>
    <w:rsid w:val="00E1437D"/>
    <w:rsid w:val="00E143AD"/>
    <w:rsid w:val="00E14414"/>
    <w:rsid w:val="00E14415"/>
    <w:rsid w:val="00E1441A"/>
    <w:rsid w:val="00E14556"/>
    <w:rsid w:val="00E145E0"/>
    <w:rsid w:val="00E14719"/>
    <w:rsid w:val="00E1483E"/>
    <w:rsid w:val="00E1499B"/>
    <w:rsid w:val="00E14A4D"/>
    <w:rsid w:val="00E14B17"/>
    <w:rsid w:val="00E14B36"/>
    <w:rsid w:val="00E14B49"/>
    <w:rsid w:val="00E14B79"/>
    <w:rsid w:val="00E14D92"/>
    <w:rsid w:val="00E14F89"/>
    <w:rsid w:val="00E150B6"/>
    <w:rsid w:val="00E15192"/>
    <w:rsid w:val="00E15224"/>
    <w:rsid w:val="00E153FD"/>
    <w:rsid w:val="00E15493"/>
    <w:rsid w:val="00E15604"/>
    <w:rsid w:val="00E157EA"/>
    <w:rsid w:val="00E15972"/>
    <w:rsid w:val="00E1597C"/>
    <w:rsid w:val="00E159CE"/>
    <w:rsid w:val="00E15A91"/>
    <w:rsid w:val="00E15B2E"/>
    <w:rsid w:val="00E15B5A"/>
    <w:rsid w:val="00E15B8A"/>
    <w:rsid w:val="00E15CED"/>
    <w:rsid w:val="00E15D45"/>
    <w:rsid w:val="00E15DC5"/>
    <w:rsid w:val="00E15E27"/>
    <w:rsid w:val="00E15E61"/>
    <w:rsid w:val="00E15EF0"/>
    <w:rsid w:val="00E15F43"/>
    <w:rsid w:val="00E15F47"/>
    <w:rsid w:val="00E15F5D"/>
    <w:rsid w:val="00E16021"/>
    <w:rsid w:val="00E160D8"/>
    <w:rsid w:val="00E162B4"/>
    <w:rsid w:val="00E1633E"/>
    <w:rsid w:val="00E1650C"/>
    <w:rsid w:val="00E165A8"/>
    <w:rsid w:val="00E165B5"/>
    <w:rsid w:val="00E1668B"/>
    <w:rsid w:val="00E166E1"/>
    <w:rsid w:val="00E166E4"/>
    <w:rsid w:val="00E16752"/>
    <w:rsid w:val="00E167F6"/>
    <w:rsid w:val="00E16862"/>
    <w:rsid w:val="00E16897"/>
    <w:rsid w:val="00E16954"/>
    <w:rsid w:val="00E16A38"/>
    <w:rsid w:val="00E16B4A"/>
    <w:rsid w:val="00E16C86"/>
    <w:rsid w:val="00E17003"/>
    <w:rsid w:val="00E17226"/>
    <w:rsid w:val="00E17294"/>
    <w:rsid w:val="00E17382"/>
    <w:rsid w:val="00E1740B"/>
    <w:rsid w:val="00E17471"/>
    <w:rsid w:val="00E174F0"/>
    <w:rsid w:val="00E175B8"/>
    <w:rsid w:val="00E17649"/>
    <w:rsid w:val="00E176F7"/>
    <w:rsid w:val="00E1777D"/>
    <w:rsid w:val="00E17891"/>
    <w:rsid w:val="00E1795E"/>
    <w:rsid w:val="00E1798B"/>
    <w:rsid w:val="00E179C2"/>
    <w:rsid w:val="00E179DB"/>
    <w:rsid w:val="00E179EB"/>
    <w:rsid w:val="00E17ADF"/>
    <w:rsid w:val="00E17C0F"/>
    <w:rsid w:val="00E17D16"/>
    <w:rsid w:val="00E17D4B"/>
    <w:rsid w:val="00E17E1F"/>
    <w:rsid w:val="00E17ED2"/>
    <w:rsid w:val="00E17F5D"/>
    <w:rsid w:val="00E17FB8"/>
    <w:rsid w:val="00E20124"/>
    <w:rsid w:val="00E20226"/>
    <w:rsid w:val="00E202F1"/>
    <w:rsid w:val="00E2041E"/>
    <w:rsid w:val="00E204BB"/>
    <w:rsid w:val="00E207A0"/>
    <w:rsid w:val="00E2087C"/>
    <w:rsid w:val="00E20A38"/>
    <w:rsid w:val="00E20C24"/>
    <w:rsid w:val="00E20C71"/>
    <w:rsid w:val="00E20C83"/>
    <w:rsid w:val="00E20CB8"/>
    <w:rsid w:val="00E20D1D"/>
    <w:rsid w:val="00E20D7B"/>
    <w:rsid w:val="00E20E97"/>
    <w:rsid w:val="00E20EAF"/>
    <w:rsid w:val="00E20F4F"/>
    <w:rsid w:val="00E20FA1"/>
    <w:rsid w:val="00E20FC4"/>
    <w:rsid w:val="00E210CC"/>
    <w:rsid w:val="00E2110D"/>
    <w:rsid w:val="00E21165"/>
    <w:rsid w:val="00E2123D"/>
    <w:rsid w:val="00E21366"/>
    <w:rsid w:val="00E213EC"/>
    <w:rsid w:val="00E21642"/>
    <w:rsid w:val="00E21653"/>
    <w:rsid w:val="00E21655"/>
    <w:rsid w:val="00E2166C"/>
    <w:rsid w:val="00E216B4"/>
    <w:rsid w:val="00E2176B"/>
    <w:rsid w:val="00E2183B"/>
    <w:rsid w:val="00E218E2"/>
    <w:rsid w:val="00E21991"/>
    <w:rsid w:val="00E219E4"/>
    <w:rsid w:val="00E219F2"/>
    <w:rsid w:val="00E21A0B"/>
    <w:rsid w:val="00E21BFB"/>
    <w:rsid w:val="00E21C55"/>
    <w:rsid w:val="00E21C5E"/>
    <w:rsid w:val="00E21C88"/>
    <w:rsid w:val="00E21CB0"/>
    <w:rsid w:val="00E21D85"/>
    <w:rsid w:val="00E21DF5"/>
    <w:rsid w:val="00E21EC6"/>
    <w:rsid w:val="00E21F26"/>
    <w:rsid w:val="00E21F5E"/>
    <w:rsid w:val="00E21FCE"/>
    <w:rsid w:val="00E2204C"/>
    <w:rsid w:val="00E2211B"/>
    <w:rsid w:val="00E2223D"/>
    <w:rsid w:val="00E2235D"/>
    <w:rsid w:val="00E22493"/>
    <w:rsid w:val="00E224D0"/>
    <w:rsid w:val="00E224DD"/>
    <w:rsid w:val="00E22577"/>
    <w:rsid w:val="00E2260F"/>
    <w:rsid w:val="00E2273B"/>
    <w:rsid w:val="00E22763"/>
    <w:rsid w:val="00E2277C"/>
    <w:rsid w:val="00E22809"/>
    <w:rsid w:val="00E2296E"/>
    <w:rsid w:val="00E22B01"/>
    <w:rsid w:val="00E22BF7"/>
    <w:rsid w:val="00E22C1A"/>
    <w:rsid w:val="00E22C26"/>
    <w:rsid w:val="00E22DFA"/>
    <w:rsid w:val="00E22E0A"/>
    <w:rsid w:val="00E22E20"/>
    <w:rsid w:val="00E22E75"/>
    <w:rsid w:val="00E23111"/>
    <w:rsid w:val="00E231CD"/>
    <w:rsid w:val="00E232B0"/>
    <w:rsid w:val="00E23367"/>
    <w:rsid w:val="00E23497"/>
    <w:rsid w:val="00E23555"/>
    <w:rsid w:val="00E23557"/>
    <w:rsid w:val="00E23920"/>
    <w:rsid w:val="00E23BD3"/>
    <w:rsid w:val="00E23C98"/>
    <w:rsid w:val="00E23D6A"/>
    <w:rsid w:val="00E23E9D"/>
    <w:rsid w:val="00E23ECF"/>
    <w:rsid w:val="00E23F72"/>
    <w:rsid w:val="00E240E1"/>
    <w:rsid w:val="00E24122"/>
    <w:rsid w:val="00E24231"/>
    <w:rsid w:val="00E24283"/>
    <w:rsid w:val="00E24409"/>
    <w:rsid w:val="00E24458"/>
    <w:rsid w:val="00E2446E"/>
    <w:rsid w:val="00E24474"/>
    <w:rsid w:val="00E244C2"/>
    <w:rsid w:val="00E244EE"/>
    <w:rsid w:val="00E2457F"/>
    <w:rsid w:val="00E2460D"/>
    <w:rsid w:val="00E246DC"/>
    <w:rsid w:val="00E247F5"/>
    <w:rsid w:val="00E2481A"/>
    <w:rsid w:val="00E248C9"/>
    <w:rsid w:val="00E24A13"/>
    <w:rsid w:val="00E24AB8"/>
    <w:rsid w:val="00E24AC7"/>
    <w:rsid w:val="00E24B84"/>
    <w:rsid w:val="00E24BC5"/>
    <w:rsid w:val="00E24C14"/>
    <w:rsid w:val="00E24C1F"/>
    <w:rsid w:val="00E24C41"/>
    <w:rsid w:val="00E24D19"/>
    <w:rsid w:val="00E24EA3"/>
    <w:rsid w:val="00E24EC9"/>
    <w:rsid w:val="00E24EE2"/>
    <w:rsid w:val="00E24EEB"/>
    <w:rsid w:val="00E24F1F"/>
    <w:rsid w:val="00E24F5C"/>
    <w:rsid w:val="00E24FAB"/>
    <w:rsid w:val="00E25029"/>
    <w:rsid w:val="00E250A4"/>
    <w:rsid w:val="00E250BB"/>
    <w:rsid w:val="00E250DA"/>
    <w:rsid w:val="00E2511D"/>
    <w:rsid w:val="00E2527E"/>
    <w:rsid w:val="00E252EF"/>
    <w:rsid w:val="00E25353"/>
    <w:rsid w:val="00E25422"/>
    <w:rsid w:val="00E25454"/>
    <w:rsid w:val="00E25545"/>
    <w:rsid w:val="00E2558E"/>
    <w:rsid w:val="00E25713"/>
    <w:rsid w:val="00E257E2"/>
    <w:rsid w:val="00E258C0"/>
    <w:rsid w:val="00E25947"/>
    <w:rsid w:val="00E25A1A"/>
    <w:rsid w:val="00E25ABB"/>
    <w:rsid w:val="00E25B90"/>
    <w:rsid w:val="00E25C8C"/>
    <w:rsid w:val="00E25D0D"/>
    <w:rsid w:val="00E25E70"/>
    <w:rsid w:val="00E25EC9"/>
    <w:rsid w:val="00E25EDF"/>
    <w:rsid w:val="00E25F21"/>
    <w:rsid w:val="00E25F3C"/>
    <w:rsid w:val="00E25F3D"/>
    <w:rsid w:val="00E2600D"/>
    <w:rsid w:val="00E26039"/>
    <w:rsid w:val="00E2616F"/>
    <w:rsid w:val="00E2661C"/>
    <w:rsid w:val="00E26716"/>
    <w:rsid w:val="00E26726"/>
    <w:rsid w:val="00E269D3"/>
    <w:rsid w:val="00E26B04"/>
    <w:rsid w:val="00E26B6F"/>
    <w:rsid w:val="00E26BC4"/>
    <w:rsid w:val="00E26BDC"/>
    <w:rsid w:val="00E26C03"/>
    <w:rsid w:val="00E26CAB"/>
    <w:rsid w:val="00E26CED"/>
    <w:rsid w:val="00E26CEF"/>
    <w:rsid w:val="00E26D2F"/>
    <w:rsid w:val="00E26E89"/>
    <w:rsid w:val="00E26E91"/>
    <w:rsid w:val="00E26E9B"/>
    <w:rsid w:val="00E26EE6"/>
    <w:rsid w:val="00E26FA2"/>
    <w:rsid w:val="00E26FAF"/>
    <w:rsid w:val="00E26FF0"/>
    <w:rsid w:val="00E271F8"/>
    <w:rsid w:val="00E27218"/>
    <w:rsid w:val="00E27305"/>
    <w:rsid w:val="00E2736B"/>
    <w:rsid w:val="00E2746F"/>
    <w:rsid w:val="00E27681"/>
    <w:rsid w:val="00E276AA"/>
    <w:rsid w:val="00E276C6"/>
    <w:rsid w:val="00E276D1"/>
    <w:rsid w:val="00E277EB"/>
    <w:rsid w:val="00E279C2"/>
    <w:rsid w:val="00E27A51"/>
    <w:rsid w:val="00E27CE2"/>
    <w:rsid w:val="00E27CE7"/>
    <w:rsid w:val="00E27F64"/>
    <w:rsid w:val="00E27F79"/>
    <w:rsid w:val="00E30036"/>
    <w:rsid w:val="00E300D0"/>
    <w:rsid w:val="00E300D3"/>
    <w:rsid w:val="00E30148"/>
    <w:rsid w:val="00E3018D"/>
    <w:rsid w:val="00E30240"/>
    <w:rsid w:val="00E302AA"/>
    <w:rsid w:val="00E30312"/>
    <w:rsid w:val="00E30623"/>
    <w:rsid w:val="00E3063B"/>
    <w:rsid w:val="00E306F5"/>
    <w:rsid w:val="00E30780"/>
    <w:rsid w:val="00E308FB"/>
    <w:rsid w:val="00E30927"/>
    <w:rsid w:val="00E30991"/>
    <w:rsid w:val="00E30C8E"/>
    <w:rsid w:val="00E30CCE"/>
    <w:rsid w:val="00E30D37"/>
    <w:rsid w:val="00E30E44"/>
    <w:rsid w:val="00E3106B"/>
    <w:rsid w:val="00E310F1"/>
    <w:rsid w:val="00E3115B"/>
    <w:rsid w:val="00E312B6"/>
    <w:rsid w:val="00E313FE"/>
    <w:rsid w:val="00E314D1"/>
    <w:rsid w:val="00E3154E"/>
    <w:rsid w:val="00E31652"/>
    <w:rsid w:val="00E316E2"/>
    <w:rsid w:val="00E317C4"/>
    <w:rsid w:val="00E317EF"/>
    <w:rsid w:val="00E31889"/>
    <w:rsid w:val="00E31930"/>
    <w:rsid w:val="00E319C0"/>
    <w:rsid w:val="00E31B19"/>
    <w:rsid w:val="00E31B56"/>
    <w:rsid w:val="00E31BFD"/>
    <w:rsid w:val="00E31C9A"/>
    <w:rsid w:val="00E31D7D"/>
    <w:rsid w:val="00E31D8A"/>
    <w:rsid w:val="00E31EB9"/>
    <w:rsid w:val="00E320F7"/>
    <w:rsid w:val="00E32375"/>
    <w:rsid w:val="00E32415"/>
    <w:rsid w:val="00E324C2"/>
    <w:rsid w:val="00E32654"/>
    <w:rsid w:val="00E3277C"/>
    <w:rsid w:val="00E327A2"/>
    <w:rsid w:val="00E327E7"/>
    <w:rsid w:val="00E3284F"/>
    <w:rsid w:val="00E3287E"/>
    <w:rsid w:val="00E329F3"/>
    <w:rsid w:val="00E32A19"/>
    <w:rsid w:val="00E32C9F"/>
    <w:rsid w:val="00E32CF4"/>
    <w:rsid w:val="00E32D7D"/>
    <w:rsid w:val="00E32DAF"/>
    <w:rsid w:val="00E32E01"/>
    <w:rsid w:val="00E32E14"/>
    <w:rsid w:val="00E32E75"/>
    <w:rsid w:val="00E32EBB"/>
    <w:rsid w:val="00E32EEE"/>
    <w:rsid w:val="00E32F47"/>
    <w:rsid w:val="00E32FDD"/>
    <w:rsid w:val="00E3304C"/>
    <w:rsid w:val="00E33147"/>
    <w:rsid w:val="00E33174"/>
    <w:rsid w:val="00E33289"/>
    <w:rsid w:val="00E33333"/>
    <w:rsid w:val="00E333B3"/>
    <w:rsid w:val="00E3341B"/>
    <w:rsid w:val="00E33472"/>
    <w:rsid w:val="00E3356F"/>
    <w:rsid w:val="00E335B9"/>
    <w:rsid w:val="00E33612"/>
    <w:rsid w:val="00E3371F"/>
    <w:rsid w:val="00E3389C"/>
    <w:rsid w:val="00E33948"/>
    <w:rsid w:val="00E339AB"/>
    <w:rsid w:val="00E33ABA"/>
    <w:rsid w:val="00E33B00"/>
    <w:rsid w:val="00E33BB6"/>
    <w:rsid w:val="00E33BE1"/>
    <w:rsid w:val="00E33C46"/>
    <w:rsid w:val="00E33C67"/>
    <w:rsid w:val="00E33CAC"/>
    <w:rsid w:val="00E33DD7"/>
    <w:rsid w:val="00E33F01"/>
    <w:rsid w:val="00E33FBA"/>
    <w:rsid w:val="00E33FC4"/>
    <w:rsid w:val="00E33FCF"/>
    <w:rsid w:val="00E34138"/>
    <w:rsid w:val="00E3424D"/>
    <w:rsid w:val="00E34413"/>
    <w:rsid w:val="00E34453"/>
    <w:rsid w:val="00E34561"/>
    <w:rsid w:val="00E34631"/>
    <w:rsid w:val="00E34832"/>
    <w:rsid w:val="00E34A20"/>
    <w:rsid w:val="00E34A60"/>
    <w:rsid w:val="00E34B74"/>
    <w:rsid w:val="00E34B7A"/>
    <w:rsid w:val="00E34B9E"/>
    <w:rsid w:val="00E34BBC"/>
    <w:rsid w:val="00E34E66"/>
    <w:rsid w:val="00E34EB6"/>
    <w:rsid w:val="00E34F1F"/>
    <w:rsid w:val="00E34FD6"/>
    <w:rsid w:val="00E3507E"/>
    <w:rsid w:val="00E3529F"/>
    <w:rsid w:val="00E352F0"/>
    <w:rsid w:val="00E3545D"/>
    <w:rsid w:val="00E3545F"/>
    <w:rsid w:val="00E354E0"/>
    <w:rsid w:val="00E35502"/>
    <w:rsid w:val="00E3550C"/>
    <w:rsid w:val="00E35534"/>
    <w:rsid w:val="00E355A9"/>
    <w:rsid w:val="00E355FB"/>
    <w:rsid w:val="00E35650"/>
    <w:rsid w:val="00E3567A"/>
    <w:rsid w:val="00E35769"/>
    <w:rsid w:val="00E358AE"/>
    <w:rsid w:val="00E358F8"/>
    <w:rsid w:val="00E359F2"/>
    <w:rsid w:val="00E35A4E"/>
    <w:rsid w:val="00E35A81"/>
    <w:rsid w:val="00E35A85"/>
    <w:rsid w:val="00E35B14"/>
    <w:rsid w:val="00E35B35"/>
    <w:rsid w:val="00E35B57"/>
    <w:rsid w:val="00E35D5F"/>
    <w:rsid w:val="00E35E3A"/>
    <w:rsid w:val="00E362CC"/>
    <w:rsid w:val="00E364B6"/>
    <w:rsid w:val="00E364FF"/>
    <w:rsid w:val="00E36505"/>
    <w:rsid w:val="00E365CA"/>
    <w:rsid w:val="00E36625"/>
    <w:rsid w:val="00E367CD"/>
    <w:rsid w:val="00E36AEC"/>
    <w:rsid w:val="00E36B76"/>
    <w:rsid w:val="00E36C0D"/>
    <w:rsid w:val="00E36CB4"/>
    <w:rsid w:val="00E36CEE"/>
    <w:rsid w:val="00E36CFC"/>
    <w:rsid w:val="00E36D06"/>
    <w:rsid w:val="00E36D43"/>
    <w:rsid w:val="00E36D52"/>
    <w:rsid w:val="00E36D73"/>
    <w:rsid w:val="00E36DC9"/>
    <w:rsid w:val="00E36DF0"/>
    <w:rsid w:val="00E36EC5"/>
    <w:rsid w:val="00E36FC1"/>
    <w:rsid w:val="00E36FEB"/>
    <w:rsid w:val="00E370AB"/>
    <w:rsid w:val="00E37282"/>
    <w:rsid w:val="00E372B9"/>
    <w:rsid w:val="00E372F4"/>
    <w:rsid w:val="00E3733A"/>
    <w:rsid w:val="00E37406"/>
    <w:rsid w:val="00E37432"/>
    <w:rsid w:val="00E37590"/>
    <w:rsid w:val="00E3762B"/>
    <w:rsid w:val="00E376D1"/>
    <w:rsid w:val="00E377D0"/>
    <w:rsid w:val="00E377F9"/>
    <w:rsid w:val="00E37861"/>
    <w:rsid w:val="00E37A9C"/>
    <w:rsid w:val="00E37B71"/>
    <w:rsid w:val="00E37C7F"/>
    <w:rsid w:val="00E37CB6"/>
    <w:rsid w:val="00E37CBD"/>
    <w:rsid w:val="00E37D7B"/>
    <w:rsid w:val="00E37DCC"/>
    <w:rsid w:val="00E37EC2"/>
    <w:rsid w:val="00E37ECF"/>
    <w:rsid w:val="00E37ED4"/>
    <w:rsid w:val="00E37EE1"/>
    <w:rsid w:val="00E40048"/>
    <w:rsid w:val="00E401F1"/>
    <w:rsid w:val="00E40209"/>
    <w:rsid w:val="00E403BC"/>
    <w:rsid w:val="00E40400"/>
    <w:rsid w:val="00E40448"/>
    <w:rsid w:val="00E405C4"/>
    <w:rsid w:val="00E40655"/>
    <w:rsid w:val="00E40783"/>
    <w:rsid w:val="00E4087B"/>
    <w:rsid w:val="00E40B26"/>
    <w:rsid w:val="00E40B57"/>
    <w:rsid w:val="00E40BD8"/>
    <w:rsid w:val="00E40C91"/>
    <w:rsid w:val="00E40CB3"/>
    <w:rsid w:val="00E40DFC"/>
    <w:rsid w:val="00E40E37"/>
    <w:rsid w:val="00E41039"/>
    <w:rsid w:val="00E41067"/>
    <w:rsid w:val="00E410A2"/>
    <w:rsid w:val="00E410B1"/>
    <w:rsid w:val="00E41180"/>
    <w:rsid w:val="00E4130E"/>
    <w:rsid w:val="00E413F9"/>
    <w:rsid w:val="00E4140F"/>
    <w:rsid w:val="00E41434"/>
    <w:rsid w:val="00E4144B"/>
    <w:rsid w:val="00E414EB"/>
    <w:rsid w:val="00E416AA"/>
    <w:rsid w:val="00E416CD"/>
    <w:rsid w:val="00E417FA"/>
    <w:rsid w:val="00E419B9"/>
    <w:rsid w:val="00E41A5D"/>
    <w:rsid w:val="00E41AA1"/>
    <w:rsid w:val="00E41AD7"/>
    <w:rsid w:val="00E41AFF"/>
    <w:rsid w:val="00E41E6D"/>
    <w:rsid w:val="00E41EDD"/>
    <w:rsid w:val="00E42019"/>
    <w:rsid w:val="00E4207D"/>
    <w:rsid w:val="00E4213A"/>
    <w:rsid w:val="00E42218"/>
    <w:rsid w:val="00E42243"/>
    <w:rsid w:val="00E422A1"/>
    <w:rsid w:val="00E4231C"/>
    <w:rsid w:val="00E42439"/>
    <w:rsid w:val="00E42475"/>
    <w:rsid w:val="00E42598"/>
    <w:rsid w:val="00E4262B"/>
    <w:rsid w:val="00E42719"/>
    <w:rsid w:val="00E42732"/>
    <w:rsid w:val="00E42735"/>
    <w:rsid w:val="00E42757"/>
    <w:rsid w:val="00E42781"/>
    <w:rsid w:val="00E42786"/>
    <w:rsid w:val="00E42838"/>
    <w:rsid w:val="00E4295B"/>
    <w:rsid w:val="00E42A77"/>
    <w:rsid w:val="00E42C1F"/>
    <w:rsid w:val="00E42CE2"/>
    <w:rsid w:val="00E42CE8"/>
    <w:rsid w:val="00E42D27"/>
    <w:rsid w:val="00E42D3D"/>
    <w:rsid w:val="00E42E95"/>
    <w:rsid w:val="00E42EEF"/>
    <w:rsid w:val="00E42F9A"/>
    <w:rsid w:val="00E43087"/>
    <w:rsid w:val="00E430B7"/>
    <w:rsid w:val="00E4315F"/>
    <w:rsid w:val="00E431F3"/>
    <w:rsid w:val="00E431FA"/>
    <w:rsid w:val="00E43300"/>
    <w:rsid w:val="00E43369"/>
    <w:rsid w:val="00E4340B"/>
    <w:rsid w:val="00E4349F"/>
    <w:rsid w:val="00E434A7"/>
    <w:rsid w:val="00E43540"/>
    <w:rsid w:val="00E43559"/>
    <w:rsid w:val="00E4365E"/>
    <w:rsid w:val="00E43699"/>
    <w:rsid w:val="00E437AF"/>
    <w:rsid w:val="00E437C7"/>
    <w:rsid w:val="00E43A37"/>
    <w:rsid w:val="00E43A48"/>
    <w:rsid w:val="00E43C19"/>
    <w:rsid w:val="00E43C1E"/>
    <w:rsid w:val="00E43DAE"/>
    <w:rsid w:val="00E43DF4"/>
    <w:rsid w:val="00E43F65"/>
    <w:rsid w:val="00E4408C"/>
    <w:rsid w:val="00E440C6"/>
    <w:rsid w:val="00E440D1"/>
    <w:rsid w:val="00E440FF"/>
    <w:rsid w:val="00E44237"/>
    <w:rsid w:val="00E442BC"/>
    <w:rsid w:val="00E442E7"/>
    <w:rsid w:val="00E4437C"/>
    <w:rsid w:val="00E443D2"/>
    <w:rsid w:val="00E443F8"/>
    <w:rsid w:val="00E44444"/>
    <w:rsid w:val="00E44722"/>
    <w:rsid w:val="00E44730"/>
    <w:rsid w:val="00E44812"/>
    <w:rsid w:val="00E44841"/>
    <w:rsid w:val="00E448EE"/>
    <w:rsid w:val="00E4493B"/>
    <w:rsid w:val="00E44A1F"/>
    <w:rsid w:val="00E44AB5"/>
    <w:rsid w:val="00E44AE4"/>
    <w:rsid w:val="00E44AED"/>
    <w:rsid w:val="00E44B40"/>
    <w:rsid w:val="00E44C88"/>
    <w:rsid w:val="00E44D34"/>
    <w:rsid w:val="00E44D9C"/>
    <w:rsid w:val="00E44DDB"/>
    <w:rsid w:val="00E44EBA"/>
    <w:rsid w:val="00E44EF1"/>
    <w:rsid w:val="00E44FEE"/>
    <w:rsid w:val="00E450C7"/>
    <w:rsid w:val="00E45176"/>
    <w:rsid w:val="00E4530B"/>
    <w:rsid w:val="00E4548D"/>
    <w:rsid w:val="00E4553B"/>
    <w:rsid w:val="00E45545"/>
    <w:rsid w:val="00E45641"/>
    <w:rsid w:val="00E457A3"/>
    <w:rsid w:val="00E4589E"/>
    <w:rsid w:val="00E458FB"/>
    <w:rsid w:val="00E45939"/>
    <w:rsid w:val="00E45992"/>
    <w:rsid w:val="00E45A8D"/>
    <w:rsid w:val="00E45BBC"/>
    <w:rsid w:val="00E45C72"/>
    <w:rsid w:val="00E45C7E"/>
    <w:rsid w:val="00E45D42"/>
    <w:rsid w:val="00E46043"/>
    <w:rsid w:val="00E460FA"/>
    <w:rsid w:val="00E46122"/>
    <w:rsid w:val="00E46194"/>
    <w:rsid w:val="00E463A5"/>
    <w:rsid w:val="00E4647D"/>
    <w:rsid w:val="00E4652A"/>
    <w:rsid w:val="00E465A4"/>
    <w:rsid w:val="00E46649"/>
    <w:rsid w:val="00E467AE"/>
    <w:rsid w:val="00E467DD"/>
    <w:rsid w:val="00E4694A"/>
    <w:rsid w:val="00E4695F"/>
    <w:rsid w:val="00E46AB7"/>
    <w:rsid w:val="00E46C45"/>
    <w:rsid w:val="00E46CB0"/>
    <w:rsid w:val="00E46CC1"/>
    <w:rsid w:val="00E46DFC"/>
    <w:rsid w:val="00E46F6E"/>
    <w:rsid w:val="00E46FC3"/>
    <w:rsid w:val="00E47058"/>
    <w:rsid w:val="00E471EA"/>
    <w:rsid w:val="00E4732B"/>
    <w:rsid w:val="00E47368"/>
    <w:rsid w:val="00E47569"/>
    <w:rsid w:val="00E47674"/>
    <w:rsid w:val="00E476C4"/>
    <w:rsid w:val="00E4776A"/>
    <w:rsid w:val="00E477BD"/>
    <w:rsid w:val="00E47843"/>
    <w:rsid w:val="00E478A2"/>
    <w:rsid w:val="00E47918"/>
    <w:rsid w:val="00E479FB"/>
    <w:rsid w:val="00E479FE"/>
    <w:rsid w:val="00E47A02"/>
    <w:rsid w:val="00E47A3A"/>
    <w:rsid w:val="00E47AC4"/>
    <w:rsid w:val="00E47AD7"/>
    <w:rsid w:val="00E47B49"/>
    <w:rsid w:val="00E47E8D"/>
    <w:rsid w:val="00E47EB5"/>
    <w:rsid w:val="00E47ECC"/>
    <w:rsid w:val="00E5004E"/>
    <w:rsid w:val="00E5007F"/>
    <w:rsid w:val="00E500F1"/>
    <w:rsid w:val="00E500F7"/>
    <w:rsid w:val="00E501DB"/>
    <w:rsid w:val="00E50292"/>
    <w:rsid w:val="00E50310"/>
    <w:rsid w:val="00E503AB"/>
    <w:rsid w:val="00E503D2"/>
    <w:rsid w:val="00E503F0"/>
    <w:rsid w:val="00E50509"/>
    <w:rsid w:val="00E5066C"/>
    <w:rsid w:val="00E506B4"/>
    <w:rsid w:val="00E506CB"/>
    <w:rsid w:val="00E507CE"/>
    <w:rsid w:val="00E5091E"/>
    <w:rsid w:val="00E50C6B"/>
    <w:rsid w:val="00E50CC8"/>
    <w:rsid w:val="00E50CF3"/>
    <w:rsid w:val="00E50CFC"/>
    <w:rsid w:val="00E50E07"/>
    <w:rsid w:val="00E50E12"/>
    <w:rsid w:val="00E5112A"/>
    <w:rsid w:val="00E5117E"/>
    <w:rsid w:val="00E511E0"/>
    <w:rsid w:val="00E5130B"/>
    <w:rsid w:val="00E5130D"/>
    <w:rsid w:val="00E51421"/>
    <w:rsid w:val="00E5147E"/>
    <w:rsid w:val="00E51735"/>
    <w:rsid w:val="00E5177F"/>
    <w:rsid w:val="00E5178E"/>
    <w:rsid w:val="00E51796"/>
    <w:rsid w:val="00E5183E"/>
    <w:rsid w:val="00E5186B"/>
    <w:rsid w:val="00E51980"/>
    <w:rsid w:val="00E519E2"/>
    <w:rsid w:val="00E519F7"/>
    <w:rsid w:val="00E51A12"/>
    <w:rsid w:val="00E51A40"/>
    <w:rsid w:val="00E51A41"/>
    <w:rsid w:val="00E51A9D"/>
    <w:rsid w:val="00E51B27"/>
    <w:rsid w:val="00E51C32"/>
    <w:rsid w:val="00E51D58"/>
    <w:rsid w:val="00E51D68"/>
    <w:rsid w:val="00E51E50"/>
    <w:rsid w:val="00E51EE4"/>
    <w:rsid w:val="00E51F7B"/>
    <w:rsid w:val="00E51FDE"/>
    <w:rsid w:val="00E52050"/>
    <w:rsid w:val="00E52084"/>
    <w:rsid w:val="00E52086"/>
    <w:rsid w:val="00E521E4"/>
    <w:rsid w:val="00E5220A"/>
    <w:rsid w:val="00E522BE"/>
    <w:rsid w:val="00E522C0"/>
    <w:rsid w:val="00E522C6"/>
    <w:rsid w:val="00E522E3"/>
    <w:rsid w:val="00E5237D"/>
    <w:rsid w:val="00E524E1"/>
    <w:rsid w:val="00E52520"/>
    <w:rsid w:val="00E52526"/>
    <w:rsid w:val="00E52B45"/>
    <w:rsid w:val="00E52BC5"/>
    <w:rsid w:val="00E52CC8"/>
    <w:rsid w:val="00E52D02"/>
    <w:rsid w:val="00E52E65"/>
    <w:rsid w:val="00E52E8B"/>
    <w:rsid w:val="00E52EA6"/>
    <w:rsid w:val="00E5304B"/>
    <w:rsid w:val="00E530FD"/>
    <w:rsid w:val="00E532CF"/>
    <w:rsid w:val="00E53377"/>
    <w:rsid w:val="00E5346E"/>
    <w:rsid w:val="00E53608"/>
    <w:rsid w:val="00E536A0"/>
    <w:rsid w:val="00E5378E"/>
    <w:rsid w:val="00E5383D"/>
    <w:rsid w:val="00E538CE"/>
    <w:rsid w:val="00E53979"/>
    <w:rsid w:val="00E53A55"/>
    <w:rsid w:val="00E53C0A"/>
    <w:rsid w:val="00E53C33"/>
    <w:rsid w:val="00E53CCB"/>
    <w:rsid w:val="00E53DA7"/>
    <w:rsid w:val="00E53E43"/>
    <w:rsid w:val="00E53E92"/>
    <w:rsid w:val="00E53F7A"/>
    <w:rsid w:val="00E53FCC"/>
    <w:rsid w:val="00E54191"/>
    <w:rsid w:val="00E541A3"/>
    <w:rsid w:val="00E54200"/>
    <w:rsid w:val="00E54207"/>
    <w:rsid w:val="00E54223"/>
    <w:rsid w:val="00E542AA"/>
    <w:rsid w:val="00E542E9"/>
    <w:rsid w:val="00E545B1"/>
    <w:rsid w:val="00E54603"/>
    <w:rsid w:val="00E5460A"/>
    <w:rsid w:val="00E5462F"/>
    <w:rsid w:val="00E54675"/>
    <w:rsid w:val="00E546A6"/>
    <w:rsid w:val="00E547AF"/>
    <w:rsid w:val="00E5486E"/>
    <w:rsid w:val="00E548CF"/>
    <w:rsid w:val="00E54A62"/>
    <w:rsid w:val="00E54C75"/>
    <w:rsid w:val="00E54D2A"/>
    <w:rsid w:val="00E54DCC"/>
    <w:rsid w:val="00E54E6D"/>
    <w:rsid w:val="00E54FB5"/>
    <w:rsid w:val="00E5524E"/>
    <w:rsid w:val="00E5526C"/>
    <w:rsid w:val="00E552A0"/>
    <w:rsid w:val="00E552C1"/>
    <w:rsid w:val="00E552EB"/>
    <w:rsid w:val="00E552FE"/>
    <w:rsid w:val="00E553C3"/>
    <w:rsid w:val="00E553CC"/>
    <w:rsid w:val="00E55421"/>
    <w:rsid w:val="00E55583"/>
    <w:rsid w:val="00E555E0"/>
    <w:rsid w:val="00E55766"/>
    <w:rsid w:val="00E557BF"/>
    <w:rsid w:val="00E55851"/>
    <w:rsid w:val="00E55858"/>
    <w:rsid w:val="00E559B6"/>
    <w:rsid w:val="00E559DE"/>
    <w:rsid w:val="00E55B97"/>
    <w:rsid w:val="00E55CAF"/>
    <w:rsid w:val="00E55CFB"/>
    <w:rsid w:val="00E55D85"/>
    <w:rsid w:val="00E560D9"/>
    <w:rsid w:val="00E56164"/>
    <w:rsid w:val="00E56179"/>
    <w:rsid w:val="00E561B2"/>
    <w:rsid w:val="00E56331"/>
    <w:rsid w:val="00E56431"/>
    <w:rsid w:val="00E56451"/>
    <w:rsid w:val="00E56498"/>
    <w:rsid w:val="00E56553"/>
    <w:rsid w:val="00E565BA"/>
    <w:rsid w:val="00E565EB"/>
    <w:rsid w:val="00E5663B"/>
    <w:rsid w:val="00E568E6"/>
    <w:rsid w:val="00E569B4"/>
    <w:rsid w:val="00E56A5A"/>
    <w:rsid w:val="00E56A68"/>
    <w:rsid w:val="00E56A90"/>
    <w:rsid w:val="00E56CF1"/>
    <w:rsid w:val="00E56E6B"/>
    <w:rsid w:val="00E56EAB"/>
    <w:rsid w:val="00E57006"/>
    <w:rsid w:val="00E570F7"/>
    <w:rsid w:val="00E57164"/>
    <w:rsid w:val="00E57595"/>
    <w:rsid w:val="00E5766C"/>
    <w:rsid w:val="00E577CB"/>
    <w:rsid w:val="00E577D8"/>
    <w:rsid w:val="00E577F3"/>
    <w:rsid w:val="00E57858"/>
    <w:rsid w:val="00E57B80"/>
    <w:rsid w:val="00E57BB8"/>
    <w:rsid w:val="00E57D80"/>
    <w:rsid w:val="00E57DF4"/>
    <w:rsid w:val="00E57E35"/>
    <w:rsid w:val="00E57E4A"/>
    <w:rsid w:val="00E57FB0"/>
    <w:rsid w:val="00E6000A"/>
    <w:rsid w:val="00E6004B"/>
    <w:rsid w:val="00E60114"/>
    <w:rsid w:val="00E60135"/>
    <w:rsid w:val="00E601C3"/>
    <w:rsid w:val="00E601D1"/>
    <w:rsid w:val="00E60324"/>
    <w:rsid w:val="00E60358"/>
    <w:rsid w:val="00E603C3"/>
    <w:rsid w:val="00E60407"/>
    <w:rsid w:val="00E6041D"/>
    <w:rsid w:val="00E60446"/>
    <w:rsid w:val="00E6080B"/>
    <w:rsid w:val="00E6081E"/>
    <w:rsid w:val="00E6090B"/>
    <w:rsid w:val="00E60976"/>
    <w:rsid w:val="00E609C1"/>
    <w:rsid w:val="00E60A63"/>
    <w:rsid w:val="00E60C9B"/>
    <w:rsid w:val="00E60E54"/>
    <w:rsid w:val="00E60EF0"/>
    <w:rsid w:val="00E60F1A"/>
    <w:rsid w:val="00E6105C"/>
    <w:rsid w:val="00E6108F"/>
    <w:rsid w:val="00E611DB"/>
    <w:rsid w:val="00E6124D"/>
    <w:rsid w:val="00E6128E"/>
    <w:rsid w:val="00E6139B"/>
    <w:rsid w:val="00E61429"/>
    <w:rsid w:val="00E6158F"/>
    <w:rsid w:val="00E61659"/>
    <w:rsid w:val="00E6166D"/>
    <w:rsid w:val="00E61802"/>
    <w:rsid w:val="00E618D2"/>
    <w:rsid w:val="00E619C0"/>
    <w:rsid w:val="00E619F4"/>
    <w:rsid w:val="00E61A13"/>
    <w:rsid w:val="00E61A48"/>
    <w:rsid w:val="00E61AD8"/>
    <w:rsid w:val="00E61BAC"/>
    <w:rsid w:val="00E61BD3"/>
    <w:rsid w:val="00E61BE8"/>
    <w:rsid w:val="00E61C39"/>
    <w:rsid w:val="00E61E50"/>
    <w:rsid w:val="00E61E5B"/>
    <w:rsid w:val="00E61F6E"/>
    <w:rsid w:val="00E61F77"/>
    <w:rsid w:val="00E61FF4"/>
    <w:rsid w:val="00E62027"/>
    <w:rsid w:val="00E62076"/>
    <w:rsid w:val="00E6218F"/>
    <w:rsid w:val="00E62251"/>
    <w:rsid w:val="00E622DA"/>
    <w:rsid w:val="00E624B1"/>
    <w:rsid w:val="00E625D4"/>
    <w:rsid w:val="00E6265A"/>
    <w:rsid w:val="00E6269F"/>
    <w:rsid w:val="00E6273B"/>
    <w:rsid w:val="00E627C9"/>
    <w:rsid w:val="00E629A5"/>
    <w:rsid w:val="00E62A12"/>
    <w:rsid w:val="00E62A94"/>
    <w:rsid w:val="00E62B44"/>
    <w:rsid w:val="00E62B4E"/>
    <w:rsid w:val="00E62BA5"/>
    <w:rsid w:val="00E62C2B"/>
    <w:rsid w:val="00E62C8D"/>
    <w:rsid w:val="00E62CD6"/>
    <w:rsid w:val="00E62EA4"/>
    <w:rsid w:val="00E62F6B"/>
    <w:rsid w:val="00E6303C"/>
    <w:rsid w:val="00E630A0"/>
    <w:rsid w:val="00E632CD"/>
    <w:rsid w:val="00E6330B"/>
    <w:rsid w:val="00E6348B"/>
    <w:rsid w:val="00E634C0"/>
    <w:rsid w:val="00E6363B"/>
    <w:rsid w:val="00E63724"/>
    <w:rsid w:val="00E6373B"/>
    <w:rsid w:val="00E637E3"/>
    <w:rsid w:val="00E637FC"/>
    <w:rsid w:val="00E63896"/>
    <w:rsid w:val="00E63973"/>
    <w:rsid w:val="00E63A27"/>
    <w:rsid w:val="00E63A65"/>
    <w:rsid w:val="00E63A80"/>
    <w:rsid w:val="00E63A8A"/>
    <w:rsid w:val="00E63BE0"/>
    <w:rsid w:val="00E63C78"/>
    <w:rsid w:val="00E64035"/>
    <w:rsid w:val="00E64121"/>
    <w:rsid w:val="00E642D7"/>
    <w:rsid w:val="00E642F1"/>
    <w:rsid w:val="00E64384"/>
    <w:rsid w:val="00E64558"/>
    <w:rsid w:val="00E64657"/>
    <w:rsid w:val="00E64A07"/>
    <w:rsid w:val="00E64B3A"/>
    <w:rsid w:val="00E64B48"/>
    <w:rsid w:val="00E64C87"/>
    <w:rsid w:val="00E64C94"/>
    <w:rsid w:val="00E64CA7"/>
    <w:rsid w:val="00E64CCB"/>
    <w:rsid w:val="00E64CE9"/>
    <w:rsid w:val="00E64F1B"/>
    <w:rsid w:val="00E64F8D"/>
    <w:rsid w:val="00E6523A"/>
    <w:rsid w:val="00E6527E"/>
    <w:rsid w:val="00E6529C"/>
    <w:rsid w:val="00E6536C"/>
    <w:rsid w:val="00E653DE"/>
    <w:rsid w:val="00E6547E"/>
    <w:rsid w:val="00E656AE"/>
    <w:rsid w:val="00E65803"/>
    <w:rsid w:val="00E658AC"/>
    <w:rsid w:val="00E658C0"/>
    <w:rsid w:val="00E65944"/>
    <w:rsid w:val="00E659F2"/>
    <w:rsid w:val="00E65A26"/>
    <w:rsid w:val="00E65ACA"/>
    <w:rsid w:val="00E65C31"/>
    <w:rsid w:val="00E65D64"/>
    <w:rsid w:val="00E65F4E"/>
    <w:rsid w:val="00E65F6E"/>
    <w:rsid w:val="00E65F9A"/>
    <w:rsid w:val="00E65FDF"/>
    <w:rsid w:val="00E66126"/>
    <w:rsid w:val="00E6636F"/>
    <w:rsid w:val="00E663C1"/>
    <w:rsid w:val="00E664CC"/>
    <w:rsid w:val="00E66601"/>
    <w:rsid w:val="00E6662D"/>
    <w:rsid w:val="00E6663E"/>
    <w:rsid w:val="00E66655"/>
    <w:rsid w:val="00E66768"/>
    <w:rsid w:val="00E66795"/>
    <w:rsid w:val="00E6693A"/>
    <w:rsid w:val="00E6693E"/>
    <w:rsid w:val="00E66A51"/>
    <w:rsid w:val="00E66AFE"/>
    <w:rsid w:val="00E66C5C"/>
    <w:rsid w:val="00E66DCA"/>
    <w:rsid w:val="00E66EDD"/>
    <w:rsid w:val="00E66F42"/>
    <w:rsid w:val="00E67108"/>
    <w:rsid w:val="00E67209"/>
    <w:rsid w:val="00E67375"/>
    <w:rsid w:val="00E6743E"/>
    <w:rsid w:val="00E674D3"/>
    <w:rsid w:val="00E675BC"/>
    <w:rsid w:val="00E675C1"/>
    <w:rsid w:val="00E676D7"/>
    <w:rsid w:val="00E6771D"/>
    <w:rsid w:val="00E677E7"/>
    <w:rsid w:val="00E67824"/>
    <w:rsid w:val="00E67826"/>
    <w:rsid w:val="00E67831"/>
    <w:rsid w:val="00E67878"/>
    <w:rsid w:val="00E6787F"/>
    <w:rsid w:val="00E678F9"/>
    <w:rsid w:val="00E6794A"/>
    <w:rsid w:val="00E6797D"/>
    <w:rsid w:val="00E6799B"/>
    <w:rsid w:val="00E67C63"/>
    <w:rsid w:val="00E67DAD"/>
    <w:rsid w:val="00E67E6B"/>
    <w:rsid w:val="00E67F22"/>
    <w:rsid w:val="00E67F88"/>
    <w:rsid w:val="00E70028"/>
    <w:rsid w:val="00E7008B"/>
    <w:rsid w:val="00E701B6"/>
    <w:rsid w:val="00E7021C"/>
    <w:rsid w:val="00E70367"/>
    <w:rsid w:val="00E703CD"/>
    <w:rsid w:val="00E70457"/>
    <w:rsid w:val="00E7046A"/>
    <w:rsid w:val="00E7054D"/>
    <w:rsid w:val="00E706E1"/>
    <w:rsid w:val="00E7080C"/>
    <w:rsid w:val="00E70918"/>
    <w:rsid w:val="00E70C09"/>
    <w:rsid w:val="00E70DDB"/>
    <w:rsid w:val="00E70E59"/>
    <w:rsid w:val="00E70ED8"/>
    <w:rsid w:val="00E710F0"/>
    <w:rsid w:val="00E71188"/>
    <w:rsid w:val="00E711EF"/>
    <w:rsid w:val="00E71215"/>
    <w:rsid w:val="00E71254"/>
    <w:rsid w:val="00E713A6"/>
    <w:rsid w:val="00E71445"/>
    <w:rsid w:val="00E71480"/>
    <w:rsid w:val="00E71531"/>
    <w:rsid w:val="00E7154D"/>
    <w:rsid w:val="00E71585"/>
    <w:rsid w:val="00E7168D"/>
    <w:rsid w:val="00E718CC"/>
    <w:rsid w:val="00E719B5"/>
    <w:rsid w:val="00E71A6C"/>
    <w:rsid w:val="00E71B0D"/>
    <w:rsid w:val="00E71D4B"/>
    <w:rsid w:val="00E71EAD"/>
    <w:rsid w:val="00E71F4A"/>
    <w:rsid w:val="00E71FAF"/>
    <w:rsid w:val="00E7205E"/>
    <w:rsid w:val="00E722B3"/>
    <w:rsid w:val="00E723AE"/>
    <w:rsid w:val="00E725F3"/>
    <w:rsid w:val="00E72603"/>
    <w:rsid w:val="00E72640"/>
    <w:rsid w:val="00E72648"/>
    <w:rsid w:val="00E726A8"/>
    <w:rsid w:val="00E726AB"/>
    <w:rsid w:val="00E72707"/>
    <w:rsid w:val="00E7279E"/>
    <w:rsid w:val="00E7279F"/>
    <w:rsid w:val="00E728A1"/>
    <w:rsid w:val="00E72A19"/>
    <w:rsid w:val="00E72A7C"/>
    <w:rsid w:val="00E72AA4"/>
    <w:rsid w:val="00E72B21"/>
    <w:rsid w:val="00E72CD7"/>
    <w:rsid w:val="00E72F7D"/>
    <w:rsid w:val="00E7313B"/>
    <w:rsid w:val="00E731C3"/>
    <w:rsid w:val="00E73254"/>
    <w:rsid w:val="00E7326D"/>
    <w:rsid w:val="00E732A4"/>
    <w:rsid w:val="00E73337"/>
    <w:rsid w:val="00E73345"/>
    <w:rsid w:val="00E7343C"/>
    <w:rsid w:val="00E734BF"/>
    <w:rsid w:val="00E734D8"/>
    <w:rsid w:val="00E737ED"/>
    <w:rsid w:val="00E7383E"/>
    <w:rsid w:val="00E7389E"/>
    <w:rsid w:val="00E738DC"/>
    <w:rsid w:val="00E7399B"/>
    <w:rsid w:val="00E73A1D"/>
    <w:rsid w:val="00E73A4E"/>
    <w:rsid w:val="00E73A6D"/>
    <w:rsid w:val="00E73B3A"/>
    <w:rsid w:val="00E73C6D"/>
    <w:rsid w:val="00E73CA7"/>
    <w:rsid w:val="00E73CB1"/>
    <w:rsid w:val="00E73D6C"/>
    <w:rsid w:val="00E73DB1"/>
    <w:rsid w:val="00E73DE1"/>
    <w:rsid w:val="00E73EE9"/>
    <w:rsid w:val="00E73EFA"/>
    <w:rsid w:val="00E73F00"/>
    <w:rsid w:val="00E73FAD"/>
    <w:rsid w:val="00E73FB1"/>
    <w:rsid w:val="00E7413E"/>
    <w:rsid w:val="00E74168"/>
    <w:rsid w:val="00E74274"/>
    <w:rsid w:val="00E742C6"/>
    <w:rsid w:val="00E74435"/>
    <w:rsid w:val="00E74466"/>
    <w:rsid w:val="00E744BF"/>
    <w:rsid w:val="00E744C3"/>
    <w:rsid w:val="00E74720"/>
    <w:rsid w:val="00E74724"/>
    <w:rsid w:val="00E747FD"/>
    <w:rsid w:val="00E74821"/>
    <w:rsid w:val="00E74823"/>
    <w:rsid w:val="00E74995"/>
    <w:rsid w:val="00E749F4"/>
    <w:rsid w:val="00E74A3D"/>
    <w:rsid w:val="00E74B47"/>
    <w:rsid w:val="00E74DF6"/>
    <w:rsid w:val="00E74DFA"/>
    <w:rsid w:val="00E74E98"/>
    <w:rsid w:val="00E74FE9"/>
    <w:rsid w:val="00E75004"/>
    <w:rsid w:val="00E751A3"/>
    <w:rsid w:val="00E7524F"/>
    <w:rsid w:val="00E7527E"/>
    <w:rsid w:val="00E75362"/>
    <w:rsid w:val="00E753CF"/>
    <w:rsid w:val="00E7555E"/>
    <w:rsid w:val="00E755BE"/>
    <w:rsid w:val="00E75619"/>
    <w:rsid w:val="00E75657"/>
    <w:rsid w:val="00E7565E"/>
    <w:rsid w:val="00E75860"/>
    <w:rsid w:val="00E75867"/>
    <w:rsid w:val="00E75877"/>
    <w:rsid w:val="00E75887"/>
    <w:rsid w:val="00E75976"/>
    <w:rsid w:val="00E75A98"/>
    <w:rsid w:val="00E75AD8"/>
    <w:rsid w:val="00E75AFB"/>
    <w:rsid w:val="00E75BD3"/>
    <w:rsid w:val="00E75D23"/>
    <w:rsid w:val="00E75D82"/>
    <w:rsid w:val="00E75DDF"/>
    <w:rsid w:val="00E75E9E"/>
    <w:rsid w:val="00E75F64"/>
    <w:rsid w:val="00E75FAE"/>
    <w:rsid w:val="00E76091"/>
    <w:rsid w:val="00E76178"/>
    <w:rsid w:val="00E761CF"/>
    <w:rsid w:val="00E7633B"/>
    <w:rsid w:val="00E763A0"/>
    <w:rsid w:val="00E763F0"/>
    <w:rsid w:val="00E7643B"/>
    <w:rsid w:val="00E764AF"/>
    <w:rsid w:val="00E76894"/>
    <w:rsid w:val="00E768FA"/>
    <w:rsid w:val="00E7694E"/>
    <w:rsid w:val="00E769BC"/>
    <w:rsid w:val="00E76A00"/>
    <w:rsid w:val="00E76A09"/>
    <w:rsid w:val="00E76AD4"/>
    <w:rsid w:val="00E76AF1"/>
    <w:rsid w:val="00E76B09"/>
    <w:rsid w:val="00E76B37"/>
    <w:rsid w:val="00E76B5E"/>
    <w:rsid w:val="00E76C2F"/>
    <w:rsid w:val="00E76CBC"/>
    <w:rsid w:val="00E76D17"/>
    <w:rsid w:val="00E76D47"/>
    <w:rsid w:val="00E76D48"/>
    <w:rsid w:val="00E76DCF"/>
    <w:rsid w:val="00E77032"/>
    <w:rsid w:val="00E77036"/>
    <w:rsid w:val="00E77066"/>
    <w:rsid w:val="00E771E7"/>
    <w:rsid w:val="00E77208"/>
    <w:rsid w:val="00E772B8"/>
    <w:rsid w:val="00E772DC"/>
    <w:rsid w:val="00E773D1"/>
    <w:rsid w:val="00E7740F"/>
    <w:rsid w:val="00E77517"/>
    <w:rsid w:val="00E776A9"/>
    <w:rsid w:val="00E777CC"/>
    <w:rsid w:val="00E777DF"/>
    <w:rsid w:val="00E779BB"/>
    <w:rsid w:val="00E77A63"/>
    <w:rsid w:val="00E77AC1"/>
    <w:rsid w:val="00E77AE9"/>
    <w:rsid w:val="00E77AF4"/>
    <w:rsid w:val="00E77B8D"/>
    <w:rsid w:val="00E77C51"/>
    <w:rsid w:val="00E77CF4"/>
    <w:rsid w:val="00E77E4C"/>
    <w:rsid w:val="00E77E97"/>
    <w:rsid w:val="00E77E99"/>
    <w:rsid w:val="00E77EC2"/>
    <w:rsid w:val="00E77F55"/>
    <w:rsid w:val="00E80036"/>
    <w:rsid w:val="00E80233"/>
    <w:rsid w:val="00E802C0"/>
    <w:rsid w:val="00E802E3"/>
    <w:rsid w:val="00E80339"/>
    <w:rsid w:val="00E80364"/>
    <w:rsid w:val="00E80386"/>
    <w:rsid w:val="00E803A8"/>
    <w:rsid w:val="00E8040B"/>
    <w:rsid w:val="00E80495"/>
    <w:rsid w:val="00E80589"/>
    <w:rsid w:val="00E8065C"/>
    <w:rsid w:val="00E807FF"/>
    <w:rsid w:val="00E80812"/>
    <w:rsid w:val="00E80855"/>
    <w:rsid w:val="00E80876"/>
    <w:rsid w:val="00E808C9"/>
    <w:rsid w:val="00E80A4A"/>
    <w:rsid w:val="00E80BAE"/>
    <w:rsid w:val="00E80BED"/>
    <w:rsid w:val="00E80BEE"/>
    <w:rsid w:val="00E80D10"/>
    <w:rsid w:val="00E80D26"/>
    <w:rsid w:val="00E80E21"/>
    <w:rsid w:val="00E80E81"/>
    <w:rsid w:val="00E810E2"/>
    <w:rsid w:val="00E81267"/>
    <w:rsid w:val="00E81298"/>
    <w:rsid w:val="00E8131A"/>
    <w:rsid w:val="00E81368"/>
    <w:rsid w:val="00E81373"/>
    <w:rsid w:val="00E813BF"/>
    <w:rsid w:val="00E814D1"/>
    <w:rsid w:val="00E81548"/>
    <w:rsid w:val="00E81686"/>
    <w:rsid w:val="00E81731"/>
    <w:rsid w:val="00E817CB"/>
    <w:rsid w:val="00E8183B"/>
    <w:rsid w:val="00E818EF"/>
    <w:rsid w:val="00E819A0"/>
    <w:rsid w:val="00E81A0A"/>
    <w:rsid w:val="00E81A51"/>
    <w:rsid w:val="00E81B63"/>
    <w:rsid w:val="00E81BD6"/>
    <w:rsid w:val="00E81BE6"/>
    <w:rsid w:val="00E81BF1"/>
    <w:rsid w:val="00E81CEB"/>
    <w:rsid w:val="00E81D84"/>
    <w:rsid w:val="00E81F17"/>
    <w:rsid w:val="00E81FD1"/>
    <w:rsid w:val="00E820E3"/>
    <w:rsid w:val="00E82129"/>
    <w:rsid w:val="00E82241"/>
    <w:rsid w:val="00E824A0"/>
    <w:rsid w:val="00E824BD"/>
    <w:rsid w:val="00E8284F"/>
    <w:rsid w:val="00E828C8"/>
    <w:rsid w:val="00E829E9"/>
    <w:rsid w:val="00E82B9A"/>
    <w:rsid w:val="00E82BCB"/>
    <w:rsid w:val="00E82BF5"/>
    <w:rsid w:val="00E82C79"/>
    <w:rsid w:val="00E82C7D"/>
    <w:rsid w:val="00E8310F"/>
    <w:rsid w:val="00E83168"/>
    <w:rsid w:val="00E831E0"/>
    <w:rsid w:val="00E8334A"/>
    <w:rsid w:val="00E833C4"/>
    <w:rsid w:val="00E8345F"/>
    <w:rsid w:val="00E83473"/>
    <w:rsid w:val="00E83483"/>
    <w:rsid w:val="00E83551"/>
    <w:rsid w:val="00E835D2"/>
    <w:rsid w:val="00E8364C"/>
    <w:rsid w:val="00E8367F"/>
    <w:rsid w:val="00E836B3"/>
    <w:rsid w:val="00E836B4"/>
    <w:rsid w:val="00E836FD"/>
    <w:rsid w:val="00E83758"/>
    <w:rsid w:val="00E83833"/>
    <w:rsid w:val="00E8383A"/>
    <w:rsid w:val="00E83845"/>
    <w:rsid w:val="00E838AB"/>
    <w:rsid w:val="00E838C5"/>
    <w:rsid w:val="00E8394C"/>
    <w:rsid w:val="00E83A38"/>
    <w:rsid w:val="00E83B15"/>
    <w:rsid w:val="00E83B50"/>
    <w:rsid w:val="00E83B95"/>
    <w:rsid w:val="00E83C6C"/>
    <w:rsid w:val="00E83C91"/>
    <w:rsid w:val="00E83D3D"/>
    <w:rsid w:val="00E83D51"/>
    <w:rsid w:val="00E83D61"/>
    <w:rsid w:val="00E83E47"/>
    <w:rsid w:val="00E83EBE"/>
    <w:rsid w:val="00E83F4C"/>
    <w:rsid w:val="00E83F79"/>
    <w:rsid w:val="00E83F89"/>
    <w:rsid w:val="00E8400E"/>
    <w:rsid w:val="00E84188"/>
    <w:rsid w:val="00E8427F"/>
    <w:rsid w:val="00E84292"/>
    <w:rsid w:val="00E843A7"/>
    <w:rsid w:val="00E843CD"/>
    <w:rsid w:val="00E844E5"/>
    <w:rsid w:val="00E844E6"/>
    <w:rsid w:val="00E845B6"/>
    <w:rsid w:val="00E849FB"/>
    <w:rsid w:val="00E84A10"/>
    <w:rsid w:val="00E84AB7"/>
    <w:rsid w:val="00E84AEC"/>
    <w:rsid w:val="00E84B19"/>
    <w:rsid w:val="00E84BB4"/>
    <w:rsid w:val="00E84BCD"/>
    <w:rsid w:val="00E84DA6"/>
    <w:rsid w:val="00E84E39"/>
    <w:rsid w:val="00E84EBB"/>
    <w:rsid w:val="00E84ED4"/>
    <w:rsid w:val="00E84EE5"/>
    <w:rsid w:val="00E84EF5"/>
    <w:rsid w:val="00E84F54"/>
    <w:rsid w:val="00E850E6"/>
    <w:rsid w:val="00E852DC"/>
    <w:rsid w:val="00E85515"/>
    <w:rsid w:val="00E85656"/>
    <w:rsid w:val="00E856B2"/>
    <w:rsid w:val="00E85724"/>
    <w:rsid w:val="00E85756"/>
    <w:rsid w:val="00E8590F"/>
    <w:rsid w:val="00E859AE"/>
    <w:rsid w:val="00E859D2"/>
    <w:rsid w:val="00E85A52"/>
    <w:rsid w:val="00E85B49"/>
    <w:rsid w:val="00E85BDA"/>
    <w:rsid w:val="00E85C39"/>
    <w:rsid w:val="00E85D3B"/>
    <w:rsid w:val="00E85D8A"/>
    <w:rsid w:val="00E85F05"/>
    <w:rsid w:val="00E85FCA"/>
    <w:rsid w:val="00E860CA"/>
    <w:rsid w:val="00E861D6"/>
    <w:rsid w:val="00E863F4"/>
    <w:rsid w:val="00E86417"/>
    <w:rsid w:val="00E86435"/>
    <w:rsid w:val="00E8649F"/>
    <w:rsid w:val="00E864CE"/>
    <w:rsid w:val="00E86555"/>
    <w:rsid w:val="00E86568"/>
    <w:rsid w:val="00E865F4"/>
    <w:rsid w:val="00E86618"/>
    <w:rsid w:val="00E866A6"/>
    <w:rsid w:val="00E867A4"/>
    <w:rsid w:val="00E867FA"/>
    <w:rsid w:val="00E86852"/>
    <w:rsid w:val="00E86853"/>
    <w:rsid w:val="00E86856"/>
    <w:rsid w:val="00E86960"/>
    <w:rsid w:val="00E86AD8"/>
    <w:rsid w:val="00E86B3C"/>
    <w:rsid w:val="00E86B61"/>
    <w:rsid w:val="00E86BB5"/>
    <w:rsid w:val="00E86BD2"/>
    <w:rsid w:val="00E86CE7"/>
    <w:rsid w:val="00E86D62"/>
    <w:rsid w:val="00E86DED"/>
    <w:rsid w:val="00E86ECD"/>
    <w:rsid w:val="00E86F1F"/>
    <w:rsid w:val="00E86FA3"/>
    <w:rsid w:val="00E8701B"/>
    <w:rsid w:val="00E8702B"/>
    <w:rsid w:val="00E87052"/>
    <w:rsid w:val="00E871E4"/>
    <w:rsid w:val="00E87242"/>
    <w:rsid w:val="00E8729E"/>
    <w:rsid w:val="00E8731C"/>
    <w:rsid w:val="00E87348"/>
    <w:rsid w:val="00E873F3"/>
    <w:rsid w:val="00E87418"/>
    <w:rsid w:val="00E875B7"/>
    <w:rsid w:val="00E8770B"/>
    <w:rsid w:val="00E87944"/>
    <w:rsid w:val="00E879AC"/>
    <w:rsid w:val="00E879F4"/>
    <w:rsid w:val="00E87AFD"/>
    <w:rsid w:val="00E87B24"/>
    <w:rsid w:val="00E87BD3"/>
    <w:rsid w:val="00E87C29"/>
    <w:rsid w:val="00E87C47"/>
    <w:rsid w:val="00E87C75"/>
    <w:rsid w:val="00E900FC"/>
    <w:rsid w:val="00E9014D"/>
    <w:rsid w:val="00E90157"/>
    <w:rsid w:val="00E9015A"/>
    <w:rsid w:val="00E901F2"/>
    <w:rsid w:val="00E9029A"/>
    <w:rsid w:val="00E90358"/>
    <w:rsid w:val="00E90359"/>
    <w:rsid w:val="00E90405"/>
    <w:rsid w:val="00E90513"/>
    <w:rsid w:val="00E9052C"/>
    <w:rsid w:val="00E905B9"/>
    <w:rsid w:val="00E90632"/>
    <w:rsid w:val="00E90707"/>
    <w:rsid w:val="00E90798"/>
    <w:rsid w:val="00E907DA"/>
    <w:rsid w:val="00E90866"/>
    <w:rsid w:val="00E9088C"/>
    <w:rsid w:val="00E90943"/>
    <w:rsid w:val="00E90ACF"/>
    <w:rsid w:val="00E90C1A"/>
    <w:rsid w:val="00E90CB4"/>
    <w:rsid w:val="00E90E45"/>
    <w:rsid w:val="00E90E6B"/>
    <w:rsid w:val="00E90F4F"/>
    <w:rsid w:val="00E90FC2"/>
    <w:rsid w:val="00E9100A"/>
    <w:rsid w:val="00E912A1"/>
    <w:rsid w:val="00E91388"/>
    <w:rsid w:val="00E9142A"/>
    <w:rsid w:val="00E914CE"/>
    <w:rsid w:val="00E915A3"/>
    <w:rsid w:val="00E91851"/>
    <w:rsid w:val="00E91882"/>
    <w:rsid w:val="00E91968"/>
    <w:rsid w:val="00E91B96"/>
    <w:rsid w:val="00E91C9C"/>
    <w:rsid w:val="00E91D61"/>
    <w:rsid w:val="00E91D75"/>
    <w:rsid w:val="00E91D7F"/>
    <w:rsid w:val="00E91D81"/>
    <w:rsid w:val="00E91D84"/>
    <w:rsid w:val="00E91D9C"/>
    <w:rsid w:val="00E92157"/>
    <w:rsid w:val="00E921AC"/>
    <w:rsid w:val="00E921BD"/>
    <w:rsid w:val="00E92202"/>
    <w:rsid w:val="00E92316"/>
    <w:rsid w:val="00E923D7"/>
    <w:rsid w:val="00E92519"/>
    <w:rsid w:val="00E927FA"/>
    <w:rsid w:val="00E92907"/>
    <w:rsid w:val="00E92979"/>
    <w:rsid w:val="00E9299B"/>
    <w:rsid w:val="00E92AD1"/>
    <w:rsid w:val="00E92C3F"/>
    <w:rsid w:val="00E92D20"/>
    <w:rsid w:val="00E92D81"/>
    <w:rsid w:val="00E92DEB"/>
    <w:rsid w:val="00E92E60"/>
    <w:rsid w:val="00E92FE5"/>
    <w:rsid w:val="00E93085"/>
    <w:rsid w:val="00E9311D"/>
    <w:rsid w:val="00E93236"/>
    <w:rsid w:val="00E93372"/>
    <w:rsid w:val="00E93510"/>
    <w:rsid w:val="00E9364B"/>
    <w:rsid w:val="00E936AE"/>
    <w:rsid w:val="00E93715"/>
    <w:rsid w:val="00E937E9"/>
    <w:rsid w:val="00E93B46"/>
    <w:rsid w:val="00E93C3A"/>
    <w:rsid w:val="00E93C73"/>
    <w:rsid w:val="00E93DD9"/>
    <w:rsid w:val="00E93E63"/>
    <w:rsid w:val="00E93EB5"/>
    <w:rsid w:val="00E94059"/>
    <w:rsid w:val="00E9408C"/>
    <w:rsid w:val="00E94245"/>
    <w:rsid w:val="00E94298"/>
    <w:rsid w:val="00E94379"/>
    <w:rsid w:val="00E943E9"/>
    <w:rsid w:val="00E943ED"/>
    <w:rsid w:val="00E9447F"/>
    <w:rsid w:val="00E94521"/>
    <w:rsid w:val="00E947DD"/>
    <w:rsid w:val="00E94865"/>
    <w:rsid w:val="00E9487E"/>
    <w:rsid w:val="00E9487F"/>
    <w:rsid w:val="00E9490E"/>
    <w:rsid w:val="00E94A72"/>
    <w:rsid w:val="00E94B11"/>
    <w:rsid w:val="00E94B45"/>
    <w:rsid w:val="00E94CE6"/>
    <w:rsid w:val="00E94E2F"/>
    <w:rsid w:val="00E94FCE"/>
    <w:rsid w:val="00E95009"/>
    <w:rsid w:val="00E95249"/>
    <w:rsid w:val="00E9526F"/>
    <w:rsid w:val="00E95281"/>
    <w:rsid w:val="00E952B0"/>
    <w:rsid w:val="00E952F0"/>
    <w:rsid w:val="00E953CA"/>
    <w:rsid w:val="00E95422"/>
    <w:rsid w:val="00E95444"/>
    <w:rsid w:val="00E954CE"/>
    <w:rsid w:val="00E954ED"/>
    <w:rsid w:val="00E95594"/>
    <w:rsid w:val="00E956DC"/>
    <w:rsid w:val="00E95764"/>
    <w:rsid w:val="00E9585B"/>
    <w:rsid w:val="00E95902"/>
    <w:rsid w:val="00E95997"/>
    <w:rsid w:val="00E95AAC"/>
    <w:rsid w:val="00E95BB7"/>
    <w:rsid w:val="00E95E22"/>
    <w:rsid w:val="00E95E39"/>
    <w:rsid w:val="00E95F60"/>
    <w:rsid w:val="00E95F80"/>
    <w:rsid w:val="00E96102"/>
    <w:rsid w:val="00E9613E"/>
    <w:rsid w:val="00E96154"/>
    <w:rsid w:val="00E963BC"/>
    <w:rsid w:val="00E96478"/>
    <w:rsid w:val="00E9650F"/>
    <w:rsid w:val="00E96524"/>
    <w:rsid w:val="00E96593"/>
    <w:rsid w:val="00E9669E"/>
    <w:rsid w:val="00E9674C"/>
    <w:rsid w:val="00E96759"/>
    <w:rsid w:val="00E96770"/>
    <w:rsid w:val="00E967F7"/>
    <w:rsid w:val="00E96828"/>
    <w:rsid w:val="00E9685E"/>
    <w:rsid w:val="00E96898"/>
    <w:rsid w:val="00E968AE"/>
    <w:rsid w:val="00E96919"/>
    <w:rsid w:val="00E96AFF"/>
    <w:rsid w:val="00E96B77"/>
    <w:rsid w:val="00E96B96"/>
    <w:rsid w:val="00E96CF4"/>
    <w:rsid w:val="00E96ED4"/>
    <w:rsid w:val="00E96F2A"/>
    <w:rsid w:val="00E96F4E"/>
    <w:rsid w:val="00E96F58"/>
    <w:rsid w:val="00E97115"/>
    <w:rsid w:val="00E972B5"/>
    <w:rsid w:val="00E972D0"/>
    <w:rsid w:val="00E972EA"/>
    <w:rsid w:val="00E97388"/>
    <w:rsid w:val="00E9738F"/>
    <w:rsid w:val="00E97426"/>
    <w:rsid w:val="00E97644"/>
    <w:rsid w:val="00E97745"/>
    <w:rsid w:val="00E97760"/>
    <w:rsid w:val="00E97766"/>
    <w:rsid w:val="00E977CA"/>
    <w:rsid w:val="00E97802"/>
    <w:rsid w:val="00E978DD"/>
    <w:rsid w:val="00E97A09"/>
    <w:rsid w:val="00E97AD6"/>
    <w:rsid w:val="00E97AD7"/>
    <w:rsid w:val="00E97BB1"/>
    <w:rsid w:val="00E97BB5"/>
    <w:rsid w:val="00E97DAE"/>
    <w:rsid w:val="00E97E0C"/>
    <w:rsid w:val="00E97EC8"/>
    <w:rsid w:val="00EA01D5"/>
    <w:rsid w:val="00EA023D"/>
    <w:rsid w:val="00EA048A"/>
    <w:rsid w:val="00EA04DC"/>
    <w:rsid w:val="00EA061A"/>
    <w:rsid w:val="00EA061C"/>
    <w:rsid w:val="00EA0632"/>
    <w:rsid w:val="00EA07AF"/>
    <w:rsid w:val="00EA07D9"/>
    <w:rsid w:val="00EA07E5"/>
    <w:rsid w:val="00EA0872"/>
    <w:rsid w:val="00EA08E4"/>
    <w:rsid w:val="00EA0909"/>
    <w:rsid w:val="00EA0AC2"/>
    <w:rsid w:val="00EA0B4F"/>
    <w:rsid w:val="00EA0B6F"/>
    <w:rsid w:val="00EA0BB4"/>
    <w:rsid w:val="00EA0CC3"/>
    <w:rsid w:val="00EA0CE8"/>
    <w:rsid w:val="00EA0CF6"/>
    <w:rsid w:val="00EA0D10"/>
    <w:rsid w:val="00EA0DDD"/>
    <w:rsid w:val="00EA0E77"/>
    <w:rsid w:val="00EA0E7C"/>
    <w:rsid w:val="00EA0E91"/>
    <w:rsid w:val="00EA0FBF"/>
    <w:rsid w:val="00EA1016"/>
    <w:rsid w:val="00EA1065"/>
    <w:rsid w:val="00EA10D9"/>
    <w:rsid w:val="00EA11FA"/>
    <w:rsid w:val="00EA120A"/>
    <w:rsid w:val="00EA1239"/>
    <w:rsid w:val="00EA13F1"/>
    <w:rsid w:val="00EA152D"/>
    <w:rsid w:val="00EA1639"/>
    <w:rsid w:val="00EA167B"/>
    <w:rsid w:val="00EA1692"/>
    <w:rsid w:val="00EA1708"/>
    <w:rsid w:val="00EA17A0"/>
    <w:rsid w:val="00EA17CC"/>
    <w:rsid w:val="00EA1837"/>
    <w:rsid w:val="00EA1961"/>
    <w:rsid w:val="00EA19E1"/>
    <w:rsid w:val="00EA1A6A"/>
    <w:rsid w:val="00EA1BCF"/>
    <w:rsid w:val="00EA1C4C"/>
    <w:rsid w:val="00EA1CF2"/>
    <w:rsid w:val="00EA1DC0"/>
    <w:rsid w:val="00EA1DE4"/>
    <w:rsid w:val="00EA1E39"/>
    <w:rsid w:val="00EA1F25"/>
    <w:rsid w:val="00EA21A2"/>
    <w:rsid w:val="00EA21E1"/>
    <w:rsid w:val="00EA21EC"/>
    <w:rsid w:val="00EA21F0"/>
    <w:rsid w:val="00EA2236"/>
    <w:rsid w:val="00EA2255"/>
    <w:rsid w:val="00EA226E"/>
    <w:rsid w:val="00EA231C"/>
    <w:rsid w:val="00EA2536"/>
    <w:rsid w:val="00EA2552"/>
    <w:rsid w:val="00EA25E0"/>
    <w:rsid w:val="00EA2643"/>
    <w:rsid w:val="00EA289F"/>
    <w:rsid w:val="00EA28A0"/>
    <w:rsid w:val="00EA28D8"/>
    <w:rsid w:val="00EA28E7"/>
    <w:rsid w:val="00EA28FB"/>
    <w:rsid w:val="00EA2970"/>
    <w:rsid w:val="00EA29C0"/>
    <w:rsid w:val="00EA29C5"/>
    <w:rsid w:val="00EA2A32"/>
    <w:rsid w:val="00EA2C34"/>
    <w:rsid w:val="00EA2E2C"/>
    <w:rsid w:val="00EA2EA2"/>
    <w:rsid w:val="00EA2F6C"/>
    <w:rsid w:val="00EA3162"/>
    <w:rsid w:val="00EA32DA"/>
    <w:rsid w:val="00EA32FF"/>
    <w:rsid w:val="00EA336A"/>
    <w:rsid w:val="00EA33AE"/>
    <w:rsid w:val="00EA3438"/>
    <w:rsid w:val="00EA3473"/>
    <w:rsid w:val="00EA3561"/>
    <w:rsid w:val="00EA3627"/>
    <w:rsid w:val="00EA364D"/>
    <w:rsid w:val="00EA3701"/>
    <w:rsid w:val="00EA3783"/>
    <w:rsid w:val="00EA3A61"/>
    <w:rsid w:val="00EA3ABC"/>
    <w:rsid w:val="00EA3BC7"/>
    <w:rsid w:val="00EA3C17"/>
    <w:rsid w:val="00EA3DF8"/>
    <w:rsid w:val="00EA3F1D"/>
    <w:rsid w:val="00EA3F5D"/>
    <w:rsid w:val="00EA3F8F"/>
    <w:rsid w:val="00EA3FDC"/>
    <w:rsid w:val="00EA40C2"/>
    <w:rsid w:val="00EA411E"/>
    <w:rsid w:val="00EA41E9"/>
    <w:rsid w:val="00EA4246"/>
    <w:rsid w:val="00EA4281"/>
    <w:rsid w:val="00EA42A5"/>
    <w:rsid w:val="00EA42BB"/>
    <w:rsid w:val="00EA4449"/>
    <w:rsid w:val="00EA47BA"/>
    <w:rsid w:val="00EA47FF"/>
    <w:rsid w:val="00EA48E9"/>
    <w:rsid w:val="00EA49E7"/>
    <w:rsid w:val="00EA4A07"/>
    <w:rsid w:val="00EA4B28"/>
    <w:rsid w:val="00EA4C02"/>
    <w:rsid w:val="00EA4C53"/>
    <w:rsid w:val="00EA4CC5"/>
    <w:rsid w:val="00EA4CE1"/>
    <w:rsid w:val="00EA4DA1"/>
    <w:rsid w:val="00EA4DFF"/>
    <w:rsid w:val="00EA4E7B"/>
    <w:rsid w:val="00EA4EEA"/>
    <w:rsid w:val="00EA5199"/>
    <w:rsid w:val="00EA51BA"/>
    <w:rsid w:val="00EA5452"/>
    <w:rsid w:val="00EA547E"/>
    <w:rsid w:val="00EA54DB"/>
    <w:rsid w:val="00EA54F0"/>
    <w:rsid w:val="00EA5538"/>
    <w:rsid w:val="00EA5833"/>
    <w:rsid w:val="00EA589C"/>
    <w:rsid w:val="00EA595F"/>
    <w:rsid w:val="00EA5A29"/>
    <w:rsid w:val="00EA5A91"/>
    <w:rsid w:val="00EA5BDE"/>
    <w:rsid w:val="00EA5C08"/>
    <w:rsid w:val="00EA5D89"/>
    <w:rsid w:val="00EA5FB2"/>
    <w:rsid w:val="00EA603E"/>
    <w:rsid w:val="00EA60EF"/>
    <w:rsid w:val="00EA6270"/>
    <w:rsid w:val="00EA62AD"/>
    <w:rsid w:val="00EA632D"/>
    <w:rsid w:val="00EA6388"/>
    <w:rsid w:val="00EA6389"/>
    <w:rsid w:val="00EA6494"/>
    <w:rsid w:val="00EA68E7"/>
    <w:rsid w:val="00EA696A"/>
    <w:rsid w:val="00EA6A7E"/>
    <w:rsid w:val="00EA6ACB"/>
    <w:rsid w:val="00EA6AD3"/>
    <w:rsid w:val="00EA6C0E"/>
    <w:rsid w:val="00EA6DB8"/>
    <w:rsid w:val="00EA6F21"/>
    <w:rsid w:val="00EA6FB2"/>
    <w:rsid w:val="00EA6FF8"/>
    <w:rsid w:val="00EA724E"/>
    <w:rsid w:val="00EA72D1"/>
    <w:rsid w:val="00EA72D8"/>
    <w:rsid w:val="00EA72FC"/>
    <w:rsid w:val="00EA732E"/>
    <w:rsid w:val="00EA7332"/>
    <w:rsid w:val="00EA7540"/>
    <w:rsid w:val="00EA76B0"/>
    <w:rsid w:val="00EA7742"/>
    <w:rsid w:val="00EA77BF"/>
    <w:rsid w:val="00EA77D1"/>
    <w:rsid w:val="00EA781C"/>
    <w:rsid w:val="00EA794B"/>
    <w:rsid w:val="00EA7967"/>
    <w:rsid w:val="00EA798D"/>
    <w:rsid w:val="00EA7A81"/>
    <w:rsid w:val="00EA7B63"/>
    <w:rsid w:val="00EA7C2C"/>
    <w:rsid w:val="00EA7CF9"/>
    <w:rsid w:val="00EA7D23"/>
    <w:rsid w:val="00EA7DA7"/>
    <w:rsid w:val="00EA7E01"/>
    <w:rsid w:val="00EA7E9A"/>
    <w:rsid w:val="00EA7F1E"/>
    <w:rsid w:val="00EA7FD2"/>
    <w:rsid w:val="00EB002A"/>
    <w:rsid w:val="00EB013A"/>
    <w:rsid w:val="00EB017F"/>
    <w:rsid w:val="00EB019B"/>
    <w:rsid w:val="00EB01EF"/>
    <w:rsid w:val="00EB01F4"/>
    <w:rsid w:val="00EB02B3"/>
    <w:rsid w:val="00EB0304"/>
    <w:rsid w:val="00EB030B"/>
    <w:rsid w:val="00EB036D"/>
    <w:rsid w:val="00EB0384"/>
    <w:rsid w:val="00EB0402"/>
    <w:rsid w:val="00EB0412"/>
    <w:rsid w:val="00EB059D"/>
    <w:rsid w:val="00EB07BE"/>
    <w:rsid w:val="00EB08AC"/>
    <w:rsid w:val="00EB0987"/>
    <w:rsid w:val="00EB0AB7"/>
    <w:rsid w:val="00EB0B01"/>
    <w:rsid w:val="00EB0B2F"/>
    <w:rsid w:val="00EB0B9A"/>
    <w:rsid w:val="00EB0CF9"/>
    <w:rsid w:val="00EB0E4F"/>
    <w:rsid w:val="00EB0FA6"/>
    <w:rsid w:val="00EB106C"/>
    <w:rsid w:val="00EB10B6"/>
    <w:rsid w:val="00EB1151"/>
    <w:rsid w:val="00EB116A"/>
    <w:rsid w:val="00EB1178"/>
    <w:rsid w:val="00EB120C"/>
    <w:rsid w:val="00EB12D1"/>
    <w:rsid w:val="00EB1406"/>
    <w:rsid w:val="00EB1475"/>
    <w:rsid w:val="00EB15E8"/>
    <w:rsid w:val="00EB17E2"/>
    <w:rsid w:val="00EB1954"/>
    <w:rsid w:val="00EB19F4"/>
    <w:rsid w:val="00EB1AAC"/>
    <w:rsid w:val="00EB1AD6"/>
    <w:rsid w:val="00EB1AEC"/>
    <w:rsid w:val="00EB1AFC"/>
    <w:rsid w:val="00EB1B1B"/>
    <w:rsid w:val="00EB1CAE"/>
    <w:rsid w:val="00EB1CC6"/>
    <w:rsid w:val="00EB1FD8"/>
    <w:rsid w:val="00EB20A5"/>
    <w:rsid w:val="00EB21B9"/>
    <w:rsid w:val="00EB21EA"/>
    <w:rsid w:val="00EB237F"/>
    <w:rsid w:val="00EB23D2"/>
    <w:rsid w:val="00EB24D5"/>
    <w:rsid w:val="00EB251D"/>
    <w:rsid w:val="00EB2572"/>
    <w:rsid w:val="00EB25F2"/>
    <w:rsid w:val="00EB260D"/>
    <w:rsid w:val="00EB28FD"/>
    <w:rsid w:val="00EB293F"/>
    <w:rsid w:val="00EB2980"/>
    <w:rsid w:val="00EB29DB"/>
    <w:rsid w:val="00EB2B05"/>
    <w:rsid w:val="00EB2C7E"/>
    <w:rsid w:val="00EB2DF5"/>
    <w:rsid w:val="00EB2DFD"/>
    <w:rsid w:val="00EB30E2"/>
    <w:rsid w:val="00EB33A6"/>
    <w:rsid w:val="00EB33B0"/>
    <w:rsid w:val="00EB340E"/>
    <w:rsid w:val="00EB3483"/>
    <w:rsid w:val="00EB356F"/>
    <w:rsid w:val="00EB372A"/>
    <w:rsid w:val="00EB38A9"/>
    <w:rsid w:val="00EB38CA"/>
    <w:rsid w:val="00EB3C65"/>
    <w:rsid w:val="00EB3C90"/>
    <w:rsid w:val="00EB3CD7"/>
    <w:rsid w:val="00EB3CFF"/>
    <w:rsid w:val="00EB3D3F"/>
    <w:rsid w:val="00EB3D76"/>
    <w:rsid w:val="00EB3D90"/>
    <w:rsid w:val="00EB3E11"/>
    <w:rsid w:val="00EB3F3E"/>
    <w:rsid w:val="00EB3FDA"/>
    <w:rsid w:val="00EB3FDF"/>
    <w:rsid w:val="00EB4091"/>
    <w:rsid w:val="00EB417A"/>
    <w:rsid w:val="00EB430C"/>
    <w:rsid w:val="00EB432F"/>
    <w:rsid w:val="00EB445D"/>
    <w:rsid w:val="00EB4685"/>
    <w:rsid w:val="00EB4705"/>
    <w:rsid w:val="00EB482A"/>
    <w:rsid w:val="00EB4867"/>
    <w:rsid w:val="00EB490E"/>
    <w:rsid w:val="00EB495B"/>
    <w:rsid w:val="00EB499D"/>
    <w:rsid w:val="00EB4BF9"/>
    <w:rsid w:val="00EB4C2E"/>
    <w:rsid w:val="00EB4C9F"/>
    <w:rsid w:val="00EB4CEB"/>
    <w:rsid w:val="00EB4D52"/>
    <w:rsid w:val="00EB4D84"/>
    <w:rsid w:val="00EB4DB4"/>
    <w:rsid w:val="00EB4DDC"/>
    <w:rsid w:val="00EB4E73"/>
    <w:rsid w:val="00EB4FCC"/>
    <w:rsid w:val="00EB5082"/>
    <w:rsid w:val="00EB50A1"/>
    <w:rsid w:val="00EB50BB"/>
    <w:rsid w:val="00EB5162"/>
    <w:rsid w:val="00EB519C"/>
    <w:rsid w:val="00EB540C"/>
    <w:rsid w:val="00EB550B"/>
    <w:rsid w:val="00EB5551"/>
    <w:rsid w:val="00EB5587"/>
    <w:rsid w:val="00EB562A"/>
    <w:rsid w:val="00EB5654"/>
    <w:rsid w:val="00EB565D"/>
    <w:rsid w:val="00EB5766"/>
    <w:rsid w:val="00EB5816"/>
    <w:rsid w:val="00EB5968"/>
    <w:rsid w:val="00EB59FE"/>
    <w:rsid w:val="00EB5AC6"/>
    <w:rsid w:val="00EB5B05"/>
    <w:rsid w:val="00EB5BDF"/>
    <w:rsid w:val="00EB5C62"/>
    <w:rsid w:val="00EB5CA6"/>
    <w:rsid w:val="00EB5D50"/>
    <w:rsid w:val="00EB5DC5"/>
    <w:rsid w:val="00EB5DC6"/>
    <w:rsid w:val="00EB5E00"/>
    <w:rsid w:val="00EB5E93"/>
    <w:rsid w:val="00EB5F83"/>
    <w:rsid w:val="00EB5FF2"/>
    <w:rsid w:val="00EB61F8"/>
    <w:rsid w:val="00EB6655"/>
    <w:rsid w:val="00EB66B5"/>
    <w:rsid w:val="00EB670C"/>
    <w:rsid w:val="00EB68A5"/>
    <w:rsid w:val="00EB68AF"/>
    <w:rsid w:val="00EB6A31"/>
    <w:rsid w:val="00EB6AB5"/>
    <w:rsid w:val="00EB6B5F"/>
    <w:rsid w:val="00EB6B7B"/>
    <w:rsid w:val="00EB6C3A"/>
    <w:rsid w:val="00EB6CCD"/>
    <w:rsid w:val="00EB6D3E"/>
    <w:rsid w:val="00EB6E0A"/>
    <w:rsid w:val="00EB6E72"/>
    <w:rsid w:val="00EB6EB8"/>
    <w:rsid w:val="00EB6F29"/>
    <w:rsid w:val="00EB6F2D"/>
    <w:rsid w:val="00EB6F6B"/>
    <w:rsid w:val="00EB6FFF"/>
    <w:rsid w:val="00EB70B1"/>
    <w:rsid w:val="00EB716A"/>
    <w:rsid w:val="00EB7188"/>
    <w:rsid w:val="00EB71FF"/>
    <w:rsid w:val="00EB7275"/>
    <w:rsid w:val="00EB738F"/>
    <w:rsid w:val="00EB74A8"/>
    <w:rsid w:val="00EB74E1"/>
    <w:rsid w:val="00EB75F3"/>
    <w:rsid w:val="00EB776C"/>
    <w:rsid w:val="00EB7802"/>
    <w:rsid w:val="00EB782E"/>
    <w:rsid w:val="00EB785E"/>
    <w:rsid w:val="00EB7A15"/>
    <w:rsid w:val="00EB7AB6"/>
    <w:rsid w:val="00EB7AF3"/>
    <w:rsid w:val="00EB7C38"/>
    <w:rsid w:val="00EB7C4C"/>
    <w:rsid w:val="00EB7C89"/>
    <w:rsid w:val="00EB7DE7"/>
    <w:rsid w:val="00EB7ECD"/>
    <w:rsid w:val="00EB7F71"/>
    <w:rsid w:val="00EB7F7B"/>
    <w:rsid w:val="00EB7F89"/>
    <w:rsid w:val="00EC0109"/>
    <w:rsid w:val="00EC0127"/>
    <w:rsid w:val="00EC01D2"/>
    <w:rsid w:val="00EC0490"/>
    <w:rsid w:val="00EC049D"/>
    <w:rsid w:val="00EC04A5"/>
    <w:rsid w:val="00EC04AF"/>
    <w:rsid w:val="00EC055B"/>
    <w:rsid w:val="00EC0644"/>
    <w:rsid w:val="00EC076C"/>
    <w:rsid w:val="00EC077C"/>
    <w:rsid w:val="00EC09E3"/>
    <w:rsid w:val="00EC09EC"/>
    <w:rsid w:val="00EC0A1A"/>
    <w:rsid w:val="00EC0AA0"/>
    <w:rsid w:val="00EC0B58"/>
    <w:rsid w:val="00EC0C1B"/>
    <w:rsid w:val="00EC0CF4"/>
    <w:rsid w:val="00EC0D91"/>
    <w:rsid w:val="00EC10C3"/>
    <w:rsid w:val="00EC10E4"/>
    <w:rsid w:val="00EC131A"/>
    <w:rsid w:val="00EC132B"/>
    <w:rsid w:val="00EC1330"/>
    <w:rsid w:val="00EC1376"/>
    <w:rsid w:val="00EC13A9"/>
    <w:rsid w:val="00EC1514"/>
    <w:rsid w:val="00EC152B"/>
    <w:rsid w:val="00EC15AB"/>
    <w:rsid w:val="00EC15B8"/>
    <w:rsid w:val="00EC1624"/>
    <w:rsid w:val="00EC1687"/>
    <w:rsid w:val="00EC170D"/>
    <w:rsid w:val="00EC1786"/>
    <w:rsid w:val="00EC17A9"/>
    <w:rsid w:val="00EC17E3"/>
    <w:rsid w:val="00EC185C"/>
    <w:rsid w:val="00EC18C5"/>
    <w:rsid w:val="00EC18EB"/>
    <w:rsid w:val="00EC18EC"/>
    <w:rsid w:val="00EC1905"/>
    <w:rsid w:val="00EC1A56"/>
    <w:rsid w:val="00EC1A81"/>
    <w:rsid w:val="00EC1A97"/>
    <w:rsid w:val="00EC1B2F"/>
    <w:rsid w:val="00EC1B91"/>
    <w:rsid w:val="00EC1BDE"/>
    <w:rsid w:val="00EC1BF7"/>
    <w:rsid w:val="00EC1D28"/>
    <w:rsid w:val="00EC1F2D"/>
    <w:rsid w:val="00EC2089"/>
    <w:rsid w:val="00EC20B1"/>
    <w:rsid w:val="00EC21DE"/>
    <w:rsid w:val="00EC2471"/>
    <w:rsid w:val="00EC2579"/>
    <w:rsid w:val="00EC2626"/>
    <w:rsid w:val="00EC2785"/>
    <w:rsid w:val="00EC27B0"/>
    <w:rsid w:val="00EC27FF"/>
    <w:rsid w:val="00EC28A8"/>
    <w:rsid w:val="00EC28FD"/>
    <w:rsid w:val="00EC296B"/>
    <w:rsid w:val="00EC296E"/>
    <w:rsid w:val="00EC2A04"/>
    <w:rsid w:val="00EC2A94"/>
    <w:rsid w:val="00EC2AA6"/>
    <w:rsid w:val="00EC2AC0"/>
    <w:rsid w:val="00EC2BD0"/>
    <w:rsid w:val="00EC311F"/>
    <w:rsid w:val="00EC3123"/>
    <w:rsid w:val="00EC32FD"/>
    <w:rsid w:val="00EC3350"/>
    <w:rsid w:val="00EC33F2"/>
    <w:rsid w:val="00EC34CD"/>
    <w:rsid w:val="00EC34FA"/>
    <w:rsid w:val="00EC34FB"/>
    <w:rsid w:val="00EC36F6"/>
    <w:rsid w:val="00EC3720"/>
    <w:rsid w:val="00EC37F8"/>
    <w:rsid w:val="00EC398B"/>
    <w:rsid w:val="00EC39B4"/>
    <w:rsid w:val="00EC3BF7"/>
    <w:rsid w:val="00EC3F5B"/>
    <w:rsid w:val="00EC4045"/>
    <w:rsid w:val="00EC407C"/>
    <w:rsid w:val="00EC412E"/>
    <w:rsid w:val="00EC4165"/>
    <w:rsid w:val="00EC41CF"/>
    <w:rsid w:val="00EC42BA"/>
    <w:rsid w:val="00EC43DA"/>
    <w:rsid w:val="00EC4405"/>
    <w:rsid w:val="00EC4587"/>
    <w:rsid w:val="00EC45DA"/>
    <w:rsid w:val="00EC4831"/>
    <w:rsid w:val="00EC4954"/>
    <w:rsid w:val="00EC49DD"/>
    <w:rsid w:val="00EC4A9B"/>
    <w:rsid w:val="00EC4B58"/>
    <w:rsid w:val="00EC4B8C"/>
    <w:rsid w:val="00EC4B91"/>
    <w:rsid w:val="00EC4CC7"/>
    <w:rsid w:val="00EC4CDA"/>
    <w:rsid w:val="00EC4D8E"/>
    <w:rsid w:val="00EC4F4E"/>
    <w:rsid w:val="00EC5029"/>
    <w:rsid w:val="00EC506D"/>
    <w:rsid w:val="00EC5101"/>
    <w:rsid w:val="00EC511E"/>
    <w:rsid w:val="00EC5145"/>
    <w:rsid w:val="00EC5199"/>
    <w:rsid w:val="00EC519C"/>
    <w:rsid w:val="00EC5233"/>
    <w:rsid w:val="00EC52AC"/>
    <w:rsid w:val="00EC52CD"/>
    <w:rsid w:val="00EC540B"/>
    <w:rsid w:val="00EC540D"/>
    <w:rsid w:val="00EC54CF"/>
    <w:rsid w:val="00EC5585"/>
    <w:rsid w:val="00EC564D"/>
    <w:rsid w:val="00EC56B6"/>
    <w:rsid w:val="00EC56E4"/>
    <w:rsid w:val="00EC573F"/>
    <w:rsid w:val="00EC58F1"/>
    <w:rsid w:val="00EC59A2"/>
    <w:rsid w:val="00EC5A0C"/>
    <w:rsid w:val="00EC5B6B"/>
    <w:rsid w:val="00EC5BEF"/>
    <w:rsid w:val="00EC5D8F"/>
    <w:rsid w:val="00EC5DDA"/>
    <w:rsid w:val="00EC5DF3"/>
    <w:rsid w:val="00EC5F7D"/>
    <w:rsid w:val="00EC5FCF"/>
    <w:rsid w:val="00EC615E"/>
    <w:rsid w:val="00EC61A2"/>
    <w:rsid w:val="00EC61DD"/>
    <w:rsid w:val="00EC61DF"/>
    <w:rsid w:val="00EC61FC"/>
    <w:rsid w:val="00EC628F"/>
    <w:rsid w:val="00EC632C"/>
    <w:rsid w:val="00EC65E1"/>
    <w:rsid w:val="00EC65E6"/>
    <w:rsid w:val="00EC6754"/>
    <w:rsid w:val="00EC6805"/>
    <w:rsid w:val="00EC68D2"/>
    <w:rsid w:val="00EC6BBC"/>
    <w:rsid w:val="00EC6BBE"/>
    <w:rsid w:val="00EC6CF6"/>
    <w:rsid w:val="00EC6D6F"/>
    <w:rsid w:val="00EC6DB8"/>
    <w:rsid w:val="00EC6EC1"/>
    <w:rsid w:val="00EC6EF7"/>
    <w:rsid w:val="00EC6F56"/>
    <w:rsid w:val="00EC6FAE"/>
    <w:rsid w:val="00EC7026"/>
    <w:rsid w:val="00EC70CF"/>
    <w:rsid w:val="00EC71E9"/>
    <w:rsid w:val="00EC72B7"/>
    <w:rsid w:val="00EC72BF"/>
    <w:rsid w:val="00EC743C"/>
    <w:rsid w:val="00EC7534"/>
    <w:rsid w:val="00EC766F"/>
    <w:rsid w:val="00EC76B0"/>
    <w:rsid w:val="00EC77D2"/>
    <w:rsid w:val="00EC7A94"/>
    <w:rsid w:val="00EC7C01"/>
    <w:rsid w:val="00EC7D44"/>
    <w:rsid w:val="00EC7E89"/>
    <w:rsid w:val="00EC7EE7"/>
    <w:rsid w:val="00EC7F3B"/>
    <w:rsid w:val="00EC7FDD"/>
    <w:rsid w:val="00ED0054"/>
    <w:rsid w:val="00ED005A"/>
    <w:rsid w:val="00ED019A"/>
    <w:rsid w:val="00ED01DA"/>
    <w:rsid w:val="00ED043F"/>
    <w:rsid w:val="00ED05AE"/>
    <w:rsid w:val="00ED06D1"/>
    <w:rsid w:val="00ED094D"/>
    <w:rsid w:val="00ED0993"/>
    <w:rsid w:val="00ED0A15"/>
    <w:rsid w:val="00ED0A50"/>
    <w:rsid w:val="00ED0A80"/>
    <w:rsid w:val="00ED0DBB"/>
    <w:rsid w:val="00ED0EE9"/>
    <w:rsid w:val="00ED0F3B"/>
    <w:rsid w:val="00ED10B5"/>
    <w:rsid w:val="00ED110C"/>
    <w:rsid w:val="00ED11DF"/>
    <w:rsid w:val="00ED129A"/>
    <w:rsid w:val="00ED1459"/>
    <w:rsid w:val="00ED145E"/>
    <w:rsid w:val="00ED14DE"/>
    <w:rsid w:val="00ED1596"/>
    <w:rsid w:val="00ED1678"/>
    <w:rsid w:val="00ED16AD"/>
    <w:rsid w:val="00ED172B"/>
    <w:rsid w:val="00ED18EA"/>
    <w:rsid w:val="00ED1BB0"/>
    <w:rsid w:val="00ED1BED"/>
    <w:rsid w:val="00ED1D2A"/>
    <w:rsid w:val="00ED1E6F"/>
    <w:rsid w:val="00ED1F9A"/>
    <w:rsid w:val="00ED2010"/>
    <w:rsid w:val="00ED2184"/>
    <w:rsid w:val="00ED22CF"/>
    <w:rsid w:val="00ED2312"/>
    <w:rsid w:val="00ED2365"/>
    <w:rsid w:val="00ED2368"/>
    <w:rsid w:val="00ED2441"/>
    <w:rsid w:val="00ED25AA"/>
    <w:rsid w:val="00ED25AC"/>
    <w:rsid w:val="00ED25DA"/>
    <w:rsid w:val="00ED26CD"/>
    <w:rsid w:val="00ED2785"/>
    <w:rsid w:val="00ED2794"/>
    <w:rsid w:val="00ED290B"/>
    <w:rsid w:val="00ED2A5C"/>
    <w:rsid w:val="00ED2B70"/>
    <w:rsid w:val="00ED2C15"/>
    <w:rsid w:val="00ED2DF5"/>
    <w:rsid w:val="00ED2E32"/>
    <w:rsid w:val="00ED2E37"/>
    <w:rsid w:val="00ED2E76"/>
    <w:rsid w:val="00ED2F47"/>
    <w:rsid w:val="00ED3028"/>
    <w:rsid w:val="00ED30B1"/>
    <w:rsid w:val="00ED3209"/>
    <w:rsid w:val="00ED32DB"/>
    <w:rsid w:val="00ED3420"/>
    <w:rsid w:val="00ED355F"/>
    <w:rsid w:val="00ED35A3"/>
    <w:rsid w:val="00ED35ED"/>
    <w:rsid w:val="00ED366B"/>
    <w:rsid w:val="00ED39F0"/>
    <w:rsid w:val="00ED39F2"/>
    <w:rsid w:val="00ED3C0B"/>
    <w:rsid w:val="00ED3C18"/>
    <w:rsid w:val="00ED3C75"/>
    <w:rsid w:val="00ED3E06"/>
    <w:rsid w:val="00ED3E07"/>
    <w:rsid w:val="00ED3E92"/>
    <w:rsid w:val="00ED3ECA"/>
    <w:rsid w:val="00ED4061"/>
    <w:rsid w:val="00ED4100"/>
    <w:rsid w:val="00ED422B"/>
    <w:rsid w:val="00ED425B"/>
    <w:rsid w:val="00ED43AE"/>
    <w:rsid w:val="00ED44C6"/>
    <w:rsid w:val="00ED452A"/>
    <w:rsid w:val="00ED4557"/>
    <w:rsid w:val="00ED4651"/>
    <w:rsid w:val="00ED466C"/>
    <w:rsid w:val="00ED47FF"/>
    <w:rsid w:val="00ED4821"/>
    <w:rsid w:val="00ED4824"/>
    <w:rsid w:val="00ED48DA"/>
    <w:rsid w:val="00ED4933"/>
    <w:rsid w:val="00ED4A9A"/>
    <w:rsid w:val="00ED4AD4"/>
    <w:rsid w:val="00ED4D2A"/>
    <w:rsid w:val="00ED4D9A"/>
    <w:rsid w:val="00ED4E58"/>
    <w:rsid w:val="00ED4EB0"/>
    <w:rsid w:val="00ED4F69"/>
    <w:rsid w:val="00ED4F95"/>
    <w:rsid w:val="00ED4FA0"/>
    <w:rsid w:val="00ED4FCC"/>
    <w:rsid w:val="00ED504A"/>
    <w:rsid w:val="00ED5157"/>
    <w:rsid w:val="00ED5242"/>
    <w:rsid w:val="00ED54BA"/>
    <w:rsid w:val="00ED5507"/>
    <w:rsid w:val="00ED5544"/>
    <w:rsid w:val="00ED557D"/>
    <w:rsid w:val="00ED565B"/>
    <w:rsid w:val="00ED56A7"/>
    <w:rsid w:val="00ED5703"/>
    <w:rsid w:val="00ED57B8"/>
    <w:rsid w:val="00ED5B09"/>
    <w:rsid w:val="00ED5B4A"/>
    <w:rsid w:val="00ED5B72"/>
    <w:rsid w:val="00ED5B83"/>
    <w:rsid w:val="00ED5BF0"/>
    <w:rsid w:val="00ED5BF7"/>
    <w:rsid w:val="00ED5BFB"/>
    <w:rsid w:val="00ED5C10"/>
    <w:rsid w:val="00ED5D29"/>
    <w:rsid w:val="00ED5D8C"/>
    <w:rsid w:val="00ED5F29"/>
    <w:rsid w:val="00ED600B"/>
    <w:rsid w:val="00ED60D8"/>
    <w:rsid w:val="00ED61E3"/>
    <w:rsid w:val="00ED62A7"/>
    <w:rsid w:val="00ED63CB"/>
    <w:rsid w:val="00ED6405"/>
    <w:rsid w:val="00ED6427"/>
    <w:rsid w:val="00ED6470"/>
    <w:rsid w:val="00ED64C1"/>
    <w:rsid w:val="00ED64E3"/>
    <w:rsid w:val="00ED6558"/>
    <w:rsid w:val="00ED66D0"/>
    <w:rsid w:val="00ED66EA"/>
    <w:rsid w:val="00ED66F4"/>
    <w:rsid w:val="00ED6727"/>
    <w:rsid w:val="00ED67E6"/>
    <w:rsid w:val="00ED682A"/>
    <w:rsid w:val="00ED690D"/>
    <w:rsid w:val="00ED6991"/>
    <w:rsid w:val="00ED6B1F"/>
    <w:rsid w:val="00ED6B51"/>
    <w:rsid w:val="00ED6BF5"/>
    <w:rsid w:val="00ED6D09"/>
    <w:rsid w:val="00ED6EEA"/>
    <w:rsid w:val="00ED6F2D"/>
    <w:rsid w:val="00ED6FC0"/>
    <w:rsid w:val="00ED708E"/>
    <w:rsid w:val="00ED70DD"/>
    <w:rsid w:val="00ED7161"/>
    <w:rsid w:val="00ED73B6"/>
    <w:rsid w:val="00ED73E6"/>
    <w:rsid w:val="00ED747F"/>
    <w:rsid w:val="00ED74BA"/>
    <w:rsid w:val="00ED7691"/>
    <w:rsid w:val="00ED77ED"/>
    <w:rsid w:val="00ED7890"/>
    <w:rsid w:val="00ED7972"/>
    <w:rsid w:val="00ED7AF5"/>
    <w:rsid w:val="00ED7AF8"/>
    <w:rsid w:val="00ED7D23"/>
    <w:rsid w:val="00ED7D79"/>
    <w:rsid w:val="00ED7E1E"/>
    <w:rsid w:val="00ED7EC3"/>
    <w:rsid w:val="00ED7F4B"/>
    <w:rsid w:val="00ED7F4F"/>
    <w:rsid w:val="00ED7F6D"/>
    <w:rsid w:val="00ED7F6F"/>
    <w:rsid w:val="00EE001B"/>
    <w:rsid w:val="00EE0051"/>
    <w:rsid w:val="00EE019A"/>
    <w:rsid w:val="00EE0214"/>
    <w:rsid w:val="00EE0313"/>
    <w:rsid w:val="00EE0342"/>
    <w:rsid w:val="00EE0485"/>
    <w:rsid w:val="00EE04A3"/>
    <w:rsid w:val="00EE064C"/>
    <w:rsid w:val="00EE07F7"/>
    <w:rsid w:val="00EE0820"/>
    <w:rsid w:val="00EE083F"/>
    <w:rsid w:val="00EE093B"/>
    <w:rsid w:val="00EE097A"/>
    <w:rsid w:val="00EE0C08"/>
    <w:rsid w:val="00EE0D16"/>
    <w:rsid w:val="00EE0D40"/>
    <w:rsid w:val="00EE0D6C"/>
    <w:rsid w:val="00EE0DE4"/>
    <w:rsid w:val="00EE0EA6"/>
    <w:rsid w:val="00EE0EF3"/>
    <w:rsid w:val="00EE0EF6"/>
    <w:rsid w:val="00EE113D"/>
    <w:rsid w:val="00EE119A"/>
    <w:rsid w:val="00EE11EE"/>
    <w:rsid w:val="00EE120A"/>
    <w:rsid w:val="00EE1273"/>
    <w:rsid w:val="00EE1467"/>
    <w:rsid w:val="00EE1594"/>
    <w:rsid w:val="00EE16E9"/>
    <w:rsid w:val="00EE1724"/>
    <w:rsid w:val="00EE1759"/>
    <w:rsid w:val="00EE17F6"/>
    <w:rsid w:val="00EE1877"/>
    <w:rsid w:val="00EE1A11"/>
    <w:rsid w:val="00EE1A25"/>
    <w:rsid w:val="00EE1B16"/>
    <w:rsid w:val="00EE1C21"/>
    <w:rsid w:val="00EE1D91"/>
    <w:rsid w:val="00EE1EB3"/>
    <w:rsid w:val="00EE1ECE"/>
    <w:rsid w:val="00EE1F5F"/>
    <w:rsid w:val="00EE1F8F"/>
    <w:rsid w:val="00EE203F"/>
    <w:rsid w:val="00EE2107"/>
    <w:rsid w:val="00EE2134"/>
    <w:rsid w:val="00EE216B"/>
    <w:rsid w:val="00EE21A7"/>
    <w:rsid w:val="00EE21ED"/>
    <w:rsid w:val="00EE25E9"/>
    <w:rsid w:val="00EE265D"/>
    <w:rsid w:val="00EE277D"/>
    <w:rsid w:val="00EE2795"/>
    <w:rsid w:val="00EE28B4"/>
    <w:rsid w:val="00EE2954"/>
    <w:rsid w:val="00EE296F"/>
    <w:rsid w:val="00EE2975"/>
    <w:rsid w:val="00EE2A33"/>
    <w:rsid w:val="00EE2A45"/>
    <w:rsid w:val="00EE2C9B"/>
    <w:rsid w:val="00EE2CC0"/>
    <w:rsid w:val="00EE2D02"/>
    <w:rsid w:val="00EE2DE7"/>
    <w:rsid w:val="00EE2E2D"/>
    <w:rsid w:val="00EE2F4E"/>
    <w:rsid w:val="00EE2F8A"/>
    <w:rsid w:val="00EE3023"/>
    <w:rsid w:val="00EE317F"/>
    <w:rsid w:val="00EE33CC"/>
    <w:rsid w:val="00EE33E5"/>
    <w:rsid w:val="00EE3455"/>
    <w:rsid w:val="00EE349C"/>
    <w:rsid w:val="00EE34BD"/>
    <w:rsid w:val="00EE34DF"/>
    <w:rsid w:val="00EE353A"/>
    <w:rsid w:val="00EE3577"/>
    <w:rsid w:val="00EE35E6"/>
    <w:rsid w:val="00EE3643"/>
    <w:rsid w:val="00EE36FA"/>
    <w:rsid w:val="00EE37FC"/>
    <w:rsid w:val="00EE3850"/>
    <w:rsid w:val="00EE38BD"/>
    <w:rsid w:val="00EE394E"/>
    <w:rsid w:val="00EE39EA"/>
    <w:rsid w:val="00EE3ACB"/>
    <w:rsid w:val="00EE3B11"/>
    <w:rsid w:val="00EE3B47"/>
    <w:rsid w:val="00EE3B7A"/>
    <w:rsid w:val="00EE3CCD"/>
    <w:rsid w:val="00EE3D08"/>
    <w:rsid w:val="00EE3D37"/>
    <w:rsid w:val="00EE3EC6"/>
    <w:rsid w:val="00EE3FF6"/>
    <w:rsid w:val="00EE4231"/>
    <w:rsid w:val="00EE435F"/>
    <w:rsid w:val="00EE4417"/>
    <w:rsid w:val="00EE47A2"/>
    <w:rsid w:val="00EE4878"/>
    <w:rsid w:val="00EE488A"/>
    <w:rsid w:val="00EE497D"/>
    <w:rsid w:val="00EE4989"/>
    <w:rsid w:val="00EE4A2C"/>
    <w:rsid w:val="00EE4A34"/>
    <w:rsid w:val="00EE4B79"/>
    <w:rsid w:val="00EE4D70"/>
    <w:rsid w:val="00EE4E0B"/>
    <w:rsid w:val="00EE5005"/>
    <w:rsid w:val="00EE503C"/>
    <w:rsid w:val="00EE51C1"/>
    <w:rsid w:val="00EE51FE"/>
    <w:rsid w:val="00EE530B"/>
    <w:rsid w:val="00EE53A5"/>
    <w:rsid w:val="00EE53D1"/>
    <w:rsid w:val="00EE5550"/>
    <w:rsid w:val="00EE58BA"/>
    <w:rsid w:val="00EE58FC"/>
    <w:rsid w:val="00EE5A0C"/>
    <w:rsid w:val="00EE5A1F"/>
    <w:rsid w:val="00EE5A74"/>
    <w:rsid w:val="00EE5AA9"/>
    <w:rsid w:val="00EE5B25"/>
    <w:rsid w:val="00EE5ED0"/>
    <w:rsid w:val="00EE5F2F"/>
    <w:rsid w:val="00EE6019"/>
    <w:rsid w:val="00EE6020"/>
    <w:rsid w:val="00EE6119"/>
    <w:rsid w:val="00EE623E"/>
    <w:rsid w:val="00EE62BF"/>
    <w:rsid w:val="00EE62FB"/>
    <w:rsid w:val="00EE639A"/>
    <w:rsid w:val="00EE64C6"/>
    <w:rsid w:val="00EE66DB"/>
    <w:rsid w:val="00EE66DD"/>
    <w:rsid w:val="00EE677C"/>
    <w:rsid w:val="00EE67B0"/>
    <w:rsid w:val="00EE67C7"/>
    <w:rsid w:val="00EE68CA"/>
    <w:rsid w:val="00EE69B0"/>
    <w:rsid w:val="00EE69E4"/>
    <w:rsid w:val="00EE6A48"/>
    <w:rsid w:val="00EE6AAC"/>
    <w:rsid w:val="00EE6C2F"/>
    <w:rsid w:val="00EE6C3B"/>
    <w:rsid w:val="00EE6D4B"/>
    <w:rsid w:val="00EE6E4A"/>
    <w:rsid w:val="00EE6E99"/>
    <w:rsid w:val="00EE6EC6"/>
    <w:rsid w:val="00EE704E"/>
    <w:rsid w:val="00EE7274"/>
    <w:rsid w:val="00EE7388"/>
    <w:rsid w:val="00EE73B1"/>
    <w:rsid w:val="00EE745C"/>
    <w:rsid w:val="00EE753D"/>
    <w:rsid w:val="00EE766A"/>
    <w:rsid w:val="00EE778D"/>
    <w:rsid w:val="00EE7871"/>
    <w:rsid w:val="00EE7876"/>
    <w:rsid w:val="00EE78B1"/>
    <w:rsid w:val="00EE7A88"/>
    <w:rsid w:val="00EE7C14"/>
    <w:rsid w:val="00EE7C63"/>
    <w:rsid w:val="00EE7C7B"/>
    <w:rsid w:val="00EE7CA1"/>
    <w:rsid w:val="00EE7CC5"/>
    <w:rsid w:val="00EE7D3F"/>
    <w:rsid w:val="00EE7D77"/>
    <w:rsid w:val="00EE7D98"/>
    <w:rsid w:val="00EE7DED"/>
    <w:rsid w:val="00EE7E8C"/>
    <w:rsid w:val="00EF004C"/>
    <w:rsid w:val="00EF014A"/>
    <w:rsid w:val="00EF0186"/>
    <w:rsid w:val="00EF0227"/>
    <w:rsid w:val="00EF0290"/>
    <w:rsid w:val="00EF0294"/>
    <w:rsid w:val="00EF029C"/>
    <w:rsid w:val="00EF0402"/>
    <w:rsid w:val="00EF0583"/>
    <w:rsid w:val="00EF05EA"/>
    <w:rsid w:val="00EF069D"/>
    <w:rsid w:val="00EF06EB"/>
    <w:rsid w:val="00EF07AB"/>
    <w:rsid w:val="00EF0885"/>
    <w:rsid w:val="00EF0A59"/>
    <w:rsid w:val="00EF0B0C"/>
    <w:rsid w:val="00EF0B37"/>
    <w:rsid w:val="00EF0BF6"/>
    <w:rsid w:val="00EF0CF7"/>
    <w:rsid w:val="00EF0D45"/>
    <w:rsid w:val="00EF0D4E"/>
    <w:rsid w:val="00EF0D9F"/>
    <w:rsid w:val="00EF0DFC"/>
    <w:rsid w:val="00EF0F18"/>
    <w:rsid w:val="00EF0F1A"/>
    <w:rsid w:val="00EF0F27"/>
    <w:rsid w:val="00EF0F92"/>
    <w:rsid w:val="00EF1104"/>
    <w:rsid w:val="00EF11F9"/>
    <w:rsid w:val="00EF1209"/>
    <w:rsid w:val="00EF12C3"/>
    <w:rsid w:val="00EF1315"/>
    <w:rsid w:val="00EF13ED"/>
    <w:rsid w:val="00EF14C1"/>
    <w:rsid w:val="00EF14CA"/>
    <w:rsid w:val="00EF1501"/>
    <w:rsid w:val="00EF1548"/>
    <w:rsid w:val="00EF1666"/>
    <w:rsid w:val="00EF166D"/>
    <w:rsid w:val="00EF17B3"/>
    <w:rsid w:val="00EF1867"/>
    <w:rsid w:val="00EF19A7"/>
    <w:rsid w:val="00EF19C9"/>
    <w:rsid w:val="00EF1A5A"/>
    <w:rsid w:val="00EF1B27"/>
    <w:rsid w:val="00EF1DB9"/>
    <w:rsid w:val="00EF1F85"/>
    <w:rsid w:val="00EF1F8D"/>
    <w:rsid w:val="00EF204C"/>
    <w:rsid w:val="00EF241D"/>
    <w:rsid w:val="00EF24D0"/>
    <w:rsid w:val="00EF2591"/>
    <w:rsid w:val="00EF27CC"/>
    <w:rsid w:val="00EF281C"/>
    <w:rsid w:val="00EF2895"/>
    <w:rsid w:val="00EF294D"/>
    <w:rsid w:val="00EF2988"/>
    <w:rsid w:val="00EF29B1"/>
    <w:rsid w:val="00EF2A0D"/>
    <w:rsid w:val="00EF2A95"/>
    <w:rsid w:val="00EF2AD7"/>
    <w:rsid w:val="00EF2B11"/>
    <w:rsid w:val="00EF2BCE"/>
    <w:rsid w:val="00EF2C3A"/>
    <w:rsid w:val="00EF2C5C"/>
    <w:rsid w:val="00EF2C87"/>
    <w:rsid w:val="00EF2DAC"/>
    <w:rsid w:val="00EF2DAD"/>
    <w:rsid w:val="00EF2DDF"/>
    <w:rsid w:val="00EF2E48"/>
    <w:rsid w:val="00EF2EBA"/>
    <w:rsid w:val="00EF2F1A"/>
    <w:rsid w:val="00EF3021"/>
    <w:rsid w:val="00EF3071"/>
    <w:rsid w:val="00EF3171"/>
    <w:rsid w:val="00EF31CC"/>
    <w:rsid w:val="00EF325D"/>
    <w:rsid w:val="00EF339F"/>
    <w:rsid w:val="00EF33A9"/>
    <w:rsid w:val="00EF354F"/>
    <w:rsid w:val="00EF3599"/>
    <w:rsid w:val="00EF35B1"/>
    <w:rsid w:val="00EF35C4"/>
    <w:rsid w:val="00EF361E"/>
    <w:rsid w:val="00EF3850"/>
    <w:rsid w:val="00EF386E"/>
    <w:rsid w:val="00EF3986"/>
    <w:rsid w:val="00EF3997"/>
    <w:rsid w:val="00EF39D7"/>
    <w:rsid w:val="00EF3AFE"/>
    <w:rsid w:val="00EF3D77"/>
    <w:rsid w:val="00EF3DFB"/>
    <w:rsid w:val="00EF3E6E"/>
    <w:rsid w:val="00EF3FD1"/>
    <w:rsid w:val="00EF4241"/>
    <w:rsid w:val="00EF4281"/>
    <w:rsid w:val="00EF42CD"/>
    <w:rsid w:val="00EF4370"/>
    <w:rsid w:val="00EF43E8"/>
    <w:rsid w:val="00EF4415"/>
    <w:rsid w:val="00EF442C"/>
    <w:rsid w:val="00EF4436"/>
    <w:rsid w:val="00EF472B"/>
    <w:rsid w:val="00EF480E"/>
    <w:rsid w:val="00EF48A5"/>
    <w:rsid w:val="00EF48AF"/>
    <w:rsid w:val="00EF4962"/>
    <w:rsid w:val="00EF4963"/>
    <w:rsid w:val="00EF49E9"/>
    <w:rsid w:val="00EF4C20"/>
    <w:rsid w:val="00EF4C73"/>
    <w:rsid w:val="00EF4CA2"/>
    <w:rsid w:val="00EF4D1E"/>
    <w:rsid w:val="00EF4D8C"/>
    <w:rsid w:val="00EF4EA5"/>
    <w:rsid w:val="00EF4EF3"/>
    <w:rsid w:val="00EF5176"/>
    <w:rsid w:val="00EF51A3"/>
    <w:rsid w:val="00EF52D6"/>
    <w:rsid w:val="00EF5397"/>
    <w:rsid w:val="00EF5507"/>
    <w:rsid w:val="00EF5523"/>
    <w:rsid w:val="00EF5687"/>
    <w:rsid w:val="00EF57CE"/>
    <w:rsid w:val="00EF5B44"/>
    <w:rsid w:val="00EF5B5A"/>
    <w:rsid w:val="00EF5B7F"/>
    <w:rsid w:val="00EF5BF4"/>
    <w:rsid w:val="00EF5D1B"/>
    <w:rsid w:val="00EF5D4A"/>
    <w:rsid w:val="00EF5F22"/>
    <w:rsid w:val="00EF6066"/>
    <w:rsid w:val="00EF6209"/>
    <w:rsid w:val="00EF6261"/>
    <w:rsid w:val="00EF63FC"/>
    <w:rsid w:val="00EF6620"/>
    <w:rsid w:val="00EF66FC"/>
    <w:rsid w:val="00EF6794"/>
    <w:rsid w:val="00EF6A22"/>
    <w:rsid w:val="00EF6A6E"/>
    <w:rsid w:val="00EF6B0B"/>
    <w:rsid w:val="00EF6B3A"/>
    <w:rsid w:val="00EF6CCA"/>
    <w:rsid w:val="00EF6CE9"/>
    <w:rsid w:val="00EF6E21"/>
    <w:rsid w:val="00EF6EB9"/>
    <w:rsid w:val="00EF6ECC"/>
    <w:rsid w:val="00EF6F62"/>
    <w:rsid w:val="00EF70A4"/>
    <w:rsid w:val="00EF7191"/>
    <w:rsid w:val="00EF72A3"/>
    <w:rsid w:val="00EF75C3"/>
    <w:rsid w:val="00EF7703"/>
    <w:rsid w:val="00EF7894"/>
    <w:rsid w:val="00EF78FA"/>
    <w:rsid w:val="00EF7A3F"/>
    <w:rsid w:val="00EF7AA8"/>
    <w:rsid w:val="00EF7AEC"/>
    <w:rsid w:val="00EF7B2D"/>
    <w:rsid w:val="00EF7B86"/>
    <w:rsid w:val="00EF7C78"/>
    <w:rsid w:val="00EF7D05"/>
    <w:rsid w:val="00EF7DD6"/>
    <w:rsid w:val="00EF7EDE"/>
    <w:rsid w:val="00EF7F35"/>
    <w:rsid w:val="00EF7F8B"/>
    <w:rsid w:val="00EF7FDB"/>
    <w:rsid w:val="00F000F5"/>
    <w:rsid w:val="00F00154"/>
    <w:rsid w:val="00F001A4"/>
    <w:rsid w:val="00F001E3"/>
    <w:rsid w:val="00F001E4"/>
    <w:rsid w:val="00F0023F"/>
    <w:rsid w:val="00F0037B"/>
    <w:rsid w:val="00F00494"/>
    <w:rsid w:val="00F0049B"/>
    <w:rsid w:val="00F004BA"/>
    <w:rsid w:val="00F00506"/>
    <w:rsid w:val="00F00556"/>
    <w:rsid w:val="00F005ED"/>
    <w:rsid w:val="00F00691"/>
    <w:rsid w:val="00F006F3"/>
    <w:rsid w:val="00F0072C"/>
    <w:rsid w:val="00F007E8"/>
    <w:rsid w:val="00F0093B"/>
    <w:rsid w:val="00F009E6"/>
    <w:rsid w:val="00F00A0C"/>
    <w:rsid w:val="00F00BDC"/>
    <w:rsid w:val="00F00D2A"/>
    <w:rsid w:val="00F00F1F"/>
    <w:rsid w:val="00F00F97"/>
    <w:rsid w:val="00F01066"/>
    <w:rsid w:val="00F011AB"/>
    <w:rsid w:val="00F012CF"/>
    <w:rsid w:val="00F01359"/>
    <w:rsid w:val="00F0135B"/>
    <w:rsid w:val="00F013F2"/>
    <w:rsid w:val="00F0145D"/>
    <w:rsid w:val="00F01496"/>
    <w:rsid w:val="00F01720"/>
    <w:rsid w:val="00F01754"/>
    <w:rsid w:val="00F017A5"/>
    <w:rsid w:val="00F0182F"/>
    <w:rsid w:val="00F01954"/>
    <w:rsid w:val="00F01A56"/>
    <w:rsid w:val="00F01BF0"/>
    <w:rsid w:val="00F01F98"/>
    <w:rsid w:val="00F02006"/>
    <w:rsid w:val="00F0219E"/>
    <w:rsid w:val="00F021A6"/>
    <w:rsid w:val="00F022EF"/>
    <w:rsid w:val="00F02496"/>
    <w:rsid w:val="00F0249F"/>
    <w:rsid w:val="00F024A9"/>
    <w:rsid w:val="00F02562"/>
    <w:rsid w:val="00F0259C"/>
    <w:rsid w:val="00F025CB"/>
    <w:rsid w:val="00F025EB"/>
    <w:rsid w:val="00F026B9"/>
    <w:rsid w:val="00F0279B"/>
    <w:rsid w:val="00F027D8"/>
    <w:rsid w:val="00F02857"/>
    <w:rsid w:val="00F028A6"/>
    <w:rsid w:val="00F02A94"/>
    <w:rsid w:val="00F02AB3"/>
    <w:rsid w:val="00F02C9E"/>
    <w:rsid w:val="00F02C9F"/>
    <w:rsid w:val="00F02CA1"/>
    <w:rsid w:val="00F02CD0"/>
    <w:rsid w:val="00F02CD1"/>
    <w:rsid w:val="00F02D1E"/>
    <w:rsid w:val="00F02D68"/>
    <w:rsid w:val="00F02E63"/>
    <w:rsid w:val="00F02EBF"/>
    <w:rsid w:val="00F03111"/>
    <w:rsid w:val="00F03155"/>
    <w:rsid w:val="00F03238"/>
    <w:rsid w:val="00F032A9"/>
    <w:rsid w:val="00F032AF"/>
    <w:rsid w:val="00F032B0"/>
    <w:rsid w:val="00F032F3"/>
    <w:rsid w:val="00F033A9"/>
    <w:rsid w:val="00F03490"/>
    <w:rsid w:val="00F03499"/>
    <w:rsid w:val="00F034CA"/>
    <w:rsid w:val="00F034D8"/>
    <w:rsid w:val="00F0352B"/>
    <w:rsid w:val="00F03552"/>
    <w:rsid w:val="00F035CD"/>
    <w:rsid w:val="00F0360A"/>
    <w:rsid w:val="00F0372C"/>
    <w:rsid w:val="00F0374E"/>
    <w:rsid w:val="00F037B6"/>
    <w:rsid w:val="00F038AB"/>
    <w:rsid w:val="00F0393B"/>
    <w:rsid w:val="00F039E8"/>
    <w:rsid w:val="00F03AAA"/>
    <w:rsid w:val="00F03B9A"/>
    <w:rsid w:val="00F03BE8"/>
    <w:rsid w:val="00F03CE5"/>
    <w:rsid w:val="00F03D25"/>
    <w:rsid w:val="00F03D82"/>
    <w:rsid w:val="00F03F00"/>
    <w:rsid w:val="00F03F51"/>
    <w:rsid w:val="00F03FAA"/>
    <w:rsid w:val="00F03FD6"/>
    <w:rsid w:val="00F04173"/>
    <w:rsid w:val="00F04192"/>
    <w:rsid w:val="00F04224"/>
    <w:rsid w:val="00F04423"/>
    <w:rsid w:val="00F04473"/>
    <w:rsid w:val="00F044A1"/>
    <w:rsid w:val="00F04613"/>
    <w:rsid w:val="00F047A4"/>
    <w:rsid w:val="00F047CE"/>
    <w:rsid w:val="00F047DF"/>
    <w:rsid w:val="00F049F4"/>
    <w:rsid w:val="00F04A0B"/>
    <w:rsid w:val="00F04A32"/>
    <w:rsid w:val="00F04A7B"/>
    <w:rsid w:val="00F04A95"/>
    <w:rsid w:val="00F04B39"/>
    <w:rsid w:val="00F04D2C"/>
    <w:rsid w:val="00F04DFF"/>
    <w:rsid w:val="00F04F40"/>
    <w:rsid w:val="00F050A9"/>
    <w:rsid w:val="00F051C2"/>
    <w:rsid w:val="00F05299"/>
    <w:rsid w:val="00F05514"/>
    <w:rsid w:val="00F056BC"/>
    <w:rsid w:val="00F057C0"/>
    <w:rsid w:val="00F057CC"/>
    <w:rsid w:val="00F0581C"/>
    <w:rsid w:val="00F05916"/>
    <w:rsid w:val="00F0592D"/>
    <w:rsid w:val="00F059B4"/>
    <w:rsid w:val="00F059B9"/>
    <w:rsid w:val="00F05A78"/>
    <w:rsid w:val="00F05AB7"/>
    <w:rsid w:val="00F05B1B"/>
    <w:rsid w:val="00F05B61"/>
    <w:rsid w:val="00F05B84"/>
    <w:rsid w:val="00F05BA7"/>
    <w:rsid w:val="00F05C2B"/>
    <w:rsid w:val="00F05CA1"/>
    <w:rsid w:val="00F05E38"/>
    <w:rsid w:val="00F05E40"/>
    <w:rsid w:val="00F05E6A"/>
    <w:rsid w:val="00F05F3A"/>
    <w:rsid w:val="00F06024"/>
    <w:rsid w:val="00F0605D"/>
    <w:rsid w:val="00F061CC"/>
    <w:rsid w:val="00F06325"/>
    <w:rsid w:val="00F063CE"/>
    <w:rsid w:val="00F065A7"/>
    <w:rsid w:val="00F0660F"/>
    <w:rsid w:val="00F0661E"/>
    <w:rsid w:val="00F066B7"/>
    <w:rsid w:val="00F066D7"/>
    <w:rsid w:val="00F066E5"/>
    <w:rsid w:val="00F067A6"/>
    <w:rsid w:val="00F067D5"/>
    <w:rsid w:val="00F068E6"/>
    <w:rsid w:val="00F0692D"/>
    <w:rsid w:val="00F0695F"/>
    <w:rsid w:val="00F06B96"/>
    <w:rsid w:val="00F06C0E"/>
    <w:rsid w:val="00F06C7F"/>
    <w:rsid w:val="00F06CFC"/>
    <w:rsid w:val="00F06DAA"/>
    <w:rsid w:val="00F06DAC"/>
    <w:rsid w:val="00F07038"/>
    <w:rsid w:val="00F07103"/>
    <w:rsid w:val="00F07107"/>
    <w:rsid w:val="00F0710A"/>
    <w:rsid w:val="00F0716C"/>
    <w:rsid w:val="00F071D3"/>
    <w:rsid w:val="00F073DE"/>
    <w:rsid w:val="00F0749F"/>
    <w:rsid w:val="00F0775C"/>
    <w:rsid w:val="00F0775F"/>
    <w:rsid w:val="00F0778D"/>
    <w:rsid w:val="00F0785C"/>
    <w:rsid w:val="00F07AF6"/>
    <w:rsid w:val="00F07B20"/>
    <w:rsid w:val="00F07C8B"/>
    <w:rsid w:val="00F07CDC"/>
    <w:rsid w:val="00F07D2E"/>
    <w:rsid w:val="00F07DC5"/>
    <w:rsid w:val="00F07E12"/>
    <w:rsid w:val="00F07E4F"/>
    <w:rsid w:val="00F07F36"/>
    <w:rsid w:val="00F1002F"/>
    <w:rsid w:val="00F10107"/>
    <w:rsid w:val="00F101CA"/>
    <w:rsid w:val="00F1021D"/>
    <w:rsid w:val="00F10332"/>
    <w:rsid w:val="00F1047A"/>
    <w:rsid w:val="00F10546"/>
    <w:rsid w:val="00F105F6"/>
    <w:rsid w:val="00F1073C"/>
    <w:rsid w:val="00F107BF"/>
    <w:rsid w:val="00F10826"/>
    <w:rsid w:val="00F1085B"/>
    <w:rsid w:val="00F1090A"/>
    <w:rsid w:val="00F10AC4"/>
    <w:rsid w:val="00F10D05"/>
    <w:rsid w:val="00F10E24"/>
    <w:rsid w:val="00F114AE"/>
    <w:rsid w:val="00F114DF"/>
    <w:rsid w:val="00F11556"/>
    <w:rsid w:val="00F1155A"/>
    <w:rsid w:val="00F1163E"/>
    <w:rsid w:val="00F11644"/>
    <w:rsid w:val="00F11669"/>
    <w:rsid w:val="00F1179A"/>
    <w:rsid w:val="00F117A2"/>
    <w:rsid w:val="00F11814"/>
    <w:rsid w:val="00F11889"/>
    <w:rsid w:val="00F11894"/>
    <w:rsid w:val="00F11913"/>
    <w:rsid w:val="00F11943"/>
    <w:rsid w:val="00F11962"/>
    <w:rsid w:val="00F119E7"/>
    <w:rsid w:val="00F11A10"/>
    <w:rsid w:val="00F11A2B"/>
    <w:rsid w:val="00F11A8A"/>
    <w:rsid w:val="00F11AF1"/>
    <w:rsid w:val="00F11D91"/>
    <w:rsid w:val="00F11DEF"/>
    <w:rsid w:val="00F11F3C"/>
    <w:rsid w:val="00F122AB"/>
    <w:rsid w:val="00F122C2"/>
    <w:rsid w:val="00F122FD"/>
    <w:rsid w:val="00F12673"/>
    <w:rsid w:val="00F1267F"/>
    <w:rsid w:val="00F12691"/>
    <w:rsid w:val="00F126F9"/>
    <w:rsid w:val="00F1292C"/>
    <w:rsid w:val="00F12936"/>
    <w:rsid w:val="00F12951"/>
    <w:rsid w:val="00F12B53"/>
    <w:rsid w:val="00F12C49"/>
    <w:rsid w:val="00F12C57"/>
    <w:rsid w:val="00F12D59"/>
    <w:rsid w:val="00F12E4B"/>
    <w:rsid w:val="00F12F90"/>
    <w:rsid w:val="00F12FD5"/>
    <w:rsid w:val="00F13274"/>
    <w:rsid w:val="00F132C4"/>
    <w:rsid w:val="00F13357"/>
    <w:rsid w:val="00F133AC"/>
    <w:rsid w:val="00F13762"/>
    <w:rsid w:val="00F138DB"/>
    <w:rsid w:val="00F139EE"/>
    <w:rsid w:val="00F13A20"/>
    <w:rsid w:val="00F13B6A"/>
    <w:rsid w:val="00F14071"/>
    <w:rsid w:val="00F140DE"/>
    <w:rsid w:val="00F140E0"/>
    <w:rsid w:val="00F14157"/>
    <w:rsid w:val="00F14294"/>
    <w:rsid w:val="00F14304"/>
    <w:rsid w:val="00F143E0"/>
    <w:rsid w:val="00F14413"/>
    <w:rsid w:val="00F14428"/>
    <w:rsid w:val="00F144DC"/>
    <w:rsid w:val="00F14503"/>
    <w:rsid w:val="00F14722"/>
    <w:rsid w:val="00F14779"/>
    <w:rsid w:val="00F148F0"/>
    <w:rsid w:val="00F14B8D"/>
    <w:rsid w:val="00F14D34"/>
    <w:rsid w:val="00F14D3A"/>
    <w:rsid w:val="00F14E70"/>
    <w:rsid w:val="00F14FFB"/>
    <w:rsid w:val="00F15064"/>
    <w:rsid w:val="00F1516F"/>
    <w:rsid w:val="00F1520B"/>
    <w:rsid w:val="00F1531E"/>
    <w:rsid w:val="00F153D9"/>
    <w:rsid w:val="00F15481"/>
    <w:rsid w:val="00F154A4"/>
    <w:rsid w:val="00F15561"/>
    <w:rsid w:val="00F15586"/>
    <w:rsid w:val="00F155A3"/>
    <w:rsid w:val="00F155B4"/>
    <w:rsid w:val="00F155E6"/>
    <w:rsid w:val="00F15613"/>
    <w:rsid w:val="00F156BB"/>
    <w:rsid w:val="00F156EA"/>
    <w:rsid w:val="00F156F9"/>
    <w:rsid w:val="00F15765"/>
    <w:rsid w:val="00F15996"/>
    <w:rsid w:val="00F15AA3"/>
    <w:rsid w:val="00F15B7F"/>
    <w:rsid w:val="00F15C2C"/>
    <w:rsid w:val="00F15D3B"/>
    <w:rsid w:val="00F15F00"/>
    <w:rsid w:val="00F15F4A"/>
    <w:rsid w:val="00F15F7B"/>
    <w:rsid w:val="00F160D2"/>
    <w:rsid w:val="00F163C4"/>
    <w:rsid w:val="00F16600"/>
    <w:rsid w:val="00F166A3"/>
    <w:rsid w:val="00F166F2"/>
    <w:rsid w:val="00F1674A"/>
    <w:rsid w:val="00F16819"/>
    <w:rsid w:val="00F1690D"/>
    <w:rsid w:val="00F16B26"/>
    <w:rsid w:val="00F16B80"/>
    <w:rsid w:val="00F16E45"/>
    <w:rsid w:val="00F170A4"/>
    <w:rsid w:val="00F170A8"/>
    <w:rsid w:val="00F171AC"/>
    <w:rsid w:val="00F17218"/>
    <w:rsid w:val="00F172A4"/>
    <w:rsid w:val="00F17411"/>
    <w:rsid w:val="00F17430"/>
    <w:rsid w:val="00F175D9"/>
    <w:rsid w:val="00F17630"/>
    <w:rsid w:val="00F1764B"/>
    <w:rsid w:val="00F17653"/>
    <w:rsid w:val="00F177C9"/>
    <w:rsid w:val="00F17833"/>
    <w:rsid w:val="00F178E3"/>
    <w:rsid w:val="00F178E9"/>
    <w:rsid w:val="00F17942"/>
    <w:rsid w:val="00F179A4"/>
    <w:rsid w:val="00F17B0F"/>
    <w:rsid w:val="00F17C68"/>
    <w:rsid w:val="00F17D88"/>
    <w:rsid w:val="00F17DCE"/>
    <w:rsid w:val="00F17EDF"/>
    <w:rsid w:val="00F20114"/>
    <w:rsid w:val="00F20401"/>
    <w:rsid w:val="00F204C2"/>
    <w:rsid w:val="00F20505"/>
    <w:rsid w:val="00F20537"/>
    <w:rsid w:val="00F20617"/>
    <w:rsid w:val="00F2061B"/>
    <w:rsid w:val="00F20644"/>
    <w:rsid w:val="00F20764"/>
    <w:rsid w:val="00F207E3"/>
    <w:rsid w:val="00F208F6"/>
    <w:rsid w:val="00F20A6C"/>
    <w:rsid w:val="00F20AF4"/>
    <w:rsid w:val="00F20B30"/>
    <w:rsid w:val="00F20B82"/>
    <w:rsid w:val="00F20C48"/>
    <w:rsid w:val="00F20C4E"/>
    <w:rsid w:val="00F20CF1"/>
    <w:rsid w:val="00F20D5F"/>
    <w:rsid w:val="00F20F24"/>
    <w:rsid w:val="00F20F28"/>
    <w:rsid w:val="00F20FD7"/>
    <w:rsid w:val="00F2104F"/>
    <w:rsid w:val="00F210BE"/>
    <w:rsid w:val="00F21182"/>
    <w:rsid w:val="00F211B7"/>
    <w:rsid w:val="00F211F1"/>
    <w:rsid w:val="00F21207"/>
    <w:rsid w:val="00F21270"/>
    <w:rsid w:val="00F2139C"/>
    <w:rsid w:val="00F2140D"/>
    <w:rsid w:val="00F21539"/>
    <w:rsid w:val="00F21597"/>
    <w:rsid w:val="00F21624"/>
    <w:rsid w:val="00F2167A"/>
    <w:rsid w:val="00F216CB"/>
    <w:rsid w:val="00F217D9"/>
    <w:rsid w:val="00F217FF"/>
    <w:rsid w:val="00F21893"/>
    <w:rsid w:val="00F2192D"/>
    <w:rsid w:val="00F21930"/>
    <w:rsid w:val="00F219F2"/>
    <w:rsid w:val="00F21AA9"/>
    <w:rsid w:val="00F21B35"/>
    <w:rsid w:val="00F21B7A"/>
    <w:rsid w:val="00F21BA5"/>
    <w:rsid w:val="00F21BCA"/>
    <w:rsid w:val="00F21DD8"/>
    <w:rsid w:val="00F21F27"/>
    <w:rsid w:val="00F21FEC"/>
    <w:rsid w:val="00F221C9"/>
    <w:rsid w:val="00F221FC"/>
    <w:rsid w:val="00F224D3"/>
    <w:rsid w:val="00F2259A"/>
    <w:rsid w:val="00F22627"/>
    <w:rsid w:val="00F22914"/>
    <w:rsid w:val="00F22931"/>
    <w:rsid w:val="00F22A79"/>
    <w:rsid w:val="00F22AC5"/>
    <w:rsid w:val="00F22AFE"/>
    <w:rsid w:val="00F22F29"/>
    <w:rsid w:val="00F2322B"/>
    <w:rsid w:val="00F234CE"/>
    <w:rsid w:val="00F235B2"/>
    <w:rsid w:val="00F23747"/>
    <w:rsid w:val="00F237C4"/>
    <w:rsid w:val="00F237FC"/>
    <w:rsid w:val="00F238D6"/>
    <w:rsid w:val="00F239DD"/>
    <w:rsid w:val="00F23AAD"/>
    <w:rsid w:val="00F23B43"/>
    <w:rsid w:val="00F23BE9"/>
    <w:rsid w:val="00F23C30"/>
    <w:rsid w:val="00F23E7C"/>
    <w:rsid w:val="00F23F29"/>
    <w:rsid w:val="00F23F93"/>
    <w:rsid w:val="00F23FAC"/>
    <w:rsid w:val="00F241BF"/>
    <w:rsid w:val="00F241DD"/>
    <w:rsid w:val="00F242DD"/>
    <w:rsid w:val="00F24470"/>
    <w:rsid w:val="00F2454A"/>
    <w:rsid w:val="00F245AA"/>
    <w:rsid w:val="00F245C1"/>
    <w:rsid w:val="00F2477C"/>
    <w:rsid w:val="00F248E9"/>
    <w:rsid w:val="00F24AA6"/>
    <w:rsid w:val="00F24BD3"/>
    <w:rsid w:val="00F24C00"/>
    <w:rsid w:val="00F24D27"/>
    <w:rsid w:val="00F24DA1"/>
    <w:rsid w:val="00F24DF8"/>
    <w:rsid w:val="00F24F9B"/>
    <w:rsid w:val="00F24FBE"/>
    <w:rsid w:val="00F24FBF"/>
    <w:rsid w:val="00F250CF"/>
    <w:rsid w:val="00F25131"/>
    <w:rsid w:val="00F252A9"/>
    <w:rsid w:val="00F25425"/>
    <w:rsid w:val="00F25448"/>
    <w:rsid w:val="00F25471"/>
    <w:rsid w:val="00F255CF"/>
    <w:rsid w:val="00F256B8"/>
    <w:rsid w:val="00F2575B"/>
    <w:rsid w:val="00F25765"/>
    <w:rsid w:val="00F25936"/>
    <w:rsid w:val="00F259DA"/>
    <w:rsid w:val="00F25A2A"/>
    <w:rsid w:val="00F25A86"/>
    <w:rsid w:val="00F25C08"/>
    <w:rsid w:val="00F25D7B"/>
    <w:rsid w:val="00F25D7D"/>
    <w:rsid w:val="00F25E0F"/>
    <w:rsid w:val="00F25E16"/>
    <w:rsid w:val="00F25ECA"/>
    <w:rsid w:val="00F25F14"/>
    <w:rsid w:val="00F2609E"/>
    <w:rsid w:val="00F26164"/>
    <w:rsid w:val="00F2616D"/>
    <w:rsid w:val="00F261F1"/>
    <w:rsid w:val="00F261F3"/>
    <w:rsid w:val="00F26306"/>
    <w:rsid w:val="00F2640F"/>
    <w:rsid w:val="00F26541"/>
    <w:rsid w:val="00F2664F"/>
    <w:rsid w:val="00F266F6"/>
    <w:rsid w:val="00F26734"/>
    <w:rsid w:val="00F2675A"/>
    <w:rsid w:val="00F2690F"/>
    <w:rsid w:val="00F26939"/>
    <w:rsid w:val="00F26A0F"/>
    <w:rsid w:val="00F26A64"/>
    <w:rsid w:val="00F26AB6"/>
    <w:rsid w:val="00F26C11"/>
    <w:rsid w:val="00F26CA4"/>
    <w:rsid w:val="00F26D3F"/>
    <w:rsid w:val="00F26D66"/>
    <w:rsid w:val="00F26D89"/>
    <w:rsid w:val="00F26E47"/>
    <w:rsid w:val="00F26EF6"/>
    <w:rsid w:val="00F26F45"/>
    <w:rsid w:val="00F2701F"/>
    <w:rsid w:val="00F27198"/>
    <w:rsid w:val="00F27257"/>
    <w:rsid w:val="00F272A7"/>
    <w:rsid w:val="00F2733D"/>
    <w:rsid w:val="00F273FD"/>
    <w:rsid w:val="00F27479"/>
    <w:rsid w:val="00F274E2"/>
    <w:rsid w:val="00F275ED"/>
    <w:rsid w:val="00F275FA"/>
    <w:rsid w:val="00F27643"/>
    <w:rsid w:val="00F276E6"/>
    <w:rsid w:val="00F276EB"/>
    <w:rsid w:val="00F277A0"/>
    <w:rsid w:val="00F278ED"/>
    <w:rsid w:val="00F27928"/>
    <w:rsid w:val="00F27A66"/>
    <w:rsid w:val="00F27A9E"/>
    <w:rsid w:val="00F27B1D"/>
    <w:rsid w:val="00F27B85"/>
    <w:rsid w:val="00F27BAC"/>
    <w:rsid w:val="00F27C45"/>
    <w:rsid w:val="00F27CA9"/>
    <w:rsid w:val="00F27D9A"/>
    <w:rsid w:val="00F27DE5"/>
    <w:rsid w:val="00F27DE6"/>
    <w:rsid w:val="00F27EC3"/>
    <w:rsid w:val="00F27F63"/>
    <w:rsid w:val="00F27F68"/>
    <w:rsid w:val="00F3002C"/>
    <w:rsid w:val="00F300D1"/>
    <w:rsid w:val="00F300F3"/>
    <w:rsid w:val="00F3022D"/>
    <w:rsid w:val="00F303F0"/>
    <w:rsid w:val="00F3043F"/>
    <w:rsid w:val="00F30454"/>
    <w:rsid w:val="00F305EA"/>
    <w:rsid w:val="00F30705"/>
    <w:rsid w:val="00F30790"/>
    <w:rsid w:val="00F3079C"/>
    <w:rsid w:val="00F308D0"/>
    <w:rsid w:val="00F30A0B"/>
    <w:rsid w:val="00F30A9A"/>
    <w:rsid w:val="00F30AB9"/>
    <w:rsid w:val="00F30C94"/>
    <w:rsid w:val="00F30CDA"/>
    <w:rsid w:val="00F30E5B"/>
    <w:rsid w:val="00F30EB4"/>
    <w:rsid w:val="00F30F3D"/>
    <w:rsid w:val="00F31035"/>
    <w:rsid w:val="00F311FF"/>
    <w:rsid w:val="00F31214"/>
    <w:rsid w:val="00F3121C"/>
    <w:rsid w:val="00F3136A"/>
    <w:rsid w:val="00F31431"/>
    <w:rsid w:val="00F31456"/>
    <w:rsid w:val="00F31523"/>
    <w:rsid w:val="00F315DE"/>
    <w:rsid w:val="00F316C4"/>
    <w:rsid w:val="00F31900"/>
    <w:rsid w:val="00F31A80"/>
    <w:rsid w:val="00F31B5A"/>
    <w:rsid w:val="00F31B9D"/>
    <w:rsid w:val="00F31CDA"/>
    <w:rsid w:val="00F31D08"/>
    <w:rsid w:val="00F31D85"/>
    <w:rsid w:val="00F31DB4"/>
    <w:rsid w:val="00F31DBF"/>
    <w:rsid w:val="00F31F4F"/>
    <w:rsid w:val="00F31F6E"/>
    <w:rsid w:val="00F32113"/>
    <w:rsid w:val="00F32289"/>
    <w:rsid w:val="00F323A7"/>
    <w:rsid w:val="00F32435"/>
    <w:rsid w:val="00F325BD"/>
    <w:rsid w:val="00F3260E"/>
    <w:rsid w:val="00F3271A"/>
    <w:rsid w:val="00F32797"/>
    <w:rsid w:val="00F328A0"/>
    <w:rsid w:val="00F328EF"/>
    <w:rsid w:val="00F32A69"/>
    <w:rsid w:val="00F32AB0"/>
    <w:rsid w:val="00F32AD9"/>
    <w:rsid w:val="00F32B4F"/>
    <w:rsid w:val="00F32C18"/>
    <w:rsid w:val="00F32C67"/>
    <w:rsid w:val="00F32D66"/>
    <w:rsid w:val="00F32DF0"/>
    <w:rsid w:val="00F32E4E"/>
    <w:rsid w:val="00F32EAA"/>
    <w:rsid w:val="00F32FD7"/>
    <w:rsid w:val="00F33010"/>
    <w:rsid w:val="00F3302B"/>
    <w:rsid w:val="00F331B0"/>
    <w:rsid w:val="00F331D0"/>
    <w:rsid w:val="00F33527"/>
    <w:rsid w:val="00F3358E"/>
    <w:rsid w:val="00F335AA"/>
    <w:rsid w:val="00F33966"/>
    <w:rsid w:val="00F33979"/>
    <w:rsid w:val="00F33A70"/>
    <w:rsid w:val="00F33AB5"/>
    <w:rsid w:val="00F33BBC"/>
    <w:rsid w:val="00F33CF1"/>
    <w:rsid w:val="00F33ECE"/>
    <w:rsid w:val="00F33EE6"/>
    <w:rsid w:val="00F33F86"/>
    <w:rsid w:val="00F34097"/>
    <w:rsid w:val="00F341D2"/>
    <w:rsid w:val="00F342E8"/>
    <w:rsid w:val="00F34305"/>
    <w:rsid w:val="00F343E5"/>
    <w:rsid w:val="00F34407"/>
    <w:rsid w:val="00F3448C"/>
    <w:rsid w:val="00F3468E"/>
    <w:rsid w:val="00F34707"/>
    <w:rsid w:val="00F34990"/>
    <w:rsid w:val="00F34A3C"/>
    <w:rsid w:val="00F34AB7"/>
    <w:rsid w:val="00F34AE0"/>
    <w:rsid w:val="00F34C02"/>
    <w:rsid w:val="00F34E59"/>
    <w:rsid w:val="00F34FB6"/>
    <w:rsid w:val="00F35190"/>
    <w:rsid w:val="00F35226"/>
    <w:rsid w:val="00F3525C"/>
    <w:rsid w:val="00F35319"/>
    <w:rsid w:val="00F35398"/>
    <w:rsid w:val="00F35519"/>
    <w:rsid w:val="00F35564"/>
    <w:rsid w:val="00F35601"/>
    <w:rsid w:val="00F356B2"/>
    <w:rsid w:val="00F356E4"/>
    <w:rsid w:val="00F35991"/>
    <w:rsid w:val="00F359E8"/>
    <w:rsid w:val="00F35A7E"/>
    <w:rsid w:val="00F35B77"/>
    <w:rsid w:val="00F35BA2"/>
    <w:rsid w:val="00F35BC1"/>
    <w:rsid w:val="00F35BCD"/>
    <w:rsid w:val="00F35BE0"/>
    <w:rsid w:val="00F35C30"/>
    <w:rsid w:val="00F35C54"/>
    <w:rsid w:val="00F35C57"/>
    <w:rsid w:val="00F35C74"/>
    <w:rsid w:val="00F35CF8"/>
    <w:rsid w:val="00F35D95"/>
    <w:rsid w:val="00F35E91"/>
    <w:rsid w:val="00F35F4C"/>
    <w:rsid w:val="00F35FA8"/>
    <w:rsid w:val="00F35FD9"/>
    <w:rsid w:val="00F3617B"/>
    <w:rsid w:val="00F363BD"/>
    <w:rsid w:val="00F364E9"/>
    <w:rsid w:val="00F36502"/>
    <w:rsid w:val="00F36519"/>
    <w:rsid w:val="00F36628"/>
    <w:rsid w:val="00F3673B"/>
    <w:rsid w:val="00F368AB"/>
    <w:rsid w:val="00F368D3"/>
    <w:rsid w:val="00F3695B"/>
    <w:rsid w:val="00F36A72"/>
    <w:rsid w:val="00F36B41"/>
    <w:rsid w:val="00F36BF4"/>
    <w:rsid w:val="00F36C7C"/>
    <w:rsid w:val="00F36CCE"/>
    <w:rsid w:val="00F36D5A"/>
    <w:rsid w:val="00F36D6E"/>
    <w:rsid w:val="00F36E50"/>
    <w:rsid w:val="00F36FD5"/>
    <w:rsid w:val="00F36FDC"/>
    <w:rsid w:val="00F37077"/>
    <w:rsid w:val="00F371F0"/>
    <w:rsid w:val="00F37329"/>
    <w:rsid w:val="00F37338"/>
    <w:rsid w:val="00F373C4"/>
    <w:rsid w:val="00F37432"/>
    <w:rsid w:val="00F37520"/>
    <w:rsid w:val="00F37553"/>
    <w:rsid w:val="00F375DC"/>
    <w:rsid w:val="00F376D2"/>
    <w:rsid w:val="00F37909"/>
    <w:rsid w:val="00F37928"/>
    <w:rsid w:val="00F3798F"/>
    <w:rsid w:val="00F379C6"/>
    <w:rsid w:val="00F379CB"/>
    <w:rsid w:val="00F379FC"/>
    <w:rsid w:val="00F37A0E"/>
    <w:rsid w:val="00F37AA5"/>
    <w:rsid w:val="00F37B34"/>
    <w:rsid w:val="00F37BA6"/>
    <w:rsid w:val="00F37CB6"/>
    <w:rsid w:val="00F37DAF"/>
    <w:rsid w:val="00F37E45"/>
    <w:rsid w:val="00F37EB1"/>
    <w:rsid w:val="00F37F6A"/>
    <w:rsid w:val="00F40040"/>
    <w:rsid w:val="00F400E0"/>
    <w:rsid w:val="00F40123"/>
    <w:rsid w:val="00F40208"/>
    <w:rsid w:val="00F40211"/>
    <w:rsid w:val="00F40309"/>
    <w:rsid w:val="00F4031E"/>
    <w:rsid w:val="00F404AC"/>
    <w:rsid w:val="00F40652"/>
    <w:rsid w:val="00F4065B"/>
    <w:rsid w:val="00F406CF"/>
    <w:rsid w:val="00F4084D"/>
    <w:rsid w:val="00F409A0"/>
    <w:rsid w:val="00F409D7"/>
    <w:rsid w:val="00F40A61"/>
    <w:rsid w:val="00F40B1B"/>
    <w:rsid w:val="00F40B3B"/>
    <w:rsid w:val="00F40B48"/>
    <w:rsid w:val="00F40C77"/>
    <w:rsid w:val="00F40D02"/>
    <w:rsid w:val="00F40D8B"/>
    <w:rsid w:val="00F40DA5"/>
    <w:rsid w:val="00F40E1F"/>
    <w:rsid w:val="00F40EBA"/>
    <w:rsid w:val="00F40ECC"/>
    <w:rsid w:val="00F40ED8"/>
    <w:rsid w:val="00F40FB2"/>
    <w:rsid w:val="00F41014"/>
    <w:rsid w:val="00F41052"/>
    <w:rsid w:val="00F41103"/>
    <w:rsid w:val="00F4116D"/>
    <w:rsid w:val="00F411CB"/>
    <w:rsid w:val="00F41242"/>
    <w:rsid w:val="00F412AB"/>
    <w:rsid w:val="00F41385"/>
    <w:rsid w:val="00F413CB"/>
    <w:rsid w:val="00F415C5"/>
    <w:rsid w:val="00F41749"/>
    <w:rsid w:val="00F4176A"/>
    <w:rsid w:val="00F4181B"/>
    <w:rsid w:val="00F41832"/>
    <w:rsid w:val="00F4192E"/>
    <w:rsid w:val="00F41992"/>
    <w:rsid w:val="00F419B4"/>
    <w:rsid w:val="00F41A4C"/>
    <w:rsid w:val="00F41B1D"/>
    <w:rsid w:val="00F41BA7"/>
    <w:rsid w:val="00F41BF3"/>
    <w:rsid w:val="00F41C05"/>
    <w:rsid w:val="00F41F30"/>
    <w:rsid w:val="00F41F62"/>
    <w:rsid w:val="00F4211B"/>
    <w:rsid w:val="00F4221C"/>
    <w:rsid w:val="00F42284"/>
    <w:rsid w:val="00F4228A"/>
    <w:rsid w:val="00F422CB"/>
    <w:rsid w:val="00F422F8"/>
    <w:rsid w:val="00F42400"/>
    <w:rsid w:val="00F42410"/>
    <w:rsid w:val="00F42449"/>
    <w:rsid w:val="00F424B4"/>
    <w:rsid w:val="00F4261D"/>
    <w:rsid w:val="00F426AC"/>
    <w:rsid w:val="00F42761"/>
    <w:rsid w:val="00F42977"/>
    <w:rsid w:val="00F42AC9"/>
    <w:rsid w:val="00F42AD8"/>
    <w:rsid w:val="00F42B74"/>
    <w:rsid w:val="00F42C73"/>
    <w:rsid w:val="00F42D59"/>
    <w:rsid w:val="00F42D71"/>
    <w:rsid w:val="00F42FFD"/>
    <w:rsid w:val="00F43008"/>
    <w:rsid w:val="00F43062"/>
    <w:rsid w:val="00F43204"/>
    <w:rsid w:val="00F43260"/>
    <w:rsid w:val="00F43262"/>
    <w:rsid w:val="00F43341"/>
    <w:rsid w:val="00F43393"/>
    <w:rsid w:val="00F433BD"/>
    <w:rsid w:val="00F433E9"/>
    <w:rsid w:val="00F4360B"/>
    <w:rsid w:val="00F43658"/>
    <w:rsid w:val="00F436A1"/>
    <w:rsid w:val="00F43747"/>
    <w:rsid w:val="00F4398E"/>
    <w:rsid w:val="00F439AA"/>
    <w:rsid w:val="00F43AEA"/>
    <w:rsid w:val="00F43CA5"/>
    <w:rsid w:val="00F43CDB"/>
    <w:rsid w:val="00F44076"/>
    <w:rsid w:val="00F44099"/>
    <w:rsid w:val="00F44117"/>
    <w:rsid w:val="00F44135"/>
    <w:rsid w:val="00F441FD"/>
    <w:rsid w:val="00F44309"/>
    <w:rsid w:val="00F444F0"/>
    <w:rsid w:val="00F44547"/>
    <w:rsid w:val="00F44626"/>
    <w:rsid w:val="00F4462C"/>
    <w:rsid w:val="00F44654"/>
    <w:rsid w:val="00F44719"/>
    <w:rsid w:val="00F44929"/>
    <w:rsid w:val="00F44976"/>
    <w:rsid w:val="00F44979"/>
    <w:rsid w:val="00F44A1C"/>
    <w:rsid w:val="00F44AA8"/>
    <w:rsid w:val="00F44AF4"/>
    <w:rsid w:val="00F44AF6"/>
    <w:rsid w:val="00F44BF7"/>
    <w:rsid w:val="00F44D24"/>
    <w:rsid w:val="00F44DFE"/>
    <w:rsid w:val="00F44E6A"/>
    <w:rsid w:val="00F44F2B"/>
    <w:rsid w:val="00F44F2C"/>
    <w:rsid w:val="00F45004"/>
    <w:rsid w:val="00F450D8"/>
    <w:rsid w:val="00F450D9"/>
    <w:rsid w:val="00F451CA"/>
    <w:rsid w:val="00F45351"/>
    <w:rsid w:val="00F453AA"/>
    <w:rsid w:val="00F454E9"/>
    <w:rsid w:val="00F45585"/>
    <w:rsid w:val="00F455BE"/>
    <w:rsid w:val="00F455EE"/>
    <w:rsid w:val="00F45792"/>
    <w:rsid w:val="00F45793"/>
    <w:rsid w:val="00F45843"/>
    <w:rsid w:val="00F458AD"/>
    <w:rsid w:val="00F45952"/>
    <w:rsid w:val="00F45AFE"/>
    <w:rsid w:val="00F45B48"/>
    <w:rsid w:val="00F45B91"/>
    <w:rsid w:val="00F45CBF"/>
    <w:rsid w:val="00F45E04"/>
    <w:rsid w:val="00F45E10"/>
    <w:rsid w:val="00F45E49"/>
    <w:rsid w:val="00F45F3F"/>
    <w:rsid w:val="00F45F59"/>
    <w:rsid w:val="00F45FCB"/>
    <w:rsid w:val="00F45FEA"/>
    <w:rsid w:val="00F4602D"/>
    <w:rsid w:val="00F460EB"/>
    <w:rsid w:val="00F46157"/>
    <w:rsid w:val="00F4615E"/>
    <w:rsid w:val="00F462E6"/>
    <w:rsid w:val="00F46482"/>
    <w:rsid w:val="00F46757"/>
    <w:rsid w:val="00F467BE"/>
    <w:rsid w:val="00F467DF"/>
    <w:rsid w:val="00F46803"/>
    <w:rsid w:val="00F46872"/>
    <w:rsid w:val="00F46CBB"/>
    <w:rsid w:val="00F46DB0"/>
    <w:rsid w:val="00F46DD4"/>
    <w:rsid w:val="00F46E29"/>
    <w:rsid w:val="00F46E79"/>
    <w:rsid w:val="00F46E8E"/>
    <w:rsid w:val="00F46E93"/>
    <w:rsid w:val="00F46EEF"/>
    <w:rsid w:val="00F46FB7"/>
    <w:rsid w:val="00F470DA"/>
    <w:rsid w:val="00F47144"/>
    <w:rsid w:val="00F47196"/>
    <w:rsid w:val="00F4719F"/>
    <w:rsid w:val="00F471B8"/>
    <w:rsid w:val="00F471FE"/>
    <w:rsid w:val="00F472EA"/>
    <w:rsid w:val="00F4730B"/>
    <w:rsid w:val="00F473CF"/>
    <w:rsid w:val="00F47467"/>
    <w:rsid w:val="00F4747B"/>
    <w:rsid w:val="00F47552"/>
    <w:rsid w:val="00F47593"/>
    <w:rsid w:val="00F47656"/>
    <w:rsid w:val="00F47679"/>
    <w:rsid w:val="00F47832"/>
    <w:rsid w:val="00F478BE"/>
    <w:rsid w:val="00F47957"/>
    <w:rsid w:val="00F479A7"/>
    <w:rsid w:val="00F47ACD"/>
    <w:rsid w:val="00F47B63"/>
    <w:rsid w:val="00F47C05"/>
    <w:rsid w:val="00F47D86"/>
    <w:rsid w:val="00F47FE2"/>
    <w:rsid w:val="00F5008C"/>
    <w:rsid w:val="00F50210"/>
    <w:rsid w:val="00F5023D"/>
    <w:rsid w:val="00F50374"/>
    <w:rsid w:val="00F5040E"/>
    <w:rsid w:val="00F50529"/>
    <w:rsid w:val="00F50536"/>
    <w:rsid w:val="00F50538"/>
    <w:rsid w:val="00F50734"/>
    <w:rsid w:val="00F509CA"/>
    <w:rsid w:val="00F50A3A"/>
    <w:rsid w:val="00F50A4E"/>
    <w:rsid w:val="00F50AF7"/>
    <w:rsid w:val="00F50B60"/>
    <w:rsid w:val="00F50BB8"/>
    <w:rsid w:val="00F50C34"/>
    <w:rsid w:val="00F50C87"/>
    <w:rsid w:val="00F50CAD"/>
    <w:rsid w:val="00F50D1B"/>
    <w:rsid w:val="00F50D7D"/>
    <w:rsid w:val="00F50DBD"/>
    <w:rsid w:val="00F50E49"/>
    <w:rsid w:val="00F50E6F"/>
    <w:rsid w:val="00F51027"/>
    <w:rsid w:val="00F5109C"/>
    <w:rsid w:val="00F5114B"/>
    <w:rsid w:val="00F511E0"/>
    <w:rsid w:val="00F51245"/>
    <w:rsid w:val="00F5129C"/>
    <w:rsid w:val="00F5130E"/>
    <w:rsid w:val="00F513B2"/>
    <w:rsid w:val="00F514A3"/>
    <w:rsid w:val="00F514BB"/>
    <w:rsid w:val="00F51521"/>
    <w:rsid w:val="00F515EC"/>
    <w:rsid w:val="00F5179F"/>
    <w:rsid w:val="00F5183C"/>
    <w:rsid w:val="00F51925"/>
    <w:rsid w:val="00F5195C"/>
    <w:rsid w:val="00F51ABF"/>
    <w:rsid w:val="00F51C13"/>
    <w:rsid w:val="00F51C78"/>
    <w:rsid w:val="00F51D09"/>
    <w:rsid w:val="00F51DB5"/>
    <w:rsid w:val="00F51DD3"/>
    <w:rsid w:val="00F51F32"/>
    <w:rsid w:val="00F5219A"/>
    <w:rsid w:val="00F521E9"/>
    <w:rsid w:val="00F522D7"/>
    <w:rsid w:val="00F524ED"/>
    <w:rsid w:val="00F5253A"/>
    <w:rsid w:val="00F52671"/>
    <w:rsid w:val="00F52721"/>
    <w:rsid w:val="00F52852"/>
    <w:rsid w:val="00F52AA0"/>
    <w:rsid w:val="00F52AC0"/>
    <w:rsid w:val="00F52C3D"/>
    <w:rsid w:val="00F52D0F"/>
    <w:rsid w:val="00F52D59"/>
    <w:rsid w:val="00F52E1D"/>
    <w:rsid w:val="00F52F24"/>
    <w:rsid w:val="00F52F36"/>
    <w:rsid w:val="00F52F7D"/>
    <w:rsid w:val="00F531CE"/>
    <w:rsid w:val="00F532BE"/>
    <w:rsid w:val="00F532D3"/>
    <w:rsid w:val="00F533A4"/>
    <w:rsid w:val="00F53469"/>
    <w:rsid w:val="00F534FE"/>
    <w:rsid w:val="00F53642"/>
    <w:rsid w:val="00F536FB"/>
    <w:rsid w:val="00F53861"/>
    <w:rsid w:val="00F539BD"/>
    <w:rsid w:val="00F53A21"/>
    <w:rsid w:val="00F53A3B"/>
    <w:rsid w:val="00F53A51"/>
    <w:rsid w:val="00F53A99"/>
    <w:rsid w:val="00F53AB3"/>
    <w:rsid w:val="00F53B3C"/>
    <w:rsid w:val="00F53BE2"/>
    <w:rsid w:val="00F53BF5"/>
    <w:rsid w:val="00F5400A"/>
    <w:rsid w:val="00F54072"/>
    <w:rsid w:val="00F54150"/>
    <w:rsid w:val="00F542E1"/>
    <w:rsid w:val="00F54362"/>
    <w:rsid w:val="00F5437E"/>
    <w:rsid w:val="00F543C5"/>
    <w:rsid w:val="00F5444E"/>
    <w:rsid w:val="00F545ED"/>
    <w:rsid w:val="00F546C3"/>
    <w:rsid w:val="00F546C7"/>
    <w:rsid w:val="00F547FC"/>
    <w:rsid w:val="00F5481D"/>
    <w:rsid w:val="00F54900"/>
    <w:rsid w:val="00F54ABC"/>
    <w:rsid w:val="00F54AEB"/>
    <w:rsid w:val="00F54C72"/>
    <w:rsid w:val="00F54D49"/>
    <w:rsid w:val="00F54D69"/>
    <w:rsid w:val="00F54D7E"/>
    <w:rsid w:val="00F54DFD"/>
    <w:rsid w:val="00F54E2F"/>
    <w:rsid w:val="00F54EA5"/>
    <w:rsid w:val="00F54F08"/>
    <w:rsid w:val="00F54F10"/>
    <w:rsid w:val="00F54F1B"/>
    <w:rsid w:val="00F5509A"/>
    <w:rsid w:val="00F55107"/>
    <w:rsid w:val="00F55119"/>
    <w:rsid w:val="00F5528D"/>
    <w:rsid w:val="00F552AD"/>
    <w:rsid w:val="00F5535A"/>
    <w:rsid w:val="00F553B2"/>
    <w:rsid w:val="00F55418"/>
    <w:rsid w:val="00F554EC"/>
    <w:rsid w:val="00F55560"/>
    <w:rsid w:val="00F556E8"/>
    <w:rsid w:val="00F55745"/>
    <w:rsid w:val="00F55756"/>
    <w:rsid w:val="00F5580A"/>
    <w:rsid w:val="00F5588D"/>
    <w:rsid w:val="00F558A7"/>
    <w:rsid w:val="00F558AC"/>
    <w:rsid w:val="00F55ABD"/>
    <w:rsid w:val="00F55AC1"/>
    <w:rsid w:val="00F55AD6"/>
    <w:rsid w:val="00F55AFD"/>
    <w:rsid w:val="00F55BD6"/>
    <w:rsid w:val="00F55C3B"/>
    <w:rsid w:val="00F55C83"/>
    <w:rsid w:val="00F55CC0"/>
    <w:rsid w:val="00F55DF8"/>
    <w:rsid w:val="00F55E66"/>
    <w:rsid w:val="00F55F35"/>
    <w:rsid w:val="00F56097"/>
    <w:rsid w:val="00F562AB"/>
    <w:rsid w:val="00F5675F"/>
    <w:rsid w:val="00F567CA"/>
    <w:rsid w:val="00F568FC"/>
    <w:rsid w:val="00F56921"/>
    <w:rsid w:val="00F56A3D"/>
    <w:rsid w:val="00F56A67"/>
    <w:rsid w:val="00F56A90"/>
    <w:rsid w:val="00F56B17"/>
    <w:rsid w:val="00F56B23"/>
    <w:rsid w:val="00F56DFC"/>
    <w:rsid w:val="00F56E48"/>
    <w:rsid w:val="00F56EDA"/>
    <w:rsid w:val="00F56FA9"/>
    <w:rsid w:val="00F57087"/>
    <w:rsid w:val="00F5736E"/>
    <w:rsid w:val="00F57392"/>
    <w:rsid w:val="00F573D5"/>
    <w:rsid w:val="00F57408"/>
    <w:rsid w:val="00F57413"/>
    <w:rsid w:val="00F5748E"/>
    <w:rsid w:val="00F574AF"/>
    <w:rsid w:val="00F57504"/>
    <w:rsid w:val="00F57895"/>
    <w:rsid w:val="00F578A6"/>
    <w:rsid w:val="00F579E5"/>
    <w:rsid w:val="00F57ADD"/>
    <w:rsid w:val="00F57C74"/>
    <w:rsid w:val="00F57CAB"/>
    <w:rsid w:val="00F57D45"/>
    <w:rsid w:val="00F57E95"/>
    <w:rsid w:val="00F57EF1"/>
    <w:rsid w:val="00F57F72"/>
    <w:rsid w:val="00F60154"/>
    <w:rsid w:val="00F60262"/>
    <w:rsid w:val="00F60421"/>
    <w:rsid w:val="00F6045C"/>
    <w:rsid w:val="00F60461"/>
    <w:rsid w:val="00F604F0"/>
    <w:rsid w:val="00F606CA"/>
    <w:rsid w:val="00F6076E"/>
    <w:rsid w:val="00F6079A"/>
    <w:rsid w:val="00F607E4"/>
    <w:rsid w:val="00F60858"/>
    <w:rsid w:val="00F608DF"/>
    <w:rsid w:val="00F6091F"/>
    <w:rsid w:val="00F60AEA"/>
    <w:rsid w:val="00F60B0F"/>
    <w:rsid w:val="00F60E97"/>
    <w:rsid w:val="00F60F09"/>
    <w:rsid w:val="00F60F26"/>
    <w:rsid w:val="00F60FED"/>
    <w:rsid w:val="00F61037"/>
    <w:rsid w:val="00F610EB"/>
    <w:rsid w:val="00F61200"/>
    <w:rsid w:val="00F61464"/>
    <w:rsid w:val="00F614A5"/>
    <w:rsid w:val="00F614D5"/>
    <w:rsid w:val="00F61591"/>
    <w:rsid w:val="00F615EA"/>
    <w:rsid w:val="00F616BE"/>
    <w:rsid w:val="00F616C4"/>
    <w:rsid w:val="00F6181E"/>
    <w:rsid w:val="00F61832"/>
    <w:rsid w:val="00F61884"/>
    <w:rsid w:val="00F618FD"/>
    <w:rsid w:val="00F61933"/>
    <w:rsid w:val="00F61A3B"/>
    <w:rsid w:val="00F61AFC"/>
    <w:rsid w:val="00F61BEC"/>
    <w:rsid w:val="00F61C43"/>
    <w:rsid w:val="00F61D2B"/>
    <w:rsid w:val="00F61D89"/>
    <w:rsid w:val="00F61D92"/>
    <w:rsid w:val="00F61E3F"/>
    <w:rsid w:val="00F62102"/>
    <w:rsid w:val="00F62138"/>
    <w:rsid w:val="00F6218A"/>
    <w:rsid w:val="00F62222"/>
    <w:rsid w:val="00F6229F"/>
    <w:rsid w:val="00F62343"/>
    <w:rsid w:val="00F62389"/>
    <w:rsid w:val="00F62489"/>
    <w:rsid w:val="00F624A5"/>
    <w:rsid w:val="00F6255D"/>
    <w:rsid w:val="00F62706"/>
    <w:rsid w:val="00F62818"/>
    <w:rsid w:val="00F629B6"/>
    <w:rsid w:val="00F62B6C"/>
    <w:rsid w:val="00F62B89"/>
    <w:rsid w:val="00F62CFF"/>
    <w:rsid w:val="00F62D71"/>
    <w:rsid w:val="00F62DD1"/>
    <w:rsid w:val="00F62DFF"/>
    <w:rsid w:val="00F62E93"/>
    <w:rsid w:val="00F62EB8"/>
    <w:rsid w:val="00F62EFE"/>
    <w:rsid w:val="00F62F12"/>
    <w:rsid w:val="00F62F23"/>
    <w:rsid w:val="00F62FB3"/>
    <w:rsid w:val="00F62FCE"/>
    <w:rsid w:val="00F6305F"/>
    <w:rsid w:val="00F6317F"/>
    <w:rsid w:val="00F63256"/>
    <w:rsid w:val="00F63292"/>
    <w:rsid w:val="00F63530"/>
    <w:rsid w:val="00F63536"/>
    <w:rsid w:val="00F63538"/>
    <w:rsid w:val="00F6353A"/>
    <w:rsid w:val="00F6355B"/>
    <w:rsid w:val="00F635B6"/>
    <w:rsid w:val="00F637BD"/>
    <w:rsid w:val="00F637DF"/>
    <w:rsid w:val="00F638BB"/>
    <w:rsid w:val="00F639A2"/>
    <w:rsid w:val="00F639BB"/>
    <w:rsid w:val="00F63A64"/>
    <w:rsid w:val="00F63A87"/>
    <w:rsid w:val="00F63B2D"/>
    <w:rsid w:val="00F63B5C"/>
    <w:rsid w:val="00F63B9E"/>
    <w:rsid w:val="00F63C3B"/>
    <w:rsid w:val="00F63C7C"/>
    <w:rsid w:val="00F63CE8"/>
    <w:rsid w:val="00F63ED8"/>
    <w:rsid w:val="00F63FC3"/>
    <w:rsid w:val="00F64175"/>
    <w:rsid w:val="00F64226"/>
    <w:rsid w:val="00F6445C"/>
    <w:rsid w:val="00F64462"/>
    <w:rsid w:val="00F645E6"/>
    <w:rsid w:val="00F646D3"/>
    <w:rsid w:val="00F6470C"/>
    <w:rsid w:val="00F64774"/>
    <w:rsid w:val="00F648D6"/>
    <w:rsid w:val="00F6496B"/>
    <w:rsid w:val="00F649C6"/>
    <w:rsid w:val="00F64A32"/>
    <w:rsid w:val="00F64B34"/>
    <w:rsid w:val="00F64C5C"/>
    <w:rsid w:val="00F64D1F"/>
    <w:rsid w:val="00F64D41"/>
    <w:rsid w:val="00F65024"/>
    <w:rsid w:val="00F650DE"/>
    <w:rsid w:val="00F65211"/>
    <w:rsid w:val="00F652FE"/>
    <w:rsid w:val="00F6534D"/>
    <w:rsid w:val="00F653EA"/>
    <w:rsid w:val="00F6545F"/>
    <w:rsid w:val="00F65490"/>
    <w:rsid w:val="00F65707"/>
    <w:rsid w:val="00F65734"/>
    <w:rsid w:val="00F65833"/>
    <w:rsid w:val="00F6592B"/>
    <w:rsid w:val="00F659B0"/>
    <w:rsid w:val="00F65A55"/>
    <w:rsid w:val="00F65ADA"/>
    <w:rsid w:val="00F65DC8"/>
    <w:rsid w:val="00F65E0E"/>
    <w:rsid w:val="00F65E37"/>
    <w:rsid w:val="00F65EA3"/>
    <w:rsid w:val="00F65F3A"/>
    <w:rsid w:val="00F6609C"/>
    <w:rsid w:val="00F6618B"/>
    <w:rsid w:val="00F66304"/>
    <w:rsid w:val="00F66357"/>
    <w:rsid w:val="00F6639A"/>
    <w:rsid w:val="00F665B7"/>
    <w:rsid w:val="00F667FA"/>
    <w:rsid w:val="00F66882"/>
    <w:rsid w:val="00F668DA"/>
    <w:rsid w:val="00F668E1"/>
    <w:rsid w:val="00F668F8"/>
    <w:rsid w:val="00F66954"/>
    <w:rsid w:val="00F66A81"/>
    <w:rsid w:val="00F66AFD"/>
    <w:rsid w:val="00F66B02"/>
    <w:rsid w:val="00F66B36"/>
    <w:rsid w:val="00F66C28"/>
    <w:rsid w:val="00F66C2F"/>
    <w:rsid w:val="00F66C65"/>
    <w:rsid w:val="00F66D36"/>
    <w:rsid w:val="00F66D4B"/>
    <w:rsid w:val="00F66D8F"/>
    <w:rsid w:val="00F66E95"/>
    <w:rsid w:val="00F66EB2"/>
    <w:rsid w:val="00F66F8D"/>
    <w:rsid w:val="00F66FDC"/>
    <w:rsid w:val="00F670C5"/>
    <w:rsid w:val="00F6722D"/>
    <w:rsid w:val="00F672A2"/>
    <w:rsid w:val="00F672E0"/>
    <w:rsid w:val="00F673C0"/>
    <w:rsid w:val="00F673EE"/>
    <w:rsid w:val="00F6740B"/>
    <w:rsid w:val="00F67448"/>
    <w:rsid w:val="00F674C1"/>
    <w:rsid w:val="00F675CF"/>
    <w:rsid w:val="00F67670"/>
    <w:rsid w:val="00F676BA"/>
    <w:rsid w:val="00F67800"/>
    <w:rsid w:val="00F6783C"/>
    <w:rsid w:val="00F6784C"/>
    <w:rsid w:val="00F678AD"/>
    <w:rsid w:val="00F67949"/>
    <w:rsid w:val="00F679B1"/>
    <w:rsid w:val="00F67A1B"/>
    <w:rsid w:val="00F67BB8"/>
    <w:rsid w:val="00F67D98"/>
    <w:rsid w:val="00F67E47"/>
    <w:rsid w:val="00F67FF2"/>
    <w:rsid w:val="00F700AA"/>
    <w:rsid w:val="00F700D5"/>
    <w:rsid w:val="00F70103"/>
    <w:rsid w:val="00F7010C"/>
    <w:rsid w:val="00F701A0"/>
    <w:rsid w:val="00F701E5"/>
    <w:rsid w:val="00F702D6"/>
    <w:rsid w:val="00F70373"/>
    <w:rsid w:val="00F7044E"/>
    <w:rsid w:val="00F704F5"/>
    <w:rsid w:val="00F704FA"/>
    <w:rsid w:val="00F70609"/>
    <w:rsid w:val="00F70908"/>
    <w:rsid w:val="00F70A0D"/>
    <w:rsid w:val="00F70B39"/>
    <w:rsid w:val="00F70B5F"/>
    <w:rsid w:val="00F70BA5"/>
    <w:rsid w:val="00F70BD6"/>
    <w:rsid w:val="00F70D19"/>
    <w:rsid w:val="00F70DBE"/>
    <w:rsid w:val="00F70DF6"/>
    <w:rsid w:val="00F70DFF"/>
    <w:rsid w:val="00F70E05"/>
    <w:rsid w:val="00F70E62"/>
    <w:rsid w:val="00F70E89"/>
    <w:rsid w:val="00F70F2E"/>
    <w:rsid w:val="00F71234"/>
    <w:rsid w:val="00F712E0"/>
    <w:rsid w:val="00F713C8"/>
    <w:rsid w:val="00F713DD"/>
    <w:rsid w:val="00F7143D"/>
    <w:rsid w:val="00F714EA"/>
    <w:rsid w:val="00F7162A"/>
    <w:rsid w:val="00F7166C"/>
    <w:rsid w:val="00F717B4"/>
    <w:rsid w:val="00F717B6"/>
    <w:rsid w:val="00F71825"/>
    <w:rsid w:val="00F7196C"/>
    <w:rsid w:val="00F71B65"/>
    <w:rsid w:val="00F71BE4"/>
    <w:rsid w:val="00F71C79"/>
    <w:rsid w:val="00F71E0B"/>
    <w:rsid w:val="00F720BA"/>
    <w:rsid w:val="00F721EF"/>
    <w:rsid w:val="00F7222B"/>
    <w:rsid w:val="00F72265"/>
    <w:rsid w:val="00F7229A"/>
    <w:rsid w:val="00F72326"/>
    <w:rsid w:val="00F723B5"/>
    <w:rsid w:val="00F723BB"/>
    <w:rsid w:val="00F72493"/>
    <w:rsid w:val="00F724B4"/>
    <w:rsid w:val="00F724C9"/>
    <w:rsid w:val="00F725C2"/>
    <w:rsid w:val="00F726CA"/>
    <w:rsid w:val="00F726EB"/>
    <w:rsid w:val="00F727BF"/>
    <w:rsid w:val="00F72845"/>
    <w:rsid w:val="00F72895"/>
    <w:rsid w:val="00F728B0"/>
    <w:rsid w:val="00F728B5"/>
    <w:rsid w:val="00F72913"/>
    <w:rsid w:val="00F72990"/>
    <w:rsid w:val="00F72B0C"/>
    <w:rsid w:val="00F72C00"/>
    <w:rsid w:val="00F72CB4"/>
    <w:rsid w:val="00F72DDB"/>
    <w:rsid w:val="00F72E21"/>
    <w:rsid w:val="00F72FA6"/>
    <w:rsid w:val="00F730DF"/>
    <w:rsid w:val="00F7313A"/>
    <w:rsid w:val="00F733BF"/>
    <w:rsid w:val="00F7353A"/>
    <w:rsid w:val="00F73542"/>
    <w:rsid w:val="00F73557"/>
    <w:rsid w:val="00F7359E"/>
    <w:rsid w:val="00F73833"/>
    <w:rsid w:val="00F73901"/>
    <w:rsid w:val="00F73912"/>
    <w:rsid w:val="00F7394F"/>
    <w:rsid w:val="00F73DB5"/>
    <w:rsid w:val="00F73EEC"/>
    <w:rsid w:val="00F740C9"/>
    <w:rsid w:val="00F7412C"/>
    <w:rsid w:val="00F7419F"/>
    <w:rsid w:val="00F741DF"/>
    <w:rsid w:val="00F7422A"/>
    <w:rsid w:val="00F74272"/>
    <w:rsid w:val="00F742A8"/>
    <w:rsid w:val="00F7435B"/>
    <w:rsid w:val="00F7438F"/>
    <w:rsid w:val="00F7449C"/>
    <w:rsid w:val="00F74594"/>
    <w:rsid w:val="00F745B6"/>
    <w:rsid w:val="00F746A2"/>
    <w:rsid w:val="00F746C3"/>
    <w:rsid w:val="00F746DB"/>
    <w:rsid w:val="00F747B3"/>
    <w:rsid w:val="00F7489E"/>
    <w:rsid w:val="00F74935"/>
    <w:rsid w:val="00F74B83"/>
    <w:rsid w:val="00F74BC3"/>
    <w:rsid w:val="00F74CB3"/>
    <w:rsid w:val="00F74DDE"/>
    <w:rsid w:val="00F74E65"/>
    <w:rsid w:val="00F74E99"/>
    <w:rsid w:val="00F74FB3"/>
    <w:rsid w:val="00F74FDB"/>
    <w:rsid w:val="00F7519F"/>
    <w:rsid w:val="00F75247"/>
    <w:rsid w:val="00F752E4"/>
    <w:rsid w:val="00F755D2"/>
    <w:rsid w:val="00F756E1"/>
    <w:rsid w:val="00F757EB"/>
    <w:rsid w:val="00F758AD"/>
    <w:rsid w:val="00F759A0"/>
    <w:rsid w:val="00F75A8E"/>
    <w:rsid w:val="00F75AB9"/>
    <w:rsid w:val="00F75B56"/>
    <w:rsid w:val="00F75D81"/>
    <w:rsid w:val="00F75EA9"/>
    <w:rsid w:val="00F75F06"/>
    <w:rsid w:val="00F75F1E"/>
    <w:rsid w:val="00F76039"/>
    <w:rsid w:val="00F7613D"/>
    <w:rsid w:val="00F7618D"/>
    <w:rsid w:val="00F76206"/>
    <w:rsid w:val="00F76398"/>
    <w:rsid w:val="00F7640E"/>
    <w:rsid w:val="00F7648E"/>
    <w:rsid w:val="00F76523"/>
    <w:rsid w:val="00F76709"/>
    <w:rsid w:val="00F76810"/>
    <w:rsid w:val="00F768CB"/>
    <w:rsid w:val="00F769B6"/>
    <w:rsid w:val="00F76BB0"/>
    <w:rsid w:val="00F76F07"/>
    <w:rsid w:val="00F76F08"/>
    <w:rsid w:val="00F76F25"/>
    <w:rsid w:val="00F7723F"/>
    <w:rsid w:val="00F77259"/>
    <w:rsid w:val="00F77491"/>
    <w:rsid w:val="00F7763D"/>
    <w:rsid w:val="00F77663"/>
    <w:rsid w:val="00F776C3"/>
    <w:rsid w:val="00F7787E"/>
    <w:rsid w:val="00F77947"/>
    <w:rsid w:val="00F77A67"/>
    <w:rsid w:val="00F77F11"/>
    <w:rsid w:val="00F77F59"/>
    <w:rsid w:val="00F800B1"/>
    <w:rsid w:val="00F80144"/>
    <w:rsid w:val="00F801E0"/>
    <w:rsid w:val="00F80329"/>
    <w:rsid w:val="00F803D1"/>
    <w:rsid w:val="00F8040E"/>
    <w:rsid w:val="00F80493"/>
    <w:rsid w:val="00F80548"/>
    <w:rsid w:val="00F80592"/>
    <w:rsid w:val="00F805D2"/>
    <w:rsid w:val="00F80652"/>
    <w:rsid w:val="00F806F6"/>
    <w:rsid w:val="00F8073E"/>
    <w:rsid w:val="00F8079A"/>
    <w:rsid w:val="00F807E0"/>
    <w:rsid w:val="00F807E6"/>
    <w:rsid w:val="00F8082B"/>
    <w:rsid w:val="00F8084C"/>
    <w:rsid w:val="00F808E3"/>
    <w:rsid w:val="00F80A06"/>
    <w:rsid w:val="00F80B8C"/>
    <w:rsid w:val="00F80C13"/>
    <w:rsid w:val="00F80DAE"/>
    <w:rsid w:val="00F80E9E"/>
    <w:rsid w:val="00F8129E"/>
    <w:rsid w:val="00F8137B"/>
    <w:rsid w:val="00F8147F"/>
    <w:rsid w:val="00F8154E"/>
    <w:rsid w:val="00F81660"/>
    <w:rsid w:val="00F816B4"/>
    <w:rsid w:val="00F81749"/>
    <w:rsid w:val="00F81794"/>
    <w:rsid w:val="00F817E2"/>
    <w:rsid w:val="00F81832"/>
    <w:rsid w:val="00F818B1"/>
    <w:rsid w:val="00F81929"/>
    <w:rsid w:val="00F819AA"/>
    <w:rsid w:val="00F81A75"/>
    <w:rsid w:val="00F81B3D"/>
    <w:rsid w:val="00F81C62"/>
    <w:rsid w:val="00F81DD4"/>
    <w:rsid w:val="00F81E1C"/>
    <w:rsid w:val="00F81EF6"/>
    <w:rsid w:val="00F81F30"/>
    <w:rsid w:val="00F81FD5"/>
    <w:rsid w:val="00F8200E"/>
    <w:rsid w:val="00F82016"/>
    <w:rsid w:val="00F82180"/>
    <w:rsid w:val="00F82235"/>
    <w:rsid w:val="00F82242"/>
    <w:rsid w:val="00F823AA"/>
    <w:rsid w:val="00F82473"/>
    <w:rsid w:val="00F824D7"/>
    <w:rsid w:val="00F825EE"/>
    <w:rsid w:val="00F82603"/>
    <w:rsid w:val="00F82647"/>
    <w:rsid w:val="00F826B0"/>
    <w:rsid w:val="00F82872"/>
    <w:rsid w:val="00F828C5"/>
    <w:rsid w:val="00F8291B"/>
    <w:rsid w:val="00F829CB"/>
    <w:rsid w:val="00F82A43"/>
    <w:rsid w:val="00F82AF0"/>
    <w:rsid w:val="00F82BD6"/>
    <w:rsid w:val="00F82BDF"/>
    <w:rsid w:val="00F82BF6"/>
    <w:rsid w:val="00F82C58"/>
    <w:rsid w:val="00F82C95"/>
    <w:rsid w:val="00F82CCE"/>
    <w:rsid w:val="00F82D86"/>
    <w:rsid w:val="00F82DEE"/>
    <w:rsid w:val="00F82E0C"/>
    <w:rsid w:val="00F82EED"/>
    <w:rsid w:val="00F82F68"/>
    <w:rsid w:val="00F830B0"/>
    <w:rsid w:val="00F83137"/>
    <w:rsid w:val="00F83145"/>
    <w:rsid w:val="00F83297"/>
    <w:rsid w:val="00F832C0"/>
    <w:rsid w:val="00F833C1"/>
    <w:rsid w:val="00F835EB"/>
    <w:rsid w:val="00F835FE"/>
    <w:rsid w:val="00F8373D"/>
    <w:rsid w:val="00F83744"/>
    <w:rsid w:val="00F837B3"/>
    <w:rsid w:val="00F838AE"/>
    <w:rsid w:val="00F8390D"/>
    <w:rsid w:val="00F8392D"/>
    <w:rsid w:val="00F83974"/>
    <w:rsid w:val="00F839C9"/>
    <w:rsid w:val="00F839FD"/>
    <w:rsid w:val="00F83A55"/>
    <w:rsid w:val="00F83B13"/>
    <w:rsid w:val="00F83B4C"/>
    <w:rsid w:val="00F83C43"/>
    <w:rsid w:val="00F83C4E"/>
    <w:rsid w:val="00F83DC3"/>
    <w:rsid w:val="00F83E5A"/>
    <w:rsid w:val="00F83F5A"/>
    <w:rsid w:val="00F83F5F"/>
    <w:rsid w:val="00F83FCC"/>
    <w:rsid w:val="00F83FE1"/>
    <w:rsid w:val="00F8410F"/>
    <w:rsid w:val="00F84171"/>
    <w:rsid w:val="00F84193"/>
    <w:rsid w:val="00F8420D"/>
    <w:rsid w:val="00F8427C"/>
    <w:rsid w:val="00F84371"/>
    <w:rsid w:val="00F843F6"/>
    <w:rsid w:val="00F844F7"/>
    <w:rsid w:val="00F846B6"/>
    <w:rsid w:val="00F847D3"/>
    <w:rsid w:val="00F8482D"/>
    <w:rsid w:val="00F848A6"/>
    <w:rsid w:val="00F848D0"/>
    <w:rsid w:val="00F849C4"/>
    <w:rsid w:val="00F849D1"/>
    <w:rsid w:val="00F84A31"/>
    <w:rsid w:val="00F84B0F"/>
    <w:rsid w:val="00F84B79"/>
    <w:rsid w:val="00F84B7B"/>
    <w:rsid w:val="00F84BA2"/>
    <w:rsid w:val="00F84C2A"/>
    <w:rsid w:val="00F84DF2"/>
    <w:rsid w:val="00F84EDC"/>
    <w:rsid w:val="00F84FA6"/>
    <w:rsid w:val="00F850BB"/>
    <w:rsid w:val="00F8527F"/>
    <w:rsid w:val="00F85311"/>
    <w:rsid w:val="00F853A6"/>
    <w:rsid w:val="00F85516"/>
    <w:rsid w:val="00F85552"/>
    <w:rsid w:val="00F85594"/>
    <w:rsid w:val="00F855C4"/>
    <w:rsid w:val="00F85692"/>
    <w:rsid w:val="00F856B9"/>
    <w:rsid w:val="00F856C5"/>
    <w:rsid w:val="00F857B6"/>
    <w:rsid w:val="00F857ED"/>
    <w:rsid w:val="00F8582C"/>
    <w:rsid w:val="00F85879"/>
    <w:rsid w:val="00F8587A"/>
    <w:rsid w:val="00F85A96"/>
    <w:rsid w:val="00F85AF6"/>
    <w:rsid w:val="00F85B1C"/>
    <w:rsid w:val="00F85C81"/>
    <w:rsid w:val="00F85DD4"/>
    <w:rsid w:val="00F86066"/>
    <w:rsid w:val="00F860A5"/>
    <w:rsid w:val="00F860B2"/>
    <w:rsid w:val="00F860B6"/>
    <w:rsid w:val="00F8611D"/>
    <w:rsid w:val="00F86137"/>
    <w:rsid w:val="00F8620E"/>
    <w:rsid w:val="00F86216"/>
    <w:rsid w:val="00F86230"/>
    <w:rsid w:val="00F862B8"/>
    <w:rsid w:val="00F862BE"/>
    <w:rsid w:val="00F86489"/>
    <w:rsid w:val="00F864FA"/>
    <w:rsid w:val="00F86548"/>
    <w:rsid w:val="00F86600"/>
    <w:rsid w:val="00F86650"/>
    <w:rsid w:val="00F86696"/>
    <w:rsid w:val="00F86758"/>
    <w:rsid w:val="00F86835"/>
    <w:rsid w:val="00F86879"/>
    <w:rsid w:val="00F868D0"/>
    <w:rsid w:val="00F86968"/>
    <w:rsid w:val="00F869AD"/>
    <w:rsid w:val="00F86AE5"/>
    <w:rsid w:val="00F86AE8"/>
    <w:rsid w:val="00F86B74"/>
    <w:rsid w:val="00F86BC3"/>
    <w:rsid w:val="00F86BC6"/>
    <w:rsid w:val="00F86BCE"/>
    <w:rsid w:val="00F86E4B"/>
    <w:rsid w:val="00F86E98"/>
    <w:rsid w:val="00F86FA5"/>
    <w:rsid w:val="00F8700E"/>
    <w:rsid w:val="00F87034"/>
    <w:rsid w:val="00F8708D"/>
    <w:rsid w:val="00F870F9"/>
    <w:rsid w:val="00F871CD"/>
    <w:rsid w:val="00F871E2"/>
    <w:rsid w:val="00F87266"/>
    <w:rsid w:val="00F87317"/>
    <w:rsid w:val="00F873E7"/>
    <w:rsid w:val="00F87403"/>
    <w:rsid w:val="00F8754C"/>
    <w:rsid w:val="00F877DD"/>
    <w:rsid w:val="00F878D1"/>
    <w:rsid w:val="00F879D1"/>
    <w:rsid w:val="00F879DE"/>
    <w:rsid w:val="00F879E3"/>
    <w:rsid w:val="00F87A76"/>
    <w:rsid w:val="00F87A7A"/>
    <w:rsid w:val="00F87BC5"/>
    <w:rsid w:val="00F87D2A"/>
    <w:rsid w:val="00F87DBE"/>
    <w:rsid w:val="00F87DF9"/>
    <w:rsid w:val="00F87E52"/>
    <w:rsid w:val="00F87F00"/>
    <w:rsid w:val="00F87F81"/>
    <w:rsid w:val="00F87FCC"/>
    <w:rsid w:val="00F9007C"/>
    <w:rsid w:val="00F901DD"/>
    <w:rsid w:val="00F90379"/>
    <w:rsid w:val="00F90428"/>
    <w:rsid w:val="00F90517"/>
    <w:rsid w:val="00F90555"/>
    <w:rsid w:val="00F9058F"/>
    <w:rsid w:val="00F90652"/>
    <w:rsid w:val="00F906E3"/>
    <w:rsid w:val="00F9074B"/>
    <w:rsid w:val="00F9080E"/>
    <w:rsid w:val="00F90A58"/>
    <w:rsid w:val="00F90CDE"/>
    <w:rsid w:val="00F90D18"/>
    <w:rsid w:val="00F90ECA"/>
    <w:rsid w:val="00F90FEA"/>
    <w:rsid w:val="00F910E2"/>
    <w:rsid w:val="00F91115"/>
    <w:rsid w:val="00F91244"/>
    <w:rsid w:val="00F91362"/>
    <w:rsid w:val="00F91415"/>
    <w:rsid w:val="00F91436"/>
    <w:rsid w:val="00F914FA"/>
    <w:rsid w:val="00F915F8"/>
    <w:rsid w:val="00F91665"/>
    <w:rsid w:val="00F916BF"/>
    <w:rsid w:val="00F9187F"/>
    <w:rsid w:val="00F91930"/>
    <w:rsid w:val="00F91A18"/>
    <w:rsid w:val="00F91AD3"/>
    <w:rsid w:val="00F91BDE"/>
    <w:rsid w:val="00F91C23"/>
    <w:rsid w:val="00F91D37"/>
    <w:rsid w:val="00F91F50"/>
    <w:rsid w:val="00F91F82"/>
    <w:rsid w:val="00F921D3"/>
    <w:rsid w:val="00F921D7"/>
    <w:rsid w:val="00F92298"/>
    <w:rsid w:val="00F9237B"/>
    <w:rsid w:val="00F92418"/>
    <w:rsid w:val="00F9246E"/>
    <w:rsid w:val="00F92515"/>
    <w:rsid w:val="00F925FE"/>
    <w:rsid w:val="00F9261C"/>
    <w:rsid w:val="00F9262C"/>
    <w:rsid w:val="00F92959"/>
    <w:rsid w:val="00F9296B"/>
    <w:rsid w:val="00F92B03"/>
    <w:rsid w:val="00F92CCF"/>
    <w:rsid w:val="00F92DB3"/>
    <w:rsid w:val="00F92FD7"/>
    <w:rsid w:val="00F9310B"/>
    <w:rsid w:val="00F9324A"/>
    <w:rsid w:val="00F9326D"/>
    <w:rsid w:val="00F93322"/>
    <w:rsid w:val="00F9333D"/>
    <w:rsid w:val="00F9334E"/>
    <w:rsid w:val="00F9339B"/>
    <w:rsid w:val="00F933E2"/>
    <w:rsid w:val="00F93403"/>
    <w:rsid w:val="00F93458"/>
    <w:rsid w:val="00F93489"/>
    <w:rsid w:val="00F934A8"/>
    <w:rsid w:val="00F934E3"/>
    <w:rsid w:val="00F93541"/>
    <w:rsid w:val="00F935D1"/>
    <w:rsid w:val="00F935ED"/>
    <w:rsid w:val="00F937B5"/>
    <w:rsid w:val="00F93866"/>
    <w:rsid w:val="00F938A0"/>
    <w:rsid w:val="00F938F7"/>
    <w:rsid w:val="00F9395A"/>
    <w:rsid w:val="00F939A0"/>
    <w:rsid w:val="00F939BA"/>
    <w:rsid w:val="00F93A82"/>
    <w:rsid w:val="00F93A97"/>
    <w:rsid w:val="00F93C42"/>
    <w:rsid w:val="00F93CCA"/>
    <w:rsid w:val="00F93CE4"/>
    <w:rsid w:val="00F93D1F"/>
    <w:rsid w:val="00F93DA3"/>
    <w:rsid w:val="00F93EBD"/>
    <w:rsid w:val="00F93ECC"/>
    <w:rsid w:val="00F94003"/>
    <w:rsid w:val="00F940C9"/>
    <w:rsid w:val="00F94186"/>
    <w:rsid w:val="00F94288"/>
    <w:rsid w:val="00F942D1"/>
    <w:rsid w:val="00F9431A"/>
    <w:rsid w:val="00F9434C"/>
    <w:rsid w:val="00F94398"/>
    <w:rsid w:val="00F943F1"/>
    <w:rsid w:val="00F9470B"/>
    <w:rsid w:val="00F94719"/>
    <w:rsid w:val="00F9476D"/>
    <w:rsid w:val="00F94800"/>
    <w:rsid w:val="00F948BF"/>
    <w:rsid w:val="00F948CF"/>
    <w:rsid w:val="00F94B7F"/>
    <w:rsid w:val="00F94BD3"/>
    <w:rsid w:val="00F94BDC"/>
    <w:rsid w:val="00F94C49"/>
    <w:rsid w:val="00F94D30"/>
    <w:rsid w:val="00F94EBF"/>
    <w:rsid w:val="00F94F9E"/>
    <w:rsid w:val="00F9503B"/>
    <w:rsid w:val="00F951D4"/>
    <w:rsid w:val="00F955A5"/>
    <w:rsid w:val="00F955FB"/>
    <w:rsid w:val="00F95687"/>
    <w:rsid w:val="00F9574E"/>
    <w:rsid w:val="00F95969"/>
    <w:rsid w:val="00F95ECF"/>
    <w:rsid w:val="00F960B0"/>
    <w:rsid w:val="00F960B6"/>
    <w:rsid w:val="00F96125"/>
    <w:rsid w:val="00F96305"/>
    <w:rsid w:val="00F9653C"/>
    <w:rsid w:val="00F965C3"/>
    <w:rsid w:val="00F96600"/>
    <w:rsid w:val="00F96754"/>
    <w:rsid w:val="00F96A59"/>
    <w:rsid w:val="00F96B9C"/>
    <w:rsid w:val="00F96BB0"/>
    <w:rsid w:val="00F96BD3"/>
    <w:rsid w:val="00F96BE1"/>
    <w:rsid w:val="00F96C09"/>
    <w:rsid w:val="00F96DA2"/>
    <w:rsid w:val="00F96DB8"/>
    <w:rsid w:val="00F96E2F"/>
    <w:rsid w:val="00F96EB2"/>
    <w:rsid w:val="00F96F0D"/>
    <w:rsid w:val="00F96FEA"/>
    <w:rsid w:val="00F97153"/>
    <w:rsid w:val="00F97185"/>
    <w:rsid w:val="00F97238"/>
    <w:rsid w:val="00F97389"/>
    <w:rsid w:val="00F974BB"/>
    <w:rsid w:val="00F9798C"/>
    <w:rsid w:val="00F97D03"/>
    <w:rsid w:val="00F97EF1"/>
    <w:rsid w:val="00F97F51"/>
    <w:rsid w:val="00FA008A"/>
    <w:rsid w:val="00FA014A"/>
    <w:rsid w:val="00FA0319"/>
    <w:rsid w:val="00FA0488"/>
    <w:rsid w:val="00FA0570"/>
    <w:rsid w:val="00FA0633"/>
    <w:rsid w:val="00FA066B"/>
    <w:rsid w:val="00FA0683"/>
    <w:rsid w:val="00FA06D7"/>
    <w:rsid w:val="00FA082E"/>
    <w:rsid w:val="00FA0845"/>
    <w:rsid w:val="00FA08AE"/>
    <w:rsid w:val="00FA09F3"/>
    <w:rsid w:val="00FA0B5E"/>
    <w:rsid w:val="00FA0C39"/>
    <w:rsid w:val="00FA0CB0"/>
    <w:rsid w:val="00FA0CE4"/>
    <w:rsid w:val="00FA0DD7"/>
    <w:rsid w:val="00FA0E40"/>
    <w:rsid w:val="00FA0F1A"/>
    <w:rsid w:val="00FA0FA6"/>
    <w:rsid w:val="00FA1115"/>
    <w:rsid w:val="00FA1147"/>
    <w:rsid w:val="00FA115F"/>
    <w:rsid w:val="00FA11CE"/>
    <w:rsid w:val="00FA132D"/>
    <w:rsid w:val="00FA1355"/>
    <w:rsid w:val="00FA13FE"/>
    <w:rsid w:val="00FA149D"/>
    <w:rsid w:val="00FA15BF"/>
    <w:rsid w:val="00FA1622"/>
    <w:rsid w:val="00FA1663"/>
    <w:rsid w:val="00FA173C"/>
    <w:rsid w:val="00FA183C"/>
    <w:rsid w:val="00FA1852"/>
    <w:rsid w:val="00FA18B4"/>
    <w:rsid w:val="00FA18E2"/>
    <w:rsid w:val="00FA1924"/>
    <w:rsid w:val="00FA1A7E"/>
    <w:rsid w:val="00FA1AE1"/>
    <w:rsid w:val="00FA1B9C"/>
    <w:rsid w:val="00FA1C31"/>
    <w:rsid w:val="00FA1D25"/>
    <w:rsid w:val="00FA1D58"/>
    <w:rsid w:val="00FA1D97"/>
    <w:rsid w:val="00FA1E16"/>
    <w:rsid w:val="00FA1E85"/>
    <w:rsid w:val="00FA2033"/>
    <w:rsid w:val="00FA215D"/>
    <w:rsid w:val="00FA2293"/>
    <w:rsid w:val="00FA2324"/>
    <w:rsid w:val="00FA2398"/>
    <w:rsid w:val="00FA23B8"/>
    <w:rsid w:val="00FA246C"/>
    <w:rsid w:val="00FA252E"/>
    <w:rsid w:val="00FA2772"/>
    <w:rsid w:val="00FA280D"/>
    <w:rsid w:val="00FA2811"/>
    <w:rsid w:val="00FA2900"/>
    <w:rsid w:val="00FA294C"/>
    <w:rsid w:val="00FA2960"/>
    <w:rsid w:val="00FA299F"/>
    <w:rsid w:val="00FA29EC"/>
    <w:rsid w:val="00FA29F0"/>
    <w:rsid w:val="00FA2C32"/>
    <w:rsid w:val="00FA2CB0"/>
    <w:rsid w:val="00FA2D43"/>
    <w:rsid w:val="00FA2DB1"/>
    <w:rsid w:val="00FA2FCA"/>
    <w:rsid w:val="00FA3097"/>
    <w:rsid w:val="00FA3132"/>
    <w:rsid w:val="00FA3263"/>
    <w:rsid w:val="00FA3386"/>
    <w:rsid w:val="00FA3529"/>
    <w:rsid w:val="00FA35D9"/>
    <w:rsid w:val="00FA3729"/>
    <w:rsid w:val="00FA374B"/>
    <w:rsid w:val="00FA38E8"/>
    <w:rsid w:val="00FA3965"/>
    <w:rsid w:val="00FA39D8"/>
    <w:rsid w:val="00FA3A5C"/>
    <w:rsid w:val="00FA3AA7"/>
    <w:rsid w:val="00FA3E24"/>
    <w:rsid w:val="00FA3F35"/>
    <w:rsid w:val="00FA3F93"/>
    <w:rsid w:val="00FA40E2"/>
    <w:rsid w:val="00FA41F7"/>
    <w:rsid w:val="00FA42AC"/>
    <w:rsid w:val="00FA42E8"/>
    <w:rsid w:val="00FA4378"/>
    <w:rsid w:val="00FA43E8"/>
    <w:rsid w:val="00FA4463"/>
    <w:rsid w:val="00FA44CE"/>
    <w:rsid w:val="00FA45A4"/>
    <w:rsid w:val="00FA45E2"/>
    <w:rsid w:val="00FA46CE"/>
    <w:rsid w:val="00FA46E1"/>
    <w:rsid w:val="00FA47F9"/>
    <w:rsid w:val="00FA4857"/>
    <w:rsid w:val="00FA48A8"/>
    <w:rsid w:val="00FA4956"/>
    <w:rsid w:val="00FA4AC2"/>
    <w:rsid w:val="00FA4DAC"/>
    <w:rsid w:val="00FA4E04"/>
    <w:rsid w:val="00FA4E28"/>
    <w:rsid w:val="00FA4FC7"/>
    <w:rsid w:val="00FA5008"/>
    <w:rsid w:val="00FA5125"/>
    <w:rsid w:val="00FA5126"/>
    <w:rsid w:val="00FA5217"/>
    <w:rsid w:val="00FA530A"/>
    <w:rsid w:val="00FA532C"/>
    <w:rsid w:val="00FA5338"/>
    <w:rsid w:val="00FA55C6"/>
    <w:rsid w:val="00FA55F2"/>
    <w:rsid w:val="00FA589A"/>
    <w:rsid w:val="00FA58D8"/>
    <w:rsid w:val="00FA592D"/>
    <w:rsid w:val="00FA5A49"/>
    <w:rsid w:val="00FA5C0F"/>
    <w:rsid w:val="00FA5CE0"/>
    <w:rsid w:val="00FA5D9A"/>
    <w:rsid w:val="00FA5DB0"/>
    <w:rsid w:val="00FA6074"/>
    <w:rsid w:val="00FA608D"/>
    <w:rsid w:val="00FA60B2"/>
    <w:rsid w:val="00FA6170"/>
    <w:rsid w:val="00FA61B8"/>
    <w:rsid w:val="00FA61EE"/>
    <w:rsid w:val="00FA6209"/>
    <w:rsid w:val="00FA62AB"/>
    <w:rsid w:val="00FA637E"/>
    <w:rsid w:val="00FA641F"/>
    <w:rsid w:val="00FA644A"/>
    <w:rsid w:val="00FA64A6"/>
    <w:rsid w:val="00FA65F0"/>
    <w:rsid w:val="00FA6713"/>
    <w:rsid w:val="00FA6717"/>
    <w:rsid w:val="00FA6771"/>
    <w:rsid w:val="00FA67B8"/>
    <w:rsid w:val="00FA6A07"/>
    <w:rsid w:val="00FA6A55"/>
    <w:rsid w:val="00FA6A8A"/>
    <w:rsid w:val="00FA6B87"/>
    <w:rsid w:val="00FA6B95"/>
    <w:rsid w:val="00FA6D31"/>
    <w:rsid w:val="00FA6DF4"/>
    <w:rsid w:val="00FA6EA1"/>
    <w:rsid w:val="00FA6EF1"/>
    <w:rsid w:val="00FA6F63"/>
    <w:rsid w:val="00FA6FF1"/>
    <w:rsid w:val="00FA704E"/>
    <w:rsid w:val="00FA711B"/>
    <w:rsid w:val="00FA712E"/>
    <w:rsid w:val="00FA7343"/>
    <w:rsid w:val="00FA7348"/>
    <w:rsid w:val="00FA73C3"/>
    <w:rsid w:val="00FA74BB"/>
    <w:rsid w:val="00FA7626"/>
    <w:rsid w:val="00FA776E"/>
    <w:rsid w:val="00FA7A1C"/>
    <w:rsid w:val="00FA7CDF"/>
    <w:rsid w:val="00FA7E17"/>
    <w:rsid w:val="00FA7F34"/>
    <w:rsid w:val="00FA7FAD"/>
    <w:rsid w:val="00FB0010"/>
    <w:rsid w:val="00FB0033"/>
    <w:rsid w:val="00FB0041"/>
    <w:rsid w:val="00FB00E0"/>
    <w:rsid w:val="00FB0122"/>
    <w:rsid w:val="00FB01B2"/>
    <w:rsid w:val="00FB01DF"/>
    <w:rsid w:val="00FB01E9"/>
    <w:rsid w:val="00FB023C"/>
    <w:rsid w:val="00FB03CE"/>
    <w:rsid w:val="00FB0515"/>
    <w:rsid w:val="00FB052B"/>
    <w:rsid w:val="00FB05D4"/>
    <w:rsid w:val="00FB05EB"/>
    <w:rsid w:val="00FB070B"/>
    <w:rsid w:val="00FB07A0"/>
    <w:rsid w:val="00FB09F2"/>
    <w:rsid w:val="00FB0A94"/>
    <w:rsid w:val="00FB0B5B"/>
    <w:rsid w:val="00FB0C56"/>
    <w:rsid w:val="00FB0D4B"/>
    <w:rsid w:val="00FB0D5D"/>
    <w:rsid w:val="00FB0EBF"/>
    <w:rsid w:val="00FB0EE8"/>
    <w:rsid w:val="00FB0F14"/>
    <w:rsid w:val="00FB11AB"/>
    <w:rsid w:val="00FB1403"/>
    <w:rsid w:val="00FB166E"/>
    <w:rsid w:val="00FB1687"/>
    <w:rsid w:val="00FB170D"/>
    <w:rsid w:val="00FB1765"/>
    <w:rsid w:val="00FB1944"/>
    <w:rsid w:val="00FB1996"/>
    <w:rsid w:val="00FB1A30"/>
    <w:rsid w:val="00FB1AEF"/>
    <w:rsid w:val="00FB1CFA"/>
    <w:rsid w:val="00FB1D35"/>
    <w:rsid w:val="00FB1D59"/>
    <w:rsid w:val="00FB1EEE"/>
    <w:rsid w:val="00FB1EFE"/>
    <w:rsid w:val="00FB200E"/>
    <w:rsid w:val="00FB2039"/>
    <w:rsid w:val="00FB20BE"/>
    <w:rsid w:val="00FB21B9"/>
    <w:rsid w:val="00FB21E4"/>
    <w:rsid w:val="00FB21EF"/>
    <w:rsid w:val="00FB21FC"/>
    <w:rsid w:val="00FB2258"/>
    <w:rsid w:val="00FB2383"/>
    <w:rsid w:val="00FB2392"/>
    <w:rsid w:val="00FB2404"/>
    <w:rsid w:val="00FB2422"/>
    <w:rsid w:val="00FB26D1"/>
    <w:rsid w:val="00FB2758"/>
    <w:rsid w:val="00FB27A5"/>
    <w:rsid w:val="00FB29D1"/>
    <w:rsid w:val="00FB29E0"/>
    <w:rsid w:val="00FB2CDF"/>
    <w:rsid w:val="00FB2D20"/>
    <w:rsid w:val="00FB2D7A"/>
    <w:rsid w:val="00FB2EE6"/>
    <w:rsid w:val="00FB3122"/>
    <w:rsid w:val="00FB31BA"/>
    <w:rsid w:val="00FB3231"/>
    <w:rsid w:val="00FB3241"/>
    <w:rsid w:val="00FB32D6"/>
    <w:rsid w:val="00FB3344"/>
    <w:rsid w:val="00FB34A4"/>
    <w:rsid w:val="00FB34D3"/>
    <w:rsid w:val="00FB34D9"/>
    <w:rsid w:val="00FB34EB"/>
    <w:rsid w:val="00FB388D"/>
    <w:rsid w:val="00FB39F2"/>
    <w:rsid w:val="00FB39FF"/>
    <w:rsid w:val="00FB3A30"/>
    <w:rsid w:val="00FB3A61"/>
    <w:rsid w:val="00FB3AB5"/>
    <w:rsid w:val="00FB3B2E"/>
    <w:rsid w:val="00FB3C66"/>
    <w:rsid w:val="00FB3CF3"/>
    <w:rsid w:val="00FB3D67"/>
    <w:rsid w:val="00FB3DA5"/>
    <w:rsid w:val="00FB3DC0"/>
    <w:rsid w:val="00FB3E4B"/>
    <w:rsid w:val="00FB3E5B"/>
    <w:rsid w:val="00FB3F38"/>
    <w:rsid w:val="00FB3F7C"/>
    <w:rsid w:val="00FB3FC7"/>
    <w:rsid w:val="00FB4002"/>
    <w:rsid w:val="00FB403F"/>
    <w:rsid w:val="00FB40B0"/>
    <w:rsid w:val="00FB40DD"/>
    <w:rsid w:val="00FB41FE"/>
    <w:rsid w:val="00FB4352"/>
    <w:rsid w:val="00FB4388"/>
    <w:rsid w:val="00FB452C"/>
    <w:rsid w:val="00FB4534"/>
    <w:rsid w:val="00FB4573"/>
    <w:rsid w:val="00FB46D9"/>
    <w:rsid w:val="00FB47DC"/>
    <w:rsid w:val="00FB4810"/>
    <w:rsid w:val="00FB481A"/>
    <w:rsid w:val="00FB481F"/>
    <w:rsid w:val="00FB4861"/>
    <w:rsid w:val="00FB4879"/>
    <w:rsid w:val="00FB487E"/>
    <w:rsid w:val="00FB494D"/>
    <w:rsid w:val="00FB4A27"/>
    <w:rsid w:val="00FB4C8F"/>
    <w:rsid w:val="00FB4DB3"/>
    <w:rsid w:val="00FB4F27"/>
    <w:rsid w:val="00FB4F6E"/>
    <w:rsid w:val="00FB5022"/>
    <w:rsid w:val="00FB5090"/>
    <w:rsid w:val="00FB510E"/>
    <w:rsid w:val="00FB51A5"/>
    <w:rsid w:val="00FB5258"/>
    <w:rsid w:val="00FB5282"/>
    <w:rsid w:val="00FB52B9"/>
    <w:rsid w:val="00FB532B"/>
    <w:rsid w:val="00FB534C"/>
    <w:rsid w:val="00FB5427"/>
    <w:rsid w:val="00FB5700"/>
    <w:rsid w:val="00FB5723"/>
    <w:rsid w:val="00FB5841"/>
    <w:rsid w:val="00FB589B"/>
    <w:rsid w:val="00FB58F6"/>
    <w:rsid w:val="00FB5916"/>
    <w:rsid w:val="00FB5957"/>
    <w:rsid w:val="00FB5981"/>
    <w:rsid w:val="00FB59E2"/>
    <w:rsid w:val="00FB5A20"/>
    <w:rsid w:val="00FB5B05"/>
    <w:rsid w:val="00FB5C98"/>
    <w:rsid w:val="00FB5E36"/>
    <w:rsid w:val="00FB5E37"/>
    <w:rsid w:val="00FB5E4C"/>
    <w:rsid w:val="00FB6040"/>
    <w:rsid w:val="00FB6170"/>
    <w:rsid w:val="00FB62C3"/>
    <w:rsid w:val="00FB65CB"/>
    <w:rsid w:val="00FB6630"/>
    <w:rsid w:val="00FB6641"/>
    <w:rsid w:val="00FB665C"/>
    <w:rsid w:val="00FB6751"/>
    <w:rsid w:val="00FB68A1"/>
    <w:rsid w:val="00FB69A4"/>
    <w:rsid w:val="00FB6A54"/>
    <w:rsid w:val="00FB6A76"/>
    <w:rsid w:val="00FB6B95"/>
    <w:rsid w:val="00FB6EC2"/>
    <w:rsid w:val="00FB6FD1"/>
    <w:rsid w:val="00FB6FE8"/>
    <w:rsid w:val="00FB708F"/>
    <w:rsid w:val="00FB715A"/>
    <w:rsid w:val="00FB72EE"/>
    <w:rsid w:val="00FB72F5"/>
    <w:rsid w:val="00FB73D3"/>
    <w:rsid w:val="00FB7504"/>
    <w:rsid w:val="00FB76AF"/>
    <w:rsid w:val="00FB7707"/>
    <w:rsid w:val="00FB77C0"/>
    <w:rsid w:val="00FB7839"/>
    <w:rsid w:val="00FB79B4"/>
    <w:rsid w:val="00FB7A60"/>
    <w:rsid w:val="00FB7A87"/>
    <w:rsid w:val="00FB7B0C"/>
    <w:rsid w:val="00FB7B4A"/>
    <w:rsid w:val="00FB7B5B"/>
    <w:rsid w:val="00FB7B8E"/>
    <w:rsid w:val="00FB7C06"/>
    <w:rsid w:val="00FB7CC1"/>
    <w:rsid w:val="00FB7CDF"/>
    <w:rsid w:val="00FB7D4C"/>
    <w:rsid w:val="00FB7D7E"/>
    <w:rsid w:val="00FB7E00"/>
    <w:rsid w:val="00FB7E01"/>
    <w:rsid w:val="00FB7F41"/>
    <w:rsid w:val="00FB7FC8"/>
    <w:rsid w:val="00FC006D"/>
    <w:rsid w:val="00FC00CD"/>
    <w:rsid w:val="00FC016B"/>
    <w:rsid w:val="00FC02A3"/>
    <w:rsid w:val="00FC03B9"/>
    <w:rsid w:val="00FC040A"/>
    <w:rsid w:val="00FC04DD"/>
    <w:rsid w:val="00FC05A4"/>
    <w:rsid w:val="00FC05CC"/>
    <w:rsid w:val="00FC071F"/>
    <w:rsid w:val="00FC07F0"/>
    <w:rsid w:val="00FC0A03"/>
    <w:rsid w:val="00FC0A68"/>
    <w:rsid w:val="00FC0AA8"/>
    <w:rsid w:val="00FC0AFD"/>
    <w:rsid w:val="00FC0D62"/>
    <w:rsid w:val="00FC0E23"/>
    <w:rsid w:val="00FC108A"/>
    <w:rsid w:val="00FC10D0"/>
    <w:rsid w:val="00FC10EA"/>
    <w:rsid w:val="00FC1119"/>
    <w:rsid w:val="00FC1132"/>
    <w:rsid w:val="00FC11DC"/>
    <w:rsid w:val="00FC11EB"/>
    <w:rsid w:val="00FC1245"/>
    <w:rsid w:val="00FC1268"/>
    <w:rsid w:val="00FC1310"/>
    <w:rsid w:val="00FC1328"/>
    <w:rsid w:val="00FC13D3"/>
    <w:rsid w:val="00FC142B"/>
    <w:rsid w:val="00FC1482"/>
    <w:rsid w:val="00FC15E9"/>
    <w:rsid w:val="00FC16F8"/>
    <w:rsid w:val="00FC1758"/>
    <w:rsid w:val="00FC17BF"/>
    <w:rsid w:val="00FC1843"/>
    <w:rsid w:val="00FC1873"/>
    <w:rsid w:val="00FC193F"/>
    <w:rsid w:val="00FC1B5F"/>
    <w:rsid w:val="00FC1D0F"/>
    <w:rsid w:val="00FC1E6A"/>
    <w:rsid w:val="00FC1E82"/>
    <w:rsid w:val="00FC1FD6"/>
    <w:rsid w:val="00FC2011"/>
    <w:rsid w:val="00FC2057"/>
    <w:rsid w:val="00FC2138"/>
    <w:rsid w:val="00FC215F"/>
    <w:rsid w:val="00FC2227"/>
    <w:rsid w:val="00FC2265"/>
    <w:rsid w:val="00FC230F"/>
    <w:rsid w:val="00FC23C4"/>
    <w:rsid w:val="00FC23EE"/>
    <w:rsid w:val="00FC242A"/>
    <w:rsid w:val="00FC25A7"/>
    <w:rsid w:val="00FC25DD"/>
    <w:rsid w:val="00FC2799"/>
    <w:rsid w:val="00FC27D0"/>
    <w:rsid w:val="00FC298D"/>
    <w:rsid w:val="00FC2A44"/>
    <w:rsid w:val="00FC2A77"/>
    <w:rsid w:val="00FC2A93"/>
    <w:rsid w:val="00FC2BEC"/>
    <w:rsid w:val="00FC2D01"/>
    <w:rsid w:val="00FC2DDA"/>
    <w:rsid w:val="00FC2ECD"/>
    <w:rsid w:val="00FC2F31"/>
    <w:rsid w:val="00FC2F51"/>
    <w:rsid w:val="00FC2F76"/>
    <w:rsid w:val="00FC3003"/>
    <w:rsid w:val="00FC3376"/>
    <w:rsid w:val="00FC33E1"/>
    <w:rsid w:val="00FC3434"/>
    <w:rsid w:val="00FC34C5"/>
    <w:rsid w:val="00FC3510"/>
    <w:rsid w:val="00FC351E"/>
    <w:rsid w:val="00FC3530"/>
    <w:rsid w:val="00FC3769"/>
    <w:rsid w:val="00FC37B8"/>
    <w:rsid w:val="00FC382F"/>
    <w:rsid w:val="00FC3AB9"/>
    <w:rsid w:val="00FC3C92"/>
    <w:rsid w:val="00FC3D89"/>
    <w:rsid w:val="00FC3E83"/>
    <w:rsid w:val="00FC3F57"/>
    <w:rsid w:val="00FC400A"/>
    <w:rsid w:val="00FC40F6"/>
    <w:rsid w:val="00FC4189"/>
    <w:rsid w:val="00FC41C3"/>
    <w:rsid w:val="00FC4268"/>
    <w:rsid w:val="00FC42EE"/>
    <w:rsid w:val="00FC4369"/>
    <w:rsid w:val="00FC43B1"/>
    <w:rsid w:val="00FC4401"/>
    <w:rsid w:val="00FC4491"/>
    <w:rsid w:val="00FC44B6"/>
    <w:rsid w:val="00FC45BA"/>
    <w:rsid w:val="00FC47A4"/>
    <w:rsid w:val="00FC4808"/>
    <w:rsid w:val="00FC48B3"/>
    <w:rsid w:val="00FC492B"/>
    <w:rsid w:val="00FC4930"/>
    <w:rsid w:val="00FC498A"/>
    <w:rsid w:val="00FC49A9"/>
    <w:rsid w:val="00FC4A67"/>
    <w:rsid w:val="00FC4B3E"/>
    <w:rsid w:val="00FC4C66"/>
    <w:rsid w:val="00FC4CD2"/>
    <w:rsid w:val="00FC4E2E"/>
    <w:rsid w:val="00FC4F07"/>
    <w:rsid w:val="00FC51AC"/>
    <w:rsid w:val="00FC5331"/>
    <w:rsid w:val="00FC54E5"/>
    <w:rsid w:val="00FC5610"/>
    <w:rsid w:val="00FC5644"/>
    <w:rsid w:val="00FC5705"/>
    <w:rsid w:val="00FC5711"/>
    <w:rsid w:val="00FC5812"/>
    <w:rsid w:val="00FC5893"/>
    <w:rsid w:val="00FC58A7"/>
    <w:rsid w:val="00FC594D"/>
    <w:rsid w:val="00FC5D24"/>
    <w:rsid w:val="00FC5EA2"/>
    <w:rsid w:val="00FC5EA7"/>
    <w:rsid w:val="00FC5F06"/>
    <w:rsid w:val="00FC5F1C"/>
    <w:rsid w:val="00FC5F7A"/>
    <w:rsid w:val="00FC5FBD"/>
    <w:rsid w:val="00FC603B"/>
    <w:rsid w:val="00FC6161"/>
    <w:rsid w:val="00FC623B"/>
    <w:rsid w:val="00FC6314"/>
    <w:rsid w:val="00FC6445"/>
    <w:rsid w:val="00FC64A2"/>
    <w:rsid w:val="00FC6587"/>
    <w:rsid w:val="00FC671A"/>
    <w:rsid w:val="00FC6798"/>
    <w:rsid w:val="00FC6978"/>
    <w:rsid w:val="00FC698A"/>
    <w:rsid w:val="00FC6995"/>
    <w:rsid w:val="00FC6AC9"/>
    <w:rsid w:val="00FC6ADF"/>
    <w:rsid w:val="00FC6BDF"/>
    <w:rsid w:val="00FC6C5F"/>
    <w:rsid w:val="00FC6CF3"/>
    <w:rsid w:val="00FC6D3F"/>
    <w:rsid w:val="00FC6D46"/>
    <w:rsid w:val="00FC6DEC"/>
    <w:rsid w:val="00FC6EC6"/>
    <w:rsid w:val="00FC6F6A"/>
    <w:rsid w:val="00FC6FC3"/>
    <w:rsid w:val="00FC6FC8"/>
    <w:rsid w:val="00FC7048"/>
    <w:rsid w:val="00FC70BC"/>
    <w:rsid w:val="00FC7136"/>
    <w:rsid w:val="00FC723C"/>
    <w:rsid w:val="00FC7293"/>
    <w:rsid w:val="00FC7311"/>
    <w:rsid w:val="00FC740D"/>
    <w:rsid w:val="00FC7470"/>
    <w:rsid w:val="00FC74A5"/>
    <w:rsid w:val="00FC75DD"/>
    <w:rsid w:val="00FC7629"/>
    <w:rsid w:val="00FC7669"/>
    <w:rsid w:val="00FC7698"/>
    <w:rsid w:val="00FC76B3"/>
    <w:rsid w:val="00FC76C2"/>
    <w:rsid w:val="00FC77B8"/>
    <w:rsid w:val="00FC7802"/>
    <w:rsid w:val="00FC78FD"/>
    <w:rsid w:val="00FC79C7"/>
    <w:rsid w:val="00FC7AB7"/>
    <w:rsid w:val="00FC7AB9"/>
    <w:rsid w:val="00FC7B09"/>
    <w:rsid w:val="00FC7BA0"/>
    <w:rsid w:val="00FC7BCF"/>
    <w:rsid w:val="00FC7C9D"/>
    <w:rsid w:val="00FD001A"/>
    <w:rsid w:val="00FD0088"/>
    <w:rsid w:val="00FD015F"/>
    <w:rsid w:val="00FD0190"/>
    <w:rsid w:val="00FD0207"/>
    <w:rsid w:val="00FD025E"/>
    <w:rsid w:val="00FD0289"/>
    <w:rsid w:val="00FD0428"/>
    <w:rsid w:val="00FD0504"/>
    <w:rsid w:val="00FD05BD"/>
    <w:rsid w:val="00FD070F"/>
    <w:rsid w:val="00FD0748"/>
    <w:rsid w:val="00FD07C1"/>
    <w:rsid w:val="00FD0812"/>
    <w:rsid w:val="00FD087E"/>
    <w:rsid w:val="00FD09B8"/>
    <w:rsid w:val="00FD0AA6"/>
    <w:rsid w:val="00FD0C05"/>
    <w:rsid w:val="00FD0C3E"/>
    <w:rsid w:val="00FD0C44"/>
    <w:rsid w:val="00FD0C76"/>
    <w:rsid w:val="00FD0D6D"/>
    <w:rsid w:val="00FD0D86"/>
    <w:rsid w:val="00FD0E2E"/>
    <w:rsid w:val="00FD1022"/>
    <w:rsid w:val="00FD10D9"/>
    <w:rsid w:val="00FD10F5"/>
    <w:rsid w:val="00FD1177"/>
    <w:rsid w:val="00FD1185"/>
    <w:rsid w:val="00FD11A6"/>
    <w:rsid w:val="00FD134F"/>
    <w:rsid w:val="00FD1393"/>
    <w:rsid w:val="00FD152E"/>
    <w:rsid w:val="00FD152F"/>
    <w:rsid w:val="00FD16F1"/>
    <w:rsid w:val="00FD170D"/>
    <w:rsid w:val="00FD1760"/>
    <w:rsid w:val="00FD189A"/>
    <w:rsid w:val="00FD192A"/>
    <w:rsid w:val="00FD195B"/>
    <w:rsid w:val="00FD1A3F"/>
    <w:rsid w:val="00FD1ABE"/>
    <w:rsid w:val="00FD1B44"/>
    <w:rsid w:val="00FD1BCD"/>
    <w:rsid w:val="00FD1C66"/>
    <w:rsid w:val="00FD1D24"/>
    <w:rsid w:val="00FD1DD0"/>
    <w:rsid w:val="00FD1E18"/>
    <w:rsid w:val="00FD1F6C"/>
    <w:rsid w:val="00FD1F9C"/>
    <w:rsid w:val="00FD1FD4"/>
    <w:rsid w:val="00FD20BD"/>
    <w:rsid w:val="00FD2264"/>
    <w:rsid w:val="00FD235D"/>
    <w:rsid w:val="00FD2401"/>
    <w:rsid w:val="00FD240A"/>
    <w:rsid w:val="00FD2455"/>
    <w:rsid w:val="00FD24C6"/>
    <w:rsid w:val="00FD2642"/>
    <w:rsid w:val="00FD2726"/>
    <w:rsid w:val="00FD2755"/>
    <w:rsid w:val="00FD2762"/>
    <w:rsid w:val="00FD28FA"/>
    <w:rsid w:val="00FD2A27"/>
    <w:rsid w:val="00FD2AAD"/>
    <w:rsid w:val="00FD2CFA"/>
    <w:rsid w:val="00FD2EE7"/>
    <w:rsid w:val="00FD2F0D"/>
    <w:rsid w:val="00FD2F94"/>
    <w:rsid w:val="00FD30BC"/>
    <w:rsid w:val="00FD30E1"/>
    <w:rsid w:val="00FD30F0"/>
    <w:rsid w:val="00FD3111"/>
    <w:rsid w:val="00FD31BB"/>
    <w:rsid w:val="00FD322A"/>
    <w:rsid w:val="00FD328A"/>
    <w:rsid w:val="00FD32D3"/>
    <w:rsid w:val="00FD33AF"/>
    <w:rsid w:val="00FD3447"/>
    <w:rsid w:val="00FD34A3"/>
    <w:rsid w:val="00FD34C6"/>
    <w:rsid w:val="00FD359C"/>
    <w:rsid w:val="00FD35C0"/>
    <w:rsid w:val="00FD379E"/>
    <w:rsid w:val="00FD38E9"/>
    <w:rsid w:val="00FD3957"/>
    <w:rsid w:val="00FD39D3"/>
    <w:rsid w:val="00FD3AFD"/>
    <w:rsid w:val="00FD3B6D"/>
    <w:rsid w:val="00FD3EA4"/>
    <w:rsid w:val="00FD3F68"/>
    <w:rsid w:val="00FD3FB4"/>
    <w:rsid w:val="00FD3FBD"/>
    <w:rsid w:val="00FD3FF7"/>
    <w:rsid w:val="00FD4009"/>
    <w:rsid w:val="00FD4074"/>
    <w:rsid w:val="00FD4133"/>
    <w:rsid w:val="00FD41C9"/>
    <w:rsid w:val="00FD424C"/>
    <w:rsid w:val="00FD426E"/>
    <w:rsid w:val="00FD42F4"/>
    <w:rsid w:val="00FD4391"/>
    <w:rsid w:val="00FD4402"/>
    <w:rsid w:val="00FD462A"/>
    <w:rsid w:val="00FD4A6D"/>
    <w:rsid w:val="00FD4B4F"/>
    <w:rsid w:val="00FD4B69"/>
    <w:rsid w:val="00FD4C6B"/>
    <w:rsid w:val="00FD4D26"/>
    <w:rsid w:val="00FD4EC3"/>
    <w:rsid w:val="00FD4FC8"/>
    <w:rsid w:val="00FD5000"/>
    <w:rsid w:val="00FD5014"/>
    <w:rsid w:val="00FD5069"/>
    <w:rsid w:val="00FD50A7"/>
    <w:rsid w:val="00FD50D8"/>
    <w:rsid w:val="00FD50F5"/>
    <w:rsid w:val="00FD5242"/>
    <w:rsid w:val="00FD541E"/>
    <w:rsid w:val="00FD54C5"/>
    <w:rsid w:val="00FD5634"/>
    <w:rsid w:val="00FD5674"/>
    <w:rsid w:val="00FD56A7"/>
    <w:rsid w:val="00FD56FB"/>
    <w:rsid w:val="00FD575C"/>
    <w:rsid w:val="00FD57C9"/>
    <w:rsid w:val="00FD5847"/>
    <w:rsid w:val="00FD5947"/>
    <w:rsid w:val="00FD5989"/>
    <w:rsid w:val="00FD5A1C"/>
    <w:rsid w:val="00FD5A3E"/>
    <w:rsid w:val="00FD5AC8"/>
    <w:rsid w:val="00FD5B60"/>
    <w:rsid w:val="00FD5C26"/>
    <w:rsid w:val="00FD5CB8"/>
    <w:rsid w:val="00FD5CDA"/>
    <w:rsid w:val="00FD5E5F"/>
    <w:rsid w:val="00FD6140"/>
    <w:rsid w:val="00FD61A8"/>
    <w:rsid w:val="00FD64DB"/>
    <w:rsid w:val="00FD6514"/>
    <w:rsid w:val="00FD6664"/>
    <w:rsid w:val="00FD66C8"/>
    <w:rsid w:val="00FD6795"/>
    <w:rsid w:val="00FD6838"/>
    <w:rsid w:val="00FD6963"/>
    <w:rsid w:val="00FD6995"/>
    <w:rsid w:val="00FD6A5E"/>
    <w:rsid w:val="00FD6A8C"/>
    <w:rsid w:val="00FD6AF5"/>
    <w:rsid w:val="00FD6EFF"/>
    <w:rsid w:val="00FD7136"/>
    <w:rsid w:val="00FD724B"/>
    <w:rsid w:val="00FD730B"/>
    <w:rsid w:val="00FD735D"/>
    <w:rsid w:val="00FD73C0"/>
    <w:rsid w:val="00FD7441"/>
    <w:rsid w:val="00FD7471"/>
    <w:rsid w:val="00FD75B6"/>
    <w:rsid w:val="00FD75BC"/>
    <w:rsid w:val="00FD75F6"/>
    <w:rsid w:val="00FD7776"/>
    <w:rsid w:val="00FD785F"/>
    <w:rsid w:val="00FD7876"/>
    <w:rsid w:val="00FD78D3"/>
    <w:rsid w:val="00FD7997"/>
    <w:rsid w:val="00FD7C59"/>
    <w:rsid w:val="00FD7D0A"/>
    <w:rsid w:val="00FD7D84"/>
    <w:rsid w:val="00FD7DC5"/>
    <w:rsid w:val="00FD7EF8"/>
    <w:rsid w:val="00FD7F09"/>
    <w:rsid w:val="00FD7F5C"/>
    <w:rsid w:val="00FE0098"/>
    <w:rsid w:val="00FE0136"/>
    <w:rsid w:val="00FE014B"/>
    <w:rsid w:val="00FE0238"/>
    <w:rsid w:val="00FE03FD"/>
    <w:rsid w:val="00FE047E"/>
    <w:rsid w:val="00FE0488"/>
    <w:rsid w:val="00FE04BC"/>
    <w:rsid w:val="00FE04FA"/>
    <w:rsid w:val="00FE06CC"/>
    <w:rsid w:val="00FE06E9"/>
    <w:rsid w:val="00FE0911"/>
    <w:rsid w:val="00FE0B48"/>
    <w:rsid w:val="00FE0B67"/>
    <w:rsid w:val="00FE0B78"/>
    <w:rsid w:val="00FE0C25"/>
    <w:rsid w:val="00FE0D3E"/>
    <w:rsid w:val="00FE0D78"/>
    <w:rsid w:val="00FE0DDF"/>
    <w:rsid w:val="00FE0E52"/>
    <w:rsid w:val="00FE0E9F"/>
    <w:rsid w:val="00FE0F35"/>
    <w:rsid w:val="00FE0F79"/>
    <w:rsid w:val="00FE0FD0"/>
    <w:rsid w:val="00FE103E"/>
    <w:rsid w:val="00FE10E3"/>
    <w:rsid w:val="00FE11A3"/>
    <w:rsid w:val="00FE11A6"/>
    <w:rsid w:val="00FE122B"/>
    <w:rsid w:val="00FE1403"/>
    <w:rsid w:val="00FE1423"/>
    <w:rsid w:val="00FE1597"/>
    <w:rsid w:val="00FE165B"/>
    <w:rsid w:val="00FE1684"/>
    <w:rsid w:val="00FE16D8"/>
    <w:rsid w:val="00FE18A3"/>
    <w:rsid w:val="00FE192D"/>
    <w:rsid w:val="00FE1975"/>
    <w:rsid w:val="00FE1AD3"/>
    <w:rsid w:val="00FE1B77"/>
    <w:rsid w:val="00FE1E94"/>
    <w:rsid w:val="00FE1EAA"/>
    <w:rsid w:val="00FE1FC9"/>
    <w:rsid w:val="00FE1FCE"/>
    <w:rsid w:val="00FE2077"/>
    <w:rsid w:val="00FE209C"/>
    <w:rsid w:val="00FE219F"/>
    <w:rsid w:val="00FE2215"/>
    <w:rsid w:val="00FE2373"/>
    <w:rsid w:val="00FE23B8"/>
    <w:rsid w:val="00FE23DD"/>
    <w:rsid w:val="00FE2462"/>
    <w:rsid w:val="00FE2690"/>
    <w:rsid w:val="00FE285F"/>
    <w:rsid w:val="00FE28EC"/>
    <w:rsid w:val="00FE292E"/>
    <w:rsid w:val="00FE2966"/>
    <w:rsid w:val="00FE29F4"/>
    <w:rsid w:val="00FE2A5B"/>
    <w:rsid w:val="00FE2AC2"/>
    <w:rsid w:val="00FE2B17"/>
    <w:rsid w:val="00FE2B93"/>
    <w:rsid w:val="00FE2C1B"/>
    <w:rsid w:val="00FE2C74"/>
    <w:rsid w:val="00FE2C8C"/>
    <w:rsid w:val="00FE2D2B"/>
    <w:rsid w:val="00FE2DCE"/>
    <w:rsid w:val="00FE2DE0"/>
    <w:rsid w:val="00FE2E7F"/>
    <w:rsid w:val="00FE2EF8"/>
    <w:rsid w:val="00FE2F12"/>
    <w:rsid w:val="00FE2F17"/>
    <w:rsid w:val="00FE2F6A"/>
    <w:rsid w:val="00FE2F6E"/>
    <w:rsid w:val="00FE2F76"/>
    <w:rsid w:val="00FE30C4"/>
    <w:rsid w:val="00FE3161"/>
    <w:rsid w:val="00FE320F"/>
    <w:rsid w:val="00FE34C5"/>
    <w:rsid w:val="00FE34F4"/>
    <w:rsid w:val="00FE3565"/>
    <w:rsid w:val="00FE356E"/>
    <w:rsid w:val="00FE3647"/>
    <w:rsid w:val="00FE3692"/>
    <w:rsid w:val="00FE3A8B"/>
    <w:rsid w:val="00FE3D1C"/>
    <w:rsid w:val="00FE3E78"/>
    <w:rsid w:val="00FE3EF0"/>
    <w:rsid w:val="00FE3F41"/>
    <w:rsid w:val="00FE4014"/>
    <w:rsid w:val="00FE4017"/>
    <w:rsid w:val="00FE410E"/>
    <w:rsid w:val="00FE4150"/>
    <w:rsid w:val="00FE416A"/>
    <w:rsid w:val="00FE426C"/>
    <w:rsid w:val="00FE4285"/>
    <w:rsid w:val="00FE42C0"/>
    <w:rsid w:val="00FE4337"/>
    <w:rsid w:val="00FE43F9"/>
    <w:rsid w:val="00FE4418"/>
    <w:rsid w:val="00FE446E"/>
    <w:rsid w:val="00FE458C"/>
    <w:rsid w:val="00FE46A5"/>
    <w:rsid w:val="00FE4723"/>
    <w:rsid w:val="00FE494D"/>
    <w:rsid w:val="00FE49B3"/>
    <w:rsid w:val="00FE49DA"/>
    <w:rsid w:val="00FE4A09"/>
    <w:rsid w:val="00FE4C18"/>
    <w:rsid w:val="00FE4CAA"/>
    <w:rsid w:val="00FE4D2C"/>
    <w:rsid w:val="00FE4F70"/>
    <w:rsid w:val="00FE502A"/>
    <w:rsid w:val="00FE50C1"/>
    <w:rsid w:val="00FE50D5"/>
    <w:rsid w:val="00FE50ED"/>
    <w:rsid w:val="00FE512D"/>
    <w:rsid w:val="00FE5198"/>
    <w:rsid w:val="00FE52DE"/>
    <w:rsid w:val="00FE5371"/>
    <w:rsid w:val="00FE538F"/>
    <w:rsid w:val="00FE53BB"/>
    <w:rsid w:val="00FE53E9"/>
    <w:rsid w:val="00FE541C"/>
    <w:rsid w:val="00FE553C"/>
    <w:rsid w:val="00FE5609"/>
    <w:rsid w:val="00FE5846"/>
    <w:rsid w:val="00FE5861"/>
    <w:rsid w:val="00FE5869"/>
    <w:rsid w:val="00FE58B0"/>
    <w:rsid w:val="00FE5A1F"/>
    <w:rsid w:val="00FE5AEB"/>
    <w:rsid w:val="00FE5B44"/>
    <w:rsid w:val="00FE5BD2"/>
    <w:rsid w:val="00FE5E77"/>
    <w:rsid w:val="00FE61F7"/>
    <w:rsid w:val="00FE6240"/>
    <w:rsid w:val="00FE6421"/>
    <w:rsid w:val="00FE643F"/>
    <w:rsid w:val="00FE646D"/>
    <w:rsid w:val="00FE657E"/>
    <w:rsid w:val="00FE6580"/>
    <w:rsid w:val="00FE660B"/>
    <w:rsid w:val="00FE66DB"/>
    <w:rsid w:val="00FE6701"/>
    <w:rsid w:val="00FE6784"/>
    <w:rsid w:val="00FE68C5"/>
    <w:rsid w:val="00FE69AF"/>
    <w:rsid w:val="00FE69BF"/>
    <w:rsid w:val="00FE6A0D"/>
    <w:rsid w:val="00FE6A73"/>
    <w:rsid w:val="00FE6AFC"/>
    <w:rsid w:val="00FE6D7E"/>
    <w:rsid w:val="00FE6E2A"/>
    <w:rsid w:val="00FE6EE8"/>
    <w:rsid w:val="00FE6EF3"/>
    <w:rsid w:val="00FE6F1E"/>
    <w:rsid w:val="00FE7059"/>
    <w:rsid w:val="00FE7204"/>
    <w:rsid w:val="00FE7252"/>
    <w:rsid w:val="00FE729F"/>
    <w:rsid w:val="00FE73A4"/>
    <w:rsid w:val="00FE73D4"/>
    <w:rsid w:val="00FE7544"/>
    <w:rsid w:val="00FE75B2"/>
    <w:rsid w:val="00FE7607"/>
    <w:rsid w:val="00FE76DB"/>
    <w:rsid w:val="00FE76DE"/>
    <w:rsid w:val="00FE781D"/>
    <w:rsid w:val="00FE788B"/>
    <w:rsid w:val="00FE7892"/>
    <w:rsid w:val="00FE795C"/>
    <w:rsid w:val="00FE7B21"/>
    <w:rsid w:val="00FE7B67"/>
    <w:rsid w:val="00FE7D2D"/>
    <w:rsid w:val="00FE7E42"/>
    <w:rsid w:val="00FE7F4D"/>
    <w:rsid w:val="00FE7FD0"/>
    <w:rsid w:val="00FE7FDE"/>
    <w:rsid w:val="00FF0057"/>
    <w:rsid w:val="00FF00F1"/>
    <w:rsid w:val="00FF015C"/>
    <w:rsid w:val="00FF023D"/>
    <w:rsid w:val="00FF0271"/>
    <w:rsid w:val="00FF02B4"/>
    <w:rsid w:val="00FF0342"/>
    <w:rsid w:val="00FF0422"/>
    <w:rsid w:val="00FF06EC"/>
    <w:rsid w:val="00FF082D"/>
    <w:rsid w:val="00FF0874"/>
    <w:rsid w:val="00FF08AD"/>
    <w:rsid w:val="00FF0940"/>
    <w:rsid w:val="00FF0A3B"/>
    <w:rsid w:val="00FF0A79"/>
    <w:rsid w:val="00FF0A8C"/>
    <w:rsid w:val="00FF0ADB"/>
    <w:rsid w:val="00FF0AE3"/>
    <w:rsid w:val="00FF0B29"/>
    <w:rsid w:val="00FF0B6F"/>
    <w:rsid w:val="00FF0C75"/>
    <w:rsid w:val="00FF0CD6"/>
    <w:rsid w:val="00FF0D69"/>
    <w:rsid w:val="00FF0DB8"/>
    <w:rsid w:val="00FF0DFF"/>
    <w:rsid w:val="00FF0E59"/>
    <w:rsid w:val="00FF0E5A"/>
    <w:rsid w:val="00FF0F36"/>
    <w:rsid w:val="00FF0F3F"/>
    <w:rsid w:val="00FF1094"/>
    <w:rsid w:val="00FF10A7"/>
    <w:rsid w:val="00FF10CE"/>
    <w:rsid w:val="00FF11A6"/>
    <w:rsid w:val="00FF1252"/>
    <w:rsid w:val="00FF1256"/>
    <w:rsid w:val="00FF1361"/>
    <w:rsid w:val="00FF1461"/>
    <w:rsid w:val="00FF1489"/>
    <w:rsid w:val="00FF15A6"/>
    <w:rsid w:val="00FF1673"/>
    <w:rsid w:val="00FF16CC"/>
    <w:rsid w:val="00FF1742"/>
    <w:rsid w:val="00FF17AF"/>
    <w:rsid w:val="00FF189F"/>
    <w:rsid w:val="00FF1902"/>
    <w:rsid w:val="00FF1B97"/>
    <w:rsid w:val="00FF1B9E"/>
    <w:rsid w:val="00FF1C2C"/>
    <w:rsid w:val="00FF1CD5"/>
    <w:rsid w:val="00FF1E0A"/>
    <w:rsid w:val="00FF1E28"/>
    <w:rsid w:val="00FF1E8C"/>
    <w:rsid w:val="00FF1EB0"/>
    <w:rsid w:val="00FF20F6"/>
    <w:rsid w:val="00FF2115"/>
    <w:rsid w:val="00FF2214"/>
    <w:rsid w:val="00FF226B"/>
    <w:rsid w:val="00FF22BE"/>
    <w:rsid w:val="00FF22DE"/>
    <w:rsid w:val="00FF238B"/>
    <w:rsid w:val="00FF23CF"/>
    <w:rsid w:val="00FF24CD"/>
    <w:rsid w:val="00FF2533"/>
    <w:rsid w:val="00FF254C"/>
    <w:rsid w:val="00FF2558"/>
    <w:rsid w:val="00FF25C3"/>
    <w:rsid w:val="00FF25E8"/>
    <w:rsid w:val="00FF2729"/>
    <w:rsid w:val="00FF27BF"/>
    <w:rsid w:val="00FF27D1"/>
    <w:rsid w:val="00FF27F5"/>
    <w:rsid w:val="00FF27F6"/>
    <w:rsid w:val="00FF280C"/>
    <w:rsid w:val="00FF285D"/>
    <w:rsid w:val="00FF2911"/>
    <w:rsid w:val="00FF293F"/>
    <w:rsid w:val="00FF29A0"/>
    <w:rsid w:val="00FF2B6E"/>
    <w:rsid w:val="00FF2D7D"/>
    <w:rsid w:val="00FF2D96"/>
    <w:rsid w:val="00FF2DDB"/>
    <w:rsid w:val="00FF2DE6"/>
    <w:rsid w:val="00FF2E4C"/>
    <w:rsid w:val="00FF2F69"/>
    <w:rsid w:val="00FF2FFB"/>
    <w:rsid w:val="00FF308F"/>
    <w:rsid w:val="00FF3106"/>
    <w:rsid w:val="00FF3184"/>
    <w:rsid w:val="00FF3278"/>
    <w:rsid w:val="00FF3466"/>
    <w:rsid w:val="00FF35DB"/>
    <w:rsid w:val="00FF35EA"/>
    <w:rsid w:val="00FF3685"/>
    <w:rsid w:val="00FF37D4"/>
    <w:rsid w:val="00FF3833"/>
    <w:rsid w:val="00FF39E7"/>
    <w:rsid w:val="00FF3AE7"/>
    <w:rsid w:val="00FF3B2A"/>
    <w:rsid w:val="00FF3B4D"/>
    <w:rsid w:val="00FF3BD0"/>
    <w:rsid w:val="00FF3CDB"/>
    <w:rsid w:val="00FF3E1A"/>
    <w:rsid w:val="00FF3EE5"/>
    <w:rsid w:val="00FF3EEE"/>
    <w:rsid w:val="00FF3F1B"/>
    <w:rsid w:val="00FF3FC8"/>
    <w:rsid w:val="00FF40ED"/>
    <w:rsid w:val="00FF4181"/>
    <w:rsid w:val="00FF448E"/>
    <w:rsid w:val="00FF460F"/>
    <w:rsid w:val="00FF46BD"/>
    <w:rsid w:val="00FF46E3"/>
    <w:rsid w:val="00FF484D"/>
    <w:rsid w:val="00FF4916"/>
    <w:rsid w:val="00FF4AFD"/>
    <w:rsid w:val="00FF4B13"/>
    <w:rsid w:val="00FF4B1E"/>
    <w:rsid w:val="00FF4B21"/>
    <w:rsid w:val="00FF4C5D"/>
    <w:rsid w:val="00FF4C6F"/>
    <w:rsid w:val="00FF4CD1"/>
    <w:rsid w:val="00FF4F91"/>
    <w:rsid w:val="00FF504C"/>
    <w:rsid w:val="00FF5052"/>
    <w:rsid w:val="00FF50FE"/>
    <w:rsid w:val="00FF5103"/>
    <w:rsid w:val="00FF5187"/>
    <w:rsid w:val="00FF5210"/>
    <w:rsid w:val="00FF5283"/>
    <w:rsid w:val="00FF5286"/>
    <w:rsid w:val="00FF52DF"/>
    <w:rsid w:val="00FF542A"/>
    <w:rsid w:val="00FF548A"/>
    <w:rsid w:val="00FF54A0"/>
    <w:rsid w:val="00FF54D0"/>
    <w:rsid w:val="00FF55F3"/>
    <w:rsid w:val="00FF5635"/>
    <w:rsid w:val="00FF5694"/>
    <w:rsid w:val="00FF56BA"/>
    <w:rsid w:val="00FF572A"/>
    <w:rsid w:val="00FF58AD"/>
    <w:rsid w:val="00FF5969"/>
    <w:rsid w:val="00FF59A1"/>
    <w:rsid w:val="00FF5C7E"/>
    <w:rsid w:val="00FF5CC6"/>
    <w:rsid w:val="00FF5D29"/>
    <w:rsid w:val="00FF5E0A"/>
    <w:rsid w:val="00FF5E7D"/>
    <w:rsid w:val="00FF5F47"/>
    <w:rsid w:val="00FF5F73"/>
    <w:rsid w:val="00FF5F7E"/>
    <w:rsid w:val="00FF60BC"/>
    <w:rsid w:val="00FF6104"/>
    <w:rsid w:val="00FF61D4"/>
    <w:rsid w:val="00FF6296"/>
    <w:rsid w:val="00FF65B4"/>
    <w:rsid w:val="00FF6667"/>
    <w:rsid w:val="00FF6712"/>
    <w:rsid w:val="00FF672F"/>
    <w:rsid w:val="00FF6813"/>
    <w:rsid w:val="00FF6826"/>
    <w:rsid w:val="00FF69D9"/>
    <w:rsid w:val="00FF6A6F"/>
    <w:rsid w:val="00FF6B3B"/>
    <w:rsid w:val="00FF6C69"/>
    <w:rsid w:val="00FF6D8A"/>
    <w:rsid w:val="00FF6DA1"/>
    <w:rsid w:val="00FF6E7E"/>
    <w:rsid w:val="00FF6F38"/>
    <w:rsid w:val="00FF6F95"/>
    <w:rsid w:val="00FF707A"/>
    <w:rsid w:val="00FF738A"/>
    <w:rsid w:val="00FF7425"/>
    <w:rsid w:val="00FF7442"/>
    <w:rsid w:val="00FF7471"/>
    <w:rsid w:val="00FF749E"/>
    <w:rsid w:val="00FF7521"/>
    <w:rsid w:val="00FF753B"/>
    <w:rsid w:val="00FF7558"/>
    <w:rsid w:val="00FF766A"/>
    <w:rsid w:val="00FF76C3"/>
    <w:rsid w:val="00FF76D5"/>
    <w:rsid w:val="00FF77A9"/>
    <w:rsid w:val="00FF7806"/>
    <w:rsid w:val="00FF7954"/>
    <w:rsid w:val="00FF795D"/>
    <w:rsid w:val="00FF7A38"/>
    <w:rsid w:val="00FF7A49"/>
    <w:rsid w:val="00FF7AD3"/>
    <w:rsid w:val="00FF7B4A"/>
    <w:rsid w:val="00FF7B92"/>
    <w:rsid w:val="00FF7BB7"/>
    <w:rsid w:val="00FF7C77"/>
    <w:rsid w:val="00FF7CAB"/>
    <w:rsid w:val="00FF7D7A"/>
    <w:rsid w:val="00FF7D9A"/>
    <w:rsid w:val="00FF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2AF90"/>
  <w15:docId w15:val="{17AD05D9-0703-4D8D-8E7B-23D83615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10"/>
    <w:pPr>
      <w:spacing w:before="120" w:after="120"/>
    </w:pPr>
    <w:rPr>
      <w:rFonts w:ascii="Verdana" w:hAnsi="Verdana"/>
      <w:szCs w:val="24"/>
    </w:rPr>
  </w:style>
  <w:style w:type="paragraph" w:styleId="Heading1">
    <w:name w:val="heading 1"/>
    <w:aliases w:val="H1"/>
    <w:basedOn w:val="Normal"/>
    <w:next w:val="Normal"/>
    <w:link w:val="Heading1Char"/>
    <w:uiPriority w:val="9"/>
    <w:qFormat/>
    <w:rsid w:val="009D0DEE"/>
    <w:pPr>
      <w:keepNext/>
      <w:numPr>
        <w:numId w:val="6"/>
      </w:numPr>
      <w:shd w:val="clear" w:color="auto" w:fill="D9D9D9"/>
      <w:tabs>
        <w:tab w:val="clear" w:pos="432"/>
      </w:tabs>
      <w:spacing w:before="360" w:after="240"/>
      <w:ind w:left="864" w:hanging="864"/>
      <w:outlineLvl w:val="0"/>
    </w:pPr>
    <w:rPr>
      <w:b/>
      <w:bCs/>
      <w:sz w:val="32"/>
      <w:szCs w:val="32"/>
    </w:rPr>
  </w:style>
  <w:style w:type="paragraph" w:styleId="Heading2">
    <w:name w:val="heading 2"/>
    <w:aliases w:val="H2"/>
    <w:basedOn w:val="HeadingBase"/>
    <w:next w:val="Normal"/>
    <w:link w:val="Heading2Char"/>
    <w:uiPriority w:val="9"/>
    <w:qFormat/>
    <w:rsid w:val="00CA6810"/>
    <w:pPr>
      <w:numPr>
        <w:ilvl w:val="1"/>
        <w:numId w:val="6"/>
      </w:numPr>
      <w:tabs>
        <w:tab w:val="clear" w:pos="3240"/>
        <w:tab w:val="num" w:pos="720"/>
      </w:tabs>
      <w:spacing w:before="240" w:after="60"/>
      <w:ind w:left="1152" w:hanging="1152"/>
      <w:outlineLvl w:val="1"/>
    </w:pPr>
    <w:rPr>
      <w:rFonts w:ascii="Arial" w:hAnsi="Arial" w:cs="Arial"/>
      <w:b/>
      <w:bCs/>
      <w:iCs/>
      <w:sz w:val="28"/>
      <w:szCs w:val="28"/>
    </w:rPr>
  </w:style>
  <w:style w:type="paragraph" w:styleId="Heading3">
    <w:name w:val="heading 3"/>
    <w:basedOn w:val="Normal"/>
    <w:next w:val="Normal"/>
    <w:link w:val="Heading3Char"/>
    <w:uiPriority w:val="9"/>
    <w:qFormat/>
    <w:rsid w:val="0091001C"/>
    <w:pPr>
      <w:keepNext/>
      <w:numPr>
        <w:ilvl w:val="2"/>
        <w:numId w:val="6"/>
      </w:numPr>
      <w:spacing w:before="240" w:after="60"/>
      <w:ind w:left="720"/>
      <w:outlineLvl w:val="2"/>
    </w:pPr>
    <w:rPr>
      <w:rFonts w:ascii="Arial" w:hAnsi="Arial" w:cs="Arial"/>
      <w:b/>
      <w:bCs/>
      <w:sz w:val="24"/>
    </w:rPr>
  </w:style>
  <w:style w:type="paragraph" w:styleId="Heading4">
    <w:name w:val="heading 4"/>
    <w:basedOn w:val="Normal"/>
    <w:next w:val="Normal"/>
    <w:qFormat/>
    <w:rsid w:val="00111243"/>
    <w:pPr>
      <w:keepNext/>
      <w:numPr>
        <w:ilvl w:val="3"/>
        <w:numId w:val="6"/>
      </w:numPr>
      <w:spacing w:before="240" w:after="60"/>
      <w:outlineLvl w:val="3"/>
    </w:pPr>
    <w:rPr>
      <w:rFonts w:ascii="Arial" w:hAnsi="Arial"/>
      <w:b/>
      <w:bCs/>
      <w:sz w:val="24"/>
      <w:szCs w:val="28"/>
    </w:rPr>
  </w:style>
  <w:style w:type="paragraph" w:styleId="Heading5">
    <w:name w:val="heading 5"/>
    <w:basedOn w:val="Normal"/>
    <w:next w:val="Normal"/>
    <w:link w:val="Heading5Char"/>
    <w:qFormat/>
    <w:rsid w:val="00111243"/>
    <w:pPr>
      <w:numPr>
        <w:ilvl w:val="4"/>
        <w:numId w:val="6"/>
      </w:numPr>
      <w:spacing w:before="240" w:after="60"/>
      <w:outlineLvl w:val="4"/>
    </w:pPr>
    <w:rPr>
      <w:b/>
      <w:bCs/>
      <w:i/>
      <w:iCs/>
      <w:sz w:val="26"/>
      <w:szCs w:val="26"/>
    </w:rPr>
  </w:style>
  <w:style w:type="paragraph" w:styleId="Heading6">
    <w:name w:val="heading 6"/>
    <w:basedOn w:val="Normal"/>
    <w:next w:val="Normal"/>
    <w:link w:val="Heading6Char"/>
    <w:qFormat/>
    <w:rsid w:val="00111243"/>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111243"/>
    <w:pPr>
      <w:numPr>
        <w:ilvl w:val="6"/>
        <w:numId w:val="6"/>
      </w:numPr>
      <w:spacing w:before="240" w:after="60"/>
      <w:outlineLvl w:val="6"/>
    </w:pPr>
  </w:style>
  <w:style w:type="paragraph" w:styleId="Heading8">
    <w:name w:val="heading 8"/>
    <w:basedOn w:val="Normal"/>
    <w:next w:val="Normal"/>
    <w:link w:val="Heading8Char"/>
    <w:qFormat/>
    <w:rsid w:val="00111243"/>
    <w:pPr>
      <w:numPr>
        <w:ilvl w:val="7"/>
        <w:numId w:val="6"/>
      </w:numPr>
      <w:spacing w:before="240" w:after="60"/>
      <w:outlineLvl w:val="7"/>
    </w:pPr>
    <w:rPr>
      <w:i/>
      <w:iCs/>
    </w:rPr>
  </w:style>
  <w:style w:type="paragraph" w:styleId="Heading9">
    <w:name w:val="heading 9"/>
    <w:basedOn w:val="Normal"/>
    <w:next w:val="Normal"/>
    <w:link w:val="Heading9Char"/>
    <w:qFormat/>
    <w:rsid w:val="00111243"/>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9D0DEE"/>
    <w:rPr>
      <w:rFonts w:ascii="Verdana" w:hAnsi="Verdana"/>
      <w:b/>
      <w:bCs/>
      <w:sz w:val="32"/>
      <w:szCs w:val="32"/>
      <w:shd w:val="clear" w:color="auto" w:fill="D9D9D9"/>
    </w:rPr>
  </w:style>
  <w:style w:type="paragraph" w:customStyle="1" w:styleId="HeadingBase">
    <w:name w:val="Heading Base"/>
    <w:basedOn w:val="Normal"/>
    <w:next w:val="BodyText"/>
    <w:rsid w:val="007E143E"/>
    <w:pPr>
      <w:keepNext/>
      <w:spacing w:before="140" w:line="220" w:lineRule="atLeast"/>
    </w:pPr>
    <w:rPr>
      <w:spacing w:val="-4"/>
      <w:kern w:val="28"/>
      <w:sz w:val="22"/>
    </w:rPr>
  </w:style>
  <w:style w:type="paragraph" w:styleId="BodyText">
    <w:name w:val="Body Text"/>
    <w:basedOn w:val="Normal"/>
    <w:link w:val="BodyTextChar"/>
    <w:rsid w:val="00E22493"/>
    <w:rPr>
      <w:szCs w:val="20"/>
    </w:rPr>
  </w:style>
  <w:style w:type="character" w:customStyle="1" w:styleId="BodyTextChar">
    <w:name w:val="Body Text Char"/>
    <w:basedOn w:val="DefaultParagraphFont"/>
    <w:link w:val="BodyText"/>
    <w:rsid w:val="004803A9"/>
    <w:rPr>
      <w:rFonts w:ascii="Verdana" w:hAnsi="Verdana"/>
    </w:rPr>
  </w:style>
  <w:style w:type="character" w:customStyle="1" w:styleId="Heading2Char">
    <w:name w:val="Heading 2 Char"/>
    <w:aliases w:val="H2 Char"/>
    <w:basedOn w:val="DefaultParagraphFont"/>
    <w:link w:val="Heading2"/>
    <w:uiPriority w:val="9"/>
    <w:rsid w:val="00CA6810"/>
    <w:rPr>
      <w:rFonts w:ascii="Arial" w:hAnsi="Arial" w:cs="Arial"/>
      <w:b/>
      <w:bCs/>
      <w:iCs/>
      <w:spacing w:val="-4"/>
      <w:kern w:val="28"/>
      <w:sz w:val="28"/>
      <w:szCs w:val="28"/>
    </w:rPr>
  </w:style>
  <w:style w:type="character" w:customStyle="1" w:styleId="Heading3Char">
    <w:name w:val="Heading 3 Char"/>
    <w:basedOn w:val="DefaultParagraphFont"/>
    <w:link w:val="Heading3"/>
    <w:uiPriority w:val="9"/>
    <w:rsid w:val="00E3371F"/>
    <w:rPr>
      <w:rFonts w:ascii="Arial" w:hAnsi="Arial" w:cs="Arial"/>
      <w:b/>
      <w:bCs/>
      <w:sz w:val="24"/>
      <w:szCs w:val="24"/>
    </w:rPr>
  </w:style>
  <w:style w:type="character" w:customStyle="1" w:styleId="Heading5Char">
    <w:name w:val="Heading 5 Char"/>
    <w:basedOn w:val="DefaultParagraphFont"/>
    <w:link w:val="Heading5"/>
    <w:rsid w:val="00E42218"/>
    <w:rPr>
      <w:rFonts w:ascii="Verdana" w:hAnsi="Verdana"/>
      <w:b/>
      <w:bCs/>
      <w:i/>
      <w:iCs/>
      <w:sz w:val="26"/>
      <w:szCs w:val="26"/>
    </w:rPr>
  </w:style>
  <w:style w:type="character" w:customStyle="1" w:styleId="Heading6Char">
    <w:name w:val="Heading 6 Char"/>
    <w:basedOn w:val="DefaultParagraphFont"/>
    <w:link w:val="Heading6"/>
    <w:rsid w:val="00E42218"/>
    <w:rPr>
      <w:rFonts w:ascii="Verdana" w:hAnsi="Verdana"/>
      <w:b/>
      <w:bCs/>
      <w:sz w:val="22"/>
      <w:szCs w:val="22"/>
    </w:rPr>
  </w:style>
  <w:style w:type="character" w:customStyle="1" w:styleId="Heading7Char">
    <w:name w:val="Heading 7 Char"/>
    <w:basedOn w:val="DefaultParagraphFont"/>
    <w:link w:val="Heading7"/>
    <w:rsid w:val="00E42218"/>
    <w:rPr>
      <w:rFonts w:ascii="Verdana" w:hAnsi="Verdana"/>
      <w:szCs w:val="24"/>
    </w:rPr>
  </w:style>
  <w:style w:type="character" w:customStyle="1" w:styleId="Heading8Char">
    <w:name w:val="Heading 8 Char"/>
    <w:basedOn w:val="DefaultParagraphFont"/>
    <w:link w:val="Heading8"/>
    <w:rsid w:val="00E42218"/>
    <w:rPr>
      <w:rFonts w:ascii="Verdana" w:hAnsi="Verdana"/>
      <w:i/>
      <w:iCs/>
      <w:szCs w:val="24"/>
    </w:rPr>
  </w:style>
  <w:style w:type="character" w:customStyle="1" w:styleId="Heading9Char">
    <w:name w:val="Heading 9 Char"/>
    <w:basedOn w:val="DefaultParagraphFont"/>
    <w:link w:val="Heading9"/>
    <w:rsid w:val="00E42218"/>
    <w:rPr>
      <w:rFonts w:ascii="Arial" w:hAnsi="Arial" w:cs="Arial"/>
      <w:sz w:val="22"/>
      <w:szCs w:val="22"/>
    </w:rPr>
  </w:style>
  <w:style w:type="paragraph" w:customStyle="1" w:styleId="HeadNoNum">
    <w:name w:val="*Head No Num"/>
    <w:basedOn w:val="Normal"/>
    <w:rsid w:val="00111243"/>
    <w:pPr>
      <w:keepNext/>
      <w:spacing w:before="360"/>
      <w:ind w:right="720"/>
    </w:pPr>
    <w:rPr>
      <w:rFonts w:ascii="Arial" w:hAnsi="Arial"/>
      <w:b/>
      <w:sz w:val="22"/>
      <w:szCs w:val="20"/>
    </w:rPr>
  </w:style>
  <w:style w:type="paragraph" w:styleId="Title">
    <w:name w:val="Title"/>
    <w:basedOn w:val="Normal"/>
    <w:link w:val="TitleChar"/>
    <w:qFormat/>
    <w:rsid w:val="00111243"/>
    <w:pPr>
      <w:shd w:val="pct20" w:color="auto" w:fill="FFFFFF"/>
      <w:spacing w:before="240" w:after="240"/>
      <w:jc w:val="center"/>
      <w:outlineLvl w:val="0"/>
    </w:pPr>
    <w:rPr>
      <w:rFonts w:ascii="Arial" w:hAnsi="Arial" w:cs="Arial"/>
      <w:b/>
      <w:bCs/>
      <w:kern w:val="28"/>
      <w:sz w:val="48"/>
      <w:szCs w:val="48"/>
    </w:rPr>
  </w:style>
  <w:style w:type="character" w:customStyle="1" w:styleId="TitleChar">
    <w:name w:val="Title Char"/>
    <w:basedOn w:val="DefaultParagraphFont"/>
    <w:link w:val="Title"/>
    <w:rsid w:val="00E42218"/>
    <w:rPr>
      <w:rFonts w:ascii="Arial" w:hAnsi="Arial" w:cs="Arial"/>
      <w:b/>
      <w:bCs/>
      <w:kern w:val="28"/>
      <w:sz w:val="48"/>
      <w:szCs w:val="48"/>
      <w:shd w:val="pct20" w:color="auto" w:fill="FFFFFF"/>
    </w:rPr>
  </w:style>
  <w:style w:type="paragraph" w:styleId="Subtitle">
    <w:name w:val="Subtitle"/>
    <w:basedOn w:val="Normal"/>
    <w:link w:val="SubtitleChar"/>
    <w:qFormat/>
    <w:rsid w:val="00111243"/>
    <w:pPr>
      <w:spacing w:after="60"/>
      <w:jc w:val="center"/>
      <w:outlineLvl w:val="1"/>
    </w:pPr>
    <w:rPr>
      <w:rFonts w:ascii="Arial" w:hAnsi="Arial" w:cs="Arial"/>
    </w:rPr>
  </w:style>
  <w:style w:type="character" w:customStyle="1" w:styleId="SubtitleChar">
    <w:name w:val="Subtitle Char"/>
    <w:basedOn w:val="DefaultParagraphFont"/>
    <w:link w:val="Subtitle"/>
    <w:rsid w:val="00E42218"/>
    <w:rPr>
      <w:rFonts w:ascii="Arial" w:hAnsi="Arial" w:cs="Arial"/>
      <w:szCs w:val="24"/>
    </w:rPr>
  </w:style>
  <w:style w:type="paragraph" w:customStyle="1" w:styleId="Superscript">
    <w:name w:val="Superscript"/>
    <w:basedOn w:val="Normal"/>
    <w:rsid w:val="00111243"/>
    <w:pPr>
      <w:spacing w:before="0"/>
    </w:pPr>
    <w:rPr>
      <w:sz w:val="32"/>
      <w:szCs w:val="20"/>
      <w:vertAlign w:val="superscript"/>
    </w:rPr>
  </w:style>
  <w:style w:type="paragraph" w:styleId="TOC1">
    <w:name w:val="toc 1"/>
    <w:basedOn w:val="Normal"/>
    <w:next w:val="Normal"/>
    <w:autoRedefine/>
    <w:uiPriority w:val="39"/>
    <w:qFormat/>
    <w:rsid w:val="00CA6810"/>
    <w:pPr>
      <w:tabs>
        <w:tab w:val="right" w:leader="dot" w:pos="8630"/>
      </w:tabs>
    </w:pPr>
    <w:rPr>
      <w:rFonts w:ascii="Calibri" w:hAnsi="Calibri"/>
      <w:b/>
      <w:bCs/>
      <w:caps/>
      <w:szCs w:val="20"/>
    </w:rPr>
  </w:style>
  <w:style w:type="paragraph" w:styleId="TOC2">
    <w:name w:val="toc 2"/>
    <w:basedOn w:val="Normal"/>
    <w:next w:val="Normal"/>
    <w:uiPriority w:val="39"/>
    <w:qFormat/>
    <w:rsid w:val="00C677E9"/>
    <w:pPr>
      <w:tabs>
        <w:tab w:val="right" w:leader="dot" w:pos="8626"/>
      </w:tabs>
      <w:spacing w:before="0" w:after="0"/>
      <w:ind w:left="274" w:hanging="432"/>
    </w:pPr>
    <w:rPr>
      <w:rFonts w:ascii="Calibri" w:hAnsi="Calibri"/>
      <w:smallCaps/>
      <w:szCs w:val="20"/>
    </w:rPr>
  </w:style>
  <w:style w:type="paragraph" w:styleId="TOC3">
    <w:name w:val="toc 3"/>
    <w:basedOn w:val="Normal"/>
    <w:next w:val="Normal"/>
    <w:uiPriority w:val="39"/>
    <w:qFormat/>
    <w:rsid w:val="00111243"/>
    <w:pPr>
      <w:spacing w:before="0" w:after="0"/>
      <w:ind w:left="400"/>
    </w:pPr>
    <w:rPr>
      <w:rFonts w:ascii="Calibri" w:hAnsi="Calibri"/>
      <w:i/>
      <w:iCs/>
      <w:szCs w:val="20"/>
    </w:rPr>
  </w:style>
  <w:style w:type="paragraph" w:styleId="TOC4">
    <w:name w:val="toc 4"/>
    <w:basedOn w:val="Normal"/>
    <w:next w:val="Normal"/>
    <w:autoRedefine/>
    <w:uiPriority w:val="39"/>
    <w:rsid w:val="00111243"/>
    <w:pPr>
      <w:spacing w:before="0" w:after="0"/>
      <w:ind w:left="600"/>
    </w:pPr>
    <w:rPr>
      <w:rFonts w:ascii="Calibri" w:hAnsi="Calibri"/>
      <w:sz w:val="18"/>
      <w:szCs w:val="18"/>
    </w:rPr>
  </w:style>
  <w:style w:type="paragraph" w:styleId="TOC5">
    <w:name w:val="toc 5"/>
    <w:basedOn w:val="Normal"/>
    <w:next w:val="Normal"/>
    <w:autoRedefine/>
    <w:uiPriority w:val="39"/>
    <w:rsid w:val="00111243"/>
    <w:pPr>
      <w:spacing w:before="0" w:after="0"/>
      <w:ind w:left="800"/>
    </w:pPr>
    <w:rPr>
      <w:rFonts w:ascii="Calibri" w:hAnsi="Calibri"/>
      <w:sz w:val="18"/>
      <w:szCs w:val="18"/>
    </w:rPr>
  </w:style>
  <w:style w:type="paragraph" w:styleId="TOC6">
    <w:name w:val="toc 6"/>
    <w:basedOn w:val="Normal"/>
    <w:next w:val="Normal"/>
    <w:autoRedefine/>
    <w:uiPriority w:val="39"/>
    <w:rsid w:val="00111243"/>
    <w:pPr>
      <w:spacing w:before="0" w:after="0"/>
      <w:ind w:left="1000"/>
    </w:pPr>
    <w:rPr>
      <w:rFonts w:ascii="Calibri" w:hAnsi="Calibri"/>
      <w:sz w:val="18"/>
      <w:szCs w:val="18"/>
    </w:rPr>
  </w:style>
  <w:style w:type="paragraph" w:styleId="TOC7">
    <w:name w:val="toc 7"/>
    <w:basedOn w:val="Normal"/>
    <w:next w:val="Normal"/>
    <w:autoRedefine/>
    <w:uiPriority w:val="39"/>
    <w:rsid w:val="00111243"/>
    <w:pPr>
      <w:spacing w:before="0" w:after="0"/>
      <w:ind w:left="1200"/>
    </w:pPr>
    <w:rPr>
      <w:rFonts w:ascii="Calibri" w:hAnsi="Calibri"/>
      <w:sz w:val="18"/>
      <w:szCs w:val="18"/>
    </w:rPr>
  </w:style>
  <w:style w:type="paragraph" w:styleId="TOC8">
    <w:name w:val="toc 8"/>
    <w:basedOn w:val="Normal"/>
    <w:next w:val="Normal"/>
    <w:autoRedefine/>
    <w:uiPriority w:val="39"/>
    <w:rsid w:val="00111243"/>
    <w:pPr>
      <w:spacing w:before="0" w:after="0"/>
      <w:ind w:left="1400"/>
    </w:pPr>
    <w:rPr>
      <w:rFonts w:ascii="Calibri" w:hAnsi="Calibri"/>
      <w:sz w:val="18"/>
      <w:szCs w:val="18"/>
    </w:rPr>
  </w:style>
  <w:style w:type="paragraph" w:styleId="TOC9">
    <w:name w:val="toc 9"/>
    <w:basedOn w:val="Normal"/>
    <w:next w:val="Normal"/>
    <w:autoRedefine/>
    <w:uiPriority w:val="39"/>
    <w:rsid w:val="00111243"/>
    <w:pPr>
      <w:spacing w:before="0" w:after="0"/>
      <w:ind w:left="1600"/>
    </w:pPr>
    <w:rPr>
      <w:rFonts w:ascii="Calibri" w:hAnsi="Calibri"/>
      <w:sz w:val="18"/>
      <w:szCs w:val="18"/>
    </w:rPr>
  </w:style>
  <w:style w:type="character" w:styleId="Hyperlink">
    <w:name w:val="Hyperlink"/>
    <w:basedOn w:val="DefaultParagraphFont"/>
    <w:uiPriority w:val="99"/>
    <w:rsid w:val="00111243"/>
    <w:rPr>
      <w:color w:val="0000FF"/>
      <w:u w:val="single"/>
    </w:rPr>
  </w:style>
  <w:style w:type="paragraph" w:styleId="Header">
    <w:name w:val="header"/>
    <w:basedOn w:val="Normal"/>
    <w:link w:val="HeaderChar"/>
    <w:rsid w:val="00111243"/>
    <w:pPr>
      <w:tabs>
        <w:tab w:val="center" w:pos="4320"/>
        <w:tab w:val="right" w:pos="8640"/>
      </w:tabs>
    </w:pPr>
  </w:style>
  <w:style w:type="character" w:customStyle="1" w:styleId="HeaderChar">
    <w:name w:val="Header Char"/>
    <w:basedOn w:val="DefaultParagraphFont"/>
    <w:link w:val="Header"/>
    <w:rsid w:val="00E42218"/>
    <w:rPr>
      <w:rFonts w:ascii="Verdana" w:hAnsi="Verdana"/>
      <w:szCs w:val="24"/>
    </w:rPr>
  </w:style>
  <w:style w:type="paragraph" w:styleId="Footer">
    <w:name w:val="footer"/>
    <w:basedOn w:val="Normal"/>
    <w:link w:val="FooterChar"/>
    <w:rsid w:val="00111243"/>
    <w:pPr>
      <w:tabs>
        <w:tab w:val="center" w:pos="4320"/>
        <w:tab w:val="right" w:pos="8640"/>
      </w:tabs>
    </w:pPr>
  </w:style>
  <w:style w:type="character" w:customStyle="1" w:styleId="FooterChar">
    <w:name w:val="Footer Char"/>
    <w:basedOn w:val="DefaultParagraphFont"/>
    <w:link w:val="Footer"/>
    <w:rsid w:val="00E42218"/>
    <w:rPr>
      <w:rFonts w:ascii="Verdana" w:hAnsi="Verdana"/>
      <w:szCs w:val="24"/>
    </w:rPr>
  </w:style>
  <w:style w:type="character" w:styleId="PageNumber">
    <w:name w:val="page number"/>
    <w:basedOn w:val="DefaultParagraphFont"/>
    <w:rsid w:val="00111243"/>
  </w:style>
  <w:style w:type="paragraph" w:styleId="ListNumber">
    <w:name w:val="List Number"/>
    <w:basedOn w:val="Normal"/>
    <w:rsid w:val="00C73D8A"/>
    <w:pPr>
      <w:numPr>
        <w:numId w:val="10"/>
      </w:numPr>
      <w:tabs>
        <w:tab w:val="clear" w:pos="972"/>
      </w:tabs>
      <w:spacing w:before="0"/>
      <w:ind w:left="288" w:hanging="288"/>
    </w:pPr>
  </w:style>
  <w:style w:type="paragraph" w:styleId="ListBullet">
    <w:name w:val="List Bullet"/>
    <w:basedOn w:val="Normal"/>
    <w:qFormat/>
    <w:rsid w:val="00872290"/>
    <w:pPr>
      <w:numPr>
        <w:numId w:val="11"/>
      </w:numPr>
      <w:tabs>
        <w:tab w:val="clear" w:pos="720"/>
      </w:tabs>
      <w:spacing w:after="60"/>
      <w:ind w:left="360"/>
    </w:pPr>
  </w:style>
  <w:style w:type="character" w:customStyle="1" w:styleId="ListBulletCharChar">
    <w:name w:val="List Bullet Char Char"/>
    <w:basedOn w:val="DefaultParagraphFont"/>
    <w:rsid w:val="00552373"/>
    <w:rPr>
      <w:rFonts w:ascii="Verdana" w:hAnsi="Verdana"/>
      <w:szCs w:val="24"/>
      <w:lang w:val="en-US" w:eastAsia="en-US" w:bidi="ar-SA"/>
    </w:rPr>
  </w:style>
  <w:style w:type="paragraph" w:styleId="ListBullet2">
    <w:name w:val="List Bullet 2"/>
    <w:basedOn w:val="ListBullet"/>
    <w:autoRedefine/>
    <w:uiPriority w:val="99"/>
    <w:rsid w:val="00111243"/>
    <w:pPr>
      <w:numPr>
        <w:numId w:val="5"/>
      </w:numPr>
      <w:spacing w:before="0" w:after="0" w:line="240" w:lineRule="atLeast"/>
    </w:pPr>
  </w:style>
  <w:style w:type="paragraph" w:customStyle="1" w:styleId="BibiographyItem">
    <w:name w:val="Bibiography Item"/>
    <w:basedOn w:val="Normal"/>
    <w:rsid w:val="00111243"/>
  </w:style>
  <w:style w:type="paragraph" w:customStyle="1" w:styleId="Code">
    <w:name w:val="Code"/>
    <w:basedOn w:val="Normal"/>
    <w:link w:val="CodeChar1"/>
    <w:qFormat/>
    <w:rsid w:val="005A7433"/>
    <w:pPr>
      <w:spacing w:before="60" w:after="60"/>
      <w:ind w:left="720"/>
    </w:pPr>
    <w:rPr>
      <w:rFonts w:ascii="Comic Sans MS" w:hAnsi="Comic Sans MS"/>
      <w:b/>
    </w:rPr>
  </w:style>
  <w:style w:type="character" w:customStyle="1" w:styleId="CodeChar1">
    <w:name w:val="Code Char1"/>
    <w:basedOn w:val="DefaultParagraphFont"/>
    <w:link w:val="Code"/>
    <w:uiPriority w:val="99"/>
    <w:rsid w:val="005A7433"/>
    <w:rPr>
      <w:rFonts w:ascii="Comic Sans MS" w:hAnsi="Comic Sans MS"/>
      <w:b/>
      <w:szCs w:val="24"/>
    </w:rPr>
  </w:style>
  <w:style w:type="character" w:customStyle="1" w:styleId="CodeChar">
    <w:name w:val="Code Char"/>
    <w:basedOn w:val="DefaultParagraphFont"/>
    <w:rsid w:val="00552373"/>
    <w:rPr>
      <w:rFonts w:ascii="Comic Sans MS" w:hAnsi="Comic Sans MS"/>
      <w:b/>
      <w:szCs w:val="24"/>
      <w:lang w:val="en-US" w:eastAsia="en-US" w:bidi="ar-SA"/>
    </w:rPr>
  </w:style>
  <w:style w:type="paragraph" w:customStyle="1" w:styleId="Figure">
    <w:name w:val="Figure"/>
    <w:next w:val="Normal"/>
    <w:rsid w:val="00111243"/>
    <w:pPr>
      <w:spacing w:before="360" w:after="240"/>
      <w:ind w:left="720" w:hanging="360"/>
    </w:pPr>
    <w:rPr>
      <w:rFonts w:ascii="Verdana" w:hAnsi="Verdana"/>
      <w:b/>
      <w:noProof/>
      <w:sz w:val="18"/>
    </w:rPr>
  </w:style>
  <w:style w:type="paragraph" w:customStyle="1" w:styleId="Notebody">
    <w:name w:val="Note body"/>
    <w:basedOn w:val="Normal"/>
    <w:next w:val="Normal"/>
    <w:rsid w:val="00111243"/>
    <w:rPr>
      <w:rFonts w:ascii="Times New Roman" w:hAnsi="Times New Roman"/>
      <w:i/>
      <w:sz w:val="22"/>
    </w:rPr>
  </w:style>
  <w:style w:type="paragraph" w:customStyle="1" w:styleId="Style1">
    <w:name w:val="Style1"/>
    <w:basedOn w:val="Heading1"/>
    <w:next w:val="Normal"/>
    <w:rsid w:val="00111243"/>
    <w:pPr>
      <w:numPr>
        <w:numId w:val="0"/>
      </w:numPr>
      <w:spacing w:before="600" w:after="480"/>
      <w:jc w:val="center"/>
    </w:pPr>
    <w:rPr>
      <w:rFonts w:ascii="Palatino" w:hAnsi="Palatino"/>
      <w:sz w:val="40"/>
    </w:rPr>
  </w:style>
  <w:style w:type="paragraph" w:customStyle="1" w:styleId="Part">
    <w:name w:val="Part"/>
    <w:basedOn w:val="Heading1"/>
    <w:next w:val="Heading1"/>
    <w:autoRedefine/>
    <w:rsid w:val="004A7FF0"/>
    <w:pPr>
      <w:pageBreakBefore/>
      <w:numPr>
        <w:numId w:val="0"/>
      </w:numPr>
      <w:spacing w:before="480" w:after="360"/>
    </w:pPr>
    <w:rPr>
      <w:rFonts w:ascii="Palatino" w:hAnsi="Palatino"/>
      <w:sz w:val="48"/>
    </w:rPr>
  </w:style>
  <w:style w:type="paragraph" w:styleId="FootnoteText">
    <w:name w:val="footnote text"/>
    <w:basedOn w:val="Normal"/>
    <w:link w:val="FootnoteTextChar"/>
    <w:uiPriority w:val="99"/>
    <w:semiHidden/>
    <w:rsid w:val="00111243"/>
    <w:rPr>
      <w:sz w:val="16"/>
      <w:szCs w:val="20"/>
    </w:rPr>
  </w:style>
  <w:style w:type="character" w:customStyle="1" w:styleId="FootnoteTextChar">
    <w:name w:val="Footnote Text Char"/>
    <w:basedOn w:val="DefaultParagraphFont"/>
    <w:link w:val="FootnoteText"/>
    <w:uiPriority w:val="99"/>
    <w:semiHidden/>
    <w:locked/>
    <w:rsid w:val="00BF2691"/>
    <w:rPr>
      <w:rFonts w:ascii="Verdana" w:hAnsi="Verdana"/>
      <w:sz w:val="16"/>
    </w:rPr>
  </w:style>
  <w:style w:type="paragraph" w:customStyle="1" w:styleId="Pathname">
    <w:name w:val="Pathname"/>
    <w:basedOn w:val="Normal"/>
    <w:rsid w:val="00111243"/>
    <w:pPr>
      <w:ind w:left="288"/>
    </w:pPr>
    <w:rPr>
      <w:rFonts w:ascii="Lucida Console" w:hAnsi="Lucida Console"/>
      <w:b/>
    </w:rPr>
  </w:style>
  <w:style w:type="paragraph" w:styleId="DocumentMap">
    <w:name w:val="Document Map"/>
    <w:basedOn w:val="Normal"/>
    <w:link w:val="DocumentMapChar"/>
    <w:semiHidden/>
    <w:rsid w:val="00111243"/>
    <w:pPr>
      <w:shd w:val="clear" w:color="auto" w:fill="000080"/>
    </w:pPr>
    <w:rPr>
      <w:rFonts w:ascii="Tahoma" w:hAnsi="Tahoma" w:cs="Tahoma"/>
    </w:rPr>
  </w:style>
  <w:style w:type="character" w:customStyle="1" w:styleId="DocumentMapChar">
    <w:name w:val="Document Map Char"/>
    <w:basedOn w:val="DefaultParagraphFont"/>
    <w:link w:val="DocumentMap"/>
    <w:semiHidden/>
    <w:rsid w:val="00E42218"/>
    <w:rPr>
      <w:rFonts w:ascii="Tahoma" w:hAnsi="Tahoma" w:cs="Tahoma"/>
      <w:szCs w:val="24"/>
      <w:shd w:val="clear" w:color="auto" w:fill="000080"/>
    </w:rPr>
  </w:style>
  <w:style w:type="paragraph" w:customStyle="1" w:styleId="UnnumberedHeading">
    <w:name w:val="Unnumbered Heading"/>
    <w:basedOn w:val="Normal"/>
    <w:next w:val="Normal"/>
    <w:rsid w:val="00111243"/>
    <w:pPr>
      <w:keepNext/>
      <w:spacing w:before="240"/>
    </w:pPr>
    <w:rPr>
      <w:b/>
      <w:sz w:val="24"/>
    </w:rPr>
  </w:style>
  <w:style w:type="paragraph" w:styleId="BodyTextIndent">
    <w:name w:val="Body Text Indent"/>
    <w:basedOn w:val="Normal"/>
    <w:link w:val="BodyTextIndentChar"/>
    <w:rsid w:val="00111243"/>
    <w:pPr>
      <w:ind w:left="288"/>
    </w:pPr>
    <w:rPr>
      <w:iCs/>
    </w:rPr>
  </w:style>
  <w:style w:type="character" w:customStyle="1" w:styleId="BodyTextIndentChar">
    <w:name w:val="Body Text Indent Char"/>
    <w:basedOn w:val="DefaultParagraphFont"/>
    <w:link w:val="BodyTextIndent"/>
    <w:rsid w:val="00E42218"/>
    <w:rPr>
      <w:rFonts w:ascii="Verdana" w:hAnsi="Verdana"/>
      <w:iCs/>
      <w:szCs w:val="24"/>
    </w:rPr>
  </w:style>
  <w:style w:type="paragraph" w:customStyle="1" w:styleId="OpenIssue">
    <w:name w:val="Open Issue"/>
    <w:rsid w:val="00111243"/>
    <w:pPr>
      <w:overflowPunct w:val="0"/>
      <w:autoSpaceDE w:val="0"/>
      <w:autoSpaceDN w:val="0"/>
      <w:adjustRightInd w:val="0"/>
      <w:spacing w:before="120" w:after="240"/>
      <w:ind w:left="360" w:hanging="360"/>
    </w:pPr>
    <w:rPr>
      <w:b/>
      <w:i/>
      <w:color w:val="FF0000"/>
      <w:sz w:val="24"/>
    </w:rPr>
  </w:style>
  <w:style w:type="paragraph" w:customStyle="1" w:styleId="Console">
    <w:name w:val="Console"/>
    <w:basedOn w:val="Normal"/>
    <w:next w:val="Normal"/>
    <w:rsid w:val="00111243"/>
    <w:pPr>
      <w:tabs>
        <w:tab w:val="left" w:pos="576"/>
        <w:tab w:val="left" w:pos="864"/>
      </w:tabs>
      <w:spacing w:before="40" w:after="40"/>
      <w:ind w:left="288"/>
    </w:pPr>
    <w:rPr>
      <w:rFonts w:ascii="Courier New" w:hAnsi="Courier New"/>
      <w:sz w:val="18"/>
    </w:rPr>
  </w:style>
  <w:style w:type="paragraph" w:customStyle="1" w:styleId="MyListNumber">
    <w:name w:val="My List Number"/>
    <w:basedOn w:val="Normal"/>
    <w:rsid w:val="00111243"/>
    <w:pPr>
      <w:numPr>
        <w:numId w:val="3"/>
      </w:numPr>
    </w:pPr>
  </w:style>
  <w:style w:type="paragraph" w:customStyle="1" w:styleId="MyHeading2">
    <w:name w:val="My Heading 2"/>
    <w:basedOn w:val="Normal"/>
    <w:rsid w:val="00111243"/>
    <w:pPr>
      <w:keepNext/>
      <w:numPr>
        <w:numId w:val="2"/>
      </w:numPr>
      <w:spacing w:before="240" w:after="60"/>
    </w:pPr>
    <w:rPr>
      <w:rFonts w:ascii="Arial" w:hAnsi="Arial"/>
      <w:b/>
      <w:sz w:val="28"/>
    </w:rPr>
  </w:style>
  <w:style w:type="paragraph" w:customStyle="1" w:styleId="StyleListBullet">
    <w:name w:val="Style List Bullet"/>
    <w:basedOn w:val="Normal"/>
    <w:rsid w:val="00111243"/>
    <w:rPr>
      <w:b/>
      <w:bCs/>
      <w:i/>
      <w:iCs/>
    </w:rPr>
  </w:style>
  <w:style w:type="paragraph" w:customStyle="1" w:styleId="ListBullet1">
    <w:name w:val="List Bullet 1"/>
    <w:basedOn w:val="Normal"/>
    <w:uiPriority w:val="99"/>
    <w:rsid w:val="00111243"/>
    <w:pPr>
      <w:numPr>
        <w:numId w:val="4"/>
      </w:numPr>
    </w:pPr>
  </w:style>
  <w:style w:type="paragraph" w:customStyle="1" w:styleId="HotTask">
    <w:name w:val="Hot Task"/>
    <w:basedOn w:val="Task"/>
    <w:link w:val="HotTaskChar1"/>
    <w:qFormat/>
    <w:rsid w:val="00111243"/>
    <w:pPr>
      <w:numPr>
        <w:numId w:val="18"/>
      </w:numPr>
    </w:pPr>
    <w:rPr>
      <w:b/>
      <w:bCs/>
      <w:color w:val="FF0000"/>
    </w:rPr>
  </w:style>
  <w:style w:type="paragraph" w:customStyle="1" w:styleId="Task">
    <w:name w:val="Task"/>
    <w:link w:val="TaskChar"/>
    <w:rsid w:val="00600176"/>
    <w:pPr>
      <w:numPr>
        <w:numId w:val="9"/>
      </w:numPr>
      <w:spacing w:after="60"/>
      <w:ind w:left="360"/>
    </w:pPr>
    <w:rPr>
      <w:rFonts w:ascii="Verdana" w:hAnsi="Verdana"/>
      <w:szCs w:val="24"/>
    </w:rPr>
  </w:style>
  <w:style w:type="character" w:customStyle="1" w:styleId="TaskChar">
    <w:name w:val="Task Char"/>
    <w:basedOn w:val="DefaultParagraphFont"/>
    <w:link w:val="Task"/>
    <w:rsid w:val="00600176"/>
    <w:rPr>
      <w:rFonts w:ascii="Verdana" w:hAnsi="Verdana"/>
      <w:szCs w:val="24"/>
    </w:rPr>
  </w:style>
  <w:style w:type="character" w:customStyle="1" w:styleId="HotTaskChar1">
    <w:name w:val="Hot Task Char1"/>
    <w:basedOn w:val="TaskChar"/>
    <w:link w:val="HotTask"/>
    <w:rsid w:val="007E143E"/>
    <w:rPr>
      <w:rFonts w:ascii="Verdana" w:hAnsi="Verdana"/>
      <w:b/>
      <w:bCs/>
      <w:color w:val="FF0000"/>
      <w:szCs w:val="24"/>
    </w:rPr>
  </w:style>
  <w:style w:type="character" w:customStyle="1" w:styleId="TaskCharChar">
    <w:name w:val="Task Char Char"/>
    <w:basedOn w:val="DefaultParagraphFont"/>
    <w:rsid w:val="00552373"/>
    <w:rPr>
      <w:rFonts w:ascii="Verdana" w:hAnsi="Verdana"/>
      <w:szCs w:val="24"/>
      <w:lang w:val="en-US" w:eastAsia="en-US" w:bidi="ar-SA"/>
    </w:rPr>
  </w:style>
  <w:style w:type="character" w:customStyle="1" w:styleId="HotTaskChar">
    <w:name w:val="Hot Task Char"/>
    <w:basedOn w:val="DefaultParagraphFont"/>
    <w:rsid w:val="00552373"/>
    <w:rPr>
      <w:rFonts w:ascii="Verdana" w:hAnsi="Verdana"/>
      <w:b/>
      <w:bCs/>
      <w:color w:val="FF0000"/>
      <w:szCs w:val="24"/>
      <w:lang w:val="en-US" w:eastAsia="en-US" w:bidi="ar-SA"/>
    </w:rPr>
  </w:style>
  <w:style w:type="paragraph" w:customStyle="1" w:styleId="DoneTask">
    <w:name w:val="Done Task"/>
    <w:basedOn w:val="Task"/>
    <w:link w:val="DoneTaskChar1"/>
    <w:uiPriority w:val="99"/>
    <w:qFormat/>
    <w:rsid w:val="006779D3"/>
    <w:pPr>
      <w:numPr>
        <w:numId w:val="8"/>
      </w:numPr>
      <w:ind w:left="360"/>
    </w:pPr>
    <w:rPr>
      <w:color w:val="3366FF"/>
    </w:rPr>
  </w:style>
  <w:style w:type="character" w:customStyle="1" w:styleId="DoneTaskChar1">
    <w:name w:val="Done Task Char1"/>
    <w:basedOn w:val="TaskChar"/>
    <w:link w:val="DoneTask"/>
    <w:uiPriority w:val="99"/>
    <w:rsid w:val="006779D3"/>
    <w:rPr>
      <w:rFonts w:ascii="Verdana" w:hAnsi="Verdana"/>
      <w:color w:val="3366FF"/>
      <w:szCs w:val="24"/>
    </w:rPr>
  </w:style>
  <w:style w:type="character" w:customStyle="1" w:styleId="DoneTaskChar">
    <w:name w:val="Done Task Char"/>
    <w:basedOn w:val="TaskCharChar"/>
    <w:rsid w:val="00552373"/>
    <w:rPr>
      <w:rFonts w:ascii="Verdana" w:hAnsi="Verdana"/>
      <w:color w:val="3366FF"/>
      <w:szCs w:val="24"/>
      <w:lang w:val="en-US" w:eastAsia="en-US" w:bidi="ar-SA"/>
    </w:rPr>
  </w:style>
  <w:style w:type="paragraph" w:customStyle="1" w:styleId="Subtask">
    <w:name w:val="Subtask"/>
    <w:basedOn w:val="Task"/>
    <w:link w:val="SubtaskChar"/>
    <w:uiPriority w:val="99"/>
    <w:qFormat/>
    <w:rsid w:val="00482EC7"/>
    <w:pPr>
      <w:numPr>
        <w:ilvl w:val="1"/>
        <w:numId w:val="17"/>
      </w:numPr>
      <w:tabs>
        <w:tab w:val="clear" w:pos="1710"/>
        <w:tab w:val="num" w:pos="1350"/>
      </w:tabs>
      <w:ind w:left="936"/>
    </w:pPr>
    <w:rPr>
      <w:szCs w:val="20"/>
    </w:rPr>
  </w:style>
  <w:style w:type="character" w:customStyle="1" w:styleId="SubtaskChar">
    <w:name w:val="Subtask Char"/>
    <w:basedOn w:val="DefaultParagraphFont"/>
    <w:link w:val="Subtask"/>
    <w:uiPriority w:val="99"/>
    <w:rsid w:val="00482EC7"/>
    <w:rPr>
      <w:rFonts w:ascii="Verdana" w:hAnsi="Verdana"/>
    </w:rPr>
  </w:style>
  <w:style w:type="paragraph" w:customStyle="1" w:styleId="StyleSubtaskLightBlue">
    <w:name w:val="Style Subtask + Light Blue"/>
    <w:basedOn w:val="Subtask"/>
    <w:uiPriority w:val="99"/>
    <w:rsid w:val="00111243"/>
    <w:pPr>
      <w:numPr>
        <w:numId w:val="0"/>
      </w:numPr>
    </w:pPr>
    <w:rPr>
      <w:color w:val="3366FF"/>
    </w:rPr>
  </w:style>
  <w:style w:type="paragraph" w:customStyle="1" w:styleId="StyleCodeNotBoldLightBlue">
    <w:name w:val="Style Code + Not Bold Light Blue"/>
    <w:basedOn w:val="Code"/>
    <w:rsid w:val="00111243"/>
    <w:pPr>
      <w:ind w:left="0"/>
    </w:pPr>
    <w:rPr>
      <w:b w:val="0"/>
      <w:color w:val="3366FF"/>
    </w:rPr>
  </w:style>
  <w:style w:type="paragraph" w:customStyle="1" w:styleId="FlowHeading">
    <w:name w:val="Flow Heading"/>
    <w:basedOn w:val="Normal"/>
    <w:uiPriority w:val="99"/>
    <w:qFormat/>
    <w:rsid w:val="007E143E"/>
    <w:pPr>
      <w:numPr>
        <w:numId w:val="12"/>
      </w:numPr>
    </w:pPr>
    <w:rPr>
      <w:b/>
      <w:i/>
    </w:rPr>
  </w:style>
  <w:style w:type="character" w:styleId="FootnoteReference">
    <w:name w:val="footnote reference"/>
    <w:basedOn w:val="DefaultParagraphFont"/>
    <w:uiPriority w:val="99"/>
    <w:semiHidden/>
    <w:rsid w:val="007E143E"/>
    <w:rPr>
      <w:vertAlign w:val="superscript"/>
    </w:rPr>
  </w:style>
  <w:style w:type="paragraph" w:customStyle="1" w:styleId="StyleSubtaskLightBlue1">
    <w:name w:val="Style Subtask + Light Blue1"/>
    <w:basedOn w:val="Subtask"/>
    <w:rsid w:val="00111243"/>
    <w:pPr>
      <w:numPr>
        <w:numId w:val="0"/>
      </w:numPr>
    </w:pPr>
    <w:rPr>
      <w:color w:val="3366FF"/>
    </w:rPr>
  </w:style>
  <w:style w:type="character" w:customStyle="1" w:styleId="StyleSubtaskLightBlue1Char">
    <w:name w:val="Style Subtask + Light Blue1 Char"/>
    <w:basedOn w:val="SubtaskChar"/>
    <w:rsid w:val="00552373"/>
    <w:rPr>
      <w:rFonts w:ascii="Verdana" w:hAnsi="Verdana"/>
      <w:color w:val="3366FF"/>
    </w:rPr>
  </w:style>
  <w:style w:type="character" w:customStyle="1" w:styleId="Heading4Char">
    <w:name w:val="Heading 4 Char"/>
    <w:basedOn w:val="DefaultParagraphFont"/>
    <w:rsid w:val="00552373"/>
    <w:rPr>
      <w:rFonts w:ascii="Arial" w:hAnsi="Arial"/>
      <w:b/>
      <w:bCs/>
      <w:sz w:val="24"/>
      <w:szCs w:val="28"/>
      <w:lang w:val="en-US" w:eastAsia="en-US" w:bidi="ar-SA"/>
    </w:rPr>
  </w:style>
  <w:style w:type="paragraph" w:styleId="Caption">
    <w:name w:val="caption"/>
    <w:basedOn w:val="Normal"/>
    <w:next w:val="BodyText"/>
    <w:qFormat/>
    <w:rsid w:val="007E143E"/>
    <w:pPr>
      <w:tabs>
        <w:tab w:val="num" w:pos="1800"/>
      </w:tabs>
      <w:spacing w:before="60" w:after="240" w:line="220" w:lineRule="atLeast"/>
      <w:ind w:left="288" w:hanging="288"/>
    </w:pPr>
    <w:rPr>
      <w:rFonts w:ascii="Arial Narrow" w:hAnsi="Arial Narrow"/>
      <w:sz w:val="18"/>
    </w:rPr>
  </w:style>
  <w:style w:type="character" w:styleId="CommentReference">
    <w:name w:val="annotation reference"/>
    <w:semiHidden/>
    <w:rsid w:val="007E143E"/>
    <w:rPr>
      <w:rFonts w:ascii="Arial" w:hAnsi="Arial"/>
      <w:sz w:val="16"/>
    </w:rPr>
  </w:style>
  <w:style w:type="paragraph" w:customStyle="1" w:styleId="FootnoteBase">
    <w:name w:val="Footnote Base"/>
    <w:basedOn w:val="Normal"/>
    <w:rsid w:val="007E143E"/>
    <w:pPr>
      <w:spacing w:line="200" w:lineRule="atLeast"/>
    </w:pPr>
    <w:rPr>
      <w:sz w:val="16"/>
    </w:rPr>
  </w:style>
  <w:style w:type="paragraph" w:styleId="CommentText">
    <w:name w:val="annotation text"/>
    <w:basedOn w:val="FootnoteBase"/>
    <w:link w:val="CommentTextChar"/>
    <w:semiHidden/>
    <w:rsid w:val="007E143E"/>
  </w:style>
  <w:style w:type="character" w:customStyle="1" w:styleId="CommentTextChar">
    <w:name w:val="Comment Text Char"/>
    <w:basedOn w:val="DefaultParagraphFont"/>
    <w:link w:val="CommentText"/>
    <w:semiHidden/>
    <w:rsid w:val="00E42218"/>
    <w:rPr>
      <w:rFonts w:ascii="Verdana" w:hAnsi="Verdana"/>
      <w:sz w:val="16"/>
      <w:szCs w:val="24"/>
    </w:rPr>
  </w:style>
  <w:style w:type="paragraph" w:customStyle="1" w:styleId="TableText">
    <w:name w:val="Table Text"/>
    <w:basedOn w:val="Normal"/>
    <w:rsid w:val="007E143E"/>
    <w:pPr>
      <w:spacing w:before="60"/>
    </w:pPr>
    <w:rPr>
      <w:sz w:val="16"/>
    </w:rPr>
  </w:style>
  <w:style w:type="character" w:styleId="EndnoteReference">
    <w:name w:val="endnote reference"/>
    <w:basedOn w:val="DefaultParagraphFont"/>
    <w:semiHidden/>
    <w:rsid w:val="007E143E"/>
    <w:rPr>
      <w:vertAlign w:val="superscript"/>
    </w:rPr>
  </w:style>
  <w:style w:type="paragraph" w:styleId="EndnoteText">
    <w:name w:val="endnote text"/>
    <w:basedOn w:val="Normal"/>
    <w:link w:val="EndnoteTextChar"/>
    <w:semiHidden/>
    <w:rsid w:val="007E143E"/>
    <w:rPr>
      <w:szCs w:val="20"/>
    </w:rPr>
  </w:style>
  <w:style w:type="character" w:customStyle="1" w:styleId="EndnoteTextChar">
    <w:name w:val="Endnote Text Char"/>
    <w:basedOn w:val="DefaultParagraphFont"/>
    <w:link w:val="EndnoteText"/>
    <w:semiHidden/>
    <w:rsid w:val="00E42218"/>
    <w:rPr>
      <w:rFonts w:ascii="Verdana" w:hAnsi="Verdana"/>
    </w:rPr>
  </w:style>
  <w:style w:type="paragraph" w:customStyle="1" w:styleId="HeaderBase">
    <w:name w:val="Header Base"/>
    <w:basedOn w:val="Normal"/>
    <w:rsid w:val="007E143E"/>
    <w:pPr>
      <w:tabs>
        <w:tab w:val="center" w:pos="4320"/>
        <w:tab w:val="right" w:pos="8640"/>
      </w:tabs>
      <w:spacing w:line="190" w:lineRule="atLeast"/>
    </w:pPr>
    <w:rPr>
      <w:caps/>
      <w:sz w:val="15"/>
    </w:rPr>
  </w:style>
  <w:style w:type="paragraph" w:customStyle="1" w:styleId="FooterEven">
    <w:name w:val="Footer Even"/>
    <w:basedOn w:val="Footer"/>
    <w:rsid w:val="007E143E"/>
    <w:pPr>
      <w:pBdr>
        <w:top w:val="single" w:sz="6" w:space="2" w:color="auto"/>
      </w:pBdr>
      <w:spacing w:before="600"/>
    </w:pPr>
  </w:style>
  <w:style w:type="paragraph" w:customStyle="1" w:styleId="FooterFirst">
    <w:name w:val="Footer First"/>
    <w:basedOn w:val="Footer"/>
    <w:rsid w:val="007E143E"/>
    <w:pPr>
      <w:pBdr>
        <w:top w:val="single" w:sz="6" w:space="2" w:color="auto"/>
      </w:pBdr>
      <w:spacing w:before="600"/>
    </w:pPr>
  </w:style>
  <w:style w:type="paragraph" w:customStyle="1" w:styleId="FooterOdd">
    <w:name w:val="Footer Odd"/>
    <w:basedOn w:val="Footer"/>
    <w:rsid w:val="007E143E"/>
    <w:pPr>
      <w:pBdr>
        <w:top w:val="single" w:sz="6" w:space="2" w:color="auto"/>
      </w:pBdr>
      <w:spacing w:before="600"/>
    </w:pPr>
  </w:style>
  <w:style w:type="paragraph" w:customStyle="1" w:styleId="HeaderEven">
    <w:name w:val="Header Even"/>
    <w:basedOn w:val="Header"/>
    <w:rsid w:val="007E143E"/>
    <w:pPr>
      <w:pBdr>
        <w:bottom w:val="single" w:sz="6" w:space="1" w:color="auto"/>
      </w:pBdr>
      <w:spacing w:after="600"/>
    </w:pPr>
  </w:style>
  <w:style w:type="paragraph" w:customStyle="1" w:styleId="HeaderFirst">
    <w:name w:val="Header First"/>
    <w:basedOn w:val="Header"/>
    <w:rsid w:val="007E143E"/>
    <w:pPr>
      <w:pBdr>
        <w:top w:val="single" w:sz="6" w:space="2" w:color="auto"/>
      </w:pBdr>
      <w:jc w:val="right"/>
    </w:pPr>
  </w:style>
  <w:style w:type="paragraph" w:customStyle="1" w:styleId="HeaderOdd">
    <w:name w:val="Header Odd"/>
    <w:basedOn w:val="Header"/>
    <w:rsid w:val="007E143E"/>
    <w:pPr>
      <w:pBdr>
        <w:bottom w:val="single" w:sz="6" w:space="1" w:color="auto"/>
      </w:pBdr>
      <w:spacing w:after="600"/>
    </w:pPr>
  </w:style>
  <w:style w:type="paragraph" w:customStyle="1" w:styleId="IndexBase">
    <w:name w:val="Index Base"/>
    <w:basedOn w:val="Normal"/>
    <w:rsid w:val="007E143E"/>
    <w:pPr>
      <w:spacing w:line="240" w:lineRule="atLeast"/>
    </w:pPr>
    <w:rPr>
      <w:sz w:val="18"/>
    </w:rPr>
  </w:style>
  <w:style w:type="paragraph" w:styleId="Index1">
    <w:name w:val="index 1"/>
    <w:basedOn w:val="IndexBase"/>
    <w:autoRedefine/>
    <w:semiHidden/>
    <w:rsid w:val="007E143E"/>
  </w:style>
  <w:style w:type="paragraph" w:styleId="Index2">
    <w:name w:val="index 2"/>
    <w:basedOn w:val="IndexBase"/>
    <w:autoRedefine/>
    <w:semiHidden/>
    <w:rsid w:val="007E143E"/>
    <w:pPr>
      <w:spacing w:line="240" w:lineRule="auto"/>
      <w:ind w:left="720"/>
    </w:pPr>
  </w:style>
  <w:style w:type="paragraph" w:styleId="Index3">
    <w:name w:val="index 3"/>
    <w:basedOn w:val="IndexBase"/>
    <w:autoRedefine/>
    <w:semiHidden/>
    <w:rsid w:val="007E143E"/>
    <w:pPr>
      <w:spacing w:line="240" w:lineRule="auto"/>
      <w:ind w:left="1080"/>
    </w:pPr>
  </w:style>
  <w:style w:type="paragraph" w:styleId="Index4">
    <w:name w:val="index 4"/>
    <w:basedOn w:val="IndexBase"/>
    <w:autoRedefine/>
    <w:semiHidden/>
    <w:rsid w:val="007E143E"/>
    <w:pPr>
      <w:spacing w:line="240" w:lineRule="auto"/>
      <w:ind w:left="1440"/>
    </w:pPr>
  </w:style>
  <w:style w:type="paragraph" w:styleId="Index5">
    <w:name w:val="index 5"/>
    <w:basedOn w:val="IndexBase"/>
    <w:autoRedefine/>
    <w:semiHidden/>
    <w:rsid w:val="007E143E"/>
    <w:pPr>
      <w:spacing w:line="240" w:lineRule="auto"/>
      <w:ind w:left="1800"/>
    </w:pPr>
  </w:style>
  <w:style w:type="paragraph" w:styleId="IndexHeading">
    <w:name w:val="index heading"/>
    <w:basedOn w:val="HeadingBase"/>
    <w:next w:val="Index1"/>
    <w:semiHidden/>
    <w:rsid w:val="007E143E"/>
    <w:pPr>
      <w:spacing w:before="0" w:line="480" w:lineRule="atLeast"/>
    </w:pPr>
    <w:rPr>
      <w:rFonts w:ascii="Arial Black" w:hAnsi="Arial Black"/>
      <w:spacing w:val="-5"/>
      <w:kern w:val="0"/>
      <w:sz w:val="24"/>
    </w:rPr>
  </w:style>
  <w:style w:type="character" w:styleId="LineNumber">
    <w:name w:val="line number"/>
    <w:rsid w:val="007E143E"/>
    <w:rPr>
      <w:sz w:val="18"/>
    </w:rPr>
  </w:style>
  <w:style w:type="paragraph" w:styleId="List">
    <w:name w:val="List"/>
    <w:basedOn w:val="BodyText"/>
    <w:rsid w:val="007E143E"/>
    <w:pPr>
      <w:ind w:left="576" w:hanging="288"/>
    </w:pPr>
  </w:style>
  <w:style w:type="paragraph" w:styleId="List2">
    <w:name w:val="List 2"/>
    <w:basedOn w:val="List"/>
    <w:rsid w:val="007E143E"/>
    <w:pPr>
      <w:ind w:left="1800"/>
    </w:pPr>
  </w:style>
  <w:style w:type="paragraph" w:styleId="List3">
    <w:name w:val="List 3"/>
    <w:basedOn w:val="List"/>
    <w:rsid w:val="007E143E"/>
    <w:pPr>
      <w:ind w:left="2160"/>
    </w:pPr>
  </w:style>
  <w:style w:type="paragraph" w:styleId="List4">
    <w:name w:val="List 4"/>
    <w:basedOn w:val="List"/>
    <w:rsid w:val="007E143E"/>
    <w:pPr>
      <w:ind w:left="2520"/>
    </w:pPr>
  </w:style>
  <w:style w:type="paragraph" w:styleId="List5">
    <w:name w:val="List 5"/>
    <w:basedOn w:val="List"/>
    <w:rsid w:val="007E143E"/>
    <w:pPr>
      <w:ind w:left="2880"/>
    </w:pPr>
  </w:style>
  <w:style w:type="paragraph" w:styleId="ListBullet3">
    <w:name w:val="List Bullet 3"/>
    <w:basedOn w:val="Normal"/>
    <w:rsid w:val="007E143E"/>
    <w:pPr>
      <w:numPr>
        <w:numId w:val="16"/>
      </w:numPr>
    </w:pPr>
  </w:style>
  <w:style w:type="paragraph" w:styleId="ListBullet4">
    <w:name w:val="List Bullet 4"/>
    <w:basedOn w:val="ListBullet"/>
    <w:autoRedefine/>
    <w:rsid w:val="007E143E"/>
    <w:pPr>
      <w:ind w:left="2520"/>
    </w:pPr>
  </w:style>
  <w:style w:type="paragraph" w:styleId="ListBullet5">
    <w:name w:val="List Bullet 5"/>
    <w:basedOn w:val="ListBullet"/>
    <w:autoRedefine/>
    <w:rsid w:val="007E143E"/>
    <w:pPr>
      <w:ind w:left="2880"/>
    </w:pPr>
  </w:style>
  <w:style w:type="paragraph" w:styleId="ListNumber2">
    <w:name w:val="List Number 2"/>
    <w:basedOn w:val="ListNumber"/>
    <w:rsid w:val="007E143E"/>
    <w:pPr>
      <w:numPr>
        <w:ilvl w:val="1"/>
        <w:numId w:val="14"/>
      </w:numPr>
    </w:pPr>
  </w:style>
  <w:style w:type="paragraph" w:styleId="ListNumber3">
    <w:name w:val="List Number 3"/>
    <w:basedOn w:val="ListNumber"/>
    <w:rsid w:val="007E143E"/>
    <w:pPr>
      <w:numPr>
        <w:ilvl w:val="2"/>
        <w:numId w:val="14"/>
      </w:numPr>
    </w:pPr>
  </w:style>
  <w:style w:type="paragraph" w:styleId="ListNumber4">
    <w:name w:val="List Number 4"/>
    <w:basedOn w:val="ListNumber"/>
    <w:rsid w:val="007E143E"/>
    <w:pPr>
      <w:numPr>
        <w:ilvl w:val="3"/>
        <w:numId w:val="14"/>
      </w:numPr>
    </w:pPr>
  </w:style>
  <w:style w:type="paragraph" w:styleId="ListNumber5">
    <w:name w:val="List Number 5"/>
    <w:basedOn w:val="ListNumber"/>
    <w:rsid w:val="007E143E"/>
    <w:pPr>
      <w:numPr>
        <w:ilvl w:val="4"/>
        <w:numId w:val="14"/>
      </w:numPr>
    </w:pPr>
  </w:style>
  <w:style w:type="paragraph" w:customStyle="1" w:styleId="TableHeader">
    <w:name w:val="Table Header"/>
    <w:basedOn w:val="Normal"/>
    <w:rsid w:val="007E143E"/>
    <w:pPr>
      <w:spacing w:before="60"/>
      <w:jc w:val="center"/>
    </w:pPr>
    <w:rPr>
      <w:rFonts w:ascii="Arial Black" w:hAnsi="Arial Black"/>
      <w:sz w:val="16"/>
    </w:rPr>
  </w:style>
  <w:style w:type="paragraph" w:styleId="NormalIndent">
    <w:name w:val="Normal Indent"/>
    <w:basedOn w:val="Normal"/>
    <w:rsid w:val="007E143E"/>
    <w:pPr>
      <w:ind w:left="1440"/>
    </w:pPr>
  </w:style>
  <w:style w:type="paragraph" w:styleId="TableofAuthorities">
    <w:name w:val="table of authorities"/>
    <w:basedOn w:val="Normal"/>
    <w:semiHidden/>
    <w:rsid w:val="007E143E"/>
    <w:pPr>
      <w:tabs>
        <w:tab w:val="right" w:leader="dot" w:pos="7560"/>
      </w:tabs>
      <w:ind w:left="1440"/>
    </w:pPr>
  </w:style>
  <w:style w:type="paragraph" w:customStyle="1" w:styleId="TOCBase">
    <w:name w:val="TOC Base"/>
    <w:basedOn w:val="Normal"/>
    <w:rsid w:val="007E143E"/>
    <w:pPr>
      <w:tabs>
        <w:tab w:val="right" w:leader="dot" w:pos="6480"/>
      </w:tabs>
      <w:spacing w:after="240" w:line="240" w:lineRule="atLeast"/>
    </w:pPr>
  </w:style>
  <w:style w:type="paragraph" w:styleId="TableofFigures">
    <w:name w:val="table of figures"/>
    <w:basedOn w:val="TOCBase"/>
    <w:semiHidden/>
    <w:rsid w:val="007E143E"/>
    <w:pPr>
      <w:ind w:left="1440"/>
    </w:pPr>
  </w:style>
  <w:style w:type="paragraph" w:styleId="TOAHeading">
    <w:name w:val="toa heading"/>
    <w:basedOn w:val="Normal"/>
    <w:next w:val="TableofAuthorities"/>
    <w:semiHidden/>
    <w:rsid w:val="007E143E"/>
    <w:pPr>
      <w:keepNext/>
      <w:spacing w:line="480" w:lineRule="atLeast"/>
    </w:pPr>
    <w:rPr>
      <w:rFonts w:ascii="Arial Black" w:hAnsi="Arial Black"/>
      <w:b/>
      <w:spacing w:val="-10"/>
      <w:kern w:val="28"/>
    </w:rPr>
  </w:style>
  <w:style w:type="table" w:styleId="TableGrid">
    <w:name w:val="Table Grid"/>
    <w:basedOn w:val="TableNormal"/>
    <w:rsid w:val="007E143E"/>
    <w:pPr>
      <w:ind w:left="10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7E143E"/>
    <w:pPr>
      <w:spacing w:line="240" w:lineRule="auto"/>
    </w:pPr>
    <w:rPr>
      <w:b/>
      <w:bCs/>
      <w:sz w:val="20"/>
    </w:rPr>
  </w:style>
  <w:style w:type="character" w:customStyle="1" w:styleId="CommentSubjectChar">
    <w:name w:val="Comment Subject Char"/>
    <w:basedOn w:val="CommentTextChar"/>
    <w:link w:val="CommentSubject"/>
    <w:semiHidden/>
    <w:rsid w:val="00E42218"/>
    <w:rPr>
      <w:rFonts w:ascii="Verdana" w:hAnsi="Verdana"/>
      <w:b/>
      <w:bCs/>
      <w:sz w:val="16"/>
      <w:szCs w:val="24"/>
    </w:rPr>
  </w:style>
  <w:style w:type="paragraph" w:styleId="BalloonText">
    <w:name w:val="Balloon Text"/>
    <w:basedOn w:val="Normal"/>
    <w:link w:val="BalloonTextChar"/>
    <w:semiHidden/>
    <w:rsid w:val="007E143E"/>
    <w:rPr>
      <w:rFonts w:ascii="Tahoma" w:hAnsi="Tahoma" w:cs="Tahoma"/>
      <w:sz w:val="16"/>
      <w:szCs w:val="16"/>
    </w:rPr>
  </w:style>
  <w:style w:type="character" w:customStyle="1" w:styleId="BalloonTextChar">
    <w:name w:val="Balloon Text Char"/>
    <w:basedOn w:val="DefaultParagraphFont"/>
    <w:link w:val="BalloonText"/>
    <w:semiHidden/>
    <w:rsid w:val="00E42218"/>
    <w:rPr>
      <w:rFonts w:ascii="Tahoma" w:hAnsi="Tahoma" w:cs="Tahoma"/>
      <w:sz w:val="16"/>
      <w:szCs w:val="16"/>
    </w:rPr>
  </w:style>
  <w:style w:type="paragraph" w:customStyle="1" w:styleId="Table-Text">
    <w:name w:val="Table - Text"/>
    <w:basedOn w:val="Normal"/>
    <w:rsid w:val="007E143E"/>
    <w:pPr>
      <w:autoSpaceDE w:val="0"/>
      <w:autoSpaceDN w:val="0"/>
      <w:spacing w:before="60" w:after="60"/>
    </w:pPr>
    <w:rPr>
      <w:rFonts w:ascii="Times New Roman" w:hAnsi="Times New Roman"/>
    </w:rPr>
  </w:style>
  <w:style w:type="paragraph" w:customStyle="1" w:styleId="StyleListBulletBold">
    <w:name w:val="Style List Bullet + Bold"/>
    <w:basedOn w:val="ListBullet"/>
    <w:rsid w:val="007E143E"/>
    <w:pPr>
      <w:numPr>
        <w:numId w:val="0"/>
      </w:numPr>
    </w:pPr>
    <w:rPr>
      <w:b/>
      <w:bCs/>
    </w:rPr>
  </w:style>
  <w:style w:type="paragraph" w:customStyle="1" w:styleId="NumberedList">
    <w:name w:val="Numbered List"/>
    <w:basedOn w:val="ListBullet"/>
    <w:rsid w:val="007E143E"/>
    <w:pPr>
      <w:numPr>
        <w:numId w:val="13"/>
      </w:numPr>
    </w:pPr>
  </w:style>
  <w:style w:type="paragraph" w:customStyle="1" w:styleId="Definition">
    <w:name w:val="Definition"/>
    <w:basedOn w:val="Normal"/>
    <w:next w:val="DefinitionItem"/>
    <w:rsid w:val="007E143E"/>
    <w:pPr>
      <w:keepNext/>
      <w:spacing w:before="160" w:after="0"/>
      <w:ind w:left="432" w:hanging="432"/>
    </w:pPr>
    <w:rPr>
      <w:b/>
    </w:rPr>
  </w:style>
  <w:style w:type="paragraph" w:customStyle="1" w:styleId="DefinitionItem">
    <w:name w:val="Definition Item"/>
    <w:basedOn w:val="Normal"/>
    <w:rsid w:val="007E143E"/>
    <w:pPr>
      <w:numPr>
        <w:numId w:val="15"/>
      </w:numPr>
      <w:spacing w:after="60"/>
    </w:pPr>
  </w:style>
  <w:style w:type="paragraph" w:styleId="NormalWeb">
    <w:name w:val="Normal (Web)"/>
    <w:basedOn w:val="Normal"/>
    <w:rsid w:val="007E143E"/>
    <w:pPr>
      <w:spacing w:before="100" w:beforeAutospacing="1" w:after="100" w:afterAutospacing="1"/>
    </w:pPr>
  </w:style>
  <w:style w:type="character" w:customStyle="1" w:styleId="heading10">
    <w:name w:val="heading1"/>
    <w:basedOn w:val="DefaultParagraphFont"/>
    <w:rsid w:val="007E143E"/>
    <w:rPr>
      <w:rFonts w:ascii="Arial" w:hAnsi="Arial" w:cs="Arial" w:hint="default"/>
      <w:color w:val="5D68B7"/>
      <w:sz w:val="36"/>
      <w:szCs w:val="36"/>
    </w:rPr>
  </w:style>
  <w:style w:type="character" w:customStyle="1" w:styleId="address1">
    <w:name w:val="address1"/>
    <w:basedOn w:val="DefaultParagraphFont"/>
    <w:rsid w:val="007E143E"/>
    <w:rPr>
      <w:rFonts w:ascii="Verdana" w:hAnsi="Verdana" w:hint="default"/>
      <w:sz w:val="16"/>
      <w:szCs w:val="16"/>
    </w:rPr>
  </w:style>
  <w:style w:type="character" w:styleId="FollowedHyperlink">
    <w:name w:val="FollowedHyperlink"/>
    <w:basedOn w:val="DefaultParagraphFont"/>
    <w:rsid w:val="007E143E"/>
    <w:rPr>
      <w:color w:val="800080"/>
      <w:u w:val="single"/>
    </w:rPr>
  </w:style>
  <w:style w:type="character" w:customStyle="1" w:styleId="x-small1">
    <w:name w:val="x-small1"/>
    <w:basedOn w:val="DefaultParagraphFont"/>
    <w:rsid w:val="007E143E"/>
    <w:rPr>
      <w:sz w:val="15"/>
      <w:szCs w:val="15"/>
    </w:rPr>
  </w:style>
  <w:style w:type="character" w:customStyle="1" w:styleId="ListBulletChar">
    <w:name w:val="List Bullet Char"/>
    <w:basedOn w:val="DefaultParagraphFont"/>
    <w:rsid w:val="007E143E"/>
    <w:rPr>
      <w:rFonts w:ascii="Verdana" w:hAnsi="Verdana"/>
      <w:szCs w:val="24"/>
      <w:lang w:val="en-US" w:eastAsia="en-US" w:bidi="ar-SA"/>
    </w:rPr>
  </w:style>
  <w:style w:type="character" w:styleId="Strong">
    <w:name w:val="Strong"/>
    <w:basedOn w:val="DefaultParagraphFont"/>
    <w:uiPriority w:val="22"/>
    <w:qFormat/>
    <w:rsid w:val="007E143E"/>
    <w:rPr>
      <w:b/>
      <w:bCs/>
    </w:rPr>
  </w:style>
  <w:style w:type="character" w:styleId="Emphasis">
    <w:name w:val="Emphasis"/>
    <w:basedOn w:val="DefaultParagraphFont"/>
    <w:uiPriority w:val="20"/>
    <w:qFormat/>
    <w:rsid w:val="007E143E"/>
    <w:rPr>
      <w:i/>
      <w:iCs/>
    </w:rPr>
  </w:style>
  <w:style w:type="character" w:customStyle="1" w:styleId="ListBullet3Char">
    <w:name w:val="List Bullet 3 Char"/>
    <w:basedOn w:val="DefaultParagraphFont"/>
    <w:rsid w:val="007E143E"/>
    <w:rPr>
      <w:rFonts w:ascii="Verdana" w:hAnsi="Verdana"/>
      <w:szCs w:val="24"/>
      <w:lang w:val="en-US" w:eastAsia="en-US" w:bidi="ar-SA"/>
    </w:rPr>
  </w:style>
  <w:style w:type="character" w:styleId="HTMLCode">
    <w:name w:val="HTML Code"/>
    <w:basedOn w:val="DefaultParagraphFont"/>
    <w:uiPriority w:val="99"/>
    <w:rsid w:val="007E143E"/>
    <w:rPr>
      <w:rFonts w:ascii="Courier New" w:eastAsia="Times New Roman" w:hAnsi="Courier New" w:cs="Courier New"/>
      <w:sz w:val="20"/>
      <w:szCs w:val="20"/>
    </w:rPr>
  </w:style>
  <w:style w:type="character" w:customStyle="1" w:styleId="CharChar">
    <w:name w:val="Char Char"/>
    <w:basedOn w:val="DefaultParagraphFont"/>
    <w:rsid w:val="007E143E"/>
    <w:rPr>
      <w:rFonts w:ascii="Verdana" w:hAnsi="Verdana"/>
      <w:szCs w:val="24"/>
      <w:lang w:val="en-US" w:eastAsia="en-US" w:bidi="ar-SA"/>
    </w:rPr>
  </w:style>
  <w:style w:type="paragraph" w:styleId="BlockText">
    <w:name w:val="Block Text"/>
    <w:basedOn w:val="Normal"/>
    <w:rsid w:val="007E143E"/>
    <w:pPr>
      <w:autoSpaceDE w:val="0"/>
      <w:autoSpaceDN w:val="0"/>
      <w:ind w:left="1440" w:right="1440"/>
    </w:pPr>
    <w:rPr>
      <w:rFonts w:ascii="Arial" w:hAnsi="Arial" w:cs="Arial"/>
      <w:szCs w:val="20"/>
    </w:rPr>
  </w:style>
  <w:style w:type="character" w:customStyle="1" w:styleId="alertbig1">
    <w:name w:val="alertbig1"/>
    <w:basedOn w:val="DefaultParagraphFont"/>
    <w:rsid w:val="007E143E"/>
    <w:rPr>
      <w:rFonts w:ascii="Arial" w:hAnsi="Arial" w:cs="Arial" w:hint="default"/>
      <w:color w:val="EE8811"/>
      <w:sz w:val="20"/>
      <w:szCs w:val="20"/>
    </w:rPr>
  </w:style>
  <w:style w:type="character" w:customStyle="1" w:styleId="mhtextemph1">
    <w:name w:val="mhtextemph1"/>
    <w:basedOn w:val="DefaultParagraphFont"/>
    <w:rsid w:val="007E143E"/>
    <w:rPr>
      <w:rFonts w:ascii="Arial" w:hAnsi="Arial" w:cs="Arial" w:hint="default"/>
      <w:b/>
      <w:bCs/>
      <w:color w:val="FFFFFF"/>
      <w:sz w:val="18"/>
      <w:szCs w:val="18"/>
    </w:rPr>
  </w:style>
  <w:style w:type="paragraph" w:styleId="HTMLPreformatted">
    <w:name w:val="HTML Preformatted"/>
    <w:basedOn w:val="Normal"/>
    <w:link w:val="HTMLPreformattedChar"/>
    <w:uiPriority w:val="99"/>
    <w:rsid w:val="007E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E42218"/>
    <w:rPr>
      <w:rFonts w:ascii="Courier New" w:hAnsi="Courier New" w:cs="Courier New"/>
    </w:rPr>
  </w:style>
  <w:style w:type="character" w:customStyle="1" w:styleId="text">
    <w:name w:val="text"/>
    <w:basedOn w:val="DefaultParagraphFont"/>
    <w:rsid w:val="007E143E"/>
  </w:style>
  <w:style w:type="character" w:customStyle="1" w:styleId="para">
    <w:name w:val="para"/>
    <w:basedOn w:val="DefaultParagraphFont"/>
    <w:rsid w:val="007E143E"/>
  </w:style>
  <w:style w:type="character" w:customStyle="1" w:styleId="ms-profilevalue1">
    <w:name w:val="ms-profilevalue1"/>
    <w:basedOn w:val="DefaultParagraphFont"/>
    <w:rsid w:val="007E143E"/>
    <w:rPr>
      <w:color w:val="000000"/>
    </w:rPr>
  </w:style>
  <w:style w:type="paragraph" w:customStyle="1" w:styleId="Char">
    <w:name w:val="Char"/>
    <w:basedOn w:val="Normal"/>
    <w:rsid w:val="002E10CF"/>
    <w:pPr>
      <w:spacing w:before="0" w:after="160" w:line="240" w:lineRule="exact"/>
    </w:pPr>
    <w:rPr>
      <w:sz w:val="18"/>
      <w:szCs w:val="20"/>
    </w:rPr>
  </w:style>
  <w:style w:type="paragraph" w:styleId="Revision">
    <w:name w:val="Revision"/>
    <w:hidden/>
    <w:uiPriority w:val="99"/>
    <w:semiHidden/>
    <w:rsid w:val="00972825"/>
    <w:pPr>
      <w:spacing w:after="60"/>
      <w:ind w:left="360" w:hanging="360"/>
    </w:pPr>
    <w:rPr>
      <w:rFonts w:ascii="Verdana" w:hAnsi="Verdana"/>
      <w:szCs w:val="24"/>
    </w:rPr>
  </w:style>
  <w:style w:type="paragraph" w:styleId="TOCHeading">
    <w:name w:val="TOC Heading"/>
    <w:basedOn w:val="Heading1"/>
    <w:next w:val="Normal"/>
    <w:uiPriority w:val="39"/>
    <w:unhideWhenUsed/>
    <w:qFormat/>
    <w:rsid w:val="00E339AB"/>
    <w:pPr>
      <w:keepLines/>
      <w:numPr>
        <w:numId w:val="0"/>
      </w:numPr>
      <w:shd w:val="clear" w:color="auto" w:fill="auto"/>
      <w:spacing w:before="480" w:line="276" w:lineRule="auto"/>
      <w:outlineLvl w:val="9"/>
    </w:pPr>
    <w:rPr>
      <w:rFonts w:ascii="Cambria" w:hAnsi="Cambria"/>
      <w:color w:val="365F91"/>
      <w:sz w:val="28"/>
      <w:szCs w:val="28"/>
    </w:rPr>
  </w:style>
  <w:style w:type="paragraph" w:customStyle="1" w:styleId="TOC11">
    <w:name w:val="TOC 11"/>
    <w:basedOn w:val="Normal"/>
    <w:next w:val="Normal"/>
    <w:autoRedefine/>
    <w:uiPriority w:val="39"/>
    <w:qFormat/>
    <w:rsid w:val="00111243"/>
    <w:rPr>
      <w:rFonts w:ascii="Calibri" w:hAnsi="Calibri"/>
      <w:b/>
      <w:bCs/>
      <w:caps/>
      <w:szCs w:val="20"/>
    </w:rPr>
  </w:style>
  <w:style w:type="character" w:customStyle="1" w:styleId="SubtaskCharChar">
    <w:name w:val="Subtask Char Char"/>
    <w:basedOn w:val="DefaultParagraphFont"/>
    <w:locked/>
    <w:rsid w:val="00675CC1"/>
    <w:rPr>
      <w:rFonts w:ascii="Verdana" w:hAnsi="Verdana"/>
    </w:rPr>
  </w:style>
  <w:style w:type="character" w:customStyle="1" w:styleId="apple-style-span">
    <w:name w:val="apple-style-span"/>
    <w:basedOn w:val="DefaultParagraphFont"/>
    <w:rsid w:val="00061244"/>
  </w:style>
  <w:style w:type="character" w:customStyle="1" w:styleId="apple-converted-space">
    <w:name w:val="apple-converted-space"/>
    <w:basedOn w:val="DefaultParagraphFont"/>
    <w:rsid w:val="00061244"/>
  </w:style>
  <w:style w:type="character" w:styleId="PlaceholderText">
    <w:name w:val="Placeholder Text"/>
    <w:basedOn w:val="DefaultParagraphFont"/>
    <w:uiPriority w:val="99"/>
    <w:semiHidden/>
    <w:rsid w:val="0013564A"/>
    <w:rPr>
      <w:color w:val="808080"/>
    </w:rPr>
  </w:style>
  <w:style w:type="paragraph" w:styleId="ListParagraph">
    <w:name w:val="List Paragraph"/>
    <w:basedOn w:val="Normal"/>
    <w:uiPriority w:val="34"/>
    <w:qFormat/>
    <w:rsid w:val="0078721B"/>
    <w:pPr>
      <w:ind w:left="720"/>
      <w:contextualSpacing/>
    </w:pPr>
  </w:style>
  <w:style w:type="paragraph" w:customStyle="1" w:styleId="GrammarRule">
    <w:name w:val="GrammarRule"/>
    <w:basedOn w:val="BodyText"/>
    <w:qFormat/>
    <w:rsid w:val="004B5083"/>
    <w:rPr>
      <w:rFonts w:ascii="Segoe Print" w:hAnsi="Segoe Print"/>
      <w:color w:val="7030A0"/>
      <w:sz w:val="22"/>
    </w:rPr>
  </w:style>
  <w:style w:type="character" w:customStyle="1" w:styleId="GrammarLiteralChar">
    <w:name w:val="GrammarLiteral Char"/>
    <w:basedOn w:val="BodyTextChar"/>
    <w:rsid w:val="003D0706"/>
    <w:rPr>
      <w:rFonts w:ascii="Lucida Console" w:hAnsi="Lucida Console"/>
      <w:b/>
      <w:color w:val="D60093"/>
      <w:sz w:val="22"/>
    </w:rPr>
  </w:style>
  <w:style w:type="character" w:customStyle="1" w:styleId="SynText">
    <w:name w:val="SynText"/>
    <w:uiPriority w:val="1"/>
    <w:qFormat/>
    <w:rsid w:val="00B4434D"/>
    <w:rPr>
      <w:rFonts w:ascii="Lucida Sans Typewriter" w:hAnsi="Lucida Sans Typewriter"/>
      <w:b/>
      <w:color w:val="A706C2"/>
    </w:rPr>
  </w:style>
  <w:style w:type="character" w:customStyle="1" w:styleId="InternetLink">
    <w:name w:val="Internet Link"/>
    <w:basedOn w:val="DefaultParagraphFont"/>
    <w:rsid w:val="002228F0"/>
    <w:rPr>
      <w:rFonts w:cs="Times New Roman"/>
      <w:color w:val="0000FF"/>
      <w:u w:val="single"/>
      <w:lang w:val="en-US" w:eastAsia="en-US" w:bidi="en-US"/>
    </w:rPr>
  </w:style>
  <w:style w:type="paragraph" w:customStyle="1" w:styleId="StyleSubtask">
    <w:name w:val="Style Subtask"/>
    <w:basedOn w:val="Subtask"/>
    <w:rsid w:val="00E42218"/>
    <w:pPr>
      <w:numPr>
        <w:numId w:val="0"/>
      </w:numPr>
    </w:pPr>
    <w:rPr>
      <w:color w:val="3366FF"/>
    </w:rPr>
  </w:style>
  <w:style w:type="paragraph" w:customStyle="1" w:styleId="GrammarLiteral">
    <w:name w:val="GrammarLiteral"/>
    <w:basedOn w:val="BodyText"/>
    <w:qFormat/>
    <w:rsid w:val="00E42218"/>
    <w:rPr>
      <w:rFonts w:eastAsiaTheme="minorHAnsi"/>
      <w:i/>
    </w:rPr>
  </w:style>
  <w:style w:type="character" w:customStyle="1" w:styleId="sha-block">
    <w:name w:val="sha-block"/>
    <w:basedOn w:val="DefaultParagraphFont"/>
    <w:rsid w:val="00E42218"/>
  </w:style>
  <w:style w:type="character" w:customStyle="1" w:styleId="sha">
    <w:name w:val="sha"/>
    <w:basedOn w:val="DefaultParagraphFont"/>
    <w:rsid w:val="00E42218"/>
  </w:style>
  <w:style w:type="character" w:customStyle="1" w:styleId="author-name">
    <w:name w:val="author-name"/>
    <w:basedOn w:val="DefaultParagraphFont"/>
    <w:rsid w:val="00E42218"/>
  </w:style>
  <w:style w:type="paragraph" w:customStyle="1" w:styleId="DefinitionBody">
    <w:name w:val="Definition Body"/>
    <w:basedOn w:val="Normal"/>
    <w:qFormat/>
    <w:rsid w:val="00E42218"/>
    <w:pPr>
      <w:spacing w:before="0"/>
      <w:ind w:left="720"/>
    </w:pPr>
    <w:rPr>
      <w:rFonts w:ascii="Segoe UI" w:hAnsi="Segoe UI" w:cs="Segoe UI"/>
      <w:color w:val="000000"/>
      <w:sz w:val="21"/>
      <w:szCs w:val="21"/>
    </w:rPr>
  </w:style>
  <w:style w:type="paragraph" w:customStyle="1" w:styleId="DefinitionTerm">
    <w:name w:val="Definition Term"/>
    <w:basedOn w:val="Normal"/>
    <w:qFormat/>
    <w:rsid w:val="00E42218"/>
    <w:pPr>
      <w:keepNext/>
      <w:spacing w:after="60"/>
    </w:pPr>
    <w:rPr>
      <w:rFonts w:ascii="Segoe UI" w:hAnsi="Segoe UI"/>
      <w:b/>
      <w:sz w:val="22"/>
    </w:rPr>
  </w:style>
  <w:style w:type="character" w:styleId="UnresolvedMention">
    <w:name w:val="Unresolved Mention"/>
    <w:basedOn w:val="DefaultParagraphFont"/>
    <w:uiPriority w:val="99"/>
    <w:semiHidden/>
    <w:unhideWhenUsed/>
    <w:rsid w:val="00E64657"/>
    <w:rPr>
      <w:color w:val="808080"/>
      <w:shd w:val="clear" w:color="auto" w:fill="E6E6E6"/>
    </w:rPr>
  </w:style>
  <w:style w:type="character" w:customStyle="1" w:styleId="one-click">
    <w:name w:val="one-click"/>
    <w:basedOn w:val="DefaultParagraphFont"/>
    <w:rsid w:val="002A606D"/>
  </w:style>
  <w:style w:type="paragraph" w:customStyle="1" w:styleId="function-label">
    <w:name w:val="function-label"/>
    <w:basedOn w:val="Normal"/>
    <w:rsid w:val="00A45639"/>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05">
      <w:bodyDiv w:val="1"/>
      <w:marLeft w:val="0"/>
      <w:marRight w:val="0"/>
      <w:marTop w:val="0"/>
      <w:marBottom w:val="0"/>
      <w:divBdr>
        <w:top w:val="none" w:sz="0" w:space="0" w:color="auto"/>
        <w:left w:val="none" w:sz="0" w:space="0" w:color="auto"/>
        <w:bottom w:val="none" w:sz="0" w:space="0" w:color="auto"/>
        <w:right w:val="none" w:sz="0" w:space="0" w:color="auto"/>
      </w:divBdr>
    </w:div>
    <w:div w:id="177433215">
      <w:bodyDiv w:val="1"/>
      <w:marLeft w:val="0"/>
      <w:marRight w:val="0"/>
      <w:marTop w:val="0"/>
      <w:marBottom w:val="0"/>
      <w:divBdr>
        <w:top w:val="none" w:sz="0" w:space="0" w:color="auto"/>
        <w:left w:val="none" w:sz="0" w:space="0" w:color="auto"/>
        <w:bottom w:val="none" w:sz="0" w:space="0" w:color="auto"/>
        <w:right w:val="none" w:sz="0" w:space="0" w:color="auto"/>
      </w:divBdr>
    </w:div>
    <w:div w:id="250821664">
      <w:bodyDiv w:val="1"/>
      <w:marLeft w:val="0"/>
      <w:marRight w:val="0"/>
      <w:marTop w:val="0"/>
      <w:marBottom w:val="0"/>
      <w:divBdr>
        <w:top w:val="none" w:sz="0" w:space="0" w:color="auto"/>
        <w:left w:val="none" w:sz="0" w:space="0" w:color="auto"/>
        <w:bottom w:val="none" w:sz="0" w:space="0" w:color="auto"/>
        <w:right w:val="none" w:sz="0" w:space="0" w:color="auto"/>
      </w:divBdr>
    </w:div>
    <w:div w:id="293872115">
      <w:bodyDiv w:val="1"/>
      <w:marLeft w:val="0"/>
      <w:marRight w:val="0"/>
      <w:marTop w:val="0"/>
      <w:marBottom w:val="0"/>
      <w:divBdr>
        <w:top w:val="none" w:sz="0" w:space="0" w:color="auto"/>
        <w:left w:val="none" w:sz="0" w:space="0" w:color="auto"/>
        <w:bottom w:val="none" w:sz="0" w:space="0" w:color="auto"/>
        <w:right w:val="none" w:sz="0" w:space="0" w:color="auto"/>
      </w:divBdr>
    </w:div>
    <w:div w:id="328338646">
      <w:bodyDiv w:val="1"/>
      <w:marLeft w:val="0"/>
      <w:marRight w:val="0"/>
      <w:marTop w:val="0"/>
      <w:marBottom w:val="0"/>
      <w:divBdr>
        <w:top w:val="none" w:sz="0" w:space="0" w:color="auto"/>
        <w:left w:val="none" w:sz="0" w:space="0" w:color="auto"/>
        <w:bottom w:val="none" w:sz="0" w:space="0" w:color="auto"/>
        <w:right w:val="none" w:sz="0" w:space="0" w:color="auto"/>
      </w:divBdr>
    </w:div>
    <w:div w:id="375276421">
      <w:bodyDiv w:val="1"/>
      <w:marLeft w:val="0"/>
      <w:marRight w:val="0"/>
      <w:marTop w:val="0"/>
      <w:marBottom w:val="0"/>
      <w:divBdr>
        <w:top w:val="none" w:sz="0" w:space="0" w:color="auto"/>
        <w:left w:val="none" w:sz="0" w:space="0" w:color="auto"/>
        <w:bottom w:val="none" w:sz="0" w:space="0" w:color="auto"/>
        <w:right w:val="none" w:sz="0" w:space="0" w:color="auto"/>
      </w:divBdr>
      <w:divsChild>
        <w:div w:id="93743806">
          <w:marLeft w:val="0"/>
          <w:marRight w:val="0"/>
          <w:marTop w:val="0"/>
          <w:marBottom w:val="0"/>
          <w:divBdr>
            <w:top w:val="none" w:sz="0" w:space="0" w:color="auto"/>
            <w:left w:val="none" w:sz="0" w:space="0" w:color="auto"/>
            <w:bottom w:val="none" w:sz="0" w:space="0" w:color="auto"/>
            <w:right w:val="none" w:sz="0" w:space="0" w:color="auto"/>
          </w:divBdr>
        </w:div>
      </w:divsChild>
    </w:div>
    <w:div w:id="378088029">
      <w:bodyDiv w:val="1"/>
      <w:marLeft w:val="0"/>
      <w:marRight w:val="0"/>
      <w:marTop w:val="0"/>
      <w:marBottom w:val="0"/>
      <w:divBdr>
        <w:top w:val="none" w:sz="0" w:space="0" w:color="auto"/>
        <w:left w:val="none" w:sz="0" w:space="0" w:color="auto"/>
        <w:bottom w:val="none" w:sz="0" w:space="0" w:color="auto"/>
        <w:right w:val="none" w:sz="0" w:space="0" w:color="auto"/>
      </w:divBdr>
    </w:div>
    <w:div w:id="591166894">
      <w:bodyDiv w:val="1"/>
      <w:marLeft w:val="0"/>
      <w:marRight w:val="0"/>
      <w:marTop w:val="0"/>
      <w:marBottom w:val="0"/>
      <w:divBdr>
        <w:top w:val="none" w:sz="0" w:space="0" w:color="auto"/>
        <w:left w:val="none" w:sz="0" w:space="0" w:color="auto"/>
        <w:bottom w:val="none" w:sz="0" w:space="0" w:color="auto"/>
        <w:right w:val="none" w:sz="0" w:space="0" w:color="auto"/>
      </w:divBdr>
      <w:divsChild>
        <w:div w:id="528221942">
          <w:marLeft w:val="0"/>
          <w:marRight w:val="0"/>
          <w:marTop w:val="0"/>
          <w:marBottom w:val="300"/>
          <w:divBdr>
            <w:top w:val="none" w:sz="0" w:space="0" w:color="auto"/>
            <w:left w:val="none" w:sz="0" w:space="0" w:color="auto"/>
            <w:bottom w:val="none" w:sz="0" w:space="0" w:color="auto"/>
            <w:right w:val="none" w:sz="0" w:space="0" w:color="auto"/>
          </w:divBdr>
          <w:divsChild>
            <w:div w:id="2117752248">
              <w:marLeft w:val="0"/>
              <w:marRight w:val="0"/>
              <w:marTop w:val="0"/>
              <w:marBottom w:val="0"/>
              <w:divBdr>
                <w:top w:val="none" w:sz="0" w:space="0" w:color="auto"/>
                <w:left w:val="none" w:sz="0" w:space="0" w:color="auto"/>
                <w:bottom w:val="none" w:sz="0" w:space="0" w:color="auto"/>
                <w:right w:val="none" w:sz="0" w:space="0" w:color="auto"/>
              </w:divBdr>
              <w:divsChild>
                <w:div w:id="525484992">
                  <w:marLeft w:val="0"/>
                  <w:marRight w:val="0"/>
                  <w:marTop w:val="0"/>
                  <w:marBottom w:val="0"/>
                  <w:divBdr>
                    <w:top w:val="none" w:sz="0" w:space="0" w:color="auto"/>
                    <w:left w:val="none" w:sz="0" w:space="0" w:color="auto"/>
                    <w:bottom w:val="none" w:sz="0" w:space="0" w:color="auto"/>
                    <w:right w:val="none" w:sz="0" w:space="0" w:color="auto"/>
                  </w:divBdr>
                </w:div>
                <w:div w:id="892958551">
                  <w:marLeft w:val="0"/>
                  <w:marRight w:val="0"/>
                  <w:marTop w:val="0"/>
                  <w:marBottom w:val="0"/>
                  <w:divBdr>
                    <w:top w:val="none" w:sz="0" w:space="0" w:color="auto"/>
                    <w:left w:val="none" w:sz="0" w:space="0" w:color="auto"/>
                    <w:bottom w:val="none" w:sz="0" w:space="0" w:color="auto"/>
                    <w:right w:val="none" w:sz="0" w:space="0" w:color="auto"/>
                  </w:divBdr>
                </w:div>
                <w:div w:id="1531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8849">
      <w:bodyDiv w:val="1"/>
      <w:marLeft w:val="0"/>
      <w:marRight w:val="0"/>
      <w:marTop w:val="0"/>
      <w:marBottom w:val="0"/>
      <w:divBdr>
        <w:top w:val="none" w:sz="0" w:space="0" w:color="auto"/>
        <w:left w:val="none" w:sz="0" w:space="0" w:color="auto"/>
        <w:bottom w:val="none" w:sz="0" w:space="0" w:color="auto"/>
        <w:right w:val="none" w:sz="0" w:space="0" w:color="auto"/>
      </w:divBdr>
    </w:div>
    <w:div w:id="837187856">
      <w:bodyDiv w:val="1"/>
      <w:marLeft w:val="0"/>
      <w:marRight w:val="0"/>
      <w:marTop w:val="0"/>
      <w:marBottom w:val="0"/>
      <w:divBdr>
        <w:top w:val="none" w:sz="0" w:space="0" w:color="auto"/>
        <w:left w:val="none" w:sz="0" w:space="0" w:color="auto"/>
        <w:bottom w:val="none" w:sz="0" w:space="0" w:color="auto"/>
        <w:right w:val="none" w:sz="0" w:space="0" w:color="auto"/>
      </w:divBdr>
    </w:div>
    <w:div w:id="887372227">
      <w:bodyDiv w:val="1"/>
      <w:marLeft w:val="0"/>
      <w:marRight w:val="0"/>
      <w:marTop w:val="0"/>
      <w:marBottom w:val="0"/>
      <w:divBdr>
        <w:top w:val="none" w:sz="0" w:space="0" w:color="auto"/>
        <w:left w:val="none" w:sz="0" w:space="0" w:color="auto"/>
        <w:bottom w:val="none" w:sz="0" w:space="0" w:color="auto"/>
        <w:right w:val="none" w:sz="0" w:space="0" w:color="auto"/>
      </w:divBdr>
    </w:div>
    <w:div w:id="912352742">
      <w:bodyDiv w:val="1"/>
      <w:marLeft w:val="0"/>
      <w:marRight w:val="0"/>
      <w:marTop w:val="0"/>
      <w:marBottom w:val="0"/>
      <w:divBdr>
        <w:top w:val="none" w:sz="0" w:space="0" w:color="auto"/>
        <w:left w:val="none" w:sz="0" w:space="0" w:color="auto"/>
        <w:bottom w:val="none" w:sz="0" w:space="0" w:color="auto"/>
        <w:right w:val="none" w:sz="0" w:space="0" w:color="auto"/>
      </w:divBdr>
    </w:div>
    <w:div w:id="1024746525">
      <w:bodyDiv w:val="1"/>
      <w:marLeft w:val="0"/>
      <w:marRight w:val="0"/>
      <w:marTop w:val="0"/>
      <w:marBottom w:val="0"/>
      <w:divBdr>
        <w:top w:val="none" w:sz="0" w:space="0" w:color="auto"/>
        <w:left w:val="none" w:sz="0" w:space="0" w:color="auto"/>
        <w:bottom w:val="none" w:sz="0" w:space="0" w:color="auto"/>
        <w:right w:val="none" w:sz="0" w:space="0" w:color="auto"/>
      </w:divBdr>
    </w:div>
    <w:div w:id="1028876690">
      <w:bodyDiv w:val="1"/>
      <w:marLeft w:val="0"/>
      <w:marRight w:val="0"/>
      <w:marTop w:val="0"/>
      <w:marBottom w:val="0"/>
      <w:divBdr>
        <w:top w:val="none" w:sz="0" w:space="0" w:color="auto"/>
        <w:left w:val="none" w:sz="0" w:space="0" w:color="auto"/>
        <w:bottom w:val="none" w:sz="0" w:space="0" w:color="auto"/>
        <w:right w:val="none" w:sz="0" w:space="0" w:color="auto"/>
      </w:divBdr>
    </w:div>
    <w:div w:id="1030959096">
      <w:bodyDiv w:val="1"/>
      <w:marLeft w:val="0"/>
      <w:marRight w:val="0"/>
      <w:marTop w:val="0"/>
      <w:marBottom w:val="0"/>
      <w:divBdr>
        <w:top w:val="none" w:sz="0" w:space="0" w:color="auto"/>
        <w:left w:val="none" w:sz="0" w:space="0" w:color="auto"/>
        <w:bottom w:val="none" w:sz="0" w:space="0" w:color="auto"/>
        <w:right w:val="none" w:sz="0" w:space="0" w:color="auto"/>
      </w:divBdr>
    </w:div>
    <w:div w:id="1061438947">
      <w:bodyDiv w:val="1"/>
      <w:marLeft w:val="0"/>
      <w:marRight w:val="0"/>
      <w:marTop w:val="0"/>
      <w:marBottom w:val="0"/>
      <w:divBdr>
        <w:top w:val="none" w:sz="0" w:space="0" w:color="auto"/>
        <w:left w:val="none" w:sz="0" w:space="0" w:color="auto"/>
        <w:bottom w:val="none" w:sz="0" w:space="0" w:color="auto"/>
        <w:right w:val="none" w:sz="0" w:space="0" w:color="auto"/>
      </w:divBdr>
    </w:div>
    <w:div w:id="1093434236">
      <w:bodyDiv w:val="1"/>
      <w:marLeft w:val="0"/>
      <w:marRight w:val="0"/>
      <w:marTop w:val="0"/>
      <w:marBottom w:val="0"/>
      <w:divBdr>
        <w:top w:val="none" w:sz="0" w:space="0" w:color="auto"/>
        <w:left w:val="none" w:sz="0" w:space="0" w:color="auto"/>
        <w:bottom w:val="none" w:sz="0" w:space="0" w:color="auto"/>
        <w:right w:val="none" w:sz="0" w:space="0" w:color="auto"/>
      </w:divBdr>
    </w:div>
    <w:div w:id="1361710350">
      <w:bodyDiv w:val="1"/>
      <w:marLeft w:val="0"/>
      <w:marRight w:val="0"/>
      <w:marTop w:val="0"/>
      <w:marBottom w:val="0"/>
      <w:divBdr>
        <w:top w:val="none" w:sz="0" w:space="0" w:color="auto"/>
        <w:left w:val="none" w:sz="0" w:space="0" w:color="auto"/>
        <w:bottom w:val="none" w:sz="0" w:space="0" w:color="auto"/>
        <w:right w:val="none" w:sz="0" w:space="0" w:color="auto"/>
      </w:divBdr>
    </w:div>
    <w:div w:id="1479617436">
      <w:bodyDiv w:val="1"/>
      <w:marLeft w:val="0"/>
      <w:marRight w:val="0"/>
      <w:marTop w:val="0"/>
      <w:marBottom w:val="0"/>
      <w:divBdr>
        <w:top w:val="none" w:sz="0" w:space="0" w:color="auto"/>
        <w:left w:val="none" w:sz="0" w:space="0" w:color="auto"/>
        <w:bottom w:val="none" w:sz="0" w:space="0" w:color="auto"/>
        <w:right w:val="none" w:sz="0" w:space="0" w:color="auto"/>
      </w:divBdr>
    </w:div>
    <w:div w:id="1622952017">
      <w:bodyDiv w:val="1"/>
      <w:marLeft w:val="0"/>
      <w:marRight w:val="0"/>
      <w:marTop w:val="0"/>
      <w:marBottom w:val="0"/>
      <w:divBdr>
        <w:top w:val="none" w:sz="0" w:space="0" w:color="auto"/>
        <w:left w:val="none" w:sz="0" w:space="0" w:color="auto"/>
        <w:bottom w:val="none" w:sz="0" w:space="0" w:color="auto"/>
        <w:right w:val="none" w:sz="0" w:space="0" w:color="auto"/>
      </w:divBdr>
    </w:div>
    <w:div w:id="1679889180">
      <w:bodyDiv w:val="1"/>
      <w:marLeft w:val="0"/>
      <w:marRight w:val="0"/>
      <w:marTop w:val="0"/>
      <w:marBottom w:val="0"/>
      <w:divBdr>
        <w:top w:val="none" w:sz="0" w:space="0" w:color="auto"/>
        <w:left w:val="none" w:sz="0" w:space="0" w:color="auto"/>
        <w:bottom w:val="none" w:sz="0" w:space="0" w:color="auto"/>
        <w:right w:val="none" w:sz="0" w:space="0" w:color="auto"/>
      </w:divBdr>
    </w:div>
    <w:div w:id="1777014651">
      <w:bodyDiv w:val="1"/>
      <w:marLeft w:val="0"/>
      <w:marRight w:val="0"/>
      <w:marTop w:val="0"/>
      <w:marBottom w:val="0"/>
      <w:divBdr>
        <w:top w:val="none" w:sz="0" w:space="0" w:color="auto"/>
        <w:left w:val="none" w:sz="0" w:space="0" w:color="auto"/>
        <w:bottom w:val="none" w:sz="0" w:space="0" w:color="auto"/>
        <w:right w:val="none" w:sz="0" w:space="0" w:color="auto"/>
      </w:divBdr>
      <w:divsChild>
        <w:div w:id="495655540">
          <w:marLeft w:val="0"/>
          <w:marRight w:val="0"/>
          <w:marTop w:val="0"/>
          <w:marBottom w:val="0"/>
          <w:divBdr>
            <w:top w:val="none" w:sz="0" w:space="0" w:color="auto"/>
            <w:left w:val="none" w:sz="0" w:space="0" w:color="auto"/>
            <w:bottom w:val="none" w:sz="0" w:space="0" w:color="auto"/>
            <w:right w:val="none" w:sz="0" w:space="0" w:color="auto"/>
          </w:divBdr>
          <w:divsChild>
            <w:div w:id="1755664824">
              <w:marLeft w:val="0"/>
              <w:marRight w:val="0"/>
              <w:marTop w:val="0"/>
              <w:marBottom w:val="0"/>
              <w:divBdr>
                <w:top w:val="none" w:sz="0" w:space="0" w:color="auto"/>
                <w:left w:val="none" w:sz="0" w:space="0" w:color="auto"/>
                <w:bottom w:val="none" w:sz="0" w:space="0" w:color="auto"/>
                <w:right w:val="none" w:sz="0" w:space="0" w:color="auto"/>
              </w:divBdr>
            </w:div>
            <w:div w:id="18689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3870">
      <w:bodyDiv w:val="1"/>
      <w:marLeft w:val="0"/>
      <w:marRight w:val="0"/>
      <w:marTop w:val="0"/>
      <w:marBottom w:val="0"/>
      <w:divBdr>
        <w:top w:val="none" w:sz="0" w:space="0" w:color="auto"/>
        <w:left w:val="none" w:sz="0" w:space="0" w:color="auto"/>
        <w:bottom w:val="none" w:sz="0" w:space="0" w:color="auto"/>
        <w:right w:val="none" w:sz="0" w:space="0" w:color="auto"/>
      </w:divBdr>
    </w:div>
    <w:div w:id="20588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systems\software\Word\ess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1BDC6-C949-474F-89BA-1CC2A6F6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essdocs.dotx</Template>
  <TotalTime>15848</TotalTime>
  <Pages>9</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EWorks Development Tasks</vt:lpstr>
    </vt:vector>
  </TitlesOfParts>
  <Company>Microsoft</Company>
  <LinksUpToDate>false</LinksUpToDate>
  <CharactersWithSpaces>14972</CharactersWithSpaces>
  <SharedDoc>false</SharedDoc>
  <HLinks>
    <vt:vector size="1848" baseType="variant">
      <vt:variant>
        <vt:i4>3473444</vt:i4>
      </vt:variant>
      <vt:variant>
        <vt:i4>1763</vt:i4>
      </vt:variant>
      <vt:variant>
        <vt:i4>0</vt:i4>
      </vt:variant>
      <vt:variant>
        <vt:i4>5</vt:i4>
      </vt:variant>
      <vt:variant>
        <vt:lpwstr>http://www.0xcafebabe.com/?p=5</vt:lpwstr>
      </vt:variant>
      <vt:variant>
        <vt:lpwstr/>
      </vt:variant>
      <vt:variant>
        <vt:i4>1835044</vt:i4>
      </vt:variant>
      <vt:variant>
        <vt:i4>1758</vt:i4>
      </vt:variant>
      <vt:variant>
        <vt:i4>0</vt:i4>
      </vt:variant>
      <vt:variant>
        <vt:i4>5</vt:i4>
      </vt:variant>
      <vt:variant>
        <vt:lpwstr>mailto:m@g.t1</vt:lpwstr>
      </vt:variant>
      <vt:variant>
        <vt:lpwstr/>
      </vt:variant>
      <vt:variant>
        <vt:i4>7405662</vt:i4>
      </vt:variant>
      <vt:variant>
        <vt:i4>1755</vt:i4>
      </vt:variant>
      <vt:variant>
        <vt:i4>0</vt:i4>
      </vt:variant>
      <vt:variant>
        <vt:i4>5</vt:i4>
      </vt:variant>
      <vt:variant>
        <vt:lpwstr>mailto:m@h.lastMod</vt:lpwstr>
      </vt:variant>
      <vt:variant>
        <vt:lpwstr/>
      </vt:variant>
      <vt:variant>
        <vt:i4>8257630</vt:i4>
      </vt:variant>
      <vt:variant>
        <vt:i4>1752</vt:i4>
      </vt:variant>
      <vt:variant>
        <vt:i4>0</vt:i4>
      </vt:variant>
      <vt:variant>
        <vt:i4>5</vt:i4>
      </vt:variant>
      <vt:variant>
        <vt:lpwstr>mailto:m@g.lastMod</vt:lpwstr>
      </vt:variant>
      <vt:variant>
        <vt:lpwstr/>
      </vt:variant>
      <vt:variant>
        <vt:i4>983054</vt:i4>
      </vt:variant>
      <vt:variant>
        <vt:i4>1749</vt:i4>
      </vt:variant>
      <vt:variant>
        <vt:i4>0</vt:i4>
      </vt:variant>
      <vt:variant>
        <vt:i4>5</vt:i4>
      </vt:variant>
      <vt:variant>
        <vt:lpwstr>http://public.perforce.com:8080/@md=d&amp;cd=//guest/david_markley/reviewer/com/perforce/&amp;ra=s&amp;c=4oq@//guest/david_markley/reviewer/com/perforce/reviewer/?ac=83</vt:lpwstr>
      </vt:variant>
      <vt:variant>
        <vt:lpwstr/>
      </vt:variant>
      <vt:variant>
        <vt:i4>2490424</vt:i4>
      </vt:variant>
      <vt:variant>
        <vt:i4>1746</vt:i4>
      </vt:variant>
      <vt:variant>
        <vt:i4>0</vt:i4>
      </vt:variant>
      <vt:variant>
        <vt:i4>5</vt:i4>
      </vt:variant>
      <vt:variant>
        <vt:lpwstr>http://www.bright-interactive.com/downloads/bright-java-exchange-bridge.zip</vt:lpwstr>
      </vt:variant>
      <vt:variant>
        <vt:lpwstr/>
      </vt:variant>
      <vt:variant>
        <vt:i4>5570573</vt:i4>
      </vt:variant>
      <vt:variant>
        <vt:i4>1743</vt:i4>
      </vt:variant>
      <vt:variant>
        <vt:i4>0</vt:i4>
      </vt:variant>
      <vt:variant>
        <vt:i4>5</vt:i4>
      </vt:variant>
      <vt:variant>
        <vt:lpwstr>http://swik.net/fetchexc</vt:lpwstr>
      </vt:variant>
      <vt:variant>
        <vt:lpwstr/>
      </vt:variant>
      <vt:variant>
        <vt:i4>65630</vt:i4>
      </vt:variant>
      <vt:variant>
        <vt:i4>1740</vt:i4>
      </vt:variant>
      <vt:variant>
        <vt:i4>0</vt:i4>
      </vt:variant>
      <vt:variant>
        <vt:i4>5</vt:i4>
      </vt:variant>
      <vt:variant>
        <vt:lpwstr>http://personal.inet.fi/atk/fetchexc/</vt:lpwstr>
      </vt:variant>
      <vt:variant>
        <vt:lpwstr/>
      </vt:variant>
      <vt:variant>
        <vt:i4>3342451</vt:i4>
      </vt:variant>
      <vt:variant>
        <vt:i4>1737</vt:i4>
      </vt:variant>
      <vt:variant>
        <vt:i4>0</vt:i4>
      </vt:variant>
      <vt:variant>
        <vt:i4>5</vt:i4>
      </vt:variant>
      <vt:variant>
        <vt:lpwstr>http://wiki.apache.org/jackrabbit/FrontPage</vt:lpwstr>
      </vt:variant>
      <vt:variant>
        <vt:lpwstr/>
      </vt:variant>
      <vt:variant>
        <vt:i4>720960</vt:i4>
      </vt:variant>
      <vt:variant>
        <vt:i4>1734</vt:i4>
      </vt:variant>
      <vt:variant>
        <vt:i4>0</vt:i4>
      </vt:variant>
      <vt:variant>
        <vt:i4>5</vt:i4>
      </vt:variant>
      <vt:variant>
        <vt:lpwstr>http://jackrabbit.apache.org/</vt:lpwstr>
      </vt:variant>
      <vt:variant>
        <vt:lpwstr/>
      </vt:variant>
      <vt:variant>
        <vt:i4>3407911</vt:i4>
      </vt:variant>
      <vt:variant>
        <vt:i4>1731</vt:i4>
      </vt:variant>
      <vt:variant>
        <vt:i4>0</vt:i4>
      </vt:variant>
      <vt:variant>
        <vt:i4>5</vt:i4>
      </vt:variant>
      <vt:variant>
        <vt:lpwstr>http://www.bright-interactive.com/contact/</vt:lpwstr>
      </vt:variant>
      <vt:variant>
        <vt:lpwstr/>
      </vt:variant>
      <vt:variant>
        <vt:i4>2228336</vt:i4>
      </vt:variant>
      <vt:variant>
        <vt:i4>1728</vt:i4>
      </vt:variant>
      <vt:variant>
        <vt:i4>0</vt:i4>
      </vt:variant>
      <vt:variant>
        <vt:i4>5</vt:i4>
      </vt:variant>
      <vt:variant>
        <vt:lpwstr>http://jnative.sourceforge.net/</vt:lpwstr>
      </vt:variant>
      <vt:variant>
        <vt:lpwstr/>
      </vt:variant>
      <vt:variant>
        <vt:i4>1638401</vt:i4>
      </vt:variant>
      <vt:variant>
        <vt:i4>1725</vt:i4>
      </vt:variant>
      <vt:variant>
        <vt:i4>0</vt:i4>
      </vt:variant>
      <vt:variant>
        <vt:i4>5</vt:i4>
      </vt:variant>
      <vt:variant>
        <vt:lpwstr>http://jawinproject.sourceforge.net/</vt:lpwstr>
      </vt:variant>
      <vt:variant>
        <vt:lpwstr/>
      </vt:variant>
      <vt:variant>
        <vt:i4>4980819</vt:i4>
      </vt:variant>
      <vt:variant>
        <vt:i4>1722</vt:i4>
      </vt:variant>
      <vt:variant>
        <vt:i4>0</vt:i4>
      </vt:variant>
      <vt:variant>
        <vt:i4>5</vt:i4>
      </vt:variant>
      <vt:variant>
        <vt:lpwstr>http://poi.apache.org/hssf/index.html</vt:lpwstr>
      </vt:variant>
      <vt:variant>
        <vt:lpwstr/>
      </vt:variant>
      <vt:variant>
        <vt:i4>4259853</vt:i4>
      </vt:variant>
      <vt:variant>
        <vt:i4>1719</vt:i4>
      </vt:variant>
      <vt:variant>
        <vt:i4>0</vt:i4>
      </vt:variant>
      <vt:variant>
        <vt:i4>5</vt:i4>
      </vt:variant>
      <vt:variant>
        <vt:lpwstr>http://www.paulgraham.com/better.html</vt:lpwstr>
      </vt:variant>
      <vt:variant>
        <vt:lpwstr/>
      </vt:variant>
      <vt:variant>
        <vt:i4>4128876</vt:i4>
      </vt:variant>
      <vt:variant>
        <vt:i4>1716</vt:i4>
      </vt:variant>
      <vt:variant>
        <vt:i4>0</vt:i4>
      </vt:variant>
      <vt:variant>
        <vt:i4>5</vt:i4>
      </vt:variant>
      <vt:variant>
        <vt:lpwstr>http://www.paulgraham.com/spam.html</vt:lpwstr>
      </vt:variant>
      <vt:variant>
        <vt:lpwstr/>
      </vt:variant>
      <vt:variant>
        <vt:i4>6291558</vt:i4>
      </vt:variant>
      <vt:variant>
        <vt:i4>1713</vt:i4>
      </vt:variant>
      <vt:variant>
        <vt:i4>0</vt:i4>
      </vt:variant>
      <vt:variant>
        <vt:i4>5</vt:i4>
      </vt:variant>
      <vt:variant>
        <vt:lpwstr>http://download.java.net/jdk6/docs/build/README-builds.html</vt:lpwstr>
      </vt:variant>
      <vt:variant>
        <vt:lpwstr/>
      </vt:variant>
      <vt:variant>
        <vt:i4>4390983</vt:i4>
      </vt:variant>
      <vt:variant>
        <vt:i4>1710</vt:i4>
      </vt:variant>
      <vt:variant>
        <vt:i4>0</vt:i4>
      </vt:variant>
      <vt:variant>
        <vt:i4>5</vt:i4>
      </vt:variant>
      <vt:variant>
        <vt:lpwstr>http://forum.java.sun.com/thread.jspa?forumID=57&amp;threadID=296255</vt:lpwstr>
      </vt:variant>
      <vt:variant>
        <vt:lpwstr/>
      </vt:variant>
      <vt:variant>
        <vt:i4>786443</vt:i4>
      </vt:variant>
      <vt:variant>
        <vt:i4>1707</vt:i4>
      </vt:variant>
      <vt:variant>
        <vt:i4>0</vt:i4>
      </vt:variant>
      <vt:variant>
        <vt:i4>5</vt:i4>
      </vt:variant>
      <vt:variant>
        <vt:lpwstr>http://java.sun.com/docs/books/tutorial/uiswing/misc/dnd.html</vt:lpwstr>
      </vt:variant>
      <vt:variant>
        <vt:lpwstr/>
      </vt:variant>
      <vt:variant>
        <vt:i4>7143525</vt:i4>
      </vt:variant>
      <vt:variant>
        <vt:i4>1704</vt:i4>
      </vt:variant>
      <vt:variant>
        <vt:i4>0</vt:i4>
      </vt:variant>
      <vt:variant>
        <vt:i4>5</vt:i4>
      </vt:variant>
      <vt:variant>
        <vt:lpwstr>http://java.sun.com/docs/books/tutorial/uiswing/components/filechooser.html</vt:lpwstr>
      </vt:variant>
      <vt:variant>
        <vt:lpwstr/>
      </vt:variant>
      <vt:variant>
        <vt:i4>2424954</vt:i4>
      </vt:variant>
      <vt:variant>
        <vt:i4>1701</vt:i4>
      </vt:variant>
      <vt:variant>
        <vt:i4>0</vt:i4>
      </vt:variant>
      <vt:variant>
        <vt:i4>5</vt:i4>
      </vt:variant>
      <vt:variant>
        <vt:lpwstr>http://forums.java.net/jive/thread.jspa?threadID=17313</vt:lpwstr>
      </vt:variant>
      <vt:variant>
        <vt:lpwstr/>
      </vt:variant>
      <vt:variant>
        <vt:i4>6815865</vt:i4>
      </vt:variant>
      <vt:variant>
        <vt:i4>1698</vt:i4>
      </vt:variant>
      <vt:variant>
        <vt:i4>0</vt:i4>
      </vt:variant>
      <vt:variant>
        <vt:i4>5</vt:i4>
      </vt:variant>
      <vt:variant>
        <vt:lpwstr>http://java.sun.com/docs/books/tutorial/uiswing/dnd/intro.html</vt:lpwstr>
      </vt:variant>
      <vt:variant>
        <vt:lpwstr/>
      </vt:variant>
      <vt:variant>
        <vt:i4>1441802</vt:i4>
      </vt:variant>
      <vt:variant>
        <vt:i4>1695</vt:i4>
      </vt:variant>
      <vt:variant>
        <vt:i4>0</vt:i4>
      </vt:variant>
      <vt:variant>
        <vt:i4>5</vt:i4>
      </vt:variant>
      <vt:variant>
        <vt:lpwstr>http://java.sun.com/javase/technologies/desktop/articles.jsp</vt:lpwstr>
      </vt:variant>
      <vt:variant>
        <vt:lpwstr>swing</vt:lpwstr>
      </vt:variant>
      <vt:variant>
        <vt:i4>3670034</vt:i4>
      </vt:variant>
      <vt:variant>
        <vt:i4>1692</vt:i4>
      </vt:variant>
      <vt:variant>
        <vt:i4>0</vt:i4>
      </vt:variant>
      <vt:variant>
        <vt:i4>5</vt:i4>
      </vt:variant>
      <vt:variant>
        <vt:lpwstr>http://java.sun.com/developer/JDCTechTips/2005/tt1115.html</vt:lpwstr>
      </vt:variant>
      <vt:variant>
        <vt:lpwstr>2</vt:lpwstr>
      </vt:variant>
      <vt:variant>
        <vt:i4>7143525</vt:i4>
      </vt:variant>
      <vt:variant>
        <vt:i4>1689</vt:i4>
      </vt:variant>
      <vt:variant>
        <vt:i4>0</vt:i4>
      </vt:variant>
      <vt:variant>
        <vt:i4>5</vt:i4>
      </vt:variant>
      <vt:variant>
        <vt:lpwstr>http://java.sun.com/docs/books/tutorial/uiswing/components/filechooser.html</vt:lpwstr>
      </vt:variant>
      <vt:variant>
        <vt:lpwstr/>
      </vt:variant>
      <vt:variant>
        <vt:i4>1704002</vt:i4>
      </vt:variant>
      <vt:variant>
        <vt:i4>1686</vt:i4>
      </vt:variant>
      <vt:variant>
        <vt:i4>0</vt:i4>
      </vt:variant>
      <vt:variant>
        <vt:i4>5</vt:i4>
      </vt:variant>
      <vt:variant>
        <vt:lpwstr>http://www.dezwozhere.com/links.html</vt:lpwstr>
      </vt:variant>
      <vt:variant>
        <vt:lpwstr/>
      </vt:variant>
      <vt:variant>
        <vt:i4>7536697</vt:i4>
      </vt:variant>
      <vt:variant>
        <vt:i4>1683</vt:i4>
      </vt:variant>
      <vt:variant>
        <vt:i4>0</vt:i4>
      </vt:variant>
      <vt:variant>
        <vt:i4>5</vt:i4>
      </vt:variant>
      <vt:variant>
        <vt:lpwstr>http://www.w3.org/TR/REC-CSS2/</vt:lpwstr>
      </vt:variant>
      <vt:variant>
        <vt:lpwstr/>
      </vt:variant>
      <vt:variant>
        <vt:i4>1114128</vt:i4>
      </vt:variant>
      <vt:variant>
        <vt:i4>1680</vt:i4>
      </vt:variant>
      <vt:variant>
        <vt:i4>0</vt:i4>
      </vt:variant>
      <vt:variant>
        <vt:i4>5</vt:i4>
      </vt:variant>
      <vt:variant>
        <vt:lpwstr>http://host:port</vt:lpwstr>
      </vt:variant>
      <vt:variant>
        <vt:lpwstr/>
      </vt:variant>
      <vt:variant>
        <vt:i4>5439587</vt:i4>
      </vt:variant>
      <vt:variant>
        <vt:i4>1677</vt:i4>
      </vt:variant>
      <vt:variant>
        <vt:i4>0</vt:i4>
      </vt:variant>
      <vt:variant>
        <vt:i4>5</vt:i4>
      </vt:variant>
      <vt:variant>
        <vt:lpwstr>http://cymbal/folders/@p:/eng/eworks/trunk/test/resources/testSchema</vt:lpwstr>
      </vt:variant>
      <vt:variant>
        <vt:lpwstr/>
      </vt:variant>
      <vt:variant>
        <vt:i4>2556002</vt:i4>
      </vt:variant>
      <vt:variant>
        <vt:i4>1674</vt:i4>
      </vt:variant>
      <vt:variant>
        <vt:i4>0</vt:i4>
      </vt:variant>
      <vt:variant>
        <vt:i4>5</vt:i4>
      </vt:variant>
      <vt:variant>
        <vt:lpwstr>http://www.bsi-global.com/</vt:lpwstr>
      </vt:variant>
      <vt:variant>
        <vt:lpwstr/>
      </vt:variant>
      <vt:variant>
        <vt:i4>5177415</vt:i4>
      </vt:variant>
      <vt:variant>
        <vt:i4>1671</vt:i4>
      </vt:variant>
      <vt:variant>
        <vt:i4>0</vt:i4>
      </vt:variant>
      <vt:variant>
        <vt:i4>5</vt:i4>
      </vt:variant>
      <vt:variant>
        <vt:lpwstr>http://java.sun.com/docs/books/tutorial/i18n/format/numberFormat.html</vt:lpwstr>
      </vt:variant>
      <vt:variant>
        <vt:lpwstr/>
      </vt:variant>
      <vt:variant>
        <vt:i4>1572923</vt:i4>
      </vt:variant>
      <vt:variant>
        <vt:i4>1664</vt:i4>
      </vt:variant>
      <vt:variant>
        <vt:i4>0</vt:i4>
      </vt:variant>
      <vt:variant>
        <vt:i4>5</vt:i4>
      </vt:variant>
      <vt:variant>
        <vt:lpwstr/>
      </vt:variant>
      <vt:variant>
        <vt:lpwstr>_Toc199004321</vt:lpwstr>
      </vt:variant>
      <vt:variant>
        <vt:i4>1572923</vt:i4>
      </vt:variant>
      <vt:variant>
        <vt:i4>1658</vt:i4>
      </vt:variant>
      <vt:variant>
        <vt:i4>0</vt:i4>
      </vt:variant>
      <vt:variant>
        <vt:i4>5</vt:i4>
      </vt:variant>
      <vt:variant>
        <vt:lpwstr/>
      </vt:variant>
      <vt:variant>
        <vt:lpwstr>_Toc199004320</vt:lpwstr>
      </vt:variant>
      <vt:variant>
        <vt:i4>1769531</vt:i4>
      </vt:variant>
      <vt:variant>
        <vt:i4>1652</vt:i4>
      </vt:variant>
      <vt:variant>
        <vt:i4>0</vt:i4>
      </vt:variant>
      <vt:variant>
        <vt:i4>5</vt:i4>
      </vt:variant>
      <vt:variant>
        <vt:lpwstr/>
      </vt:variant>
      <vt:variant>
        <vt:lpwstr>_Toc199004319</vt:lpwstr>
      </vt:variant>
      <vt:variant>
        <vt:i4>1769531</vt:i4>
      </vt:variant>
      <vt:variant>
        <vt:i4>1646</vt:i4>
      </vt:variant>
      <vt:variant>
        <vt:i4>0</vt:i4>
      </vt:variant>
      <vt:variant>
        <vt:i4>5</vt:i4>
      </vt:variant>
      <vt:variant>
        <vt:lpwstr/>
      </vt:variant>
      <vt:variant>
        <vt:lpwstr>_Toc199004318</vt:lpwstr>
      </vt:variant>
      <vt:variant>
        <vt:i4>1769531</vt:i4>
      </vt:variant>
      <vt:variant>
        <vt:i4>1640</vt:i4>
      </vt:variant>
      <vt:variant>
        <vt:i4>0</vt:i4>
      </vt:variant>
      <vt:variant>
        <vt:i4>5</vt:i4>
      </vt:variant>
      <vt:variant>
        <vt:lpwstr/>
      </vt:variant>
      <vt:variant>
        <vt:lpwstr>_Toc199004317</vt:lpwstr>
      </vt:variant>
      <vt:variant>
        <vt:i4>1769531</vt:i4>
      </vt:variant>
      <vt:variant>
        <vt:i4>1634</vt:i4>
      </vt:variant>
      <vt:variant>
        <vt:i4>0</vt:i4>
      </vt:variant>
      <vt:variant>
        <vt:i4>5</vt:i4>
      </vt:variant>
      <vt:variant>
        <vt:lpwstr/>
      </vt:variant>
      <vt:variant>
        <vt:lpwstr>_Toc199004316</vt:lpwstr>
      </vt:variant>
      <vt:variant>
        <vt:i4>1769531</vt:i4>
      </vt:variant>
      <vt:variant>
        <vt:i4>1628</vt:i4>
      </vt:variant>
      <vt:variant>
        <vt:i4>0</vt:i4>
      </vt:variant>
      <vt:variant>
        <vt:i4>5</vt:i4>
      </vt:variant>
      <vt:variant>
        <vt:lpwstr/>
      </vt:variant>
      <vt:variant>
        <vt:lpwstr>_Toc199004315</vt:lpwstr>
      </vt:variant>
      <vt:variant>
        <vt:i4>1769531</vt:i4>
      </vt:variant>
      <vt:variant>
        <vt:i4>1622</vt:i4>
      </vt:variant>
      <vt:variant>
        <vt:i4>0</vt:i4>
      </vt:variant>
      <vt:variant>
        <vt:i4>5</vt:i4>
      </vt:variant>
      <vt:variant>
        <vt:lpwstr/>
      </vt:variant>
      <vt:variant>
        <vt:lpwstr>_Toc199004314</vt:lpwstr>
      </vt:variant>
      <vt:variant>
        <vt:i4>1769531</vt:i4>
      </vt:variant>
      <vt:variant>
        <vt:i4>1616</vt:i4>
      </vt:variant>
      <vt:variant>
        <vt:i4>0</vt:i4>
      </vt:variant>
      <vt:variant>
        <vt:i4>5</vt:i4>
      </vt:variant>
      <vt:variant>
        <vt:lpwstr/>
      </vt:variant>
      <vt:variant>
        <vt:lpwstr>_Toc199004313</vt:lpwstr>
      </vt:variant>
      <vt:variant>
        <vt:i4>1769531</vt:i4>
      </vt:variant>
      <vt:variant>
        <vt:i4>1610</vt:i4>
      </vt:variant>
      <vt:variant>
        <vt:i4>0</vt:i4>
      </vt:variant>
      <vt:variant>
        <vt:i4>5</vt:i4>
      </vt:variant>
      <vt:variant>
        <vt:lpwstr/>
      </vt:variant>
      <vt:variant>
        <vt:lpwstr>_Toc199004312</vt:lpwstr>
      </vt:variant>
      <vt:variant>
        <vt:i4>1769531</vt:i4>
      </vt:variant>
      <vt:variant>
        <vt:i4>1604</vt:i4>
      </vt:variant>
      <vt:variant>
        <vt:i4>0</vt:i4>
      </vt:variant>
      <vt:variant>
        <vt:i4>5</vt:i4>
      </vt:variant>
      <vt:variant>
        <vt:lpwstr/>
      </vt:variant>
      <vt:variant>
        <vt:lpwstr>_Toc199004311</vt:lpwstr>
      </vt:variant>
      <vt:variant>
        <vt:i4>1769531</vt:i4>
      </vt:variant>
      <vt:variant>
        <vt:i4>1598</vt:i4>
      </vt:variant>
      <vt:variant>
        <vt:i4>0</vt:i4>
      </vt:variant>
      <vt:variant>
        <vt:i4>5</vt:i4>
      </vt:variant>
      <vt:variant>
        <vt:lpwstr/>
      </vt:variant>
      <vt:variant>
        <vt:lpwstr>_Toc199004310</vt:lpwstr>
      </vt:variant>
      <vt:variant>
        <vt:i4>1703995</vt:i4>
      </vt:variant>
      <vt:variant>
        <vt:i4>1592</vt:i4>
      </vt:variant>
      <vt:variant>
        <vt:i4>0</vt:i4>
      </vt:variant>
      <vt:variant>
        <vt:i4>5</vt:i4>
      </vt:variant>
      <vt:variant>
        <vt:lpwstr/>
      </vt:variant>
      <vt:variant>
        <vt:lpwstr>_Toc199004309</vt:lpwstr>
      </vt:variant>
      <vt:variant>
        <vt:i4>1703995</vt:i4>
      </vt:variant>
      <vt:variant>
        <vt:i4>1586</vt:i4>
      </vt:variant>
      <vt:variant>
        <vt:i4>0</vt:i4>
      </vt:variant>
      <vt:variant>
        <vt:i4>5</vt:i4>
      </vt:variant>
      <vt:variant>
        <vt:lpwstr/>
      </vt:variant>
      <vt:variant>
        <vt:lpwstr>_Toc199004308</vt:lpwstr>
      </vt:variant>
      <vt:variant>
        <vt:i4>1703995</vt:i4>
      </vt:variant>
      <vt:variant>
        <vt:i4>1580</vt:i4>
      </vt:variant>
      <vt:variant>
        <vt:i4>0</vt:i4>
      </vt:variant>
      <vt:variant>
        <vt:i4>5</vt:i4>
      </vt:variant>
      <vt:variant>
        <vt:lpwstr/>
      </vt:variant>
      <vt:variant>
        <vt:lpwstr>_Toc199004307</vt:lpwstr>
      </vt:variant>
      <vt:variant>
        <vt:i4>1703995</vt:i4>
      </vt:variant>
      <vt:variant>
        <vt:i4>1574</vt:i4>
      </vt:variant>
      <vt:variant>
        <vt:i4>0</vt:i4>
      </vt:variant>
      <vt:variant>
        <vt:i4>5</vt:i4>
      </vt:variant>
      <vt:variant>
        <vt:lpwstr/>
      </vt:variant>
      <vt:variant>
        <vt:lpwstr>_Toc199004306</vt:lpwstr>
      </vt:variant>
      <vt:variant>
        <vt:i4>1703995</vt:i4>
      </vt:variant>
      <vt:variant>
        <vt:i4>1568</vt:i4>
      </vt:variant>
      <vt:variant>
        <vt:i4>0</vt:i4>
      </vt:variant>
      <vt:variant>
        <vt:i4>5</vt:i4>
      </vt:variant>
      <vt:variant>
        <vt:lpwstr/>
      </vt:variant>
      <vt:variant>
        <vt:lpwstr>_Toc199004305</vt:lpwstr>
      </vt:variant>
      <vt:variant>
        <vt:i4>1703995</vt:i4>
      </vt:variant>
      <vt:variant>
        <vt:i4>1562</vt:i4>
      </vt:variant>
      <vt:variant>
        <vt:i4>0</vt:i4>
      </vt:variant>
      <vt:variant>
        <vt:i4>5</vt:i4>
      </vt:variant>
      <vt:variant>
        <vt:lpwstr/>
      </vt:variant>
      <vt:variant>
        <vt:lpwstr>_Toc199004304</vt:lpwstr>
      </vt:variant>
      <vt:variant>
        <vt:i4>1703995</vt:i4>
      </vt:variant>
      <vt:variant>
        <vt:i4>1556</vt:i4>
      </vt:variant>
      <vt:variant>
        <vt:i4>0</vt:i4>
      </vt:variant>
      <vt:variant>
        <vt:i4>5</vt:i4>
      </vt:variant>
      <vt:variant>
        <vt:lpwstr/>
      </vt:variant>
      <vt:variant>
        <vt:lpwstr>_Toc199004303</vt:lpwstr>
      </vt:variant>
      <vt:variant>
        <vt:i4>1703995</vt:i4>
      </vt:variant>
      <vt:variant>
        <vt:i4>1550</vt:i4>
      </vt:variant>
      <vt:variant>
        <vt:i4>0</vt:i4>
      </vt:variant>
      <vt:variant>
        <vt:i4>5</vt:i4>
      </vt:variant>
      <vt:variant>
        <vt:lpwstr/>
      </vt:variant>
      <vt:variant>
        <vt:lpwstr>_Toc199004302</vt:lpwstr>
      </vt:variant>
      <vt:variant>
        <vt:i4>1703995</vt:i4>
      </vt:variant>
      <vt:variant>
        <vt:i4>1544</vt:i4>
      </vt:variant>
      <vt:variant>
        <vt:i4>0</vt:i4>
      </vt:variant>
      <vt:variant>
        <vt:i4>5</vt:i4>
      </vt:variant>
      <vt:variant>
        <vt:lpwstr/>
      </vt:variant>
      <vt:variant>
        <vt:lpwstr>_Toc199004301</vt:lpwstr>
      </vt:variant>
      <vt:variant>
        <vt:i4>1703995</vt:i4>
      </vt:variant>
      <vt:variant>
        <vt:i4>1538</vt:i4>
      </vt:variant>
      <vt:variant>
        <vt:i4>0</vt:i4>
      </vt:variant>
      <vt:variant>
        <vt:i4>5</vt:i4>
      </vt:variant>
      <vt:variant>
        <vt:lpwstr/>
      </vt:variant>
      <vt:variant>
        <vt:lpwstr>_Toc199004300</vt:lpwstr>
      </vt:variant>
      <vt:variant>
        <vt:i4>1245242</vt:i4>
      </vt:variant>
      <vt:variant>
        <vt:i4>1532</vt:i4>
      </vt:variant>
      <vt:variant>
        <vt:i4>0</vt:i4>
      </vt:variant>
      <vt:variant>
        <vt:i4>5</vt:i4>
      </vt:variant>
      <vt:variant>
        <vt:lpwstr/>
      </vt:variant>
      <vt:variant>
        <vt:lpwstr>_Toc199004299</vt:lpwstr>
      </vt:variant>
      <vt:variant>
        <vt:i4>1245242</vt:i4>
      </vt:variant>
      <vt:variant>
        <vt:i4>1526</vt:i4>
      </vt:variant>
      <vt:variant>
        <vt:i4>0</vt:i4>
      </vt:variant>
      <vt:variant>
        <vt:i4>5</vt:i4>
      </vt:variant>
      <vt:variant>
        <vt:lpwstr/>
      </vt:variant>
      <vt:variant>
        <vt:lpwstr>_Toc199004298</vt:lpwstr>
      </vt:variant>
      <vt:variant>
        <vt:i4>1245242</vt:i4>
      </vt:variant>
      <vt:variant>
        <vt:i4>1520</vt:i4>
      </vt:variant>
      <vt:variant>
        <vt:i4>0</vt:i4>
      </vt:variant>
      <vt:variant>
        <vt:i4>5</vt:i4>
      </vt:variant>
      <vt:variant>
        <vt:lpwstr/>
      </vt:variant>
      <vt:variant>
        <vt:lpwstr>_Toc199004297</vt:lpwstr>
      </vt:variant>
      <vt:variant>
        <vt:i4>1245242</vt:i4>
      </vt:variant>
      <vt:variant>
        <vt:i4>1514</vt:i4>
      </vt:variant>
      <vt:variant>
        <vt:i4>0</vt:i4>
      </vt:variant>
      <vt:variant>
        <vt:i4>5</vt:i4>
      </vt:variant>
      <vt:variant>
        <vt:lpwstr/>
      </vt:variant>
      <vt:variant>
        <vt:lpwstr>_Toc199004296</vt:lpwstr>
      </vt:variant>
      <vt:variant>
        <vt:i4>1245242</vt:i4>
      </vt:variant>
      <vt:variant>
        <vt:i4>1508</vt:i4>
      </vt:variant>
      <vt:variant>
        <vt:i4>0</vt:i4>
      </vt:variant>
      <vt:variant>
        <vt:i4>5</vt:i4>
      </vt:variant>
      <vt:variant>
        <vt:lpwstr/>
      </vt:variant>
      <vt:variant>
        <vt:lpwstr>_Toc199004295</vt:lpwstr>
      </vt:variant>
      <vt:variant>
        <vt:i4>1245242</vt:i4>
      </vt:variant>
      <vt:variant>
        <vt:i4>1502</vt:i4>
      </vt:variant>
      <vt:variant>
        <vt:i4>0</vt:i4>
      </vt:variant>
      <vt:variant>
        <vt:i4>5</vt:i4>
      </vt:variant>
      <vt:variant>
        <vt:lpwstr/>
      </vt:variant>
      <vt:variant>
        <vt:lpwstr>_Toc199004294</vt:lpwstr>
      </vt:variant>
      <vt:variant>
        <vt:i4>1245242</vt:i4>
      </vt:variant>
      <vt:variant>
        <vt:i4>1496</vt:i4>
      </vt:variant>
      <vt:variant>
        <vt:i4>0</vt:i4>
      </vt:variant>
      <vt:variant>
        <vt:i4>5</vt:i4>
      </vt:variant>
      <vt:variant>
        <vt:lpwstr/>
      </vt:variant>
      <vt:variant>
        <vt:lpwstr>_Toc199004293</vt:lpwstr>
      </vt:variant>
      <vt:variant>
        <vt:i4>1245242</vt:i4>
      </vt:variant>
      <vt:variant>
        <vt:i4>1490</vt:i4>
      </vt:variant>
      <vt:variant>
        <vt:i4>0</vt:i4>
      </vt:variant>
      <vt:variant>
        <vt:i4>5</vt:i4>
      </vt:variant>
      <vt:variant>
        <vt:lpwstr/>
      </vt:variant>
      <vt:variant>
        <vt:lpwstr>_Toc199004292</vt:lpwstr>
      </vt:variant>
      <vt:variant>
        <vt:i4>1245242</vt:i4>
      </vt:variant>
      <vt:variant>
        <vt:i4>1484</vt:i4>
      </vt:variant>
      <vt:variant>
        <vt:i4>0</vt:i4>
      </vt:variant>
      <vt:variant>
        <vt:i4>5</vt:i4>
      </vt:variant>
      <vt:variant>
        <vt:lpwstr/>
      </vt:variant>
      <vt:variant>
        <vt:lpwstr>_Toc199004291</vt:lpwstr>
      </vt:variant>
      <vt:variant>
        <vt:i4>1245242</vt:i4>
      </vt:variant>
      <vt:variant>
        <vt:i4>1478</vt:i4>
      </vt:variant>
      <vt:variant>
        <vt:i4>0</vt:i4>
      </vt:variant>
      <vt:variant>
        <vt:i4>5</vt:i4>
      </vt:variant>
      <vt:variant>
        <vt:lpwstr/>
      </vt:variant>
      <vt:variant>
        <vt:lpwstr>_Toc199004290</vt:lpwstr>
      </vt:variant>
      <vt:variant>
        <vt:i4>1179706</vt:i4>
      </vt:variant>
      <vt:variant>
        <vt:i4>1472</vt:i4>
      </vt:variant>
      <vt:variant>
        <vt:i4>0</vt:i4>
      </vt:variant>
      <vt:variant>
        <vt:i4>5</vt:i4>
      </vt:variant>
      <vt:variant>
        <vt:lpwstr/>
      </vt:variant>
      <vt:variant>
        <vt:lpwstr>_Toc199004289</vt:lpwstr>
      </vt:variant>
      <vt:variant>
        <vt:i4>1179706</vt:i4>
      </vt:variant>
      <vt:variant>
        <vt:i4>1466</vt:i4>
      </vt:variant>
      <vt:variant>
        <vt:i4>0</vt:i4>
      </vt:variant>
      <vt:variant>
        <vt:i4>5</vt:i4>
      </vt:variant>
      <vt:variant>
        <vt:lpwstr/>
      </vt:variant>
      <vt:variant>
        <vt:lpwstr>_Toc199004288</vt:lpwstr>
      </vt:variant>
      <vt:variant>
        <vt:i4>1179706</vt:i4>
      </vt:variant>
      <vt:variant>
        <vt:i4>1460</vt:i4>
      </vt:variant>
      <vt:variant>
        <vt:i4>0</vt:i4>
      </vt:variant>
      <vt:variant>
        <vt:i4>5</vt:i4>
      </vt:variant>
      <vt:variant>
        <vt:lpwstr/>
      </vt:variant>
      <vt:variant>
        <vt:lpwstr>_Toc199004287</vt:lpwstr>
      </vt:variant>
      <vt:variant>
        <vt:i4>1179706</vt:i4>
      </vt:variant>
      <vt:variant>
        <vt:i4>1454</vt:i4>
      </vt:variant>
      <vt:variant>
        <vt:i4>0</vt:i4>
      </vt:variant>
      <vt:variant>
        <vt:i4>5</vt:i4>
      </vt:variant>
      <vt:variant>
        <vt:lpwstr/>
      </vt:variant>
      <vt:variant>
        <vt:lpwstr>_Toc199004286</vt:lpwstr>
      </vt:variant>
      <vt:variant>
        <vt:i4>1179706</vt:i4>
      </vt:variant>
      <vt:variant>
        <vt:i4>1448</vt:i4>
      </vt:variant>
      <vt:variant>
        <vt:i4>0</vt:i4>
      </vt:variant>
      <vt:variant>
        <vt:i4>5</vt:i4>
      </vt:variant>
      <vt:variant>
        <vt:lpwstr/>
      </vt:variant>
      <vt:variant>
        <vt:lpwstr>_Toc199004285</vt:lpwstr>
      </vt:variant>
      <vt:variant>
        <vt:i4>1179706</vt:i4>
      </vt:variant>
      <vt:variant>
        <vt:i4>1442</vt:i4>
      </vt:variant>
      <vt:variant>
        <vt:i4>0</vt:i4>
      </vt:variant>
      <vt:variant>
        <vt:i4>5</vt:i4>
      </vt:variant>
      <vt:variant>
        <vt:lpwstr/>
      </vt:variant>
      <vt:variant>
        <vt:lpwstr>_Toc199004284</vt:lpwstr>
      </vt:variant>
      <vt:variant>
        <vt:i4>1179706</vt:i4>
      </vt:variant>
      <vt:variant>
        <vt:i4>1436</vt:i4>
      </vt:variant>
      <vt:variant>
        <vt:i4>0</vt:i4>
      </vt:variant>
      <vt:variant>
        <vt:i4>5</vt:i4>
      </vt:variant>
      <vt:variant>
        <vt:lpwstr/>
      </vt:variant>
      <vt:variant>
        <vt:lpwstr>_Toc199004283</vt:lpwstr>
      </vt:variant>
      <vt:variant>
        <vt:i4>1179706</vt:i4>
      </vt:variant>
      <vt:variant>
        <vt:i4>1430</vt:i4>
      </vt:variant>
      <vt:variant>
        <vt:i4>0</vt:i4>
      </vt:variant>
      <vt:variant>
        <vt:i4>5</vt:i4>
      </vt:variant>
      <vt:variant>
        <vt:lpwstr/>
      </vt:variant>
      <vt:variant>
        <vt:lpwstr>_Toc199004282</vt:lpwstr>
      </vt:variant>
      <vt:variant>
        <vt:i4>1179706</vt:i4>
      </vt:variant>
      <vt:variant>
        <vt:i4>1424</vt:i4>
      </vt:variant>
      <vt:variant>
        <vt:i4>0</vt:i4>
      </vt:variant>
      <vt:variant>
        <vt:i4>5</vt:i4>
      </vt:variant>
      <vt:variant>
        <vt:lpwstr/>
      </vt:variant>
      <vt:variant>
        <vt:lpwstr>_Toc199004281</vt:lpwstr>
      </vt:variant>
      <vt:variant>
        <vt:i4>1179706</vt:i4>
      </vt:variant>
      <vt:variant>
        <vt:i4>1418</vt:i4>
      </vt:variant>
      <vt:variant>
        <vt:i4>0</vt:i4>
      </vt:variant>
      <vt:variant>
        <vt:i4>5</vt:i4>
      </vt:variant>
      <vt:variant>
        <vt:lpwstr/>
      </vt:variant>
      <vt:variant>
        <vt:lpwstr>_Toc199004280</vt:lpwstr>
      </vt:variant>
      <vt:variant>
        <vt:i4>1900602</vt:i4>
      </vt:variant>
      <vt:variant>
        <vt:i4>1412</vt:i4>
      </vt:variant>
      <vt:variant>
        <vt:i4>0</vt:i4>
      </vt:variant>
      <vt:variant>
        <vt:i4>5</vt:i4>
      </vt:variant>
      <vt:variant>
        <vt:lpwstr/>
      </vt:variant>
      <vt:variant>
        <vt:lpwstr>_Toc199004279</vt:lpwstr>
      </vt:variant>
      <vt:variant>
        <vt:i4>1900602</vt:i4>
      </vt:variant>
      <vt:variant>
        <vt:i4>1406</vt:i4>
      </vt:variant>
      <vt:variant>
        <vt:i4>0</vt:i4>
      </vt:variant>
      <vt:variant>
        <vt:i4>5</vt:i4>
      </vt:variant>
      <vt:variant>
        <vt:lpwstr/>
      </vt:variant>
      <vt:variant>
        <vt:lpwstr>_Toc199004278</vt:lpwstr>
      </vt:variant>
      <vt:variant>
        <vt:i4>1900602</vt:i4>
      </vt:variant>
      <vt:variant>
        <vt:i4>1400</vt:i4>
      </vt:variant>
      <vt:variant>
        <vt:i4>0</vt:i4>
      </vt:variant>
      <vt:variant>
        <vt:i4>5</vt:i4>
      </vt:variant>
      <vt:variant>
        <vt:lpwstr/>
      </vt:variant>
      <vt:variant>
        <vt:lpwstr>_Toc199004277</vt:lpwstr>
      </vt:variant>
      <vt:variant>
        <vt:i4>1900602</vt:i4>
      </vt:variant>
      <vt:variant>
        <vt:i4>1394</vt:i4>
      </vt:variant>
      <vt:variant>
        <vt:i4>0</vt:i4>
      </vt:variant>
      <vt:variant>
        <vt:i4>5</vt:i4>
      </vt:variant>
      <vt:variant>
        <vt:lpwstr/>
      </vt:variant>
      <vt:variant>
        <vt:lpwstr>_Toc199004276</vt:lpwstr>
      </vt:variant>
      <vt:variant>
        <vt:i4>1900602</vt:i4>
      </vt:variant>
      <vt:variant>
        <vt:i4>1388</vt:i4>
      </vt:variant>
      <vt:variant>
        <vt:i4>0</vt:i4>
      </vt:variant>
      <vt:variant>
        <vt:i4>5</vt:i4>
      </vt:variant>
      <vt:variant>
        <vt:lpwstr/>
      </vt:variant>
      <vt:variant>
        <vt:lpwstr>_Toc199004275</vt:lpwstr>
      </vt:variant>
      <vt:variant>
        <vt:i4>1900602</vt:i4>
      </vt:variant>
      <vt:variant>
        <vt:i4>1382</vt:i4>
      </vt:variant>
      <vt:variant>
        <vt:i4>0</vt:i4>
      </vt:variant>
      <vt:variant>
        <vt:i4>5</vt:i4>
      </vt:variant>
      <vt:variant>
        <vt:lpwstr/>
      </vt:variant>
      <vt:variant>
        <vt:lpwstr>_Toc199004274</vt:lpwstr>
      </vt:variant>
      <vt:variant>
        <vt:i4>1900602</vt:i4>
      </vt:variant>
      <vt:variant>
        <vt:i4>1376</vt:i4>
      </vt:variant>
      <vt:variant>
        <vt:i4>0</vt:i4>
      </vt:variant>
      <vt:variant>
        <vt:i4>5</vt:i4>
      </vt:variant>
      <vt:variant>
        <vt:lpwstr/>
      </vt:variant>
      <vt:variant>
        <vt:lpwstr>_Toc199004273</vt:lpwstr>
      </vt:variant>
      <vt:variant>
        <vt:i4>1900602</vt:i4>
      </vt:variant>
      <vt:variant>
        <vt:i4>1370</vt:i4>
      </vt:variant>
      <vt:variant>
        <vt:i4>0</vt:i4>
      </vt:variant>
      <vt:variant>
        <vt:i4>5</vt:i4>
      </vt:variant>
      <vt:variant>
        <vt:lpwstr/>
      </vt:variant>
      <vt:variant>
        <vt:lpwstr>_Toc199004272</vt:lpwstr>
      </vt:variant>
      <vt:variant>
        <vt:i4>1900602</vt:i4>
      </vt:variant>
      <vt:variant>
        <vt:i4>1364</vt:i4>
      </vt:variant>
      <vt:variant>
        <vt:i4>0</vt:i4>
      </vt:variant>
      <vt:variant>
        <vt:i4>5</vt:i4>
      </vt:variant>
      <vt:variant>
        <vt:lpwstr/>
      </vt:variant>
      <vt:variant>
        <vt:lpwstr>_Toc199004271</vt:lpwstr>
      </vt:variant>
      <vt:variant>
        <vt:i4>1900602</vt:i4>
      </vt:variant>
      <vt:variant>
        <vt:i4>1358</vt:i4>
      </vt:variant>
      <vt:variant>
        <vt:i4>0</vt:i4>
      </vt:variant>
      <vt:variant>
        <vt:i4>5</vt:i4>
      </vt:variant>
      <vt:variant>
        <vt:lpwstr/>
      </vt:variant>
      <vt:variant>
        <vt:lpwstr>_Toc199004270</vt:lpwstr>
      </vt:variant>
      <vt:variant>
        <vt:i4>1835066</vt:i4>
      </vt:variant>
      <vt:variant>
        <vt:i4>1352</vt:i4>
      </vt:variant>
      <vt:variant>
        <vt:i4>0</vt:i4>
      </vt:variant>
      <vt:variant>
        <vt:i4>5</vt:i4>
      </vt:variant>
      <vt:variant>
        <vt:lpwstr/>
      </vt:variant>
      <vt:variant>
        <vt:lpwstr>_Toc199004269</vt:lpwstr>
      </vt:variant>
      <vt:variant>
        <vt:i4>1835066</vt:i4>
      </vt:variant>
      <vt:variant>
        <vt:i4>1346</vt:i4>
      </vt:variant>
      <vt:variant>
        <vt:i4>0</vt:i4>
      </vt:variant>
      <vt:variant>
        <vt:i4>5</vt:i4>
      </vt:variant>
      <vt:variant>
        <vt:lpwstr/>
      </vt:variant>
      <vt:variant>
        <vt:lpwstr>_Toc199004268</vt:lpwstr>
      </vt:variant>
      <vt:variant>
        <vt:i4>1835066</vt:i4>
      </vt:variant>
      <vt:variant>
        <vt:i4>1340</vt:i4>
      </vt:variant>
      <vt:variant>
        <vt:i4>0</vt:i4>
      </vt:variant>
      <vt:variant>
        <vt:i4>5</vt:i4>
      </vt:variant>
      <vt:variant>
        <vt:lpwstr/>
      </vt:variant>
      <vt:variant>
        <vt:lpwstr>_Toc199004267</vt:lpwstr>
      </vt:variant>
      <vt:variant>
        <vt:i4>1835066</vt:i4>
      </vt:variant>
      <vt:variant>
        <vt:i4>1334</vt:i4>
      </vt:variant>
      <vt:variant>
        <vt:i4>0</vt:i4>
      </vt:variant>
      <vt:variant>
        <vt:i4>5</vt:i4>
      </vt:variant>
      <vt:variant>
        <vt:lpwstr/>
      </vt:variant>
      <vt:variant>
        <vt:lpwstr>_Toc199004266</vt:lpwstr>
      </vt:variant>
      <vt:variant>
        <vt:i4>1835066</vt:i4>
      </vt:variant>
      <vt:variant>
        <vt:i4>1328</vt:i4>
      </vt:variant>
      <vt:variant>
        <vt:i4>0</vt:i4>
      </vt:variant>
      <vt:variant>
        <vt:i4>5</vt:i4>
      </vt:variant>
      <vt:variant>
        <vt:lpwstr/>
      </vt:variant>
      <vt:variant>
        <vt:lpwstr>_Toc199004265</vt:lpwstr>
      </vt:variant>
      <vt:variant>
        <vt:i4>1835066</vt:i4>
      </vt:variant>
      <vt:variant>
        <vt:i4>1322</vt:i4>
      </vt:variant>
      <vt:variant>
        <vt:i4>0</vt:i4>
      </vt:variant>
      <vt:variant>
        <vt:i4>5</vt:i4>
      </vt:variant>
      <vt:variant>
        <vt:lpwstr/>
      </vt:variant>
      <vt:variant>
        <vt:lpwstr>_Toc199004264</vt:lpwstr>
      </vt:variant>
      <vt:variant>
        <vt:i4>1835066</vt:i4>
      </vt:variant>
      <vt:variant>
        <vt:i4>1316</vt:i4>
      </vt:variant>
      <vt:variant>
        <vt:i4>0</vt:i4>
      </vt:variant>
      <vt:variant>
        <vt:i4>5</vt:i4>
      </vt:variant>
      <vt:variant>
        <vt:lpwstr/>
      </vt:variant>
      <vt:variant>
        <vt:lpwstr>_Toc199004263</vt:lpwstr>
      </vt:variant>
      <vt:variant>
        <vt:i4>1835066</vt:i4>
      </vt:variant>
      <vt:variant>
        <vt:i4>1310</vt:i4>
      </vt:variant>
      <vt:variant>
        <vt:i4>0</vt:i4>
      </vt:variant>
      <vt:variant>
        <vt:i4>5</vt:i4>
      </vt:variant>
      <vt:variant>
        <vt:lpwstr/>
      </vt:variant>
      <vt:variant>
        <vt:lpwstr>_Toc199004262</vt:lpwstr>
      </vt:variant>
      <vt:variant>
        <vt:i4>1835066</vt:i4>
      </vt:variant>
      <vt:variant>
        <vt:i4>1304</vt:i4>
      </vt:variant>
      <vt:variant>
        <vt:i4>0</vt:i4>
      </vt:variant>
      <vt:variant>
        <vt:i4>5</vt:i4>
      </vt:variant>
      <vt:variant>
        <vt:lpwstr/>
      </vt:variant>
      <vt:variant>
        <vt:lpwstr>_Toc199004261</vt:lpwstr>
      </vt:variant>
      <vt:variant>
        <vt:i4>1835066</vt:i4>
      </vt:variant>
      <vt:variant>
        <vt:i4>1298</vt:i4>
      </vt:variant>
      <vt:variant>
        <vt:i4>0</vt:i4>
      </vt:variant>
      <vt:variant>
        <vt:i4>5</vt:i4>
      </vt:variant>
      <vt:variant>
        <vt:lpwstr/>
      </vt:variant>
      <vt:variant>
        <vt:lpwstr>_Toc199004260</vt:lpwstr>
      </vt:variant>
      <vt:variant>
        <vt:i4>2031674</vt:i4>
      </vt:variant>
      <vt:variant>
        <vt:i4>1292</vt:i4>
      </vt:variant>
      <vt:variant>
        <vt:i4>0</vt:i4>
      </vt:variant>
      <vt:variant>
        <vt:i4>5</vt:i4>
      </vt:variant>
      <vt:variant>
        <vt:lpwstr/>
      </vt:variant>
      <vt:variant>
        <vt:lpwstr>_Toc199004259</vt:lpwstr>
      </vt:variant>
      <vt:variant>
        <vt:i4>2031674</vt:i4>
      </vt:variant>
      <vt:variant>
        <vt:i4>1286</vt:i4>
      </vt:variant>
      <vt:variant>
        <vt:i4>0</vt:i4>
      </vt:variant>
      <vt:variant>
        <vt:i4>5</vt:i4>
      </vt:variant>
      <vt:variant>
        <vt:lpwstr/>
      </vt:variant>
      <vt:variant>
        <vt:lpwstr>_Toc199004258</vt:lpwstr>
      </vt:variant>
      <vt:variant>
        <vt:i4>2031674</vt:i4>
      </vt:variant>
      <vt:variant>
        <vt:i4>1280</vt:i4>
      </vt:variant>
      <vt:variant>
        <vt:i4>0</vt:i4>
      </vt:variant>
      <vt:variant>
        <vt:i4>5</vt:i4>
      </vt:variant>
      <vt:variant>
        <vt:lpwstr/>
      </vt:variant>
      <vt:variant>
        <vt:lpwstr>_Toc199004257</vt:lpwstr>
      </vt:variant>
      <vt:variant>
        <vt:i4>2031674</vt:i4>
      </vt:variant>
      <vt:variant>
        <vt:i4>1274</vt:i4>
      </vt:variant>
      <vt:variant>
        <vt:i4>0</vt:i4>
      </vt:variant>
      <vt:variant>
        <vt:i4>5</vt:i4>
      </vt:variant>
      <vt:variant>
        <vt:lpwstr/>
      </vt:variant>
      <vt:variant>
        <vt:lpwstr>_Toc199004256</vt:lpwstr>
      </vt:variant>
      <vt:variant>
        <vt:i4>2031674</vt:i4>
      </vt:variant>
      <vt:variant>
        <vt:i4>1268</vt:i4>
      </vt:variant>
      <vt:variant>
        <vt:i4>0</vt:i4>
      </vt:variant>
      <vt:variant>
        <vt:i4>5</vt:i4>
      </vt:variant>
      <vt:variant>
        <vt:lpwstr/>
      </vt:variant>
      <vt:variant>
        <vt:lpwstr>_Toc199004255</vt:lpwstr>
      </vt:variant>
      <vt:variant>
        <vt:i4>2031674</vt:i4>
      </vt:variant>
      <vt:variant>
        <vt:i4>1262</vt:i4>
      </vt:variant>
      <vt:variant>
        <vt:i4>0</vt:i4>
      </vt:variant>
      <vt:variant>
        <vt:i4>5</vt:i4>
      </vt:variant>
      <vt:variant>
        <vt:lpwstr/>
      </vt:variant>
      <vt:variant>
        <vt:lpwstr>_Toc199004254</vt:lpwstr>
      </vt:variant>
      <vt:variant>
        <vt:i4>2031674</vt:i4>
      </vt:variant>
      <vt:variant>
        <vt:i4>1256</vt:i4>
      </vt:variant>
      <vt:variant>
        <vt:i4>0</vt:i4>
      </vt:variant>
      <vt:variant>
        <vt:i4>5</vt:i4>
      </vt:variant>
      <vt:variant>
        <vt:lpwstr/>
      </vt:variant>
      <vt:variant>
        <vt:lpwstr>_Toc199004253</vt:lpwstr>
      </vt:variant>
      <vt:variant>
        <vt:i4>2031674</vt:i4>
      </vt:variant>
      <vt:variant>
        <vt:i4>1250</vt:i4>
      </vt:variant>
      <vt:variant>
        <vt:i4>0</vt:i4>
      </vt:variant>
      <vt:variant>
        <vt:i4>5</vt:i4>
      </vt:variant>
      <vt:variant>
        <vt:lpwstr/>
      </vt:variant>
      <vt:variant>
        <vt:lpwstr>_Toc199004252</vt:lpwstr>
      </vt:variant>
      <vt:variant>
        <vt:i4>2031674</vt:i4>
      </vt:variant>
      <vt:variant>
        <vt:i4>1244</vt:i4>
      </vt:variant>
      <vt:variant>
        <vt:i4>0</vt:i4>
      </vt:variant>
      <vt:variant>
        <vt:i4>5</vt:i4>
      </vt:variant>
      <vt:variant>
        <vt:lpwstr/>
      </vt:variant>
      <vt:variant>
        <vt:lpwstr>_Toc199004251</vt:lpwstr>
      </vt:variant>
      <vt:variant>
        <vt:i4>2031674</vt:i4>
      </vt:variant>
      <vt:variant>
        <vt:i4>1238</vt:i4>
      </vt:variant>
      <vt:variant>
        <vt:i4>0</vt:i4>
      </vt:variant>
      <vt:variant>
        <vt:i4>5</vt:i4>
      </vt:variant>
      <vt:variant>
        <vt:lpwstr/>
      </vt:variant>
      <vt:variant>
        <vt:lpwstr>_Toc199004250</vt:lpwstr>
      </vt:variant>
      <vt:variant>
        <vt:i4>1966138</vt:i4>
      </vt:variant>
      <vt:variant>
        <vt:i4>1232</vt:i4>
      </vt:variant>
      <vt:variant>
        <vt:i4>0</vt:i4>
      </vt:variant>
      <vt:variant>
        <vt:i4>5</vt:i4>
      </vt:variant>
      <vt:variant>
        <vt:lpwstr/>
      </vt:variant>
      <vt:variant>
        <vt:lpwstr>_Toc199004249</vt:lpwstr>
      </vt:variant>
      <vt:variant>
        <vt:i4>1966138</vt:i4>
      </vt:variant>
      <vt:variant>
        <vt:i4>1226</vt:i4>
      </vt:variant>
      <vt:variant>
        <vt:i4>0</vt:i4>
      </vt:variant>
      <vt:variant>
        <vt:i4>5</vt:i4>
      </vt:variant>
      <vt:variant>
        <vt:lpwstr/>
      </vt:variant>
      <vt:variant>
        <vt:lpwstr>_Toc199004248</vt:lpwstr>
      </vt:variant>
      <vt:variant>
        <vt:i4>1966138</vt:i4>
      </vt:variant>
      <vt:variant>
        <vt:i4>1220</vt:i4>
      </vt:variant>
      <vt:variant>
        <vt:i4>0</vt:i4>
      </vt:variant>
      <vt:variant>
        <vt:i4>5</vt:i4>
      </vt:variant>
      <vt:variant>
        <vt:lpwstr/>
      </vt:variant>
      <vt:variant>
        <vt:lpwstr>_Toc199004247</vt:lpwstr>
      </vt:variant>
      <vt:variant>
        <vt:i4>1966138</vt:i4>
      </vt:variant>
      <vt:variant>
        <vt:i4>1214</vt:i4>
      </vt:variant>
      <vt:variant>
        <vt:i4>0</vt:i4>
      </vt:variant>
      <vt:variant>
        <vt:i4>5</vt:i4>
      </vt:variant>
      <vt:variant>
        <vt:lpwstr/>
      </vt:variant>
      <vt:variant>
        <vt:lpwstr>_Toc199004246</vt:lpwstr>
      </vt:variant>
      <vt:variant>
        <vt:i4>1966138</vt:i4>
      </vt:variant>
      <vt:variant>
        <vt:i4>1208</vt:i4>
      </vt:variant>
      <vt:variant>
        <vt:i4>0</vt:i4>
      </vt:variant>
      <vt:variant>
        <vt:i4>5</vt:i4>
      </vt:variant>
      <vt:variant>
        <vt:lpwstr/>
      </vt:variant>
      <vt:variant>
        <vt:lpwstr>_Toc199004245</vt:lpwstr>
      </vt:variant>
      <vt:variant>
        <vt:i4>1966138</vt:i4>
      </vt:variant>
      <vt:variant>
        <vt:i4>1202</vt:i4>
      </vt:variant>
      <vt:variant>
        <vt:i4>0</vt:i4>
      </vt:variant>
      <vt:variant>
        <vt:i4>5</vt:i4>
      </vt:variant>
      <vt:variant>
        <vt:lpwstr/>
      </vt:variant>
      <vt:variant>
        <vt:lpwstr>_Toc199004244</vt:lpwstr>
      </vt:variant>
      <vt:variant>
        <vt:i4>1966138</vt:i4>
      </vt:variant>
      <vt:variant>
        <vt:i4>1196</vt:i4>
      </vt:variant>
      <vt:variant>
        <vt:i4>0</vt:i4>
      </vt:variant>
      <vt:variant>
        <vt:i4>5</vt:i4>
      </vt:variant>
      <vt:variant>
        <vt:lpwstr/>
      </vt:variant>
      <vt:variant>
        <vt:lpwstr>_Toc199004243</vt:lpwstr>
      </vt:variant>
      <vt:variant>
        <vt:i4>1966138</vt:i4>
      </vt:variant>
      <vt:variant>
        <vt:i4>1190</vt:i4>
      </vt:variant>
      <vt:variant>
        <vt:i4>0</vt:i4>
      </vt:variant>
      <vt:variant>
        <vt:i4>5</vt:i4>
      </vt:variant>
      <vt:variant>
        <vt:lpwstr/>
      </vt:variant>
      <vt:variant>
        <vt:lpwstr>_Toc199004242</vt:lpwstr>
      </vt:variant>
      <vt:variant>
        <vt:i4>1966138</vt:i4>
      </vt:variant>
      <vt:variant>
        <vt:i4>1184</vt:i4>
      </vt:variant>
      <vt:variant>
        <vt:i4>0</vt:i4>
      </vt:variant>
      <vt:variant>
        <vt:i4>5</vt:i4>
      </vt:variant>
      <vt:variant>
        <vt:lpwstr/>
      </vt:variant>
      <vt:variant>
        <vt:lpwstr>_Toc199004241</vt:lpwstr>
      </vt:variant>
      <vt:variant>
        <vt:i4>1966138</vt:i4>
      </vt:variant>
      <vt:variant>
        <vt:i4>1178</vt:i4>
      </vt:variant>
      <vt:variant>
        <vt:i4>0</vt:i4>
      </vt:variant>
      <vt:variant>
        <vt:i4>5</vt:i4>
      </vt:variant>
      <vt:variant>
        <vt:lpwstr/>
      </vt:variant>
      <vt:variant>
        <vt:lpwstr>_Toc199004240</vt:lpwstr>
      </vt:variant>
      <vt:variant>
        <vt:i4>1638458</vt:i4>
      </vt:variant>
      <vt:variant>
        <vt:i4>1172</vt:i4>
      </vt:variant>
      <vt:variant>
        <vt:i4>0</vt:i4>
      </vt:variant>
      <vt:variant>
        <vt:i4>5</vt:i4>
      </vt:variant>
      <vt:variant>
        <vt:lpwstr/>
      </vt:variant>
      <vt:variant>
        <vt:lpwstr>_Toc199004239</vt:lpwstr>
      </vt:variant>
      <vt:variant>
        <vt:i4>1638458</vt:i4>
      </vt:variant>
      <vt:variant>
        <vt:i4>1166</vt:i4>
      </vt:variant>
      <vt:variant>
        <vt:i4>0</vt:i4>
      </vt:variant>
      <vt:variant>
        <vt:i4>5</vt:i4>
      </vt:variant>
      <vt:variant>
        <vt:lpwstr/>
      </vt:variant>
      <vt:variant>
        <vt:lpwstr>_Toc199004238</vt:lpwstr>
      </vt:variant>
      <vt:variant>
        <vt:i4>1638458</vt:i4>
      </vt:variant>
      <vt:variant>
        <vt:i4>1160</vt:i4>
      </vt:variant>
      <vt:variant>
        <vt:i4>0</vt:i4>
      </vt:variant>
      <vt:variant>
        <vt:i4>5</vt:i4>
      </vt:variant>
      <vt:variant>
        <vt:lpwstr/>
      </vt:variant>
      <vt:variant>
        <vt:lpwstr>_Toc199004237</vt:lpwstr>
      </vt:variant>
      <vt:variant>
        <vt:i4>1638458</vt:i4>
      </vt:variant>
      <vt:variant>
        <vt:i4>1154</vt:i4>
      </vt:variant>
      <vt:variant>
        <vt:i4>0</vt:i4>
      </vt:variant>
      <vt:variant>
        <vt:i4>5</vt:i4>
      </vt:variant>
      <vt:variant>
        <vt:lpwstr/>
      </vt:variant>
      <vt:variant>
        <vt:lpwstr>_Toc199004236</vt:lpwstr>
      </vt:variant>
      <vt:variant>
        <vt:i4>1638458</vt:i4>
      </vt:variant>
      <vt:variant>
        <vt:i4>1148</vt:i4>
      </vt:variant>
      <vt:variant>
        <vt:i4>0</vt:i4>
      </vt:variant>
      <vt:variant>
        <vt:i4>5</vt:i4>
      </vt:variant>
      <vt:variant>
        <vt:lpwstr/>
      </vt:variant>
      <vt:variant>
        <vt:lpwstr>_Toc199004235</vt:lpwstr>
      </vt:variant>
      <vt:variant>
        <vt:i4>1638458</vt:i4>
      </vt:variant>
      <vt:variant>
        <vt:i4>1142</vt:i4>
      </vt:variant>
      <vt:variant>
        <vt:i4>0</vt:i4>
      </vt:variant>
      <vt:variant>
        <vt:i4>5</vt:i4>
      </vt:variant>
      <vt:variant>
        <vt:lpwstr/>
      </vt:variant>
      <vt:variant>
        <vt:lpwstr>_Toc199004234</vt:lpwstr>
      </vt:variant>
      <vt:variant>
        <vt:i4>1638458</vt:i4>
      </vt:variant>
      <vt:variant>
        <vt:i4>1136</vt:i4>
      </vt:variant>
      <vt:variant>
        <vt:i4>0</vt:i4>
      </vt:variant>
      <vt:variant>
        <vt:i4>5</vt:i4>
      </vt:variant>
      <vt:variant>
        <vt:lpwstr/>
      </vt:variant>
      <vt:variant>
        <vt:lpwstr>_Toc199004233</vt:lpwstr>
      </vt:variant>
      <vt:variant>
        <vt:i4>1638458</vt:i4>
      </vt:variant>
      <vt:variant>
        <vt:i4>1130</vt:i4>
      </vt:variant>
      <vt:variant>
        <vt:i4>0</vt:i4>
      </vt:variant>
      <vt:variant>
        <vt:i4>5</vt:i4>
      </vt:variant>
      <vt:variant>
        <vt:lpwstr/>
      </vt:variant>
      <vt:variant>
        <vt:lpwstr>_Toc199004232</vt:lpwstr>
      </vt:variant>
      <vt:variant>
        <vt:i4>1638458</vt:i4>
      </vt:variant>
      <vt:variant>
        <vt:i4>1124</vt:i4>
      </vt:variant>
      <vt:variant>
        <vt:i4>0</vt:i4>
      </vt:variant>
      <vt:variant>
        <vt:i4>5</vt:i4>
      </vt:variant>
      <vt:variant>
        <vt:lpwstr/>
      </vt:variant>
      <vt:variant>
        <vt:lpwstr>_Toc199004231</vt:lpwstr>
      </vt:variant>
      <vt:variant>
        <vt:i4>1638458</vt:i4>
      </vt:variant>
      <vt:variant>
        <vt:i4>1118</vt:i4>
      </vt:variant>
      <vt:variant>
        <vt:i4>0</vt:i4>
      </vt:variant>
      <vt:variant>
        <vt:i4>5</vt:i4>
      </vt:variant>
      <vt:variant>
        <vt:lpwstr/>
      </vt:variant>
      <vt:variant>
        <vt:lpwstr>_Toc199004230</vt:lpwstr>
      </vt:variant>
      <vt:variant>
        <vt:i4>1572922</vt:i4>
      </vt:variant>
      <vt:variant>
        <vt:i4>1112</vt:i4>
      </vt:variant>
      <vt:variant>
        <vt:i4>0</vt:i4>
      </vt:variant>
      <vt:variant>
        <vt:i4>5</vt:i4>
      </vt:variant>
      <vt:variant>
        <vt:lpwstr/>
      </vt:variant>
      <vt:variant>
        <vt:lpwstr>_Toc199004229</vt:lpwstr>
      </vt:variant>
      <vt:variant>
        <vt:i4>1572922</vt:i4>
      </vt:variant>
      <vt:variant>
        <vt:i4>1106</vt:i4>
      </vt:variant>
      <vt:variant>
        <vt:i4>0</vt:i4>
      </vt:variant>
      <vt:variant>
        <vt:i4>5</vt:i4>
      </vt:variant>
      <vt:variant>
        <vt:lpwstr/>
      </vt:variant>
      <vt:variant>
        <vt:lpwstr>_Toc199004228</vt:lpwstr>
      </vt:variant>
      <vt:variant>
        <vt:i4>1572922</vt:i4>
      </vt:variant>
      <vt:variant>
        <vt:i4>1100</vt:i4>
      </vt:variant>
      <vt:variant>
        <vt:i4>0</vt:i4>
      </vt:variant>
      <vt:variant>
        <vt:i4>5</vt:i4>
      </vt:variant>
      <vt:variant>
        <vt:lpwstr/>
      </vt:variant>
      <vt:variant>
        <vt:lpwstr>_Toc199004227</vt:lpwstr>
      </vt:variant>
      <vt:variant>
        <vt:i4>1572922</vt:i4>
      </vt:variant>
      <vt:variant>
        <vt:i4>1094</vt:i4>
      </vt:variant>
      <vt:variant>
        <vt:i4>0</vt:i4>
      </vt:variant>
      <vt:variant>
        <vt:i4>5</vt:i4>
      </vt:variant>
      <vt:variant>
        <vt:lpwstr/>
      </vt:variant>
      <vt:variant>
        <vt:lpwstr>_Toc199004226</vt:lpwstr>
      </vt:variant>
      <vt:variant>
        <vt:i4>1572922</vt:i4>
      </vt:variant>
      <vt:variant>
        <vt:i4>1088</vt:i4>
      </vt:variant>
      <vt:variant>
        <vt:i4>0</vt:i4>
      </vt:variant>
      <vt:variant>
        <vt:i4>5</vt:i4>
      </vt:variant>
      <vt:variant>
        <vt:lpwstr/>
      </vt:variant>
      <vt:variant>
        <vt:lpwstr>_Toc199004225</vt:lpwstr>
      </vt:variant>
      <vt:variant>
        <vt:i4>1572922</vt:i4>
      </vt:variant>
      <vt:variant>
        <vt:i4>1082</vt:i4>
      </vt:variant>
      <vt:variant>
        <vt:i4>0</vt:i4>
      </vt:variant>
      <vt:variant>
        <vt:i4>5</vt:i4>
      </vt:variant>
      <vt:variant>
        <vt:lpwstr/>
      </vt:variant>
      <vt:variant>
        <vt:lpwstr>_Toc199004224</vt:lpwstr>
      </vt:variant>
      <vt:variant>
        <vt:i4>1572922</vt:i4>
      </vt:variant>
      <vt:variant>
        <vt:i4>1076</vt:i4>
      </vt:variant>
      <vt:variant>
        <vt:i4>0</vt:i4>
      </vt:variant>
      <vt:variant>
        <vt:i4>5</vt:i4>
      </vt:variant>
      <vt:variant>
        <vt:lpwstr/>
      </vt:variant>
      <vt:variant>
        <vt:lpwstr>_Toc199004223</vt:lpwstr>
      </vt:variant>
      <vt:variant>
        <vt:i4>1572922</vt:i4>
      </vt:variant>
      <vt:variant>
        <vt:i4>1070</vt:i4>
      </vt:variant>
      <vt:variant>
        <vt:i4>0</vt:i4>
      </vt:variant>
      <vt:variant>
        <vt:i4>5</vt:i4>
      </vt:variant>
      <vt:variant>
        <vt:lpwstr/>
      </vt:variant>
      <vt:variant>
        <vt:lpwstr>_Toc199004222</vt:lpwstr>
      </vt:variant>
      <vt:variant>
        <vt:i4>1572922</vt:i4>
      </vt:variant>
      <vt:variant>
        <vt:i4>1064</vt:i4>
      </vt:variant>
      <vt:variant>
        <vt:i4>0</vt:i4>
      </vt:variant>
      <vt:variant>
        <vt:i4>5</vt:i4>
      </vt:variant>
      <vt:variant>
        <vt:lpwstr/>
      </vt:variant>
      <vt:variant>
        <vt:lpwstr>_Toc199004221</vt:lpwstr>
      </vt:variant>
      <vt:variant>
        <vt:i4>1572922</vt:i4>
      </vt:variant>
      <vt:variant>
        <vt:i4>1058</vt:i4>
      </vt:variant>
      <vt:variant>
        <vt:i4>0</vt:i4>
      </vt:variant>
      <vt:variant>
        <vt:i4>5</vt:i4>
      </vt:variant>
      <vt:variant>
        <vt:lpwstr/>
      </vt:variant>
      <vt:variant>
        <vt:lpwstr>_Toc199004220</vt:lpwstr>
      </vt:variant>
      <vt:variant>
        <vt:i4>1769530</vt:i4>
      </vt:variant>
      <vt:variant>
        <vt:i4>1052</vt:i4>
      </vt:variant>
      <vt:variant>
        <vt:i4>0</vt:i4>
      </vt:variant>
      <vt:variant>
        <vt:i4>5</vt:i4>
      </vt:variant>
      <vt:variant>
        <vt:lpwstr/>
      </vt:variant>
      <vt:variant>
        <vt:lpwstr>_Toc199004219</vt:lpwstr>
      </vt:variant>
      <vt:variant>
        <vt:i4>1769530</vt:i4>
      </vt:variant>
      <vt:variant>
        <vt:i4>1046</vt:i4>
      </vt:variant>
      <vt:variant>
        <vt:i4>0</vt:i4>
      </vt:variant>
      <vt:variant>
        <vt:i4>5</vt:i4>
      </vt:variant>
      <vt:variant>
        <vt:lpwstr/>
      </vt:variant>
      <vt:variant>
        <vt:lpwstr>_Toc199004218</vt:lpwstr>
      </vt:variant>
      <vt:variant>
        <vt:i4>1769530</vt:i4>
      </vt:variant>
      <vt:variant>
        <vt:i4>1040</vt:i4>
      </vt:variant>
      <vt:variant>
        <vt:i4>0</vt:i4>
      </vt:variant>
      <vt:variant>
        <vt:i4>5</vt:i4>
      </vt:variant>
      <vt:variant>
        <vt:lpwstr/>
      </vt:variant>
      <vt:variant>
        <vt:lpwstr>_Toc199004217</vt:lpwstr>
      </vt:variant>
      <vt:variant>
        <vt:i4>1769530</vt:i4>
      </vt:variant>
      <vt:variant>
        <vt:i4>1034</vt:i4>
      </vt:variant>
      <vt:variant>
        <vt:i4>0</vt:i4>
      </vt:variant>
      <vt:variant>
        <vt:i4>5</vt:i4>
      </vt:variant>
      <vt:variant>
        <vt:lpwstr/>
      </vt:variant>
      <vt:variant>
        <vt:lpwstr>_Toc199004216</vt:lpwstr>
      </vt:variant>
      <vt:variant>
        <vt:i4>1769530</vt:i4>
      </vt:variant>
      <vt:variant>
        <vt:i4>1028</vt:i4>
      </vt:variant>
      <vt:variant>
        <vt:i4>0</vt:i4>
      </vt:variant>
      <vt:variant>
        <vt:i4>5</vt:i4>
      </vt:variant>
      <vt:variant>
        <vt:lpwstr/>
      </vt:variant>
      <vt:variant>
        <vt:lpwstr>_Toc199004215</vt:lpwstr>
      </vt:variant>
      <vt:variant>
        <vt:i4>1769530</vt:i4>
      </vt:variant>
      <vt:variant>
        <vt:i4>1022</vt:i4>
      </vt:variant>
      <vt:variant>
        <vt:i4>0</vt:i4>
      </vt:variant>
      <vt:variant>
        <vt:i4>5</vt:i4>
      </vt:variant>
      <vt:variant>
        <vt:lpwstr/>
      </vt:variant>
      <vt:variant>
        <vt:lpwstr>_Toc199004214</vt:lpwstr>
      </vt:variant>
      <vt:variant>
        <vt:i4>1769530</vt:i4>
      </vt:variant>
      <vt:variant>
        <vt:i4>1016</vt:i4>
      </vt:variant>
      <vt:variant>
        <vt:i4>0</vt:i4>
      </vt:variant>
      <vt:variant>
        <vt:i4>5</vt:i4>
      </vt:variant>
      <vt:variant>
        <vt:lpwstr/>
      </vt:variant>
      <vt:variant>
        <vt:lpwstr>_Toc199004213</vt:lpwstr>
      </vt:variant>
      <vt:variant>
        <vt:i4>1769530</vt:i4>
      </vt:variant>
      <vt:variant>
        <vt:i4>1010</vt:i4>
      </vt:variant>
      <vt:variant>
        <vt:i4>0</vt:i4>
      </vt:variant>
      <vt:variant>
        <vt:i4>5</vt:i4>
      </vt:variant>
      <vt:variant>
        <vt:lpwstr/>
      </vt:variant>
      <vt:variant>
        <vt:lpwstr>_Toc199004212</vt:lpwstr>
      </vt:variant>
      <vt:variant>
        <vt:i4>1769530</vt:i4>
      </vt:variant>
      <vt:variant>
        <vt:i4>1004</vt:i4>
      </vt:variant>
      <vt:variant>
        <vt:i4>0</vt:i4>
      </vt:variant>
      <vt:variant>
        <vt:i4>5</vt:i4>
      </vt:variant>
      <vt:variant>
        <vt:lpwstr/>
      </vt:variant>
      <vt:variant>
        <vt:lpwstr>_Toc199004211</vt:lpwstr>
      </vt:variant>
      <vt:variant>
        <vt:i4>1769530</vt:i4>
      </vt:variant>
      <vt:variant>
        <vt:i4>998</vt:i4>
      </vt:variant>
      <vt:variant>
        <vt:i4>0</vt:i4>
      </vt:variant>
      <vt:variant>
        <vt:i4>5</vt:i4>
      </vt:variant>
      <vt:variant>
        <vt:lpwstr/>
      </vt:variant>
      <vt:variant>
        <vt:lpwstr>_Toc199004210</vt:lpwstr>
      </vt:variant>
      <vt:variant>
        <vt:i4>1703994</vt:i4>
      </vt:variant>
      <vt:variant>
        <vt:i4>992</vt:i4>
      </vt:variant>
      <vt:variant>
        <vt:i4>0</vt:i4>
      </vt:variant>
      <vt:variant>
        <vt:i4>5</vt:i4>
      </vt:variant>
      <vt:variant>
        <vt:lpwstr/>
      </vt:variant>
      <vt:variant>
        <vt:lpwstr>_Toc199004209</vt:lpwstr>
      </vt:variant>
      <vt:variant>
        <vt:i4>1703994</vt:i4>
      </vt:variant>
      <vt:variant>
        <vt:i4>986</vt:i4>
      </vt:variant>
      <vt:variant>
        <vt:i4>0</vt:i4>
      </vt:variant>
      <vt:variant>
        <vt:i4>5</vt:i4>
      </vt:variant>
      <vt:variant>
        <vt:lpwstr/>
      </vt:variant>
      <vt:variant>
        <vt:lpwstr>_Toc199004208</vt:lpwstr>
      </vt:variant>
      <vt:variant>
        <vt:i4>1703994</vt:i4>
      </vt:variant>
      <vt:variant>
        <vt:i4>980</vt:i4>
      </vt:variant>
      <vt:variant>
        <vt:i4>0</vt:i4>
      </vt:variant>
      <vt:variant>
        <vt:i4>5</vt:i4>
      </vt:variant>
      <vt:variant>
        <vt:lpwstr/>
      </vt:variant>
      <vt:variant>
        <vt:lpwstr>_Toc199004207</vt:lpwstr>
      </vt:variant>
      <vt:variant>
        <vt:i4>1703994</vt:i4>
      </vt:variant>
      <vt:variant>
        <vt:i4>974</vt:i4>
      </vt:variant>
      <vt:variant>
        <vt:i4>0</vt:i4>
      </vt:variant>
      <vt:variant>
        <vt:i4>5</vt:i4>
      </vt:variant>
      <vt:variant>
        <vt:lpwstr/>
      </vt:variant>
      <vt:variant>
        <vt:lpwstr>_Toc199004206</vt:lpwstr>
      </vt:variant>
      <vt:variant>
        <vt:i4>1703994</vt:i4>
      </vt:variant>
      <vt:variant>
        <vt:i4>968</vt:i4>
      </vt:variant>
      <vt:variant>
        <vt:i4>0</vt:i4>
      </vt:variant>
      <vt:variant>
        <vt:i4>5</vt:i4>
      </vt:variant>
      <vt:variant>
        <vt:lpwstr/>
      </vt:variant>
      <vt:variant>
        <vt:lpwstr>_Toc199004205</vt:lpwstr>
      </vt:variant>
      <vt:variant>
        <vt:i4>1703994</vt:i4>
      </vt:variant>
      <vt:variant>
        <vt:i4>962</vt:i4>
      </vt:variant>
      <vt:variant>
        <vt:i4>0</vt:i4>
      </vt:variant>
      <vt:variant>
        <vt:i4>5</vt:i4>
      </vt:variant>
      <vt:variant>
        <vt:lpwstr/>
      </vt:variant>
      <vt:variant>
        <vt:lpwstr>_Toc199004204</vt:lpwstr>
      </vt:variant>
      <vt:variant>
        <vt:i4>1703994</vt:i4>
      </vt:variant>
      <vt:variant>
        <vt:i4>956</vt:i4>
      </vt:variant>
      <vt:variant>
        <vt:i4>0</vt:i4>
      </vt:variant>
      <vt:variant>
        <vt:i4>5</vt:i4>
      </vt:variant>
      <vt:variant>
        <vt:lpwstr/>
      </vt:variant>
      <vt:variant>
        <vt:lpwstr>_Toc199004203</vt:lpwstr>
      </vt:variant>
      <vt:variant>
        <vt:i4>1703994</vt:i4>
      </vt:variant>
      <vt:variant>
        <vt:i4>950</vt:i4>
      </vt:variant>
      <vt:variant>
        <vt:i4>0</vt:i4>
      </vt:variant>
      <vt:variant>
        <vt:i4>5</vt:i4>
      </vt:variant>
      <vt:variant>
        <vt:lpwstr/>
      </vt:variant>
      <vt:variant>
        <vt:lpwstr>_Toc199004202</vt:lpwstr>
      </vt:variant>
      <vt:variant>
        <vt:i4>1703994</vt:i4>
      </vt:variant>
      <vt:variant>
        <vt:i4>944</vt:i4>
      </vt:variant>
      <vt:variant>
        <vt:i4>0</vt:i4>
      </vt:variant>
      <vt:variant>
        <vt:i4>5</vt:i4>
      </vt:variant>
      <vt:variant>
        <vt:lpwstr/>
      </vt:variant>
      <vt:variant>
        <vt:lpwstr>_Toc199004201</vt:lpwstr>
      </vt:variant>
      <vt:variant>
        <vt:i4>1703994</vt:i4>
      </vt:variant>
      <vt:variant>
        <vt:i4>938</vt:i4>
      </vt:variant>
      <vt:variant>
        <vt:i4>0</vt:i4>
      </vt:variant>
      <vt:variant>
        <vt:i4>5</vt:i4>
      </vt:variant>
      <vt:variant>
        <vt:lpwstr/>
      </vt:variant>
      <vt:variant>
        <vt:lpwstr>_Toc199004200</vt:lpwstr>
      </vt:variant>
      <vt:variant>
        <vt:i4>1245241</vt:i4>
      </vt:variant>
      <vt:variant>
        <vt:i4>932</vt:i4>
      </vt:variant>
      <vt:variant>
        <vt:i4>0</vt:i4>
      </vt:variant>
      <vt:variant>
        <vt:i4>5</vt:i4>
      </vt:variant>
      <vt:variant>
        <vt:lpwstr/>
      </vt:variant>
      <vt:variant>
        <vt:lpwstr>_Toc199004199</vt:lpwstr>
      </vt:variant>
      <vt:variant>
        <vt:i4>1245241</vt:i4>
      </vt:variant>
      <vt:variant>
        <vt:i4>926</vt:i4>
      </vt:variant>
      <vt:variant>
        <vt:i4>0</vt:i4>
      </vt:variant>
      <vt:variant>
        <vt:i4>5</vt:i4>
      </vt:variant>
      <vt:variant>
        <vt:lpwstr/>
      </vt:variant>
      <vt:variant>
        <vt:lpwstr>_Toc199004198</vt:lpwstr>
      </vt:variant>
      <vt:variant>
        <vt:i4>1245241</vt:i4>
      </vt:variant>
      <vt:variant>
        <vt:i4>920</vt:i4>
      </vt:variant>
      <vt:variant>
        <vt:i4>0</vt:i4>
      </vt:variant>
      <vt:variant>
        <vt:i4>5</vt:i4>
      </vt:variant>
      <vt:variant>
        <vt:lpwstr/>
      </vt:variant>
      <vt:variant>
        <vt:lpwstr>_Toc199004197</vt:lpwstr>
      </vt:variant>
      <vt:variant>
        <vt:i4>1245241</vt:i4>
      </vt:variant>
      <vt:variant>
        <vt:i4>914</vt:i4>
      </vt:variant>
      <vt:variant>
        <vt:i4>0</vt:i4>
      </vt:variant>
      <vt:variant>
        <vt:i4>5</vt:i4>
      </vt:variant>
      <vt:variant>
        <vt:lpwstr/>
      </vt:variant>
      <vt:variant>
        <vt:lpwstr>_Toc199004196</vt:lpwstr>
      </vt:variant>
      <vt:variant>
        <vt:i4>1245241</vt:i4>
      </vt:variant>
      <vt:variant>
        <vt:i4>908</vt:i4>
      </vt:variant>
      <vt:variant>
        <vt:i4>0</vt:i4>
      </vt:variant>
      <vt:variant>
        <vt:i4>5</vt:i4>
      </vt:variant>
      <vt:variant>
        <vt:lpwstr/>
      </vt:variant>
      <vt:variant>
        <vt:lpwstr>_Toc199004195</vt:lpwstr>
      </vt:variant>
      <vt:variant>
        <vt:i4>1245241</vt:i4>
      </vt:variant>
      <vt:variant>
        <vt:i4>902</vt:i4>
      </vt:variant>
      <vt:variant>
        <vt:i4>0</vt:i4>
      </vt:variant>
      <vt:variant>
        <vt:i4>5</vt:i4>
      </vt:variant>
      <vt:variant>
        <vt:lpwstr/>
      </vt:variant>
      <vt:variant>
        <vt:lpwstr>_Toc199004194</vt:lpwstr>
      </vt:variant>
      <vt:variant>
        <vt:i4>1245241</vt:i4>
      </vt:variant>
      <vt:variant>
        <vt:i4>896</vt:i4>
      </vt:variant>
      <vt:variant>
        <vt:i4>0</vt:i4>
      </vt:variant>
      <vt:variant>
        <vt:i4>5</vt:i4>
      </vt:variant>
      <vt:variant>
        <vt:lpwstr/>
      </vt:variant>
      <vt:variant>
        <vt:lpwstr>_Toc199004193</vt:lpwstr>
      </vt:variant>
      <vt:variant>
        <vt:i4>1245241</vt:i4>
      </vt:variant>
      <vt:variant>
        <vt:i4>890</vt:i4>
      </vt:variant>
      <vt:variant>
        <vt:i4>0</vt:i4>
      </vt:variant>
      <vt:variant>
        <vt:i4>5</vt:i4>
      </vt:variant>
      <vt:variant>
        <vt:lpwstr/>
      </vt:variant>
      <vt:variant>
        <vt:lpwstr>_Toc199004192</vt:lpwstr>
      </vt:variant>
      <vt:variant>
        <vt:i4>1245241</vt:i4>
      </vt:variant>
      <vt:variant>
        <vt:i4>884</vt:i4>
      </vt:variant>
      <vt:variant>
        <vt:i4>0</vt:i4>
      </vt:variant>
      <vt:variant>
        <vt:i4>5</vt:i4>
      </vt:variant>
      <vt:variant>
        <vt:lpwstr/>
      </vt:variant>
      <vt:variant>
        <vt:lpwstr>_Toc199004191</vt:lpwstr>
      </vt:variant>
      <vt:variant>
        <vt:i4>1245241</vt:i4>
      </vt:variant>
      <vt:variant>
        <vt:i4>878</vt:i4>
      </vt:variant>
      <vt:variant>
        <vt:i4>0</vt:i4>
      </vt:variant>
      <vt:variant>
        <vt:i4>5</vt:i4>
      </vt:variant>
      <vt:variant>
        <vt:lpwstr/>
      </vt:variant>
      <vt:variant>
        <vt:lpwstr>_Toc199004190</vt:lpwstr>
      </vt:variant>
      <vt:variant>
        <vt:i4>1179705</vt:i4>
      </vt:variant>
      <vt:variant>
        <vt:i4>872</vt:i4>
      </vt:variant>
      <vt:variant>
        <vt:i4>0</vt:i4>
      </vt:variant>
      <vt:variant>
        <vt:i4>5</vt:i4>
      </vt:variant>
      <vt:variant>
        <vt:lpwstr/>
      </vt:variant>
      <vt:variant>
        <vt:lpwstr>_Toc199004189</vt:lpwstr>
      </vt:variant>
      <vt:variant>
        <vt:i4>1179705</vt:i4>
      </vt:variant>
      <vt:variant>
        <vt:i4>866</vt:i4>
      </vt:variant>
      <vt:variant>
        <vt:i4>0</vt:i4>
      </vt:variant>
      <vt:variant>
        <vt:i4>5</vt:i4>
      </vt:variant>
      <vt:variant>
        <vt:lpwstr/>
      </vt:variant>
      <vt:variant>
        <vt:lpwstr>_Toc199004188</vt:lpwstr>
      </vt:variant>
      <vt:variant>
        <vt:i4>1179705</vt:i4>
      </vt:variant>
      <vt:variant>
        <vt:i4>860</vt:i4>
      </vt:variant>
      <vt:variant>
        <vt:i4>0</vt:i4>
      </vt:variant>
      <vt:variant>
        <vt:i4>5</vt:i4>
      </vt:variant>
      <vt:variant>
        <vt:lpwstr/>
      </vt:variant>
      <vt:variant>
        <vt:lpwstr>_Toc199004187</vt:lpwstr>
      </vt:variant>
      <vt:variant>
        <vt:i4>1179705</vt:i4>
      </vt:variant>
      <vt:variant>
        <vt:i4>854</vt:i4>
      </vt:variant>
      <vt:variant>
        <vt:i4>0</vt:i4>
      </vt:variant>
      <vt:variant>
        <vt:i4>5</vt:i4>
      </vt:variant>
      <vt:variant>
        <vt:lpwstr/>
      </vt:variant>
      <vt:variant>
        <vt:lpwstr>_Toc199004186</vt:lpwstr>
      </vt:variant>
      <vt:variant>
        <vt:i4>1179705</vt:i4>
      </vt:variant>
      <vt:variant>
        <vt:i4>848</vt:i4>
      </vt:variant>
      <vt:variant>
        <vt:i4>0</vt:i4>
      </vt:variant>
      <vt:variant>
        <vt:i4>5</vt:i4>
      </vt:variant>
      <vt:variant>
        <vt:lpwstr/>
      </vt:variant>
      <vt:variant>
        <vt:lpwstr>_Toc199004185</vt:lpwstr>
      </vt:variant>
      <vt:variant>
        <vt:i4>1179705</vt:i4>
      </vt:variant>
      <vt:variant>
        <vt:i4>842</vt:i4>
      </vt:variant>
      <vt:variant>
        <vt:i4>0</vt:i4>
      </vt:variant>
      <vt:variant>
        <vt:i4>5</vt:i4>
      </vt:variant>
      <vt:variant>
        <vt:lpwstr/>
      </vt:variant>
      <vt:variant>
        <vt:lpwstr>_Toc199004184</vt:lpwstr>
      </vt:variant>
      <vt:variant>
        <vt:i4>1179705</vt:i4>
      </vt:variant>
      <vt:variant>
        <vt:i4>836</vt:i4>
      </vt:variant>
      <vt:variant>
        <vt:i4>0</vt:i4>
      </vt:variant>
      <vt:variant>
        <vt:i4>5</vt:i4>
      </vt:variant>
      <vt:variant>
        <vt:lpwstr/>
      </vt:variant>
      <vt:variant>
        <vt:lpwstr>_Toc199004183</vt:lpwstr>
      </vt:variant>
      <vt:variant>
        <vt:i4>1179705</vt:i4>
      </vt:variant>
      <vt:variant>
        <vt:i4>830</vt:i4>
      </vt:variant>
      <vt:variant>
        <vt:i4>0</vt:i4>
      </vt:variant>
      <vt:variant>
        <vt:i4>5</vt:i4>
      </vt:variant>
      <vt:variant>
        <vt:lpwstr/>
      </vt:variant>
      <vt:variant>
        <vt:lpwstr>_Toc199004182</vt:lpwstr>
      </vt:variant>
      <vt:variant>
        <vt:i4>1179705</vt:i4>
      </vt:variant>
      <vt:variant>
        <vt:i4>824</vt:i4>
      </vt:variant>
      <vt:variant>
        <vt:i4>0</vt:i4>
      </vt:variant>
      <vt:variant>
        <vt:i4>5</vt:i4>
      </vt:variant>
      <vt:variant>
        <vt:lpwstr/>
      </vt:variant>
      <vt:variant>
        <vt:lpwstr>_Toc199004181</vt:lpwstr>
      </vt:variant>
      <vt:variant>
        <vt:i4>1179705</vt:i4>
      </vt:variant>
      <vt:variant>
        <vt:i4>818</vt:i4>
      </vt:variant>
      <vt:variant>
        <vt:i4>0</vt:i4>
      </vt:variant>
      <vt:variant>
        <vt:i4>5</vt:i4>
      </vt:variant>
      <vt:variant>
        <vt:lpwstr/>
      </vt:variant>
      <vt:variant>
        <vt:lpwstr>_Toc199004180</vt:lpwstr>
      </vt:variant>
      <vt:variant>
        <vt:i4>1900601</vt:i4>
      </vt:variant>
      <vt:variant>
        <vt:i4>812</vt:i4>
      </vt:variant>
      <vt:variant>
        <vt:i4>0</vt:i4>
      </vt:variant>
      <vt:variant>
        <vt:i4>5</vt:i4>
      </vt:variant>
      <vt:variant>
        <vt:lpwstr/>
      </vt:variant>
      <vt:variant>
        <vt:lpwstr>_Toc199004179</vt:lpwstr>
      </vt:variant>
      <vt:variant>
        <vt:i4>1900601</vt:i4>
      </vt:variant>
      <vt:variant>
        <vt:i4>806</vt:i4>
      </vt:variant>
      <vt:variant>
        <vt:i4>0</vt:i4>
      </vt:variant>
      <vt:variant>
        <vt:i4>5</vt:i4>
      </vt:variant>
      <vt:variant>
        <vt:lpwstr/>
      </vt:variant>
      <vt:variant>
        <vt:lpwstr>_Toc199004178</vt:lpwstr>
      </vt:variant>
      <vt:variant>
        <vt:i4>1900601</vt:i4>
      </vt:variant>
      <vt:variant>
        <vt:i4>800</vt:i4>
      </vt:variant>
      <vt:variant>
        <vt:i4>0</vt:i4>
      </vt:variant>
      <vt:variant>
        <vt:i4>5</vt:i4>
      </vt:variant>
      <vt:variant>
        <vt:lpwstr/>
      </vt:variant>
      <vt:variant>
        <vt:lpwstr>_Toc199004177</vt:lpwstr>
      </vt:variant>
      <vt:variant>
        <vt:i4>1900601</vt:i4>
      </vt:variant>
      <vt:variant>
        <vt:i4>794</vt:i4>
      </vt:variant>
      <vt:variant>
        <vt:i4>0</vt:i4>
      </vt:variant>
      <vt:variant>
        <vt:i4>5</vt:i4>
      </vt:variant>
      <vt:variant>
        <vt:lpwstr/>
      </vt:variant>
      <vt:variant>
        <vt:lpwstr>_Toc199004176</vt:lpwstr>
      </vt:variant>
      <vt:variant>
        <vt:i4>1900601</vt:i4>
      </vt:variant>
      <vt:variant>
        <vt:i4>788</vt:i4>
      </vt:variant>
      <vt:variant>
        <vt:i4>0</vt:i4>
      </vt:variant>
      <vt:variant>
        <vt:i4>5</vt:i4>
      </vt:variant>
      <vt:variant>
        <vt:lpwstr/>
      </vt:variant>
      <vt:variant>
        <vt:lpwstr>_Toc199004175</vt:lpwstr>
      </vt:variant>
      <vt:variant>
        <vt:i4>1900601</vt:i4>
      </vt:variant>
      <vt:variant>
        <vt:i4>782</vt:i4>
      </vt:variant>
      <vt:variant>
        <vt:i4>0</vt:i4>
      </vt:variant>
      <vt:variant>
        <vt:i4>5</vt:i4>
      </vt:variant>
      <vt:variant>
        <vt:lpwstr/>
      </vt:variant>
      <vt:variant>
        <vt:lpwstr>_Toc199004174</vt:lpwstr>
      </vt:variant>
      <vt:variant>
        <vt:i4>1900601</vt:i4>
      </vt:variant>
      <vt:variant>
        <vt:i4>776</vt:i4>
      </vt:variant>
      <vt:variant>
        <vt:i4>0</vt:i4>
      </vt:variant>
      <vt:variant>
        <vt:i4>5</vt:i4>
      </vt:variant>
      <vt:variant>
        <vt:lpwstr/>
      </vt:variant>
      <vt:variant>
        <vt:lpwstr>_Toc199004173</vt:lpwstr>
      </vt:variant>
      <vt:variant>
        <vt:i4>1900601</vt:i4>
      </vt:variant>
      <vt:variant>
        <vt:i4>770</vt:i4>
      </vt:variant>
      <vt:variant>
        <vt:i4>0</vt:i4>
      </vt:variant>
      <vt:variant>
        <vt:i4>5</vt:i4>
      </vt:variant>
      <vt:variant>
        <vt:lpwstr/>
      </vt:variant>
      <vt:variant>
        <vt:lpwstr>_Toc199004172</vt:lpwstr>
      </vt:variant>
      <vt:variant>
        <vt:i4>1900601</vt:i4>
      </vt:variant>
      <vt:variant>
        <vt:i4>764</vt:i4>
      </vt:variant>
      <vt:variant>
        <vt:i4>0</vt:i4>
      </vt:variant>
      <vt:variant>
        <vt:i4>5</vt:i4>
      </vt:variant>
      <vt:variant>
        <vt:lpwstr/>
      </vt:variant>
      <vt:variant>
        <vt:lpwstr>_Toc199004171</vt:lpwstr>
      </vt:variant>
      <vt:variant>
        <vt:i4>1900601</vt:i4>
      </vt:variant>
      <vt:variant>
        <vt:i4>758</vt:i4>
      </vt:variant>
      <vt:variant>
        <vt:i4>0</vt:i4>
      </vt:variant>
      <vt:variant>
        <vt:i4>5</vt:i4>
      </vt:variant>
      <vt:variant>
        <vt:lpwstr/>
      </vt:variant>
      <vt:variant>
        <vt:lpwstr>_Toc199004170</vt:lpwstr>
      </vt:variant>
      <vt:variant>
        <vt:i4>1835065</vt:i4>
      </vt:variant>
      <vt:variant>
        <vt:i4>752</vt:i4>
      </vt:variant>
      <vt:variant>
        <vt:i4>0</vt:i4>
      </vt:variant>
      <vt:variant>
        <vt:i4>5</vt:i4>
      </vt:variant>
      <vt:variant>
        <vt:lpwstr/>
      </vt:variant>
      <vt:variant>
        <vt:lpwstr>_Toc199004169</vt:lpwstr>
      </vt:variant>
      <vt:variant>
        <vt:i4>1835065</vt:i4>
      </vt:variant>
      <vt:variant>
        <vt:i4>746</vt:i4>
      </vt:variant>
      <vt:variant>
        <vt:i4>0</vt:i4>
      </vt:variant>
      <vt:variant>
        <vt:i4>5</vt:i4>
      </vt:variant>
      <vt:variant>
        <vt:lpwstr/>
      </vt:variant>
      <vt:variant>
        <vt:lpwstr>_Toc199004168</vt:lpwstr>
      </vt:variant>
      <vt:variant>
        <vt:i4>1835065</vt:i4>
      </vt:variant>
      <vt:variant>
        <vt:i4>740</vt:i4>
      </vt:variant>
      <vt:variant>
        <vt:i4>0</vt:i4>
      </vt:variant>
      <vt:variant>
        <vt:i4>5</vt:i4>
      </vt:variant>
      <vt:variant>
        <vt:lpwstr/>
      </vt:variant>
      <vt:variant>
        <vt:lpwstr>_Toc199004167</vt:lpwstr>
      </vt:variant>
      <vt:variant>
        <vt:i4>1835065</vt:i4>
      </vt:variant>
      <vt:variant>
        <vt:i4>734</vt:i4>
      </vt:variant>
      <vt:variant>
        <vt:i4>0</vt:i4>
      </vt:variant>
      <vt:variant>
        <vt:i4>5</vt:i4>
      </vt:variant>
      <vt:variant>
        <vt:lpwstr/>
      </vt:variant>
      <vt:variant>
        <vt:lpwstr>_Toc199004166</vt:lpwstr>
      </vt:variant>
      <vt:variant>
        <vt:i4>1835065</vt:i4>
      </vt:variant>
      <vt:variant>
        <vt:i4>728</vt:i4>
      </vt:variant>
      <vt:variant>
        <vt:i4>0</vt:i4>
      </vt:variant>
      <vt:variant>
        <vt:i4>5</vt:i4>
      </vt:variant>
      <vt:variant>
        <vt:lpwstr/>
      </vt:variant>
      <vt:variant>
        <vt:lpwstr>_Toc199004165</vt:lpwstr>
      </vt:variant>
      <vt:variant>
        <vt:i4>1835065</vt:i4>
      </vt:variant>
      <vt:variant>
        <vt:i4>722</vt:i4>
      </vt:variant>
      <vt:variant>
        <vt:i4>0</vt:i4>
      </vt:variant>
      <vt:variant>
        <vt:i4>5</vt:i4>
      </vt:variant>
      <vt:variant>
        <vt:lpwstr/>
      </vt:variant>
      <vt:variant>
        <vt:lpwstr>_Toc199004164</vt:lpwstr>
      </vt:variant>
      <vt:variant>
        <vt:i4>1835065</vt:i4>
      </vt:variant>
      <vt:variant>
        <vt:i4>716</vt:i4>
      </vt:variant>
      <vt:variant>
        <vt:i4>0</vt:i4>
      </vt:variant>
      <vt:variant>
        <vt:i4>5</vt:i4>
      </vt:variant>
      <vt:variant>
        <vt:lpwstr/>
      </vt:variant>
      <vt:variant>
        <vt:lpwstr>_Toc199004163</vt:lpwstr>
      </vt:variant>
      <vt:variant>
        <vt:i4>1835065</vt:i4>
      </vt:variant>
      <vt:variant>
        <vt:i4>710</vt:i4>
      </vt:variant>
      <vt:variant>
        <vt:i4>0</vt:i4>
      </vt:variant>
      <vt:variant>
        <vt:i4>5</vt:i4>
      </vt:variant>
      <vt:variant>
        <vt:lpwstr/>
      </vt:variant>
      <vt:variant>
        <vt:lpwstr>_Toc199004162</vt:lpwstr>
      </vt:variant>
      <vt:variant>
        <vt:i4>1835065</vt:i4>
      </vt:variant>
      <vt:variant>
        <vt:i4>704</vt:i4>
      </vt:variant>
      <vt:variant>
        <vt:i4>0</vt:i4>
      </vt:variant>
      <vt:variant>
        <vt:i4>5</vt:i4>
      </vt:variant>
      <vt:variant>
        <vt:lpwstr/>
      </vt:variant>
      <vt:variant>
        <vt:lpwstr>_Toc199004161</vt:lpwstr>
      </vt:variant>
      <vt:variant>
        <vt:i4>1835065</vt:i4>
      </vt:variant>
      <vt:variant>
        <vt:i4>698</vt:i4>
      </vt:variant>
      <vt:variant>
        <vt:i4>0</vt:i4>
      </vt:variant>
      <vt:variant>
        <vt:i4>5</vt:i4>
      </vt:variant>
      <vt:variant>
        <vt:lpwstr/>
      </vt:variant>
      <vt:variant>
        <vt:lpwstr>_Toc199004160</vt:lpwstr>
      </vt:variant>
      <vt:variant>
        <vt:i4>2031673</vt:i4>
      </vt:variant>
      <vt:variant>
        <vt:i4>692</vt:i4>
      </vt:variant>
      <vt:variant>
        <vt:i4>0</vt:i4>
      </vt:variant>
      <vt:variant>
        <vt:i4>5</vt:i4>
      </vt:variant>
      <vt:variant>
        <vt:lpwstr/>
      </vt:variant>
      <vt:variant>
        <vt:lpwstr>_Toc199004159</vt:lpwstr>
      </vt:variant>
      <vt:variant>
        <vt:i4>2031673</vt:i4>
      </vt:variant>
      <vt:variant>
        <vt:i4>686</vt:i4>
      </vt:variant>
      <vt:variant>
        <vt:i4>0</vt:i4>
      </vt:variant>
      <vt:variant>
        <vt:i4>5</vt:i4>
      </vt:variant>
      <vt:variant>
        <vt:lpwstr/>
      </vt:variant>
      <vt:variant>
        <vt:lpwstr>_Toc199004158</vt:lpwstr>
      </vt:variant>
      <vt:variant>
        <vt:i4>2031673</vt:i4>
      </vt:variant>
      <vt:variant>
        <vt:i4>680</vt:i4>
      </vt:variant>
      <vt:variant>
        <vt:i4>0</vt:i4>
      </vt:variant>
      <vt:variant>
        <vt:i4>5</vt:i4>
      </vt:variant>
      <vt:variant>
        <vt:lpwstr/>
      </vt:variant>
      <vt:variant>
        <vt:lpwstr>_Toc199004157</vt:lpwstr>
      </vt:variant>
      <vt:variant>
        <vt:i4>2031673</vt:i4>
      </vt:variant>
      <vt:variant>
        <vt:i4>674</vt:i4>
      </vt:variant>
      <vt:variant>
        <vt:i4>0</vt:i4>
      </vt:variant>
      <vt:variant>
        <vt:i4>5</vt:i4>
      </vt:variant>
      <vt:variant>
        <vt:lpwstr/>
      </vt:variant>
      <vt:variant>
        <vt:lpwstr>_Toc199004156</vt:lpwstr>
      </vt:variant>
      <vt:variant>
        <vt:i4>2031673</vt:i4>
      </vt:variant>
      <vt:variant>
        <vt:i4>668</vt:i4>
      </vt:variant>
      <vt:variant>
        <vt:i4>0</vt:i4>
      </vt:variant>
      <vt:variant>
        <vt:i4>5</vt:i4>
      </vt:variant>
      <vt:variant>
        <vt:lpwstr/>
      </vt:variant>
      <vt:variant>
        <vt:lpwstr>_Toc199004155</vt:lpwstr>
      </vt:variant>
      <vt:variant>
        <vt:i4>2031673</vt:i4>
      </vt:variant>
      <vt:variant>
        <vt:i4>662</vt:i4>
      </vt:variant>
      <vt:variant>
        <vt:i4>0</vt:i4>
      </vt:variant>
      <vt:variant>
        <vt:i4>5</vt:i4>
      </vt:variant>
      <vt:variant>
        <vt:lpwstr/>
      </vt:variant>
      <vt:variant>
        <vt:lpwstr>_Toc199004154</vt:lpwstr>
      </vt:variant>
      <vt:variant>
        <vt:i4>2031673</vt:i4>
      </vt:variant>
      <vt:variant>
        <vt:i4>656</vt:i4>
      </vt:variant>
      <vt:variant>
        <vt:i4>0</vt:i4>
      </vt:variant>
      <vt:variant>
        <vt:i4>5</vt:i4>
      </vt:variant>
      <vt:variant>
        <vt:lpwstr/>
      </vt:variant>
      <vt:variant>
        <vt:lpwstr>_Toc199004153</vt:lpwstr>
      </vt:variant>
      <vt:variant>
        <vt:i4>2031673</vt:i4>
      </vt:variant>
      <vt:variant>
        <vt:i4>650</vt:i4>
      </vt:variant>
      <vt:variant>
        <vt:i4>0</vt:i4>
      </vt:variant>
      <vt:variant>
        <vt:i4>5</vt:i4>
      </vt:variant>
      <vt:variant>
        <vt:lpwstr/>
      </vt:variant>
      <vt:variant>
        <vt:lpwstr>_Toc199004152</vt:lpwstr>
      </vt:variant>
      <vt:variant>
        <vt:i4>2031673</vt:i4>
      </vt:variant>
      <vt:variant>
        <vt:i4>644</vt:i4>
      </vt:variant>
      <vt:variant>
        <vt:i4>0</vt:i4>
      </vt:variant>
      <vt:variant>
        <vt:i4>5</vt:i4>
      </vt:variant>
      <vt:variant>
        <vt:lpwstr/>
      </vt:variant>
      <vt:variant>
        <vt:lpwstr>_Toc199004151</vt:lpwstr>
      </vt:variant>
      <vt:variant>
        <vt:i4>2031673</vt:i4>
      </vt:variant>
      <vt:variant>
        <vt:i4>638</vt:i4>
      </vt:variant>
      <vt:variant>
        <vt:i4>0</vt:i4>
      </vt:variant>
      <vt:variant>
        <vt:i4>5</vt:i4>
      </vt:variant>
      <vt:variant>
        <vt:lpwstr/>
      </vt:variant>
      <vt:variant>
        <vt:lpwstr>_Toc199004150</vt:lpwstr>
      </vt:variant>
      <vt:variant>
        <vt:i4>1966137</vt:i4>
      </vt:variant>
      <vt:variant>
        <vt:i4>632</vt:i4>
      </vt:variant>
      <vt:variant>
        <vt:i4>0</vt:i4>
      </vt:variant>
      <vt:variant>
        <vt:i4>5</vt:i4>
      </vt:variant>
      <vt:variant>
        <vt:lpwstr/>
      </vt:variant>
      <vt:variant>
        <vt:lpwstr>_Toc199004149</vt:lpwstr>
      </vt:variant>
      <vt:variant>
        <vt:i4>1966137</vt:i4>
      </vt:variant>
      <vt:variant>
        <vt:i4>626</vt:i4>
      </vt:variant>
      <vt:variant>
        <vt:i4>0</vt:i4>
      </vt:variant>
      <vt:variant>
        <vt:i4>5</vt:i4>
      </vt:variant>
      <vt:variant>
        <vt:lpwstr/>
      </vt:variant>
      <vt:variant>
        <vt:lpwstr>_Toc199004148</vt:lpwstr>
      </vt:variant>
      <vt:variant>
        <vt:i4>1966137</vt:i4>
      </vt:variant>
      <vt:variant>
        <vt:i4>620</vt:i4>
      </vt:variant>
      <vt:variant>
        <vt:i4>0</vt:i4>
      </vt:variant>
      <vt:variant>
        <vt:i4>5</vt:i4>
      </vt:variant>
      <vt:variant>
        <vt:lpwstr/>
      </vt:variant>
      <vt:variant>
        <vt:lpwstr>_Toc199004147</vt:lpwstr>
      </vt:variant>
      <vt:variant>
        <vt:i4>1966137</vt:i4>
      </vt:variant>
      <vt:variant>
        <vt:i4>614</vt:i4>
      </vt:variant>
      <vt:variant>
        <vt:i4>0</vt:i4>
      </vt:variant>
      <vt:variant>
        <vt:i4>5</vt:i4>
      </vt:variant>
      <vt:variant>
        <vt:lpwstr/>
      </vt:variant>
      <vt:variant>
        <vt:lpwstr>_Toc199004146</vt:lpwstr>
      </vt:variant>
      <vt:variant>
        <vt:i4>1966137</vt:i4>
      </vt:variant>
      <vt:variant>
        <vt:i4>608</vt:i4>
      </vt:variant>
      <vt:variant>
        <vt:i4>0</vt:i4>
      </vt:variant>
      <vt:variant>
        <vt:i4>5</vt:i4>
      </vt:variant>
      <vt:variant>
        <vt:lpwstr/>
      </vt:variant>
      <vt:variant>
        <vt:lpwstr>_Toc199004145</vt:lpwstr>
      </vt:variant>
      <vt:variant>
        <vt:i4>1966137</vt:i4>
      </vt:variant>
      <vt:variant>
        <vt:i4>602</vt:i4>
      </vt:variant>
      <vt:variant>
        <vt:i4>0</vt:i4>
      </vt:variant>
      <vt:variant>
        <vt:i4>5</vt:i4>
      </vt:variant>
      <vt:variant>
        <vt:lpwstr/>
      </vt:variant>
      <vt:variant>
        <vt:lpwstr>_Toc199004144</vt:lpwstr>
      </vt:variant>
      <vt:variant>
        <vt:i4>1966137</vt:i4>
      </vt:variant>
      <vt:variant>
        <vt:i4>596</vt:i4>
      </vt:variant>
      <vt:variant>
        <vt:i4>0</vt:i4>
      </vt:variant>
      <vt:variant>
        <vt:i4>5</vt:i4>
      </vt:variant>
      <vt:variant>
        <vt:lpwstr/>
      </vt:variant>
      <vt:variant>
        <vt:lpwstr>_Toc199004143</vt:lpwstr>
      </vt:variant>
      <vt:variant>
        <vt:i4>1966137</vt:i4>
      </vt:variant>
      <vt:variant>
        <vt:i4>590</vt:i4>
      </vt:variant>
      <vt:variant>
        <vt:i4>0</vt:i4>
      </vt:variant>
      <vt:variant>
        <vt:i4>5</vt:i4>
      </vt:variant>
      <vt:variant>
        <vt:lpwstr/>
      </vt:variant>
      <vt:variant>
        <vt:lpwstr>_Toc199004142</vt:lpwstr>
      </vt:variant>
      <vt:variant>
        <vt:i4>1966137</vt:i4>
      </vt:variant>
      <vt:variant>
        <vt:i4>584</vt:i4>
      </vt:variant>
      <vt:variant>
        <vt:i4>0</vt:i4>
      </vt:variant>
      <vt:variant>
        <vt:i4>5</vt:i4>
      </vt:variant>
      <vt:variant>
        <vt:lpwstr/>
      </vt:variant>
      <vt:variant>
        <vt:lpwstr>_Toc199004141</vt:lpwstr>
      </vt:variant>
      <vt:variant>
        <vt:i4>1966137</vt:i4>
      </vt:variant>
      <vt:variant>
        <vt:i4>578</vt:i4>
      </vt:variant>
      <vt:variant>
        <vt:i4>0</vt:i4>
      </vt:variant>
      <vt:variant>
        <vt:i4>5</vt:i4>
      </vt:variant>
      <vt:variant>
        <vt:lpwstr/>
      </vt:variant>
      <vt:variant>
        <vt:lpwstr>_Toc199004140</vt:lpwstr>
      </vt:variant>
      <vt:variant>
        <vt:i4>1638457</vt:i4>
      </vt:variant>
      <vt:variant>
        <vt:i4>572</vt:i4>
      </vt:variant>
      <vt:variant>
        <vt:i4>0</vt:i4>
      </vt:variant>
      <vt:variant>
        <vt:i4>5</vt:i4>
      </vt:variant>
      <vt:variant>
        <vt:lpwstr/>
      </vt:variant>
      <vt:variant>
        <vt:lpwstr>_Toc199004139</vt:lpwstr>
      </vt:variant>
      <vt:variant>
        <vt:i4>1638457</vt:i4>
      </vt:variant>
      <vt:variant>
        <vt:i4>566</vt:i4>
      </vt:variant>
      <vt:variant>
        <vt:i4>0</vt:i4>
      </vt:variant>
      <vt:variant>
        <vt:i4>5</vt:i4>
      </vt:variant>
      <vt:variant>
        <vt:lpwstr/>
      </vt:variant>
      <vt:variant>
        <vt:lpwstr>_Toc199004138</vt:lpwstr>
      </vt:variant>
      <vt:variant>
        <vt:i4>1638457</vt:i4>
      </vt:variant>
      <vt:variant>
        <vt:i4>560</vt:i4>
      </vt:variant>
      <vt:variant>
        <vt:i4>0</vt:i4>
      </vt:variant>
      <vt:variant>
        <vt:i4>5</vt:i4>
      </vt:variant>
      <vt:variant>
        <vt:lpwstr/>
      </vt:variant>
      <vt:variant>
        <vt:lpwstr>_Toc199004137</vt:lpwstr>
      </vt:variant>
      <vt:variant>
        <vt:i4>1638457</vt:i4>
      </vt:variant>
      <vt:variant>
        <vt:i4>554</vt:i4>
      </vt:variant>
      <vt:variant>
        <vt:i4>0</vt:i4>
      </vt:variant>
      <vt:variant>
        <vt:i4>5</vt:i4>
      </vt:variant>
      <vt:variant>
        <vt:lpwstr/>
      </vt:variant>
      <vt:variant>
        <vt:lpwstr>_Toc199004136</vt:lpwstr>
      </vt:variant>
      <vt:variant>
        <vt:i4>1638457</vt:i4>
      </vt:variant>
      <vt:variant>
        <vt:i4>548</vt:i4>
      </vt:variant>
      <vt:variant>
        <vt:i4>0</vt:i4>
      </vt:variant>
      <vt:variant>
        <vt:i4>5</vt:i4>
      </vt:variant>
      <vt:variant>
        <vt:lpwstr/>
      </vt:variant>
      <vt:variant>
        <vt:lpwstr>_Toc199004135</vt:lpwstr>
      </vt:variant>
      <vt:variant>
        <vt:i4>1638457</vt:i4>
      </vt:variant>
      <vt:variant>
        <vt:i4>542</vt:i4>
      </vt:variant>
      <vt:variant>
        <vt:i4>0</vt:i4>
      </vt:variant>
      <vt:variant>
        <vt:i4>5</vt:i4>
      </vt:variant>
      <vt:variant>
        <vt:lpwstr/>
      </vt:variant>
      <vt:variant>
        <vt:lpwstr>_Toc199004134</vt:lpwstr>
      </vt:variant>
      <vt:variant>
        <vt:i4>1638457</vt:i4>
      </vt:variant>
      <vt:variant>
        <vt:i4>536</vt:i4>
      </vt:variant>
      <vt:variant>
        <vt:i4>0</vt:i4>
      </vt:variant>
      <vt:variant>
        <vt:i4>5</vt:i4>
      </vt:variant>
      <vt:variant>
        <vt:lpwstr/>
      </vt:variant>
      <vt:variant>
        <vt:lpwstr>_Toc199004133</vt:lpwstr>
      </vt:variant>
      <vt:variant>
        <vt:i4>1638457</vt:i4>
      </vt:variant>
      <vt:variant>
        <vt:i4>530</vt:i4>
      </vt:variant>
      <vt:variant>
        <vt:i4>0</vt:i4>
      </vt:variant>
      <vt:variant>
        <vt:i4>5</vt:i4>
      </vt:variant>
      <vt:variant>
        <vt:lpwstr/>
      </vt:variant>
      <vt:variant>
        <vt:lpwstr>_Toc199004132</vt:lpwstr>
      </vt:variant>
      <vt:variant>
        <vt:i4>1638457</vt:i4>
      </vt:variant>
      <vt:variant>
        <vt:i4>524</vt:i4>
      </vt:variant>
      <vt:variant>
        <vt:i4>0</vt:i4>
      </vt:variant>
      <vt:variant>
        <vt:i4>5</vt:i4>
      </vt:variant>
      <vt:variant>
        <vt:lpwstr/>
      </vt:variant>
      <vt:variant>
        <vt:lpwstr>_Toc199004131</vt:lpwstr>
      </vt:variant>
      <vt:variant>
        <vt:i4>1638457</vt:i4>
      </vt:variant>
      <vt:variant>
        <vt:i4>518</vt:i4>
      </vt:variant>
      <vt:variant>
        <vt:i4>0</vt:i4>
      </vt:variant>
      <vt:variant>
        <vt:i4>5</vt:i4>
      </vt:variant>
      <vt:variant>
        <vt:lpwstr/>
      </vt:variant>
      <vt:variant>
        <vt:lpwstr>_Toc199004130</vt:lpwstr>
      </vt:variant>
      <vt:variant>
        <vt:i4>1572921</vt:i4>
      </vt:variant>
      <vt:variant>
        <vt:i4>512</vt:i4>
      </vt:variant>
      <vt:variant>
        <vt:i4>0</vt:i4>
      </vt:variant>
      <vt:variant>
        <vt:i4>5</vt:i4>
      </vt:variant>
      <vt:variant>
        <vt:lpwstr/>
      </vt:variant>
      <vt:variant>
        <vt:lpwstr>_Toc199004129</vt:lpwstr>
      </vt:variant>
      <vt:variant>
        <vt:i4>1572921</vt:i4>
      </vt:variant>
      <vt:variant>
        <vt:i4>506</vt:i4>
      </vt:variant>
      <vt:variant>
        <vt:i4>0</vt:i4>
      </vt:variant>
      <vt:variant>
        <vt:i4>5</vt:i4>
      </vt:variant>
      <vt:variant>
        <vt:lpwstr/>
      </vt:variant>
      <vt:variant>
        <vt:lpwstr>_Toc199004128</vt:lpwstr>
      </vt:variant>
      <vt:variant>
        <vt:i4>1572921</vt:i4>
      </vt:variant>
      <vt:variant>
        <vt:i4>500</vt:i4>
      </vt:variant>
      <vt:variant>
        <vt:i4>0</vt:i4>
      </vt:variant>
      <vt:variant>
        <vt:i4>5</vt:i4>
      </vt:variant>
      <vt:variant>
        <vt:lpwstr/>
      </vt:variant>
      <vt:variant>
        <vt:lpwstr>_Toc199004127</vt:lpwstr>
      </vt:variant>
      <vt:variant>
        <vt:i4>1572921</vt:i4>
      </vt:variant>
      <vt:variant>
        <vt:i4>494</vt:i4>
      </vt:variant>
      <vt:variant>
        <vt:i4>0</vt:i4>
      </vt:variant>
      <vt:variant>
        <vt:i4>5</vt:i4>
      </vt:variant>
      <vt:variant>
        <vt:lpwstr/>
      </vt:variant>
      <vt:variant>
        <vt:lpwstr>_Toc199004126</vt:lpwstr>
      </vt:variant>
      <vt:variant>
        <vt:i4>1572921</vt:i4>
      </vt:variant>
      <vt:variant>
        <vt:i4>488</vt:i4>
      </vt:variant>
      <vt:variant>
        <vt:i4>0</vt:i4>
      </vt:variant>
      <vt:variant>
        <vt:i4>5</vt:i4>
      </vt:variant>
      <vt:variant>
        <vt:lpwstr/>
      </vt:variant>
      <vt:variant>
        <vt:lpwstr>_Toc199004125</vt:lpwstr>
      </vt:variant>
      <vt:variant>
        <vt:i4>1572921</vt:i4>
      </vt:variant>
      <vt:variant>
        <vt:i4>482</vt:i4>
      </vt:variant>
      <vt:variant>
        <vt:i4>0</vt:i4>
      </vt:variant>
      <vt:variant>
        <vt:i4>5</vt:i4>
      </vt:variant>
      <vt:variant>
        <vt:lpwstr/>
      </vt:variant>
      <vt:variant>
        <vt:lpwstr>_Toc199004124</vt:lpwstr>
      </vt:variant>
      <vt:variant>
        <vt:i4>1572921</vt:i4>
      </vt:variant>
      <vt:variant>
        <vt:i4>476</vt:i4>
      </vt:variant>
      <vt:variant>
        <vt:i4>0</vt:i4>
      </vt:variant>
      <vt:variant>
        <vt:i4>5</vt:i4>
      </vt:variant>
      <vt:variant>
        <vt:lpwstr/>
      </vt:variant>
      <vt:variant>
        <vt:lpwstr>_Toc199004123</vt:lpwstr>
      </vt:variant>
      <vt:variant>
        <vt:i4>1572921</vt:i4>
      </vt:variant>
      <vt:variant>
        <vt:i4>470</vt:i4>
      </vt:variant>
      <vt:variant>
        <vt:i4>0</vt:i4>
      </vt:variant>
      <vt:variant>
        <vt:i4>5</vt:i4>
      </vt:variant>
      <vt:variant>
        <vt:lpwstr/>
      </vt:variant>
      <vt:variant>
        <vt:lpwstr>_Toc199004122</vt:lpwstr>
      </vt:variant>
      <vt:variant>
        <vt:i4>1572921</vt:i4>
      </vt:variant>
      <vt:variant>
        <vt:i4>464</vt:i4>
      </vt:variant>
      <vt:variant>
        <vt:i4>0</vt:i4>
      </vt:variant>
      <vt:variant>
        <vt:i4>5</vt:i4>
      </vt:variant>
      <vt:variant>
        <vt:lpwstr/>
      </vt:variant>
      <vt:variant>
        <vt:lpwstr>_Toc199004121</vt:lpwstr>
      </vt:variant>
      <vt:variant>
        <vt:i4>1572921</vt:i4>
      </vt:variant>
      <vt:variant>
        <vt:i4>458</vt:i4>
      </vt:variant>
      <vt:variant>
        <vt:i4>0</vt:i4>
      </vt:variant>
      <vt:variant>
        <vt:i4>5</vt:i4>
      </vt:variant>
      <vt:variant>
        <vt:lpwstr/>
      </vt:variant>
      <vt:variant>
        <vt:lpwstr>_Toc199004120</vt:lpwstr>
      </vt:variant>
      <vt:variant>
        <vt:i4>1769529</vt:i4>
      </vt:variant>
      <vt:variant>
        <vt:i4>452</vt:i4>
      </vt:variant>
      <vt:variant>
        <vt:i4>0</vt:i4>
      </vt:variant>
      <vt:variant>
        <vt:i4>5</vt:i4>
      </vt:variant>
      <vt:variant>
        <vt:lpwstr/>
      </vt:variant>
      <vt:variant>
        <vt:lpwstr>_Toc199004119</vt:lpwstr>
      </vt:variant>
      <vt:variant>
        <vt:i4>1769529</vt:i4>
      </vt:variant>
      <vt:variant>
        <vt:i4>446</vt:i4>
      </vt:variant>
      <vt:variant>
        <vt:i4>0</vt:i4>
      </vt:variant>
      <vt:variant>
        <vt:i4>5</vt:i4>
      </vt:variant>
      <vt:variant>
        <vt:lpwstr/>
      </vt:variant>
      <vt:variant>
        <vt:lpwstr>_Toc199004118</vt:lpwstr>
      </vt:variant>
      <vt:variant>
        <vt:i4>1769529</vt:i4>
      </vt:variant>
      <vt:variant>
        <vt:i4>440</vt:i4>
      </vt:variant>
      <vt:variant>
        <vt:i4>0</vt:i4>
      </vt:variant>
      <vt:variant>
        <vt:i4>5</vt:i4>
      </vt:variant>
      <vt:variant>
        <vt:lpwstr/>
      </vt:variant>
      <vt:variant>
        <vt:lpwstr>_Toc199004117</vt:lpwstr>
      </vt:variant>
      <vt:variant>
        <vt:i4>1769529</vt:i4>
      </vt:variant>
      <vt:variant>
        <vt:i4>434</vt:i4>
      </vt:variant>
      <vt:variant>
        <vt:i4>0</vt:i4>
      </vt:variant>
      <vt:variant>
        <vt:i4>5</vt:i4>
      </vt:variant>
      <vt:variant>
        <vt:lpwstr/>
      </vt:variant>
      <vt:variant>
        <vt:lpwstr>_Toc199004116</vt:lpwstr>
      </vt:variant>
      <vt:variant>
        <vt:i4>1769529</vt:i4>
      </vt:variant>
      <vt:variant>
        <vt:i4>428</vt:i4>
      </vt:variant>
      <vt:variant>
        <vt:i4>0</vt:i4>
      </vt:variant>
      <vt:variant>
        <vt:i4>5</vt:i4>
      </vt:variant>
      <vt:variant>
        <vt:lpwstr/>
      </vt:variant>
      <vt:variant>
        <vt:lpwstr>_Toc199004115</vt:lpwstr>
      </vt:variant>
      <vt:variant>
        <vt:i4>1769529</vt:i4>
      </vt:variant>
      <vt:variant>
        <vt:i4>422</vt:i4>
      </vt:variant>
      <vt:variant>
        <vt:i4>0</vt:i4>
      </vt:variant>
      <vt:variant>
        <vt:i4>5</vt:i4>
      </vt:variant>
      <vt:variant>
        <vt:lpwstr/>
      </vt:variant>
      <vt:variant>
        <vt:lpwstr>_Toc199004114</vt:lpwstr>
      </vt:variant>
      <vt:variant>
        <vt:i4>1769529</vt:i4>
      </vt:variant>
      <vt:variant>
        <vt:i4>416</vt:i4>
      </vt:variant>
      <vt:variant>
        <vt:i4>0</vt:i4>
      </vt:variant>
      <vt:variant>
        <vt:i4>5</vt:i4>
      </vt:variant>
      <vt:variant>
        <vt:lpwstr/>
      </vt:variant>
      <vt:variant>
        <vt:lpwstr>_Toc199004113</vt:lpwstr>
      </vt:variant>
      <vt:variant>
        <vt:i4>1769529</vt:i4>
      </vt:variant>
      <vt:variant>
        <vt:i4>410</vt:i4>
      </vt:variant>
      <vt:variant>
        <vt:i4>0</vt:i4>
      </vt:variant>
      <vt:variant>
        <vt:i4>5</vt:i4>
      </vt:variant>
      <vt:variant>
        <vt:lpwstr/>
      </vt:variant>
      <vt:variant>
        <vt:lpwstr>_Toc199004112</vt:lpwstr>
      </vt:variant>
      <vt:variant>
        <vt:i4>1769529</vt:i4>
      </vt:variant>
      <vt:variant>
        <vt:i4>404</vt:i4>
      </vt:variant>
      <vt:variant>
        <vt:i4>0</vt:i4>
      </vt:variant>
      <vt:variant>
        <vt:i4>5</vt:i4>
      </vt:variant>
      <vt:variant>
        <vt:lpwstr/>
      </vt:variant>
      <vt:variant>
        <vt:lpwstr>_Toc199004111</vt:lpwstr>
      </vt:variant>
      <vt:variant>
        <vt:i4>1769529</vt:i4>
      </vt:variant>
      <vt:variant>
        <vt:i4>398</vt:i4>
      </vt:variant>
      <vt:variant>
        <vt:i4>0</vt:i4>
      </vt:variant>
      <vt:variant>
        <vt:i4>5</vt:i4>
      </vt:variant>
      <vt:variant>
        <vt:lpwstr/>
      </vt:variant>
      <vt:variant>
        <vt:lpwstr>_Toc199004110</vt:lpwstr>
      </vt:variant>
      <vt:variant>
        <vt:i4>1703993</vt:i4>
      </vt:variant>
      <vt:variant>
        <vt:i4>392</vt:i4>
      </vt:variant>
      <vt:variant>
        <vt:i4>0</vt:i4>
      </vt:variant>
      <vt:variant>
        <vt:i4>5</vt:i4>
      </vt:variant>
      <vt:variant>
        <vt:lpwstr/>
      </vt:variant>
      <vt:variant>
        <vt:lpwstr>_Toc199004109</vt:lpwstr>
      </vt:variant>
      <vt:variant>
        <vt:i4>1703993</vt:i4>
      </vt:variant>
      <vt:variant>
        <vt:i4>386</vt:i4>
      </vt:variant>
      <vt:variant>
        <vt:i4>0</vt:i4>
      </vt:variant>
      <vt:variant>
        <vt:i4>5</vt:i4>
      </vt:variant>
      <vt:variant>
        <vt:lpwstr/>
      </vt:variant>
      <vt:variant>
        <vt:lpwstr>_Toc199004108</vt:lpwstr>
      </vt:variant>
      <vt:variant>
        <vt:i4>1703993</vt:i4>
      </vt:variant>
      <vt:variant>
        <vt:i4>380</vt:i4>
      </vt:variant>
      <vt:variant>
        <vt:i4>0</vt:i4>
      </vt:variant>
      <vt:variant>
        <vt:i4>5</vt:i4>
      </vt:variant>
      <vt:variant>
        <vt:lpwstr/>
      </vt:variant>
      <vt:variant>
        <vt:lpwstr>_Toc199004107</vt:lpwstr>
      </vt:variant>
      <vt:variant>
        <vt:i4>1703993</vt:i4>
      </vt:variant>
      <vt:variant>
        <vt:i4>374</vt:i4>
      </vt:variant>
      <vt:variant>
        <vt:i4>0</vt:i4>
      </vt:variant>
      <vt:variant>
        <vt:i4>5</vt:i4>
      </vt:variant>
      <vt:variant>
        <vt:lpwstr/>
      </vt:variant>
      <vt:variant>
        <vt:lpwstr>_Toc199004106</vt:lpwstr>
      </vt:variant>
      <vt:variant>
        <vt:i4>1703993</vt:i4>
      </vt:variant>
      <vt:variant>
        <vt:i4>368</vt:i4>
      </vt:variant>
      <vt:variant>
        <vt:i4>0</vt:i4>
      </vt:variant>
      <vt:variant>
        <vt:i4>5</vt:i4>
      </vt:variant>
      <vt:variant>
        <vt:lpwstr/>
      </vt:variant>
      <vt:variant>
        <vt:lpwstr>_Toc199004105</vt:lpwstr>
      </vt:variant>
      <vt:variant>
        <vt:i4>1703993</vt:i4>
      </vt:variant>
      <vt:variant>
        <vt:i4>362</vt:i4>
      </vt:variant>
      <vt:variant>
        <vt:i4>0</vt:i4>
      </vt:variant>
      <vt:variant>
        <vt:i4>5</vt:i4>
      </vt:variant>
      <vt:variant>
        <vt:lpwstr/>
      </vt:variant>
      <vt:variant>
        <vt:lpwstr>_Toc199004104</vt:lpwstr>
      </vt:variant>
      <vt:variant>
        <vt:i4>1703993</vt:i4>
      </vt:variant>
      <vt:variant>
        <vt:i4>356</vt:i4>
      </vt:variant>
      <vt:variant>
        <vt:i4>0</vt:i4>
      </vt:variant>
      <vt:variant>
        <vt:i4>5</vt:i4>
      </vt:variant>
      <vt:variant>
        <vt:lpwstr/>
      </vt:variant>
      <vt:variant>
        <vt:lpwstr>_Toc199004103</vt:lpwstr>
      </vt:variant>
      <vt:variant>
        <vt:i4>1703993</vt:i4>
      </vt:variant>
      <vt:variant>
        <vt:i4>350</vt:i4>
      </vt:variant>
      <vt:variant>
        <vt:i4>0</vt:i4>
      </vt:variant>
      <vt:variant>
        <vt:i4>5</vt:i4>
      </vt:variant>
      <vt:variant>
        <vt:lpwstr/>
      </vt:variant>
      <vt:variant>
        <vt:lpwstr>_Toc199004102</vt:lpwstr>
      </vt:variant>
      <vt:variant>
        <vt:i4>1703993</vt:i4>
      </vt:variant>
      <vt:variant>
        <vt:i4>344</vt:i4>
      </vt:variant>
      <vt:variant>
        <vt:i4>0</vt:i4>
      </vt:variant>
      <vt:variant>
        <vt:i4>5</vt:i4>
      </vt:variant>
      <vt:variant>
        <vt:lpwstr/>
      </vt:variant>
      <vt:variant>
        <vt:lpwstr>_Toc199004101</vt:lpwstr>
      </vt:variant>
      <vt:variant>
        <vt:i4>1703993</vt:i4>
      </vt:variant>
      <vt:variant>
        <vt:i4>338</vt:i4>
      </vt:variant>
      <vt:variant>
        <vt:i4>0</vt:i4>
      </vt:variant>
      <vt:variant>
        <vt:i4>5</vt:i4>
      </vt:variant>
      <vt:variant>
        <vt:lpwstr/>
      </vt:variant>
      <vt:variant>
        <vt:lpwstr>_Toc199004100</vt:lpwstr>
      </vt:variant>
      <vt:variant>
        <vt:i4>1245240</vt:i4>
      </vt:variant>
      <vt:variant>
        <vt:i4>332</vt:i4>
      </vt:variant>
      <vt:variant>
        <vt:i4>0</vt:i4>
      </vt:variant>
      <vt:variant>
        <vt:i4>5</vt:i4>
      </vt:variant>
      <vt:variant>
        <vt:lpwstr/>
      </vt:variant>
      <vt:variant>
        <vt:lpwstr>_Toc199004099</vt:lpwstr>
      </vt:variant>
      <vt:variant>
        <vt:i4>1245240</vt:i4>
      </vt:variant>
      <vt:variant>
        <vt:i4>326</vt:i4>
      </vt:variant>
      <vt:variant>
        <vt:i4>0</vt:i4>
      </vt:variant>
      <vt:variant>
        <vt:i4>5</vt:i4>
      </vt:variant>
      <vt:variant>
        <vt:lpwstr/>
      </vt:variant>
      <vt:variant>
        <vt:lpwstr>_Toc199004098</vt:lpwstr>
      </vt:variant>
      <vt:variant>
        <vt:i4>1245240</vt:i4>
      </vt:variant>
      <vt:variant>
        <vt:i4>320</vt:i4>
      </vt:variant>
      <vt:variant>
        <vt:i4>0</vt:i4>
      </vt:variant>
      <vt:variant>
        <vt:i4>5</vt:i4>
      </vt:variant>
      <vt:variant>
        <vt:lpwstr/>
      </vt:variant>
      <vt:variant>
        <vt:lpwstr>_Toc199004097</vt:lpwstr>
      </vt:variant>
      <vt:variant>
        <vt:i4>1245240</vt:i4>
      </vt:variant>
      <vt:variant>
        <vt:i4>314</vt:i4>
      </vt:variant>
      <vt:variant>
        <vt:i4>0</vt:i4>
      </vt:variant>
      <vt:variant>
        <vt:i4>5</vt:i4>
      </vt:variant>
      <vt:variant>
        <vt:lpwstr/>
      </vt:variant>
      <vt:variant>
        <vt:lpwstr>_Toc199004096</vt:lpwstr>
      </vt:variant>
      <vt:variant>
        <vt:i4>1245240</vt:i4>
      </vt:variant>
      <vt:variant>
        <vt:i4>308</vt:i4>
      </vt:variant>
      <vt:variant>
        <vt:i4>0</vt:i4>
      </vt:variant>
      <vt:variant>
        <vt:i4>5</vt:i4>
      </vt:variant>
      <vt:variant>
        <vt:lpwstr/>
      </vt:variant>
      <vt:variant>
        <vt:lpwstr>_Toc199004095</vt:lpwstr>
      </vt:variant>
      <vt:variant>
        <vt:i4>1245240</vt:i4>
      </vt:variant>
      <vt:variant>
        <vt:i4>302</vt:i4>
      </vt:variant>
      <vt:variant>
        <vt:i4>0</vt:i4>
      </vt:variant>
      <vt:variant>
        <vt:i4>5</vt:i4>
      </vt:variant>
      <vt:variant>
        <vt:lpwstr/>
      </vt:variant>
      <vt:variant>
        <vt:lpwstr>_Toc199004094</vt:lpwstr>
      </vt:variant>
      <vt:variant>
        <vt:i4>1245240</vt:i4>
      </vt:variant>
      <vt:variant>
        <vt:i4>296</vt:i4>
      </vt:variant>
      <vt:variant>
        <vt:i4>0</vt:i4>
      </vt:variant>
      <vt:variant>
        <vt:i4>5</vt:i4>
      </vt:variant>
      <vt:variant>
        <vt:lpwstr/>
      </vt:variant>
      <vt:variant>
        <vt:lpwstr>_Toc199004093</vt:lpwstr>
      </vt:variant>
      <vt:variant>
        <vt:i4>1245240</vt:i4>
      </vt:variant>
      <vt:variant>
        <vt:i4>290</vt:i4>
      </vt:variant>
      <vt:variant>
        <vt:i4>0</vt:i4>
      </vt:variant>
      <vt:variant>
        <vt:i4>5</vt:i4>
      </vt:variant>
      <vt:variant>
        <vt:lpwstr/>
      </vt:variant>
      <vt:variant>
        <vt:lpwstr>_Toc199004092</vt:lpwstr>
      </vt:variant>
      <vt:variant>
        <vt:i4>1245240</vt:i4>
      </vt:variant>
      <vt:variant>
        <vt:i4>284</vt:i4>
      </vt:variant>
      <vt:variant>
        <vt:i4>0</vt:i4>
      </vt:variant>
      <vt:variant>
        <vt:i4>5</vt:i4>
      </vt:variant>
      <vt:variant>
        <vt:lpwstr/>
      </vt:variant>
      <vt:variant>
        <vt:lpwstr>_Toc199004091</vt:lpwstr>
      </vt:variant>
      <vt:variant>
        <vt:i4>1245240</vt:i4>
      </vt:variant>
      <vt:variant>
        <vt:i4>278</vt:i4>
      </vt:variant>
      <vt:variant>
        <vt:i4>0</vt:i4>
      </vt:variant>
      <vt:variant>
        <vt:i4>5</vt:i4>
      </vt:variant>
      <vt:variant>
        <vt:lpwstr/>
      </vt:variant>
      <vt:variant>
        <vt:lpwstr>_Toc199004090</vt:lpwstr>
      </vt:variant>
      <vt:variant>
        <vt:i4>1179704</vt:i4>
      </vt:variant>
      <vt:variant>
        <vt:i4>272</vt:i4>
      </vt:variant>
      <vt:variant>
        <vt:i4>0</vt:i4>
      </vt:variant>
      <vt:variant>
        <vt:i4>5</vt:i4>
      </vt:variant>
      <vt:variant>
        <vt:lpwstr/>
      </vt:variant>
      <vt:variant>
        <vt:lpwstr>_Toc199004089</vt:lpwstr>
      </vt:variant>
      <vt:variant>
        <vt:i4>1179704</vt:i4>
      </vt:variant>
      <vt:variant>
        <vt:i4>266</vt:i4>
      </vt:variant>
      <vt:variant>
        <vt:i4>0</vt:i4>
      </vt:variant>
      <vt:variant>
        <vt:i4>5</vt:i4>
      </vt:variant>
      <vt:variant>
        <vt:lpwstr/>
      </vt:variant>
      <vt:variant>
        <vt:lpwstr>_Toc199004088</vt:lpwstr>
      </vt:variant>
      <vt:variant>
        <vt:i4>1179704</vt:i4>
      </vt:variant>
      <vt:variant>
        <vt:i4>260</vt:i4>
      </vt:variant>
      <vt:variant>
        <vt:i4>0</vt:i4>
      </vt:variant>
      <vt:variant>
        <vt:i4>5</vt:i4>
      </vt:variant>
      <vt:variant>
        <vt:lpwstr/>
      </vt:variant>
      <vt:variant>
        <vt:lpwstr>_Toc199004087</vt:lpwstr>
      </vt:variant>
      <vt:variant>
        <vt:i4>1179704</vt:i4>
      </vt:variant>
      <vt:variant>
        <vt:i4>254</vt:i4>
      </vt:variant>
      <vt:variant>
        <vt:i4>0</vt:i4>
      </vt:variant>
      <vt:variant>
        <vt:i4>5</vt:i4>
      </vt:variant>
      <vt:variant>
        <vt:lpwstr/>
      </vt:variant>
      <vt:variant>
        <vt:lpwstr>_Toc199004086</vt:lpwstr>
      </vt:variant>
      <vt:variant>
        <vt:i4>1179704</vt:i4>
      </vt:variant>
      <vt:variant>
        <vt:i4>248</vt:i4>
      </vt:variant>
      <vt:variant>
        <vt:i4>0</vt:i4>
      </vt:variant>
      <vt:variant>
        <vt:i4>5</vt:i4>
      </vt:variant>
      <vt:variant>
        <vt:lpwstr/>
      </vt:variant>
      <vt:variant>
        <vt:lpwstr>_Toc199004085</vt:lpwstr>
      </vt:variant>
      <vt:variant>
        <vt:i4>1179704</vt:i4>
      </vt:variant>
      <vt:variant>
        <vt:i4>242</vt:i4>
      </vt:variant>
      <vt:variant>
        <vt:i4>0</vt:i4>
      </vt:variant>
      <vt:variant>
        <vt:i4>5</vt:i4>
      </vt:variant>
      <vt:variant>
        <vt:lpwstr/>
      </vt:variant>
      <vt:variant>
        <vt:lpwstr>_Toc199004084</vt:lpwstr>
      </vt:variant>
      <vt:variant>
        <vt:i4>1179704</vt:i4>
      </vt:variant>
      <vt:variant>
        <vt:i4>236</vt:i4>
      </vt:variant>
      <vt:variant>
        <vt:i4>0</vt:i4>
      </vt:variant>
      <vt:variant>
        <vt:i4>5</vt:i4>
      </vt:variant>
      <vt:variant>
        <vt:lpwstr/>
      </vt:variant>
      <vt:variant>
        <vt:lpwstr>_Toc199004083</vt:lpwstr>
      </vt:variant>
      <vt:variant>
        <vt:i4>1179704</vt:i4>
      </vt:variant>
      <vt:variant>
        <vt:i4>230</vt:i4>
      </vt:variant>
      <vt:variant>
        <vt:i4>0</vt:i4>
      </vt:variant>
      <vt:variant>
        <vt:i4>5</vt:i4>
      </vt:variant>
      <vt:variant>
        <vt:lpwstr/>
      </vt:variant>
      <vt:variant>
        <vt:lpwstr>_Toc199004082</vt:lpwstr>
      </vt:variant>
      <vt:variant>
        <vt:i4>1179704</vt:i4>
      </vt:variant>
      <vt:variant>
        <vt:i4>224</vt:i4>
      </vt:variant>
      <vt:variant>
        <vt:i4>0</vt:i4>
      </vt:variant>
      <vt:variant>
        <vt:i4>5</vt:i4>
      </vt:variant>
      <vt:variant>
        <vt:lpwstr/>
      </vt:variant>
      <vt:variant>
        <vt:lpwstr>_Toc199004081</vt:lpwstr>
      </vt:variant>
      <vt:variant>
        <vt:i4>1179704</vt:i4>
      </vt:variant>
      <vt:variant>
        <vt:i4>218</vt:i4>
      </vt:variant>
      <vt:variant>
        <vt:i4>0</vt:i4>
      </vt:variant>
      <vt:variant>
        <vt:i4>5</vt:i4>
      </vt:variant>
      <vt:variant>
        <vt:lpwstr/>
      </vt:variant>
      <vt:variant>
        <vt:lpwstr>_Toc199004080</vt:lpwstr>
      </vt:variant>
      <vt:variant>
        <vt:i4>1900600</vt:i4>
      </vt:variant>
      <vt:variant>
        <vt:i4>212</vt:i4>
      </vt:variant>
      <vt:variant>
        <vt:i4>0</vt:i4>
      </vt:variant>
      <vt:variant>
        <vt:i4>5</vt:i4>
      </vt:variant>
      <vt:variant>
        <vt:lpwstr/>
      </vt:variant>
      <vt:variant>
        <vt:lpwstr>_Toc199004079</vt:lpwstr>
      </vt:variant>
      <vt:variant>
        <vt:i4>1900600</vt:i4>
      </vt:variant>
      <vt:variant>
        <vt:i4>206</vt:i4>
      </vt:variant>
      <vt:variant>
        <vt:i4>0</vt:i4>
      </vt:variant>
      <vt:variant>
        <vt:i4>5</vt:i4>
      </vt:variant>
      <vt:variant>
        <vt:lpwstr/>
      </vt:variant>
      <vt:variant>
        <vt:lpwstr>_Toc199004078</vt:lpwstr>
      </vt:variant>
      <vt:variant>
        <vt:i4>1900600</vt:i4>
      </vt:variant>
      <vt:variant>
        <vt:i4>200</vt:i4>
      </vt:variant>
      <vt:variant>
        <vt:i4>0</vt:i4>
      </vt:variant>
      <vt:variant>
        <vt:i4>5</vt:i4>
      </vt:variant>
      <vt:variant>
        <vt:lpwstr/>
      </vt:variant>
      <vt:variant>
        <vt:lpwstr>_Toc199004077</vt:lpwstr>
      </vt:variant>
      <vt:variant>
        <vt:i4>1900600</vt:i4>
      </vt:variant>
      <vt:variant>
        <vt:i4>194</vt:i4>
      </vt:variant>
      <vt:variant>
        <vt:i4>0</vt:i4>
      </vt:variant>
      <vt:variant>
        <vt:i4>5</vt:i4>
      </vt:variant>
      <vt:variant>
        <vt:lpwstr/>
      </vt:variant>
      <vt:variant>
        <vt:lpwstr>_Toc199004076</vt:lpwstr>
      </vt:variant>
      <vt:variant>
        <vt:i4>1900600</vt:i4>
      </vt:variant>
      <vt:variant>
        <vt:i4>188</vt:i4>
      </vt:variant>
      <vt:variant>
        <vt:i4>0</vt:i4>
      </vt:variant>
      <vt:variant>
        <vt:i4>5</vt:i4>
      </vt:variant>
      <vt:variant>
        <vt:lpwstr/>
      </vt:variant>
      <vt:variant>
        <vt:lpwstr>_Toc199004075</vt:lpwstr>
      </vt:variant>
      <vt:variant>
        <vt:i4>1900600</vt:i4>
      </vt:variant>
      <vt:variant>
        <vt:i4>182</vt:i4>
      </vt:variant>
      <vt:variant>
        <vt:i4>0</vt:i4>
      </vt:variant>
      <vt:variant>
        <vt:i4>5</vt:i4>
      </vt:variant>
      <vt:variant>
        <vt:lpwstr/>
      </vt:variant>
      <vt:variant>
        <vt:lpwstr>_Toc199004074</vt:lpwstr>
      </vt:variant>
      <vt:variant>
        <vt:i4>1900600</vt:i4>
      </vt:variant>
      <vt:variant>
        <vt:i4>176</vt:i4>
      </vt:variant>
      <vt:variant>
        <vt:i4>0</vt:i4>
      </vt:variant>
      <vt:variant>
        <vt:i4>5</vt:i4>
      </vt:variant>
      <vt:variant>
        <vt:lpwstr/>
      </vt:variant>
      <vt:variant>
        <vt:lpwstr>_Toc199004073</vt:lpwstr>
      </vt:variant>
      <vt:variant>
        <vt:i4>1900600</vt:i4>
      </vt:variant>
      <vt:variant>
        <vt:i4>170</vt:i4>
      </vt:variant>
      <vt:variant>
        <vt:i4>0</vt:i4>
      </vt:variant>
      <vt:variant>
        <vt:i4>5</vt:i4>
      </vt:variant>
      <vt:variant>
        <vt:lpwstr/>
      </vt:variant>
      <vt:variant>
        <vt:lpwstr>_Toc199004072</vt:lpwstr>
      </vt:variant>
      <vt:variant>
        <vt:i4>1900600</vt:i4>
      </vt:variant>
      <vt:variant>
        <vt:i4>164</vt:i4>
      </vt:variant>
      <vt:variant>
        <vt:i4>0</vt:i4>
      </vt:variant>
      <vt:variant>
        <vt:i4>5</vt:i4>
      </vt:variant>
      <vt:variant>
        <vt:lpwstr/>
      </vt:variant>
      <vt:variant>
        <vt:lpwstr>_Toc199004071</vt:lpwstr>
      </vt:variant>
      <vt:variant>
        <vt:i4>1900600</vt:i4>
      </vt:variant>
      <vt:variant>
        <vt:i4>158</vt:i4>
      </vt:variant>
      <vt:variant>
        <vt:i4>0</vt:i4>
      </vt:variant>
      <vt:variant>
        <vt:i4>5</vt:i4>
      </vt:variant>
      <vt:variant>
        <vt:lpwstr/>
      </vt:variant>
      <vt:variant>
        <vt:lpwstr>_Toc199004070</vt:lpwstr>
      </vt:variant>
      <vt:variant>
        <vt:i4>1835064</vt:i4>
      </vt:variant>
      <vt:variant>
        <vt:i4>152</vt:i4>
      </vt:variant>
      <vt:variant>
        <vt:i4>0</vt:i4>
      </vt:variant>
      <vt:variant>
        <vt:i4>5</vt:i4>
      </vt:variant>
      <vt:variant>
        <vt:lpwstr/>
      </vt:variant>
      <vt:variant>
        <vt:lpwstr>_Toc199004069</vt:lpwstr>
      </vt:variant>
      <vt:variant>
        <vt:i4>1835064</vt:i4>
      </vt:variant>
      <vt:variant>
        <vt:i4>146</vt:i4>
      </vt:variant>
      <vt:variant>
        <vt:i4>0</vt:i4>
      </vt:variant>
      <vt:variant>
        <vt:i4>5</vt:i4>
      </vt:variant>
      <vt:variant>
        <vt:lpwstr/>
      </vt:variant>
      <vt:variant>
        <vt:lpwstr>_Toc199004068</vt:lpwstr>
      </vt:variant>
      <vt:variant>
        <vt:i4>1835064</vt:i4>
      </vt:variant>
      <vt:variant>
        <vt:i4>140</vt:i4>
      </vt:variant>
      <vt:variant>
        <vt:i4>0</vt:i4>
      </vt:variant>
      <vt:variant>
        <vt:i4>5</vt:i4>
      </vt:variant>
      <vt:variant>
        <vt:lpwstr/>
      </vt:variant>
      <vt:variant>
        <vt:lpwstr>_Toc199004067</vt:lpwstr>
      </vt:variant>
      <vt:variant>
        <vt:i4>1835064</vt:i4>
      </vt:variant>
      <vt:variant>
        <vt:i4>134</vt:i4>
      </vt:variant>
      <vt:variant>
        <vt:i4>0</vt:i4>
      </vt:variant>
      <vt:variant>
        <vt:i4>5</vt:i4>
      </vt:variant>
      <vt:variant>
        <vt:lpwstr/>
      </vt:variant>
      <vt:variant>
        <vt:lpwstr>_Toc199004066</vt:lpwstr>
      </vt:variant>
      <vt:variant>
        <vt:i4>1835064</vt:i4>
      </vt:variant>
      <vt:variant>
        <vt:i4>128</vt:i4>
      </vt:variant>
      <vt:variant>
        <vt:i4>0</vt:i4>
      </vt:variant>
      <vt:variant>
        <vt:i4>5</vt:i4>
      </vt:variant>
      <vt:variant>
        <vt:lpwstr/>
      </vt:variant>
      <vt:variant>
        <vt:lpwstr>_Toc199004065</vt:lpwstr>
      </vt:variant>
      <vt:variant>
        <vt:i4>1835064</vt:i4>
      </vt:variant>
      <vt:variant>
        <vt:i4>122</vt:i4>
      </vt:variant>
      <vt:variant>
        <vt:i4>0</vt:i4>
      </vt:variant>
      <vt:variant>
        <vt:i4>5</vt:i4>
      </vt:variant>
      <vt:variant>
        <vt:lpwstr/>
      </vt:variant>
      <vt:variant>
        <vt:lpwstr>_Toc199004064</vt:lpwstr>
      </vt:variant>
      <vt:variant>
        <vt:i4>1835064</vt:i4>
      </vt:variant>
      <vt:variant>
        <vt:i4>116</vt:i4>
      </vt:variant>
      <vt:variant>
        <vt:i4>0</vt:i4>
      </vt:variant>
      <vt:variant>
        <vt:i4>5</vt:i4>
      </vt:variant>
      <vt:variant>
        <vt:lpwstr/>
      </vt:variant>
      <vt:variant>
        <vt:lpwstr>_Toc199004063</vt:lpwstr>
      </vt:variant>
      <vt:variant>
        <vt:i4>1835064</vt:i4>
      </vt:variant>
      <vt:variant>
        <vt:i4>110</vt:i4>
      </vt:variant>
      <vt:variant>
        <vt:i4>0</vt:i4>
      </vt:variant>
      <vt:variant>
        <vt:i4>5</vt:i4>
      </vt:variant>
      <vt:variant>
        <vt:lpwstr/>
      </vt:variant>
      <vt:variant>
        <vt:lpwstr>_Toc199004062</vt:lpwstr>
      </vt:variant>
      <vt:variant>
        <vt:i4>1835064</vt:i4>
      </vt:variant>
      <vt:variant>
        <vt:i4>104</vt:i4>
      </vt:variant>
      <vt:variant>
        <vt:i4>0</vt:i4>
      </vt:variant>
      <vt:variant>
        <vt:i4>5</vt:i4>
      </vt:variant>
      <vt:variant>
        <vt:lpwstr/>
      </vt:variant>
      <vt:variant>
        <vt:lpwstr>_Toc199004061</vt:lpwstr>
      </vt:variant>
      <vt:variant>
        <vt:i4>1835064</vt:i4>
      </vt:variant>
      <vt:variant>
        <vt:i4>98</vt:i4>
      </vt:variant>
      <vt:variant>
        <vt:i4>0</vt:i4>
      </vt:variant>
      <vt:variant>
        <vt:i4>5</vt:i4>
      </vt:variant>
      <vt:variant>
        <vt:lpwstr/>
      </vt:variant>
      <vt:variant>
        <vt:lpwstr>_Toc199004060</vt:lpwstr>
      </vt:variant>
      <vt:variant>
        <vt:i4>2031672</vt:i4>
      </vt:variant>
      <vt:variant>
        <vt:i4>92</vt:i4>
      </vt:variant>
      <vt:variant>
        <vt:i4>0</vt:i4>
      </vt:variant>
      <vt:variant>
        <vt:i4>5</vt:i4>
      </vt:variant>
      <vt:variant>
        <vt:lpwstr/>
      </vt:variant>
      <vt:variant>
        <vt:lpwstr>_Toc199004059</vt:lpwstr>
      </vt:variant>
      <vt:variant>
        <vt:i4>2031672</vt:i4>
      </vt:variant>
      <vt:variant>
        <vt:i4>86</vt:i4>
      </vt:variant>
      <vt:variant>
        <vt:i4>0</vt:i4>
      </vt:variant>
      <vt:variant>
        <vt:i4>5</vt:i4>
      </vt:variant>
      <vt:variant>
        <vt:lpwstr/>
      </vt:variant>
      <vt:variant>
        <vt:lpwstr>_Toc199004058</vt:lpwstr>
      </vt:variant>
      <vt:variant>
        <vt:i4>2031672</vt:i4>
      </vt:variant>
      <vt:variant>
        <vt:i4>80</vt:i4>
      </vt:variant>
      <vt:variant>
        <vt:i4>0</vt:i4>
      </vt:variant>
      <vt:variant>
        <vt:i4>5</vt:i4>
      </vt:variant>
      <vt:variant>
        <vt:lpwstr/>
      </vt:variant>
      <vt:variant>
        <vt:lpwstr>_Toc199004057</vt:lpwstr>
      </vt:variant>
      <vt:variant>
        <vt:i4>2031672</vt:i4>
      </vt:variant>
      <vt:variant>
        <vt:i4>74</vt:i4>
      </vt:variant>
      <vt:variant>
        <vt:i4>0</vt:i4>
      </vt:variant>
      <vt:variant>
        <vt:i4>5</vt:i4>
      </vt:variant>
      <vt:variant>
        <vt:lpwstr/>
      </vt:variant>
      <vt:variant>
        <vt:lpwstr>_Toc199004056</vt:lpwstr>
      </vt:variant>
      <vt:variant>
        <vt:i4>2031672</vt:i4>
      </vt:variant>
      <vt:variant>
        <vt:i4>68</vt:i4>
      </vt:variant>
      <vt:variant>
        <vt:i4>0</vt:i4>
      </vt:variant>
      <vt:variant>
        <vt:i4>5</vt:i4>
      </vt:variant>
      <vt:variant>
        <vt:lpwstr/>
      </vt:variant>
      <vt:variant>
        <vt:lpwstr>_Toc199004055</vt:lpwstr>
      </vt:variant>
      <vt:variant>
        <vt:i4>2031672</vt:i4>
      </vt:variant>
      <vt:variant>
        <vt:i4>62</vt:i4>
      </vt:variant>
      <vt:variant>
        <vt:i4>0</vt:i4>
      </vt:variant>
      <vt:variant>
        <vt:i4>5</vt:i4>
      </vt:variant>
      <vt:variant>
        <vt:lpwstr/>
      </vt:variant>
      <vt:variant>
        <vt:lpwstr>_Toc199004054</vt:lpwstr>
      </vt:variant>
      <vt:variant>
        <vt:i4>2031672</vt:i4>
      </vt:variant>
      <vt:variant>
        <vt:i4>56</vt:i4>
      </vt:variant>
      <vt:variant>
        <vt:i4>0</vt:i4>
      </vt:variant>
      <vt:variant>
        <vt:i4>5</vt:i4>
      </vt:variant>
      <vt:variant>
        <vt:lpwstr/>
      </vt:variant>
      <vt:variant>
        <vt:lpwstr>_Toc199004053</vt:lpwstr>
      </vt:variant>
      <vt:variant>
        <vt:i4>2031672</vt:i4>
      </vt:variant>
      <vt:variant>
        <vt:i4>50</vt:i4>
      </vt:variant>
      <vt:variant>
        <vt:i4>0</vt:i4>
      </vt:variant>
      <vt:variant>
        <vt:i4>5</vt:i4>
      </vt:variant>
      <vt:variant>
        <vt:lpwstr/>
      </vt:variant>
      <vt:variant>
        <vt:lpwstr>_Toc199004052</vt:lpwstr>
      </vt:variant>
      <vt:variant>
        <vt:i4>2031672</vt:i4>
      </vt:variant>
      <vt:variant>
        <vt:i4>44</vt:i4>
      </vt:variant>
      <vt:variant>
        <vt:i4>0</vt:i4>
      </vt:variant>
      <vt:variant>
        <vt:i4>5</vt:i4>
      </vt:variant>
      <vt:variant>
        <vt:lpwstr/>
      </vt:variant>
      <vt:variant>
        <vt:lpwstr>_Toc199004051</vt:lpwstr>
      </vt:variant>
      <vt:variant>
        <vt:i4>2031672</vt:i4>
      </vt:variant>
      <vt:variant>
        <vt:i4>38</vt:i4>
      </vt:variant>
      <vt:variant>
        <vt:i4>0</vt:i4>
      </vt:variant>
      <vt:variant>
        <vt:i4>5</vt:i4>
      </vt:variant>
      <vt:variant>
        <vt:lpwstr/>
      </vt:variant>
      <vt:variant>
        <vt:lpwstr>_Toc199004050</vt:lpwstr>
      </vt:variant>
      <vt:variant>
        <vt:i4>1966136</vt:i4>
      </vt:variant>
      <vt:variant>
        <vt:i4>32</vt:i4>
      </vt:variant>
      <vt:variant>
        <vt:i4>0</vt:i4>
      </vt:variant>
      <vt:variant>
        <vt:i4>5</vt:i4>
      </vt:variant>
      <vt:variant>
        <vt:lpwstr/>
      </vt:variant>
      <vt:variant>
        <vt:lpwstr>_Toc199004049</vt:lpwstr>
      </vt:variant>
      <vt:variant>
        <vt:i4>1966136</vt:i4>
      </vt:variant>
      <vt:variant>
        <vt:i4>26</vt:i4>
      </vt:variant>
      <vt:variant>
        <vt:i4>0</vt:i4>
      </vt:variant>
      <vt:variant>
        <vt:i4>5</vt:i4>
      </vt:variant>
      <vt:variant>
        <vt:lpwstr/>
      </vt:variant>
      <vt:variant>
        <vt:lpwstr>_Toc199004048</vt:lpwstr>
      </vt:variant>
      <vt:variant>
        <vt:i4>1966136</vt:i4>
      </vt:variant>
      <vt:variant>
        <vt:i4>20</vt:i4>
      </vt:variant>
      <vt:variant>
        <vt:i4>0</vt:i4>
      </vt:variant>
      <vt:variant>
        <vt:i4>5</vt:i4>
      </vt:variant>
      <vt:variant>
        <vt:lpwstr/>
      </vt:variant>
      <vt:variant>
        <vt:lpwstr>_Toc199004047</vt:lpwstr>
      </vt:variant>
      <vt:variant>
        <vt:i4>1966136</vt:i4>
      </vt:variant>
      <vt:variant>
        <vt:i4>14</vt:i4>
      </vt:variant>
      <vt:variant>
        <vt:i4>0</vt:i4>
      </vt:variant>
      <vt:variant>
        <vt:i4>5</vt:i4>
      </vt:variant>
      <vt:variant>
        <vt:lpwstr/>
      </vt:variant>
      <vt:variant>
        <vt:lpwstr>_Toc199004046</vt:lpwstr>
      </vt:variant>
      <vt:variant>
        <vt:i4>1966136</vt:i4>
      </vt:variant>
      <vt:variant>
        <vt:i4>8</vt:i4>
      </vt:variant>
      <vt:variant>
        <vt:i4>0</vt:i4>
      </vt:variant>
      <vt:variant>
        <vt:i4>5</vt:i4>
      </vt:variant>
      <vt:variant>
        <vt:lpwstr/>
      </vt:variant>
      <vt:variant>
        <vt:lpwstr>_Toc199004045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EWorks Development Tasks</dc:title>
  <dc:subject/>
  <dc:creator>Richard Steiger</dc:creator>
  <cp:keywords/>
  <dc:description/>
  <cp:lastModifiedBy>Richard Steiger</cp:lastModifiedBy>
  <cp:revision>432</cp:revision>
  <cp:lastPrinted>2018-07-26T19:25:00Z</cp:lastPrinted>
  <dcterms:created xsi:type="dcterms:W3CDTF">2020-03-30T23:24:00Z</dcterms:created>
  <dcterms:modified xsi:type="dcterms:W3CDTF">2023-04-20T00:11:00Z</dcterms:modified>
</cp:coreProperties>
</file>