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E976F63" w14:textId="0A9F6309" w:rsidR="00DE1D03" w:rsidRPr="006F120D" w:rsidRDefault="005B6C58" w:rsidP="00535CBB">
      <w:pPr>
        <w:pStyle w:val="Title"/>
      </w:pPr>
      <w:bookmarkStart w:id="0" w:name="_Toc132886869"/>
      <w:r>
        <w:t xml:space="preserve">Modular </w:t>
      </w:r>
      <w:r w:rsidR="0006265D">
        <w:t>Platform</w:t>
      </w:r>
      <w:r w:rsidR="00455CBB" w:rsidRPr="006F120D">
        <w:t xml:space="preserve"> </w:t>
      </w:r>
      <w:r w:rsidR="006957DB">
        <w:t>Proposal</w:t>
      </w:r>
      <w:bookmarkEnd w:id="0"/>
    </w:p>
    <w:p w14:paraId="103EDD1B" w14:textId="77777777" w:rsidR="003466C6" w:rsidRPr="006F120D" w:rsidRDefault="003466C6" w:rsidP="00C54979">
      <w:pPr>
        <w:rPr>
          <w:u w:val="single"/>
        </w:rPr>
      </w:pPr>
    </w:p>
    <w:p w14:paraId="74182E43" w14:textId="77777777" w:rsidR="00AE3AF5" w:rsidRDefault="00000000" w:rsidP="00AE3AF5">
      <w:pPr>
        <w:jc w:val="center"/>
        <w:rPr>
          <w:rFonts w:ascii="Arial" w:hAnsi="Arial" w:cs="Arial"/>
          <w:b/>
          <w:bCs/>
          <w:noProof/>
          <w:sz w:val="28"/>
        </w:rPr>
      </w:pPr>
      <w:fldSimple w:instr=" AUTHOR  \* MERGEFORMAT ">
        <w:r w:rsidR="00AE3AF5" w:rsidRPr="0077144E">
          <w:rPr>
            <w:rFonts w:ascii="Arial" w:hAnsi="Arial" w:cs="Arial"/>
            <w:b/>
            <w:bCs/>
            <w:noProof/>
            <w:sz w:val="28"/>
          </w:rPr>
          <w:t>Richard Steiger</w:t>
        </w:r>
      </w:fldSimple>
    </w:p>
    <w:p w14:paraId="5EB3BD2B" w14:textId="77777777" w:rsidR="00AE3AF5" w:rsidRDefault="00AE3AF5" w:rsidP="00AE3AF5">
      <w:pPr>
        <w:jc w:val="center"/>
        <w:rPr>
          <w:rFonts w:ascii="Arial" w:hAnsi="Arial" w:cs="Arial"/>
          <w:b/>
          <w:bCs/>
          <w:noProof/>
          <w:sz w:val="28"/>
        </w:rPr>
      </w:pPr>
      <w:r>
        <w:rPr>
          <w:rFonts w:ascii="Arial" w:hAnsi="Arial" w:cs="Arial"/>
          <w:b/>
          <w:bCs/>
          <w:noProof/>
          <w:sz w:val="28"/>
        </w:rPr>
        <w:t>Blueprint Consulting Services</w:t>
      </w:r>
    </w:p>
    <w:p w14:paraId="795C85DE" w14:textId="306D0C24" w:rsidR="00F57CD3" w:rsidRDefault="00F57CD3" w:rsidP="00F57CD3"/>
    <w:p w14:paraId="62777BAC" w14:textId="52EA9BE8" w:rsidR="00AE3AF5" w:rsidRPr="006F120D" w:rsidRDefault="00603C7A" w:rsidP="00AE3AF5">
      <w:pPr>
        <w:pStyle w:val="BodyText"/>
        <w:jc w:val="center"/>
      </w:pPr>
      <w:r>
        <w:t xml:space="preserve">Rev 1, </w:t>
      </w:r>
      <w:r w:rsidR="00C02504">
        <w:t>1</w:t>
      </w:r>
      <w:r w:rsidR="00AE3AF5">
        <w:t>/</w:t>
      </w:r>
      <w:r>
        <w:t>2</w:t>
      </w:r>
      <w:r w:rsidR="00C02504">
        <w:t>5/17</w:t>
      </w:r>
    </w:p>
    <w:sdt>
      <w:sdtPr>
        <w:rPr>
          <w:rFonts w:asciiTheme="minorHAnsi" w:eastAsia="Times New Roman" w:hAnsiTheme="minorHAnsi" w:cs="Times New Roman"/>
          <w:color w:val="auto"/>
          <w:sz w:val="24"/>
          <w:szCs w:val="24"/>
        </w:rPr>
        <w:id w:val="200600932"/>
        <w:docPartObj>
          <w:docPartGallery w:val="Table of Contents"/>
          <w:docPartUnique/>
        </w:docPartObj>
      </w:sdtPr>
      <w:sdtEndPr>
        <w:rPr>
          <w:noProof/>
        </w:rPr>
      </w:sdtEndPr>
      <w:sdtContent>
        <w:p w14:paraId="3D0002C4" w14:textId="7ABB7EC0" w:rsidR="00AE3AF5" w:rsidRDefault="00AE3AF5" w:rsidP="00AE3AF5">
          <w:pPr>
            <w:pStyle w:val="TOCHeading"/>
            <w:keepNext w:val="0"/>
            <w:keepLines w:val="0"/>
            <w:pageBreakBefore/>
            <w:widowControl w:val="0"/>
          </w:pPr>
          <w:r>
            <w:t>Contents</w:t>
          </w:r>
        </w:p>
        <w:p w14:paraId="3F8F9C94" w14:textId="52749B37" w:rsidR="008B15CA" w:rsidRDefault="00AE3AF5">
          <w:pPr>
            <w:pStyle w:val="TOC1"/>
            <w:tabs>
              <w:tab w:val="right" w:leader="dot" w:pos="1079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32886869" w:history="1">
            <w:r w:rsidR="008B15CA" w:rsidRPr="006D7D52">
              <w:rPr>
                <w:rStyle w:val="Hyperlink"/>
                <w:noProof/>
              </w:rPr>
              <w:t>Modular CEP Platform Proposal</w:t>
            </w:r>
            <w:r w:rsidR="008B15CA">
              <w:rPr>
                <w:noProof/>
                <w:webHidden/>
              </w:rPr>
              <w:tab/>
            </w:r>
            <w:r w:rsidR="008B15CA">
              <w:rPr>
                <w:noProof/>
                <w:webHidden/>
              </w:rPr>
              <w:fldChar w:fldCharType="begin"/>
            </w:r>
            <w:r w:rsidR="008B15CA">
              <w:rPr>
                <w:noProof/>
                <w:webHidden/>
              </w:rPr>
              <w:instrText xml:space="preserve"> PAGEREF _Toc132886869 \h </w:instrText>
            </w:r>
            <w:r w:rsidR="008B15CA">
              <w:rPr>
                <w:noProof/>
                <w:webHidden/>
              </w:rPr>
            </w:r>
            <w:r w:rsidR="008B15CA">
              <w:rPr>
                <w:noProof/>
                <w:webHidden/>
              </w:rPr>
              <w:fldChar w:fldCharType="separate"/>
            </w:r>
            <w:r w:rsidR="008B15CA">
              <w:rPr>
                <w:noProof/>
                <w:webHidden/>
              </w:rPr>
              <w:t>1</w:t>
            </w:r>
            <w:r w:rsidR="008B15CA">
              <w:rPr>
                <w:noProof/>
                <w:webHidden/>
              </w:rPr>
              <w:fldChar w:fldCharType="end"/>
            </w:r>
          </w:hyperlink>
        </w:p>
        <w:p w14:paraId="0376B45C" w14:textId="1B3D5B04" w:rsidR="008B15CA" w:rsidRDefault="008B15CA">
          <w:pPr>
            <w:pStyle w:val="TOC1"/>
            <w:tabs>
              <w:tab w:val="left" w:pos="400"/>
              <w:tab w:val="right" w:leader="dot" w:pos="10790"/>
            </w:tabs>
            <w:rPr>
              <w:rFonts w:asciiTheme="minorHAnsi" w:eastAsiaTheme="minorEastAsia" w:hAnsiTheme="minorHAnsi" w:cstheme="minorBidi"/>
              <w:b w:val="0"/>
              <w:bCs w:val="0"/>
              <w:noProof/>
              <w:sz w:val="22"/>
              <w:szCs w:val="22"/>
            </w:rPr>
          </w:pPr>
          <w:hyperlink w:anchor="_Toc132886870" w:history="1">
            <w:r w:rsidRPr="006D7D52">
              <w:rPr>
                <w:rStyle w:val="Hyperlink"/>
                <w:noProof/>
              </w:rPr>
              <w:t>1</w:t>
            </w:r>
            <w:r>
              <w:rPr>
                <w:rFonts w:asciiTheme="minorHAnsi" w:eastAsiaTheme="minorEastAsia" w:hAnsiTheme="minorHAnsi" w:cstheme="minorBidi"/>
                <w:b w:val="0"/>
                <w:bCs w:val="0"/>
                <w:noProof/>
                <w:sz w:val="22"/>
                <w:szCs w:val="22"/>
              </w:rPr>
              <w:tab/>
            </w:r>
            <w:r w:rsidRPr="006D7D52">
              <w:rPr>
                <w:rStyle w:val="Hyperlink"/>
                <w:noProof/>
              </w:rPr>
              <w:t>Modularity</w:t>
            </w:r>
            <w:r>
              <w:rPr>
                <w:noProof/>
                <w:webHidden/>
              </w:rPr>
              <w:tab/>
            </w:r>
            <w:r>
              <w:rPr>
                <w:noProof/>
                <w:webHidden/>
              </w:rPr>
              <w:fldChar w:fldCharType="begin"/>
            </w:r>
            <w:r>
              <w:rPr>
                <w:noProof/>
                <w:webHidden/>
              </w:rPr>
              <w:instrText xml:space="preserve"> PAGEREF _Toc132886870 \h </w:instrText>
            </w:r>
            <w:r>
              <w:rPr>
                <w:noProof/>
                <w:webHidden/>
              </w:rPr>
            </w:r>
            <w:r>
              <w:rPr>
                <w:noProof/>
                <w:webHidden/>
              </w:rPr>
              <w:fldChar w:fldCharType="separate"/>
            </w:r>
            <w:r>
              <w:rPr>
                <w:noProof/>
                <w:webHidden/>
              </w:rPr>
              <w:t>3</w:t>
            </w:r>
            <w:r>
              <w:rPr>
                <w:noProof/>
                <w:webHidden/>
              </w:rPr>
              <w:fldChar w:fldCharType="end"/>
            </w:r>
          </w:hyperlink>
        </w:p>
        <w:p w14:paraId="7BF1D1AF" w14:textId="1586B9F6" w:rsidR="008B15CA" w:rsidRDefault="008B15CA">
          <w:pPr>
            <w:pStyle w:val="TOC2"/>
            <w:tabs>
              <w:tab w:val="left" w:pos="800"/>
              <w:tab w:val="right" w:leader="dot" w:pos="10790"/>
            </w:tabs>
            <w:rPr>
              <w:rFonts w:asciiTheme="minorHAnsi" w:eastAsiaTheme="minorEastAsia" w:hAnsiTheme="minorHAnsi" w:cstheme="minorBidi"/>
              <w:noProof/>
              <w:sz w:val="22"/>
              <w:szCs w:val="22"/>
            </w:rPr>
          </w:pPr>
          <w:hyperlink w:anchor="_Toc132886871" w:history="1">
            <w:r w:rsidRPr="006D7D52">
              <w:rPr>
                <w:rStyle w:val="Hyperlink"/>
                <w:noProof/>
              </w:rPr>
              <w:t>1.1</w:t>
            </w:r>
            <w:r>
              <w:rPr>
                <w:rFonts w:asciiTheme="minorHAnsi" w:eastAsiaTheme="minorEastAsia" w:hAnsiTheme="minorHAnsi" w:cstheme="minorBidi"/>
                <w:noProof/>
                <w:sz w:val="22"/>
                <w:szCs w:val="22"/>
              </w:rPr>
              <w:tab/>
            </w:r>
            <w:r w:rsidRPr="006D7D52">
              <w:rPr>
                <w:rStyle w:val="Hyperlink"/>
                <w:noProof/>
              </w:rPr>
              <w:t>The Problem With Trait-Stacking</w:t>
            </w:r>
            <w:r>
              <w:rPr>
                <w:noProof/>
                <w:webHidden/>
              </w:rPr>
              <w:tab/>
            </w:r>
            <w:r>
              <w:rPr>
                <w:noProof/>
                <w:webHidden/>
              </w:rPr>
              <w:fldChar w:fldCharType="begin"/>
            </w:r>
            <w:r>
              <w:rPr>
                <w:noProof/>
                <w:webHidden/>
              </w:rPr>
              <w:instrText xml:space="preserve"> PAGEREF _Toc132886871 \h </w:instrText>
            </w:r>
            <w:r>
              <w:rPr>
                <w:noProof/>
                <w:webHidden/>
              </w:rPr>
            </w:r>
            <w:r>
              <w:rPr>
                <w:noProof/>
                <w:webHidden/>
              </w:rPr>
              <w:fldChar w:fldCharType="separate"/>
            </w:r>
            <w:r>
              <w:rPr>
                <w:noProof/>
                <w:webHidden/>
              </w:rPr>
              <w:t>3</w:t>
            </w:r>
            <w:r>
              <w:rPr>
                <w:noProof/>
                <w:webHidden/>
              </w:rPr>
              <w:fldChar w:fldCharType="end"/>
            </w:r>
          </w:hyperlink>
        </w:p>
        <w:p w14:paraId="0706237C" w14:textId="2D9590A1" w:rsidR="008B15CA" w:rsidRDefault="008B15CA">
          <w:pPr>
            <w:pStyle w:val="TOC2"/>
            <w:tabs>
              <w:tab w:val="left" w:pos="800"/>
              <w:tab w:val="right" w:leader="dot" w:pos="10790"/>
            </w:tabs>
            <w:rPr>
              <w:rFonts w:asciiTheme="minorHAnsi" w:eastAsiaTheme="minorEastAsia" w:hAnsiTheme="minorHAnsi" w:cstheme="minorBidi"/>
              <w:noProof/>
              <w:sz w:val="22"/>
              <w:szCs w:val="22"/>
            </w:rPr>
          </w:pPr>
          <w:hyperlink w:anchor="_Toc132886872" w:history="1">
            <w:r w:rsidRPr="006D7D52">
              <w:rPr>
                <w:rStyle w:val="Hyperlink"/>
                <w:noProof/>
              </w:rPr>
              <w:t>1.2</w:t>
            </w:r>
            <w:r>
              <w:rPr>
                <w:rFonts w:asciiTheme="minorHAnsi" w:eastAsiaTheme="minorEastAsia" w:hAnsiTheme="minorHAnsi" w:cstheme="minorBidi"/>
                <w:noProof/>
                <w:sz w:val="22"/>
                <w:szCs w:val="22"/>
              </w:rPr>
              <w:tab/>
            </w:r>
            <w:r w:rsidRPr="006D7D52">
              <w:rPr>
                <w:rStyle w:val="Hyperlink"/>
                <w:noProof/>
              </w:rPr>
              <w:t>Switching to Component Graphs</w:t>
            </w:r>
            <w:r>
              <w:rPr>
                <w:noProof/>
                <w:webHidden/>
              </w:rPr>
              <w:tab/>
            </w:r>
            <w:r>
              <w:rPr>
                <w:noProof/>
                <w:webHidden/>
              </w:rPr>
              <w:fldChar w:fldCharType="begin"/>
            </w:r>
            <w:r>
              <w:rPr>
                <w:noProof/>
                <w:webHidden/>
              </w:rPr>
              <w:instrText xml:space="preserve"> PAGEREF _Toc132886872 \h </w:instrText>
            </w:r>
            <w:r>
              <w:rPr>
                <w:noProof/>
                <w:webHidden/>
              </w:rPr>
            </w:r>
            <w:r>
              <w:rPr>
                <w:noProof/>
                <w:webHidden/>
              </w:rPr>
              <w:fldChar w:fldCharType="separate"/>
            </w:r>
            <w:r>
              <w:rPr>
                <w:noProof/>
                <w:webHidden/>
              </w:rPr>
              <w:t>4</w:t>
            </w:r>
            <w:r>
              <w:rPr>
                <w:noProof/>
                <w:webHidden/>
              </w:rPr>
              <w:fldChar w:fldCharType="end"/>
            </w:r>
          </w:hyperlink>
        </w:p>
        <w:p w14:paraId="118BF7BC" w14:textId="597E82EF" w:rsidR="008B15CA" w:rsidRDefault="008B15CA">
          <w:pPr>
            <w:pStyle w:val="TOC1"/>
            <w:tabs>
              <w:tab w:val="left" w:pos="400"/>
              <w:tab w:val="right" w:leader="dot" w:pos="10790"/>
            </w:tabs>
            <w:rPr>
              <w:rFonts w:asciiTheme="minorHAnsi" w:eastAsiaTheme="minorEastAsia" w:hAnsiTheme="minorHAnsi" w:cstheme="minorBidi"/>
              <w:b w:val="0"/>
              <w:bCs w:val="0"/>
              <w:noProof/>
              <w:sz w:val="22"/>
              <w:szCs w:val="22"/>
            </w:rPr>
          </w:pPr>
          <w:hyperlink w:anchor="_Toc132886873" w:history="1">
            <w:r w:rsidRPr="006D7D52">
              <w:rPr>
                <w:rStyle w:val="Hyperlink"/>
                <w:noProof/>
              </w:rPr>
              <w:t>2</w:t>
            </w:r>
            <w:r>
              <w:rPr>
                <w:rFonts w:asciiTheme="minorHAnsi" w:eastAsiaTheme="minorEastAsia" w:hAnsiTheme="minorHAnsi" w:cstheme="minorBidi"/>
                <w:b w:val="0"/>
                <w:bCs w:val="0"/>
                <w:noProof/>
                <w:sz w:val="22"/>
                <w:szCs w:val="22"/>
              </w:rPr>
              <w:tab/>
            </w:r>
            <w:r w:rsidRPr="006D7D52">
              <w:rPr>
                <w:rStyle w:val="Hyperlink"/>
                <w:noProof/>
              </w:rPr>
              <w:t>Interaction Paradigms</w:t>
            </w:r>
            <w:r>
              <w:rPr>
                <w:noProof/>
                <w:webHidden/>
              </w:rPr>
              <w:tab/>
            </w:r>
            <w:r>
              <w:rPr>
                <w:noProof/>
                <w:webHidden/>
              </w:rPr>
              <w:fldChar w:fldCharType="begin"/>
            </w:r>
            <w:r>
              <w:rPr>
                <w:noProof/>
                <w:webHidden/>
              </w:rPr>
              <w:instrText xml:space="preserve"> PAGEREF _Toc132886873 \h </w:instrText>
            </w:r>
            <w:r>
              <w:rPr>
                <w:noProof/>
                <w:webHidden/>
              </w:rPr>
            </w:r>
            <w:r>
              <w:rPr>
                <w:noProof/>
                <w:webHidden/>
              </w:rPr>
              <w:fldChar w:fldCharType="separate"/>
            </w:r>
            <w:r>
              <w:rPr>
                <w:noProof/>
                <w:webHidden/>
              </w:rPr>
              <w:t>6</w:t>
            </w:r>
            <w:r>
              <w:rPr>
                <w:noProof/>
                <w:webHidden/>
              </w:rPr>
              <w:fldChar w:fldCharType="end"/>
            </w:r>
          </w:hyperlink>
        </w:p>
        <w:p w14:paraId="41AB96CD" w14:textId="1FBA31DE" w:rsidR="008B15CA" w:rsidRDefault="008B15CA">
          <w:pPr>
            <w:pStyle w:val="TOC2"/>
            <w:tabs>
              <w:tab w:val="left" w:pos="800"/>
              <w:tab w:val="right" w:leader="dot" w:pos="10790"/>
            </w:tabs>
            <w:rPr>
              <w:rFonts w:asciiTheme="minorHAnsi" w:eastAsiaTheme="minorEastAsia" w:hAnsiTheme="minorHAnsi" w:cstheme="minorBidi"/>
              <w:noProof/>
              <w:sz w:val="22"/>
              <w:szCs w:val="22"/>
            </w:rPr>
          </w:pPr>
          <w:hyperlink w:anchor="_Toc132886874" w:history="1">
            <w:r w:rsidRPr="006D7D52">
              <w:rPr>
                <w:rStyle w:val="Hyperlink"/>
                <w:noProof/>
              </w:rPr>
              <w:t>2.1</w:t>
            </w:r>
            <w:r>
              <w:rPr>
                <w:rFonts w:asciiTheme="minorHAnsi" w:eastAsiaTheme="minorEastAsia" w:hAnsiTheme="minorHAnsi" w:cstheme="minorBidi"/>
                <w:noProof/>
                <w:sz w:val="22"/>
                <w:szCs w:val="22"/>
              </w:rPr>
              <w:tab/>
            </w:r>
            <w:r w:rsidRPr="006D7D52">
              <w:rPr>
                <w:rStyle w:val="Hyperlink"/>
                <w:noProof/>
              </w:rPr>
              <w:t>The Procedure-Call Interaction Paradigm and Its Limitations</w:t>
            </w:r>
            <w:r>
              <w:rPr>
                <w:noProof/>
                <w:webHidden/>
              </w:rPr>
              <w:tab/>
            </w:r>
            <w:r>
              <w:rPr>
                <w:noProof/>
                <w:webHidden/>
              </w:rPr>
              <w:fldChar w:fldCharType="begin"/>
            </w:r>
            <w:r>
              <w:rPr>
                <w:noProof/>
                <w:webHidden/>
              </w:rPr>
              <w:instrText xml:space="preserve"> PAGEREF _Toc132886874 \h </w:instrText>
            </w:r>
            <w:r>
              <w:rPr>
                <w:noProof/>
                <w:webHidden/>
              </w:rPr>
            </w:r>
            <w:r>
              <w:rPr>
                <w:noProof/>
                <w:webHidden/>
              </w:rPr>
              <w:fldChar w:fldCharType="separate"/>
            </w:r>
            <w:r>
              <w:rPr>
                <w:noProof/>
                <w:webHidden/>
              </w:rPr>
              <w:t>6</w:t>
            </w:r>
            <w:r>
              <w:rPr>
                <w:noProof/>
                <w:webHidden/>
              </w:rPr>
              <w:fldChar w:fldCharType="end"/>
            </w:r>
          </w:hyperlink>
        </w:p>
        <w:p w14:paraId="6EC51674" w14:textId="0DE17D75" w:rsidR="008B15CA" w:rsidRDefault="008B15CA">
          <w:pPr>
            <w:pStyle w:val="TOC2"/>
            <w:tabs>
              <w:tab w:val="left" w:pos="800"/>
              <w:tab w:val="right" w:leader="dot" w:pos="10790"/>
            </w:tabs>
            <w:rPr>
              <w:rFonts w:asciiTheme="minorHAnsi" w:eastAsiaTheme="minorEastAsia" w:hAnsiTheme="minorHAnsi" w:cstheme="minorBidi"/>
              <w:noProof/>
              <w:sz w:val="22"/>
              <w:szCs w:val="22"/>
            </w:rPr>
          </w:pPr>
          <w:hyperlink w:anchor="_Toc132886875" w:history="1">
            <w:r w:rsidRPr="006D7D52">
              <w:rPr>
                <w:rStyle w:val="Hyperlink"/>
                <w:noProof/>
              </w:rPr>
              <w:t>2.2</w:t>
            </w:r>
            <w:r>
              <w:rPr>
                <w:rFonts w:asciiTheme="minorHAnsi" w:eastAsiaTheme="minorEastAsia" w:hAnsiTheme="minorHAnsi" w:cstheme="minorBidi"/>
                <w:noProof/>
                <w:sz w:val="22"/>
                <w:szCs w:val="22"/>
              </w:rPr>
              <w:tab/>
            </w:r>
            <w:r w:rsidRPr="006D7D52">
              <w:rPr>
                <w:rStyle w:val="Hyperlink"/>
                <w:noProof/>
              </w:rPr>
              <w:t>Proposal: Generalize Interaction Paradigms to Include Dataflow</w:t>
            </w:r>
            <w:r>
              <w:rPr>
                <w:noProof/>
                <w:webHidden/>
              </w:rPr>
              <w:tab/>
            </w:r>
            <w:r>
              <w:rPr>
                <w:noProof/>
                <w:webHidden/>
              </w:rPr>
              <w:fldChar w:fldCharType="begin"/>
            </w:r>
            <w:r>
              <w:rPr>
                <w:noProof/>
                <w:webHidden/>
              </w:rPr>
              <w:instrText xml:space="preserve"> PAGEREF _Toc132886875 \h </w:instrText>
            </w:r>
            <w:r>
              <w:rPr>
                <w:noProof/>
                <w:webHidden/>
              </w:rPr>
            </w:r>
            <w:r>
              <w:rPr>
                <w:noProof/>
                <w:webHidden/>
              </w:rPr>
              <w:fldChar w:fldCharType="separate"/>
            </w:r>
            <w:r>
              <w:rPr>
                <w:noProof/>
                <w:webHidden/>
              </w:rPr>
              <w:t>6</w:t>
            </w:r>
            <w:r>
              <w:rPr>
                <w:noProof/>
                <w:webHidden/>
              </w:rPr>
              <w:fldChar w:fldCharType="end"/>
            </w:r>
          </w:hyperlink>
        </w:p>
        <w:p w14:paraId="19FB5422" w14:textId="6870FC2C" w:rsidR="008B15CA" w:rsidRDefault="008B15CA">
          <w:pPr>
            <w:pStyle w:val="TOC2"/>
            <w:tabs>
              <w:tab w:val="left" w:pos="800"/>
              <w:tab w:val="right" w:leader="dot" w:pos="10790"/>
            </w:tabs>
            <w:rPr>
              <w:rFonts w:asciiTheme="minorHAnsi" w:eastAsiaTheme="minorEastAsia" w:hAnsiTheme="minorHAnsi" w:cstheme="minorBidi"/>
              <w:noProof/>
              <w:sz w:val="22"/>
              <w:szCs w:val="22"/>
            </w:rPr>
          </w:pPr>
          <w:hyperlink w:anchor="_Toc132886876" w:history="1">
            <w:r w:rsidRPr="006D7D52">
              <w:rPr>
                <w:rStyle w:val="Hyperlink"/>
                <w:noProof/>
              </w:rPr>
              <w:t>2.3</w:t>
            </w:r>
            <w:r>
              <w:rPr>
                <w:rFonts w:asciiTheme="minorHAnsi" w:eastAsiaTheme="minorEastAsia" w:hAnsiTheme="minorHAnsi" w:cstheme="minorBidi"/>
                <w:noProof/>
                <w:sz w:val="22"/>
                <w:szCs w:val="22"/>
              </w:rPr>
              <w:tab/>
            </w:r>
            <w:r w:rsidRPr="006D7D52">
              <w:rPr>
                <w:rStyle w:val="Hyperlink"/>
                <w:noProof/>
              </w:rPr>
              <w:t>Adding Actors</w:t>
            </w:r>
            <w:r>
              <w:rPr>
                <w:noProof/>
                <w:webHidden/>
              </w:rPr>
              <w:tab/>
            </w:r>
            <w:r>
              <w:rPr>
                <w:noProof/>
                <w:webHidden/>
              </w:rPr>
              <w:fldChar w:fldCharType="begin"/>
            </w:r>
            <w:r>
              <w:rPr>
                <w:noProof/>
                <w:webHidden/>
              </w:rPr>
              <w:instrText xml:space="preserve"> PAGEREF _Toc132886876 \h </w:instrText>
            </w:r>
            <w:r>
              <w:rPr>
                <w:noProof/>
                <w:webHidden/>
              </w:rPr>
            </w:r>
            <w:r>
              <w:rPr>
                <w:noProof/>
                <w:webHidden/>
              </w:rPr>
              <w:fldChar w:fldCharType="separate"/>
            </w:r>
            <w:r>
              <w:rPr>
                <w:noProof/>
                <w:webHidden/>
              </w:rPr>
              <w:t>7</w:t>
            </w:r>
            <w:r>
              <w:rPr>
                <w:noProof/>
                <w:webHidden/>
              </w:rPr>
              <w:fldChar w:fldCharType="end"/>
            </w:r>
          </w:hyperlink>
        </w:p>
        <w:p w14:paraId="59D756B8" w14:textId="697AAD99" w:rsidR="008B15CA" w:rsidRDefault="008B15CA">
          <w:pPr>
            <w:pStyle w:val="TOC1"/>
            <w:tabs>
              <w:tab w:val="left" w:pos="400"/>
              <w:tab w:val="right" w:leader="dot" w:pos="10790"/>
            </w:tabs>
            <w:rPr>
              <w:rFonts w:asciiTheme="minorHAnsi" w:eastAsiaTheme="minorEastAsia" w:hAnsiTheme="minorHAnsi" w:cstheme="minorBidi"/>
              <w:b w:val="0"/>
              <w:bCs w:val="0"/>
              <w:noProof/>
              <w:sz w:val="22"/>
              <w:szCs w:val="22"/>
            </w:rPr>
          </w:pPr>
          <w:hyperlink w:anchor="_Toc132886877" w:history="1">
            <w:r w:rsidRPr="006D7D52">
              <w:rPr>
                <w:rStyle w:val="Hyperlink"/>
                <w:noProof/>
              </w:rPr>
              <w:t>3</w:t>
            </w:r>
            <w:r>
              <w:rPr>
                <w:rFonts w:asciiTheme="minorHAnsi" w:eastAsiaTheme="minorEastAsia" w:hAnsiTheme="minorHAnsi" w:cstheme="minorBidi"/>
                <w:b w:val="0"/>
                <w:bCs w:val="0"/>
                <w:noProof/>
                <w:sz w:val="22"/>
                <w:szCs w:val="22"/>
              </w:rPr>
              <w:tab/>
            </w:r>
            <w:r w:rsidRPr="006D7D52">
              <w:rPr>
                <w:rStyle w:val="Hyperlink"/>
                <w:noProof/>
              </w:rPr>
              <w:t>Implications for BPM Design</w:t>
            </w:r>
            <w:r>
              <w:rPr>
                <w:noProof/>
                <w:webHidden/>
              </w:rPr>
              <w:tab/>
            </w:r>
            <w:r>
              <w:rPr>
                <w:noProof/>
                <w:webHidden/>
              </w:rPr>
              <w:fldChar w:fldCharType="begin"/>
            </w:r>
            <w:r>
              <w:rPr>
                <w:noProof/>
                <w:webHidden/>
              </w:rPr>
              <w:instrText xml:space="preserve"> PAGEREF _Toc132886877 \h </w:instrText>
            </w:r>
            <w:r>
              <w:rPr>
                <w:noProof/>
                <w:webHidden/>
              </w:rPr>
            </w:r>
            <w:r>
              <w:rPr>
                <w:noProof/>
                <w:webHidden/>
              </w:rPr>
              <w:fldChar w:fldCharType="separate"/>
            </w:r>
            <w:r>
              <w:rPr>
                <w:noProof/>
                <w:webHidden/>
              </w:rPr>
              <w:t>8</w:t>
            </w:r>
            <w:r>
              <w:rPr>
                <w:noProof/>
                <w:webHidden/>
              </w:rPr>
              <w:fldChar w:fldCharType="end"/>
            </w:r>
          </w:hyperlink>
        </w:p>
        <w:p w14:paraId="3526BDCA" w14:textId="1B31DBDF" w:rsidR="008B15CA" w:rsidRDefault="008B15CA">
          <w:pPr>
            <w:pStyle w:val="TOC2"/>
            <w:tabs>
              <w:tab w:val="left" w:pos="800"/>
              <w:tab w:val="right" w:leader="dot" w:pos="10790"/>
            </w:tabs>
            <w:rPr>
              <w:rFonts w:asciiTheme="minorHAnsi" w:eastAsiaTheme="minorEastAsia" w:hAnsiTheme="minorHAnsi" w:cstheme="minorBidi"/>
              <w:noProof/>
              <w:sz w:val="22"/>
              <w:szCs w:val="22"/>
            </w:rPr>
          </w:pPr>
          <w:hyperlink w:anchor="_Toc132886878" w:history="1">
            <w:r w:rsidRPr="006D7D52">
              <w:rPr>
                <w:rStyle w:val="Hyperlink"/>
                <w:noProof/>
              </w:rPr>
              <w:t>3.1</w:t>
            </w:r>
            <w:r>
              <w:rPr>
                <w:rFonts w:asciiTheme="minorHAnsi" w:eastAsiaTheme="minorEastAsia" w:hAnsiTheme="minorHAnsi" w:cstheme="minorBidi"/>
                <w:noProof/>
                <w:sz w:val="22"/>
                <w:szCs w:val="22"/>
              </w:rPr>
              <w:tab/>
            </w:r>
            <w:r w:rsidRPr="006D7D52">
              <w:rPr>
                <w:rStyle w:val="Hyperlink"/>
                <w:noProof/>
              </w:rPr>
              <w:t>Impact on BPM Design</w:t>
            </w:r>
            <w:r>
              <w:rPr>
                <w:noProof/>
                <w:webHidden/>
              </w:rPr>
              <w:tab/>
            </w:r>
            <w:r>
              <w:rPr>
                <w:noProof/>
                <w:webHidden/>
              </w:rPr>
              <w:fldChar w:fldCharType="begin"/>
            </w:r>
            <w:r>
              <w:rPr>
                <w:noProof/>
                <w:webHidden/>
              </w:rPr>
              <w:instrText xml:space="preserve"> PAGEREF _Toc132886878 \h </w:instrText>
            </w:r>
            <w:r>
              <w:rPr>
                <w:noProof/>
                <w:webHidden/>
              </w:rPr>
            </w:r>
            <w:r>
              <w:rPr>
                <w:noProof/>
                <w:webHidden/>
              </w:rPr>
              <w:fldChar w:fldCharType="separate"/>
            </w:r>
            <w:r>
              <w:rPr>
                <w:noProof/>
                <w:webHidden/>
              </w:rPr>
              <w:t>8</w:t>
            </w:r>
            <w:r>
              <w:rPr>
                <w:noProof/>
                <w:webHidden/>
              </w:rPr>
              <w:fldChar w:fldCharType="end"/>
            </w:r>
          </w:hyperlink>
        </w:p>
        <w:p w14:paraId="2A4BCC45" w14:textId="542776E8" w:rsidR="008B15CA" w:rsidRDefault="008B15CA">
          <w:pPr>
            <w:pStyle w:val="TOC2"/>
            <w:tabs>
              <w:tab w:val="left" w:pos="800"/>
              <w:tab w:val="right" w:leader="dot" w:pos="10790"/>
            </w:tabs>
            <w:rPr>
              <w:rFonts w:asciiTheme="minorHAnsi" w:eastAsiaTheme="minorEastAsia" w:hAnsiTheme="minorHAnsi" w:cstheme="minorBidi"/>
              <w:noProof/>
              <w:sz w:val="22"/>
              <w:szCs w:val="22"/>
            </w:rPr>
          </w:pPr>
          <w:hyperlink w:anchor="_Toc132886879" w:history="1">
            <w:r w:rsidRPr="006D7D52">
              <w:rPr>
                <w:rStyle w:val="Hyperlink"/>
                <w:noProof/>
              </w:rPr>
              <w:t>3.2</w:t>
            </w:r>
            <w:r>
              <w:rPr>
                <w:rFonts w:asciiTheme="minorHAnsi" w:eastAsiaTheme="minorEastAsia" w:hAnsiTheme="minorHAnsi" w:cstheme="minorBidi"/>
                <w:noProof/>
                <w:sz w:val="22"/>
                <w:szCs w:val="22"/>
              </w:rPr>
              <w:tab/>
            </w:r>
            <w:r w:rsidRPr="006D7D52">
              <w:rPr>
                <w:rStyle w:val="Hyperlink"/>
                <w:noProof/>
              </w:rPr>
              <w:t>Flowgraph-Based BPM Design Sketch</w:t>
            </w:r>
            <w:r>
              <w:rPr>
                <w:noProof/>
                <w:webHidden/>
              </w:rPr>
              <w:tab/>
            </w:r>
            <w:r>
              <w:rPr>
                <w:noProof/>
                <w:webHidden/>
              </w:rPr>
              <w:fldChar w:fldCharType="begin"/>
            </w:r>
            <w:r>
              <w:rPr>
                <w:noProof/>
                <w:webHidden/>
              </w:rPr>
              <w:instrText xml:space="preserve"> PAGEREF _Toc132886879 \h </w:instrText>
            </w:r>
            <w:r>
              <w:rPr>
                <w:noProof/>
                <w:webHidden/>
              </w:rPr>
            </w:r>
            <w:r>
              <w:rPr>
                <w:noProof/>
                <w:webHidden/>
              </w:rPr>
              <w:fldChar w:fldCharType="separate"/>
            </w:r>
            <w:r>
              <w:rPr>
                <w:noProof/>
                <w:webHidden/>
              </w:rPr>
              <w:t>8</w:t>
            </w:r>
            <w:r>
              <w:rPr>
                <w:noProof/>
                <w:webHidden/>
              </w:rPr>
              <w:fldChar w:fldCharType="end"/>
            </w:r>
          </w:hyperlink>
        </w:p>
        <w:p w14:paraId="38E83D65" w14:textId="149CA0A3" w:rsidR="008B15CA" w:rsidRDefault="008B15CA">
          <w:pPr>
            <w:pStyle w:val="TOC3"/>
            <w:tabs>
              <w:tab w:val="left" w:pos="1200"/>
              <w:tab w:val="right" w:leader="dot" w:pos="10790"/>
            </w:tabs>
            <w:rPr>
              <w:rFonts w:asciiTheme="minorHAnsi" w:eastAsiaTheme="minorEastAsia" w:hAnsiTheme="minorHAnsi" w:cstheme="minorBidi"/>
              <w:noProof/>
              <w:sz w:val="22"/>
              <w:szCs w:val="22"/>
            </w:rPr>
          </w:pPr>
          <w:hyperlink w:anchor="_Toc132886880" w:history="1">
            <w:r w:rsidRPr="006D7D52">
              <w:rPr>
                <w:rStyle w:val="Hyperlink"/>
                <w:noProof/>
              </w:rPr>
              <w:t>3.2.1</w:t>
            </w:r>
            <w:r>
              <w:rPr>
                <w:rFonts w:asciiTheme="minorHAnsi" w:eastAsiaTheme="minorEastAsia" w:hAnsiTheme="minorHAnsi" w:cstheme="minorBidi"/>
                <w:noProof/>
                <w:sz w:val="22"/>
                <w:szCs w:val="22"/>
              </w:rPr>
              <w:tab/>
            </w:r>
            <w:r w:rsidRPr="006D7D52">
              <w:rPr>
                <w:rStyle w:val="Hyperlink"/>
                <w:noProof/>
              </w:rPr>
              <w:t>Flow Coordinator and Process State Management</w:t>
            </w:r>
            <w:r>
              <w:rPr>
                <w:noProof/>
                <w:webHidden/>
              </w:rPr>
              <w:tab/>
            </w:r>
            <w:r>
              <w:rPr>
                <w:noProof/>
                <w:webHidden/>
              </w:rPr>
              <w:fldChar w:fldCharType="begin"/>
            </w:r>
            <w:r>
              <w:rPr>
                <w:noProof/>
                <w:webHidden/>
              </w:rPr>
              <w:instrText xml:space="preserve"> PAGEREF _Toc132886880 \h </w:instrText>
            </w:r>
            <w:r>
              <w:rPr>
                <w:noProof/>
                <w:webHidden/>
              </w:rPr>
            </w:r>
            <w:r>
              <w:rPr>
                <w:noProof/>
                <w:webHidden/>
              </w:rPr>
              <w:fldChar w:fldCharType="separate"/>
            </w:r>
            <w:r>
              <w:rPr>
                <w:noProof/>
                <w:webHidden/>
              </w:rPr>
              <w:t>8</w:t>
            </w:r>
            <w:r>
              <w:rPr>
                <w:noProof/>
                <w:webHidden/>
              </w:rPr>
              <w:fldChar w:fldCharType="end"/>
            </w:r>
          </w:hyperlink>
        </w:p>
        <w:p w14:paraId="40882CB9" w14:textId="4EF73DD6" w:rsidR="008B15CA" w:rsidRDefault="008B15CA">
          <w:pPr>
            <w:pStyle w:val="TOC3"/>
            <w:tabs>
              <w:tab w:val="left" w:pos="1200"/>
              <w:tab w:val="right" w:leader="dot" w:pos="10790"/>
            </w:tabs>
            <w:rPr>
              <w:rFonts w:asciiTheme="minorHAnsi" w:eastAsiaTheme="minorEastAsia" w:hAnsiTheme="minorHAnsi" w:cstheme="minorBidi"/>
              <w:noProof/>
              <w:sz w:val="22"/>
              <w:szCs w:val="22"/>
            </w:rPr>
          </w:pPr>
          <w:hyperlink w:anchor="_Toc132886881" w:history="1">
            <w:r w:rsidRPr="006D7D52">
              <w:rPr>
                <w:rStyle w:val="Hyperlink"/>
                <w:noProof/>
              </w:rPr>
              <w:t>3.2.2</w:t>
            </w:r>
            <w:r>
              <w:rPr>
                <w:rFonts w:asciiTheme="minorHAnsi" w:eastAsiaTheme="minorEastAsia" w:hAnsiTheme="minorHAnsi" w:cstheme="minorBidi"/>
                <w:noProof/>
                <w:sz w:val="22"/>
                <w:szCs w:val="22"/>
              </w:rPr>
              <w:tab/>
            </w:r>
            <w:r w:rsidRPr="006D7D52">
              <w:rPr>
                <w:rStyle w:val="Hyperlink"/>
                <w:noProof/>
              </w:rPr>
              <w:t>Centralized Task Management</w:t>
            </w:r>
            <w:r>
              <w:rPr>
                <w:noProof/>
                <w:webHidden/>
              </w:rPr>
              <w:tab/>
            </w:r>
            <w:r>
              <w:rPr>
                <w:noProof/>
                <w:webHidden/>
              </w:rPr>
              <w:fldChar w:fldCharType="begin"/>
            </w:r>
            <w:r>
              <w:rPr>
                <w:noProof/>
                <w:webHidden/>
              </w:rPr>
              <w:instrText xml:space="preserve"> PAGEREF _Toc132886881 \h </w:instrText>
            </w:r>
            <w:r>
              <w:rPr>
                <w:noProof/>
                <w:webHidden/>
              </w:rPr>
            </w:r>
            <w:r>
              <w:rPr>
                <w:noProof/>
                <w:webHidden/>
              </w:rPr>
              <w:fldChar w:fldCharType="separate"/>
            </w:r>
            <w:r>
              <w:rPr>
                <w:noProof/>
                <w:webHidden/>
              </w:rPr>
              <w:t>8</w:t>
            </w:r>
            <w:r>
              <w:rPr>
                <w:noProof/>
                <w:webHidden/>
              </w:rPr>
              <w:fldChar w:fldCharType="end"/>
            </w:r>
          </w:hyperlink>
        </w:p>
        <w:p w14:paraId="432897AA" w14:textId="78DFEEE2" w:rsidR="008B15CA" w:rsidRDefault="008B15CA">
          <w:pPr>
            <w:pStyle w:val="TOC3"/>
            <w:tabs>
              <w:tab w:val="left" w:pos="1200"/>
              <w:tab w:val="right" w:leader="dot" w:pos="10790"/>
            </w:tabs>
            <w:rPr>
              <w:rFonts w:asciiTheme="minorHAnsi" w:eastAsiaTheme="minorEastAsia" w:hAnsiTheme="minorHAnsi" w:cstheme="minorBidi"/>
              <w:noProof/>
              <w:sz w:val="22"/>
              <w:szCs w:val="22"/>
            </w:rPr>
          </w:pPr>
          <w:hyperlink w:anchor="_Toc132886882" w:history="1">
            <w:r w:rsidRPr="006D7D52">
              <w:rPr>
                <w:rStyle w:val="Hyperlink"/>
                <w:noProof/>
              </w:rPr>
              <w:t>3.2.3</w:t>
            </w:r>
            <w:r>
              <w:rPr>
                <w:rFonts w:asciiTheme="minorHAnsi" w:eastAsiaTheme="minorEastAsia" w:hAnsiTheme="minorHAnsi" w:cstheme="minorBidi"/>
                <w:noProof/>
                <w:sz w:val="22"/>
                <w:szCs w:val="22"/>
              </w:rPr>
              <w:tab/>
            </w:r>
            <w:r w:rsidRPr="006D7D52">
              <w:rPr>
                <w:rStyle w:val="Hyperlink"/>
                <w:noProof/>
              </w:rPr>
              <w:t>Process Persistence Manager</w:t>
            </w:r>
            <w:r>
              <w:rPr>
                <w:noProof/>
                <w:webHidden/>
              </w:rPr>
              <w:tab/>
            </w:r>
            <w:r>
              <w:rPr>
                <w:noProof/>
                <w:webHidden/>
              </w:rPr>
              <w:fldChar w:fldCharType="begin"/>
            </w:r>
            <w:r>
              <w:rPr>
                <w:noProof/>
                <w:webHidden/>
              </w:rPr>
              <w:instrText xml:space="preserve"> PAGEREF _Toc132886882 \h </w:instrText>
            </w:r>
            <w:r>
              <w:rPr>
                <w:noProof/>
                <w:webHidden/>
              </w:rPr>
            </w:r>
            <w:r>
              <w:rPr>
                <w:noProof/>
                <w:webHidden/>
              </w:rPr>
              <w:fldChar w:fldCharType="separate"/>
            </w:r>
            <w:r>
              <w:rPr>
                <w:noProof/>
                <w:webHidden/>
              </w:rPr>
              <w:t>9</w:t>
            </w:r>
            <w:r>
              <w:rPr>
                <w:noProof/>
                <w:webHidden/>
              </w:rPr>
              <w:fldChar w:fldCharType="end"/>
            </w:r>
          </w:hyperlink>
        </w:p>
        <w:p w14:paraId="074F222A" w14:textId="69C9FDD4" w:rsidR="008B15CA" w:rsidRDefault="008B15CA">
          <w:pPr>
            <w:pStyle w:val="TOC2"/>
            <w:tabs>
              <w:tab w:val="left" w:pos="800"/>
              <w:tab w:val="right" w:leader="dot" w:pos="10790"/>
            </w:tabs>
            <w:rPr>
              <w:rFonts w:asciiTheme="minorHAnsi" w:eastAsiaTheme="minorEastAsia" w:hAnsiTheme="minorHAnsi" w:cstheme="minorBidi"/>
              <w:noProof/>
              <w:sz w:val="22"/>
              <w:szCs w:val="22"/>
            </w:rPr>
          </w:pPr>
          <w:hyperlink w:anchor="_Toc132886883" w:history="1">
            <w:r w:rsidRPr="006D7D52">
              <w:rPr>
                <w:rStyle w:val="Hyperlink"/>
                <w:noProof/>
              </w:rPr>
              <w:t>3.3</w:t>
            </w:r>
            <w:r>
              <w:rPr>
                <w:rFonts w:asciiTheme="minorHAnsi" w:eastAsiaTheme="minorEastAsia" w:hAnsiTheme="minorHAnsi" w:cstheme="minorBidi"/>
                <w:noProof/>
                <w:sz w:val="22"/>
                <w:szCs w:val="22"/>
              </w:rPr>
              <w:tab/>
            </w:r>
            <w:r w:rsidRPr="006D7D52">
              <w:rPr>
                <w:rStyle w:val="Hyperlink"/>
                <w:noProof/>
              </w:rPr>
              <w:t>Performance Impact</w:t>
            </w:r>
            <w:r>
              <w:rPr>
                <w:noProof/>
                <w:webHidden/>
              </w:rPr>
              <w:tab/>
            </w:r>
            <w:r>
              <w:rPr>
                <w:noProof/>
                <w:webHidden/>
              </w:rPr>
              <w:fldChar w:fldCharType="begin"/>
            </w:r>
            <w:r>
              <w:rPr>
                <w:noProof/>
                <w:webHidden/>
              </w:rPr>
              <w:instrText xml:space="preserve"> PAGEREF _Toc132886883 \h </w:instrText>
            </w:r>
            <w:r>
              <w:rPr>
                <w:noProof/>
                <w:webHidden/>
              </w:rPr>
            </w:r>
            <w:r>
              <w:rPr>
                <w:noProof/>
                <w:webHidden/>
              </w:rPr>
              <w:fldChar w:fldCharType="separate"/>
            </w:r>
            <w:r>
              <w:rPr>
                <w:noProof/>
                <w:webHidden/>
              </w:rPr>
              <w:t>9</w:t>
            </w:r>
            <w:r>
              <w:rPr>
                <w:noProof/>
                <w:webHidden/>
              </w:rPr>
              <w:fldChar w:fldCharType="end"/>
            </w:r>
          </w:hyperlink>
        </w:p>
        <w:p w14:paraId="01DE4ABA" w14:textId="4118FBBC" w:rsidR="008B15CA" w:rsidRDefault="008B15CA">
          <w:pPr>
            <w:pStyle w:val="TOC1"/>
            <w:tabs>
              <w:tab w:val="left" w:pos="400"/>
              <w:tab w:val="right" w:leader="dot" w:pos="10790"/>
            </w:tabs>
            <w:rPr>
              <w:rFonts w:asciiTheme="minorHAnsi" w:eastAsiaTheme="minorEastAsia" w:hAnsiTheme="minorHAnsi" w:cstheme="minorBidi"/>
              <w:b w:val="0"/>
              <w:bCs w:val="0"/>
              <w:noProof/>
              <w:sz w:val="22"/>
              <w:szCs w:val="22"/>
            </w:rPr>
          </w:pPr>
          <w:hyperlink w:anchor="_Toc132886884" w:history="1">
            <w:r w:rsidRPr="006D7D52">
              <w:rPr>
                <w:rStyle w:val="Hyperlink"/>
                <w:noProof/>
              </w:rPr>
              <w:t>4</w:t>
            </w:r>
            <w:r>
              <w:rPr>
                <w:rFonts w:asciiTheme="minorHAnsi" w:eastAsiaTheme="minorEastAsia" w:hAnsiTheme="minorHAnsi" w:cstheme="minorBidi"/>
                <w:b w:val="0"/>
                <w:bCs w:val="0"/>
                <w:noProof/>
                <w:sz w:val="22"/>
                <w:szCs w:val="22"/>
              </w:rPr>
              <w:tab/>
            </w:r>
            <w:r w:rsidRPr="006D7D52">
              <w:rPr>
                <w:rStyle w:val="Hyperlink"/>
                <w:noProof/>
              </w:rPr>
              <w:t>Some Thoughts On Getting To There From Here</w:t>
            </w:r>
            <w:r>
              <w:rPr>
                <w:noProof/>
                <w:webHidden/>
              </w:rPr>
              <w:tab/>
            </w:r>
            <w:r>
              <w:rPr>
                <w:noProof/>
                <w:webHidden/>
              </w:rPr>
              <w:fldChar w:fldCharType="begin"/>
            </w:r>
            <w:r>
              <w:rPr>
                <w:noProof/>
                <w:webHidden/>
              </w:rPr>
              <w:instrText xml:space="preserve"> PAGEREF _Toc132886884 \h </w:instrText>
            </w:r>
            <w:r>
              <w:rPr>
                <w:noProof/>
                <w:webHidden/>
              </w:rPr>
            </w:r>
            <w:r>
              <w:rPr>
                <w:noProof/>
                <w:webHidden/>
              </w:rPr>
              <w:fldChar w:fldCharType="separate"/>
            </w:r>
            <w:r>
              <w:rPr>
                <w:noProof/>
                <w:webHidden/>
              </w:rPr>
              <w:t>10</w:t>
            </w:r>
            <w:r>
              <w:rPr>
                <w:noProof/>
                <w:webHidden/>
              </w:rPr>
              <w:fldChar w:fldCharType="end"/>
            </w:r>
          </w:hyperlink>
        </w:p>
        <w:p w14:paraId="01A1DCB0" w14:textId="47E56E27" w:rsidR="00D40EEC" w:rsidRDefault="00AE3AF5" w:rsidP="00D40EEC">
          <w:pPr>
            <w:rPr>
              <w:noProof/>
            </w:rPr>
          </w:pPr>
          <w:r>
            <w:rPr>
              <w:b/>
              <w:bCs/>
              <w:noProof/>
            </w:rPr>
            <w:fldChar w:fldCharType="end"/>
          </w:r>
          <w:r w:rsidR="00D40EEC">
            <w:rPr>
              <w:noProof/>
            </w:rPr>
            <w:t xml:space="preserve"> </w:t>
          </w:r>
        </w:p>
      </w:sdtContent>
    </w:sdt>
    <w:p w14:paraId="29EAFEE0" w14:textId="3F33D451" w:rsidR="00D467E7" w:rsidRDefault="00D467E7" w:rsidP="00B018AD">
      <w:pPr>
        <w:pStyle w:val="Heading1"/>
      </w:pPr>
      <w:bookmarkStart w:id="1" w:name="_Toc132886870"/>
      <w:r>
        <w:lastRenderedPageBreak/>
        <w:t>Modularity</w:t>
      </w:r>
      <w:bookmarkEnd w:id="1"/>
    </w:p>
    <w:p w14:paraId="227D6260" w14:textId="57FAC838" w:rsidR="00D467E7" w:rsidRDefault="00D467E7" w:rsidP="00D467E7">
      <w:r>
        <w:t>Everyone agrees that having more modularity is better, and several patterns intended to make code more modular are in widespread usage.  There are also num</w:t>
      </w:r>
      <w:r w:rsidR="008C4FDA">
        <w:t xml:space="preserve">erous frameworks that automate </w:t>
      </w:r>
      <w:r w:rsidR="00A26629">
        <w:t>or make implementing these patterns easier.</w:t>
      </w:r>
    </w:p>
    <w:p w14:paraId="07DD8317" w14:textId="0CD5F07F" w:rsidR="00A26629" w:rsidRDefault="00A26629" w:rsidP="00D467E7">
      <w:r>
        <w:t>There are two patterns that are worth discussing in the present context:</w:t>
      </w:r>
    </w:p>
    <w:p w14:paraId="4ADFF565" w14:textId="3B4FB758" w:rsidR="00A26629" w:rsidRDefault="00A26629" w:rsidP="00A26629">
      <w:pPr>
        <w:pStyle w:val="ListParagraph"/>
        <w:numPr>
          <w:ilvl w:val="0"/>
          <w:numId w:val="30"/>
        </w:numPr>
      </w:pPr>
      <w:r w:rsidRPr="002E3A01">
        <w:rPr>
          <w:b/>
        </w:rPr>
        <w:t>Layer-cake or trait-stacking</w:t>
      </w:r>
      <w:r w:rsidR="002E3A01">
        <w:t>:</w:t>
      </w:r>
      <w:r>
        <w:t xml:space="preserve"> component types are defined as stacks of traits, each providing a slice of functionality via exposed members; complete components include any necessary glue required to connect the members across the stacks.</w:t>
      </w:r>
    </w:p>
    <w:p w14:paraId="164267DF" w14:textId="006FE6E0" w:rsidR="00A26629" w:rsidRDefault="002E3A01" w:rsidP="00A26629">
      <w:pPr>
        <w:pStyle w:val="ListParagraph"/>
        <w:numPr>
          <w:ilvl w:val="0"/>
          <w:numId w:val="30"/>
        </w:numPr>
      </w:pPr>
      <w:r w:rsidRPr="00B36522">
        <w:rPr>
          <w:b/>
        </w:rPr>
        <w:t>Component graphs</w:t>
      </w:r>
      <w:r>
        <w:t>:</w:t>
      </w:r>
      <w:r w:rsidR="00A26629">
        <w:t xml:space="preserve"> components </w:t>
      </w:r>
      <w:r>
        <w:t>are modeled as “black-box” nodes</w:t>
      </w:r>
      <w:r w:rsidR="00A26629">
        <w:t xml:space="preserve"> with well defined functionality and interfaces; a (primarily) declarative </w:t>
      </w:r>
      <w:r>
        <w:t>IOC (</w:t>
      </w:r>
      <w:r w:rsidR="00A26629">
        <w:t>Inversion of Control</w:t>
      </w:r>
      <w:r>
        <w:t>)</w:t>
      </w:r>
      <w:r w:rsidR="00A26629">
        <w:t xml:space="preserve"> or </w:t>
      </w:r>
      <w:r>
        <w:t>DI (</w:t>
      </w:r>
      <w:r w:rsidR="00A26629">
        <w:t>Dependency Injection</w:t>
      </w:r>
      <w:r>
        <w:t>)</w:t>
      </w:r>
      <w:r w:rsidR="00A26629">
        <w:t xml:space="preserve"> framework is responsible for executing a </w:t>
      </w:r>
      <w:r w:rsidR="00B36522" w:rsidRPr="00B36522">
        <w:rPr>
          <w:b/>
        </w:rPr>
        <w:t xml:space="preserve">configuration </w:t>
      </w:r>
      <w:r w:rsidR="00A26629" w:rsidRPr="00B36522">
        <w:rPr>
          <w:b/>
        </w:rPr>
        <w:t>specification</w:t>
      </w:r>
      <w:r w:rsidR="00A26629">
        <w:t xml:space="preserve">, thereby instantiating, wiring, and tuning the system’s </w:t>
      </w:r>
      <w:r>
        <w:t>nodes into a functional system graph</w:t>
      </w:r>
      <w:r w:rsidR="00A26629">
        <w:t>.</w:t>
      </w:r>
    </w:p>
    <w:p w14:paraId="33E3708C" w14:textId="59417B06" w:rsidR="00A26629" w:rsidRDefault="00A26629" w:rsidP="00A26629">
      <w:r>
        <w:t>Each of these approaches has their specific benefits and liabilities.</w:t>
      </w:r>
      <w:r w:rsidR="00B36522">
        <w:t xml:space="preserve">  We next discuss the evolution of modularity from </w:t>
      </w:r>
      <w:r w:rsidR="006E6B53">
        <w:t>B1</w:t>
      </w:r>
      <w:r w:rsidR="00B36522">
        <w:t xml:space="preserve"> to </w:t>
      </w:r>
      <w:r w:rsidR="006E6B53">
        <w:t>B2</w:t>
      </w:r>
      <w:r w:rsidR="00B36522">
        <w:t>.</w:t>
      </w:r>
    </w:p>
    <w:p w14:paraId="739938CD" w14:textId="02AFFCF5" w:rsidR="003C1896" w:rsidRDefault="00530DCB" w:rsidP="00530DCB">
      <w:pPr>
        <w:pStyle w:val="Heading2"/>
      </w:pPr>
      <w:bookmarkStart w:id="2" w:name="_Toc132886871"/>
      <w:r>
        <w:t xml:space="preserve">The Problem With </w:t>
      </w:r>
      <w:r w:rsidR="002E3A01">
        <w:t>Trait-Stacking</w:t>
      </w:r>
      <w:bookmarkEnd w:id="2"/>
    </w:p>
    <w:p w14:paraId="208ECA65" w14:textId="62475061" w:rsidR="00641D07" w:rsidRDefault="00A26629" w:rsidP="00A26629">
      <w:r>
        <w:t xml:space="preserve">In much of </w:t>
      </w:r>
      <w:r w:rsidR="006E6B53">
        <w:t>B1</w:t>
      </w:r>
      <w:r>
        <w:t>’s architecture, the trait-stacking approach was used.  In particular, the EPA subsy</w:t>
      </w:r>
      <w:r w:rsidR="00B36522">
        <w:t xml:space="preserve">stem is heavily based on such </w:t>
      </w:r>
      <w:r>
        <w:t>stack</w:t>
      </w:r>
      <w:r w:rsidR="00B36522">
        <w:t>s</w:t>
      </w:r>
      <w:r>
        <w:t>.  Here’</w:t>
      </w:r>
      <w:r w:rsidR="00641D07">
        <w:t xml:space="preserve">s the stack for our </w:t>
      </w:r>
      <w:r w:rsidR="00B36522">
        <w:t>sole</w:t>
      </w:r>
      <w:r w:rsidR="00641D07">
        <w:t xml:space="preserve"> EPA implementation:</w:t>
      </w:r>
    </w:p>
    <w:p w14:paraId="476248C7" w14:textId="77777777" w:rsidR="00641D07" w:rsidRPr="00641D07" w:rsidRDefault="00641D07" w:rsidP="00641D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Menlo" w:hAnsi="Menlo" w:cs="Menlo"/>
          <w:color w:val="A9B7C6"/>
          <w:sz w:val="18"/>
          <w:szCs w:val="18"/>
        </w:rPr>
      </w:pPr>
      <w:r w:rsidRPr="00641D07">
        <w:rPr>
          <w:rFonts w:ascii="Menlo" w:hAnsi="Menlo" w:cs="Menlo"/>
          <w:b/>
          <w:bCs/>
          <w:color w:val="CC7832"/>
          <w:sz w:val="18"/>
          <w:szCs w:val="18"/>
        </w:rPr>
        <w:t xml:space="preserve">class </w:t>
      </w:r>
      <w:r w:rsidRPr="00641D07">
        <w:rPr>
          <w:rFonts w:ascii="Menlo" w:hAnsi="Menlo" w:cs="Menlo"/>
          <w:color w:val="A9B7C6"/>
          <w:sz w:val="18"/>
          <w:szCs w:val="18"/>
        </w:rPr>
        <w:t>BpmSampleEpa</w:t>
      </w:r>
      <w:r w:rsidRPr="00641D07">
        <w:rPr>
          <w:rFonts w:ascii="Menlo" w:hAnsi="Menlo" w:cs="Menlo"/>
          <w:color w:val="A9B7C6"/>
          <w:sz w:val="18"/>
          <w:szCs w:val="18"/>
        </w:rPr>
        <w:br/>
        <w:t xml:space="preserve">  </w:t>
      </w:r>
      <w:r w:rsidRPr="00641D07">
        <w:rPr>
          <w:rFonts w:ascii="Menlo" w:hAnsi="Menlo" w:cs="Menlo"/>
          <w:b/>
          <w:bCs/>
          <w:color w:val="CC7832"/>
          <w:sz w:val="18"/>
          <w:szCs w:val="18"/>
        </w:rPr>
        <w:t xml:space="preserve">extends </w:t>
      </w:r>
      <w:r w:rsidRPr="00641D07">
        <w:rPr>
          <w:rFonts w:ascii="Menlo" w:hAnsi="Menlo" w:cs="Menlo"/>
          <w:color w:val="A9B7C6"/>
          <w:sz w:val="18"/>
          <w:szCs w:val="18"/>
        </w:rPr>
        <w:t>EventApiInboundStreamLogic</w:t>
      </w:r>
      <w:r w:rsidRPr="00641D07">
        <w:rPr>
          <w:rFonts w:ascii="Menlo" w:hAnsi="Menlo" w:cs="Menlo"/>
          <w:color w:val="A9B7C6"/>
          <w:sz w:val="18"/>
          <w:szCs w:val="18"/>
        </w:rPr>
        <w:br/>
        <w:t xml:space="preserve">    </w:t>
      </w:r>
      <w:r w:rsidRPr="00641D07">
        <w:rPr>
          <w:rFonts w:ascii="Menlo" w:hAnsi="Menlo" w:cs="Menlo"/>
          <w:b/>
          <w:bCs/>
          <w:color w:val="CC7832"/>
          <w:sz w:val="18"/>
          <w:szCs w:val="18"/>
        </w:rPr>
        <w:t xml:space="preserve">with </w:t>
      </w:r>
      <w:r w:rsidRPr="00641D07">
        <w:rPr>
          <w:rFonts w:ascii="Menlo" w:hAnsi="Menlo" w:cs="Menlo"/>
          <w:color w:val="A9B7C6"/>
          <w:sz w:val="18"/>
          <w:szCs w:val="18"/>
        </w:rPr>
        <w:t>StreamValidationLogic</w:t>
      </w:r>
      <w:r w:rsidRPr="00641D07">
        <w:rPr>
          <w:rFonts w:ascii="Menlo" w:hAnsi="Menlo" w:cs="Menlo"/>
          <w:color w:val="A9B7C6"/>
          <w:sz w:val="18"/>
          <w:szCs w:val="18"/>
        </w:rPr>
        <w:br/>
        <w:t xml:space="preserve">    </w:t>
      </w:r>
      <w:r w:rsidRPr="00641D07">
        <w:rPr>
          <w:rFonts w:ascii="Menlo" w:hAnsi="Menlo" w:cs="Menlo"/>
          <w:b/>
          <w:bCs/>
          <w:color w:val="CC7832"/>
          <w:sz w:val="18"/>
          <w:szCs w:val="18"/>
        </w:rPr>
        <w:t xml:space="preserve">with </w:t>
      </w:r>
      <w:r w:rsidRPr="00641D07">
        <w:rPr>
          <w:rFonts w:ascii="Menlo" w:hAnsi="Menlo" w:cs="Menlo"/>
          <w:color w:val="A9B7C6"/>
          <w:sz w:val="18"/>
          <w:szCs w:val="18"/>
        </w:rPr>
        <w:t>BpmLogic</w:t>
      </w:r>
      <w:r w:rsidRPr="00641D07">
        <w:rPr>
          <w:rFonts w:ascii="Menlo" w:hAnsi="Menlo" w:cs="Menlo"/>
          <w:color w:val="A9B7C6"/>
          <w:sz w:val="18"/>
          <w:szCs w:val="18"/>
        </w:rPr>
        <w:br/>
        <w:t xml:space="preserve">    </w:t>
      </w:r>
      <w:r w:rsidRPr="00641D07">
        <w:rPr>
          <w:rFonts w:ascii="Menlo" w:hAnsi="Menlo" w:cs="Menlo"/>
          <w:b/>
          <w:bCs/>
          <w:color w:val="CC7832"/>
          <w:sz w:val="18"/>
          <w:szCs w:val="18"/>
        </w:rPr>
        <w:t xml:space="preserve">with </w:t>
      </w:r>
      <w:r w:rsidRPr="00641D07">
        <w:rPr>
          <w:rFonts w:ascii="Menlo" w:hAnsi="Menlo" w:cs="Menlo"/>
          <w:color w:val="A9B7C6"/>
          <w:sz w:val="18"/>
          <w:szCs w:val="18"/>
        </w:rPr>
        <w:t>HiveWritingLogic</w:t>
      </w:r>
      <w:r w:rsidRPr="00641D07">
        <w:rPr>
          <w:rFonts w:ascii="Menlo" w:hAnsi="Menlo" w:cs="Menlo"/>
          <w:color w:val="A9B7C6"/>
          <w:sz w:val="18"/>
          <w:szCs w:val="18"/>
        </w:rPr>
        <w:br/>
        <w:t xml:space="preserve">    </w:t>
      </w:r>
      <w:r w:rsidRPr="00641D07">
        <w:rPr>
          <w:rFonts w:ascii="Menlo" w:hAnsi="Menlo" w:cs="Menlo"/>
          <w:b/>
          <w:bCs/>
          <w:color w:val="CC7832"/>
          <w:sz w:val="18"/>
          <w:szCs w:val="18"/>
        </w:rPr>
        <w:t xml:space="preserve">with </w:t>
      </w:r>
      <w:r w:rsidRPr="00641D07">
        <w:rPr>
          <w:rFonts w:ascii="Menlo" w:hAnsi="Menlo" w:cs="Menlo"/>
          <w:color w:val="A9B7C6"/>
          <w:sz w:val="18"/>
          <w:szCs w:val="18"/>
        </w:rPr>
        <w:t>EventApiOutboundStreamLogic</w:t>
      </w:r>
      <w:r w:rsidRPr="00641D07">
        <w:rPr>
          <w:rFonts w:ascii="Menlo" w:hAnsi="Menlo" w:cs="Menlo"/>
          <w:color w:val="A9B7C6"/>
          <w:sz w:val="18"/>
          <w:szCs w:val="18"/>
        </w:rPr>
        <w:br/>
        <w:t xml:space="preserve">    </w:t>
      </w:r>
      <w:r w:rsidRPr="00641D07">
        <w:rPr>
          <w:rFonts w:ascii="Menlo" w:hAnsi="Menlo" w:cs="Menlo"/>
          <w:b/>
          <w:bCs/>
          <w:color w:val="CC7832"/>
          <w:sz w:val="18"/>
          <w:szCs w:val="18"/>
        </w:rPr>
        <w:t xml:space="preserve">with </w:t>
      </w:r>
      <w:r w:rsidRPr="00641D07">
        <w:rPr>
          <w:rFonts w:ascii="Menlo" w:hAnsi="Menlo" w:cs="Menlo"/>
          <w:color w:val="A9B7C6"/>
          <w:sz w:val="18"/>
          <w:szCs w:val="18"/>
        </w:rPr>
        <w:t>HBasePersistenceLogic</w:t>
      </w:r>
      <w:r w:rsidRPr="00641D07">
        <w:rPr>
          <w:rFonts w:ascii="Menlo" w:hAnsi="Menlo" w:cs="Menlo"/>
          <w:color w:val="A9B7C6"/>
          <w:sz w:val="18"/>
          <w:szCs w:val="18"/>
        </w:rPr>
        <w:br/>
        <w:t xml:space="preserve">    </w:t>
      </w:r>
      <w:r w:rsidRPr="00641D07">
        <w:rPr>
          <w:rFonts w:ascii="Menlo" w:hAnsi="Menlo" w:cs="Menlo"/>
          <w:b/>
          <w:bCs/>
          <w:color w:val="CC7832"/>
          <w:sz w:val="18"/>
          <w:szCs w:val="18"/>
        </w:rPr>
        <w:t xml:space="preserve">with </w:t>
      </w:r>
      <w:r w:rsidRPr="00641D07">
        <w:rPr>
          <w:rFonts w:ascii="Menlo" w:hAnsi="Menlo" w:cs="Menlo"/>
          <w:color w:val="A9B7C6"/>
          <w:sz w:val="18"/>
          <w:szCs w:val="18"/>
        </w:rPr>
        <w:t>HbaseBpmStateLoad</w:t>
      </w:r>
    </w:p>
    <w:p w14:paraId="6BD03AA7" w14:textId="709A7B74" w:rsidR="00A26629" w:rsidRDefault="00C82417" w:rsidP="00A26629">
      <w:r>
        <w:t xml:space="preserve">The problem this </w:t>
      </w:r>
      <w:r w:rsidR="002E3A01">
        <w:t>creates</w:t>
      </w:r>
      <w:r>
        <w:t xml:space="preserve"> is interweaving </w:t>
      </w:r>
      <w:r w:rsidR="002E3A01">
        <w:t>of the following concerns:</w:t>
      </w:r>
    </w:p>
    <w:p w14:paraId="3B34B898" w14:textId="7161B590" w:rsidR="002E3A01" w:rsidRDefault="002E3A01" w:rsidP="002E3A01">
      <w:pPr>
        <w:pStyle w:val="Task"/>
      </w:pPr>
      <w:r>
        <w:t xml:space="preserve">event </w:t>
      </w:r>
      <w:r w:rsidR="00B36522">
        <w:t>IO</w:t>
      </w:r>
    </w:p>
    <w:p w14:paraId="717F01FB" w14:textId="1CB21733" w:rsidR="002E3A01" w:rsidRDefault="002E3A01" w:rsidP="002E3A01">
      <w:pPr>
        <w:pStyle w:val="Task"/>
      </w:pPr>
      <w:r>
        <w:t>event validation</w:t>
      </w:r>
    </w:p>
    <w:p w14:paraId="7730CC67" w14:textId="79360EAA" w:rsidR="002E3A01" w:rsidRDefault="002E3A01" w:rsidP="002E3A01">
      <w:pPr>
        <w:pStyle w:val="Task"/>
      </w:pPr>
      <w:r>
        <w:t>reporting</w:t>
      </w:r>
    </w:p>
    <w:p w14:paraId="34FF757F" w14:textId="77777777" w:rsidR="002E3A01" w:rsidRDefault="002E3A01" w:rsidP="002E3A01">
      <w:pPr>
        <w:pStyle w:val="Task"/>
      </w:pPr>
      <w:r>
        <w:t>BPM API</w:t>
      </w:r>
    </w:p>
    <w:p w14:paraId="261E7332" w14:textId="7FD46B53" w:rsidR="002E3A01" w:rsidRDefault="002E3A01" w:rsidP="002E3A01">
      <w:pPr>
        <w:pStyle w:val="Task"/>
      </w:pPr>
      <w:r>
        <w:t>HBase storage for persisting BPM states</w:t>
      </w:r>
    </w:p>
    <w:p w14:paraId="13263DAD" w14:textId="04AC2052" w:rsidR="002E3A01" w:rsidRDefault="002E3A01" w:rsidP="002E3A01">
      <w:r>
        <w:t>It’s the intermixture of the last 2 concerns into the core EPA abstractions that creates a tangle, making the code hard to understand, hard to extend, and generally violates SOC (Separation Of Concerns).</w:t>
      </w:r>
    </w:p>
    <w:p w14:paraId="600A1E60" w14:textId="77777777" w:rsidR="00AC330B" w:rsidRDefault="002E3A01" w:rsidP="002E3A01">
      <w:r>
        <w:t xml:space="preserve">In particular, for Platform to be truly modular, at the very least, BPM state management must be encapsulated away from EPAs.  In the above stack, BPM state and its management bleeds back into the EPAs, if for no other reason than EPA trait stacks include </w:t>
      </w:r>
      <w:r w:rsidRPr="005F45F3">
        <w:rPr>
          <w:rStyle w:val="CodeChar"/>
        </w:rPr>
        <w:t>BpmLogic</w:t>
      </w:r>
      <w:r>
        <w:t xml:space="preserve"> and the HBase traits.  </w:t>
      </w:r>
    </w:p>
    <w:p w14:paraId="138429DB" w14:textId="52351867" w:rsidR="002E3A01" w:rsidRDefault="00AC330B" w:rsidP="002E3A01">
      <w:r>
        <w:t>While their introduction in Scala was novel, traits are semantically equivalent to type systems allowing MI (Multiple inheritance), including systems that support mixins.</w:t>
      </w:r>
      <w:r>
        <w:rPr>
          <w:rStyle w:val="FootnoteReference"/>
        </w:rPr>
        <w:footnoteReference w:id="1"/>
      </w:r>
      <w:r>
        <w:t xml:space="preserve"> Long experience with </w:t>
      </w:r>
      <w:r w:rsidR="002E3A01">
        <w:t xml:space="preserve">mixins </w:t>
      </w:r>
      <w:r>
        <w:t xml:space="preserve">has shown that they </w:t>
      </w:r>
      <w:r w:rsidR="002E3A01">
        <w:t>don’t effectively encapsulate</w:t>
      </w:r>
      <w:r>
        <w:t xml:space="preserve"> their subcomponents</w:t>
      </w:r>
      <w:r w:rsidR="002E3A01">
        <w:t xml:space="preserve">, too much </w:t>
      </w:r>
      <w:r w:rsidR="00CC35DD">
        <w:t>internal detail</w:t>
      </w:r>
      <w:r w:rsidR="002E3A01">
        <w:t xml:space="preserve"> is simply</w:t>
      </w:r>
      <w:r>
        <w:t xml:space="preserve"> visible up and </w:t>
      </w:r>
      <w:r>
        <w:lastRenderedPageBreak/>
        <w:t xml:space="preserve">down the stack (or across mixins), </w:t>
      </w:r>
      <w:r w:rsidR="002E3A01">
        <w:t xml:space="preserve">with </w:t>
      </w:r>
      <w:r>
        <w:t xml:space="preserve">uncontrolled (and often undocumented) subtle dependencies.  These in turn </w:t>
      </w:r>
      <w:r w:rsidR="001337CC">
        <w:t xml:space="preserve">must either be </w:t>
      </w:r>
      <w:r w:rsidR="00CC35DD">
        <w:t xml:space="preserve">woven together (and often </w:t>
      </w:r>
      <w:r w:rsidR="001337CC">
        <w:t xml:space="preserve">unintentionally become </w:t>
      </w:r>
      <w:r w:rsidR="00CC35DD">
        <w:t xml:space="preserve">more </w:t>
      </w:r>
      <w:r w:rsidR="001337CC">
        <w:t>so</w:t>
      </w:r>
      <w:r w:rsidR="00CC35DD">
        <w:t xml:space="preserve"> over time)</w:t>
      </w:r>
      <w:r w:rsidR="001337CC">
        <w:t xml:space="preserve">, </w:t>
      </w:r>
      <w:r w:rsidR="002E3A01">
        <w:t xml:space="preserve">making the code </w:t>
      </w:r>
      <w:r w:rsidR="00140EFF">
        <w:t>much</w:t>
      </w:r>
      <w:r w:rsidR="002E3A01">
        <w:t xml:space="preserve"> hard</w:t>
      </w:r>
      <w:r w:rsidR="00140EFF">
        <w:t>er</w:t>
      </w:r>
      <w:r w:rsidR="002E3A01">
        <w:t xml:space="preserve"> to </w:t>
      </w:r>
      <w:r w:rsidR="00140EFF">
        <w:t>trace</w:t>
      </w:r>
      <w:r w:rsidR="002E3A01">
        <w:t>, understand, and change.  One cle</w:t>
      </w:r>
      <w:r w:rsidR="001337CC">
        <w:t>ar indicator of this</w:t>
      </w:r>
      <w:r w:rsidR="00CC35DD">
        <w:t xml:space="preserve"> entanglement in EPAs</w:t>
      </w:r>
      <w:r w:rsidR="001337CC">
        <w:t xml:space="preserve">: </w:t>
      </w:r>
      <w:r w:rsidR="001337CC" w:rsidRPr="001337CC">
        <w:rPr>
          <w:rStyle w:val="CodeChar"/>
        </w:rPr>
        <w:t>BpmSampleEpa</w:t>
      </w:r>
      <w:r w:rsidR="001337CC">
        <w:t xml:space="preserve"> contains methods named </w:t>
      </w:r>
      <w:r w:rsidR="001337CC" w:rsidRPr="001337CC">
        <w:rPr>
          <w:rStyle w:val="CodeChar"/>
        </w:rPr>
        <w:t>persistBpmState</w:t>
      </w:r>
      <w:r w:rsidR="001337CC">
        <w:t xml:space="preserve"> and </w:t>
      </w:r>
      <w:r w:rsidR="001337CC" w:rsidRPr="001337CC">
        <w:rPr>
          <w:rStyle w:val="CodeChar"/>
        </w:rPr>
        <w:t>bpmLoadStateForCorrelationId</w:t>
      </w:r>
      <w:r w:rsidR="001337CC">
        <w:t>, kinda smokin’ guns</w:t>
      </w:r>
      <w:r w:rsidR="00CC35DD">
        <w:t>.</w:t>
      </w:r>
    </w:p>
    <w:p w14:paraId="777968F7" w14:textId="4B8A8CEE" w:rsidR="00CC35DD" w:rsidRDefault="00CC35DD" w:rsidP="002E3A01">
      <w:r>
        <w:t>Finally, trait stacks are linear structures, while real systems have vastly richer internal connection and data flow structures.  Hence, trait stacks are rather limited in their scope of application.</w:t>
      </w:r>
    </w:p>
    <w:p w14:paraId="3B9EDE4C" w14:textId="77777777" w:rsidR="00140EFF" w:rsidRDefault="00140EFF" w:rsidP="00140EFF">
      <w:pPr>
        <w:pStyle w:val="Heading2"/>
      </w:pPr>
      <w:bookmarkStart w:id="3" w:name="_Toc132886872"/>
      <w:r>
        <w:t>Switching to Component Graphs</w:t>
      </w:r>
      <w:bookmarkEnd w:id="3"/>
    </w:p>
    <w:p w14:paraId="11E19D93" w14:textId="450A96C2" w:rsidR="006E666A" w:rsidRDefault="00140EFF" w:rsidP="006E666A">
      <w:r>
        <w:t xml:space="preserve">This new design is a bit more complex, introducing several new subservices.  To enable a clean and modular implementation, </w:t>
      </w:r>
      <w:r w:rsidR="006E6B53">
        <w:t>B2</w:t>
      </w:r>
      <w:r w:rsidR="00CC35DD">
        <w:t xml:space="preserve"> introduces a simple component graph framework, intended to be configured via </w:t>
      </w:r>
      <w:r w:rsidR="00AD6480">
        <w:t xml:space="preserve">a </w:t>
      </w:r>
      <w:r w:rsidR="00AD6480" w:rsidRPr="00AD6480">
        <w:rPr>
          <w:b/>
        </w:rPr>
        <w:t>Configuration Manager</w:t>
      </w:r>
      <w:r w:rsidR="00AD6480">
        <w:t xml:space="preserve"> (</w:t>
      </w:r>
      <w:r w:rsidR="00AD6480" w:rsidRPr="00AD6480">
        <w:rPr>
          <w:b/>
        </w:rPr>
        <w:t>CM</w:t>
      </w:r>
      <w:r w:rsidR="00AD6480">
        <w:t xml:space="preserve">) service, based on </w:t>
      </w:r>
      <w:r w:rsidR="00CC35DD">
        <w:t>some IOC/DI framework in the near term, but simply configured programmatically in the next drop.</w:t>
      </w:r>
    </w:p>
    <w:p w14:paraId="3E9D2897" w14:textId="0872B9DB" w:rsidR="00CC35DD" w:rsidRDefault="00CC35DD" w:rsidP="006E666A">
      <w:r>
        <w:t>The basic concepts for this framework are as follows:</w:t>
      </w:r>
    </w:p>
    <w:p w14:paraId="736DEFAE" w14:textId="77777777" w:rsidR="00424A1D" w:rsidRDefault="00CC35DD" w:rsidP="00424A1D">
      <w:pPr>
        <w:pStyle w:val="Task"/>
      </w:pPr>
      <w:r>
        <w:t xml:space="preserve">the </w:t>
      </w:r>
      <w:r w:rsidRPr="00CC35DD">
        <w:rPr>
          <w:rStyle w:val="CodeChar"/>
        </w:rPr>
        <w:t>PlatformComponent</w:t>
      </w:r>
      <w:r>
        <w:t xml:space="preserve"> is a common subclass, extended by specific component types; </w:t>
      </w:r>
    </w:p>
    <w:p w14:paraId="2DB77535" w14:textId="5FAAF06D" w:rsidR="00CC35DD" w:rsidRDefault="00424A1D" w:rsidP="00424A1D">
      <w:pPr>
        <w:pStyle w:val="Subtask"/>
      </w:pPr>
      <w:r>
        <w:t>i</w:t>
      </w:r>
      <w:r w:rsidR="00CC35DD">
        <w:t>t abstracts common state and behavior;</w:t>
      </w:r>
    </w:p>
    <w:p w14:paraId="3BD661C3" w14:textId="77777777" w:rsidR="00424A1D" w:rsidRDefault="00CC35DD" w:rsidP="00CC35DD">
      <w:pPr>
        <w:pStyle w:val="Task"/>
      </w:pPr>
      <w:r>
        <w:t xml:space="preserve">components may be hierarchically composed to form containment hierarchies; </w:t>
      </w:r>
    </w:p>
    <w:p w14:paraId="54B1FE6C" w14:textId="77777777" w:rsidR="00424A1D" w:rsidRDefault="00CC35DD" w:rsidP="00424A1D">
      <w:pPr>
        <w:pStyle w:val="Subtask"/>
      </w:pPr>
      <w:r>
        <w:t xml:space="preserve">this is used to aggregate subsystems and services used by top-level, externally-visible components; </w:t>
      </w:r>
    </w:p>
    <w:p w14:paraId="7218353D" w14:textId="4B7A4F13" w:rsidR="00CC35DD" w:rsidRDefault="00CC35DD" w:rsidP="00424A1D">
      <w:pPr>
        <w:pStyle w:val="Subtask"/>
      </w:pPr>
      <w:r>
        <w:t>subcomponents may be accessed from their parent (container) components by their class or name;</w:t>
      </w:r>
    </w:p>
    <w:p w14:paraId="2E385D93" w14:textId="77777777" w:rsidR="00424A1D" w:rsidRDefault="00CC35DD" w:rsidP="00CC35DD">
      <w:pPr>
        <w:pStyle w:val="Task"/>
      </w:pPr>
      <w:r>
        <w:t xml:space="preserve">each JVM (executor) has a singleton </w:t>
      </w:r>
      <w:r w:rsidRPr="00CC35DD">
        <w:rPr>
          <w:rStyle w:val="CodeChar"/>
        </w:rPr>
        <w:t>Platform</w:t>
      </w:r>
      <w:r>
        <w:t xml:space="preserve"> object, extending </w:t>
      </w:r>
      <w:r w:rsidRPr="00C54606">
        <w:rPr>
          <w:rStyle w:val="CodeChar"/>
        </w:rPr>
        <w:t>PlatformComponent</w:t>
      </w:r>
      <w:r>
        <w:t xml:space="preserve">, and which is the root component for all components in the JVM; </w:t>
      </w:r>
    </w:p>
    <w:p w14:paraId="43C57051" w14:textId="436AA9CB" w:rsidR="00CC35DD" w:rsidRDefault="00AD6480" w:rsidP="00424A1D">
      <w:pPr>
        <w:pStyle w:val="Subtask"/>
      </w:pPr>
      <w:r>
        <w:t>hence, every component may be accessed via a path starting at the Platform;</w:t>
      </w:r>
    </w:p>
    <w:p w14:paraId="6E009EF8" w14:textId="77777777" w:rsidR="00424A1D" w:rsidRDefault="00AD6480" w:rsidP="00CC35DD">
      <w:pPr>
        <w:pStyle w:val="Task"/>
      </w:pPr>
      <w:r>
        <w:t xml:space="preserve">“client” components ideally delegate as much work to other components (aka “services”) as is feasible; </w:t>
      </w:r>
    </w:p>
    <w:p w14:paraId="4404C6DA" w14:textId="28DF8236" w:rsidR="00AD6480" w:rsidRDefault="00AD6480" w:rsidP="00424A1D">
      <w:pPr>
        <w:pStyle w:val="Subtask"/>
      </w:pPr>
      <w:r>
        <w:t>clients contain direct object references to their services, created via configuration;</w:t>
      </w:r>
      <w:r>
        <w:rPr>
          <w:rStyle w:val="FootnoteReference"/>
        </w:rPr>
        <w:footnoteReference w:id="2"/>
      </w:r>
    </w:p>
    <w:p w14:paraId="21931DAC" w14:textId="77777777" w:rsidR="00424A1D" w:rsidRDefault="001C00A3" w:rsidP="00CC35DD">
      <w:pPr>
        <w:pStyle w:val="Task"/>
      </w:pPr>
      <w:r>
        <w:t xml:space="preserve">all components reference a </w:t>
      </w:r>
      <w:r w:rsidRPr="001C00A3">
        <w:rPr>
          <w:rStyle w:val="CodeChar"/>
        </w:rPr>
        <w:t>PlatformEnvironment</w:t>
      </w:r>
      <w:r>
        <w:t xml:space="preserve"> component (aka “the </w:t>
      </w:r>
      <w:r w:rsidRPr="001C00A3">
        <w:rPr>
          <w:b/>
        </w:rPr>
        <w:t>environment</w:t>
      </w:r>
      <w:r>
        <w:t xml:space="preserve">”), which is bound to the Platform, and shared by all its subcomponents; </w:t>
      </w:r>
    </w:p>
    <w:p w14:paraId="4C25F0DB" w14:textId="77777777" w:rsidR="00424A1D" w:rsidRDefault="001C00A3" w:rsidP="00424A1D">
      <w:pPr>
        <w:pStyle w:val="Subtask"/>
      </w:pPr>
      <w:r>
        <w:t>the environment is a simple POSO</w:t>
      </w:r>
      <w:r>
        <w:rPr>
          <w:rStyle w:val="FootnoteReference"/>
        </w:rPr>
        <w:footnoteReference w:id="3"/>
      </w:r>
      <w:r>
        <w:t xml:space="preserve"> having fixed fields for common resources; </w:t>
      </w:r>
    </w:p>
    <w:p w14:paraId="3B8B0589" w14:textId="77777777" w:rsidR="00424A1D" w:rsidRDefault="001C00A3" w:rsidP="00424A1D">
      <w:pPr>
        <w:pStyle w:val="Subtask"/>
      </w:pPr>
      <w:r>
        <w:t xml:space="preserve">part of the overall app’s configuration is specifying the environment’s class, which extends the base </w:t>
      </w:r>
      <w:r w:rsidRPr="001C00A3">
        <w:rPr>
          <w:rStyle w:val="CodeChar"/>
        </w:rPr>
        <w:t>PlatformEnvironment</w:t>
      </w:r>
      <w:r w:rsidR="00424A1D">
        <w:t xml:space="preserve"> type, and populating its slots;</w:t>
      </w:r>
    </w:p>
    <w:p w14:paraId="00E92BBA" w14:textId="6ACEB6DF" w:rsidR="00477FF7" w:rsidRDefault="00FC3E84" w:rsidP="00424A1D">
      <w:pPr>
        <w:pStyle w:val="Subtask"/>
      </w:pPr>
      <w:r>
        <w:t xml:space="preserve">the environment provides </w:t>
      </w:r>
      <w:r w:rsidR="001C00A3">
        <w:t>direct,</w:t>
      </w:r>
      <w:r w:rsidR="00424A1D">
        <w:t xml:space="preserve"> shared, and type-safe access p</w:t>
      </w:r>
      <w:r w:rsidR="001C00A3">
        <w:t>o</w:t>
      </w:r>
      <w:r w:rsidR="00424A1D">
        <w:t>i</w:t>
      </w:r>
      <w:r w:rsidR="001C00A3">
        <w:t xml:space="preserve">nts </w:t>
      </w:r>
      <w:r w:rsidR="00424A1D">
        <w:t xml:space="preserve">for common services and resources, providing an alternate access pathway, in addition to navigating paths from the Platform to components, then accessing the desired object; </w:t>
      </w:r>
    </w:p>
    <w:p w14:paraId="2CAAEDBC" w14:textId="7DF4397C" w:rsidR="00AD6480" w:rsidRDefault="00424A1D" w:rsidP="00424A1D">
      <w:pPr>
        <w:pStyle w:val="Subtask"/>
      </w:pPr>
      <w:r>
        <w:t xml:space="preserve">whether a </w:t>
      </w:r>
      <w:r w:rsidR="00477FF7">
        <w:t>resource is bound in the environment, vs. some component, is left up the developer, but resources shared by diverse component are good candidates for being bound in the environment</w:t>
      </w:r>
      <w:r w:rsidR="00140EFF">
        <w:t>;</w:t>
      </w:r>
    </w:p>
    <w:p w14:paraId="611F0448" w14:textId="1D4E4981" w:rsidR="00140EFF" w:rsidRDefault="00140EFF" w:rsidP="00424A1D">
      <w:pPr>
        <w:pStyle w:val="Subtask"/>
      </w:pPr>
      <w:r>
        <w:t xml:space="preserve">see </w:t>
      </w:r>
      <w:r w:rsidRPr="00140EFF">
        <w:rPr>
          <w:highlight w:val="yellow"/>
        </w:rPr>
        <w:t>??</w:t>
      </w:r>
      <w:r>
        <w:t xml:space="preserve"> for a listing of standard environment bindings.</w:t>
      </w:r>
    </w:p>
    <w:p w14:paraId="0C4EC51B" w14:textId="633E4D0F" w:rsidR="00B12BB8" w:rsidRDefault="00477FF7" w:rsidP="00CC35DD">
      <w:pPr>
        <w:pStyle w:val="Task"/>
      </w:pPr>
      <w:r>
        <w:t xml:space="preserve">one standard component in the environment is a </w:t>
      </w:r>
      <w:r w:rsidR="00B12BB8">
        <w:t>shared (</w:t>
      </w:r>
      <w:r w:rsidRPr="00B12BB8">
        <w:rPr>
          <w:b/>
        </w:rPr>
        <w:t>expression</w:t>
      </w:r>
      <w:r w:rsidR="00B12BB8">
        <w:t>)</w:t>
      </w:r>
      <w:r w:rsidRPr="00B12BB8">
        <w:rPr>
          <w:b/>
        </w:rPr>
        <w:t xml:space="preserve"> evaluator</w:t>
      </w:r>
      <w:r>
        <w:t xml:space="preserve">, allowing scripting applications to share a common context across configured components; </w:t>
      </w:r>
    </w:p>
    <w:p w14:paraId="0D7776C1" w14:textId="7EF14E0E" w:rsidR="00B12BB8" w:rsidRDefault="00477FF7" w:rsidP="00140EFF">
      <w:pPr>
        <w:pStyle w:val="Subtask"/>
      </w:pPr>
      <w:r>
        <w:lastRenderedPageBreak/>
        <w:t>component initialization protocol includes provisions for component</w:t>
      </w:r>
      <w:r w:rsidR="00B12BB8">
        <w:t>s</w:t>
      </w:r>
      <w:r>
        <w:t xml:space="preserve"> to inject custom bindings into the evaluator’s context, creating a flat name-space that spans the configuration, but defined locally by each component</w:t>
      </w:r>
      <w:r w:rsidR="00FC3E84">
        <w:t xml:space="preserve"> as it sees fit;</w:t>
      </w:r>
    </w:p>
    <w:p w14:paraId="1C90ED6E" w14:textId="0F14D23E" w:rsidR="00FC3E84" w:rsidRDefault="00FC3E84" w:rsidP="00140EFF">
      <w:pPr>
        <w:pStyle w:val="Subtask"/>
      </w:pPr>
      <w:r>
        <w:t xml:space="preserve">for example, </w:t>
      </w:r>
      <w:r w:rsidRPr="00FC3E84">
        <w:rPr>
          <w:rStyle w:val="CodeChar"/>
        </w:rPr>
        <w:t>TestHarness</w:t>
      </w:r>
      <w:r>
        <w:t xml:space="preserve"> injects a binding “harness”, pointing to itself, allowing test scenario scripts to directly reference the harness to set parameters, control flow, emit messages, etc.</w:t>
      </w:r>
    </w:p>
    <w:p w14:paraId="6310F39A" w14:textId="2201FBC1" w:rsidR="00A466FA" w:rsidRDefault="00B12BB8" w:rsidP="00711B52">
      <w:r>
        <w:t xml:space="preserve">Each of the core Platform services becomes a component in </w:t>
      </w:r>
      <w:r w:rsidR="006E6B53">
        <w:t>B2</w:t>
      </w:r>
      <w:r>
        <w:t xml:space="preserve">, including EPAs, BPM, </w:t>
      </w:r>
      <w:r w:rsidR="00A979C2">
        <w:t xml:space="preserve">HBase stores, and </w:t>
      </w:r>
      <w:r>
        <w:t>event sources and sinks.</w:t>
      </w:r>
      <w:r w:rsidR="00140EFF">
        <w:t xml:space="preserve">  A number of these newly-componentized types have been renamed to better reflect their role</w:t>
      </w:r>
      <w:r w:rsidR="00FC3E84">
        <w:t>s</w:t>
      </w:r>
      <w:r w:rsidR="00140EFF">
        <w:t>.</w:t>
      </w:r>
      <w:r w:rsidR="00140EFF">
        <w:rPr>
          <w:rStyle w:val="FootnoteReference"/>
        </w:rPr>
        <w:footnoteReference w:id="4"/>
      </w:r>
    </w:p>
    <w:p w14:paraId="3563F6C0" w14:textId="77777777" w:rsidR="00B018AD" w:rsidRDefault="00B018AD" w:rsidP="00B018AD">
      <w:pPr>
        <w:pStyle w:val="Heading1"/>
      </w:pPr>
      <w:bookmarkStart w:id="4" w:name="_Toc132886873"/>
      <w:r>
        <w:lastRenderedPageBreak/>
        <w:t>Interaction Paradigms</w:t>
      </w:r>
      <w:bookmarkEnd w:id="4"/>
    </w:p>
    <w:p w14:paraId="56FE04DB" w14:textId="77777777" w:rsidR="00B018AD" w:rsidRDefault="00B018AD" w:rsidP="00B018AD">
      <w:pPr>
        <w:pStyle w:val="Heading2"/>
      </w:pPr>
      <w:bookmarkStart w:id="5" w:name="_Toc471767367"/>
      <w:bookmarkStart w:id="6" w:name="_Toc132886874"/>
      <w:r>
        <w:t>The Procedure-Call Interaction Paradigm and Its Limitations</w:t>
      </w:r>
      <w:bookmarkEnd w:id="5"/>
      <w:bookmarkEnd w:id="6"/>
    </w:p>
    <w:p w14:paraId="16D042D4" w14:textId="77777777" w:rsidR="00B018AD" w:rsidRDefault="00B018AD" w:rsidP="00B018AD">
      <w:pPr>
        <w:pStyle w:val="BodyText"/>
      </w:pPr>
      <w:r>
        <w:t>As I recall, the reason given for this API design was to encapsulate engine’s internals, and isolate them from clients.  Unfortunately, adopting this design has had exactly the opposite effect, forcing clients to be very much concerned with BPM’s internal operation.</w:t>
      </w:r>
    </w:p>
    <w:p w14:paraId="4EA08B38" w14:textId="77777777" w:rsidR="00B018AD" w:rsidRDefault="00B018AD" w:rsidP="00B018AD">
      <w:pPr>
        <w:pStyle w:val="BodyText"/>
      </w:pPr>
      <w:r>
        <w:t xml:space="preserve">This original BPM API is an instance of what I’ll call the </w:t>
      </w:r>
      <w:r w:rsidRPr="008D0DD2">
        <w:rPr>
          <w:b/>
          <w:i/>
        </w:rPr>
        <w:t>Procedure Call Interaction Paradigm</w:t>
      </w:r>
      <w:r>
        <w:t xml:space="preserve"> (</w:t>
      </w:r>
      <w:r w:rsidRPr="008D0DD2">
        <w:rPr>
          <w:b/>
          <w:i/>
        </w:rPr>
        <w:t>PCIP</w:t>
      </w:r>
      <w:r>
        <w:t xml:space="preserve">), upon which the current Platform implementation is primarily based (in addition to strict usage of the Spark Execution Model). </w:t>
      </w:r>
    </w:p>
    <w:p w14:paraId="1B8D29DF" w14:textId="77777777" w:rsidR="00B027AB" w:rsidRDefault="00B018AD" w:rsidP="00B018AD">
      <w:pPr>
        <w:pStyle w:val="BodyText"/>
      </w:pPr>
      <w:r>
        <w:t xml:space="preserve">The current Platform design already strongly embraces micro-abstractions, such as </w:t>
      </w:r>
      <w:r w:rsidRPr="00106DD1">
        <w:rPr>
          <w:rStyle w:val="CodeChar"/>
        </w:rPr>
        <w:t>Logged</w:t>
      </w:r>
      <w:r>
        <w:t xml:space="preserve">, </w:t>
      </w:r>
      <w:r w:rsidRPr="00106DD1">
        <w:rPr>
          <w:rStyle w:val="CodeChar"/>
        </w:rPr>
        <w:t>ConfigurationLogic</w:t>
      </w:r>
      <w:r>
        <w:t xml:space="preserve">, and </w:t>
      </w:r>
      <w:r w:rsidRPr="00106DD1">
        <w:rPr>
          <w:rStyle w:val="CodeChar"/>
        </w:rPr>
        <w:t>EpaBaseLogic</w:t>
      </w:r>
      <w:r>
        <w:t xml:space="preserve">.  While leveraging such micro-abstractions is following a best design practice, it’s impact is </w:t>
      </w:r>
    </w:p>
    <w:p w14:paraId="0009B2C6" w14:textId="3ED564EA" w:rsidR="00B018AD" w:rsidRDefault="00B018AD" w:rsidP="00B018AD">
      <w:pPr>
        <w:pStyle w:val="BodyText"/>
      </w:pPr>
      <w:r>
        <w:t>limited by the wider inability to compose abstractions and scale them gracefully to larger components and subsystems.</w:t>
      </w:r>
    </w:p>
    <w:p w14:paraId="0F1BF7BA" w14:textId="77777777" w:rsidR="00B018AD" w:rsidRDefault="00B018AD" w:rsidP="00B018AD">
      <w:pPr>
        <w:pStyle w:val="BodyText"/>
      </w:pPr>
      <w:r>
        <w:t>I believe that the root cause underlying these limitations is the Platform being stuck in the PCIP, thereby radically limiting the kinds of control and data-passing semantics that can be straightforwardly implemented.  More specifically,</w:t>
      </w:r>
    </w:p>
    <w:p w14:paraId="3EFB4AFA" w14:textId="77777777" w:rsidR="00B018AD" w:rsidRDefault="00B018AD" w:rsidP="00B018AD">
      <w:pPr>
        <w:pStyle w:val="Subtask"/>
        <w:spacing w:before="0"/>
      </w:pPr>
      <w:r>
        <w:t>BPM’s passive processor API limits it to its current niche role of monitor, and effectively dampens its use as a process execution orchestrator, rules engine, simulator, scenario generator, and other roles;</w:t>
      </w:r>
    </w:p>
    <w:p w14:paraId="497826FD" w14:textId="77777777" w:rsidR="00B018AD" w:rsidRDefault="00B018AD" w:rsidP="00B018AD">
      <w:pPr>
        <w:pStyle w:val="Subtask"/>
        <w:spacing w:before="0"/>
      </w:pPr>
      <w:r>
        <w:t>wiring between data sources, EPAs, BPM, etc. has an overall ad-hoc flavor, every API and its clients require custom code; tracing the flows requires detailed tracing across multiple code files;</w:t>
      </w:r>
    </w:p>
    <w:p w14:paraId="217C9B31" w14:textId="77777777" w:rsidR="00B018AD" w:rsidRDefault="00B018AD" w:rsidP="00B018AD">
      <w:pPr>
        <w:pStyle w:val="Subtask"/>
        <w:spacing w:before="0"/>
      </w:pPr>
      <w:r>
        <w:t>BPM’s passive processor architecture starts to unravel with the addition of system events in BPM VNEXT: keeping the same simplistic call/return interaction, BPM would need to return [DEs, SysEvent, state] triples; introduction of multiple clocks accelerates the unraveling;</w:t>
      </w:r>
    </w:p>
    <w:p w14:paraId="445A7420" w14:textId="77777777" w:rsidR="00B018AD" w:rsidRDefault="00B018AD" w:rsidP="00B018AD">
      <w:pPr>
        <w:pStyle w:val="Subtask"/>
        <w:spacing w:before="0"/>
      </w:pPr>
      <w:r>
        <w:t>this API forces clients to juggle too many concerns, i.e. indicates poor SOC</w:t>
      </w:r>
      <w:r>
        <w:rPr>
          <w:rStyle w:val="FootnoteReference"/>
        </w:rPr>
        <w:footnoteReference w:id="5"/>
      </w:r>
      <w:r>
        <w:t>, and complicates testing, reasoning about how the system operates, not to mention extending and optimizing it; and</w:t>
      </w:r>
    </w:p>
    <w:p w14:paraId="5D25DAD9" w14:textId="6956B838" w:rsidR="00B018AD" w:rsidRDefault="00B018AD" w:rsidP="00B018AD">
      <w:pPr>
        <w:pStyle w:val="Subtask"/>
        <w:spacing w:before="0"/>
      </w:pPr>
      <w:r>
        <w:t xml:space="preserve">while not directly caused by PCIP, </w:t>
      </w:r>
      <w:r w:rsidR="006E6B53">
        <w:t>B1</w:t>
      </w:r>
      <w:r>
        <w:t>’s 1:1 binding of models to executors isn’t an unexpected outcome of PCIP’s dominance.</w:t>
      </w:r>
    </w:p>
    <w:p w14:paraId="10498DE7" w14:textId="77777777" w:rsidR="00B018AD" w:rsidRDefault="00B018AD" w:rsidP="00B018AD">
      <w:r>
        <w:t>As the mountain folk I grew up with might say, “Things just ain’t pluggable.”</w:t>
      </w:r>
    </w:p>
    <w:p w14:paraId="70D58CF0" w14:textId="77777777" w:rsidR="00B018AD" w:rsidRDefault="00B018AD" w:rsidP="00B018AD">
      <w:pPr>
        <w:pStyle w:val="Heading2"/>
      </w:pPr>
      <w:bookmarkStart w:id="7" w:name="_Toc471767368"/>
      <w:bookmarkStart w:id="8" w:name="_Toc132886875"/>
      <w:r>
        <w:t>Proposal: Generalize Interaction Paradigms to Include Dataflow</w:t>
      </w:r>
      <w:bookmarkEnd w:id="7"/>
      <w:bookmarkEnd w:id="8"/>
    </w:p>
    <w:p w14:paraId="4B8CD1F7" w14:textId="77777777" w:rsidR="00B018AD" w:rsidRDefault="00B018AD" w:rsidP="00B018AD">
      <w:r>
        <w:t xml:space="preserve">I’d like to float an alternate vision: </w:t>
      </w:r>
    </w:p>
    <w:p w14:paraId="745FD774" w14:textId="77777777" w:rsidR="00B018AD" w:rsidRDefault="00B018AD" w:rsidP="00B018AD">
      <w:pPr>
        <w:ind w:left="720"/>
      </w:pPr>
      <w:r>
        <w:t xml:space="preserve">In addition to providing PCIP and the Spark Execution Model, the </w:t>
      </w:r>
      <w:r>
        <w:rPr>
          <w:i/>
        </w:rPr>
        <w:t>Platform</w:t>
      </w:r>
      <w:r w:rsidRPr="00041C88">
        <w:rPr>
          <w:i/>
        </w:rPr>
        <w:t xml:space="preserve"> </w:t>
      </w:r>
      <w:r>
        <w:rPr>
          <w:i/>
        </w:rPr>
        <w:t xml:space="preserve">should also provide </w:t>
      </w:r>
      <w:r w:rsidRPr="00041C88">
        <w:rPr>
          <w:i/>
        </w:rPr>
        <w:t xml:space="preserve">a </w:t>
      </w:r>
      <w:r>
        <w:rPr>
          <w:i/>
        </w:rPr>
        <w:t xml:space="preserve">generic and highly-flexible </w:t>
      </w:r>
      <w:r w:rsidRPr="00041C88">
        <w:rPr>
          <w:i/>
        </w:rPr>
        <w:t>dataflow paradigm</w:t>
      </w:r>
      <w:r>
        <w:t xml:space="preserve">, in which processing and I/O building-blocks are linked by flow-paths, forming directed flowgraphs. </w:t>
      </w:r>
      <w:r>
        <w:rPr>
          <w:rStyle w:val="FootnoteReference"/>
        </w:rPr>
        <w:footnoteReference w:id="6"/>
      </w:r>
      <w:r>
        <w:t xml:space="preserve"> </w:t>
      </w:r>
    </w:p>
    <w:p w14:paraId="1BD97E78" w14:textId="77777777" w:rsidR="00B018AD" w:rsidRDefault="00B018AD" w:rsidP="00B018AD">
      <w:r>
        <w:t>Dataflow is a well-established and very successful paradigm (it’s at the core of all “event-sourcing” architectures), and brings the following advantages:</w:t>
      </w:r>
    </w:p>
    <w:p w14:paraId="01D588DB" w14:textId="77777777" w:rsidR="00B018AD" w:rsidRDefault="00B018AD" w:rsidP="00B018AD">
      <w:pPr>
        <w:pStyle w:val="Subtask"/>
        <w:spacing w:before="0"/>
      </w:pPr>
      <w:r>
        <w:t>flow wiring is expressed declaratively instead of procedurally, with all the attendant advantages;</w:t>
      </w:r>
    </w:p>
    <w:p w14:paraId="77EFE311" w14:textId="77777777" w:rsidR="00B018AD" w:rsidRDefault="00B018AD" w:rsidP="00B018AD">
      <w:pPr>
        <w:pStyle w:val="Subtask"/>
        <w:spacing w:before="0"/>
      </w:pPr>
      <w:r>
        <w:t>overall flow topology design is expressed in diagrams, and not buried in code;</w:t>
      </w:r>
    </w:p>
    <w:p w14:paraId="48E6F525" w14:textId="77777777" w:rsidR="00B018AD" w:rsidRDefault="00B018AD" w:rsidP="00B018AD">
      <w:pPr>
        <w:pStyle w:val="Subtask"/>
        <w:spacing w:before="0"/>
      </w:pPr>
      <w:r>
        <w:t>common component assembly patterns of arbitrary topology and richness can be captured by templates, which can be dynamically instantiated as needed;</w:t>
      </w:r>
      <w:r>
        <w:rPr>
          <w:rStyle w:val="FootnoteReference"/>
        </w:rPr>
        <w:footnoteReference w:id="7"/>
      </w:r>
    </w:p>
    <w:p w14:paraId="5F57617C" w14:textId="77777777" w:rsidR="00B018AD" w:rsidRDefault="00B018AD" w:rsidP="00B018AD">
      <w:pPr>
        <w:pStyle w:val="Subtask"/>
        <w:spacing w:before="0"/>
      </w:pPr>
      <w:r>
        <w:lastRenderedPageBreak/>
        <w:t>flow topology is 100% dynamically flexible:</w:t>
      </w:r>
    </w:p>
    <w:p w14:paraId="3643B21B" w14:textId="77777777" w:rsidR="00B018AD" w:rsidRDefault="00B018AD" w:rsidP="00B018AD">
      <w:pPr>
        <w:pStyle w:val="Subtask"/>
        <w:numPr>
          <w:ilvl w:val="1"/>
          <w:numId w:val="12"/>
        </w:numPr>
        <w:spacing w:before="0"/>
      </w:pPr>
      <w:r>
        <w:t xml:space="preserve">the system’s entire flow is </w:t>
      </w:r>
      <w:r w:rsidRPr="00356412">
        <w:rPr>
          <w:i/>
        </w:rPr>
        <w:t>observable</w:t>
      </w:r>
      <w:r>
        <w:t xml:space="preserve"> – taps can be added to any point in any flowpath, at any time, without premeditation, e.g. to attach an event recorder or analyzer on a processor’s out port during troubleshooting</w:t>
      </w:r>
    </w:p>
    <w:p w14:paraId="5E148A67" w14:textId="77777777" w:rsidR="00B018AD" w:rsidRDefault="00B018AD" w:rsidP="00B018AD">
      <w:pPr>
        <w:pStyle w:val="Subtask"/>
        <w:numPr>
          <w:ilvl w:val="1"/>
          <w:numId w:val="12"/>
        </w:numPr>
        <w:spacing w:before="0"/>
      </w:pPr>
      <w:r>
        <w:t xml:space="preserve">system’s entire flow is </w:t>
      </w:r>
      <w:r w:rsidRPr="00356412">
        <w:rPr>
          <w:i/>
        </w:rPr>
        <w:t>testable</w:t>
      </w:r>
      <w:r>
        <w:t xml:space="preserve"> – events can be injected at any point, at any time, without premeditation </w:t>
      </w:r>
    </w:p>
    <w:p w14:paraId="550E6E07" w14:textId="77777777" w:rsidR="00B018AD" w:rsidRDefault="00B018AD" w:rsidP="00B018AD">
      <w:pPr>
        <w:pStyle w:val="Subtask"/>
        <w:numPr>
          <w:ilvl w:val="1"/>
          <w:numId w:val="12"/>
        </w:numPr>
        <w:spacing w:before="0"/>
      </w:pPr>
      <w:r>
        <w:t xml:space="preserve">system’s entire flow is </w:t>
      </w:r>
      <w:r w:rsidRPr="00356412">
        <w:rPr>
          <w:i/>
        </w:rPr>
        <w:t>amenable to powerful graphical tooling</w:t>
      </w:r>
      <w:r>
        <w:t>, such as business flow editors, and operational dashboards atop which dynamic layers showing flows, loading, alarms, blockages, and so forth can be vividly animated;</w:t>
      </w:r>
    </w:p>
    <w:p w14:paraId="259FEFDE" w14:textId="77777777" w:rsidR="00B018AD" w:rsidRDefault="00B018AD" w:rsidP="00B018AD">
      <w:pPr>
        <w:pStyle w:val="Subtask"/>
        <w:numPr>
          <w:ilvl w:val="1"/>
          <w:numId w:val="12"/>
        </w:numPr>
        <w:spacing w:before="0"/>
      </w:pPr>
      <w:r>
        <w:t xml:space="preserve">it also provide the hooks for making the entire system </w:t>
      </w:r>
      <w:r w:rsidRPr="00356412">
        <w:rPr>
          <w:i/>
        </w:rPr>
        <w:t>dynamically configurable</w:t>
      </w:r>
      <w:r>
        <w:t>;</w:t>
      </w:r>
      <w:r>
        <w:rPr>
          <w:rStyle w:val="FootnoteReference"/>
        </w:rPr>
        <w:footnoteReference w:id="8"/>
      </w:r>
    </w:p>
    <w:p w14:paraId="03C1CBA7" w14:textId="77777777" w:rsidR="00B018AD" w:rsidRDefault="00B018AD" w:rsidP="00B018AD">
      <w:pPr>
        <w:pStyle w:val="Subtask"/>
        <w:spacing w:before="0"/>
      </w:pPr>
      <w:r>
        <w:t>custom coding at component joints is completely eliminated (coding effort of individual joints is retargeted to much smaller and less-frequent effort building to well-defined flowport APIs);</w:t>
      </w:r>
    </w:p>
    <w:p w14:paraId="3CAE7B64" w14:textId="77777777" w:rsidR="00B018AD" w:rsidRDefault="00B018AD" w:rsidP="00B018AD">
      <w:pPr>
        <w:pStyle w:val="Subtask"/>
        <w:spacing w:before="0"/>
      </w:pPr>
      <w:r>
        <w:t>mature flowgraph implementations also provide powerful abstractions, such as auto fan-out, graph-theoretic operations (queries, various traversals, closures), providing a toolkit for easily generating metrics, assisting troubleshooting, etc.; and</w:t>
      </w:r>
    </w:p>
    <w:p w14:paraId="0CC08E3D" w14:textId="77777777" w:rsidR="00B018AD" w:rsidRDefault="00B018AD" w:rsidP="00B018AD">
      <w:pPr>
        <w:pStyle w:val="Subtask"/>
        <w:spacing w:before="0"/>
      </w:pPr>
      <w:r>
        <w:t xml:space="preserve">in contrast to the call/return control pattern, flowgraphs provide the more primitive one-way control pattern, so inherently support asynchronous and multicast control patterns. </w:t>
      </w:r>
    </w:p>
    <w:p w14:paraId="521D64A5" w14:textId="6976887E" w:rsidR="00B018AD" w:rsidRDefault="00B018AD" w:rsidP="00B018AD">
      <w:r>
        <w:t>While adding  flowgraph execution to Platform is just one of several steps towards evolving Platform into a truly component-based environment, IMHO doing so would be a big step along the way, and provide a powerful new toolset to complement the existing paradigms and toolsets such as Spark and Kafka.</w:t>
      </w:r>
    </w:p>
    <w:p w14:paraId="035F42F0" w14:textId="612A418E" w:rsidR="009C1850" w:rsidRDefault="009C1850" w:rsidP="009C1850">
      <w:pPr>
        <w:pStyle w:val="Heading2"/>
      </w:pPr>
      <w:bookmarkStart w:id="9" w:name="_Toc132886876"/>
      <w:r>
        <w:t>Adding Actors</w:t>
      </w:r>
      <w:bookmarkEnd w:id="9"/>
    </w:p>
    <w:p w14:paraId="61041D14" w14:textId="77777777" w:rsidR="00E030B8" w:rsidRDefault="00E030B8" w:rsidP="009C1850">
      <w:r w:rsidRPr="00E030B8">
        <w:t xml:space="preserve">My vision is to adopt a "neo-actor" paradigm that combines the most useful parts of Akka, my thesis work at MIT, and dataflow, so that the kinds of asynchronous and delegation patterns you're alluding to are more transparently enabled, encapsulated, and optimizable by the computation primitives provided by the platform.  The idea is that detailed decisions about interaction semantics can be declared and implemented at the individual call level, and not at some super high-level service or framework level.  To be successful, such a big shift in foundations will also entail refactoring BPM, EPAs, event pumps, stores (e.g. HBase, Hive, SQL, Casandra, ...) to leverage and expose these new interfaces.  BPM will start to look more like a Lego-like factory constructed out of smaller reusable blocks, that can be rearranged as needed.  </w:t>
      </w:r>
    </w:p>
    <w:p w14:paraId="76020C48" w14:textId="053BC513" w:rsidR="00E030B8" w:rsidRDefault="00E030B8" w:rsidP="009C1850">
      <w:r w:rsidRPr="00E030B8">
        <w:t>Given such a landscape, your ideas about leveraging asynchrony to achieve much higher throughput become a small catalog of design patterns.</w:t>
      </w:r>
    </w:p>
    <w:p w14:paraId="410A2BF3" w14:textId="27655887" w:rsidR="009C1850" w:rsidRPr="009C1850" w:rsidRDefault="009C1850" w:rsidP="009C1850">
      <w:r w:rsidRPr="009C1850">
        <w:t xml:space="preserve">While I'm guessing the above appears insanely ambitious or wide-eyed loco, I've worked on building toward that vision for too long to admit, and can report that it's entirely achievable in finite time.  And I'm also well aware that the most likely path in that direction will start with leveraging Akka and other open-source components.  </w:t>
      </w:r>
    </w:p>
    <w:p w14:paraId="4CAAE768" w14:textId="77777777" w:rsidR="00B018AD" w:rsidRDefault="00B018AD" w:rsidP="00B018AD">
      <w:pPr>
        <w:pStyle w:val="Heading1"/>
      </w:pPr>
      <w:bookmarkStart w:id="10" w:name="_Toc471767369"/>
      <w:bookmarkStart w:id="11" w:name="_Toc132886877"/>
      <w:r>
        <w:lastRenderedPageBreak/>
        <w:t>Implications for BPM Design</w:t>
      </w:r>
      <w:bookmarkEnd w:id="10"/>
      <w:bookmarkEnd w:id="11"/>
    </w:p>
    <w:p w14:paraId="537C55F9" w14:textId="77777777" w:rsidR="00B018AD" w:rsidRDefault="00B018AD" w:rsidP="00B018AD">
      <w:pPr>
        <w:pStyle w:val="Heading2"/>
      </w:pPr>
      <w:bookmarkStart w:id="12" w:name="_Toc471767370"/>
      <w:bookmarkStart w:id="13" w:name="_Toc132886878"/>
      <w:r>
        <w:t>Impact on BPM Design</w:t>
      </w:r>
      <w:bookmarkEnd w:id="12"/>
      <w:bookmarkEnd w:id="13"/>
    </w:p>
    <w:p w14:paraId="63FB1F73" w14:textId="77777777" w:rsidR="00B018AD" w:rsidRDefault="00B018AD" w:rsidP="00B018AD">
      <w:r>
        <w:t>As I see it, by extending Platform to include a flowgraph paradigm, we can evolve BPM’s design in the following beneficial directions:</w:t>
      </w:r>
    </w:p>
    <w:p w14:paraId="33F2717E" w14:textId="77777777" w:rsidR="00B018AD" w:rsidRDefault="00B018AD" w:rsidP="00B018AD">
      <w:pPr>
        <w:pStyle w:val="Subtask"/>
        <w:spacing w:before="0"/>
      </w:pPr>
      <w:r>
        <w:t xml:space="preserve">a given process instance has an </w:t>
      </w:r>
      <w:r w:rsidRPr="00514120">
        <w:rPr>
          <w:rStyle w:val="CodeChar"/>
        </w:rPr>
        <w:t>inputEventsIn</w:t>
      </w:r>
      <w:r>
        <w:t xml:space="preserve"> port, and </w:t>
      </w:r>
      <w:r w:rsidRPr="00514120">
        <w:rPr>
          <w:rStyle w:val="CodeChar"/>
        </w:rPr>
        <w:t>derive</w:t>
      </w:r>
      <w:r>
        <w:rPr>
          <w:rStyle w:val="CodeChar"/>
        </w:rPr>
        <w:t>d</w:t>
      </w:r>
      <w:r w:rsidRPr="00514120">
        <w:rPr>
          <w:rStyle w:val="CodeChar"/>
        </w:rPr>
        <w:t>EventsOut</w:t>
      </w:r>
      <w:r>
        <w:t xml:space="preserve"> and </w:t>
      </w:r>
      <w:r w:rsidRPr="00514120">
        <w:rPr>
          <w:rStyle w:val="CodeChar"/>
        </w:rPr>
        <w:t>systemEventsOut</w:t>
      </w:r>
      <w:r>
        <w:t xml:space="preserve"> ports</w:t>
      </w:r>
    </w:p>
    <w:p w14:paraId="76F8CC22" w14:textId="77777777" w:rsidR="00B018AD" w:rsidRDefault="00B018AD" w:rsidP="00B018AD">
      <w:pPr>
        <w:pStyle w:val="Subtask"/>
        <w:spacing w:before="0"/>
      </w:pPr>
      <w:r>
        <w:t>events flow asynchronously through the ports, and are immediately passed downstream without mutual coordination with (nor interference from) any clients</w:t>
      </w:r>
    </w:p>
    <w:p w14:paraId="41BC1AA1" w14:textId="77777777" w:rsidR="00B018AD" w:rsidRDefault="00B018AD" w:rsidP="00B018AD">
      <w:pPr>
        <w:pStyle w:val="Subtask"/>
        <w:spacing w:before="0"/>
      </w:pPr>
      <w:r>
        <w:t xml:space="preserve">in place of having every BPM client truck in BpmStates, process instance states are managed independently of event processing, as part of their lifecycle management, , call </w:t>
      </w:r>
    </w:p>
    <w:p w14:paraId="68566A14" w14:textId="77777777" w:rsidR="00B018AD" w:rsidRDefault="00B018AD" w:rsidP="00B018AD">
      <w:r>
        <w:t>This overall design radically improves modularity and more appropriately separates various concerns, since BPM clients (more generally, flowgraph peer nodes) need only be concerned with one thing – handling and/or producing the next volley of events.</w:t>
      </w:r>
    </w:p>
    <w:p w14:paraId="56306811" w14:textId="77777777" w:rsidR="00B018AD" w:rsidRDefault="00B018AD" w:rsidP="00B018AD">
      <w:r>
        <w:t>It also allows far more efficient node utilization.</w:t>
      </w:r>
    </w:p>
    <w:p w14:paraId="1A15361C" w14:textId="77777777" w:rsidR="00B018AD" w:rsidRDefault="00B018AD" w:rsidP="00B018AD">
      <w:pPr>
        <w:pStyle w:val="Heading2"/>
      </w:pPr>
      <w:bookmarkStart w:id="14" w:name="_Toc471767371"/>
      <w:bookmarkStart w:id="15" w:name="_Toc132886879"/>
      <w:r>
        <w:t>Flowgraph-Based BPM Design Sketch</w:t>
      </w:r>
      <w:bookmarkEnd w:id="14"/>
      <w:bookmarkEnd w:id="15"/>
    </w:p>
    <w:p w14:paraId="3AC99329" w14:textId="77777777" w:rsidR="00B018AD" w:rsidRPr="00807EA2" w:rsidRDefault="00B018AD" w:rsidP="00B018AD">
      <w:r>
        <w:t>The following subsections each describes one of three key new building blocks out of which a flowgraph-based BPM engine could be built.</w:t>
      </w:r>
    </w:p>
    <w:p w14:paraId="621F4E34" w14:textId="77777777" w:rsidR="00B018AD" w:rsidRDefault="00B018AD" w:rsidP="00B018AD">
      <w:pPr>
        <w:pStyle w:val="Heading3"/>
      </w:pPr>
      <w:bookmarkStart w:id="16" w:name="_Toc471767372"/>
      <w:bookmarkStart w:id="17" w:name="_Toc132886880"/>
      <w:r>
        <w:t>Flow Coordinator and Process State Management</w:t>
      </w:r>
      <w:bookmarkEnd w:id="16"/>
      <w:bookmarkEnd w:id="17"/>
    </w:p>
    <w:p w14:paraId="66081793" w14:textId="77777777" w:rsidR="00B018AD" w:rsidRDefault="00B018AD" w:rsidP="00B018AD">
      <w:r>
        <w:t xml:space="preserve">The </w:t>
      </w:r>
      <w:r w:rsidRPr="00187DAF">
        <w:rPr>
          <w:rStyle w:val="CodeChar"/>
          <w:i/>
        </w:rPr>
        <w:t>Flow Coordinator</w:t>
      </w:r>
      <w:r>
        <w:rPr>
          <w:rStyle w:val="CodeChar"/>
        </w:rPr>
        <w:t xml:space="preserve"> </w:t>
      </w:r>
      <w:r>
        <w:t>(</w:t>
      </w:r>
      <w:r w:rsidRPr="00187DAF">
        <w:rPr>
          <w:b/>
          <w:i/>
        </w:rPr>
        <w:t>FC</w:t>
      </w:r>
      <w:r>
        <w:t>) is a new control-plane component that collaborates with whatever Cluster Manager is in use, and which subsumes the following BPM-specific lifecycle management roles currently served by Cluster Managers:</w:t>
      </w:r>
    </w:p>
    <w:p w14:paraId="5F7D57D0" w14:textId="77777777" w:rsidR="00B018AD" w:rsidRDefault="00B018AD" w:rsidP="00B018AD">
      <w:pPr>
        <w:pStyle w:val="Subtask"/>
        <w:spacing w:before="0"/>
      </w:pPr>
      <w:r>
        <w:t xml:space="preserve">creates new process instances and dispatches their execution to available executor slots, by way of extended </w:t>
      </w:r>
      <w:r w:rsidRPr="00807EA2">
        <w:rPr>
          <w:rStyle w:val="CodeChar"/>
        </w:rPr>
        <w:t>TaskManager</w:t>
      </w:r>
      <w:r>
        <w:t xml:space="preserve"> instances on each Worker;</w:t>
      </w:r>
    </w:p>
    <w:p w14:paraId="669EB89A" w14:textId="77777777" w:rsidR="00B018AD" w:rsidRDefault="00B018AD" w:rsidP="00B018AD">
      <w:pPr>
        <w:pStyle w:val="Subtask"/>
        <w:spacing w:before="0"/>
      </w:pPr>
      <w:r>
        <w:t>evicts process instances when they’ve been inactive and other active processes need a slot, serializing and storing their state; and</w:t>
      </w:r>
    </w:p>
    <w:p w14:paraId="721CD751" w14:textId="77777777" w:rsidR="00B018AD" w:rsidRDefault="00B018AD" w:rsidP="00B018AD">
      <w:pPr>
        <w:pStyle w:val="Subtask"/>
        <w:spacing w:before="0"/>
      </w:pPr>
      <w:r>
        <w:t>reactivates and re-dispatches processes in response to any requested interactions, such as timeouts, or scheduler restarts (see below).</w:t>
      </w:r>
    </w:p>
    <w:p w14:paraId="577D236E" w14:textId="77777777" w:rsidR="00B018AD" w:rsidRDefault="00B018AD" w:rsidP="00B018AD">
      <w:r>
        <w:t>The FC completes the separation of BPM state and event processing.  Note that FC has no dependency on secondary storage, achieving a behavior/storage separation.</w:t>
      </w:r>
    </w:p>
    <w:p w14:paraId="76C5071A" w14:textId="77777777" w:rsidR="00B018AD" w:rsidRDefault="00B018AD" w:rsidP="00B018AD">
      <w:pPr>
        <w:pStyle w:val="Heading3"/>
      </w:pPr>
      <w:bookmarkStart w:id="18" w:name="_Toc471767373"/>
      <w:bookmarkStart w:id="19" w:name="_Toc132886881"/>
      <w:r>
        <w:t>Centralized Task Management</w:t>
      </w:r>
      <w:bookmarkEnd w:id="18"/>
      <w:bookmarkEnd w:id="19"/>
    </w:p>
    <w:p w14:paraId="7FAE6FF8" w14:textId="77777777" w:rsidR="00B018AD" w:rsidRDefault="00B018AD" w:rsidP="00B018AD">
      <w:r>
        <w:t xml:space="preserve">The centralized </w:t>
      </w:r>
      <w:r w:rsidRPr="00187DAF">
        <w:rPr>
          <w:rStyle w:val="CodeChar"/>
          <w:i/>
        </w:rPr>
        <w:t>Task Scheduler</w:t>
      </w:r>
      <w:r>
        <w:t xml:space="preserve"> (</w:t>
      </w:r>
      <w:r w:rsidRPr="00187DAF">
        <w:rPr>
          <w:rStyle w:val="CodeChar"/>
          <w:i/>
        </w:rPr>
        <w:t>TS</w:t>
      </w:r>
      <w:r>
        <w:t xml:space="preserve">) handles BPM timeout scheduling, but would be available for any time-driven coordination.  </w:t>
      </w:r>
    </w:p>
    <w:p w14:paraId="620A834A" w14:textId="77777777" w:rsidR="00B018AD" w:rsidRDefault="00B018AD" w:rsidP="00B018AD">
      <w:r>
        <w:t>Using TS, timeout lifecycles would be managed as follows:</w:t>
      </w:r>
    </w:p>
    <w:p w14:paraId="485B9403" w14:textId="77777777" w:rsidR="00B018AD" w:rsidRDefault="00B018AD" w:rsidP="00B018AD">
      <w:pPr>
        <w:pStyle w:val="Subtask"/>
        <w:spacing w:before="0"/>
      </w:pPr>
      <w:r>
        <w:t>when scheduling a catch node having a time-limit, BPM sends a request to TS to schedule a timer, and passing a callback request including the process id and node;</w:t>
      </w:r>
      <w:r>
        <w:rPr>
          <w:rStyle w:val="FootnoteReference"/>
        </w:rPr>
        <w:footnoteReference w:id="9"/>
      </w:r>
    </w:p>
    <w:p w14:paraId="7C4A00AB" w14:textId="77777777" w:rsidR="00B018AD" w:rsidRDefault="00B018AD" w:rsidP="00B018AD">
      <w:pPr>
        <w:pStyle w:val="Subtask"/>
        <w:spacing w:before="0"/>
      </w:pPr>
      <w:r>
        <w:t>when a timer expires in TS, it forwards the callback to FC</w:t>
      </w:r>
    </w:p>
    <w:p w14:paraId="3E088832" w14:textId="77777777" w:rsidR="00B018AD" w:rsidRDefault="00B018AD" w:rsidP="00B018AD">
      <w:pPr>
        <w:pStyle w:val="Subtask"/>
        <w:spacing w:before="0"/>
      </w:pPr>
      <w:r>
        <w:t>FC first reactivates the process if deactivated, then forwards the callback to the process; and</w:t>
      </w:r>
    </w:p>
    <w:p w14:paraId="685DCB8A" w14:textId="45D9F5C2" w:rsidR="00B018AD" w:rsidRDefault="00B018AD" w:rsidP="00B018AD">
      <w:pPr>
        <w:pStyle w:val="Subtask"/>
        <w:spacing w:before="0"/>
      </w:pPr>
      <w:r>
        <w:t xml:space="preserve">on receiving the callback, the process instance handles it just as is done in </w:t>
      </w:r>
      <w:r w:rsidR="006E6B53">
        <w:t>B1</w:t>
      </w:r>
      <w:r>
        <w:t>.</w:t>
      </w:r>
    </w:p>
    <w:p w14:paraId="7156641E" w14:textId="77777777" w:rsidR="00B018AD" w:rsidRDefault="00B018AD" w:rsidP="00B018AD">
      <w:r>
        <w:t>Note that like FC, TS has no dependency on secondary storage.</w:t>
      </w:r>
    </w:p>
    <w:p w14:paraId="1A4BBDD3" w14:textId="77777777" w:rsidR="00B018AD" w:rsidRDefault="00B018AD" w:rsidP="00B018AD">
      <w:pPr>
        <w:pStyle w:val="Heading3"/>
      </w:pPr>
      <w:bookmarkStart w:id="20" w:name="_Toc471767374"/>
      <w:bookmarkStart w:id="21" w:name="_Toc132886882"/>
      <w:r>
        <w:lastRenderedPageBreak/>
        <w:t>Process Persistence Manager</w:t>
      </w:r>
      <w:bookmarkEnd w:id="20"/>
      <w:bookmarkEnd w:id="21"/>
    </w:p>
    <w:p w14:paraId="66BE02EB" w14:textId="77777777" w:rsidR="00B018AD" w:rsidRDefault="00B018AD" w:rsidP="00B018AD">
      <w:r>
        <w:t xml:space="preserve">The </w:t>
      </w:r>
      <w:r w:rsidRPr="00187DAF">
        <w:rPr>
          <w:b/>
          <w:i/>
        </w:rPr>
        <w:t>Process Persistence Manager</w:t>
      </w:r>
      <w:r>
        <w:t xml:space="preserve"> (</w:t>
      </w:r>
      <w:r w:rsidRPr="00187DAF">
        <w:rPr>
          <w:b/>
          <w:i/>
        </w:rPr>
        <w:t>PPM</w:t>
      </w:r>
      <w:r>
        <w:t>) is a service charged with storing, updating, fetching, and garbage collecting process instance state images, and would be the sole owner of the current PTABLE (or whatever it evolves into).</w:t>
      </w:r>
    </w:p>
    <w:p w14:paraId="2282E536" w14:textId="77777777" w:rsidR="00B018AD" w:rsidRDefault="00B018AD" w:rsidP="00B018AD">
      <w:r>
        <w:t>As currently conceived, its interactions with the rest of the system are as follows:</w:t>
      </w:r>
    </w:p>
    <w:p w14:paraId="12A01B6B" w14:textId="77777777" w:rsidR="00B018AD" w:rsidRDefault="00B018AD" w:rsidP="00B018AD">
      <w:pPr>
        <w:pStyle w:val="ListBullet"/>
      </w:pPr>
      <w:r>
        <w:t>on completion of each event processing cycle, BPM sends a message to PPM containing the process’s state for storage;</w:t>
      </w:r>
    </w:p>
    <w:p w14:paraId="23488056" w14:textId="77777777" w:rsidR="00B018AD" w:rsidRDefault="00B018AD" w:rsidP="00B018AD">
      <w:pPr>
        <w:pStyle w:val="ListBullet"/>
      </w:pPr>
      <w:r>
        <w:t>when CM deactivates a process, it asks PPM to mark the process as deactivated;</w:t>
      </w:r>
    </w:p>
    <w:p w14:paraId="2F701A04" w14:textId="77777777" w:rsidR="00B018AD" w:rsidRDefault="00B018AD" w:rsidP="00B018AD">
      <w:pPr>
        <w:pStyle w:val="ListBullet"/>
      </w:pPr>
      <w:r>
        <w:t>when CM reactivates a process, it requests an executor slot, forwards the process’s state to the Task Manager on the targeted executor’s Worker, which then rehydrates the process and launches its thread; and</w:t>
      </w:r>
    </w:p>
    <w:p w14:paraId="7AA2DCD2" w14:textId="77777777" w:rsidR="00B018AD" w:rsidRDefault="00B018AD" w:rsidP="00B018AD">
      <w:pPr>
        <w:pStyle w:val="ListBullet"/>
      </w:pPr>
      <w:r>
        <w:t>on (re)starts, CM asks PPM for the list of open processes, then asks each process to re-register its timeouts.</w:t>
      </w:r>
      <w:r>
        <w:rPr>
          <w:rStyle w:val="FootnoteReference"/>
        </w:rPr>
        <w:footnoteReference w:id="10"/>
      </w:r>
    </w:p>
    <w:p w14:paraId="54FE6E88" w14:textId="77777777" w:rsidR="00B018AD" w:rsidRDefault="00B018AD" w:rsidP="00B018AD">
      <w:r>
        <w:t>Note that PPM is itself stateless, it's just a façade on HBase.</w:t>
      </w:r>
      <w:r>
        <w:rPr>
          <w:rStyle w:val="FootnoteReference"/>
        </w:rPr>
        <w:footnoteReference w:id="11"/>
      </w:r>
    </w:p>
    <w:p w14:paraId="3FE33631" w14:textId="77777777" w:rsidR="00B018AD" w:rsidRDefault="00B018AD" w:rsidP="00B018AD">
      <w:pPr>
        <w:pStyle w:val="Heading2"/>
      </w:pPr>
      <w:bookmarkStart w:id="22" w:name="_Toc471767375"/>
      <w:bookmarkStart w:id="23" w:name="_Toc132886883"/>
      <w:r>
        <w:t>Performance Impact</w:t>
      </w:r>
      <w:bookmarkEnd w:id="22"/>
      <w:bookmarkEnd w:id="23"/>
    </w:p>
    <w:p w14:paraId="0AA2C707" w14:textId="1A9538B3" w:rsidR="00B018AD" w:rsidRPr="0052487A" w:rsidRDefault="00B018AD" w:rsidP="00B018AD">
      <w:r>
        <w:t xml:space="preserve">Each of the above components is likely to increase net performance.  When combined with BPM VNEXT’s true-digraph-based implementation, and event persistance refactoring, it's conceivable to me that the resulting BPM system might be able to service hundreds to thousands of processes, all on a single node, and to scale more-or-less linearly as nodes are added.  I’m also willing to toss out a guess, that this design will perform between 10 and 100 times faster than can </w:t>
      </w:r>
      <w:r w:rsidR="006E6B53">
        <w:t>B1</w:t>
      </w:r>
      <w:r>
        <w:t xml:space="preserve">. </w:t>
      </w:r>
    </w:p>
    <w:p w14:paraId="21BA0720" w14:textId="77777777" w:rsidR="00B018AD" w:rsidRDefault="00B018AD" w:rsidP="00B018AD">
      <w:pPr>
        <w:pStyle w:val="Heading1"/>
      </w:pPr>
      <w:bookmarkStart w:id="24" w:name="_Toc471767376"/>
      <w:bookmarkStart w:id="25" w:name="_Toc132886884"/>
      <w:r>
        <w:lastRenderedPageBreak/>
        <w:t>Some Thoughts On Getting To There From Here</w:t>
      </w:r>
      <w:bookmarkEnd w:id="24"/>
      <w:bookmarkEnd w:id="25"/>
    </w:p>
    <w:p w14:paraId="78B01736" w14:textId="77777777" w:rsidR="00B018AD" w:rsidRDefault="00B018AD" w:rsidP="00B018AD">
      <w:r>
        <w:t>Assuming after discussing this proposal we develop reasonably strong consensus on its merits, given our present constraints and resources, is there any realistic prospect of implementing it?</w:t>
      </w:r>
    </w:p>
    <w:p w14:paraId="1677627D" w14:textId="77777777" w:rsidR="00B018AD" w:rsidRDefault="00B018AD" w:rsidP="00B018AD">
      <w:r>
        <w:t xml:space="preserve">What seems most apparent is that we’re talking not about a sweeping replacement of existing code, nor of planned features and their design.  Rather, I think we’re discussing something that can evolve through a series of modest innovations over the course of several releases.  </w:t>
      </w:r>
    </w:p>
    <w:p w14:paraId="7D0A103A" w14:textId="77777777" w:rsidR="00B018AD" w:rsidRDefault="00B018AD" w:rsidP="00B018AD">
      <w:r>
        <w:t xml:space="preserve">Indeed, very small inroads have already been made, in the </w:t>
      </w:r>
      <w:r w:rsidRPr="001E0FEB">
        <w:rPr>
          <w:rStyle w:val="CodeChar"/>
        </w:rPr>
        <w:t>events</w:t>
      </w:r>
      <w:r>
        <w:t xml:space="preserve"> package in the v3preview branch, where several classes were added to the branch providing unidirectional data flow for event transport and distribution.  The current proposal is one articulation of the motivation and concepts captured in this small package.</w:t>
      </w:r>
    </w:p>
    <w:p w14:paraId="061D7177" w14:textId="77777777" w:rsidR="00B018AD" w:rsidRPr="00F23479" w:rsidRDefault="00B018AD" w:rsidP="00B018AD">
      <w:r>
        <w:t>Finally, using dataflow should be elective.  As the mountain folk might say, “If’n ya don’t like it, don’t drink it!”</w:t>
      </w:r>
    </w:p>
    <w:p w14:paraId="3296A764" w14:textId="77777777" w:rsidR="00B018AD" w:rsidRDefault="00B018AD" w:rsidP="00B018AD">
      <w:pPr>
        <w:pStyle w:val="BodyText"/>
      </w:pPr>
      <w:r>
        <w:t>I encourage you to take a look at the code, then let’s discuss.</w:t>
      </w:r>
    </w:p>
    <w:p w14:paraId="74E076A3" w14:textId="77777777" w:rsidR="00B018AD" w:rsidRPr="00B76245" w:rsidRDefault="00B018AD" w:rsidP="00711B52"/>
    <w:sectPr w:rsidR="00B018AD" w:rsidRPr="00B76245" w:rsidSect="00427729">
      <w:headerReference w:type="default" r:id="rId9"/>
      <w:footerReference w:type="default" r:id="rId10"/>
      <w:pgSz w:w="12240" w:h="15840"/>
      <w:pgMar w:top="720" w:right="720" w:bottom="720" w:left="720" w:header="432" w:footer="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44">
      <wne:acd wne:acdName="acd2"/>
    </wne:keymap>
    <wne:keymap wne:kcmPrimary="0353">
      <wne:acd wne:acdName="acd1"/>
    </wne:keymap>
    <wne:keymap wne:kcmPrimary="0648">
      <wne:acd wne:acdName="acd0"/>
    </wne:keymap>
  </wne:keymaps>
  <wne:toolbars>
    <wne:acdManifest>
      <wne:acdEntry wne:acdName="acd0"/>
      <wne:acdEntry wne:acdName="acd1"/>
      <wne:acdEntry wne:acdName="acd2"/>
    </wne:acdManifest>
  </wne:toolbars>
  <wne:acds>
    <wne:acd wne:argValue="AgBIAG8AdAAgAFQAYQBzAGsA" wne:acdName="acd0" wne:fciIndexBasedOn="0065"/>
    <wne:acd wne:argValue="AgBTAHUAYgB0AGEAcwBrAA==" wne:acdName="acd1" wne:fciIndexBasedOn="0065"/>
    <wne:acd wne:argValue="AgBEAG8AbgBlACAAVABhAHMAaw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BABBA" w14:textId="77777777" w:rsidR="002963A6" w:rsidRDefault="002963A6">
      <w:r>
        <w:separator/>
      </w:r>
    </w:p>
  </w:endnote>
  <w:endnote w:type="continuationSeparator" w:id="0">
    <w:p w14:paraId="4CFAE7C1" w14:textId="77777777" w:rsidR="002963A6" w:rsidRDefault="00296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ketchFlow Print">
    <w:altName w:val="Times New Roman"/>
    <w:charset w:val="00"/>
    <w:family w:val="auto"/>
    <w:pitch w:val="variable"/>
    <w:sig w:usb0="A00000AF" w:usb1="4000204A" w:usb2="00000000" w:usb3="00000000" w:csb0="00000193" w:csb1="00000000"/>
  </w:font>
  <w:font w:name="Lucida Console">
    <w:panose1 w:val="020B0609040504020204"/>
    <w:charset w:val="00"/>
    <w:family w:val="modern"/>
    <w:pitch w:val="fixed"/>
    <w:sig w:usb0="8000028F" w:usb1="00001800" w:usb2="00000000" w:usb3="00000000" w:csb0="0000001F" w:csb1="00000000"/>
  </w:font>
  <w:font w:name="Batang">
    <w:altName w:val="바탕"/>
    <w:panose1 w:val="02030600000101010101"/>
    <w:charset w:val="81"/>
    <w:family w:val="roma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Palatino">
    <w:altName w:val="Segoe UI Historic"/>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56569"/>
      <w:docPartObj>
        <w:docPartGallery w:val="Page Numbers (Bottom of Page)"/>
        <w:docPartUnique/>
      </w:docPartObj>
    </w:sdtPr>
    <w:sdtEndPr>
      <w:rPr>
        <w:noProof/>
      </w:rPr>
    </w:sdtEndPr>
    <w:sdtContent>
      <w:p w14:paraId="549B82BA" w14:textId="56A1D448" w:rsidR="002D3106" w:rsidRDefault="002D3106" w:rsidP="002D3106">
        <w:pPr>
          <w:pStyle w:val="Footer"/>
          <w:ind w:firstLine="1440"/>
          <w:jc w:val="center"/>
        </w:pPr>
        <w:r>
          <w:fldChar w:fldCharType="begin"/>
        </w:r>
        <w:r>
          <w:instrText xml:space="preserve"> PAGE   \* MERGEFORMAT </w:instrText>
        </w:r>
        <w:r>
          <w:fldChar w:fldCharType="separate"/>
        </w:r>
        <w:r w:rsidR="00E030B8">
          <w:rPr>
            <w:noProof/>
          </w:rPr>
          <w:t>8</w:t>
        </w:r>
        <w:r>
          <w:rPr>
            <w:noProof/>
          </w:rPr>
          <w:fldChar w:fldCharType="end"/>
        </w:r>
        <w:r>
          <w:rPr>
            <w:noProof/>
          </w:rPr>
          <w:tab/>
        </w:r>
      </w:p>
    </w:sdtContent>
  </w:sdt>
  <w:p w14:paraId="71CD0D91" w14:textId="6C093DFC" w:rsidR="00C54606" w:rsidRDefault="00C546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31F4D" w14:textId="77777777" w:rsidR="002963A6" w:rsidRDefault="002963A6">
      <w:r>
        <w:separator/>
      </w:r>
    </w:p>
  </w:footnote>
  <w:footnote w:type="continuationSeparator" w:id="0">
    <w:p w14:paraId="2273E9B3" w14:textId="77777777" w:rsidR="002963A6" w:rsidRDefault="002963A6">
      <w:r>
        <w:continuationSeparator/>
      </w:r>
    </w:p>
  </w:footnote>
  <w:footnote w:id="1">
    <w:p w14:paraId="5C28761D" w14:textId="1209E673" w:rsidR="00C54606" w:rsidRDefault="00C54606">
      <w:pPr>
        <w:pStyle w:val="FootnoteText"/>
      </w:pPr>
      <w:r>
        <w:rPr>
          <w:rStyle w:val="FootnoteReference"/>
        </w:rPr>
        <w:footnoteRef/>
      </w:r>
      <w:r>
        <w:t xml:space="preserve"> e.g. CLOS, C++, an experimental Smalltalk dialect, many experimental Java mixin dialects (JAM, Pizza).</w:t>
      </w:r>
    </w:p>
  </w:footnote>
  <w:footnote w:id="2">
    <w:p w14:paraId="15F7422B" w14:textId="346F0B5B" w:rsidR="00C54606" w:rsidRDefault="00C54606">
      <w:pPr>
        <w:pStyle w:val="FootnoteText"/>
      </w:pPr>
      <w:r>
        <w:rPr>
          <w:rStyle w:val="FootnoteReference"/>
        </w:rPr>
        <w:footnoteRef/>
      </w:r>
      <w:r>
        <w:t xml:space="preserve"> whether a client component overtly configures a default service is left up to the developer, but any such bindings must be subject to overrides by the CM</w:t>
      </w:r>
    </w:p>
  </w:footnote>
  <w:footnote w:id="3">
    <w:p w14:paraId="44206FA9" w14:textId="16F222CE" w:rsidR="00C54606" w:rsidRDefault="00C54606">
      <w:pPr>
        <w:pStyle w:val="FootnoteText"/>
      </w:pPr>
      <w:r>
        <w:rPr>
          <w:rStyle w:val="FootnoteReference"/>
        </w:rPr>
        <w:footnoteRef/>
      </w:r>
      <w:r>
        <w:t xml:space="preserve"> Plain Ole Scala Object</w:t>
      </w:r>
    </w:p>
  </w:footnote>
  <w:footnote w:id="4">
    <w:p w14:paraId="12C1F6B7" w14:textId="5A0A53C8" w:rsidR="00C54606" w:rsidRDefault="00C54606">
      <w:pPr>
        <w:pStyle w:val="FootnoteText"/>
      </w:pPr>
      <w:r>
        <w:rPr>
          <w:rStyle w:val="FootnoteReference"/>
        </w:rPr>
        <w:footnoteRef/>
      </w:r>
      <w:r>
        <w:t xml:space="preserve"> names of the form </w:t>
      </w:r>
      <w:r w:rsidRPr="00665720">
        <w:rPr>
          <w:b/>
        </w:rPr>
        <w:t>*Logic</w:t>
      </w:r>
      <w:r>
        <w:t xml:space="preserve"> have been especially vulnerable to renomenclation</w:t>
      </w:r>
    </w:p>
  </w:footnote>
  <w:footnote w:id="5">
    <w:p w14:paraId="58A073E7" w14:textId="77777777" w:rsidR="00B018AD" w:rsidRDefault="00B018AD" w:rsidP="00B018AD">
      <w:pPr>
        <w:pStyle w:val="FootnoteText"/>
      </w:pPr>
      <w:r>
        <w:rPr>
          <w:rStyle w:val="FootnoteReference"/>
        </w:rPr>
        <w:footnoteRef/>
      </w:r>
      <w:r>
        <w:t xml:space="preserve"> Separation Of Concerns</w:t>
      </w:r>
    </w:p>
  </w:footnote>
  <w:footnote w:id="6">
    <w:p w14:paraId="1E8B5730" w14:textId="77777777" w:rsidR="00B018AD" w:rsidRDefault="00B018AD" w:rsidP="00B018AD">
      <w:pPr>
        <w:pStyle w:val="FootnoteText"/>
      </w:pPr>
      <w:r>
        <w:rPr>
          <w:rStyle w:val="FootnoteReference"/>
        </w:rPr>
        <w:footnoteRef/>
      </w:r>
      <w:r>
        <w:t xml:space="preserve"> While Spark is based on a dataflow model, its model is totally constrained to the flow patterns and datatypes native to Spark, hence doesn’t meet the requirements being discussed.</w:t>
      </w:r>
    </w:p>
  </w:footnote>
  <w:footnote w:id="7">
    <w:p w14:paraId="629C7FFD" w14:textId="77777777" w:rsidR="00B018AD" w:rsidRDefault="00B018AD" w:rsidP="00B018AD">
      <w:pPr>
        <w:pStyle w:val="FootnoteText"/>
      </w:pPr>
      <w:r>
        <w:rPr>
          <w:rStyle w:val="FootnoteReference"/>
        </w:rPr>
        <w:footnoteRef/>
      </w:r>
      <w:r>
        <w:t xml:space="preserve"> this completely addresses nested biz process requirements</w:t>
      </w:r>
    </w:p>
  </w:footnote>
  <w:footnote w:id="8">
    <w:p w14:paraId="28E6E58D" w14:textId="77777777" w:rsidR="00B018AD" w:rsidRDefault="00B018AD" w:rsidP="00B018AD">
      <w:pPr>
        <w:pStyle w:val="FootnoteText"/>
      </w:pPr>
      <w:r>
        <w:rPr>
          <w:rStyle w:val="FootnoteReference"/>
        </w:rPr>
        <w:footnoteRef/>
      </w:r>
      <w:r>
        <w:t xml:space="preserve"> Cf. “Advanced Configuration Management Design”, forthcoming</w:t>
      </w:r>
    </w:p>
  </w:footnote>
  <w:footnote w:id="9">
    <w:p w14:paraId="3D01277E" w14:textId="77777777" w:rsidR="00B018AD" w:rsidRDefault="00B018AD" w:rsidP="00B018AD">
      <w:pPr>
        <w:pStyle w:val="FootnoteText"/>
      </w:pPr>
      <w:r>
        <w:rPr>
          <w:rStyle w:val="FootnoteReference"/>
        </w:rPr>
        <w:footnoteRef/>
      </w:r>
      <w:r>
        <w:t xml:space="preserve"> system time-limits would be handled similarly</w:t>
      </w:r>
    </w:p>
  </w:footnote>
  <w:footnote w:id="10">
    <w:p w14:paraId="7054DB5F" w14:textId="09475D91" w:rsidR="00B018AD" w:rsidRDefault="00B018AD" w:rsidP="00B018AD">
      <w:pPr>
        <w:pStyle w:val="FootnoteText"/>
      </w:pPr>
      <w:r>
        <w:rPr>
          <w:rStyle w:val="FootnoteReference"/>
        </w:rPr>
        <w:footnoteRef/>
      </w:r>
      <w:r>
        <w:t xml:space="preserve"> Detail: such timeout registration doesn’t actually need to fully revive each open process, but merely needs to rehydrate each process’s state and extract the timeout.  Alternatively, the next timeout can be cached on the process state, as done in </w:t>
      </w:r>
      <w:r w:rsidR="00747632">
        <w:t>BPM.now</w:t>
      </w:r>
      <w:r>
        <w:t>.</w:t>
      </w:r>
    </w:p>
  </w:footnote>
  <w:footnote w:id="11">
    <w:p w14:paraId="0270BA1C" w14:textId="77777777" w:rsidR="00B018AD" w:rsidRDefault="00B018AD" w:rsidP="00B018AD">
      <w:pPr>
        <w:pStyle w:val="FootnoteText"/>
      </w:pPr>
      <w:r>
        <w:rPr>
          <w:rStyle w:val="FootnoteReference"/>
        </w:rPr>
        <w:footnoteRef/>
      </w:r>
      <w:r>
        <w:t xml:space="preserve"> It’s worth emphasizing that while this design would be more performant were the independently-proposed event persistence refactoring also be implemented, this whole proposal is orthogonal to such refactoring, allowing both to be considered on their individual merits.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C930" w14:textId="68EC0D98" w:rsidR="00C54606" w:rsidRDefault="00C54606">
    <w:pPr>
      <w:pStyle w:val="Header"/>
      <w:jc w:val="center"/>
    </w:pPr>
  </w:p>
  <w:p w14:paraId="7AB35FD1" w14:textId="77777777" w:rsidR="00C54606" w:rsidRDefault="00C546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B6AD7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15D43"/>
    <w:multiLevelType w:val="hybridMultilevel"/>
    <w:tmpl w:val="F26849B6"/>
    <w:lvl w:ilvl="0" w:tplc="33E65662">
      <w:start w:val="1"/>
      <w:numFmt w:val="bullet"/>
      <w:pStyle w:val="Task"/>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A2064D"/>
    <w:multiLevelType w:val="hybridMultilevel"/>
    <w:tmpl w:val="C6682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742A1"/>
    <w:multiLevelType w:val="hybridMultilevel"/>
    <w:tmpl w:val="BB4CC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B6E42"/>
    <w:multiLevelType w:val="hybridMultilevel"/>
    <w:tmpl w:val="A8DEFAC2"/>
    <w:lvl w:ilvl="0" w:tplc="43765EDC">
      <w:start w:val="1"/>
      <w:numFmt w:val="bullet"/>
      <w:lvlText w:val=""/>
      <w:lvlJc w:val="left"/>
      <w:pPr>
        <w:tabs>
          <w:tab w:val="num" w:pos="540"/>
        </w:tabs>
        <w:ind w:left="540" w:hanging="360"/>
      </w:pPr>
      <w:rPr>
        <w:rFonts w:ascii="Wingdings" w:hAnsi="Wingdings" w:hint="default"/>
      </w:rPr>
    </w:lvl>
    <w:lvl w:ilvl="1" w:tplc="04090003">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245CC2"/>
    <w:multiLevelType w:val="multilevel"/>
    <w:tmpl w:val="1C121D88"/>
    <w:lvl w:ilvl="0">
      <w:start w:val="1"/>
      <w:numFmt w:val="decimal"/>
      <w:pStyle w:val="Heading1"/>
      <w:lvlText w:val="%1"/>
      <w:lvlJc w:val="left"/>
      <w:pPr>
        <w:tabs>
          <w:tab w:val="num" w:pos="1332"/>
        </w:tabs>
        <w:ind w:left="1332" w:hanging="432"/>
      </w:pPr>
      <w:rPr>
        <w:rFonts w:hint="default"/>
      </w:rPr>
    </w:lvl>
    <w:lvl w:ilvl="1">
      <w:start w:val="1"/>
      <w:numFmt w:val="decimal"/>
      <w:pStyle w:val="Heading2"/>
      <w:lvlText w:val="%1.%2"/>
      <w:lvlJc w:val="left"/>
      <w:pPr>
        <w:tabs>
          <w:tab w:val="num" w:pos="1080"/>
        </w:tabs>
        <w:ind w:left="1224" w:hanging="86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684"/>
        </w:tabs>
        <w:ind w:left="684" w:hanging="864"/>
      </w:pPr>
      <w:rPr>
        <w:rFonts w:hint="default"/>
      </w:rPr>
    </w:lvl>
    <w:lvl w:ilvl="4">
      <w:start w:val="1"/>
      <w:numFmt w:val="decimal"/>
      <w:pStyle w:val="Heading5"/>
      <w:lvlText w:val="%1.%2.%3.%4.%5"/>
      <w:lvlJc w:val="left"/>
      <w:pPr>
        <w:tabs>
          <w:tab w:val="num" w:pos="828"/>
        </w:tabs>
        <w:ind w:left="828" w:hanging="1008"/>
      </w:pPr>
      <w:rPr>
        <w:rFonts w:hint="default"/>
      </w:rPr>
    </w:lvl>
    <w:lvl w:ilvl="5">
      <w:start w:val="1"/>
      <w:numFmt w:val="decimal"/>
      <w:pStyle w:val="Heading6"/>
      <w:lvlText w:val="%1.%2.%3.%4.%5.%6"/>
      <w:lvlJc w:val="left"/>
      <w:pPr>
        <w:tabs>
          <w:tab w:val="num" w:pos="972"/>
        </w:tabs>
        <w:ind w:left="972" w:hanging="1152"/>
      </w:pPr>
      <w:rPr>
        <w:rFonts w:hint="default"/>
      </w:rPr>
    </w:lvl>
    <w:lvl w:ilvl="6">
      <w:start w:val="1"/>
      <w:numFmt w:val="decimal"/>
      <w:pStyle w:val="Heading7"/>
      <w:lvlText w:val="%1.%2.%3.%4.%5.%6.%7"/>
      <w:lvlJc w:val="left"/>
      <w:pPr>
        <w:tabs>
          <w:tab w:val="num" w:pos="1116"/>
        </w:tabs>
        <w:ind w:left="1116" w:hanging="1296"/>
      </w:pPr>
      <w:rPr>
        <w:rFonts w:hint="default"/>
      </w:rPr>
    </w:lvl>
    <w:lvl w:ilvl="7">
      <w:start w:val="1"/>
      <w:numFmt w:val="decimal"/>
      <w:pStyle w:val="Heading8"/>
      <w:lvlText w:val="%1.%2.%3.%4.%5.%6.%7.%8"/>
      <w:lvlJc w:val="left"/>
      <w:pPr>
        <w:tabs>
          <w:tab w:val="num" w:pos="1260"/>
        </w:tabs>
        <w:ind w:left="1260" w:hanging="1440"/>
      </w:pPr>
      <w:rPr>
        <w:rFonts w:hint="default"/>
      </w:rPr>
    </w:lvl>
    <w:lvl w:ilvl="8">
      <w:start w:val="1"/>
      <w:numFmt w:val="decimal"/>
      <w:pStyle w:val="Heading9"/>
      <w:lvlText w:val="%1.%2.%3.%4.%5.%6.%7.%8.%9"/>
      <w:lvlJc w:val="left"/>
      <w:pPr>
        <w:tabs>
          <w:tab w:val="num" w:pos="1404"/>
        </w:tabs>
        <w:ind w:left="1404" w:hanging="1584"/>
      </w:pPr>
      <w:rPr>
        <w:rFonts w:hint="default"/>
      </w:rPr>
    </w:lvl>
  </w:abstractNum>
  <w:abstractNum w:abstractNumId="6" w15:restartNumberingAfterBreak="0">
    <w:nsid w:val="11260116"/>
    <w:multiLevelType w:val="hybridMultilevel"/>
    <w:tmpl w:val="CE369506"/>
    <w:lvl w:ilvl="0" w:tplc="FCCEFC9E">
      <w:start w:val="1"/>
      <w:numFmt w:val="bullet"/>
      <w:pStyle w:val="ListBullet1"/>
      <w:lvlText w:val=""/>
      <w:lvlJc w:val="left"/>
      <w:pPr>
        <w:tabs>
          <w:tab w:val="num" w:pos="360"/>
        </w:tabs>
        <w:ind w:left="360" w:hanging="360"/>
      </w:pPr>
      <w:rPr>
        <w:rFonts w:ascii="Symbol" w:hAnsi="Symbol" w:hint="default"/>
      </w:rPr>
    </w:lvl>
    <w:lvl w:ilvl="1" w:tplc="CDAA9750">
      <w:start w:val="1"/>
      <w:numFmt w:val="bullet"/>
      <w:lvlText w:val="o"/>
      <w:lvlJc w:val="left"/>
      <w:pPr>
        <w:tabs>
          <w:tab w:val="num" w:pos="1440"/>
        </w:tabs>
        <w:ind w:left="1440" w:hanging="360"/>
      </w:pPr>
      <w:rPr>
        <w:rFonts w:ascii="Courier New" w:hAnsi="Courier New" w:hint="default"/>
      </w:rPr>
    </w:lvl>
    <w:lvl w:ilvl="2" w:tplc="44642198" w:tentative="1">
      <w:start w:val="1"/>
      <w:numFmt w:val="bullet"/>
      <w:lvlText w:val=""/>
      <w:lvlJc w:val="left"/>
      <w:pPr>
        <w:tabs>
          <w:tab w:val="num" w:pos="2160"/>
        </w:tabs>
        <w:ind w:left="2160" w:hanging="360"/>
      </w:pPr>
      <w:rPr>
        <w:rFonts w:ascii="Wingdings" w:hAnsi="Wingdings" w:hint="default"/>
      </w:rPr>
    </w:lvl>
    <w:lvl w:ilvl="3" w:tplc="0F4C2D94" w:tentative="1">
      <w:start w:val="1"/>
      <w:numFmt w:val="bullet"/>
      <w:lvlText w:val=""/>
      <w:lvlJc w:val="left"/>
      <w:pPr>
        <w:tabs>
          <w:tab w:val="num" w:pos="2880"/>
        </w:tabs>
        <w:ind w:left="2880" w:hanging="360"/>
      </w:pPr>
      <w:rPr>
        <w:rFonts w:ascii="Symbol" w:hAnsi="Symbol" w:hint="default"/>
      </w:rPr>
    </w:lvl>
    <w:lvl w:ilvl="4" w:tplc="DF766096" w:tentative="1">
      <w:start w:val="1"/>
      <w:numFmt w:val="bullet"/>
      <w:lvlText w:val="o"/>
      <w:lvlJc w:val="left"/>
      <w:pPr>
        <w:tabs>
          <w:tab w:val="num" w:pos="3600"/>
        </w:tabs>
        <w:ind w:left="3600" w:hanging="360"/>
      </w:pPr>
      <w:rPr>
        <w:rFonts w:ascii="Courier New" w:hAnsi="Courier New" w:hint="default"/>
      </w:rPr>
    </w:lvl>
    <w:lvl w:ilvl="5" w:tplc="CF4897D8" w:tentative="1">
      <w:start w:val="1"/>
      <w:numFmt w:val="bullet"/>
      <w:lvlText w:val=""/>
      <w:lvlJc w:val="left"/>
      <w:pPr>
        <w:tabs>
          <w:tab w:val="num" w:pos="4320"/>
        </w:tabs>
        <w:ind w:left="4320" w:hanging="360"/>
      </w:pPr>
      <w:rPr>
        <w:rFonts w:ascii="Wingdings" w:hAnsi="Wingdings" w:hint="default"/>
      </w:rPr>
    </w:lvl>
    <w:lvl w:ilvl="6" w:tplc="CCAC74EE" w:tentative="1">
      <w:start w:val="1"/>
      <w:numFmt w:val="bullet"/>
      <w:lvlText w:val=""/>
      <w:lvlJc w:val="left"/>
      <w:pPr>
        <w:tabs>
          <w:tab w:val="num" w:pos="5040"/>
        </w:tabs>
        <w:ind w:left="5040" w:hanging="360"/>
      </w:pPr>
      <w:rPr>
        <w:rFonts w:ascii="Symbol" w:hAnsi="Symbol" w:hint="default"/>
      </w:rPr>
    </w:lvl>
    <w:lvl w:ilvl="7" w:tplc="45B800E0" w:tentative="1">
      <w:start w:val="1"/>
      <w:numFmt w:val="bullet"/>
      <w:lvlText w:val="o"/>
      <w:lvlJc w:val="left"/>
      <w:pPr>
        <w:tabs>
          <w:tab w:val="num" w:pos="5760"/>
        </w:tabs>
        <w:ind w:left="5760" w:hanging="360"/>
      </w:pPr>
      <w:rPr>
        <w:rFonts w:ascii="Courier New" w:hAnsi="Courier New" w:hint="default"/>
      </w:rPr>
    </w:lvl>
    <w:lvl w:ilvl="8" w:tplc="FC1C4DF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92262E"/>
    <w:multiLevelType w:val="hybridMultilevel"/>
    <w:tmpl w:val="F01032BA"/>
    <w:lvl w:ilvl="0" w:tplc="CC12564E">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241566F6"/>
    <w:multiLevelType w:val="hybridMultilevel"/>
    <w:tmpl w:val="59FC6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25479"/>
    <w:multiLevelType w:val="hybridMultilevel"/>
    <w:tmpl w:val="A664D32C"/>
    <w:lvl w:ilvl="0" w:tplc="586C7EB2">
      <w:start w:val="1"/>
      <w:numFmt w:val="decimal"/>
      <w:pStyle w:val="MyListNumber"/>
      <w:lvlText w:val="%1."/>
      <w:lvlJc w:val="left"/>
      <w:pPr>
        <w:tabs>
          <w:tab w:val="num" w:pos="720"/>
        </w:tabs>
        <w:ind w:left="720" w:hanging="360"/>
      </w:pPr>
      <w:rPr>
        <w:rFonts w:cs="Times New Roman" w:hint="default"/>
      </w:rPr>
    </w:lvl>
    <w:lvl w:ilvl="1" w:tplc="0EB237AA">
      <w:start w:val="1"/>
      <w:numFmt w:val="lowerLetter"/>
      <w:lvlText w:val="%2."/>
      <w:lvlJc w:val="left"/>
      <w:pPr>
        <w:tabs>
          <w:tab w:val="num" w:pos="1440"/>
        </w:tabs>
        <w:ind w:left="1440" w:hanging="360"/>
      </w:pPr>
      <w:rPr>
        <w:rFonts w:cs="Times New Roman"/>
      </w:rPr>
    </w:lvl>
    <w:lvl w:ilvl="2" w:tplc="BEF439DE" w:tentative="1">
      <w:start w:val="1"/>
      <w:numFmt w:val="lowerRoman"/>
      <w:lvlText w:val="%3."/>
      <w:lvlJc w:val="right"/>
      <w:pPr>
        <w:tabs>
          <w:tab w:val="num" w:pos="2160"/>
        </w:tabs>
        <w:ind w:left="2160" w:hanging="180"/>
      </w:pPr>
      <w:rPr>
        <w:rFonts w:cs="Times New Roman"/>
      </w:rPr>
    </w:lvl>
    <w:lvl w:ilvl="3" w:tplc="6B0E5A62" w:tentative="1">
      <w:start w:val="1"/>
      <w:numFmt w:val="decimal"/>
      <w:lvlText w:val="%4."/>
      <w:lvlJc w:val="left"/>
      <w:pPr>
        <w:tabs>
          <w:tab w:val="num" w:pos="2880"/>
        </w:tabs>
        <w:ind w:left="2880" w:hanging="360"/>
      </w:pPr>
      <w:rPr>
        <w:rFonts w:cs="Times New Roman"/>
      </w:rPr>
    </w:lvl>
    <w:lvl w:ilvl="4" w:tplc="F4C49E18" w:tentative="1">
      <w:start w:val="1"/>
      <w:numFmt w:val="lowerLetter"/>
      <w:lvlText w:val="%5."/>
      <w:lvlJc w:val="left"/>
      <w:pPr>
        <w:tabs>
          <w:tab w:val="num" w:pos="3600"/>
        </w:tabs>
        <w:ind w:left="3600" w:hanging="360"/>
      </w:pPr>
      <w:rPr>
        <w:rFonts w:cs="Times New Roman"/>
      </w:rPr>
    </w:lvl>
    <w:lvl w:ilvl="5" w:tplc="67C8DEE2" w:tentative="1">
      <w:start w:val="1"/>
      <w:numFmt w:val="lowerRoman"/>
      <w:lvlText w:val="%6."/>
      <w:lvlJc w:val="right"/>
      <w:pPr>
        <w:tabs>
          <w:tab w:val="num" w:pos="4320"/>
        </w:tabs>
        <w:ind w:left="4320" w:hanging="180"/>
      </w:pPr>
      <w:rPr>
        <w:rFonts w:cs="Times New Roman"/>
      </w:rPr>
    </w:lvl>
    <w:lvl w:ilvl="6" w:tplc="24DEA088" w:tentative="1">
      <w:start w:val="1"/>
      <w:numFmt w:val="decimal"/>
      <w:lvlText w:val="%7."/>
      <w:lvlJc w:val="left"/>
      <w:pPr>
        <w:tabs>
          <w:tab w:val="num" w:pos="5040"/>
        </w:tabs>
        <w:ind w:left="5040" w:hanging="360"/>
      </w:pPr>
      <w:rPr>
        <w:rFonts w:cs="Times New Roman"/>
      </w:rPr>
    </w:lvl>
    <w:lvl w:ilvl="7" w:tplc="0050751C" w:tentative="1">
      <w:start w:val="1"/>
      <w:numFmt w:val="lowerLetter"/>
      <w:lvlText w:val="%8."/>
      <w:lvlJc w:val="left"/>
      <w:pPr>
        <w:tabs>
          <w:tab w:val="num" w:pos="5760"/>
        </w:tabs>
        <w:ind w:left="5760" w:hanging="360"/>
      </w:pPr>
      <w:rPr>
        <w:rFonts w:cs="Times New Roman"/>
      </w:rPr>
    </w:lvl>
    <w:lvl w:ilvl="8" w:tplc="58D0A4A0" w:tentative="1">
      <w:start w:val="1"/>
      <w:numFmt w:val="lowerRoman"/>
      <w:lvlText w:val="%9."/>
      <w:lvlJc w:val="right"/>
      <w:pPr>
        <w:tabs>
          <w:tab w:val="num" w:pos="6480"/>
        </w:tabs>
        <w:ind w:left="6480" w:hanging="180"/>
      </w:pPr>
      <w:rPr>
        <w:rFonts w:cs="Times New Roman"/>
      </w:rPr>
    </w:lvl>
  </w:abstractNum>
  <w:abstractNum w:abstractNumId="10" w15:restartNumberingAfterBreak="0">
    <w:nsid w:val="28E45DF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2BDE0F0B"/>
    <w:multiLevelType w:val="hybridMultilevel"/>
    <w:tmpl w:val="37D8BA3C"/>
    <w:lvl w:ilvl="0" w:tplc="C95C6652">
      <w:start w:val="1"/>
      <w:numFmt w:val="bullet"/>
      <w:pStyle w:val="ListBullet"/>
      <w:lvlText w:val=""/>
      <w:lvlJc w:val="left"/>
      <w:pPr>
        <w:tabs>
          <w:tab w:val="num" w:pos="720"/>
        </w:tabs>
        <w:ind w:left="720" w:hanging="360"/>
      </w:pPr>
      <w:rPr>
        <w:rFonts w:ascii="Wingdings" w:hAnsi="Wingdings" w:hint="default"/>
      </w:rPr>
    </w:lvl>
    <w:lvl w:ilvl="1" w:tplc="CBB8D1C8" w:tentative="1">
      <w:start w:val="1"/>
      <w:numFmt w:val="bullet"/>
      <w:lvlText w:val="o"/>
      <w:lvlJc w:val="left"/>
      <w:pPr>
        <w:tabs>
          <w:tab w:val="num" w:pos="1440"/>
        </w:tabs>
        <w:ind w:left="1440" w:hanging="360"/>
      </w:pPr>
      <w:rPr>
        <w:rFonts w:ascii="Courier New" w:hAnsi="Courier New" w:hint="default"/>
      </w:rPr>
    </w:lvl>
    <w:lvl w:ilvl="2" w:tplc="A5D468CA" w:tentative="1">
      <w:start w:val="1"/>
      <w:numFmt w:val="bullet"/>
      <w:lvlText w:val=""/>
      <w:lvlJc w:val="left"/>
      <w:pPr>
        <w:tabs>
          <w:tab w:val="num" w:pos="2160"/>
        </w:tabs>
        <w:ind w:left="2160" w:hanging="360"/>
      </w:pPr>
      <w:rPr>
        <w:rFonts w:ascii="Wingdings" w:hAnsi="Wingdings" w:hint="default"/>
      </w:rPr>
    </w:lvl>
    <w:lvl w:ilvl="3" w:tplc="638EAB02" w:tentative="1">
      <w:start w:val="1"/>
      <w:numFmt w:val="bullet"/>
      <w:lvlText w:val=""/>
      <w:lvlJc w:val="left"/>
      <w:pPr>
        <w:tabs>
          <w:tab w:val="num" w:pos="2880"/>
        </w:tabs>
        <w:ind w:left="2880" w:hanging="360"/>
      </w:pPr>
      <w:rPr>
        <w:rFonts w:ascii="Symbol" w:hAnsi="Symbol" w:hint="default"/>
      </w:rPr>
    </w:lvl>
    <w:lvl w:ilvl="4" w:tplc="F2C2C7EC" w:tentative="1">
      <w:start w:val="1"/>
      <w:numFmt w:val="bullet"/>
      <w:lvlText w:val="o"/>
      <w:lvlJc w:val="left"/>
      <w:pPr>
        <w:tabs>
          <w:tab w:val="num" w:pos="3600"/>
        </w:tabs>
        <w:ind w:left="3600" w:hanging="360"/>
      </w:pPr>
      <w:rPr>
        <w:rFonts w:ascii="Courier New" w:hAnsi="Courier New" w:hint="default"/>
      </w:rPr>
    </w:lvl>
    <w:lvl w:ilvl="5" w:tplc="4202C9FA" w:tentative="1">
      <w:start w:val="1"/>
      <w:numFmt w:val="bullet"/>
      <w:lvlText w:val=""/>
      <w:lvlJc w:val="left"/>
      <w:pPr>
        <w:tabs>
          <w:tab w:val="num" w:pos="4320"/>
        </w:tabs>
        <w:ind w:left="4320" w:hanging="360"/>
      </w:pPr>
      <w:rPr>
        <w:rFonts w:ascii="Wingdings" w:hAnsi="Wingdings" w:hint="default"/>
      </w:rPr>
    </w:lvl>
    <w:lvl w:ilvl="6" w:tplc="18EEE2BA" w:tentative="1">
      <w:start w:val="1"/>
      <w:numFmt w:val="bullet"/>
      <w:lvlText w:val=""/>
      <w:lvlJc w:val="left"/>
      <w:pPr>
        <w:tabs>
          <w:tab w:val="num" w:pos="5040"/>
        </w:tabs>
        <w:ind w:left="5040" w:hanging="360"/>
      </w:pPr>
      <w:rPr>
        <w:rFonts w:ascii="Symbol" w:hAnsi="Symbol" w:hint="default"/>
      </w:rPr>
    </w:lvl>
    <w:lvl w:ilvl="7" w:tplc="B1CA36BE" w:tentative="1">
      <w:start w:val="1"/>
      <w:numFmt w:val="bullet"/>
      <w:lvlText w:val="o"/>
      <w:lvlJc w:val="left"/>
      <w:pPr>
        <w:tabs>
          <w:tab w:val="num" w:pos="5760"/>
        </w:tabs>
        <w:ind w:left="5760" w:hanging="360"/>
      </w:pPr>
      <w:rPr>
        <w:rFonts w:ascii="Courier New" w:hAnsi="Courier New" w:hint="default"/>
      </w:rPr>
    </w:lvl>
    <w:lvl w:ilvl="8" w:tplc="6E2C1C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0662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E872D4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3101210B"/>
    <w:multiLevelType w:val="hybridMultilevel"/>
    <w:tmpl w:val="DBF25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50328F"/>
    <w:multiLevelType w:val="hybridMultilevel"/>
    <w:tmpl w:val="324614A0"/>
    <w:lvl w:ilvl="0" w:tplc="193A4020">
      <w:start w:val="1"/>
      <w:numFmt w:val="bullet"/>
      <w:pStyle w:val="DoneTask"/>
      <w:lvlText w:val=""/>
      <w:lvlJc w:val="left"/>
      <w:pPr>
        <w:tabs>
          <w:tab w:val="num" w:pos="720"/>
        </w:tabs>
        <w:ind w:left="720" w:hanging="360"/>
      </w:pPr>
      <w:rPr>
        <w:rFonts w:ascii="Wingdings" w:hAnsi="Wingdings" w:hint="default"/>
      </w:rPr>
    </w:lvl>
    <w:lvl w:ilvl="1" w:tplc="6D20E202">
      <w:start w:val="1"/>
      <w:numFmt w:val="bullet"/>
      <w:lvlText w:val="o"/>
      <w:lvlJc w:val="left"/>
      <w:pPr>
        <w:tabs>
          <w:tab w:val="num" w:pos="1440"/>
        </w:tabs>
        <w:ind w:left="1440" w:hanging="360"/>
      </w:pPr>
      <w:rPr>
        <w:rFonts w:ascii="Courier New" w:hAnsi="Courier New" w:hint="default"/>
      </w:rPr>
    </w:lvl>
    <w:lvl w:ilvl="2" w:tplc="2192327A">
      <w:start w:val="1"/>
      <w:numFmt w:val="bullet"/>
      <w:lvlText w:val=""/>
      <w:lvlJc w:val="left"/>
      <w:pPr>
        <w:tabs>
          <w:tab w:val="num" w:pos="2160"/>
        </w:tabs>
        <w:ind w:left="2160" w:hanging="360"/>
      </w:pPr>
      <w:rPr>
        <w:rFonts w:ascii="Wingdings" w:hAnsi="Wingdings" w:hint="default"/>
      </w:rPr>
    </w:lvl>
    <w:lvl w:ilvl="3" w:tplc="EEEA2F34">
      <w:start w:val="1"/>
      <w:numFmt w:val="bullet"/>
      <w:lvlText w:val=""/>
      <w:lvlJc w:val="left"/>
      <w:pPr>
        <w:tabs>
          <w:tab w:val="num" w:pos="2880"/>
        </w:tabs>
        <w:ind w:left="2880" w:hanging="360"/>
      </w:pPr>
      <w:rPr>
        <w:rFonts w:ascii="Symbol" w:hAnsi="Symbol" w:hint="default"/>
      </w:rPr>
    </w:lvl>
    <w:lvl w:ilvl="4" w:tplc="3B8A7C7E">
      <w:start w:val="1"/>
      <w:numFmt w:val="bullet"/>
      <w:lvlText w:val="o"/>
      <w:lvlJc w:val="left"/>
      <w:pPr>
        <w:tabs>
          <w:tab w:val="num" w:pos="3600"/>
        </w:tabs>
        <w:ind w:left="3600" w:hanging="360"/>
      </w:pPr>
      <w:rPr>
        <w:rFonts w:ascii="Courier New" w:hAnsi="Courier New" w:hint="default"/>
      </w:rPr>
    </w:lvl>
    <w:lvl w:ilvl="5" w:tplc="92D47900">
      <w:start w:val="1"/>
      <w:numFmt w:val="bullet"/>
      <w:lvlText w:val=""/>
      <w:lvlJc w:val="left"/>
      <w:pPr>
        <w:tabs>
          <w:tab w:val="num" w:pos="4320"/>
        </w:tabs>
        <w:ind w:left="4320" w:hanging="360"/>
      </w:pPr>
      <w:rPr>
        <w:rFonts w:ascii="Wingdings" w:hAnsi="Wingdings" w:hint="default"/>
      </w:rPr>
    </w:lvl>
    <w:lvl w:ilvl="6" w:tplc="71B8F948">
      <w:start w:val="1"/>
      <w:numFmt w:val="bullet"/>
      <w:lvlText w:val=""/>
      <w:lvlJc w:val="left"/>
      <w:pPr>
        <w:tabs>
          <w:tab w:val="num" w:pos="5040"/>
        </w:tabs>
        <w:ind w:left="5040" w:hanging="360"/>
      </w:pPr>
      <w:rPr>
        <w:rFonts w:ascii="Symbol" w:hAnsi="Symbol" w:hint="default"/>
      </w:rPr>
    </w:lvl>
    <w:lvl w:ilvl="7" w:tplc="FF0C28C0">
      <w:start w:val="1"/>
      <w:numFmt w:val="bullet"/>
      <w:lvlText w:val="o"/>
      <w:lvlJc w:val="left"/>
      <w:pPr>
        <w:tabs>
          <w:tab w:val="num" w:pos="5760"/>
        </w:tabs>
        <w:ind w:left="5760" w:hanging="360"/>
      </w:pPr>
      <w:rPr>
        <w:rFonts w:ascii="Courier New" w:hAnsi="Courier New" w:hint="default"/>
      </w:rPr>
    </w:lvl>
    <w:lvl w:ilvl="8" w:tplc="995AA9D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D35B7B"/>
    <w:multiLevelType w:val="hybridMultilevel"/>
    <w:tmpl w:val="35CEB118"/>
    <w:lvl w:ilvl="0" w:tplc="2564D1AE">
      <w:start w:val="1"/>
      <w:numFmt w:val="bullet"/>
      <w:pStyle w:val="Subtask"/>
      <w:lvlText w:val=""/>
      <w:lvlJc w:val="left"/>
      <w:pPr>
        <w:tabs>
          <w:tab w:val="num" w:pos="1080"/>
        </w:tabs>
        <w:ind w:left="1080" w:hanging="360"/>
      </w:pPr>
      <w:rPr>
        <w:rFonts w:ascii="Symbol" w:hAnsi="Symbol" w:hint="default"/>
      </w:rPr>
    </w:lvl>
    <w:lvl w:ilvl="1" w:tplc="A120BD74">
      <w:start w:val="1"/>
      <w:numFmt w:val="bullet"/>
      <w:lvlText w:val="o"/>
      <w:lvlJc w:val="left"/>
      <w:pPr>
        <w:tabs>
          <w:tab w:val="num" w:pos="1800"/>
        </w:tabs>
        <w:ind w:left="1800" w:hanging="360"/>
      </w:pPr>
      <w:rPr>
        <w:rFonts w:ascii="Courier New" w:hAnsi="Courier New" w:hint="default"/>
      </w:rPr>
    </w:lvl>
    <w:lvl w:ilvl="2" w:tplc="B5C01ADE">
      <w:start w:val="1"/>
      <w:numFmt w:val="bullet"/>
      <w:lvlText w:val=""/>
      <w:lvlJc w:val="left"/>
      <w:pPr>
        <w:tabs>
          <w:tab w:val="num" w:pos="2520"/>
        </w:tabs>
        <w:ind w:left="2520" w:hanging="360"/>
      </w:pPr>
      <w:rPr>
        <w:rFonts w:ascii="Wingdings" w:hAnsi="Wingdings" w:hint="default"/>
      </w:rPr>
    </w:lvl>
    <w:lvl w:ilvl="3" w:tplc="1B24B268">
      <w:start w:val="1"/>
      <w:numFmt w:val="bullet"/>
      <w:lvlText w:val=""/>
      <w:lvlJc w:val="left"/>
      <w:pPr>
        <w:tabs>
          <w:tab w:val="num" w:pos="3240"/>
        </w:tabs>
        <w:ind w:left="3240" w:hanging="360"/>
      </w:pPr>
      <w:rPr>
        <w:rFonts w:ascii="Symbol" w:hAnsi="Symbol" w:hint="default"/>
      </w:rPr>
    </w:lvl>
    <w:lvl w:ilvl="4" w:tplc="F4AC21C4">
      <w:start w:val="1"/>
      <w:numFmt w:val="bullet"/>
      <w:lvlText w:val="o"/>
      <w:lvlJc w:val="left"/>
      <w:pPr>
        <w:tabs>
          <w:tab w:val="num" w:pos="3960"/>
        </w:tabs>
        <w:ind w:left="3960" w:hanging="360"/>
      </w:pPr>
      <w:rPr>
        <w:rFonts w:ascii="Courier New" w:hAnsi="Courier New" w:hint="default"/>
      </w:rPr>
    </w:lvl>
    <w:lvl w:ilvl="5" w:tplc="D7A44256">
      <w:start w:val="1"/>
      <w:numFmt w:val="bullet"/>
      <w:lvlText w:val=""/>
      <w:lvlJc w:val="left"/>
      <w:pPr>
        <w:tabs>
          <w:tab w:val="num" w:pos="4680"/>
        </w:tabs>
        <w:ind w:left="4680" w:hanging="360"/>
      </w:pPr>
      <w:rPr>
        <w:rFonts w:ascii="Wingdings" w:hAnsi="Wingdings" w:hint="default"/>
      </w:rPr>
    </w:lvl>
    <w:lvl w:ilvl="6" w:tplc="2A2C35E8">
      <w:start w:val="1"/>
      <w:numFmt w:val="bullet"/>
      <w:lvlText w:val=""/>
      <w:lvlJc w:val="left"/>
      <w:pPr>
        <w:tabs>
          <w:tab w:val="num" w:pos="5400"/>
        </w:tabs>
        <w:ind w:left="5400" w:hanging="360"/>
      </w:pPr>
      <w:rPr>
        <w:rFonts w:ascii="Symbol" w:hAnsi="Symbol" w:hint="default"/>
      </w:rPr>
    </w:lvl>
    <w:lvl w:ilvl="7" w:tplc="80B62CEE">
      <w:start w:val="1"/>
      <w:numFmt w:val="bullet"/>
      <w:lvlText w:val="o"/>
      <w:lvlJc w:val="left"/>
      <w:pPr>
        <w:tabs>
          <w:tab w:val="num" w:pos="6120"/>
        </w:tabs>
        <w:ind w:left="6120" w:hanging="360"/>
      </w:pPr>
      <w:rPr>
        <w:rFonts w:ascii="Courier New" w:hAnsi="Courier New" w:hint="default"/>
      </w:rPr>
    </w:lvl>
    <w:lvl w:ilvl="8" w:tplc="F264890E">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3DA48AD"/>
    <w:multiLevelType w:val="multilevel"/>
    <w:tmpl w:val="DBF25A5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44400043"/>
    <w:multiLevelType w:val="multilevel"/>
    <w:tmpl w:val="16E467AA"/>
    <w:lvl w:ilvl="0">
      <w:start w:val="1"/>
      <w:numFmt w:val="bullet"/>
      <w:pStyle w:val="ListBullet2"/>
      <w:lvlText w:val=""/>
      <w:lvlJc w:val="left"/>
      <w:pPr>
        <w:tabs>
          <w:tab w:val="num" w:pos="720"/>
        </w:tabs>
        <w:ind w:left="720" w:hanging="360"/>
      </w:pPr>
      <w:rPr>
        <w:rFonts w:ascii="Symbol" w:hAnsi="Symbol" w:hint="default"/>
      </w:rPr>
    </w:lvl>
    <w:lvl w:ilvl="1">
      <w:start w:val="1"/>
      <w:numFmt w:val="decimal"/>
      <w:lvlText w:val="%1.%2."/>
      <w:lvlJc w:val="left"/>
      <w:pPr>
        <w:tabs>
          <w:tab w:val="num" w:pos="1440"/>
        </w:tabs>
        <w:ind w:left="1152" w:hanging="432"/>
      </w:pPr>
      <w:rPr>
        <w:rFonts w:cs="Times New Roman" w:hint="default"/>
      </w:rPr>
    </w:lvl>
    <w:lvl w:ilvl="2">
      <w:start w:val="1"/>
      <w:numFmt w:val="decimal"/>
      <w:lvlText w:val="%1.%2.%3."/>
      <w:lvlJc w:val="left"/>
      <w:pPr>
        <w:tabs>
          <w:tab w:val="num" w:pos="1800"/>
        </w:tabs>
        <w:ind w:left="1584" w:hanging="504"/>
      </w:pPr>
      <w:rPr>
        <w:rFonts w:cs="Times New Roman" w:hint="default"/>
      </w:rPr>
    </w:lvl>
    <w:lvl w:ilvl="3">
      <w:start w:val="1"/>
      <w:numFmt w:val="decimal"/>
      <w:lvlText w:val="%1.%2.%3.%4."/>
      <w:lvlJc w:val="left"/>
      <w:pPr>
        <w:tabs>
          <w:tab w:val="num" w:pos="2520"/>
        </w:tabs>
        <w:ind w:left="2088" w:hanging="648"/>
      </w:pPr>
      <w:rPr>
        <w:rFonts w:cs="Times New Roman" w:hint="default"/>
      </w:rPr>
    </w:lvl>
    <w:lvl w:ilvl="4">
      <w:start w:val="1"/>
      <w:numFmt w:val="decimal"/>
      <w:lvlText w:val="%1.%2.%3.%4.%5."/>
      <w:lvlJc w:val="left"/>
      <w:pPr>
        <w:tabs>
          <w:tab w:val="num" w:pos="3240"/>
        </w:tabs>
        <w:ind w:left="2592" w:hanging="792"/>
      </w:pPr>
      <w:rPr>
        <w:rFonts w:cs="Times New Roman" w:hint="default"/>
      </w:rPr>
    </w:lvl>
    <w:lvl w:ilvl="5">
      <w:start w:val="1"/>
      <w:numFmt w:val="decimal"/>
      <w:lvlText w:val="%1.%2.%3.%4.%5.%6."/>
      <w:lvlJc w:val="left"/>
      <w:pPr>
        <w:tabs>
          <w:tab w:val="num" w:pos="3600"/>
        </w:tabs>
        <w:ind w:left="3096" w:hanging="936"/>
      </w:pPr>
      <w:rPr>
        <w:rFonts w:cs="Times New Roman" w:hint="default"/>
      </w:rPr>
    </w:lvl>
    <w:lvl w:ilvl="6">
      <w:start w:val="1"/>
      <w:numFmt w:val="decimal"/>
      <w:lvlText w:val="%1.%2.%3.%4.%5.%6.%7."/>
      <w:lvlJc w:val="left"/>
      <w:pPr>
        <w:tabs>
          <w:tab w:val="num" w:pos="4320"/>
        </w:tabs>
        <w:ind w:left="3600" w:hanging="1080"/>
      </w:pPr>
      <w:rPr>
        <w:rFonts w:cs="Times New Roman" w:hint="default"/>
      </w:rPr>
    </w:lvl>
    <w:lvl w:ilvl="7">
      <w:start w:val="1"/>
      <w:numFmt w:val="decimal"/>
      <w:lvlText w:val="%1.%2.%3.%4.%5.%6.%7.%8."/>
      <w:lvlJc w:val="left"/>
      <w:pPr>
        <w:tabs>
          <w:tab w:val="num" w:pos="5040"/>
        </w:tabs>
        <w:ind w:left="4104" w:hanging="1224"/>
      </w:pPr>
      <w:rPr>
        <w:rFonts w:cs="Times New Roman" w:hint="default"/>
      </w:rPr>
    </w:lvl>
    <w:lvl w:ilvl="8">
      <w:start w:val="1"/>
      <w:numFmt w:val="decimal"/>
      <w:lvlText w:val="%1.%2.%3.%4.%5.%6.%7.%8.%9."/>
      <w:lvlJc w:val="left"/>
      <w:pPr>
        <w:tabs>
          <w:tab w:val="num" w:pos="5400"/>
        </w:tabs>
        <w:ind w:left="4680" w:hanging="1440"/>
      </w:pPr>
      <w:rPr>
        <w:rFonts w:cs="Times New Roman" w:hint="default"/>
      </w:rPr>
    </w:lvl>
  </w:abstractNum>
  <w:abstractNum w:abstractNumId="19" w15:restartNumberingAfterBreak="0">
    <w:nsid w:val="446E7E0B"/>
    <w:multiLevelType w:val="hybridMultilevel"/>
    <w:tmpl w:val="479EEEF8"/>
    <w:lvl w:ilvl="0" w:tplc="5AD058D2">
      <w:start w:val="1"/>
      <w:numFmt w:val="decimal"/>
      <w:pStyle w:val="ListNumber"/>
      <w:lvlText w:val="%1."/>
      <w:lvlJc w:val="left"/>
      <w:pPr>
        <w:tabs>
          <w:tab w:val="num" w:pos="972"/>
        </w:tabs>
        <w:ind w:left="972" w:hanging="432"/>
      </w:pPr>
      <w:rPr>
        <w:rFonts w:cs="Times New Roman" w:hint="default"/>
      </w:rPr>
    </w:lvl>
    <w:lvl w:ilvl="1" w:tplc="C4E8A494">
      <w:start w:val="1"/>
      <w:numFmt w:val="lowerLetter"/>
      <w:lvlText w:val="%2."/>
      <w:lvlJc w:val="left"/>
      <w:pPr>
        <w:tabs>
          <w:tab w:val="num" w:pos="1440"/>
        </w:tabs>
        <w:ind w:left="1440" w:hanging="360"/>
      </w:pPr>
      <w:rPr>
        <w:rFonts w:cs="Times New Roman"/>
      </w:rPr>
    </w:lvl>
    <w:lvl w:ilvl="2" w:tplc="68589782">
      <w:start w:val="1"/>
      <w:numFmt w:val="lowerRoman"/>
      <w:lvlText w:val="%3."/>
      <w:lvlJc w:val="right"/>
      <w:pPr>
        <w:tabs>
          <w:tab w:val="num" w:pos="2160"/>
        </w:tabs>
        <w:ind w:left="2160" w:hanging="180"/>
      </w:pPr>
      <w:rPr>
        <w:rFonts w:cs="Times New Roman"/>
      </w:rPr>
    </w:lvl>
    <w:lvl w:ilvl="3" w:tplc="DFAA18EA">
      <w:start w:val="1"/>
      <w:numFmt w:val="decimal"/>
      <w:lvlText w:val="%4."/>
      <w:lvlJc w:val="left"/>
      <w:pPr>
        <w:tabs>
          <w:tab w:val="num" w:pos="2880"/>
        </w:tabs>
        <w:ind w:left="2880" w:hanging="360"/>
      </w:pPr>
      <w:rPr>
        <w:rFonts w:cs="Times New Roman"/>
      </w:rPr>
    </w:lvl>
    <w:lvl w:ilvl="4" w:tplc="423C6B58">
      <w:start w:val="1"/>
      <w:numFmt w:val="lowerLetter"/>
      <w:lvlText w:val="%5."/>
      <w:lvlJc w:val="left"/>
      <w:pPr>
        <w:tabs>
          <w:tab w:val="num" w:pos="3600"/>
        </w:tabs>
        <w:ind w:left="3600" w:hanging="360"/>
      </w:pPr>
      <w:rPr>
        <w:rFonts w:cs="Times New Roman"/>
      </w:rPr>
    </w:lvl>
    <w:lvl w:ilvl="5" w:tplc="9028D8AC" w:tentative="1">
      <w:start w:val="1"/>
      <w:numFmt w:val="lowerRoman"/>
      <w:lvlText w:val="%6."/>
      <w:lvlJc w:val="right"/>
      <w:pPr>
        <w:tabs>
          <w:tab w:val="num" w:pos="4320"/>
        </w:tabs>
        <w:ind w:left="4320" w:hanging="180"/>
      </w:pPr>
      <w:rPr>
        <w:rFonts w:cs="Times New Roman"/>
      </w:rPr>
    </w:lvl>
    <w:lvl w:ilvl="6" w:tplc="E26271B8" w:tentative="1">
      <w:start w:val="1"/>
      <w:numFmt w:val="decimal"/>
      <w:lvlText w:val="%7."/>
      <w:lvlJc w:val="left"/>
      <w:pPr>
        <w:tabs>
          <w:tab w:val="num" w:pos="5040"/>
        </w:tabs>
        <w:ind w:left="5040" w:hanging="360"/>
      </w:pPr>
      <w:rPr>
        <w:rFonts w:cs="Times New Roman"/>
      </w:rPr>
    </w:lvl>
    <w:lvl w:ilvl="7" w:tplc="1BC48072" w:tentative="1">
      <w:start w:val="1"/>
      <w:numFmt w:val="lowerLetter"/>
      <w:lvlText w:val="%8."/>
      <w:lvlJc w:val="left"/>
      <w:pPr>
        <w:tabs>
          <w:tab w:val="num" w:pos="5760"/>
        </w:tabs>
        <w:ind w:left="5760" w:hanging="360"/>
      </w:pPr>
      <w:rPr>
        <w:rFonts w:cs="Times New Roman"/>
      </w:rPr>
    </w:lvl>
    <w:lvl w:ilvl="8" w:tplc="05CA90E6" w:tentative="1">
      <w:start w:val="1"/>
      <w:numFmt w:val="lowerRoman"/>
      <w:lvlText w:val="%9."/>
      <w:lvlJc w:val="right"/>
      <w:pPr>
        <w:tabs>
          <w:tab w:val="num" w:pos="6480"/>
        </w:tabs>
        <w:ind w:left="6480" w:hanging="180"/>
      </w:pPr>
      <w:rPr>
        <w:rFonts w:cs="Times New Roman"/>
      </w:rPr>
    </w:lvl>
  </w:abstractNum>
  <w:abstractNum w:abstractNumId="20" w15:restartNumberingAfterBreak="0">
    <w:nsid w:val="4631078D"/>
    <w:multiLevelType w:val="hybridMultilevel"/>
    <w:tmpl w:val="CA689D8C"/>
    <w:lvl w:ilvl="0" w:tplc="527CE3A8">
      <w:start w:val="1"/>
      <w:numFmt w:val="bullet"/>
      <w:lvlText w:val=""/>
      <w:lvlJc w:val="left"/>
      <w:pPr>
        <w:ind w:left="720" w:hanging="360"/>
      </w:pPr>
      <w:rPr>
        <w:rFonts w:ascii="Symbol" w:hAnsi="Symbol" w:hint="default"/>
      </w:rPr>
    </w:lvl>
    <w:lvl w:ilvl="1" w:tplc="48D0C0FA" w:tentative="1">
      <w:start w:val="1"/>
      <w:numFmt w:val="bullet"/>
      <w:lvlText w:val="o"/>
      <w:lvlJc w:val="left"/>
      <w:pPr>
        <w:ind w:left="1440" w:hanging="360"/>
      </w:pPr>
      <w:rPr>
        <w:rFonts w:ascii="Courier New" w:hAnsi="Courier New" w:cs="Courier New" w:hint="default"/>
      </w:rPr>
    </w:lvl>
    <w:lvl w:ilvl="2" w:tplc="DBA04B48" w:tentative="1">
      <w:start w:val="1"/>
      <w:numFmt w:val="bullet"/>
      <w:lvlText w:val=""/>
      <w:lvlJc w:val="left"/>
      <w:pPr>
        <w:ind w:left="2160" w:hanging="360"/>
      </w:pPr>
      <w:rPr>
        <w:rFonts w:ascii="Wingdings" w:hAnsi="Wingdings" w:hint="default"/>
      </w:rPr>
    </w:lvl>
    <w:lvl w:ilvl="3" w:tplc="645A6F2C" w:tentative="1">
      <w:start w:val="1"/>
      <w:numFmt w:val="bullet"/>
      <w:lvlText w:val=""/>
      <w:lvlJc w:val="left"/>
      <w:pPr>
        <w:ind w:left="2880" w:hanging="360"/>
      </w:pPr>
      <w:rPr>
        <w:rFonts w:ascii="Symbol" w:hAnsi="Symbol" w:hint="default"/>
      </w:rPr>
    </w:lvl>
    <w:lvl w:ilvl="4" w:tplc="802458B6" w:tentative="1">
      <w:start w:val="1"/>
      <w:numFmt w:val="bullet"/>
      <w:lvlText w:val="o"/>
      <w:lvlJc w:val="left"/>
      <w:pPr>
        <w:ind w:left="3600" w:hanging="360"/>
      </w:pPr>
      <w:rPr>
        <w:rFonts w:ascii="Courier New" w:hAnsi="Courier New" w:cs="Courier New" w:hint="default"/>
      </w:rPr>
    </w:lvl>
    <w:lvl w:ilvl="5" w:tplc="B1189CA4" w:tentative="1">
      <w:start w:val="1"/>
      <w:numFmt w:val="bullet"/>
      <w:lvlText w:val=""/>
      <w:lvlJc w:val="left"/>
      <w:pPr>
        <w:ind w:left="4320" w:hanging="360"/>
      </w:pPr>
      <w:rPr>
        <w:rFonts w:ascii="Wingdings" w:hAnsi="Wingdings" w:hint="default"/>
      </w:rPr>
    </w:lvl>
    <w:lvl w:ilvl="6" w:tplc="D64A87DA" w:tentative="1">
      <w:start w:val="1"/>
      <w:numFmt w:val="bullet"/>
      <w:lvlText w:val=""/>
      <w:lvlJc w:val="left"/>
      <w:pPr>
        <w:ind w:left="5040" w:hanging="360"/>
      </w:pPr>
      <w:rPr>
        <w:rFonts w:ascii="Symbol" w:hAnsi="Symbol" w:hint="default"/>
      </w:rPr>
    </w:lvl>
    <w:lvl w:ilvl="7" w:tplc="57605A04" w:tentative="1">
      <w:start w:val="1"/>
      <w:numFmt w:val="bullet"/>
      <w:lvlText w:val="o"/>
      <w:lvlJc w:val="left"/>
      <w:pPr>
        <w:ind w:left="5760" w:hanging="360"/>
      </w:pPr>
      <w:rPr>
        <w:rFonts w:ascii="Courier New" w:hAnsi="Courier New" w:cs="Courier New" w:hint="default"/>
      </w:rPr>
    </w:lvl>
    <w:lvl w:ilvl="8" w:tplc="E29E5844" w:tentative="1">
      <w:start w:val="1"/>
      <w:numFmt w:val="bullet"/>
      <w:lvlText w:val=""/>
      <w:lvlJc w:val="left"/>
      <w:pPr>
        <w:ind w:left="6480" w:hanging="360"/>
      </w:pPr>
      <w:rPr>
        <w:rFonts w:ascii="Wingdings" w:hAnsi="Wingdings" w:hint="default"/>
      </w:rPr>
    </w:lvl>
  </w:abstractNum>
  <w:abstractNum w:abstractNumId="21" w15:restartNumberingAfterBreak="0">
    <w:nsid w:val="511C5D8C"/>
    <w:multiLevelType w:val="hybridMultilevel"/>
    <w:tmpl w:val="0220DA74"/>
    <w:lvl w:ilvl="0" w:tplc="04090001">
      <w:start w:val="1"/>
      <w:numFmt w:val="bullet"/>
      <w:pStyle w:val="FlowHeading"/>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1D6EF9"/>
    <w:multiLevelType w:val="hybridMultilevel"/>
    <w:tmpl w:val="528C557A"/>
    <w:lvl w:ilvl="0" w:tplc="79808156">
      <w:start w:val="1"/>
      <w:numFmt w:val="bullet"/>
      <w:pStyle w:val="HotTask"/>
      <w:lvlText w:val=""/>
      <w:lvlJc w:val="left"/>
      <w:pPr>
        <w:tabs>
          <w:tab w:val="num" w:pos="360"/>
        </w:tabs>
        <w:ind w:left="360" w:hanging="360"/>
      </w:pPr>
      <w:rPr>
        <w:rFonts w:ascii="Wingdings" w:hAnsi="Wingdings" w:hint="default"/>
      </w:rPr>
    </w:lvl>
    <w:lvl w:ilvl="1" w:tplc="68B0C8F8">
      <w:start w:val="1"/>
      <w:numFmt w:val="bullet"/>
      <w:lvlText w:val="o"/>
      <w:lvlJc w:val="left"/>
      <w:pPr>
        <w:tabs>
          <w:tab w:val="num" w:pos="1800"/>
        </w:tabs>
        <w:ind w:left="1800" w:hanging="360"/>
      </w:pPr>
      <w:rPr>
        <w:rFonts w:ascii="Courier New" w:hAnsi="Courier New" w:hint="default"/>
      </w:rPr>
    </w:lvl>
    <w:lvl w:ilvl="2" w:tplc="6B261886">
      <w:start w:val="1"/>
      <w:numFmt w:val="bullet"/>
      <w:lvlText w:val=""/>
      <w:lvlJc w:val="left"/>
      <w:pPr>
        <w:tabs>
          <w:tab w:val="num" w:pos="2520"/>
        </w:tabs>
        <w:ind w:left="2520" w:hanging="360"/>
      </w:pPr>
      <w:rPr>
        <w:rFonts w:ascii="Wingdings" w:hAnsi="Wingdings" w:hint="default"/>
      </w:rPr>
    </w:lvl>
    <w:lvl w:ilvl="3" w:tplc="41B2C0EE">
      <w:start w:val="1"/>
      <w:numFmt w:val="bullet"/>
      <w:lvlText w:val=""/>
      <w:lvlJc w:val="left"/>
      <w:pPr>
        <w:tabs>
          <w:tab w:val="num" w:pos="3240"/>
        </w:tabs>
        <w:ind w:left="3240" w:hanging="360"/>
      </w:pPr>
      <w:rPr>
        <w:rFonts w:ascii="Symbol" w:hAnsi="Symbol" w:hint="default"/>
      </w:rPr>
    </w:lvl>
    <w:lvl w:ilvl="4" w:tplc="E9F28384">
      <w:start w:val="1"/>
      <w:numFmt w:val="bullet"/>
      <w:lvlText w:val="o"/>
      <w:lvlJc w:val="left"/>
      <w:pPr>
        <w:tabs>
          <w:tab w:val="num" w:pos="3960"/>
        </w:tabs>
        <w:ind w:left="3960" w:hanging="360"/>
      </w:pPr>
      <w:rPr>
        <w:rFonts w:ascii="Courier New" w:hAnsi="Courier New" w:hint="default"/>
      </w:rPr>
    </w:lvl>
    <w:lvl w:ilvl="5" w:tplc="E7C040F2">
      <w:start w:val="1"/>
      <w:numFmt w:val="bullet"/>
      <w:lvlText w:val=""/>
      <w:lvlJc w:val="left"/>
      <w:pPr>
        <w:tabs>
          <w:tab w:val="num" w:pos="4680"/>
        </w:tabs>
        <w:ind w:left="4680" w:hanging="360"/>
      </w:pPr>
      <w:rPr>
        <w:rFonts w:ascii="Wingdings" w:hAnsi="Wingdings" w:hint="default"/>
      </w:rPr>
    </w:lvl>
    <w:lvl w:ilvl="6" w:tplc="DAAA6DF0">
      <w:start w:val="1"/>
      <w:numFmt w:val="bullet"/>
      <w:lvlText w:val=""/>
      <w:lvlJc w:val="left"/>
      <w:pPr>
        <w:tabs>
          <w:tab w:val="num" w:pos="5400"/>
        </w:tabs>
        <w:ind w:left="5400" w:hanging="360"/>
      </w:pPr>
      <w:rPr>
        <w:rFonts w:ascii="Symbol" w:hAnsi="Symbol" w:hint="default"/>
      </w:rPr>
    </w:lvl>
    <w:lvl w:ilvl="7" w:tplc="EEBC36F4">
      <w:start w:val="1"/>
      <w:numFmt w:val="bullet"/>
      <w:lvlText w:val="o"/>
      <w:lvlJc w:val="left"/>
      <w:pPr>
        <w:tabs>
          <w:tab w:val="num" w:pos="6120"/>
        </w:tabs>
        <w:ind w:left="6120" w:hanging="360"/>
      </w:pPr>
      <w:rPr>
        <w:rFonts w:ascii="Courier New" w:hAnsi="Courier New" w:hint="default"/>
      </w:rPr>
    </w:lvl>
    <w:lvl w:ilvl="8" w:tplc="8BB652B6">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83C4598"/>
    <w:multiLevelType w:val="multilevel"/>
    <w:tmpl w:val="DDCED9F6"/>
    <w:lvl w:ilvl="0">
      <w:start w:val="1"/>
      <w:numFmt w:val="decimal"/>
      <w:pStyle w:val="MyHeading2"/>
      <w:lvlText w:val="%1"/>
      <w:lvlJc w:val="left"/>
      <w:pPr>
        <w:tabs>
          <w:tab w:val="num" w:pos="432"/>
        </w:tabs>
        <w:ind w:left="432" w:hanging="432"/>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15:restartNumberingAfterBreak="0">
    <w:nsid w:val="58991C03"/>
    <w:multiLevelType w:val="hybridMultilevel"/>
    <w:tmpl w:val="AA3AE1EE"/>
    <w:lvl w:ilvl="0" w:tplc="98BE6114">
      <w:start w:val="1"/>
      <w:numFmt w:val="upperRoman"/>
      <w:pStyle w:val="Part"/>
      <w:lvlText w:val="Part %1: "/>
      <w:lvlJc w:val="left"/>
      <w:pPr>
        <w:tabs>
          <w:tab w:val="num" w:pos="1800"/>
        </w:tabs>
        <w:ind w:left="288" w:hanging="288"/>
      </w:pPr>
      <w:rPr>
        <w:rFonts w:hint="default"/>
      </w:rPr>
    </w:lvl>
    <w:lvl w:ilvl="1" w:tplc="BEA684BC" w:tentative="1">
      <w:start w:val="1"/>
      <w:numFmt w:val="lowerLetter"/>
      <w:lvlText w:val="%2."/>
      <w:lvlJc w:val="left"/>
      <w:pPr>
        <w:tabs>
          <w:tab w:val="num" w:pos="1440"/>
        </w:tabs>
        <w:ind w:left="1440" w:hanging="360"/>
      </w:pPr>
    </w:lvl>
    <w:lvl w:ilvl="2" w:tplc="7E7E18E8" w:tentative="1">
      <w:start w:val="1"/>
      <w:numFmt w:val="lowerRoman"/>
      <w:lvlText w:val="%3."/>
      <w:lvlJc w:val="right"/>
      <w:pPr>
        <w:tabs>
          <w:tab w:val="num" w:pos="2160"/>
        </w:tabs>
        <w:ind w:left="2160" w:hanging="180"/>
      </w:pPr>
    </w:lvl>
    <w:lvl w:ilvl="3" w:tplc="BA32BE6E" w:tentative="1">
      <w:start w:val="1"/>
      <w:numFmt w:val="decimal"/>
      <w:lvlText w:val="%4."/>
      <w:lvlJc w:val="left"/>
      <w:pPr>
        <w:tabs>
          <w:tab w:val="num" w:pos="2880"/>
        </w:tabs>
        <w:ind w:left="2880" w:hanging="360"/>
      </w:pPr>
    </w:lvl>
    <w:lvl w:ilvl="4" w:tplc="1AFA3A10" w:tentative="1">
      <w:start w:val="1"/>
      <w:numFmt w:val="lowerLetter"/>
      <w:lvlText w:val="%5."/>
      <w:lvlJc w:val="left"/>
      <w:pPr>
        <w:tabs>
          <w:tab w:val="num" w:pos="3600"/>
        </w:tabs>
        <w:ind w:left="3600" w:hanging="360"/>
      </w:pPr>
    </w:lvl>
    <w:lvl w:ilvl="5" w:tplc="C4F8F30A" w:tentative="1">
      <w:start w:val="1"/>
      <w:numFmt w:val="lowerRoman"/>
      <w:lvlText w:val="%6."/>
      <w:lvlJc w:val="right"/>
      <w:pPr>
        <w:tabs>
          <w:tab w:val="num" w:pos="4320"/>
        </w:tabs>
        <w:ind w:left="4320" w:hanging="180"/>
      </w:pPr>
    </w:lvl>
    <w:lvl w:ilvl="6" w:tplc="91B8A9F8" w:tentative="1">
      <w:start w:val="1"/>
      <w:numFmt w:val="decimal"/>
      <w:lvlText w:val="%7."/>
      <w:lvlJc w:val="left"/>
      <w:pPr>
        <w:tabs>
          <w:tab w:val="num" w:pos="5040"/>
        </w:tabs>
        <w:ind w:left="5040" w:hanging="360"/>
      </w:pPr>
    </w:lvl>
    <w:lvl w:ilvl="7" w:tplc="2BCC860C" w:tentative="1">
      <w:start w:val="1"/>
      <w:numFmt w:val="lowerLetter"/>
      <w:lvlText w:val="%8."/>
      <w:lvlJc w:val="left"/>
      <w:pPr>
        <w:tabs>
          <w:tab w:val="num" w:pos="5760"/>
        </w:tabs>
        <w:ind w:left="5760" w:hanging="360"/>
      </w:pPr>
    </w:lvl>
    <w:lvl w:ilvl="8" w:tplc="DA78D030" w:tentative="1">
      <w:start w:val="1"/>
      <w:numFmt w:val="lowerRoman"/>
      <w:lvlText w:val="%9."/>
      <w:lvlJc w:val="right"/>
      <w:pPr>
        <w:tabs>
          <w:tab w:val="num" w:pos="6480"/>
        </w:tabs>
        <w:ind w:left="6480" w:hanging="180"/>
      </w:pPr>
    </w:lvl>
  </w:abstractNum>
  <w:abstractNum w:abstractNumId="25" w15:restartNumberingAfterBreak="0">
    <w:nsid w:val="5A5959DB"/>
    <w:multiLevelType w:val="multilevel"/>
    <w:tmpl w:val="EA54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8B7A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75988019">
    <w:abstractNumId w:val="1"/>
  </w:num>
  <w:num w:numId="2" w16cid:durableId="270825755">
    <w:abstractNumId w:val="21"/>
  </w:num>
  <w:num w:numId="3" w16cid:durableId="59718726">
    <w:abstractNumId w:val="9"/>
  </w:num>
  <w:num w:numId="4" w16cid:durableId="1056928238">
    <w:abstractNumId w:val="23"/>
  </w:num>
  <w:num w:numId="5" w16cid:durableId="414977214">
    <w:abstractNumId w:val="6"/>
  </w:num>
  <w:num w:numId="6" w16cid:durableId="1284653030">
    <w:abstractNumId w:val="18"/>
  </w:num>
  <w:num w:numId="7" w16cid:durableId="1203708021">
    <w:abstractNumId w:val="5"/>
  </w:num>
  <w:num w:numId="8" w16cid:durableId="1120998951">
    <w:abstractNumId w:val="22"/>
  </w:num>
  <w:num w:numId="9" w16cid:durableId="9843929">
    <w:abstractNumId w:val="15"/>
  </w:num>
  <w:num w:numId="10" w16cid:durableId="2077774297">
    <w:abstractNumId w:val="19"/>
  </w:num>
  <w:num w:numId="11" w16cid:durableId="1502622319">
    <w:abstractNumId w:val="11"/>
  </w:num>
  <w:num w:numId="12" w16cid:durableId="1799258004">
    <w:abstractNumId w:val="16"/>
  </w:num>
  <w:num w:numId="13" w16cid:durableId="292761020">
    <w:abstractNumId w:val="24"/>
  </w:num>
  <w:num w:numId="14" w16cid:durableId="455173370">
    <w:abstractNumId w:val="20"/>
  </w:num>
  <w:num w:numId="15" w16cid:durableId="2113434290">
    <w:abstractNumId w:val="25"/>
  </w:num>
  <w:num w:numId="16" w16cid:durableId="1417897296">
    <w:abstractNumId w:val="4"/>
  </w:num>
  <w:num w:numId="17" w16cid:durableId="343095298">
    <w:abstractNumId w:val="7"/>
  </w:num>
  <w:num w:numId="18" w16cid:durableId="1853521398">
    <w:abstractNumId w:val="0"/>
  </w:num>
  <w:num w:numId="19" w16cid:durableId="761995715">
    <w:abstractNumId w:val="14"/>
  </w:num>
  <w:num w:numId="20" w16cid:durableId="170534892">
    <w:abstractNumId w:val="8"/>
  </w:num>
  <w:num w:numId="21" w16cid:durableId="739134060">
    <w:abstractNumId w:val="13"/>
  </w:num>
  <w:num w:numId="22" w16cid:durableId="1098986240">
    <w:abstractNumId w:val="10"/>
  </w:num>
  <w:num w:numId="23" w16cid:durableId="351417349">
    <w:abstractNumId w:val="26"/>
  </w:num>
  <w:num w:numId="24" w16cid:durableId="1645039701">
    <w:abstractNumId w:val="12"/>
  </w:num>
  <w:num w:numId="25" w16cid:durableId="1054620168">
    <w:abstractNumId w:val="17"/>
  </w:num>
  <w:num w:numId="26" w16cid:durableId="1164593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21601">
    <w:abstractNumId w:val="1"/>
  </w:num>
  <w:num w:numId="28" w16cid:durableId="763889638">
    <w:abstractNumId w:val="1"/>
  </w:num>
  <w:num w:numId="29" w16cid:durableId="1719624932">
    <w:abstractNumId w:val="1"/>
  </w:num>
  <w:num w:numId="30" w16cid:durableId="532959852">
    <w:abstractNumId w:val="3"/>
  </w:num>
  <w:num w:numId="31" w16cid:durableId="22526830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US" w:vendorID="2" w:dllVersion="6" w:checkStyle="0"/>
  <w:attachedTemplate r:id="rId1"/>
  <w:stylePaneSortMethod w:val="0000"/>
  <w:defaultTabStop w:val="720"/>
  <w:doNotHyphenateCaps/>
  <w:drawingGridHorizontalSpacing w:val="120"/>
  <w:displayHorizontalDrawingGridEvery w:val="2"/>
  <w:displayVertic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96E"/>
    <w:rsid w:val="000002F6"/>
    <w:rsid w:val="00000323"/>
    <w:rsid w:val="0000037C"/>
    <w:rsid w:val="000003CB"/>
    <w:rsid w:val="0000046C"/>
    <w:rsid w:val="000004C5"/>
    <w:rsid w:val="0000053C"/>
    <w:rsid w:val="00000567"/>
    <w:rsid w:val="00000699"/>
    <w:rsid w:val="0000072D"/>
    <w:rsid w:val="000008C4"/>
    <w:rsid w:val="000009BD"/>
    <w:rsid w:val="00000B1B"/>
    <w:rsid w:val="00000B2C"/>
    <w:rsid w:val="00000B33"/>
    <w:rsid w:val="00000BB0"/>
    <w:rsid w:val="00000C30"/>
    <w:rsid w:val="00000C5D"/>
    <w:rsid w:val="00000CDC"/>
    <w:rsid w:val="00000E08"/>
    <w:rsid w:val="00000E0C"/>
    <w:rsid w:val="00000E9E"/>
    <w:rsid w:val="00001012"/>
    <w:rsid w:val="00001082"/>
    <w:rsid w:val="00001237"/>
    <w:rsid w:val="00001318"/>
    <w:rsid w:val="000014FB"/>
    <w:rsid w:val="000015CD"/>
    <w:rsid w:val="00001739"/>
    <w:rsid w:val="000017C3"/>
    <w:rsid w:val="0000180E"/>
    <w:rsid w:val="000018D4"/>
    <w:rsid w:val="00001BD6"/>
    <w:rsid w:val="00001BF9"/>
    <w:rsid w:val="00001C0D"/>
    <w:rsid w:val="00001C44"/>
    <w:rsid w:val="00001D05"/>
    <w:rsid w:val="00001DCB"/>
    <w:rsid w:val="00001E8E"/>
    <w:rsid w:val="00001E9A"/>
    <w:rsid w:val="00001EA5"/>
    <w:rsid w:val="00001F66"/>
    <w:rsid w:val="00001F83"/>
    <w:rsid w:val="0000201E"/>
    <w:rsid w:val="000020BD"/>
    <w:rsid w:val="00002254"/>
    <w:rsid w:val="000025C7"/>
    <w:rsid w:val="00002632"/>
    <w:rsid w:val="000026AD"/>
    <w:rsid w:val="0000278C"/>
    <w:rsid w:val="0000283B"/>
    <w:rsid w:val="00002851"/>
    <w:rsid w:val="000029F7"/>
    <w:rsid w:val="00002AE0"/>
    <w:rsid w:val="00002DA9"/>
    <w:rsid w:val="00002E0D"/>
    <w:rsid w:val="00002FC8"/>
    <w:rsid w:val="00003031"/>
    <w:rsid w:val="000030C5"/>
    <w:rsid w:val="000030FC"/>
    <w:rsid w:val="00003154"/>
    <w:rsid w:val="0000321B"/>
    <w:rsid w:val="0000351E"/>
    <w:rsid w:val="000035FD"/>
    <w:rsid w:val="0000371E"/>
    <w:rsid w:val="000037AD"/>
    <w:rsid w:val="0000382B"/>
    <w:rsid w:val="0000386D"/>
    <w:rsid w:val="00003A37"/>
    <w:rsid w:val="00003AE2"/>
    <w:rsid w:val="00003B8D"/>
    <w:rsid w:val="00003C33"/>
    <w:rsid w:val="00003DB2"/>
    <w:rsid w:val="00003F2F"/>
    <w:rsid w:val="00003FFA"/>
    <w:rsid w:val="0000409E"/>
    <w:rsid w:val="000040C5"/>
    <w:rsid w:val="000040E9"/>
    <w:rsid w:val="000041DF"/>
    <w:rsid w:val="0000426F"/>
    <w:rsid w:val="000044B6"/>
    <w:rsid w:val="00004507"/>
    <w:rsid w:val="0000463C"/>
    <w:rsid w:val="0000472E"/>
    <w:rsid w:val="00004764"/>
    <w:rsid w:val="0000487B"/>
    <w:rsid w:val="00004A3E"/>
    <w:rsid w:val="00004B66"/>
    <w:rsid w:val="00004BD4"/>
    <w:rsid w:val="00004C0F"/>
    <w:rsid w:val="00004C2A"/>
    <w:rsid w:val="00004C86"/>
    <w:rsid w:val="00004D6B"/>
    <w:rsid w:val="00004E32"/>
    <w:rsid w:val="00004FF5"/>
    <w:rsid w:val="00005026"/>
    <w:rsid w:val="00005039"/>
    <w:rsid w:val="00005122"/>
    <w:rsid w:val="00005126"/>
    <w:rsid w:val="000051D2"/>
    <w:rsid w:val="0000520A"/>
    <w:rsid w:val="00005345"/>
    <w:rsid w:val="000053B9"/>
    <w:rsid w:val="0000545D"/>
    <w:rsid w:val="000054D5"/>
    <w:rsid w:val="0000552C"/>
    <w:rsid w:val="00005560"/>
    <w:rsid w:val="00005791"/>
    <w:rsid w:val="00005AAB"/>
    <w:rsid w:val="00005AB7"/>
    <w:rsid w:val="00005B81"/>
    <w:rsid w:val="00005D66"/>
    <w:rsid w:val="00005EAA"/>
    <w:rsid w:val="00005EE3"/>
    <w:rsid w:val="00005F01"/>
    <w:rsid w:val="000061B1"/>
    <w:rsid w:val="000061CB"/>
    <w:rsid w:val="00006253"/>
    <w:rsid w:val="00006372"/>
    <w:rsid w:val="000065E7"/>
    <w:rsid w:val="0000662E"/>
    <w:rsid w:val="00006798"/>
    <w:rsid w:val="000068AC"/>
    <w:rsid w:val="00006921"/>
    <w:rsid w:val="00006A49"/>
    <w:rsid w:val="00006A7B"/>
    <w:rsid w:val="00006B6A"/>
    <w:rsid w:val="00006C89"/>
    <w:rsid w:val="00006CC8"/>
    <w:rsid w:val="00006D7B"/>
    <w:rsid w:val="00006ED1"/>
    <w:rsid w:val="00006FEF"/>
    <w:rsid w:val="00007096"/>
    <w:rsid w:val="000070BA"/>
    <w:rsid w:val="000070CC"/>
    <w:rsid w:val="000070E2"/>
    <w:rsid w:val="000071C3"/>
    <w:rsid w:val="00007254"/>
    <w:rsid w:val="00007258"/>
    <w:rsid w:val="000072C7"/>
    <w:rsid w:val="000072F2"/>
    <w:rsid w:val="0000752C"/>
    <w:rsid w:val="00007530"/>
    <w:rsid w:val="00007630"/>
    <w:rsid w:val="0000769D"/>
    <w:rsid w:val="000076A8"/>
    <w:rsid w:val="00007784"/>
    <w:rsid w:val="000079E9"/>
    <w:rsid w:val="000079FC"/>
    <w:rsid w:val="00007A05"/>
    <w:rsid w:val="00007B1F"/>
    <w:rsid w:val="00007B60"/>
    <w:rsid w:val="00007BBA"/>
    <w:rsid w:val="00007BD7"/>
    <w:rsid w:val="00007E27"/>
    <w:rsid w:val="00007EB4"/>
    <w:rsid w:val="00007F70"/>
    <w:rsid w:val="00007F94"/>
    <w:rsid w:val="00010087"/>
    <w:rsid w:val="00010118"/>
    <w:rsid w:val="0001036D"/>
    <w:rsid w:val="0001049D"/>
    <w:rsid w:val="00010511"/>
    <w:rsid w:val="000106BA"/>
    <w:rsid w:val="000106CA"/>
    <w:rsid w:val="00010707"/>
    <w:rsid w:val="000107D2"/>
    <w:rsid w:val="00010912"/>
    <w:rsid w:val="00010A51"/>
    <w:rsid w:val="00010A85"/>
    <w:rsid w:val="00010ACF"/>
    <w:rsid w:val="00010B92"/>
    <w:rsid w:val="00010CA0"/>
    <w:rsid w:val="00010D83"/>
    <w:rsid w:val="00010E0C"/>
    <w:rsid w:val="00010F0A"/>
    <w:rsid w:val="00010F12"/>
    <w:rsid w:val="00010F84"/>
    <w:rsid w:val="00011173"/>
    <w:rsid w:val="00011199"/>
    <w:rsid w:val="000111D2"/>
    <w:rsid w:val="0001129B"/>
    <w:rsid w:val="00011367"/>
    <w:rsid w:val="000113A5"/>
    <w:rsid w:val="000113CB"/>
    <w:rsid w:val="000113F9"/>
    <w:rsid w:val="00011400"/>
    <w:rsid w:val="000114DB"/>
    <w:rsid w:val="00011556"/>
    <w:rsid w:val="00011629"/>
    <w:rsid w:val="000116A1"/>
    <w:rsid w:val="00011717"/>
    <w:rsid w:val="00011735"/>
    <w:rsid w:val="0001178F"/>
    <w:rsid w:val="000117E5"/>
    <w:rsid w:val="00011899"/>
    <w:rsid w:val="000118C2"/>
    <w:rsid w:val="0001193E"/>
    <w:rsid w:val="000119F5"/>
    <w:rsid w:val="00011C14"/>
    <w:rsid w:val="00011CE0"/>
    <w:rsid w:val="00011D25"/>
    <w:rsid w:val="00011DF9"/>
    <w:rsid w:val="00011E06"/>
    <w:rsid w:val="00011FC1"/>
    <w:rsid w:val="00011FD1"/>
    <w:rsid w:val="000120FC"/>
    <w:rsid w:val="0001213D"/>
    <w:rsid w:val="00012191"/>
    <w:rsid w:val="000121D0"/>
    <w:rsid w:val="0001226B"/>
    <w:rsid w:val="00012286"/>
    <w:rsid w:val="00012335"/>
    <w:rsid w:val="0001236D"/>
    <w:rsid w:val="00012424"/>
    <w:rsid w:val="00012466"/>
    <w:rsid w:val="00012475"/>
    <w:rsid w:val="000125D3"/>
    <w:rsid w:val="00012658"/>
    <w:rsid w:val="00012797"/>
    <w:rsid w:val="000128A2"/>
    <w:rsid w:val="00012922"/>
    <w:rsid w:val="00012C2A"/>
    <w:rsid w:val="00012C50"/>
    <w:rsid w:val="00012DBD"/>
    <w:rsid w:val="00012E26"/>
    <w:rsid w:val="00012E77"/>
    <w:rsid w:val="00012FB0"/>
    <w:rsid w:val="00012FC9"/>
    <w:rsid w:val="00013019"/>
    <w:rsid w:val="00013101"/>
    <w:rsid w:val="0001316D"/>
    <w:rsid w:val="000131F7"/>
    <w:rsid w:val="00013220"/>
    <w:rsid w:val="0001324C"/>
    <w:rsid w:val="00013377"/>
    <w:rsid w:val="00013603"/>
    <w:rsid w:val="0001363B"/>
    <w:rsid w:val="0001363D"/>
    <w:rsid w:val="0001367C"/>
    <w:rsid w:val="000136E4"/>
    <w:rsid w:val="000136FF"/>
    <w:rsid w:val="000137BF"/>
    <w:rsid w:val="00013966"/>
    <w:rsid w:val="000139D9"/>
    <w:rsid w:val="00013A46"/>
    <w:rsid w:val="00013DB8"/>
    <w:rsid w:val="00013DDB"/>
    <w:rsid w:val="00013F4F"/>
    <w:rsid w:val="00014127"/>
    <w:rsid w:val="0001417C"/>
    <w:rsid w:val="0001438D"/>
    <w:rsid w:val="00014412"/>
    <w:rsid w:val="00014449"/>
    <w:rsid w:val="00014453"/>
    <w:rsid w:val="000145C7"/>
    <w:rsid w:val="0001482C"/>
    <w:rsid w:val="00014843"/>
    <w:rsid w:val="00014862"/>
    <w:rsid w:val="000148D3"/>
    <w:rsid w:val="000148DB"/>
    <w:rsid w:val="000149EA"/>
    <w:rsid w:val="00014B6A"/>
    <w:rsid w:val="00014C75"/>
    <w:rsid w:val="00014C9E"/>
    <w:rsid w:val="00014CCB"/>
    <w:rsid w:val="00014CEA"/>
    <w:rsid w:val="00014D48"/>
    <w:rsid w:val="00014D6B"/>
    <w:rsid w:val="00014EC7"/>
    <w:rsid w:val="00014EC8"/>
    <w:rsid w:val="00015034"/>
    <w:rsid w:val="00015243"/>
    <w:rsid w:val="0001537C"/>
    <w:rsid w:val="000153B0"/>
    <w:rsid w:val="00015515"/>
    <w:rsid w:val="00015537"/>
    <w:rsid w:val="00015575"/>
    <w:rsid w:val="000155E3"/>
    <w:rsid w:val="0001562D"/>
    <w:rsid w:val="000157B6"/>
    <w:rsid w:val="000157EF"/>
    <w:rsid w:val="0001580C"/>
    <w:rsid w:val="00015A37"/>
    <w:rsid w:val="00015AB3"/>
    <w:rsid w:val="00015B22"/>
    <w:rsid w:val="00015C6A"/>
    <w:rsid w:val="00015D23"/>
    <w:rsid w:val="00015E46"/>
    <w:rsid w:val="00016055"/>
    <w:rsid w:val="000160B1"/>
    <w:rsid w:val="0001610C"/>
    <w:rsid w:val="000161D6"/>
    <w:rsid w:val="000161D7"/>
    <w:rsid w:val="000161E3"/>
    <w:rsid w:val="00016392"/>
    <w:rsid w:val="000164ED"/>
    <w:rsid w:val="00016537"/>
    <w:rsid w:val="00016556"/>
    <w:rsid w:val="0001658D"/>
    <w:rsid w:val="0001660E"/>
    <w:rsid w:val="0001666A"/>
    <w:rsid w:val="00016750"/>
    <w:rsid w:val="000169B4"/>
    <w:rsid w:val="00016B28"/>
    <w:rsid w:val="00016B34"/>
    <w:rsid w:val="00016C8F"/>
    <w:rsid w:val="00016CDE"/>
    <w:rsid w:val="00016FF8"/>
    <w:rsid w:val="000170B6"/>
    <w:rsid w:val="000171C5"/>
    <w:rsid w:val="00017283"/>
    <w:rsid w:val="000172AA"/>
    <w:rsid w:val="00017316"/>
    <w:rsid w:val="000173C4"/>
    <w:rsid w:val="00017545"/>
    <w:rsid w:val="0001755A"/>
    <w:rsid w:val="000175E5"/>
    <w:rsid w:val="00017748"/>
    <w:rsid w:val="00017760"/>
    <w:rsid w:val="00017792"/>
    <w:rsid w:val="00017843"/>
    <w:rsid w:val="00017916"/>
    <w:rsid w:val="00017A1A"/>
    <w:rsid w:val="00017AC7"/>
    <w:rsid w:val="00017BA6"/>
    <w:rsid w:val="00017C5D"/>
    <w:rsid w:val="00017CB0"/>
    <w:rsid w:val="00017CDF"/>
    <w:rsid w:val="00017D8F"/>
    <w:rsid w:val="00017E1E"/>
    <w:rsid w:val="00017E3B"/>
    <w:rsid w:val="00017E75"/>
    <w:rsid w:val="00017EF7"/>
    <w:rsid w:val="00017F08"/>
    <w:rsid w:val="000201C0"/>
    <w:rsid w:val="00020216"/>
    <w:rsid w:val="00020350"/>
    <w:rsid w:val="000203DA"/>
    <w:rsid w:val="0002055B"/>
    <w:rsid w:val="00020579"/>
    <w:rsid w:val="000205A6"/>
    <w:rsid w:val="00020653"/>
    <w:rsid w:val="000206C9"/>
    <w:rsid w:val="00020728"/>
    <w:rsid w:val="000207B1"/>
    <w:rsid w:val="0002091C"/>
    <w:rsid w:val="00020A5B"/>
    <w:rsid w:val="00020A79"/>
    <w:rsid w:val="00020A9F"/>
    <w:rsid w:val="00020B41"/>
    <w:rsid w:val="00020C3D"/>
    <w:rsid w:val="00020E11"/>
    <w:rsid w:val="00020E72"/>
    <w:rsid w:val="00020ED0"/>
    <w:rsid w:val="00020F82"/>
    <w:rsid w:val="00020FD3"/>
    <w:rsid w:val="000210AC"/>
    <w:rsid w:val="000210B6"/>
    <w:rsid w:val="00021132"/>
    <w:rsid w:val="000212B1"/>
    <w:rsid w:val="000213C7"/>
    <w:rsid w:val="0002142A"/>
    <w:rsid w:val="00021447"/>
    <w:rsid w:val="000215B4"/>
    <w:rsid w:val="000215C5"/>
    <w:rsid w:val="0002178E"/>
    <w:rsid w:val="000218C5"/>
    <w:rsid w:val="00021D98"/>
    <w:rsid w:val="00021DB0"/>
    <w:rsid w:val="00021E03"/>
    <w:rsid w:val="00022115"/>
    <w:rsid w:val="00022245"/>
    <w:rsid w:val="000222ED"/>
    <w:rsid w:val="00022316"/>
    <w:rsid w:val="00022483"/>
    <w:rsid w:val="00022691"/>
    <w:rsid w:val="0002281C"/>
    <w:rsid w:val="00022827"/>
    <w:rsid w:val="0002282C"/>
    <w:rsid w:val="00022862"/>
    <w:rsid w:val="0002290E"/>
    <w:rsid w:val="00022917"/>
    <w:rsid w:val="00022AB2"/>
    <w:rsid w:val="00022CE5"/>
    <w:rsid w:val="00022E71"/>
    <w:rsid w:val="000230C3"/>
    <w:rsid w:val="0002312E"/>
    <w:rsid w:val="0002321D"/>
    <w:rsid w:val="0002327F"/>
    <w:rsid w:val="000232B8"/>
    <w:rsid w:val="00023449"/>
    <w:rsid w:val="000235E4"/>
    <w:rsid w:val="000235F8"/>
    <w:rsid w:val="0002364E"/>
    <w:rsid w:val="00023720"/>
    <w:rsid w:val="000237D3"/>
    <w:rsid w:val="00023886"/>
    <w:rsid w:val="000238A6"/>
    <w:rsid w:val="00023945"/>
    <w:rsid w:val="000239B2"/>
    <w:rsid w:val="00023ACD"/>
    <w:rsid w:val="00023FC1"/>
    <w:rsid w:val="00024023"/>
    <w:rsid w:val="0002406C"/>
    <w:rsid w:val="00024269"/>
    <w:rsid w:val="00024294"/>
    <w:rsid w:val="000242C9"/>
    <w:rsid w:val="00024377"/>
    <w:rsid w:val="000245D8"/>
    <w:rsid w:val="00024744"/>
    <w:rsid w:val="00024918"/>
    <w:rsid w:val="000249E1"/>
    <w:rsid w:val="00024A1E"/>
    <w:rsid w:val="00024A8F"/>
    <w:rsid w:val="00024A9E"/>
    <w:rsid w:val="00024C26"/>
    <w:rsid w:val="00024F08"/>
    <w:rsid w:val="000250F8"/>
    <w:rsid w:val="00025108"/>
    <w:rsid w:val="00025175"/>
    <w:rsid w:val="000251E2"/>
    <w:rsid w:val="000252AF"/>
    <w:rsid w:val="00025390"/>
    <w:rsid w:val="00025482"/>
    <w:rsid w:val="00025573"/>
    <w:rsid w:val="0002573B"/>
    <w:rsid w:val="00025778"/>
    <w:rsid w:val="000257CC"/>
    <w:rsid w:val="00025824"/>
    <w:rsid w:val="0002587B"/>
    <w:rsid w:val="00025882"/>
    <w:rsid w:val="0002599A"/>
    <w:rsid w:val="00025A4D"/>
    <w:rsid w:val="00025A66"/>
    <w:rsid w:val="00025A75"/>
    <w:rsid w:val="00025BA0"/>
    <w:rsid w:val="00025D4D"/>
    <w:rsid w:val="00025DC8"/>
    <w:rsid w:val="00025FC7"/>
    <w:rsid w:val="000260A9"/>
    <w:rsid w:val="0002635D"/>
    <w:rsid w:val="0002636C"/>
    <w:rsid w:val="00026414"/>
    <w:rsid w:val="00026440"/>
    <w:rsid w:val="00026560"/>
    <w:rsid w:val="000265B6"/>
    <w:rsid w:val="0002669B"/>
    <w:rsid w:val="000266AD"/>
    <w:rsid w:val="00026713"/>
    <w:rsid w:val="00026737"/>
    <w:rsid w:val="00026753"/>
    <w:rsid w:val="0002681B"/>
    <w:rsid w:val="00026857"/>
    <w:rsid w:val="00026874"/>
    <w:rsid w:val="00026896"/>
    <w:rsid w:val="000269A6"/>
    <w:rsid w:val="000269E9"/>
    <w:rsid w:val="00026D1F"/>
    <w:rsid w:val="00026EC2"/>
    <w:rsid w:val="00027298"/>
    <w:rsid w:val="000272E0"/>
    <w:rsid w:val="0002742B"/>
    <w:rsid w:val="00027441"/>
    <w:rsid w:val="0002749C"/>
    <w:rsid w:val="000274B1"/>
    <w:rsid w:val="00027508"/>
    <w:rsid w:val="0002759C"/>
    <w:rsid w:val="0002759E"/>
    <w:rsid w:val="000275DF"/>
    <w:rsid w:val="000276FE"/>
    <w:rsid w:val="000277F4"/>
    <w:rsid w:val="00027906"/>
    <w:rsid w:val="0002792A"/>
    <w:rsid w:val="0002797E"/>
    <w:rsid w:val="00027A45"/>
    <w:rsid w:val="00027A5D"/>
    <w:rsid w:val="00027A6A"/>
    <w:rsid w:val="00027ACC"/>
    <w:rsid w:val="00027AF2"/>
    <w:rsid w:val="00027B57"/>
    <w:rsid w:val="00027C25"/>
    <w:rsid w:val="00027CE2"/>
    <w:rsid w:val="00027E7B"/>
    <w:rsid w:val="0003014A"/>
    <w:rsid w:val="00030232"/>
    <w:rsid w:val="000302AB"/>
    <w:rsid w:val="00030400"/>
    <w:rsid w:val="00030404"/>
    <w:rsid w:val="000304EA"/>
    <w:rsid w:val="0003064F"/>
    <w:rsid w:val="00030715"/>
    <w:rsid w:val="0003072C"/>
    <w:rsid w:val="00030825"/>
    <w:rsid w:val="0003084B"/>
    <w:rsid w:val="0003085F"/>
    <w:rsid w:val="00030956"/>
    <w:rsid w:val="000309D2"/>
    <w:rsid w:val="00030A11"/>
    <w:rsid w:val="00030A8F"/>
    <w:rsid w:val="00030A96"/>
    <w:rsid w:val="00030A9B"/>
    <w:rsid w:val="00030B22"/>
    <w:rsid w:val="00030D2B"/>
    <w:rsid w:val="00030D3F"/>
    <w:rsid w:val="00030DDB"/>
    <w:rsid w:val="00030F1A"/>
    <w:rsid w:val="00030F57"/>
    <w:rsid w:val="00031133"/>
    <w:rsid w:val="000311C8"/>
    <w:rsid w:val="000312E2"/>
    <w:rsid w:val="0003134B"/>
    <w:rsid w:val="000313AD"/>
    <w:rsid w:val="000316C5"/>
    <w:rsid w:val="000316C6"/>
    <w:rsid w:val="00031765"/>
    <w:rsid w:val="00031848"/>
    <w:rsid w:val="00031902"/>
    <w:rsid w:val="00031932"/>
    <w:rsid w:val="00031950"/>
    <w:rsid w:val="000319D2"/>
    <w:rsid w:val="00031D41"/>
    <w:rsid w:val="00031D4A"/>
    <w:rsid w:val="00031D7F"/>
    <w:rsid w:val="00031DA7"/>
    <w:rsid w:val="00031ED8"/>
    <w:rsid w:val="000320B1"/>
    <w:rsid w:val="0003212F"/>
    <w:rsid w:val="00032133"/>
    <w:rsid w:val="00032167"/>
    <w:rsid w:val="0003230C"/>
    <w:rsid w:val="000323F1"/>
    <w:rsid w:val="0003248E"/>
    <w:rsid w:val="0003256D"/>
    <w:rsid w:val="00032667"/>
    <w:rsid w:val="0003267A"/>
    <w:rsid w:val="0003273E"/>
    <w:rsid w:val="000328B2"/>
    <w:rsid w:val="000328C1"/>
    <w:rsid w:val="00032A6A"/>
    <w:rsid w:val="00032B41"/>
    <w:rsid w:val="00032BF8"/>
    <w:rsid w:val="00032C7A"/>
    <w:rsid w:val="00032DCB"/>
    <w:rsid w:val="00032E76"/>
    <w:rsid w:val="00032F41"/>
    <w:rsid w:val="00033055"/>
    <w:rsid w:val="0003308B"/>
    <w:rsid w:val="000330CF"/>
    <w:rsid w:val="00033387"/>
    <w:rsid w:val="0003351F"/>
    <w:rsid w:val="0003352A"/>
    <w:rsid w:val="00033691"/>
    <w:rsid w:val="00033B3E"/>
    <w:rsid w:val="00033BA8"/>
    <w:rsid w:val="00033BD3"/>
    <w:rsid w:val="00033C15"/>
    <w:rsid w:val="00033C21"/>
    <w:rsid w:val="00034237"/>
    <w:rsid w:val="0003441B"/>
    <w:rsid w:val="000345D4"/>
    <w:rsid w:val="000347D1"/>
    <w:rsid w:val="000347FF"/>
    <w:rsid w:val="0003488E"/>
    <w:rsid w:val="000349E1"/>
    <w:rsid w:val="000349F6"/>
    <w:rsid w:val="00034BBD"/>
    <w:rsid w:val="00034CE1"/>
    <w:rsid w:val="00034D0F"/>
    <w:rsid w:val="00034D1D"/>
    <w:rsid w:val="00034D29"/>
    <w:rsid w:val="00034D51"/>
    <w:rsid w:val="00034D7C"/>
    <w:rsid w:val="00034DC3"/>
    <w:rsid w:val="00034FDE"/>
    <w:rsid w:val="0003512F"/>
    <w:rsid w:val="00035191"/>
    <w:rsid w:val="00035209"/>
    <w:rsid w:val="000352FA"/>
    <w:rsid w:val="00035347"/>
    <w:rsid w:val="000353D2"/>
    <w:rsid w:val="00035491"/>
    <w:rsid w:val="000354FC"/>
    <w:rsid w:val="00035529"/>
    <w:rsid w:val="0003557D"/>
    <w:rsid w:val="00035655"/>
    <w:rsid w:val="0003583F"/>
    <w:rsid w:val="0003585A"/>
    <w:rsid w:val="00035A13"/>
    <w:rsid w:val="00035B26"/>
    <w:rsid w:val="00035CC3"/>
    <w:rsid w:val="00036228"/>
    <w:rsid w:val="000362F6"/>
    <w:rsid w:val="00036338"/>
    <w:rsid w:val="000363E6"/>
    <w:rsid w:val="00036700"/>
    <w:rsid w:val="00036746"/>
    <w:rsid w:val="0003678E"/>
    <w:rsid w:val="00036805"/>
    <w:rsid w:val="0003680F"/>
    <w:rsid w:val="00036963"/>
    <w:rsid w:val="00036984"/>
    <w:rsid w:val="00036A82"/>
    <w:rsid w:val="00036C3C"/>
    <w:rsid w:val="00036E73"/>
    <w:rsid w:val="00036F1F"/>
    <w:rsid w:val="00036FF9"/>
    <w:rsid w:val="0003704E"/>
    <w:rsid w:val="000370DA"/>
    <w:rsid w:val="00037169"/>
    <w:rsid w:val="00037298"/>
    <w:rsid w:val="000373C3"/>
    <w:rsid w:val="000374D2"/>
    <w:rsid w:val="00037533"/>
    <w:rsid w:val="00037703"/>
    <w:rsid w:val="00037769"/>
    <w:rsid w:val="00037828"/>
    <w:rsid w:val="00037918"/>
    <w:rsid w:val="0003794F"/>
    <w:rsid w:val="000379A1"/>
    <w:rsid w:val="00037A2C"/>
    <w:rsid w:val="00037B1C"/>
    <w:rsid w:val="00037B6E"/>
    <w:rsid w:val="00037B78"/>
    <w:rsid w:val="00037B7D"/>
    <w:rsid w:val="00037BD6"/>
    <w:rsid w:val="00037C73"/>
    <w:rsid w:val="00037D63"/>
    <w:rsid w:val="00037F6B"/>
    <w:rsid w:val="000402CC"/>
    <w:rsid w:val="0004030C"/>
    <w:rsid w:val="00040373"/>
    <w:rsid w:val="000403A1"/>
    <w:rsid w:val="000404E7"/>
    <w:rsid w:val="000406DF"/>
    <w:rsid w:val="0004073F"/>
    <w:rsid w:val="000408E8"/>
    <w:rsid w:val="0004093C"/>
    <w:rsid w:val="000409DF"/>
    <w:rsid w:val="00040CF6"/>
    <w:rsid w:val="00040D58"/>
    <w:rsid w:val="00040DCF"/>
    <w:rsid w:val="00040EE3"/>
    <w:rsid w:val="00040EFC"/>
    <w:rsid w:val="00040F34"/>
    <w:rsid w:val="0004102D"/>
    <w:rsid w:val="00041043"/>
    <w:rsid w:val="00041113"/>
    <w:rsid w:val="00041120"/>
    <w:rsid w:val="0004133D"/>
    <w:rsid w:val="0004146A"/>
    <w:rsid w:val="0004154F"/>
    <w:rsid w:val="0004158A"/>
    <w:rsid w:val="00041697"/>
    <w:rsid w:val="000417E0"/>
    <w:rsid w:val="00041924"/>
    <w:rsid w:val="00041A8B"/>
    <w:rsid w:val="00041D5B"/>
    <w:rsid w:val="00041FF9"/>
    <w:rsid w:val="0004208A"/>
    <w:rsid w:val="0004223D"/>
    <w:rsid w:val="000422EC"/>
    <w:rsid w:val="000423D8"/>
    <w:rsid w:val="0004241D"/>
    <w:rsid w:val="0004249F"/>
    <w:rsid w:val="000425A8"/>
    <w:rsid w:val="00042955"/>
    <w:rsid w:val="00042A8C"/>
    <w:rsid w:val="00042BD4"/>
    <w:rsid w:val="00042C56"/>
    <w:rsid w:val="00042C57"/>
    <w:rsid w:val="00042CB3"/>
    <w:rsid w:val="00042CE4"/>
    <w:rsid w:val="00042CF9"/>
    <w:rsid w:val="00042D1F"/>
    <w:rsid w:val="00042D63"/>
    <w:rsid w:val="00042DE1"/>
    <w:rsid w:val="00042F48"/>
    <w:rsid w:val="00043058"/>
    <w:rsid w:val="000433D9"/>
    <w:rsid w:val="000433FB"/>
    <w:rsid w:val="000434DD"/>
    <w:rsid w:val="00043648"/>
    <w:rsid w:val="0004367E"/>
    <w:rsid w:val="00043736"/>
    <w:rsid w:val="00043741"/>
    <w:rsid w:val="00043874"/>
    <w:rsid w:val="00043881"/>
    <w:rsid w:val="00043B5C"/>
    <w:rsid w:val="00043CA2"/>
    <w:rsid w:val="00043D97"/>
    <w:rsid w:val="00043E27"/>
    <w:rsid w:val="00043EB1"/>
    <w:rsid w:val="00043F5C"/>
    <w:rsid w:val="00043F71"/>
    <w:rsid w:val="00044009"/>
    <w:rsid w:val="00044033"/>
    <w:rsid w:val="000443F5"/>
    <w:rsid w:val="000446A9"/>
    <w:rsid w:val="0004474A"/>
    <w:rsid w:val="00044903"/>
    <w:rsid w:val="0004490A"/>
    <w:rsid w:val="00044976"/>
    <w:rsid w:val="00044998"/>
    <w:rsid w:val="00044AA5"/>
    <w:rsid w:val="00044AD2"/>
    <w:rsid w:val="00044CC7"/>
    <w:rsid w:val="00044DEC"/>
    <w:rsid w:val="00044EB4"/>
    <w:rsid w:val="0004504B"/>
    <w:rsid w:val="00045109"/>
    <w:rsid w:val="0004529E"/>
    <w:rsid w:val="0004530D"/>
    <w:rsid w:val="000453CE"/>
    <w:rsid w:val="000455A6"/>
    <w:rsid w:val="000455FF"/>
    <w:rsid w:val="0004587A"/>
    <w:rsid w:val="000458B2"/>
    <w:rsid w:val="00045900"/>
    <w:rsid w:val="00045A61"/>
    <w:rsid w:val="00045AFD"/>
    <w:rsid w:val="00045B53"/>
    <w:rsid w:val="00045C2A"/>
    <w:rsid w:val="00045C46"/>
    <w:rsid w:val="00045C74"/>
    <w:rsid w:val="00045D06"/>
    <w:rsid w:val="00045D37"/>
    <w:rsid w:val="00045DD4"/>
    <w:rsid w:val="00045F50"/>
    <w:rsid w:val="00045F59"/>
    <w:rsid w:val="00045F63"/>
    <w:rsid w:val="00045FC6"/>
    <w:rsid w:val="00045FC8"/>
    <w:rsid w:val="00046013"/>
    <w:rsid w:val="0004607E"/>
    <w:rsid w:val="0004614C"/>
    <w:rsid w:val="0004633C"/>
    <w:rsid w:val="0004639C"/>
    <w:rsid w:val="00046435"/>
    <w:rsid w:val="000467AA"/>
    <w:rsid w:val="000467BC"/>
    <w:rsid w:val="00046993"/>
    <w:rsid w:val="00046AB7"/>
    <w:rsid w:val="00046AF6"/>
    <w:rsid w:val="00046BB5"/>
    <w:rsid w:val="00046C5D"/>
    <w:rsid w:val="00046CB5"/>
    <w:rsid w:val="00046DB2"/>
    <w:rsid w:val="00046E77"/>
    <w:rsid w:val="0004724B"/>
    <w:rsid w:val="000473C5"/>
    <w:rsid w:val="000473F0"/>
    <w:rsid w:val="000474BE"/>
    <w:rsid w:val="000475D2"/>
    <w:rsid w:val="00047745"/>
    <w:rsid w:val="00047767"/>
    <w:rsid w:val="000477AC"/>
    <w:rsid w:val="000478FF"/>
    <w:rsid w:val="0004794F"/>
    <w:rsid w:val="00047A76"/>
    <w:rsid w:val="00047AA5"/>
    <w:rsid w:val="00047C43"/>
    <w:rsid w:val="00047C44"/>
    <w:rsid w:val="00047C5D"/>
    <w:rsid w:val="00047D2B"/>
    <w:rsid w:val="00047D6F"/>
    <w:rsid w:val="00047E09"/>
    <w:rsid w:val="00047FBD"/>
    <w:rsid w:val="000500AE"/>
    <w:rsid w:val="000500B9"/>
    <w:rsid w:val="0005010C"/>
    <w:rsid w:val="00050169"/>
    <w:rsid w:val="00050445"/>
    <w:rsid w:val="0005049B"/>
    <w:rsid w:val="00050618"/>
    <w:rsid w:val="00050621"/>
    <w:rsid w:val="00050674"/>
    <w:rsid w:val="000507A0"/>
    <w:rsid w:val="000507C5"/>
    <w:rsid w:val="0005085A"/>
    <w:rsid w:val="0005085B"/>
    <w:rsid w:val="00050999"/>
    <w:rsid w:val="00050A4E"/>
    <w:rsid w:val="00050AF9"/>
    <w:rsid w:val="00050C37"/>
    <w:rsid w:val="00050CDA"/>
    <w:rsid w:val="00050D46"/>
    <w:rsid w:val="00050D85"/>
    <w:rsid w:val="00050DC1"/>
    <w:rsid w:val="00050E18"/>
    <w:rsid w:val="00050E37"/>
    <w:rsid w:val="00050FEE"/>
    <w:rsid w:val="0005104D"/>
    <w:rsid w:val="00051132"/>
    <w:rsid w:val="0005129F"/>
    <w:rsid w:val="0005131B"/>
    <w:rsid w:val="0005136F"/>
    <w:rsid w:val="000513BA"/>
    <w:rsid w:val="00051433"/>
    <w:rsid w:val="00051500"/>
    <w:rsid w:val="000515BE"/>
    <w:rsid w:val="00051612"/>
    <w:rsid w:val="00051713"/>
    <w:rsid w:val="0005187A"/>
    <w:rsid w:val="000518E0"/>
    <w:rsid w:val="0005190C"/>
    <w:rsid w:val="000519C4"/>
    <w:rsid w:val="00051A03"/>
    <w:rsid w:val="00051A99"/>
    <w:rsid w:val="00051B03"/>
    <w:rsid w:val="00051B1E"/>
    <w:rsid w:val="00051B5C"/>
    <w:rsid w:val="00051C33"/>
    <w:rsid w:val="00051D2A"/>
    <w:rsid w:val="00051D67"/>
    <w:rsid w:val="00051DA0"/>
    <w:rsid w:val="00051DB8"/>
    <w:rsid w:val="00051E82"/>
    <w:rsid w:val="00051F20"/>
    <w:rsid w:val="00051FBD"/>
    <w:rsid w:val="00052020"/>
    <w:rsid w:val="000521AB"/>
    <w:rsid w:val="00052254"/>
    <w:rsid w:val="00052674"/>
    <w:rsid w:val="000527A6"/>
    <w:rsid w:val="000527DE"/>
    <w:rsid w:val="00052833"/>
    <w:rsid w:val="0005291B"/>
    <w:rsid w:val="00052920"/>
    <w:rsid w:val="0005295A"/>
    <w:rsid w:val="00052ACF"/>
    <w:rsid w:val="00052BEB"/>
    <w:rsid w:val="00052C70"/>
    <w:rsid w:val="00052DEB"/>
    <w:rsid w:val="00052E7E"/>
    <w:rsid w:val="00052EC3"/>
    <w:rsid w:val="00052FAD"/>
    <w:rsid w:val="00052FAE"/>
    <w:rsid w:val="00052FE2"/>
    <w:rsid w:val="000532B6"/>
    <w:rsid w:val="000532B7"/>
    <w:rsid w:val="000532E7"/>
    <w:rsid w:val="00053565"/>
    <w:rsid w:val="00053579"/>
    <w:rsid w:val="000535D4"/>
    <w:rsid w:val="0005396C"/>
    <w:rsid w:val="00053A77"/>
    <w:rsid w:val="00053D7D"/>
    <w:rsid w:val="00053E73"/>
    <w:rsid w:val="00053FDA"/>
    <w:rsid w:val="000540A7"/>
    <w:rsid w:val="000541E6"/>
    <w:rsid w:val="0005422B"/>
    <w:rsid w:val="000542AE"/>
    <w:rsid w:val="00054320"/>
    <w:rsid w:val="00054337"/>
    <w:rsid w:val="0005442C"/>
    <w:rsid w:val="000544DC"/>
    <w:rsid w:val="000544EC"/>
    <w:rsid w:val="000544EE"/>
    <w:rsid w:val="00054541"/>
    <w:rsid w:val="000545ED"/>
    <w:rsid w:val="00054915"/>
    <w:rsid w:val="0005494C"/>
    <w:rsid w:val="00054B98"/>
    <w:rsid w:val="00054C7E"/>
    <w:rsid w:val="00054E26"/>
    <w:rsid w:val="00054E9A"/>
    <w:rsid w:val="00054F2B"/>
    <w:rsid w:val="00054F2D"/>
    <w:rsid w:val="00054F79"/>
    <w:rsid w:val="00054F97"/>
    <w:rsid w:val="00055028"/>
    <w:rsid w:val="00055072"/>
    <w:rsid w:val="0005510F"/>
    <w:rsid w:val="0005526D"/>
    <w:rsid w:val="00055465"/>
    <w:rsid w:val="00055517"/>
    <w:rsid w:val="00055533"/>
    <w:rsid w:val="00055635"/>
    <w:rsid w:val="0005564D"/>
    <w:rsid w:val="00055706"/>
    <w:rsid w:val="000557A3"/>
    <w:rsid w:val="000557DD"/>
    <w:rsid w:val="000557EF"/>
    <w:rsid w:val="000558DE"/>
    <w:rsid w:val="0005592E"/>
    <w:rsid w:val="000559FC"/>
    <w:rsid w:val="00055A6F"/>
    <w:rsid w:val="00055AAE"/>
    <w:rsid w:val="00055B3F"/>
    <w:rsid w:val="00055C36"/>
    <w:rsid w:val="00055C52"/>
    <w:rsid w:val="00055C62"/>
    <w:rsid w:val="00055F3F"/>
    <w:rsid w:val="00055FD1"/>
    <w:rsid w:val="00055FE0"/>
    <w:rsid w:val="0005625F"/>
    <w:rsid w:val="0005648A"/>
    <w:rsid w:val="00056526"/>
    <w:rsid w:val="0005654C"/>
    <w:rsid w:val="00056636"/>
    <w:rsid w:val="00056730"/>
    <w:rsid w:val="000567C2"/>
    <w:rsid w:val="0005680B"/>
    <w:rsid w:val="00056A17"/>
    <w:rsid w:val="00056C5D"/>
    <w:rsid w:val="00056F9E"/>
    <w:rsid w:val="000570C7"/>
    <w:rsid w:val="0005718B"/>
    <w:rsid w:val="000571C6"/>
    <w:rsid w:val="000571E2"/>
    <w:rsid w:val="00057335"/>
    <w:rsid w:val="0005746C"/>
    <w:rsid w:val="0005746D"/>
    <w:rsid w:val="00057489"/>
    <w:rsid w:val="00057559"/>
    <w:rsid w:val="00057651"/>
    <w:rsid w:val="000576E8"/>
    <w:rsid w:val="0005780C"/>
    <w:rsid w:val="00057A50"/>
    <w:rsid w:val="00057B1E"/>
    <w:rsid w:val="00057B73"/>
    <w:rsid w:val="00057B9A"/>
    <w:rsid w:val="00057CAA"/>
    <w:rsid w:val="00057E36"/>
    <w:rsid w:val="00057ED4"/>
    <w:rsid w:val="00057EFF"/>
    <w:rsid w:val="00057FD9"/>
    <w:rsid w:val="0006002D"/>
    <w:rsid w:val="0006025F"/>
    <w:rsid w:val="00060262"/>
    <w:rsid w:val="0006049D"/>
    <w:rsid w:val="000606A1"/>
    <w:rsid w:val="000606A5"/>
    <w:rsid w:val="000607A5"/>
    <w:rsid w:val="000607AD"/>
    <w:rsid w:val="00060816"/>
    <w:rsid w:val="0006096F"/>
    <w:rsid w:val="000609DE"/>
    <w:rsid w:val="00060B51"/>
    <w:rsid w:val="00060B74"/>
    <w:rsid w:val="00060B8B"/>
    <w:rsid w:val="00060E58"/>
    <w:rsid w:val="00060E74"/>
    <w:rsid w:val="00061069"/>
    <w:rsid w:val="00061099"/>
    <w:rsid w:val="000610CF"/>
    <w:rsid w:val="00061213"/>
    <w:rsid w:val="00061221"/>
    <w:rsid w:val="000612F1"/>
    <w:rsid w:val="0006146C"/>
    <w:rsid w:val="0006178A"/>
    <w:rsid w:val="000617A4"/>
    <w:rsid w:val="00061844"/>
    <w:rsid w:val="000618FF"/>
    <w:rsid w:val="00061B74"/>
    <w:rsid w:val="00061C3E"/>
    <w:rsid w:val="00061D86"/>
    <w:rsid w:val="00061DDA"/>
    <w:rsid w:val="000620A6"/>
    <w:rsid w:val="000620D2"/>
    <w:rsid w:val="00062143"/>
    <w:rsid w:val="000622B2"/>
    <w:rsid w:val="000623E4"/>
    <w:rsid w:val="00062448"/>
    <w:rsid w:val="0006244E"/>
    <w:rsid w:val="000624FE"/>
    <w:rsid w:val="0006257E"/>
    <w:rsid w:val="000625C7"/>
    <w:rsid w:val="0006265D"/>
    <w:rsid w:val="0006267D"/>
    <w:rsid w:val="000626E8"/>
    <w:rsid w:val="00062C55"/>
    <w:rsid w:val="00062C9F"/>
    <w:rsid w:val="00062CD9"/>
    <w:rsid w:val="00062EF0"/>
    <w:rsid w:val="000630A2"/>
    <w:rsid w:val="000630D2"/>
    <w:rsid w:val="000630E4"/>
    <w:rsid w:val="00063110"/>
    <w:rsid w:val="0006320E"/>
    <w:rsid w:val="00063231"/>
    <w:rsid w:val="00063369"/>
    <w:rsid w:val="0006337D"/>
    <w:rsid w:val="00063580"/>
    <w:rsid w:val="00063637"/>
    <w:rsid w:val="00063763"/>
    <w:rsid w:val="000637A4"/>
    <w:rsid w:val="000637B7"/>
    <w:rsid w:val="0006387A"/>
    <w:rsid w:val="0006392A"/>
    <w:rsid w:val="00063A78"/>
    <w:rsid w:val="00063B66"/>
    <w:rsid w:val="00063B6A"/>
    <w:rsid w:val="00063BF4"/>
    <w:rsid w:val="00063C93"/>
    <w:rsid w:val="00063D67"/>
    <w:rsid w:val="00063D96"/>
    <w:rsid w:val="00063DCB"/>
    <w:rsid w:val="00063EA2"/>
    <w:rsid w:val="00063EA5"/>
    <w:rsid w:val="00063EAB"/>
    <w:rsid w:val="00063EFA"/>
    <w:rsid w:val="00063FD9"/>
    <w:rsid w:val="00064121"/>
    <w:rsid w:val="00064132"/>
    <w:rsid w:val="00064162"/>
    <w:rsid w:val="00064181"/>
    <w:rsid w:val="00064424"/>
    <w:rsid w:val="0006450A"/>
    <w:rsid w:val="000646CF"/>
    <w:rsid w:val="000648A5"/>
    <w:rsid w:val="000648A8"/>
    <w:rsid w:val="00064AA2"/>
    <w:rsid w:val="00064BCF"/>
    <w:rsid w:val="00064DB5"/>
    <w:rsid w:val="00064E09"/>
    <w:rsid w:val="00064E9D"/>
    <w:rsid w:val="00064F8D"/>
    <w:rsid w:val="0006502A"/>
    <w:rsid w:val="00065080"/>
    <w:rsid w:val="000651C0"/>
    <w:rsid w:val="000651D4"/>
    <w:rsid w:val="00065422"/>
    <w:rsid w:val="00065480"/>
    <w:rsid w:val="0006549D"/>
    <w:rsid w:val="00065519"/>
    <w:rsid w:val="00065579"/>
    <w:rsid w:val="0006559B"/>
    <w:rsid w:val="00065613"/>
    <w:rsid w:val="00065660"/>
    <w:rsid w:val="00065674"/>
    <w:rsid w:val="00065744"/>
    <w:rsid w:val="0006575A"/>
    <w:rsid w:val="000657D2"/>
    <w:rsid w:val="00065919"/>
    <w:rsid w:val="0006592F"/>
    <w:rsid w:val="00065A2C"/>
    <w:rsid w:val="00065AD3"/>
    <w:rsid w:val="00065B47"/>
    <w:rsid w:val="00065C0E"/>
    <w:rsid w:val="00065CB1"/>
    <w:rsid w:val="00065F56"/>
    <w:rsid w:val="00065F77"/>
    <w:rsid w:val="00065FC8"/>
    <w:rsid w:val="000660EA"/>
    <w:rsid w:val="0006613F"/>
    <w:rsid w:val="00066221"/>
    <w:rsid w:val="000662D6"/>
    <w:rsid w:val="000664E2"/>
    <w:rsid w:val="00066634"/>
    <w:rsid w:val="000666E0"/>
    <w:rsid w:val="000667B6"/>
    <w:rsid w:val="0006691B"/>
    <w:rsid w:val="0006691E"/>
    <w:rsid w:val="00066948"/>
    <w:rsid w:val="000669AA"/>
    <w:rsid w:val="00066AFB"/>
    <w:rsid w:val="00066B04"/>
    <w:rsid w:val="00066B25"/>
    <w:rsid w:val="00066B2E"/>
    <w:rsid w:val="00066C5C"/>
    <w:rsid w:val="00066C9B"/>
    <w:rsid w:val="00066DBE"/>
    <w:rsid w:val="00066E81"/>
    <w:rsid w:val="00066EB7"/>
    <w:rsid w:val="00066F35"/>
    <w:rsid w:val="00066F5A"/>
    <w:rsid w:val="00066F98"/>
    <w:rsid w:val="00066FC6"/>
    <w:rsid w:val="000672A0"/>
    <w:rsid w:val="000672E2"/>
    <w:rsid w:val="000672F8"/>
    <w:rsid w:val="000673E6"/>
    <w:rsid w:val="0006744C"/>
    <w:rsid w:val="000675EE"/>
    <w:rsid w:val="000676A4"/>
    <w:rsid w:val="00067864"/>
    <w:rsid w:val="00067936"/>
    <w:rsid w:val="00067B48"/>
    <w:rsid w:val="00067C11"/>
    <w:rsid w:val="00067CC8"/>
    <w:rsid w:val="00067E56"/>
    <w:rsid w:val="00067E59"/>
    <w:rsid w:val="00067F0C"/>
    <w:rsid w:val="00070007"/>
    <w:rsid w:val="000700E2"/>
    <w:rsid w:val="000701CF"/>
    <w:rsid w:val="0007022C"/>
    <w:rsid w:val="00070289"/>
    <w:rsid w:val="000703E3"/>
    <w:rsid w:val="00070561"/>
    <w:rsid w:val="00070568"/>
    <w:rsid w:val="0007059D"/>
    <w:rsid w:val="000705BA"/>
    <w:rsid w:val="00070623"/>
    <w:rsid w:val="00070693"/>
    <w:rsid w:val="000706C6"/>
    <w:rsid w:val="000708EA"/>
    <w:rsid w:val="00070938"/>
    <w:rsid w:val="00070AAB"/>
    <w:rsid w:val="00070ABC"/>
    <w:rsid w:val="00070B4E"/>
    <w:rsid w:val="00070B61"/>
    <w:rsid w:val="00070B63"/>
    <w:rsid w:val="00070BDE"/>
    <w:rsid w:val="00070C8E"/>
    <w:rsid w:val="00070CCB"/>
    <w:rsid w:val="000710CE"/>
    <w:rsid w:val="00071164"/>
    <w:rsid w:val="000711BB"/>
    <w:rsid w:val="00071328"/>
    <w:rsid w:val="000714E2"/>
    <w:rsid w:val="00071654"/>
    <w:rsid w:val="000716D2"/>
    <w:rsid w:val="00071716"/>
    <w:rsid w:val="00071744"/>
    <w:rsid w:val="00071812"/>
    <w:rsid w:val="00071A43"/>
    <w:rsid w:val="00071C2A"/>
    <w:rsid w:val="00071C85"/>
    <w:rsid w:val="00071CAF"/>
    <w:rsid w:val="00071ED7"/>
    <w:rsid w:val="0007216D"/>
    <w:rsid w:val="000723BD"/>
    <w:rsid w:val="00072491"/>
    <w:rsid w:val="000724CD"/>
    <w:rsid w:val="00072791"/>
    <w:rsid w:val="0007279F"/>
    <w:rsid w:val="000728FB"/>
    <w:rsid w:val="00072993"/>
    <w:rsid w:val="000729AA"/>
    <w:rsid w:val="00072A59"/>
    <w:rsid w:val="00072A70"/>
    <w:rsid w:val="00072B59"/>
    <w:rsid w:val="00072C4B"/>
    <w:rsid w:val="00072CBB"/>
    <w:rsid w:val="00072D86"/>
    <w:rsid w:val="00072E90"/>
    <w:rsid w:val="00072EFF"/>
    <w:rsid w:val="00072F8C"/>
    <w:rsid w:val="000730CC"/>
    <w:rsid w:val="000730E0"/>
    <w:rsid w:val="000730FE"/>
    <w:rsid w:val="000732A5"/>
    <w:rsid w:val="000732E3"/>
    <w:rsid w:val="0007333F"/>
    <w:rsid w:val="000733F3"/>
    <w:rsid w:val="0007342C"/>
    <w:rsid w:val="000734AC"/>
    <w:rsid w:val="00073500"/>
    <w:rsid w:val="000736EC"/>
    <w:rsid w:val="00073747"/>
    <w:rsid w:val="000737EC"/>
    <w:rsid w:val="00073810"/>
    <w:rsid w:val="0007383A"/>
    <w:rsid w:val="00073897"/>
    <w:rsid w:val="0007389A"/>
    <w:rsid w:val="00073974"/>
    <w:rsid w:val="00073A32"/>
    <w:rsid w:val="00073AE0"/>
    <w:rsid w:val="00073AE8"/>
    <w:rsid w:val="00073C36"/>
    <w:rsid w:val="00073CAC"/>
    <w:rsid w:val="00073D13"/>
    <w:rsid w:val="00073E6A"/>
    <w:rsid w:val="00073E96"/>
    <w:rsid w:val="00073FBD"/>
    <w:rsid w:val="00073FFF"/>
    <w:rsid w:val="0007401A"/>
    <w:rsid w:val="0007423F"/>
    <w:rsid w:val="000742DD"/>
    <w:rsid w:val="00074646"/>
    <w:rsid w:val="00074760"/>
    <w:rsid w:val="000748D9"/>
    <w:rsid w:val="00074928"/>
    <w:rsid w:val="00074AAA"/>
    <w:rsid w:val="00074AC8"/>
    <w:rsid w:val="00074C01"/>
    <w:rsid w:val="00074C8E"/>
    <w:rsid w:val="00074DD0"/>
    <w:rsid w:val="00074E00"/>
    <w:rsid w:val="00074EAE"/>
    <w:rsid w:val="00074F18"/>
    <w:rsid w:val="00074F54"/>
    <w:rsid w:val="00074FE6"/>
    <w:rsid w:val="0007546B"/>
    <w:rsid w:val="0007555F"/>
    <w:rsid w:val="00075680"/>
    <w:rsid w:val="00075826"/>
    <w:rsid w:val="0007582E"/>
    <w:rsid w:val="0007588C"/>
    <w:rsid w:val="000759B8"/>
    <w:rsid w:val="000759D5"/>
    <w:rsid w:val="00075A28"/>
    <w:rsid w:val="00075AB8"/>
    <w:rsid w:val="00075BB2"/>
    <w:rsid w:val="00075BBF"/>
    <w:rsid w:val="00075E6E"/>
    <w:rsid w:val="00075E80"/>
    <w:rsid w:val="00075E9B"/>
    <w:rsid w:val="00075FA3"/>
    <w:rsid w:val="0007615E"/>
    <w:rsid w:val="000761CE"/>
    <w:rsid w:val="000761D5"/>
    <w:rsid w:val="000763C7"/>
    <w:rsid w:val="000767A4"/>
    <w:rsid w:val="000767C4"/>
    <w:rsid w:val="0007684A"/>
    <w:rsid w:val="00076854"/>
    <w:rsid w:val="00076878"/>
    <w:rsid w:val="000768AD"/>
    <w:rsid w:val="0007699C"/>
    <w:rsid w:val="0007699D"/>
    <w:rsid w:val="00076AAA"/>
    <w:rsid w:val="00076AC6"/>
    <w:rsid w:val="00076B95"/>
    <w:rsid w:val="00076C6D"/>
    <w:rsid w:val="00076CB7"/>
    <w:rsid w:val="00076CBC"/>
    <w:rsid w:val="00076CDE"/>
    <w:rsid w:val="00076D0C"/>
    <w:rsid w:val="00076D92"/>
    <w:rsid w:val="00076E21"/>
    <w:rsid w:val="00076EBF"/>
    <w:rsid w:val="00076ED2"/>
    <w:rsid w:val="00076FD4"/>
    <w:rsid w:val="00076FDE"/>
    <w:rsid w:val="0007701E"/>
    <w:rsid w:val="000770DC"/>
    <w:rsid w:val="00077164"/>
    <w:rsid w:val="00077203"/>
    <w:rsid w:val="0007720E"/>
    <w:rsid w:val="00077248"/>
    <w:rsid w:val="000772AB"/>
    <w:rsid w:val="000772B4"/>
    <w:rsid w:val="00077368"/>
    <w:rsid w:val="0007738A"/>
    <w:rsid w:val="00077476"/>
    <w:rsid w:val="00077516"/>
    <w:rsid w:val="000777D3"/>
    <w:rsid w:val="00077A4B"/>
    <w:rsid w:val="00077A5A"/>
    <w:rsid w:val="00077B43"/>
    <w:rsid w:val="00077C7D"/>
    <w:rsid w:val="00077D18"/>
    <w:rsid w:val="00077E0C"/>
    <w:rsid w:val="00077E31"/>
    <w:rsid w:val="00077E94"/>
    <w:rsid w:val="00077F00"/>
    <w:rsid w:val="00077F57"/>
    <w:rsid w:val="00077F5A"/>
    <w:rsid w:val="00077F6C"/>
    <w:rsid w:val="0008007C"/>
    <w:rsid w:val="0008010E"/>
    <w:rsid w:val="000801DF"/>
    <w:rsid w:val="00080439"/>
    <w:rsid w:val="000804F8"/>
    <w:rsid w:val="0008050F"/>
    <w:rsid w:val="00080697"/>
    <w:rsid w:val="000807CF"/>
    <w:rsid w:val="000808FF"/>
    <w:rsid w:val="0008091E"/>
    <w:rsid w:val="00080924"/>
    <w:rsid w:val="00080956"/>
    <w:rsid w:val="000809E5"/>
    <w:rsid w:val="00080BD8"/>
    <w:rsid w:val="00080C27"/>
    <w:rsid w:val="00080C71"/>
    <w:rsid w:val="00080D62"/>
    <w:rsid w:val="00080E04"/>
    <w:rsid w:val="00080E12"/>
    <w:rsid w:val="00080EB1"/>
    <w:rsid w:val="00080F80"/>
    <w:rsid w:val="00081050"/>
    <w:rsid w:val="000810CA"/>
    <w:rsid w:val="000810EB"/>
    <w:rsid w:val="0008124C"/>
    <w:rsid w:val="000812CC"/>
    <w:rsid w:val="000812E8"/>
    <w:rsid w:val="0008161B"/>
    <w:rsid w:val="0008183B"/>
    <w:rsid w:val="0008184A"/>
    <w:rsid w:val="00081909"/>
    <w:rsid w:val="00081A6F"/>
    <w:rsid w:val="00081BA4"/>
    <w:rsid w:val="00081BB8"/>
    <w:rsid w:val="00081C12"/>
    <w:rsid w:val="00081DC6"/>
    <w:rsid w:val="00081F15"/>
    <w:rsid w:val="00081F5C"/>
    <w:rsid w:val="00081F88"/>
    <w:rsid w:val="00082304"/>
    <w:rsid w:val="00082305"/>
    <w:rsid w:val="000824C8"/>
    <w:rsid w:val="000824E1"/>
    <w:rsid w:val="0008267F"/>
    <w:rsid w:val="000827EB"/>
    <w:rsid w:val="000827EF"/>
    <w:rsid w:val="000828F5"/>
    <w:rsid w:val="000829BF"/>
    <w:rsid w:val="000829FA"/>
    <w:rsid w:val="00082A5B"/>
    <w:rsid w:val="00082A6D"/>
    <w:rsid w:val="00082A81"/>
    <w:rsid w:val="00082AA3"/>
    <w:rsid w:val="00082AAB"/>
    <w:rsid w:val="00082C28"/>
    <w:rsid w:val="00082C9A"/>
    <w:rsid w:val="00082CAB"/>
    <w:rsid w:val="00082D15"/>
    <w:rsid w:val="00082DA5"/>
    <w:rsid w:val="00082E5A"/>
    <w:rsid w:val="00082EBB"/>
    <w:rsid w:val="00082EDE"/>
    <w:rsid w:val="00082F9F"/>
    <w:rsid w:val="000830C9"/>
    <w:rsid w:val="000831A2"/>
    <w:rsid w:val="00083439"/>
    <w:rsid w:val="0008377B"/>
    <w:rsid w:val="000837C5"/>
    <w:rsid w:val="000839BD"/>
    <w:rsid w:val="00083A61"/>
    <w:rsid w:val="00083AC5"/>
    <w:rsid w:val="00083B4F"/>
    <w:rsid w:val="00083D08"/>
    <w:rsid w:val="00083D27"/>
    <w:rsid w:val="00083D82"/>
    <w:rsid w:val="00083E2F"/>
    <w:rsid w:val="00083EBB"/>
    <w:rsid w:val="00083ED5"/>
    <w:rsid w:val="00083F7B"/>
    <w:rsid w:val="0008408A"/>
    <w:rsid w:val="00084232"/>
    <w:rsid w:val="00084272"/>
    <w:rsid w:val="000843C4"/>
    <w:rsid w:val="0008444E"/>
    <w:rsid w:val="000844B4"/>
    <w:rsid w:val="000844D6"/>
    <w:rsid w:val="00084518"/>
    <w:rsid w:val="0008462B"/>
    <w:rsid w:val="00084813"/>
    <w:rsid w:val="00084B50"/>
    <w:rsid w:val="00084B90"/>
    <w:rsid w:val="00084C7D"/>
    <w:rsid w:val="00084CEB"/>
    <w:rsid w:val="00084D49"/>
    <w:rsid w:val="00084D5D"/>
    <w:rsid w:val="00084EF7"/>
    <w:rsid w:val="00084F41"/>
    <w:rsid w:val="00084F48"/>
    <w:rsid w:val="00085065"/>
    <w:rsid w:val="000850EB"/>
    <w:rsid w:val="00085111"/>
    <w:rsid w:val="00085140"/>
    <w:rsid w:val="00085235"/>
    <w:rsid w:val="0008528B"/>
    <w:rsid w:val="000853FD"/>
    <w:rsid w:val="0008541C"/>
    <w:rsid w:val="00085519"/>
    <w:rsid w:val="000857CD"/>
    <w:rsid w:val="0008584B"/>
    <w:rsid w:val="0008585C"/>
    <w:rsid w:val="00085902"/>
    <w:rsid w:val="0008592F"/>
    <w:rsid w:val="00085C88"/>
    <w:rsid w:val="00085CF2"/>
    <w:rsid w:val="00085D7B"/>
    <w:rsid w:val="000861E0"/>
    <w:rsid w:val="0008620F"/>
    <w:rsid w:val="00086247"/>
    <w:rsid w:val="00086256"/>
    <w:rsid w:val="00086408"/>
    <w:rsid w:val="00086454"/>
    <w:rsid w:val="00086514"/>
    <w:rsid w:val="0008667E"/>
    <w:rsid w:val="000866C3"/>
    <w:rsid w:val="000868FA"/>
    <w:rsid w:val="000869B7"/>
    <w:rsid w:val="000869E5"/>
    <w:rsid w:val="00086A0C"/>
    <w:rsid w:val="00086A29"/>
    <w:rsid w:val="00086E93"/>
    <w:rsid w:val="000870E0"/>
    <w:rsid w:val="00087193"/>
    <w:rsid w:val="00087274"/>
    <w:rsid w:val="0008727C"/>
    <w:rsid w:val="0008732C"/>
    <w:rsid w:val="0008736A"/>
    <w:rsid w:val="00087477"/>
    <w:rsid w:val="00087669"/>
    <w:rsid w:val="0008772F"/>
    <w:rsid w:val="00087932"/>
    <w:rsid w:val="00087AD3"/>
    <w:rsid w:val="00087AF5"/>
    <w:rsid w:val="00087BD7"/>
    <w:rsid w:val="00087C15"/>
    <w:rsid w:val="00087EE3"/>
    <w:rsid w:val="00090035"/>
    <w:rsid w:val="000901C2"/>
    <w:rsid w:val="000902B3"/>
    <w:rsid w:val="00090354"/>
    <w:rsid w:val="000903A7"/>
    <w:rsid w:val="0009041D"/>
    <w:rsid w:val="000904A5"/>
    <w:rsid w:val="000906E4"/>
    <w:rsid w:val="000906FD"/>
    <w:rsid w:val="00090760"/>
    <w:rsid w:val="000907EA"/>
    <w:rsid w:val="00090929"/>
    <w:rsid w:val="00090D5F"/>
    <w:rsid w:val="00090DB0"/>
    <w:rsid w:val="00090E9C"/>
    <w:rsid w:val="00090EC8"/>
    <w:rsid w:val="00091219"/>
    <w:rsid w:val="00091232"/>
    <w:rsid w:val="00091316"/>
    <w:rsid w:val="00091418"/>
    <w:rsid w:val="0009144E"/>
    <w:rsid w:val="00091588"/>
    <w:rsid w:val="000915E0"/>
    <w:rsid w:val="0009168E"/>
    <w:rsid w:val="0009172F"/>
    <w:rsid w:val="00091783"/>
    <w:rsid w:val="000919ED"/>
    <w:rsid w:val="00091A34"/>
    <w:rsid w:val="00091AA9"/>
    <w:rsid w:val="00091D08"/>
    <w:rsid w:val="00091EFA"/>
    <w:rsid w:val="00091F35"/>
    <w:rsid w:val="00091F8C"/>
    <w:rsid w:val="00091FC2"/>
    <w:rsid w:val="00092000"/>
    <w:rsid w:val="00092074"/>
    <w:rsid w:val="000922EE"/>
    <w:rsid w:val="00092351"/>
    <w:rsid w:val="000924F1"/>
    <w:rsid w:val="00092501"/>
    <w:rsid w:val="0009252D"/>
    <w:rsid w:val="000925DB"/>
    <w:rsid w:val="0009264D"/>
    <w:rsid w:val="00092685"/>
    <w:rsid w:val="00092704"/>
    <w:rsid w:val="00092716"/>
    <w:rsid w:val="0009276B"/>
    <w:rsid w:val="000927A8"/>
    <w:rsid w:val="000927F8"/>
    <w:rsid w:val="00092ADA"/>
    <w:rsid w:val="00092B04"/>
    <w:rsid w:val="00092B99"/>
    <w:rsid w:val="00092C32"/>
    <w:rsid w:val="00092D50"/>
    <w:rsid w:val="00092FDC"/>
    <w:rsid w:val="0009301D"/>
    <w:rsid w:val="000930FD"/>
    <w:rsid w:val="000931DF"/>
    <w:rsid w:val="00093253"/>
    <w:rsid w:val="000933AD"/>
    <w:rsid w:val="00093411"/>
    <w:rsid w:val="0009355F"/>
    <w:rsid w:val="000935C0"/>
    <w:rsid w:val="00093635"/>
    <w:rsid w:val="000936D0"/>
    <w:rsid w:val="00093764"/>
    <w:rsid w:val="000937BE"/>
    <w:rsid w:val="000938A2"/>
    <w:rsid w:val="000939BA"/>
    <w:rsid w:val="00093A33"/>
    <w:rsid w:val="00093B14"/>
    <w:rsid w:val="00093B55"/>
    <w:rsid w:val="00093B69"/>
    <w:rsid w:val="00093B8F"/>
    <w:rsid w:val="00093C90"/>
    <w:rsid w:val="00093CC8"/>
    <w:rsid w:val="00093E1D"/>
    <w:rsid w:val="000940A0"/>
    <w:rsid w:val="00094125"/>
    <w:rsid w:val="0009430D"/>
    <w:rsid w:val="0009438B"/>
    <w:rsid w:val="00094493"/>
    <w:rsid w:val="00094620"/>
    <w:rsid w:val="000948D8"/>
    <w:rsid w:val="00094919"/>
    <w:rsid w:val="00094D0B"/>
    <w:rsid w:val="00094D77"/>
    <w:rsid w:val="00094DA0"/>
    <w:rsid w:val="00094E90"/>
    <w:rsid w:val="00094E98"/>
    <w:rsid w:val="00094F0C"/>
    <w:rsid w:val="00094FA7"/>
    <w:rsid w:val="00094FE5"/>
    <w:rsid w:val="0009502F"/>
    <w:rsid w:val="000951F2"/>
    <w:rsid w:val="00095234"/>
    <w:rsid w:val="000954FC"/>
    <w:rsid w:val="000956C7"/>
    <w:rsid w:val="000957BA"/>
    <w:rsid w:val="000959C3"/>
    <w:rsid w:val="00095A4D"/>
    <w:rsid w:val="00095AC1"/>
    <w:rsid w:val="00095BE4"/>
    <w:rsid w:val="00095C07"/>
    <w:rsid w:val="00095C70"/>
    <w:rsid w:val="00095DD1"/>
    <w:rsid w:val="00095DD2"/>
    <w:rsid w:val="00095ECA"/>
    <w:rsid w:val="00095FAE"/>
    <w:rsid w:val="00095FB3"/>
    <w:rsid w:val="0009605B"/>
    <w:rsid w:val="00096118"/>
    <w:rsid w:val="00096231"/>
    <w:rsid w:val="0009634B"/>
    <w:rsid w:val="000963AD"/>
    <w:rsid w:val="00096440"/>
    <w:rsid w:val="0009651B"/>
    <w:rsid w:val="0009658F"/>
    <w:rsid w:val="0009673A"/>
    <w:rsid w:val="000968DD"/>
    <w:rsid w:val="000968DE"/>
    <w:rsid w:val="00096944"/>
    <w:rsid w:val="00096A49"/>
    <w:rsid w:val="00096CC9"/>
    <w:rsid w:val="00096DC3"/>
    <w:rsid w:val="00096DF7"/>
    <w:rsid w:val="00096E42"/>
    <w:rsid w:val="00096E69"/>
    <w:rsid w:val="00096F37"/>
    <w:rsid w:val="000970A6"/>
    <w:rsid w:val="0009711B"/>
    <w:rsid w:val="00097298"/>
    <w:rsid w:val="000972E3"/>
    <w:rsid w:val="00097310"/>
    <w:rsid w:val="0009731F"/>
    <w:rsid w:val="00097434"/>
    <w:rsid w:val="0009756B"/>
    <w:rsid w:val="00097759"/>
    <w:rsid w:val="000978F3"/>
    <w:rsid w:val="000979EB"/>
    <w:rsid w:val="00097A10"/>
    <w:rsid w:val="00097A17"/>
    <w:rsid w:val="00097A6E"/>
    <w:rsid w:val="00097B39"/>
    <w:rsid w:val="00097B78"/>
    <w:rsid w:val="00097C20"/>
    <w:rsid w:val="00097D6D"/>
    <w:rsid w:val="00097D75"/>
    <w:rsid w:val="00097DF2"/>
    <w:rsid w:val="00097EAB"/>
    <w:rsid w:val="00097F8E"/>
    <w:rsid w:val="000A0077"/>
    <w:rsid w:val="000A00A6"/>
    <w:rsid w:val="000A01DD"/>
    <w:rsid w:val="000A02C5"/>
    <w:rsid w:val="000A03B4"/>
    <w:rsid w:val="000A0464"/>
    <w:rsid w:val="000A050B"/>
    <w:rsid w:val="000A052D"/>
    <w:rsid w:val="000A088F"/>
    <w:rsid w:val="000A0C09"/>
    <w:rsid w:val="000A0DC1"/>
    <w:rsid w:val="000A0E7D"/>
    <w:rsid w:val="000A10BC"/>
    <w:rsid w:val="000A10CD"/>
    <w:rsid w:val="000A11F2"/>
    <w:rsid w:val="000A11FE"/>
    <w:rsid w:val="000A127C"/>
    <w:rsid w:val="000A12B3"/>
    <w:rsid w:val="000A16FB"/>
    <w:rsid w:val="000A1907"/>
    <w:rsid w:val="000A1933"/>
    <w:rsid w:val="000A19AF"/>
    <w:rsid w:val="000A1A54"/>
    <w:rsid w:val="000A1B40"/>
    <w:rsid w:val="000A1D11"/>
    <w:rsid w:val="000A1D53"/>
    <w:rsid w:val="000A1D9A"/>
    <w:rsid w:val="000A2049"/>
    <w:rsid w:val="000A2199"/>
    <w:rsid w:val="000A2336"/>
    <w:rsid w:val="000A2557"/>
    <w:rsid w:val="000A2655"/>
    <w:rsid w:val="000A2780"/>
    <w:rsid w:val="000A2917"/>
    <w:rsid w:val="000A2A08"/>
    <w:rsid w:val="000A2A4F"/>
    <w:rsid w:val="000A2BF8"/>
    <w:rsid w:val="000A2C25"/>
    <w:rsid w:val="000A2D95"/>
    <w:rsid w:val="000A2DE1"/>
    <w:rsid w:val="000A2E3A"/>
    <w:rsid w:val="000A2EA5"/>
    <w:rsid w:val="000A2F53"/>
    <w:rsid w:val="000A2F62"/>
    <w:rsid w:val="000A2FB1"/>
    <w:rsid w:val="000A2FEC"/>
    <w:rsid w:val="000A3044"/>
    <w:rsid w:val="000A30DE"/>
    <w:rsid w:val="000A30E1"/>
    <w:rsid w:val="000A31E0"/>
    <w:rsid w:val="000A32A4"/>
    <w:rsid w:val="000A32F4"/>
    <w:rsid w:val="000A3367"/>
    <w:rsid w:val="000A3417"/>
    <w:rsid w:val="000A3464"/>
    <w:rsid w:val="000A34B1"/>
    <w:rsid w:val="000A35C1"/>
    <w:rsid w:val="000A35CD"/>
    <w:rsid w:val="000A37E2"/>
    <w:rsid w:val="000A38D5"/>
    <w:rsid w:val="000A3A1A"/>
    <w:rsid w:val="000A3BAA"/>
    <w:rsid w:val="000A3BE1"/>
    <w:rsid w:val="000A3BF8"/>
    <w:rsid w:val="000A3BFD"/>
    <w:rsid w:val="000A3C14"/>
    <w:rsid w:val="000A3C5D"/>
    <w:rsid w:val="000A3CDA"/>
    <w:rsid w:val="000A3D42"/>
    <w:rsid w:val="000A3DDB"/>
    <w:rsid w:val="000A3E70"/>
    <w:rsid w:val="000A3F3F"/>
    <w:rsid w:val="000A3FA4"/>
    <w:rsid w:val="000A4097"/>
    <w:rsid w:val="000A4114"/>
    <w:rsid w:val="000A4275"/>
    <w:rsid w:val="000A4302"/>
    <w:rsid w:val="000A4383"/>
    <w:rsid w:val="000A4387"/>
    <w:rsid w:val="000A43E0"/>
    <w:rsid w:val="000A44E6"/>
    <w:rsid w:val="000A455C"/>
    <w:rsid w:val="000A4618"/>
    <w:rsid w:val="000A471C"/>
    <w:rsid w:val="000A477D"/>
    <w:rsid w:val="000A48C1"/>
    <w:rsid w:val="000A4996"/>
    <w:rsid w:val="000A499A"/>
    <w:rsid w:val="000A4AE8"/>
    <w:rsid w:val="000A4B33"/>
    <w:rsid w:val="000A4C67"/>
    <w:rsid w:val="000A4CA8"/>
    <w:rsid w:val="000A4D18"/>
    <w:rsid w:val="000A4D58"/>
    <w:rsid w:val="000A4DEC"/>
    <w:rsid w:val="000A4E47"/>
    <w:rsid w:val="000A4EC2"/>
    <w:rsid w:val="000A4EF0"/>
    <w:rsid w:val="000A4F22"/>
    <w:rsid w:val="000A4F8C"/>
    <w:rsid w:val="000A50DF"/>
    <w:rsid w:val="000A5170"/>
    <w:rsid w:val="000A52AF"/>
    <w:rsid w:val="000A5366"/>
    <w:rsid w:val="000A53BC"/>
    <w:rsid w:val="000A53DC"/>
    <w:rsid w:val="000A53F8"/>
    <w:rsid w:val="000A54E8"/>
    <w:rsid w:val="000A5685"/>
    <w:rsid w:val="000A56AE"/>
    <w:rsid w:val="000A5798"/>
    <w:rsid w:val="000A57CA"/>
    <w:rsid w:val="000A58DB"/>
    <w:rsid w:val="000A5AC4"/>
    <w:rsid w:val="000A5B1A"/>
    <w:rsid w:val="000A5B54"/>
    <w:rsid w:val="000A5C68"/>
    <w:rsid w:val="000A5D68"/>
    <w:rsid w:val="000A5D6C"/>
    <w:rsid w:val="000A6055"/>
    <w:rsid w:val="000A6060"/>
    <w:rsid w:val="000A60E9"/>
    <w:rsid w:val="000A61D1"/>
    <w:rsid w:val="000A628B"/>
    <w:rsid w:val="000A6313"/>
    <w:rsid w:val="000A631A"/>
    <w:rsid w:val="000A6481"/>
    <w:rsid w:val="000A65C8"/>
    <w:rsid w:val="000A663D"/>
    <w:rsid w:val="000A665C"/>
    <w:rsid w:val="000A669E"/>
    <w:rsid w:val="000A6718"/>
    <w:rsid w:val="000A6878"/>
    <w:rsid w:val="000A68BF"/>
    <w:rsid w:val="000A68EF"/>
    <w:rsid w:val="000A697F"/>
    <w:rsid w:val="000A69CB"/>
    <w:rsid w:val="000A6A0B"/>
    <w:rsid w:val="000A6DCB"/>
    <w:rsid w:val="000A6EAF"/>
    <w:rsid w:val="000A6FBA"/>
    <w:rsid w:val="000A6FDF"/>
    <w:rsid w:val="000A7049"/>
    <w:rsid w:val="000A718F"/>
    <w:rsid w:val="000A71AC"/>
    <w:rsid w:val="000A71DC"/>
    <w:rsid w:val="000A720B"/>
    <w:rsid w:val="000A73C8"/>
    <w:rsid w:val="000A73D5"/>
    <w:rsid w:val="000A73F6"/>
    <w:rsid w:val="000A7505"/>
    <w:rsid w:val="000A7524"/>
    <w:rsid w:val="000A75D0"/>
    <w:rsid w:val="000A75E0"/>
    <w:rsid w:val="000A7600"/>
    <w:rsid w:val="000A76F2"/>
    <w:rsid w:val="000A78EE"/>
    <w:rsid w:val="000A7A03"/>
    <w:rsid w:val="000A7BE4"/>
    <w:rsid w:val="000A7D56"/>
    <w:rsid w:val="000A7ED2"/>
    <w:rsid w:val="000A7F14"/>
    <w:rsid w:val="000A7F39"/>
    <w:rsid w:val="000B0131"/>
    <w:rsid w:val="000B01D9"/>
    <w:rsid w:val="000B0263"/>
    <w:rsid w:val="000B02E8"/>
    <w:rsid w:val="000B031D"/>
    <w:rsid w:val="000B039B"/>
    <w:rsid w:val="000B041D"/>
    <w:rsid w:val="000B0618"/>
    <w:rsid w:val="000B063B"/>
    <w:rsid w:val="000B0650"/>
    <w:rsid w:val="000B0714"/>
    <w:rsid w:val="000B079B"/>
    <w:rsid w:val="000B0868"/>
    <w:rsid w:val="000B086B"/>
    <w:rsid w:val="000B09D8"/>
    <w:rsid w:val="000B0BE0"/>
    <w:rsid w:val="000B0CD2"/>
    <w:rsid w:val="000B0DFF"/>
    <w:rsid w:val="000B0F4B"/>
    <w:rsid w:val="000B0F6B"/>
    <w:rsid w:val="000B102D"/>
    <w:rsid w:val="000B1380"/>
    <w:rsid w:val="000B14C1"/>
    <w:rsid w:val="000B150E"/>
    <w:rsid w:val="000B15E6"/>
    <w:rsid w:val="000B1708"/>
    <w:rsid w:val="000B1785"/>
    <w:rsid w:val="000B18D4"/>
    <w:rsid w:val="000B18E3"/>
    <w:rsid w:val="000B190F"/>
    <w:rsid w:val="000B1991"/>
    <w:rsid w:val="000B1A55"/>
    <w:rsid w:val="000B1A95"/>
    <w:rsid w:val="000B1B1A"/>
    <w:rsid w:val="000B1B37"/>
    <w:rsid w:val="000B1B9F"/>
    <w:rsid w:val="000B1C3A"/>
    <w:rsid w:val="000B1D0A"/>
    <w:rsid w:val="000B1D5C"/>
    <w:rsid w:val="000B1D6F"/>
    <w:rsid w:val="000B1DD7"/>
    <w:rsid w:val="000B1DFA"/>
    <w:rsid w:val="000B1E2C"/>
    <w:rsid w:val="000B1ECF"/>
    <w:rsid w:val="000B1EEA"/>
    <w:rsid w:val="000B1F3D"/>
    <w:rsid w:val="000B1F82"/>
    <w:rsid w:val="000B222A"/>
    <w:rsid w:val="000B2436"/>
    <w:rsid w:val="000B2559"/>
    <w:rsid w:val="000B2757"/>
    <w:rsid w:val="000B27C2"/>
    <w:rsid w:val="000B295C"/>
    <w:rsid w:val="000B2C59"/>
    <w:rsid w:val="000B2CAB"/>
    <w:rsid w:val="000B2DF8"/>
    <w:rsid w:val="000B2ED6"/>
    <w:rsid w:val="000B2F1D"/>
    <w:rsid w:val="000B2F77"/>
    <w:rsid w:val="000B2FBB"/>
    <w:rsid w:val="000B31DE"/>
    <w:rsid w:val="000B3204"/>
    <w:rsid w:val="000B33CC"/>
    <w:rsid w:val="000B3562"/>
    <w:rsid w:val="000B35FE"/>
    <w:rsid w:val="000B36EE"/>
    <w:rsid w:val="000B3702"/>
    <w:rsid w:val="000B37BF"/>
    <w:rsid w:val="000B3945"/>
    <w:rsid w:val="000B396A"/>
    <w:rsid w:val="000B3986"/>
    <w:rsid w:val="000B39B5"/>
    <w:rsid w:val="000B3A5E"/>
    <w:rsid w:val="000B3A61"/>
    <w:rsid w:val="000B3BC2"/>
    <w:rsid w:val="000B40B7"/>
    <w:rsid w:val="000B41A3"/>
    <w:rsid w:val="000B42A6"/>
    <w:rsid w:val="000B42B6"/>
    <w:rsid w:val="000B432D"/>
    <w:rsid w:val="000B43F3"/>
    <w:rsid w:val="000B44B3"/>
    <w:rsid w:val="000B454B"/>
    <w:rsid w:val="000B4569"/>
    <w:rsid w:val="000B45F5"/>
    <w:rsid w:val="000B473D"/>
    <w:rsid w:val="000B491E"/>
    <w:rsid w:val="000B4987"/>
    <w:rsid w:val="000B49A1"/>
    <w:rsid w:val="000B49D4"/>
    <w:rsid w:val="000B49E9"/>
    <w:rsid w:val="000B4BE1"/>
    <w:rsid w:val="000B4D7A"/>
    <w:rsid w:val="000B4EDA"/>
    <w:rsid w:val="000B4EEA"/>
    <w:rsid w:val="000B5087"/>
    <w:rsid w:val="000B50B3"/>
    <w:rsid w:val="000B533B"/>
    <w:rsid w:val="000B5480"/>
    <w:rsid w:val="000B5565"/>
    <w:rsid w:val="000B55C8"/>
    <w:rsid w:val="000B561E"/>
    <w:rsid w:val="000B5716"/>
    <w:rsid w:val="000B58C7"/>
    <w:rsid w:val="000B58CF"/>
    <w:rsid w:val="000B591C"/>
    <w:rsid w:val="000B595F"/>
    <w:rsid w:val="000B5B93"/>
    <w:rsid w:val="000B5BC6"/>
    <w:rsid w:val="000B5C32"/>
    <w:rsid w:val="000B5C88"/>
    <w:rsid w:val="000B5D10"/>
    <w:rsid w:val="000B5DE6"/>
    <w:rsid w:val="000B5E0A"/>
    <w:rsid w:val="000B5FF0"/>
    <w:rsid w:val="000B6190"/>
    <w:rsid w:val="000B625C"/>
    <w:rsid w:val="000B6338"/>
    <w:rsid w:val="000B634B"/>
    <w:rsid w:val="000B66C4"/>
    <w:rsid w:val="000B670F"/>
    <w:rsid w:val="000B6B26"/>
    <w:rsid w:val="000B6B57"/>
    <w:rsid w:val="000B6BFD"/>
    <w:rsid w:val="000B6C7F"/>
    <w:rsid w:val="000B6C8C"/>
    <w:rsid w:val="000B6D55"/>
    <w:rsid w:val="000B6DAE"/>
    <w:rsid w:val="000B6E45"/>
    <w:rsid w:val="000B6EE5"/>
    <w:rsid w:val="000B6F1E"/>
    <w:rsid w:val="000B6F9B"/>
    <w:rsid w:val="000B6FBA"/>
    <w:rsid w:val="000B7092"/>
    <w:rsid w:val="000B7211"/>
    <w:rsid w:val="000B7265"/>
    <w:rsid w:val="000B72E3"/>
    <w:rsid w:val="000B7495"/>
    <w:rsid w:val="000B7517"/>
    <w:rsid w:val="000B757B"/>
    <w:rsid w:val="000B7583"/>
    <w:rsid w:val="000B75E3"/>
    <w:rsid w:val="000B771F"/>
    <w:rsid w:val="000B7879"/>
    <w:rsid w:val="000B7992"/>
    <w:rsid w:val="000B7BA6"/>
    <w:rsid w:val="000B7C80"/>
    <w:rsid w:val="000B7C85"/>
    <w:rsid w:val="000C0077"/>
    <w:rsid w:val="000C00AD"/>
    <w:rsid w:val="000C00FE"/>
    <w:rsid w:val="000C0106"/>
    <w:rsid w:val="000C0181"/>
    <w:rsid w:val="000C030E"/>
    <w:rsid w:val="000C038C"/>
    <w:rsid w:val="000C0718"/>
    <w:rsid w:val="000C0776"/>
    <w:rsid w:val="000C084E"/>
    <w:rsid w:val="000C0893"/>
    <w:rsid w:val="000C08DB"/>
    <w:rsid w:val="000C094A"/>
    <w:rsid w:val="000C0A07"/>
    <w:rsid w:val="000C0BF4"/>
    <w:rsid w:val="000C0D23"/>
    <w:rsid w:val="000C0D4A"/>
    <w:rsid w:val="000C0E6C"/>
    <w:rsid w:val="000C0E80"/>
    <w:rsid w:val="000C0FBE"/>
    <w:rsid w:val="000C0FEF"/>
    <w:rsid w:val="000C1125"/>
    <w:rsid w:val="000C127D"/>
    <w:rsid w:val="000C1375"/>
    <w:rsid w:val="000C148B"/>
    <w:rsid w:val="000C1682"/>
    <w:rsid w:val="000C169A"/>
    <w:rsid w:val="000C16B0"/>
    <w:rsid w:val="000C1788"/>
    <w:rsid w:val="000C17F1"/>
    <w:rsid w:val="000C17F2"/>
    <w:rsid w:val="000C1800"/>
    <w:rsid w:val="000C1843"/>
    <w:rsid w:val="000C1988"/>
    <w:rsid w:val="000C1AB7"/>
    <w:rsid w:val="000C1AE9"/>
    <w:rsid w:val="000C1B09"/>
    <w:rsid w:val="000C1C0B"/>
    <w:rsid w:val="000C1C99"/>
    <w:rsid w:val="000C1D56"/>
    <w:rsid w:val="000C1D68"/>
    <w:rsid w:val="000C209F"/>
    <w:rsid w:val="000C212F"/>
    <w:rsid w:val="000C21F6"/>
    <w:rsid w:val="000C22C4"/>
    <w:rsid w:val="000C23B8"/>
    <w:rsid w:val="000C23B9"/>
    <w:rsid w:val="000C23F2"/>
    <w:rsid w:val="000C24F4"/>
    <w:rsid w:val="000C257F"/>
    <w:rsid w:val="000C258E"/>
    <w:rsid w:val="000C266F"/>
    <w:rsid w:val="000C2683"/>
    <w:rsid w:val="000C274F"/>
    <w:rsid w:val="000C2752"/>
    <w:rsid w:val="000C2923"/>
    <w:rsid w:val="000C2985"/>
    <w:rsid w:val="000C29A2"/>
    <w:rsid w:val="000C2A79"/>
    <w:rsid w:val="000C2B87"/>
    <w:rsid w:val="000C2E42"/>
    <w:rsid w:val="000C2F79"/>
    <w:rsid w:val="000C2FC2"/>
    <w:rsid w:val="000C3055"/>
    <w:rsid w:val="000C31E8"/>
    <w:rsid w:val="000C3302"/>
    <w:rsid w:val="000C3391"/>
    <w:rsid w:val="000C3539"/>
    <w:rsid w:val="000C3669"/>
    <w:rsid w:val="000C3806"/>
    <w:rsid w:val="000C392B"/>
    <w:rsid w:val="000C3B54"/>
    <w:rsid w:val="000C3CFD"/>
    <w:rsid w:val="000C3E48"/>
    <w:rsid w:val="000C3E94"/>
    <w:rsid w:val="000C3F5D"/>
    <w:rsid w:val="000C402B"/>
    <w:rsid w:val="000C403F"/>
    <w:rsid w:val="000C434D"/>
    <w:rsid w:val="000C45E0"/>
    <w:rsid w:val="000C4647"/>
    <w:rsid w:val="000C47D1"/>
    <w:rsid w:val="000C47D8"/>
    <w:rsid w:val="000C488D"/>
    <w:rsid w:val="000C48C5"/>
    <w:rsid w:val="000C491B"/>
    <w:rsid w:val="000C49ED"/>
    <w:rsid w:val="000C4BCB"/>
    <w:rsid w:val="000C4C62"/>
    <w:rsid w:val="000C4D53"/>
    <w:rsid w:val="000C4E4A"/>
    <w:rsid w:val="000C4E93"/>
    <w:rsid w:val="000C4F2D"/>
    <w:rsid w:val="000C5406"/>
    <w:rsid w:val="000C553E"/>
    <w:rsid w:val="000C55A7"/>
    <w:rsid w:val="000C55F7"/>
    <w:rsid w:val="000C55FF"/>
    <w:rsid w:val="000C579D"/>
    <w:rsid w:val="000C582D"/>
    <w:rsid w:val="000C59C5"/>
    <w:rsid w:val="000C5B66"/>
    <w:rsid w:val="000C5D61"/>
    <w:rsid w:val="000C5D9A"/>
    <w:rsid w:val="000C5E86"/>
    <w:rsid w:val="000C5EF7"/>
    <w:rsid w:val="000C5F6C"/>
    <w:rsid w:val="000C5FDC"/>
    <w:rsid w:val="000C608D"/>
    <w:rsid w:val="000C6190"/>
    <w:rsid w:val="000C61FB"/>
    <w:rsid w:val="000C6245"/>
    <w:rsid w:val="000C6416"/>
    <w:rsid w:val="000C645E"/>
    <w:rsid w:val="000C6586"/>
    <w:rsid w:val="000C6670"/>
    <w:rsid w:val="000C6699"/>
    <w:rsid w:val="000C68A5"/>
    <w:rsid w:val="000C6B48"/>
    <w:rsid w:val="000C6BF1"/>
    <w:rsid w:val="000C6C46"/>
    <w:rsid w:val="000C6C7F"/>
    <w:rsid w:val="000C6D46"/>
    <w:rsid w:val="000C6DA4"/>
    <w:rsid w:val="000C6DD5"/>
    <w:rsid w:val="000C6E65"/>
    <w:rsid w:val="000C6FE6"/>
    <w:rsid w:val="000C7196"/>
    <w:rsid w:val="000C7277"/>
    <w:rsid w:val="000C72B4"/>
    <w:rsid w:val="000C72C7"/>
    <w:rsid w:val="000C7387"/>
    <w:rsid w:val="000C73DB"/>
    <w:rsid w:val="000C7594"/>
    <w:rsid w:val="000C7684"/>
    <w:rsid w:val="000C76A1"/>
    <w:rsid w:val="000C76EA"/>
    <w:rsid w:val="000C7800"/>
    <w:rsid w:val="000C7A04"/>
    <w:rsid w:val="000C7A8F"/>
    <w:rsid w:val="000C7AF1"/>
    <w:rsid w:val="000C7BB7"/>
    <w:rsid w:val="000C7BC1"/>
    <w:rsid w:val="000C7CF5"/>
    <w:rsid w:val="000C7D6E"/>
    <w:rsid w:val="000C7EC9"/>
    <w:rsid w:val="000C7F9C"/>
    <w:rsid w:val="000C7FD4"/>
    <w:rsid w:val="000D00D2"/>
    <w:rsid w:val="000D0276"/>
    <w:rsid w:val="000D02A5"/>
    <w:rsid w:val="000D0661"/>
    <w:rsid w:val="000D06F0"/>
    <w:rsid w:val="000D0808"/>
    <w:rsid w:val="000D0C93"/>
    <w:rsid w:val="000D0D39"/>
    <w:rsid w:val="000D0E08"/>
    <w:rsid w:val="000D0EC9"/>
    <w:rsid w:val="000D0ED9"/>
    <w:rsid w:val="000D104C"/>
    <w:rsid w:val="000D10BB"/>
    <w:rsid w:val="000D1104"/>
    <w:rsid w:val="000D1196"/>
    <w:rsid w:val="000D11E1"/>
    <w:rsid w:val="000D12E4"/>
    <w:rsid w:val="000D1409"/>
    <w:rsid w:val="000D1424"/>
    <w:rsid w:val="000D1427"/>
    <w:rsid w:val="000D1512"/>
    <w:rsid w:val="000D15E2"/>
    <w:rsid w:val="000D1667"/>
    <w:rsid w:val="000D16F1"/>
    <w:rsid w:val="000D1857"/>
    <w:rsid w:val="000D1862"/>
    <w:rsid w:val="000D19B1"/>
    <w:rsid w:val="000D1B6A"/>
    <w:rsid w:val="000D1CED"/>
    <w:rsid w:val="000D1D41"/>
    <w:rsid w:val="000D1D74"/>
    <w:rsid w:val="000D1DE6"/>
    <w:rsid w:val="000D1E48"/>
    <w:rsid w:val="000D1E9A"/>
    <w:rsid w:val="000D1EA3"/>
    <w:rsid w:val="000D1FE4"/>
    <w:rsid w:val="000D2270"/>
    <w:rsid w:val="000D22AA"/>
    <w:rsid w:val="000D23CB"/>
    <w:rsid w:val="000D246E"/>
    <w:rsid w:val="000D248C"/>
    <w:rsid w:val="000D24BB"/>
    <w:rsid w:val="000D2639"/>
    <w:rsid w:val="000D27C9"/>
    <w:rsid w:val="000D27D8"/>
    <w:rsid w:val="000D2877"/>
    <w:rsid w:val="000D2887"/>
    <w:rsid w:val="000D2A10"/>
    <w:rsid w:val="000D2AAB"/>
    <w:rsid w:val="000D2AF5"/>
    <w:rsid w:val="000D2D8E"/>
    <w:rsid w:val="000D2E1B"/>
    <w:rsid w:val="000D32E4"/>
    <w:rsid w:val="000D32F2"/>
    <w:rsid w:val="000D33D2"/>
    <w:rsid w:val="000D33F0"/>
    <w:rsid w:val="000D33F9"/>
    <w:rsid w:val="000D3485"/>
    <w:rsid w:val="000D350F"/>
    <w:rsid w:val="000D35F5"/>
    <w:rsid w:val="000D3723"/>
    <w:rsid w:val="000D3741"/>
    <w:rsid w:val="000D3756"/>
    <w:rsid w:val="000D3765"/>
    <w:rsid w:val="000D37BD"/>
    <w:rsid w:val="000D39F2"/>
    <w:rsid w:val="000D3B23"/>
    <w:rsid w:val="000D3BB2"/>
    <w:rsid w:val="000D3BFF"/>
    <w:rsid w:val="000D3E8A"/>
    <w:rsid w:val="000D3EC9"/>
    <w:rsid w:val="000D3F8A"/>
    <w:rsid w:val="000D3FC1"/>
    <w:rsid w:val="000D408C"/>
    <w:rsid w:val="000D40E2"/>
    <w:rsid w:val="000D411B"/>
    <w:rsid w:val="000D4134"/>
    <w:rsid w:val="000D4147"/>
    <w:rsid w:val="000D42C1"/>
    <w:rsid w:val="000D4368"/>
    <w:rsid w:val="000D4490"/>
    <w:rsid w:val="000D44B7"/>
    <w:rsid w:val="000D452E"/>
    <w:rsid w:val="000D45A8"/>
    <w:rsid w:val="000D45D0"/>
    <w:rsid w:val="000D4607"/>
    <w:rsid w:val="000D4624"/>
    <w:rsid w:val="000D46FF"/>
    <w:rsid w:val="000D47F1"/>
    <w:rsid w:val="000D4801"/>
    <w:rsid w:val="000D490D"/>
    <w:rsid w:val="000D4A7F"/>
    <w:rsid w:val="000D4AAA"/>
    <w:rsid w:val="000D4ADB"/>
    <w:rsid w:val="000D4B42"/>
    <w:rsid w:val="000D4C68"/>
    <w:rsid w:val="000D4E2A"/>
    <w:rsid w:val="000D4E94"/>
    <w:rsid w:val="000D4EB6"/>
    <w:rsid w:val="000D4FA8"/>
    <w:rsid w:val="000D4FD9"/>
    <w:rsid w:val="000D5045"/>
    <w:rsid w:val="000D50E0"/>
    <w:rsid w:val="000D5367"/>
    <w:rsid w:val="000D53B5"/>
    <w:rsid w:val="000D54BF"/>
    <w:rsid w:val="000D5598"/>
    <w:rsid w:val="000D559C"/>
    <w:rsid w:val="000D55DA"/>
    <w:rsid w:val="000D56A4"/>
    <w:rsid w:val="000D5765"/>
    <w:rsid w:val="000D5827"/>
    <w:rsid w:val="000D585C"/>
    <w:rsid w:val="000D5881"/>
    <w:rsid w:val="000D5899"/>
    <w:rsid w:val="000D5938"/>
    <w:rsid w:val="000D5A0D"/>
    <w:rsid w:val="000D5ADA"/>
    <w:rsid w:val="000D5B2E"/>
    <w:rsid w:val="000D5B3B"/>
    <w:rsid w:val="000D5BC0"/>
    <w:rsid w:val="000D5BE7"/>
    <w:rsid w:val="000D5C64"/>
    <w:rsid w:val="000D5E35"/>
    <w:rsid w:val="000D5F42"/>
    <w:rsid w:val="000D5FE4"/>
    <w:rsid w:val="000D6059"/>
    <w:rsid w:val="000D61E4"/>
    <w:rsid w:val="000D61E9"/>
    <w:rsid w:val="000D6238"/>
    <w:rsid w:val="000D627C"/>
    <w:rsid w:val="000D63A9"/>
    <w:rsid w:val="000D63D7"/>
    <w:rsid w:val="000D641C"/>
    <w:rsid w:val="000D65DE"/>
    <w:rsid w:val="000D6812"/>
    <w:rsid w:val="000D6818"/>
    <w:rsid w:val="000D6831"/>
    <w:rsid w:val="000D6838"/>
    <w:rsid w:val="000D6926"/>
    <w:rsid w:val="000D69E1"/>
    <w:rsid w:val="000D6A56"/>
    <w:rsid w:val="000D6C5D"/>
    <w:rsid w:val="000D6D74"/>
    <w:rsid w:val="000D6E35"/>
    <w:rsid w:val="000D6EAD"/>
    <w:rsid w:val="000D6F7B"/>
    <w:rsid w:val="000D6F80"/>
    <w:rsid w:val="000D701E"/>
    <w:rsid w:val="000D71AB"/>
    <w:rsid w:val="000D730E"/>
    <w:rsid w:val="000D731F"/>
    <w:rsid w:val="000D75D7"/>
    <w:rsid w:val="000D7612"/>
    <w:rsid w:val="000D769F"/>
    <w:rsid w:val="000D7757"/>
    <w:rsid w:val="000D77B6"/>
    <w:rsid w:val="000D79B1"/>
    <w:rsid w:val="000D79E9"/>
    <w:rsid w:val="000D7A44"/>
    <w:rsid w:val="000D7B0F"/>
    <w:rsid w:val="000D7B80"/>
    <w:rsid w:val="000D7BA9"/>
    <w:rsid w:val="000D7E19"/>
    <w:rsid w:val="000D7EB1"/>
    <w:rsid w:val="000D7FDA"/>
    <w:rsid w:val="000E00EF"/>
    <w:rsid w:val="000E0149"/>
    <w:rsid w:val="000E022B"/>
    <w:rsid w:val="000E02D4"/>
    <w:rsid w:val="000E0381"/>
    <w:rsid w:val="000E0438"/>
    <w:rsid w:val="000E0463"/>
    <w:rsid w:val="000E056B"/>
    <w:rsid w:val="000E06FA"/>
    <w:rsid w:val="000E0972"/>
    <w:rsid w:val="000E0BF6"/>
    <w:rsid w:val="000E0C69"/>
    <w:rsid w:val="000E0CE9"/>
    <w:rsid w:val="000E0DDD"/>
    <w:rsid w:val="000E0E28"/>
    <w:rsid w:val="000E0ED4"/>
    <w:rsid w:val="000E0F6C"/>
    <w:rsid w:val="000E104A"/>
    <w:rsid w:val="000E10C9"/>
    <w:rsid w:val="000E1267"/>
    <w:rsid w:val="000E1363"/>
    <w:rsid w:val="000E13F8"/>
    <w:rsid w:val="000E1486"/>
    <w:rsid w:val="000E1490"/>
    <w:rsid w:val="000E1589"/>
    <w:rsid w:val="000E163C"/>
    <w:rsid w:val="000E1674"/>
    <w:rsid w:val="000E16D5"/>
    <w:rsid w:val="000E17EC"/>
    <w:rsid w:val="000E180E"/>
    <w:rsid w:val="000E1855"/>
    <w:rsid w:val="000E18F8"/>
    <w:rsid w:val="000E1A36"/>
    <w:rsid w:val="000E1AC5"/>
    <w:rsid w:val="000E1CD5"/>
    <w:rsid w:val="000E1E4A"/>
    <w:rsid w:val="000E1F43"/>
    <w:rsid w:val="000E1FFD"/>
    <w:rsid w:val="000E200B"/>
    <w:rsid w:val="000E20EE"/>
    <w:rsid w:val="000E2302"/>
    <w:rsid w:val="000E2454"/>
    <w:rsid w:val="000E2484"/>
    <w:rsid w:val="000E267E"/>
    <w:rsid w:val="000E26A9"/>
    <w:rsid w:val="000E270A"/>
    <w:rsid w:val="000E2710"/>
    <w:rsid w:val="000E2861"/>
    <w:rsid w:val="000E286C"/>
    <w:rsid w:val="000E28AC"/>
    <w:rsid w:val="000E2907"/>
    <w:rsid w:val="000E29F7"/>
    <w:rsid w:val="000E2B5C"/>
    <w:rsid w:val="000E2BAE"/>
    <w:rsid w:val="000E2D46"/>
    <w:rsid w:val="000E2D87"/>
    <w:rsid w:val="000E2DF1"/>
    <w:rsid w:val="000E2F1A"/>
    <w:rsid w:val="000E2FDC"/>
    <w:rsid w:val="000E3016"/>
    <w:rsid w:val="000E302E"/>
    <w:rsid w:val="000E31DD"/>
    <w:rsid w:val="000E3358"/>
    <w:rsid w:val="000E33D7"/>
    <w:rsid w:val="000E3480"/>
    <w:rsid w:val="000E34B5"/>
    <w:rsid w:val="000E34C9"/>
    <w:rsid w:val="000E34D2"/>
    <w:rsid w:val="000E3578"/>
    <w:rsid w:val="000E35CD"/>
    <w:rsid w:val="000E362A"/>
    <w:rsid w:val="000E3657"/>
    <w:rsid w:val="000E370E"/>
    <w:rsid w:val="000E381C"/>
    <w:rsid w:val="000E393B"/>
    <w:rsid w:val="000E3975"/>
    <w:rsid w:val="000E398E"/>
    <w:rsid w:val="000E39D7"/>
    <w:rsid w:val="000E3B58"/>
    <w:rsid w:val="000E3DF5"/>
    <w:rsid w:val="000E3E5D"/>
    <w:rsid w:val="000E3F6C"/>
    <w:rsid w:val="000E3F80"/>
    <w:rsid w:val="000E41FA"/>
    <w:rsid w:val="000E4210"/>
    <w:rsid w:val="000E4238"/>
    <w:rsid w:val="000E4461"/>
    <w:rsid w:val="000E458A"/>
    <w:rsid w:val="000E45D5"/>
    <w:rsid w:val="000E4605"/>
    <w:rsid w:val="000E4656"/>
    <w:rsid w:val="000E4798"/>
    <w:rsid w:val="000E47E9"/>
    <w:rsid w:val="000E47F4"/>
    <w:rsid w:val="000E4807"/>
    <w:rsid w:val="000E4886"/>
    <w:rsid w:val="000E4897"/>
    <w:rsid w:val="000E49D5"/>
    <w:rsid w:val="000E49DC"/>
    <w:rsid w:val="000E4B52"/>
    <w:rsid w:val="000E4C2C"/>
    <w:rsid w:val="000E4CD8"/>
    <w:rsid w:val="000E4CFC"/>
    <w:rsid w:val="000E4DF0"/>
    <w:rsid w:val="000E4E3A"/>
    <w:rsid w:val="000E4F57"/>
    <w:rsid w:val="000E4FEB"/>
    <w:rsid w:val="000E5093"/>
    <w:rsid w:val="000E50D8"/>
    <w:rsid w:val="000E5137"/>
    <w:rsid w:val="000E5152"/>
    <w:rsid w:val="000E51E4"/>
    <w:rsid w:val="000E5223"/>
    <w:rsid w:val="000E5280"/>
    <w:rsid w:val="000E528C"/>
    <w:rsid w:val="000E54F0"/>
    <w:rsid w:val="000E5577"/>
    <w:rsid w:val="000E5660"/>
    <w:rsid w:val="000E574F"/>
    <w:rsid w:val="000E5976"/>
    <w:rsid w:val="000E5AAC"/>
    <w:rsid w:val="000E5ACC"/>
    <w:rsid w:val="000E5ADB"/>
    <w:rsid w:val="000E5B97"/>
    <w:rsid w:val="000E5BF1"/>
    <w:rsid w:val="000E5C3F"/>
    <w:rsid w:val="000E5CA9"/>
    <w:rsid w:val="000E5CCB"/>
    <w:rsid w:val="000E5E96"/>
    <w:rsid w:val="000E5F3D"/>
    <w:rsid w:val="000E604A"/>
    <w:rsid w:val="000E6363"/>
    <w:rsid w:val="000E63CE"/>
    <w:rsid w:val="000E63F3"/>
    <w:rsid w:val="000E642A"/>
    <w:rsid w:val="000E64B2"/>
    <w:rsid w:val="000E6635"/>
    <w:rsid w:val="000E68EE"/>
    <w:rsid w:val="000E69BA"/>
    <w:rsid w:val="000E6A3F"/>
    <w:rsid w:val="000E6C01"/>
    <w:rsid w:val="000E6C11"/>
    <w:rsid w:val="000E6C7A"/>
    <w:rsid w:val="000E6D46"/>
    <w:rsid w:val="000E6D79"/>
    <w:rsid w:val="000E6DD3"/>
    <w:rsid w:val="000E7073"/>
    <w:rsid w:val="000E725E"/>
    <w:rsid w:val="000E7265"/>
    <w:rsid w:val="000E7401"/>
    <w:rsid w:val="000E7465"/>
    <w:rsid w:val="000E74B2"/>
    <w:rsid w:val="000E74F0"/>
    <w:rsid w:val="000E7516"/>
    <w:rsid w:val="000E7687"/>
    <w:rsid w:val="000E7696"/>
    <w:rsid w:val="000E7B9A"/>
    <w:rsid w:val="000E7BBF"/>
    <w:rsid w:val="000E7CE1"/>
    <w:rsid w:val="000E7D91"/>
    <w:rsid w:val="000E7E12"/>
    <w:rsid w:val="000E7F98"/>
    <w:rsid w:val="000F01DE"/>
    <w:rsid w:val="000F0316"/>
    <w:rsid w:val="000F04A5"/>
    <w:rsid w:val="000F04DA"/>
    <w:rsid w:val="000F06F9"/>
    <w:rsid w:val="000F0B9A"/>
    <w:rsid w:val="000F0BA8"/>
    <w:rsid w:val="000F0C90"/>
    <w:rsid w:val="000F0CDC"/>
    <w:rsid w:val="000F0E9C"/>
    <w:rsid w:val="000F0EEF"/>
    <w:rsid w:val="000F0FCA"/>
    <w:rsid w:val="000F103E"/>
    <w:rsid w:val="000F1048"/>
    <w:rsid w:val="000F1238"/>
    <w:rsid w:val="000F128E"/>
    <w:rsid w:val="000F132A"/>
    <w:rsid w:val="000F14A5"/>
    <w:rsid w:val="000F1552"/>
    <w:rsid w:val="000F15D0"/>
    <w:rsid w:val="000F1609"/>
    <w:rsid w:val="000F16FE"/>
    <w:rsid w:val="000F1723"/>
    <w:rsid w:val="000F17E2"/>
    <w:rsid w:val="000F184E"/>
    <w:rsid w:val="000F1877"/>
    <w:rsid w:val="000F189E"/>
    <w:rsid w:val="000F190C"/>
    <w:rsid w:val="000F1B27"/>
    <w:rsid w:val="000F1D51"/>
    <w:rsid w:val="000F1DCD"/>
    <w:rsid w:val="000F1E9F"/>
    <w:rsid w:val="000F1F82"/>
    <w:rsid w:val="000F1F8F"/>
    <w:rsid w:val="000F1FFF"/>
    <w:rsid w:val="000F210F"/>
    <w:rsid w:val="000F2217"/>
    <w:rsid w:val="000F223C"/>
    <w:rsid w:val="000F24BF"/>
    <w:rsid w:val="000F24CF"/>
    <w:rsid w:val="000F255A"/>
    <w:rsid w:val="000F25A5"/>
    <w:rsid w:val="000F26CA"/>
    <w:rsid w:val="000F2787"/>
    <w:rsid w:val="000F278A"/>
    <w:rsid w:val="000F281C"/>
    <w:rsid w:val="000F283F"/>
    <w:rsid w:val="000F286B"/>
    <w:rsid w:val="000F292F"/>
    <w:rsid w:val="000F29D1"/>
    <w:rsid w:val="000F2A17"/>
    <w:rsid w:val="000F2B15"/>
    <w:rsid w:val="000F2B2A"/>
    <w:rsid w:val="000F2F51"/>
    <w:rsid w:val="000F2FC1"/>
    <w:rsid w:val="000F3041"/>
    <w:rsid w:val="000F304C"/>
    <w:rsid w:val="000F30EA"/>
    <w:rsid w:val="000F3258"/>
    <w:rsid w:val="000F3333"/>
    <w:rsid w:val="000F3338"/>
    <w:rsid w:val="000F3443"/>
    <w:rsid w:val="000F34AD"/>
    <w:rsid w:val="000F36AB"/>
    <w:rsid w:val="000F388D"/>
    <w:rsid w:val="000F394D"/>
    <w:rsid w:val="000F39E3"/>
    <w:rsid w:val="000F3A4D"/>
    <w:rsid w:val="000F3A76"/>
    <w:rsid w:val="000F3AD0"/>
    <w:rsid w:val="000F3AF2"/>
    <w:rsid w:val="000F3D39"/>
    <w:rsid w:val="000F3DFE"/>
    <w:rsid w:val="000F3EC6"/>
    <w:rsid w:val="000F4075"/>
    <w:rsid w:val="000F4098"/>
    <w:rsid w:val="000F409D"/>
    <w:rsid w:val="000F4116"/>
    <w:rsid w:val="000F411E"/>
    <w:rsid w:val="000F412F"/>
    <w:rsid w:val="000F41F5"/>
    <w:rsid w:val="000F44AC"/>
    <w:rsid w:val="000F4583"/>
    <w:rsid w:val="000F458F"/>
    <w:rsid w:val="000F45D6"/>
    <w:rsid w:val="000F465D"/>
    <w:rsid w:val="000F467C"/>
    <w:rsid w:val="000F47E6"/>
    <w:rsid w:val="000F4834"/>
    <w:rsid w:val="000F4917"/>
    <w:rsid w:val="000F49FC"/>
    <w:rsid w:val="000F4A72"/>
    <w:rsid w:val="000F4BE1"/>
    <w:rsid w:val="000F4C61"/>
    <w:rsid w:val="000F4D29"/>
    <w:rsid w:val="000F4D51"/>
    <w:rsid w:val="000F4DE4"/>
    <w:rsid w:val="000F4EAB"/>
    <w:rsid w:val="000F4F8F"/>
    <w:rsid w:val="000F4FE2"/>
    <w:rsid w:val="000F5139"/>
    <w:rsid w:val="000F51E2"/>
    <w:rsid w:val="000F52F1"/>
    <w:rsid w:val="000F56DE"/>
    <w:rsid w:val="000F5A5E"/>
    <w:rsid w:val="000F5A8E"/>
    <w:rsid w:val="000F5B99"/>
    <w:rsid w:val="000F5BB0"/>
    <w:rsid w:val="000F5C21"/>
    <w:rsid w:val="000F5C78"/>
    <w:rsid w:val="000F5E06"/>
    <w:rsid w:val="000F5E6B"/>
    <w:rsid w:val="000F5FAE"/>
    <w:rsid w:val="000F6129"/>
    <w:rsid w:val="000F615D"/>
    <w:rsid w:val="000F62F3"/>
    <w:rsid w:val="000F6320"/>
    <w:rsid w:val="000F6418"/>
    <w:rsid w:val="000F65A6"/>
    <w:rsid w:val="000F66F3"/>
    <w:rsid w:val="000F683E"/>
    <w:rsid w:val="000F6AC2"/>
    <w:rsid w:val="000F6B05"/>
    <w:rsid w:val="000F6C75"/>
    <w:rsid w:val="000F6E3E"/>
    <w:rsid w:val="000F6F0C"/>
    <w:rsid w:val="000F70D2"/>
    <w:rsid w:val="000F729D"/>
    <w:rsid w:val="000F72C1"/>
    <w:rsid w:val="000F7383"/>
    <w:rsid w:val="000F74EC"/>
    <w:rsid w:val="000F7535"/>
    <w:rsid w:val="000F760A"/>
    <w:rsid w:val="000F7737"/>
    <w:rsid w:val="000F779A"/>
    <w:rsid w:val="000F77EC"/>
    <w:rsid w:val="000F7800"/>
    <w:rsid w:val="000F7826"/>
    <w:rsid w:val="000F7A27"/>
    <w:rsid w:val="000F7C0A"/>
    <w:rsid w:val="000F7C20"/>
    <w:rsid w:val="000F7D1D"/>
    <w:rsid w:val="000F7E63"/>
    <w:rsid w:val="000F7E7B"/>
    <w:rsid w:val="000F7FC6"/>
    <w:rsid w:val="000F7FCB"/>
    <w:rsid w:val="0010006B"/>
    <w:rsid w:val="001000A7"/>
    <w:rsid w:val="00100193"/>
    <w:rsid w:val="001001C7"/>
    <w:rsid w:val="001002E0"/>
    <w:rsid w:val="001003E8"/>
    <w:rsid w:val="001003EC"/>
    <w:rsid w:val="001004D6"/>
    <w:rsid w:val="00100518"/>
    <w:rsid w:val="00100557"/>
    <w:rsid w:val="00100653"/>
    <w:rsid w:val="001006BC"/>
    <w:rsid w:val="0010089B"/>
    <w:rsid w:val="0010105B"/>
    <w:rsid w:val="0010106F"/>
    <w:rsid w:val="00101124"/>
    <w:rsid w:val="00101163"/>
    <w:rsid w:val="00101185"/>
    <w:rsid w:val="00101227"/>
    <w:rsid w:val="001013A2"/>
    <w:rsid w:val="00101405"/>
    <w:rsid w:val="001015B1"/>
    <w:rsid w:val="00101632"/>
    <w:rsid w:val="0010163C"/>
    <w:rsid w:val="0010173C"/>
    <w:rsid w:val="0010183B"/>
    <w:rsid w:val="001018AF"/>
    <w:rsid w:val="00101937"/>
    <w:rsid w:val="00101941"/>
    <w:rsid w:val="001019AF"/>
    <w:rsid w:val="00101A2F"/>
    <w:rsid w:val="00101D9F"/>
    <w:rsid w:val="00101E1C"/>
    <w:rsid w:val="00101F01"/>
    <w:rsid w:val="00101F6C"/>
    <w:rsid w:val="00101FE5"/>
    <w:rsid w:val="0010234B"/>
    <w:rsid w:val="001029B3"/>
    <w:rsid w:val="00102A15"/>
    <w:rsid w:val="00102A17"/>
    <w:rsid w:val="00102BD1"/>
    <w:rsid w:val="00102C38"/>
    <w:rsid w:val="00102C47"/>
    <w:rsid w:val="00102D2C"/>
    <w:rsid w:val="00102D8D"/>
    <w:rsid w:val="00102DA1"/>
    <w:rsid w:val="00102EC6"/>
    <w:rsid w:val="00102F38"/>
    <w:rsid w:val="00102F45"/>
    <w:rsid w:val="00102F78"/>
    <w:rsid w:val="00102FEE"/>
    <w:rsid w:val="0010307D"/>
    <w:rsid w:val="0010307F"/>
    <w:rsid w:val="00103102"/>
    <w:rsid w:val="00103157"/>
    <w:rsid w:val="00103234"/>
    <w:rsid w:val="00103353"/>
    <w:rsid w:val="001033F4"/>
    <w:rsid w:val="00103405"/>
    <w:rsid w:val="0010341C"/>
    <w:rsid w:val="001034BE"/>
    <w:rsid w:val="00103583"/>
    <w:rsid w:val="001036DC"/>
    <w:rsid w:val="0010382E"/>
    <w:rsid w:val="00103838"/>
    <w:rsid w:val="001038D0"/>
    <w:rsid w:val="00103923"/>
    <w:rsid w:val="001039A3"/>
    <w:rsid w:val="001039CC"/>
    <w:rsid w:val="00103B6E"/>
    <w:rsid w:val="00103DC1"/>
    <w:rsid w:val="00103F38"/>
    <w:rsid w:val="00103FBF"/>
    <w:rsid w:val="00104381"/>
    <w:rsid w:val="0010438A"/>
    <w:rsid w:val="001044A5"/>
    <w:rsid w:val="001044C5"/>
    <w:rsid w:val="00104530"/>
    <w:rsid w:val="001045DB"/>
    <w:rsid w:val="001045FD"/>
    <w:rsid w:val="00104829"/>
    <w:rsid w:val="00104A49"/>
    <w:rsid w:val="00104AE9"/>
    <w:rsid w:val="00104B68"/>
    <w:rsid w:val="00104D1D"/>
    <w:rsid w:val="00104DF2"/>
    <w:rsid w:val="00104F00"/>
    <w:rsid w:val="0010506D"/>
    <w:rsid w:val="0010511A"/>
    <w:rsid w:val="00105180"/>
    <w:rsid w:val="0010521A"/>
    <w:rsid w:val="001052C6"/>
    <w:rsid w:val="00105491"/>
    <w:rsid w:val="001054B2"/>
    <w:rsid w:val="00105824"/>
    <w:rsid w:val="001059AB"/>
    <w:rsid w:val="001059F5"/>
    <w:rsid w:val="00105A60"/>
    <w:rsid w:val="00105C56"/>
    <w:rsid w:val="00105C7A"/>
    <w:rsid w:val="00105C93"/>
    <w:rsid w:val="00105D0B"/>
    <w:rsid w:val="00105DF4"/>
    <w:rsid w:val="00105EE3"/>
    <w:rsid w:val="00105F63"/>
    <w:rsid w:val="00105F92"/>
    <w:rsid w:val="001061A6"/>
    <w:rsid w:val="001061D5"/>
    <w:rsid w:val="0010624A"/>
    <w:rsid w:val="0010628C"/>
    <w:rsid w:val="001063C7"/>
    <w:rsid w:val="001064D8"/>
    <w:rsid w:val="0010659C"/>
    <w:rsid w:val="001067D8"/>
    <w:rsid w:val="00106859"/>
    <w:rsid w:val="001068D7"/>
    <w:rsid w:val="00106969"/>
    <w:rsid w:val="00106B81"/>
    <w:rsid w:val="00106BDC"/>
    <w:rsid w:val="00106C60"/>
    <w:rsid w:val="00106CBE"/>
    <w:rsid w:val="00106CD5"/>
    <w:rsid w:val="00106D9B"/>
    <w:rsid w:val="00106DC0"/>
    <w:rsid w:val="00106DFC"/>
    <w:rsid w:val="00106F4F"/>
    <w:rsid w:val="00106F98"/>
    <w:rsid w:val="001070FE"/>
    <w:rsid w:val="00107130"/>
    <w:rsid w:val="00107170"/>
    <w:rsid w:val="00107509"/>
    <w:rsid w:val="00107616"/>
    <w:rsid w:val="00107763"/>
    <w:rsid w:val="00107779"/>
    <w:rsid w:val="0010795A"/>
    <w:rsid w:val="00107991"/>
    <w:rsid w:val="001079CA"/>
    <w:rsid w:val="00107A05"/>
    <w:rsid w:val="00107AB1"/>
    <w:rsid w:val="00107B01"/>
    <w:rsid w:val="00107B03"/>
    <w:rsid w:val="00107B08"/>
    <w:rsid w:val="00107B2A"/>
    <w:rsid w:val="00107B6B"/>
    <w:rsid w:val="00107BCB"/>
    <w:rsid w:val="00107C40"/>
    <w:rsid w:val="00107C94"/>
    <w:rsid w:val="00107DA0"/>
    <w:rsid w:val="00107DEA"/>
    <w:rsid w:val="00110084"/>
    <w:rsid w:val="001100EC"/>
    <w:rsid w:val="0011013E"/>
    <w:rsid w:val="00110174"/>
    <w:rsid w:val="001101EA"/>
    <w:rsid w:val="0011038C"/>
    <w:rsid w:val="001106F1"/>
    <w:rsid w:val="00110709"/>
    <w:rsid w:val="0011072D"/>
    <w:rsid w:val="0011079E"/>
    <w:rsid w:val="001108B7"/>
    <w:rsid w:val="00110927"/>
    <w:rsid w:val="001109E6"/>
    <w:rsid w:val="001109E7"/>
    <w:rsid w:val="00110A34"/>
    <w:rsid w:val="00110B0E"/>
    <w:rsid w:val="00110BEB"/>
    <w:rsid w:val="00110C92"/>
    <w:rsid w:val="00110EAA"/>
    <w:rsid w:val="00111023"/>
    <w:rsid w:val="00111142"/>
    <w:rsid w:val="0011136A"/>
    <w:rsid w:val="001113F6"/>
    <w:rsid w:val="00111455"/>
    <w:rsid w:val="001114AE"/>
    <w:rsid w:val="001114F6"/>
    <w:rsid w:val="001115FA"/>
    <w:rsid w:val="0011174B"/>
    <w:rsid w:val="00111788"/>
    <w:rsid w:val="00111A29"/>
    <w:rsid w:val="00111B7F"/>
    <w:rsid w:val="00111CB5"/>
    <w:rsid w:val="00111DBC"/>
    <w:rsid w:val="00111E8E"/>
    <w:rsid w:val="00111F5D"/>
    <w:rsid w:val="00111F92"/>
    <w:rsid w:val="00111FD5"/>
    <w:rsid w:val="00111FD8"/>
    <w:rsid w:val="0011264C"/>
    <w:rsid w:val="00112777"/>
    <w:rsid w:val="001127EF"/>
    <w:rsid w:val="001128E5"/>
    <w:rsid w:val="001129FE"/>
    <w:rsid w:val="00112A1E"/>
    <w:rsid w:val="00112AAF"/>
    <w:rsid w:val="00112BA1"/>
    <w:rsid w:val="00112C7A"/>
    <w:rsid w:val="00112CBB"/>
    <w:rsid w:val="00112D19"/>
    <w:rsid w:val="00112D21"/>
    <w:rsid w:val="00112D67"/>
    <w:rsid w:val="00112D6A"/>
    <w:rsid w:val="00112D99"/>
    <w:rsid w:val="00113004"/>
    <w:rsid w:val="0011307C"/>
    <w:rsid w:val="0011308D"/>
    <w:rsid w:val="001133EF"/>
    <w:rsid w:val="001134C8"/>
    <w:rsid w:val="001137A3"/>
    <w:rsid w:val="0011380F"/>
    <w:rsid w:val="00113825"/>
    <w:rsid w:val="0011392E"/>
    <w:rsid w:val="001139FF"/>
    <w:rsid w:val="00113A8C"/>
    <w:rsid w:val="00113A91"/>
    <w:rsid w:val="00113D24"/>
    <w:rsid w:val="00113D4E"/>
    <w:rsid w:val="00113DC5"/>
    <w:rsid w:val="00113DFB"/>
    <w:rsid w:val="00113F20"/>
    <w:rsid w:val="00113F87"/>
    <w:rsid w:val="00114126"/>
    <w:rsid w:val="00114148"/>
    <w:rsid w:val="00114219"/>
    <w:rsid w:val="00114241"/>
    <w:rsid w:val="001142CE"/>
    <w:rsid w:val="0011442F"/>
    <w:rsid w:val="00114444"/>
    <w:rsid w:val="001144A4"/>
    <w:rsid w:val="00114547"/>
    <w:rsid w:val="0011463A"/>
    <w:rsid w:val="00114677"/>
    <w:rsid w:val="00114707"/>
    <w:rsid w:val="00114825"/>
    <w:rsid w:val="00114A88"/>
    <w:rsid w:val="00114D4D"/>
    <w:rsid w:val="00114D77"/>
    <w:rsid w:val="00114E14"/>
    <w:rsid w:val="00114E66"/>
    <w:rsid w:val="00114F91"/>
    <w:rsid w:val="00114FED"/>
    <w:rsid w:val="00115158"/>
    <w:rsid w:val="00115235"/>
    <w:rsid w:val="00115249"/>
    <w:rsid w:val="00115392"/>
    <w:rsid w:val="001153A2"/>
    <w:rsid w:val="001153C0"/>
    <w:rsid w:val="001153FF"/>
    <w:rsid w:val="00115594"/>
    <w:rsid w:val="0011574F"/>
    <w:rsid w:val="001157B6"/>
    <w:rsid w:val="00115972"/>
    <w:rsid w:val="00115AB0"/>
    <w:rsid w:val="00115BE1"/>
    <w:rsid w:val="00115C76"/>
    <w:rsid w:val="00115CAD"/>
    <w:rsid w:val="00115D2B"/>
    <w:rsid w:val="00115D4C"/>
    <w:rsid w:val="00115E38"/>
    <w:rsid w:val="00115E85"/>
    <w:rsid w:val="00115F97"/>
    <w:rsid w:val="001161D0"/>
    <w:rsid w:val="001161ED"/>
    <w:rsid w:val="00116254"/>
    <w:rsid w:val="0011630D"/>
    <w:rsid w:val="00116315"/>
    <w:rsid w:val="00116344"/>
    <w:rsid w:val="001163C7"/>
    <w:rsid w:val="001165FC"/>
    <w:rsid w:val="00116602"/>
    <w:rsid w:val="001166E1"/>
    <w:rsid w:val="0011693C"/>
    <w:rsid w:val="00116997"/>
    <w:rsid w:val="00116B37"/>
    <w:rsid w:val="00116BA0"/>
    <w:rsid w:val="00116C68"/>
    <w:rsid w:val="00116D02"/>
    <w:rsid w:val="00116D71"/>
    <w:rsid w:val="00116DF4"/>
    <w:rsid w:val="00116E03"/>
    <w:rsid w:val="00116E51"/>
    <w:rsid w:val="00116F52"/>
    <w:rsid w:val="00116F6F"/>
    <w:rsid w:val="001170AA"/>
    <w:rsid w:val="00117212"/>
    <w:rsid w:val="001172C3"/>
    <w:rsid w:val="0011730C"/>
    <w:rsid w:val="00117465"/>
    <w:rsid w:val="001174B9"/>
    <w:rsid w:val="001174FF"/>
    <w:rsid w:val="00117517"/>
    <w:rsid w:val="0011753B"/>
    <w:rsid w:val="0011772E"/>
    <w:rsid w:val="00117730"/>
    <w:rsid w:val="00117738"/>
    <w:rsid w:val="001177A5"/>
    <w:rsid w:val="001177CA"/>
    <w:rsid w:val="00117898"/>
    <w:rsid w:val="001178C5"/>
    <w:rsid w:val="001178CB"/>
    <w:rsid w:val="001179C9"/>
    <w:rsid w:val="00117A53"/>
    <w:rsid w:val="00117A92"/>
    <w:rsid w:val="00117AD1"/>
    <w:rsid w:val="00117B8D"/>
    <w:rsid w:val="00117C95"/>
    <w:rsid w:val="00117CA3"/>
    <w:rsid w:val="00117D86"/>
    <w:rsid w:val="00117E40"/>
    <w:rsid w:val="00117EEC"/>
    <w:rsid w:val="00117F13"/>
    <w:rsid w:val="00117F25"/>
    <w:rsid w:val="00117FDC"/>
    <w:rsid w:val="0012002A"/>
    <w:rsid w:val="00120270"/>
    <w:rsid w:val="001202D6"/>
    <w:rsid w:val="001202D7"/>
    <w:rsid w:val="0012036D"/>
    <w:rsid w:val="00120397"/>
    <w:rsid w:val="0012039D"/>
    <w:rsid w:val="001203DE"/>
    <w:rsid w:val="0012058A"/>
    <w:rsid w:val="00120699"/>
    <w:rsid w:val="001207D3"/>
    <w:rsid w:val="0012086F"/>
    <w:rsid w:val="00120982"/>
    <w:rsid w:val="00120994"/>
    <w:rsid w:val="00120A8A"/>
    <w:rsid w:val="00120BC5"/>
    <w:rsid w:val="00120D19"/>
    <w:rsid w:val="00120E85"/>
    <w:rsid w:val="00120F25"/>
    <w:rsid w:val="0012100E"/>
    <w:rsid w:val="00121138"/>
    <w:rsid w:val="00121169"/>
    <w:rsid w:val="001211E4"/>
    <w:rsid w:val="00121235"/>
    <w:rsid w:val="00121311"/>
    <w:rsid w:val="00121507"/>
    <w:rsid w:val="00121622"/>
    <w:rsid w:val="00121AD2"/>
    <w:rsid w:val="00121B6E"/>
    <w:rsid w:val="00121BA2"/>
    <w:rsid w:val="00121C05"/>
    <w:rsid w:val="00121C37"/>
    <w:rsid w:val="00121CE8"/>
    <w:rsid w:val="00121CF7"/>
    <w:rsid w:val="00121D3F"/>
    <w:rsid w:val="0012208D"/>
    <w:rsid w:val="0012214E"/>
    <w:rsid w:val="00122253"/>
    <w:rsid w:val="00122256"/>
    <w:rsid w:val="001222A1"/>
    <w:rsid w:val="00122395"/>
    <w:rsid w:val="00122447"/>
    <w:rsid w:val="001225D5"/>
    <w:rsid w:val="00122805"/>
    <w:rsid w:val="00122A13"/>
    <w:rsid w:val="00122A1F"/>
    <w:rsid w:val="00122A2C"/>
    <w:rsid w:val="00122B18"/>
    <w:rsid w:val="00122B5B"/>
    <w:rsid w:val="00122BFF"/>
    <w:rsid w:val="00122C87"/>
    <w:rsid w:val="00122CBA"/>
    <w:rsid w:val="00122CC1"/>
    <w:rsid w:val="00122D83"/>
    <w:rsid w:val="00122E33"/>
    <w:rsid w:val="00122EE5"/>
    <w:rsid w:val="001231A9"/>
    <w:rsid w:val="001231BC"/>
    <w:rsid w:val="001233B1"/>
    <w:rsid w:val="001233C7"/>
    <w:rsid w:val="0012359A"/>
    <w:rsid w:val="0012371F"/>
    <w:rsid w:val="001237B0"/>
    <w:rsid w:val="00123875"/>
    <w:rsid w:val="001238A3"/>
    <w:rsid w:val="001238DD"/>
    <w:rsid w:val="001238F6"/>
    <w:rsid w:val="00123934"/>
    <w:rsid w:val="001239E1"/>
    <w:rsid w:val="00123B40"/>
    <w:rsid w:val="00123DEF"/>
    <w:rsid w:val="00123E2B"/>
    <w:rsid w:val="00123F40"/>
    <w:rsid w:val="00124018"/>
    <w:rsid w:val="001240B4"/>
    <w:rsid w:val="00124173"/>
    <w:rsid w:val="001241C5"/>
    <w:rsid w:val="00124264"/>
    <w:rsid w:val="001242B5"/>
    <w:rsid w:val="0012432C"/>
    <w:rsid w:val="001243D9"/>
    <w:rsid w:val="001243FF"/>
    <w:rsid w:val="00124423"/>
    <w:rsid w:val="001244A0"/>
    <w:rsid w:val="001244A1"/>
    <w:rsid w:val="0012462B"/>
    <w:rsid w:val="001246DE"/>
    <w:rsid w:val="0012482E"/>
    <w:rsid w:val="0012483C"/>
    <w:rsid w:val="0012496E"/>
    <w:rsid w:val="00124A75"/>
    <w:rsid w:val="00124AA4"/>
    <w:rsid w:val="00124C3A"/>
    <w:rsid w:val="00124D8D"/>
    <w:rsid w:val="00124DE4"/>
    <w:rsid w:val="00124E39"/>
    <w:rsid w:val="00124EFE"/>
    <w:rsid w:val="00124F24"/>
    <w:rsid w:val="00124F59"/>
    <w:rsid w:val="0012506E"/>
    <w:rsid w:val="00125196"/>
    <w:rsid w:val="0012521F"/>
    <w:rsid w:val="001252C4"/>
    <w:rsid w:val="001253B4"/>
    <w:rsid w:val="00125450"/>
    <w:rsid w:val="001254CF"/>
    <w:rsid w:val="001254F4"/>
    <w:rsid w:val="0012555B"/>
    <w:rsid w:val="001255BD"/>
    <w:rsid w:val="001256CF"/>
    <w:rsid w:val="0012582B"/>
    <w:rsid w:val="00125849"/>
    <w:rsid w:val="00125E1C"/>
    <w:rsid w:val="00125EF1"/>
    <w:rsid w:val="00125F47"/>
    <w:rsid w:val="00125F79"/>
    <w:rsid w:val="001260E7"/>
    <w:rsid w:val="001261A9"/>
    <w:rsid w:val="001262C8"/>
    <w:rsid w:val="0012632D"/>
    <w:rsid w:val="00126357"/>
    <w:rsid w:val="001263B2"/>
    <w:rsid w:val="001264D4"/>
    <w:rsid w:val="001264F3"/>
    <w:rsid w:val="001266B9"/>
    <w:rsid w:val="001266BD"/>
    <w:rsid w:val="00126866"/>
    <w:rsid w:val="001268EE"/>
    <w:rsid w:val="00126A0C"/>
    <w:rsid w:val="00126BF3"/>
    <w:rsid w:val="00126C0E"/>
    <w:rsid w:val="00126C7C"/>
    <w:rsid w:val="00126D65"/>
    <w:rsid w:val="00126E58"/>
    <w:rsid w:val="00127210"/>
    <w:rsid w:val="001272DA"/>
    <w:rsid w:val="00127468"/>
    <w:rsid w:val="001274AC"/>
    <w:rsid w:val="00127603"/>
    <w:rsid w:val="0012762E"/>
    <w:rsid w:val="00127693"/>
    <w:rsid w:val="0012772F"/>
    <w:rsid w:val="00127934"/>
    <w:rsid w:val="00127A81"/>
    <w:rsid w:val="00127B90"/>
    <w:rsid w:val="00127B97"/>
    <w:rsid w:val="00127D2E"/>
    <w:rsid w:val="00127DB1"/>
    <w:rsid w:val="00127DE9"/>
    <w:rsid w:val="00127E11"/>
    <w:rsid w:val="00127F76"/>
    <w:rsid w:val="00127FC2"/>
    <w:rsid w:val="0013008D"/>
    <w:rsid w:val="00130153"/>
    <w:rsid w:val="0013016B"/>
    <w:rsid w:val="00130208"/>
    <w:rsid w:val="0013020C"/>
    <w:rsid w:val="00130344"/>
    <w:rsid w:val="00130500"/>
    <w:rsid w:val="001305B3"/>
    <w:rsid w:val="00130704"/>
    <w:rsid w:val="00130812"/>
    <w:rsid w:val="00130952"/>
    <w:rsid w:val="00130958"/>
    <w:rsid w:val="00130985"/>
    <w:rsid w:val="00130B5D"/>
    <w:rsid w:val="00130D0A"/>
    <w:rsid w:val="00130D9B"/>
    <w:rsid w:val="00130E28"/>
    <w:rsid w:val="00130E35"/>
    <w:rsid w:val="001310D2"/>
    <w:rsid w:val="0013116B"/>
    <w:rsid w:val="00131282"/>
    <w:rsid w:val="00131371"/>
    <w:rsid w:val="00131627"/>
    <w:rsid w:val="0013163C"/>
    <w:rsid w:val="00131788"/>
    <w:rsid w:val="0013180A"/>
    <w:rsid w:val="0013188D"/>
    <w:rsid w:val="001318AB"/>
    <w:rsid w:val="00131985"/>
    <w:rsid w:val="00131AB7"/>
    <w:rsid w:val="00131B56"/>
    <w:rsid w:val="00131B6B"/>
    <w:rsid w:val="00131D84"/>
    <w:rsid w:val="00131DD1"/>
    <w:rsid w:val="00131E6B"/>
    <w:rsid w:val="00131FA3"/>
    <w:rsid w:val="00131FCE"/>
    <w:rsid w:val="00132032"/>
    <w:rsid w:val="00132188"/>
    <w:rsid w:val="001321A6"/>
    <w:rsid w:val="00132239"/>
    <w:rsid w:val="00132251"/>
    <w:rsid w:val="00132262"/>
    <w:rsid w:val="001322AC"/>
    <w:rsid w:val="00132452"/>
    <w:rsid w:val="001324D9"/>
    <w:rsid w:val="001325EC"/>
    <w:rsid w:val="001326C0"/>
    <w:rsid w:val="001326EB"/>
    <w:rsid w:val="00132808"/>
    <w:rsid w:val="0013288F"/>
    <w:rsid w:val="00132933"/>
    <w:rsid w:val="001329FD"/>
    <w:rsid w:val="00132A9E"/>
    <w:rsid w:val="00132B31"/>
    <w:rsid w:val="00132B6D"/>
    <w:rsid w:val="00132B86"/>
    <w:rsid w:val="00132E63"/>
    <w:rsid w:val="00132ECC"/>
    <w:rsid w:val="001331C4"/>
    <w:rsid w:val="00133215"/>
    <w:rsid w:val="001333CD"/>
    <w:rsid w:val="00133514"/>
    <w:rsid w:val="001337AF"/>
    <w:rsid w:val="001337CC"/>
    <w:rsid w:val="00133872"/>
    <w:rsid w:val="00133895"/>
    <w:rsid w:val="001338A5"/>
    <w:rsid w:val="00133B3D"/>
    <w:rsid w:val="00133B67"/>
    <w:rsid w:val="00133BA3"/>
    <w:rsid w:val="00133C1C"/>
    <w:rsid w:val="00133CAE"/>
    <w:rsid w:val="00133D55"/>
    <w:rsid w:val="00133D91"/>
    <w:rsid w:val="00133DC2"/>
    <w:rsid w:val="00133DDF"/>
    <w:rsid w:val="00133E0E"/>
    <w:rsid w:val="00133EE9"/>
    <w:rsid w:val="001340C8"/>
    <w:rsid w:val="00134147"/>
    <w:rsid w:val="00134218"/>
    <w:rsid w:val="00134226"/>
    <w:rsid w:val="001342C7"/>
    <w:rsid w:val="00134589"/>
    <w:rsid w:val="00134598"/>
    <w:rsid w:val="001345E4"/>
    <w:rsid w:val="001345F8"/>
    <w:rsid w:val="001346EA"/>
    <w:rsid w:val="001347A8"/>
    <w:rsid w:val="00134A0B"/>
    <w:rsid w:val="00134ACD"/>
    <w:rsid w:val="00134AEB"/>
    <w:rsid w:val="00134B1C"/>
    <w:rsid w:val="00134B94"/>
    <w:rsid w:val="00134C01"/>
    <w:rsid w:val="00134C32"/>
    <w:rsid w:val="00134C76"/>
    <w:rsid w:val="00134C93"/>
    <w:rsid w:val="00134CFB"/>
    <w:rsid w:val="00134D38"/>
    <w:rsid w:val="00134E47"/>
    <w:rsid w:val="00134E5A"/>
    <w:rsid w:val="00134E65"/>
    <w:rsid w:val="00134E79"/>
    <w:rsid w:val="00134EF2"/>
    <w:rsid w:val="00134F57"/>
    <w:rsid w:val="00135141"/>
    <w:rsid w:val="00135194"/>
    <w:rsid w:val="001351A4"/>
    <w:rsid w:val="001351DF"/>
    <w:rsid w:val="00135293"/>
    <w:rsid w:val="001353A6"/>
    <w:rsid w:val="0013556E"/>
    <w:rsid w:val="001355C6"/>
    <w:rsid w:val="001355EE"/>
    <w:rsid w:val="00135743"/>
    <w:rsid w:val="00135848"/>
    <w:rsid w:val="00135B5C"/>
    <w:rsid w:val="00135BB9"/>
    <w:rsid w:val="00135D1C"/>
    <w:rsid w:val="00135D27"/>
    <w:rsid w:val="00135D35"/>
    <w:rsid w:val="00135DEF"/>
    <w:rsid w:val="00135E2D"/>
    <w:rsid w:val="00135EBB"/>
    <w:rsid w:val="00135EC2"/>
    <w:rsid w:val="00135FB6"/>
    <w:rsid w:val="0013618E"/>
    <w:rsid w:val="00136190"/>
    <w:rsid w:val="001361C2"/>
    <w:rsid w:val="00136213"/>
    <w:rsid w:val="00136321"/>
    <w:rsid w:val="001363B3"/>
    <w:rsid w:val="00136575"/>
    <w:rsid w:val="0013663B"/>
    <w:rsid w:val="00136660"/>
    <w:rsid w:val="00136751"/>
    <w:rsid w:val="00136782"/>
    <w:rsid w:val="00136811"/>
    <w:rsid w:val="0013681B"/>
    <w:rsid w:val="00136BA3"/>
    <w:rsid w:val="00136C40"/>
    <w:rsid w:val="00136C5A"/>
    <w:rsid w:val="00136C8E"/>
    <w:rsid w:val="00136D40"/>
    <w:rsid w:val="00136D4F"/>
    <w:rsid w:val="00136D73"/>
    <w:rsid w:val="00136DCB"/>
    <w:rsid w:val="00136DE3"/>
    <w:rsid w:val="00136F48"/>
    <w:rsid w:val="00136FE7"/>
    <w:rsid w:val="001370E6"/>
    <w:rsid w:val="00137189"/>
    <w:rsid w:val="001371CD"/>
    <w:rsid w:val="001371F0"/>
    <w:rsid w:val="00137402"/>
    <w:rsid w:val="00137533"/>
    <w:rsid w:val="001375F7"/>
    <w:rsid w:val="001376D2"/>
    <w:rsid w:val="00137765"/>
    <w:rsid w:val="00137778"/>
    <w:rsid w:val="001379EE"/>
    <w:rsid w:val="00137B03"/>
    <w:rsid w:val="00137B76"/>
    <w:rsid w:val="00137C69"/>
    <w:rsid w:val="00137DAD"/>
    <w:rsid w:val="00137E1B"/>
    <w:rsid w:val="00137F6C"/>
    <w:rsid w:val="0014000D"/>
    <w:rsid w:val="00140019"/>
    <w:rsid w:val="00140038"/>
    <w:rsid w:val="001400D7"/>
    <w:rsid w:val="00140149"/>
    <w:rsid w:val="0014017B"/>
    <w:rsid w:val="00140200"/>
    <w:rsid w:val="0014038C"/>
    <w:rsid w:val="001403CE"/>
    <w:rsid w:val="001403EC"/>
    <w:rsid w:val="001404E6"/>
    <w:rsid w:val="0014059C"/>
    <w:rsid w:val="00140A61"/>
    <w:rsid w:val="00140ADC"/>
    <w:rsid w:val="00140B4D"/>
    <w:rsid w:val="00140C89"/>
    <w:rsid w:val="00140CBE"/>
    <w:rsid w:val="00140CD9"/>
    <w:rsid w:val="00140DB4"/>
    <w:rsid w:val="00140EFB"/>
    <w:rsid w:val="00140EFF"/>
    <w:rsid w:val="00141079"/>
    <w:rsid w:val="0014112F"/>
    <w:rsid w:val="0014129C"/>
    <w:rsid w:val="001413D2"/>
    <w:rsid w:val="0014145E"/>
    <w:rsid w:val="0014163E"/>
    <w:rsid w:val="0014175A"/>
    <w:rsid w:val="001417C8"/>
    <w:rsid w:val="0014182D"/>
    <w:rsid w:val="001418CA"/>
    <w:rsid w:val="001418E1"/>
    <w:rsid w:val="00141AD2"/>
    <w:rsid w:val="00141B2F"/>
    <w:rsid w:val="00141B3B"/>
    <w:rsid w:val="00141BD5"/>
    <w:rsid w:val="00141BEB"/>
    <w:rsid w:val="00141CA4"/>
    <w:rsid w:val="00141CD9"/>
    <w:rsid w:val="00141DFA"/>
    <w:rsid w:val="00142033"/>
    <w:rsid w:val="00142067"/>
    <w:rsid w:val="001421B2"/>
    <w:rsid w:val="001421B8"/>
    <w:rsid w:val="00142254"/>
    <w:rsid w:val="001422AC"/>
    <w:rsid w:val="001422CA"/>
    <w:rsid w:val="00142317"/>
    <w:rsid w:val="00142377"/>
    <w:rsid w:val="0014238D"/>
    <w:rsid w:val="00142477"/>
    <w:rsid w:val="00142566"/>
    <w:rsid w:val="001425F5"/>
    <w:rsid w:val="0014272E"/>
    <w:rsid w:val="001427D1"/>
    <w:rsid w:val="001427FD"/>
    <w:rsid w:val="001428A3"/>
    <w:rsid w:val="001428BD"/>
    <w:rsid w:val="001429FB"/>
    <w:rsid w:val="00142A90"/>
    <w:rsid w:val="00142B90"/>
    <w:rsid w:val="00142BAB"/>
    <w:rsid w:val="00142CF1"/>
    <w:rsid w:val="00142DBB"/>
    <w:rsid w:val="00142F2B"/>
    <w:rsid w:val="00142FE1"/>
    <w:rsid w:val="00142FF1"/>
    <w:rsid w:val="00143159"/>
    <w:rsid w:val="001431EA"/>
    <w:rsid w:val="001432B3"/>
    <w:rsid w:val="00143412"/>
    <w:rsid w:val="00143454"/>
    <w:rsid w:val="0014380A"/>
    <w:rsid w:val="00143929"/>
    <w:rsid w:val="0014393E"/>
    <w:rsid w:val="00143975"/>
    <w:rsid w:val="00143BE2"/>
    <w:rsid w:val="00143C4C"/>
    <w:rsid w:val="00143CD3"/>
    <w:rsid w:val="00143DEA"/>
    <w:rsid w:val="00143E06"/>
    <w:rsid w:val="00143EC5"/>
    <w:rsid w:val="00143F99"/>
    <w:rsid w:val="00143F9E"/>
    <w:rsid w:val="0014414B"/>
    <w:rsid w:val="001445DA"/>
    <w:rsid w:val="00144619"/>
    <w:rsid w:val="001446A7"/>
    <w:rsid w:val="001446D0"/>
    <w:rsid w:val="00144714"/>
    <w:rsid w:val="00144783"/>
    <w:rsid w:val="001448EA"/>
    <w:rsid w:val="0014497A"/>
    <w:rsid w:val="001449E2"/>
    <w:rsid w:val="00144CD2"/>
    <w:rsid w:val="00144DA3"/>
    <w:rsid w:val="00144DD4"/>
    <w:rsid w:val="00144E08"/>
    <w:rsid w:val="00144E0C"/>
    <w:rsid w:val="00144F55"/>
    <w:rsid w:val="001453D5"/>
    <w:rsid w:val="00145605"/>
    <w:rsid w:val="00145707"/>
    <w:rsid w:val="00145989"/>
    <w:rsid w:val="00145A4D"/>
    <w:rsid w:val="00145A91"/>
    <w:rsid w:val="00145ACD"/>
    <w:rsid w:val="00145B14"/>
    <w:rsid w:val="00145B8C"/>
    <w:rsid w:val="00145C6E"/>
    <w:rsid w:val="00145CDB"/>
    <w:rsid w:val="00145CF0"/>
    <w:rsid w:val="00145D1F"/>
    <w:rsid w:val="00145DA9"/>
    <w:rsid w:val="00145E2F"/>
    <w:rsid w:val="00145E6C"/>
    <w:rsid w:val="00145ECC"/>
    <w:rsid w:val="00145FFC"/>
    <w:rsid w:val="0014607A"/>
    <w:rsid w:val="001460F8"/>
    <w:rsid w:val="00146251"/>
    <w:rsid w:val="001462C2"/>
    <w:rsid w:val="0014630F"/>
    <w:rsid w:val="00146376"/>
    <w:rsid w:val="0014639E"/>
    <w:rsid w:val="001463A9"/>
    <w:rsid w:val="00146511"/>
    <w:rsid w:val="001468C3"/>
    <w:rsid w:val="00146A0E"/>
    <w:rsid w:val="00146A85"/>
    <w:rsid w:val="00146B35"/>
    <w:rsid w:val="00146B7A"/>
    <w:rsid w:val="00146C0C"/>
    <w:rsid w:val="00146C2D"/>
    <w:rsid w:val="00146C76"/>
    <w:rsid w:val="00146D0E"/>
    <w:rsid w:val="00146DD9"/>
    <w:rsid w:val="00146DF3"/>
    <w:rsid w:val="00146E84"/>
    <w:rsid w:val="00146EE8"/>
    <w:rsid w:val="00146F0B"/>
    <w:rsid w:val="001471EC"/>
    <w:rsid w:val="00147271"/>
    <w:rsid w:val="00147493"/>
    <w:rsid w:val="00147682"/>
    <w:rsid w:val="0014787D"/>
    <w:rsid w:val="001479A8"/>
    <w:rsid w:val="00147BBC"/>
    <w:rsid w:val="00147C50"/>
    <w:rsid w:val="00147EAF"/>
    <w:rsid w:val="00147F7B"/>
    <w:rsid w:val="00147F9E"/>
    <w:rsid w:val="00150171"/>
    <w:rsid w:val="001501A7"/>
    <w:rsid w:val="00150374"/>
    <w:rsid w:val="00150470"/>
    <w:rsid w:val="00150747"/>
    <w:rsid w:val="001509A4"/>
    <w:rsid w:val="00150AE2"/>
    <w:rsid w:val="00150C00"/>
    <w:rsid w:val="00150C1B"/>
    <w:rsid w:val="00150D00"/>
    <w:rsid w:val="00150D86"/>
    <w:rsid w:val="00150DD1"/>
    <w:rsid w:val="00150DD8"/>
    <w:rsid w:val="00150E55"/>
    <w:rsid w:val="00150E5C"/>
    <w:rsid w:val="00150EB6"/>
    <w:rsid w:val="0015100E"/>
    <w:rsid w:val="001510A1"/>
    <w:rsid w:val="0015117B"/>
    <w:rsid w:val="00151185"/>
    <w:rsid w:val="00151240"/>
    <w:rsid w:val="00151294"/>
    <w:rsid w:val="001513D5"/>
    <w:rsid w:val="0015144B"/>
    <w:rsid w:val="001514F8"/>
    <w:rsid w:val="0015169E"/>
    <w:rsid w:val="0015189E"/>
    <w:rsid w:val="001518D0"/>
    <w:rsid w:val="0015198A"/>
    <w:rsid w:val="00151C18"/>
    <w:rsid w:val="00151C50"/>
    <w:rsid w:val="00151CC6"/>
    <w:rsid w:val="00151E1A"/>
    <w:rsid w:val="00151F50"/>
    <w:rsid w:val="00151F6E"/>
    <w:rsid w:val="00152005"/>
    <w:rsid w:val="00152071"/>
    <w:rsid w:val="0015207B"/>
    <w:rsid w:val="001520D0"/>
    <w:rsid w:val="0015217B"/>
    <w:rsid w:val="001521B7"/>
    <w:rsid w:val="00152224"/>
    <w:rsid w:val="00152399"/>
    <w:rsid w:val="001523E9"/>
    <w:rsid w:val="00152426"/>
    <w:rsid w:val="0015248F"/>
    <w:rsid w:val="001525D6"/>
    <w:rsid w:val="001525F6"/>
    <w:rsid w:val="001526A2"/>
    <w:rsid w:val="00152754"/>
    <w:rsid w:val="001527D9"/>
    <w:rsid w:val="001529EB"/>
    <w:rsid w:val="00152A11"/>
    <w:rsid w:val="00152B70"/>
    <w:rsid w:val="00152BD6"/>
    <w:rsid w:val="00152C17"/>
    <w:rsid w:val="00152DBD"/>
    <w:rsid w:val="00152DEF"/>
    <w:rsid w:val="00152E14"/>
    <w:rsid w:val="00152ECE"/>
    <w:rsid w:val="00152F6E"/>
    <w:rsid w:val="00153017"/>
    <w:rsid w:val="00153073"/>
    <w:rsid w:val="001530E6"/>
    <w:rsid w:val="00153142"/>
    <w:rsid w:val="00153415"/>
    <w:rsid w:val="00153485"/>
    <w:rsid w:val="001536FE"/>
    <w:rsid w:val="0015373D"/>
    <w:rsid w:val="0015392F"/>
    <w:rsid w:val="001539BE"/>
    <w:rsid w:val="00153BDC"/>
    <w:rsid w:val="00153BF0"/>
    <w:rsid w:val="00153D16"/>
    <w:rsid w:val="00153D44"/>
    <w:rsid w:val="00153DBC"/>
    <w:rsid w:val="00153EEC"/>
    <w:rsid w:val="00153FEF"/>
    <w:rsid w:val="0015403C"/>
    <w:rsid w:val="001540C8"/>
    <w:rsid w:val="001540C9"/>
    <w:rsid w:val="00154220"/>
    <w:rsid w:val="00154256"/>
    <w:rsid w:val="00154260"/>
    <w:rsid w:val="001542FD"/>
    <w:rsid w:val="001544A5"/>
    <w:rsid w:val="001544B8"/>
    <w:rsid w:val="001544C9"/>
    <w:rsid w:val="001545AC"/>
    <w:rsid w:val="001545BB"/>
    <w:rsid w:val="00154602"/>
    <w:rsid w:val="00154674"/>
    <w:rsid w:val="001547BC"/>
    <w:rsid w:val="00154848"/>
    <w:rsid w:val="001548C0"/>
    <w:rsid w:val="00154943"/>
    <w:rsid w:val="00154A56"/>
    <w:rsid w:val="00154CFF"/>
    <w:rsid w:val="00154D51"/>
    <w:rsid w:val="00154DBD"/>
    <w:rsid w:val="00154EDD"/>
    <w:rsid w:val="00154F45"/>
    <w:rsid w:val="00154F52"/>
    <w:rsid w:val="00154F5B"/>
    <w:rsid w:val="00154F94"/>
    <w:rsid w:val="00154FB9"/>
    <w:rsid w:val="001550A8"/>
    <w:rsid w:val="001553A5"/>
    <w:rsid w:val="00155607"/>
    <w:rsid w:val="0015571A"/>
    <w:rsid w:val="00155750"/>
    <w:rsid w:val="00155767"/>
    <w:rsid w:val="001557E1"/>
    <w:rsid w:val="0015596F"/>
    <w:rsid w:val="001559EA"/>
    <w:rsid w:val="00155A5D"/>
    <w:rsid w:val="00155ACD"/>
    <w:rsid w:val="00155AFF"/>
    <w:rsid w:val="00155BBB"/>
    <w:rsid w:val="00155C34"/>
    <w:rsid w:val="00155C74"/>
    <w:rsid w:val="00155D09"/>
    <w:rsid w:val="00155D8B"/>
    <w:rsid w:val="00155E34"/>
    <w:rsid w:val="00155E5E"/>
    <w:rsid w:val="00155E69"/>
    <w:rsid w:val="001561C8"/>
    <w:rsid w:val="0015638F"/>
    <w:rsid w:val="0015639E"/>
    <w:rsid w:val="0015646E"/>
    <w:rsid w:val="001564C0"/>
    <w:rsid w:val="00156507"/>
    <w:rsid w:val="001565CE"/>
    <w:rsid w:val="001565D3"/>
    <w:rsid w:val="001567C4"/>
    <w:rsid w:val="001567C8"/>
    <w:rsid w:val="00156950"/>
    <w:rsid w:val="001569F7"/>
    <w:rsid w:val="00156A06"/>
    <w:rsid w:val="00156A56"/>
    <w:rsid w:val="00156B94"/>
    <w:rsid w:val="00156C29"/>
    <w:rsid w:val="00156D3B"/>
    <w:rsid w:val="00156E63"/>
    <w:rsid w:val="00156E81"/>
    <w:rsid w:val="00156F1F"/>
    <w:rsid w:val="0015707F"/>
    <w:rsid w:val="001570FD"/>
    <w:rsid w:val="00157103"/>
    <w:rsid w:val="00157196"/>
    <w:rsid w:val="001571DF"/>
    <w:rsid w:val="001572D6"/>
    <w:rsid w:val="00157302"/>
    <w:rsid w:val="00157591"/>
    <w:rsid w:val="001576B5"/>
    <w:rsid w:val="001576ED"/>
    <w:rsid w:val="00157754"/>
    <w:rsid w:val="00157DD7"/>
    <w:rsid w:val="00157F7D"/>
    <w:rsid w:val="00160016"/>
    <w:rsid w:val="001600AF"/>
    <w:rsid w:val="00160100"/>
    <w:rsid w:val="0016029C"/>
    <w:rsid w:val="00160338"/>
    <w:rsid w:val="001604D3"/>
    <w:rsid w:val="0016067A"/>
    <w:rsid w:val="001606F7"/>
    <w:rsid w:val="001608C7"/>
    <w:rsid w:val="0016098E"/>
    <w:rsid w:val="00160B58"/>
    <w:rsid w:val="00160BFE"/>
    <w:rsid w:val="00160C93"/>
    <w:rsid w:val="00160CBC"/>
    <w:rsid w:val="00160D58"/>
    <w:rsid w:val="00160D7C"/>
    <w:rsid w:val="00160D84"/>
    <w:rsid w:val="00160E79"/>
    <w:rsid w:val="00161362"/>
    <w:rsid w:val="001613FE"/>
    <w:rsid w:val="0016140F"/>
    <w:rsid w:val="00161518"/>
    <w:rsid w:val="001615D7"/>
    <w:rsid w:val="0016164B"/>
    <w:rsid w:val="00161676"/>
    <w:rsid w:val="001616C5"/>
    <w:rsid w:val="0016171A"/>
    <w:rsid w:val="0016171B"/>
    <w:rsid w:val="001618B1"/>
    <w:rsid w:val="001618D1"/>
    <w:rsid w:val="001619F7"/>
    <w:rsid w:val="00161A44"/>
    <w:rsid w:val="00161CAD"/>
    <w:rsid w:val="00161EA0"/>
    <w:rsid w:val="00161F2F"/>
    <w:rsid w:val="00161F5E"/>
    <w:rsid w:val="00161FF6"/>
    <w:rsid w:val="001622B8"/>
    <w:rsid w:val="001622D6"/>
    <w:rsid w:val="001623EB"/>
    <w:rsid w:val="001626CF"/>
    <w:rsid w:val="00162732"/>
    <w:rsid w:val="001627C0"/>
    <w:rsid w:val="0016296F"/>
    <w:rsid w:val="00162A29"/>
    <w:rsid w:val="00162AE1"/>
    <w:rsid w:val="00162B47"/>
    <w:rsid w:val="00162B9C"/>
    <w:rsid w:val="00162BD8"/>
    <w:rsid w:val="00162C1E"/>
    <w:rsid w:val="00162C8F"/>
    <w:rsid w:val="00162DF4"/>
    <w:rsid w:val="00162E5C"/>
    <w:rsid w:val="00162FE8"/>
    <w:rsid w:val="00163137"/>
    <w:rsid w:val="001631C2"/>
    <w:rsid w:val="001632ED"/>
    <w:rsid w:val="001632F8"/>
    <w:rsid w:val="00163349"/>
    <w:rsid w:val="00163465"/>
    <w:rsid w:val="00163497"/>
    <w:rsid w:val="001635AF"/>
    <w:rsid w:val="00163814"/>
    <w:rsid w:val="0016384E"/>
    <w:rsid w:val="00163951"/>
    <w:rsid w:val="00163A83"/>
    <w:rsid w:val="00163A85"/>
    <w:rsid w:val="00163C13"/>
    <w:rsid w:val="00163CA0"/>
    <w:rsid w:val="00163D11"/>
    <w:rsid w:val="00163D84"/>
    <w:rsid w:val="00163EDA"/>
    <w:rsid w:val="0016402D"/>
    <w:rsid w:val="001640B2"/>
    <w:rsid w:val="00164135"/>
    <w:rsid w:val="0016417F"/>
    <w:rsid w:val="00164252"/>
    <w:rsid w:val="0016435A"/>
    <w:rsid w:val="0016436B"/>
    <w:rsid w:val="0016438A"/>
    <w:rsid w:val="00164598"/>
    <w:rsid w:val="001645C8"/>
    <w:rsid w:val="001646FD"/>
    <w:rsid w:val="001647C2"/>
    <w:rsid w:val="001649FB"/>
    <w:rsid w:val="00164A4A"/>
    <w:rsid w:val="00164AE8"/>
    <w:rsid w:val="00164B9B"/>
    <w:rsid w:val="00164B9D"/>
    <w:rsid w:val="00164D7F"/>
    <w:rsid w:val="00164E12"/>
    <w:rsid w:val="00165016"/>
    <w:rsid w:val="00165214"/>
    <w:rsid w:val="00165256"/>
    <w:rsid w:val="001653F1"/>
    <w:rsid w:val="001657E7"/>
    <w:rsid w:val="0016595F"/>
    <w:rsid w:val="00165989"/>
    <w:rsid w:val="001659E8"/>
    <w:rsid w:val="00165B78"/>
    <w:rsid w:val="00165C8D"/>
    <w:rsid w:val="00165CB1"/>
    <w:rsid w:val="00165E75"/>
    <w:rsid w:val="00165E9C"/>
    <w:rsid w:val="00165F89"/>
    <w:rsid w:val="00166026"/>
    <w:rsid w:val="00166032"/>
    <w:rsid w:val="001660B7"/>
    <w:rsid w:val="001661CB"/>
    <w:rsid w:val="00166235"/>
    <w:rsid w:val="00166453"/>
    <w:rsid w:val="00166458"/>
    <w:rsid w:val="00166472"/>
    <w:rsid w:val="001664D8"/>
    <w:rsid w:val="0016652C"/>
    <w:rsid w:val="00166621"/>
    <w:rsid w:val="00166699"/>
    <w:rsid w:val="001666D8"/>
    <w:rsid w:val="001666F5"/>
    <w:rsid w:val="0016671D"/>
    <w:rsid w:val="00166744"/>
    <w:rsid w:val="001667B4"/>
    <w:rsid w:val="00166A53"/>
    <w:rsid w:val="00166BEB"/>
    <w:rsid w:val="00166DB5"/>
    <w:rsid w:val="00166DE2"/>
    <w:rsid w:val="00166DED"/>
    <w:rsid w:val="00166E8E"/>
    <w:rsid w:val="00166F8E"/>
    <w:rsid w:val="00166F94"/>
    <w:rsid w:val="001671D2"/>
    <w:rsid w:val="0016721E"/>
    <w:rsid w:val="0016725F"/>
    <w:rsid w:val="0016735B"/>
    <w:rsid w:val="0016736B"/>
    <w:rsid w:val="0016741A"/>
    <w:rsid w:val="001674D5"/>
    <w:rsid w:val="00167546"/>
    <w:rsid w:val="00167675"/>
    <w:rsid w:val="001676EE"/>
    <w:rsid w:val="0016774A"/>
    <w:rsid w:val="001679B4"/>
    <w:rsid w:val="001679F5"/>
    <w:rsid w:val="00167D50"/>
    <w:rsid w:val="00167E90"/>
    <w:rsid w:val="00167F09"/>
    <w:rsid w:val="0017004E"/>
    <w:rsid w:val="001700B9"/>
    <w:rsid w:val="001700C6"/>
    <w:rsid w:val="00170190"/>
    <w:rsid w:val="001701C4"/>
    <w:rsid w:val="00170269"/>
    <w:rsid w:val="001702A8"/>
    <w:rsid w:val="001702DB"/>
    <w:rsid w:val="001704B0"/>
    <w:rsid w:val="0017055B"/>
    <w:rsid w:val="0017068D"/>
    <w:rsid w:val="001707C3"/>
    <w:rsid w:val="00170899"/>
    <w:rsid w:val="001708A7"/>
    <w:rsid w:val="001708DE"/>
    <w:rsid w:val="0017091A"/>
    <w:rsid w:val="001709F5"/>
    <w:rsid w:val="00170C72"/>
    <w:rsid w:val="00170CE7"/>
    <w:rsid w:val="00170D11"/>
    <w:rsid w:val="00170DDA"/>
    <w:rsid w:val="00170E44"/>
    <w:rsid w:val="00170EBE"/>
    <w:rsid w:val="00170F36"/>
    <w:rsid w:val="00170FC6"/>
    <w:rsid w:val="0017100B"/>
    <w:rsid w:val="001710EF"/>
    <w:rsid w:val="00171370"/>
    <w:rsid w:val="001713BE"/>
    <w:rsid w:val="001714B8"/>
    <w:rsid w:val="00171574"/>
    <w:rsid w:val="001715DF"/>
    <w:rsid w:val="00171692"/>
    <w:rsid w:val="0017171E"/>
    <w:rsid w:val="001719A1"/>
    <w:rsid w:val="001719B3"/>
    <w:rsid w:val="001719E1"/>
    <w:rsid w:val="001719EC"/>
    <w:rsid w:val="00171B04"/>
    <w:rsid w:val="00171B1D"/>
    <w:rsid w:val="00171B33"/>
    <w:rsid w:val="00171B9A"/>
    <w:rsid w:val="00171C25"/>
    <w:rsid w:val="00171CBA"/>
    <w:rsid w:val="00171D94"/>
    <w:rsid w:val="00171FC2"/>
    <w:rsid w:val="001721D4"/>
    <w:rsid w:val="00172206"/>
    <w:rsid w:val="00172314"/>
    <w:rsid w:val="0017236F"/>
    <w:rsid w:val="00172370"/>
    <w:rsid w:val="00172419"/>
    <w:rsid w:val="00172420"/>
    <w:rsid w:val="00172430"/>
    <w:rsid w:val="001727C7"/>
    <w:rsid w:val="001728A5"/>
    <w:rsid w:val="001728B5"/>
    <w:rsid w:val="001728CE"/>
    <w:rsid w:val="00172910"/>
    <w:rsid w:val="00172985"/>
    <w:rsid w:val="001729BF"/>
    <w:rsid w:val="00172A83"/>
    <w:rsid w:val="00172AB8"/>
    <w:rsid w:val="00172B9B"/>
    <w:rsid w:val="00172C0F"/>
    <w:rsid w:val="00172C44"/>
    <w:rsid w:val="00172CEF"/>
    <w:rsid w:val="00172D35"/>
    <w:rsid w:val="00172D8B"/>
    <w:rsid w:val="00172D8F"/>
    <w:rsid w:val="00172F85"/>
    <w:rsid w:val="00172FFC"/>
    <w:rsid w:val="001730A8"/>
    <w:rsid w:val="001730F6"/>
    <w:rsid w:val="001731AA"/>
    <w:rsid w:val="00173238"/>
    <w:rsid w:val="00173305"/>
    <w:rsid w:val="00173314"/>
    <w:rsid w:val="001733F4"/>
    <w:rsid w:val="00173442"/>
    <w:rsid w:val="00173621"/>
    <w:rsid w:val="00173664"/>
    <w:rsid w:val="001737A0"/>
    <w:rsid w:val="00173809"/>
    <w:rsid w:val="001739D7"/>
    <w:rsid w:val="00173A62"/>
    <w:rsid w:val="00173A77"/>
    <w:rsid w:val="00173B71"/>
    <w:rsid w:val="00173BFE"/>
    <w:rsid w:val="00173C19"/>
    <w:rsid w:val="00173C29"/>
    <w:rsid w:val="00173DE2"/>
    <w:rsid w:val="00173F6B"/>
    <w:rsid w:val="00173FC2"/>
    <w:rsid w:val="00174191"/>
    <w:rsid w:val="00174289"/>
    <w:rsid w:val="00174302"/>
    <w:rsid w:val="00174308"/>
    <w:rsid w:val="00174313"/>
    <w:rsid w:val="001743D5"/>
    <w:rsid w:val="0017445C"/>
    <w:rsid w:val="001745B3"/>
    <w:rsid w:val="001745C1"/>
    <w:rsid w:val="001747D2"/>
    <w:rsid w:val="001747FB"/>
    <w:rsid w:val="00174918"/>
    <w:rsid w:val="00174976"/>
    <w:rsid w:val="001749B1"/>
    <w:rsid w:val="00174B11"/>
    <w:rsid w:val="00174CF1"/>
    <w:rsid w:val="00174DC9"/>
    <w:rsid w:val="00174DE6"/>
    <w:rsid w:val="00174F34"/>
    <w:rsid w:val="00174F93"/>
    <w:rsid w:val="001750AD"/>
    <w:rsid w:val="001750C5"/>
    <w:rsid w:val="001751AD"/>
    <w:rsid w:val="001751EA"/>
    <w:rsid w:val="0017524E"/>
    <w:rsid w:val="001752BF"/>
    <w:rsid w:val="001752C4"/>
    <w:rsid w:val="00175304"/>
    <w:rsid w:val="0017532C"/>
    <w:rsid w:val="001754FC"/>
    <w:rsid w:val="00175546"/>
    <w:rsid w:val="001755AC"/>
    <w:rsid w:val="0017570E"/>
    <w:rsid w:val="0017570F"/>
    <w:rsid w:val="00175805"/>
    <w:rsid w:val="001758E6"/>
    <w:rsid w:val="00175BDF"/>
    <w:rsid w:val="00175C9B"/>
    <w:rsid w:val="00175D71"/>
    <w:rsid w:val="00175D97"/>
    <w:rsid w:val="00175E53"/>
    <w:rsid w:val="00175F88"/>
    <w:rsid w:val="00176035"/>
    <w:rsid w:val="0017618A"/>
    <w:rsid w:val="00176264"/>
    <w:rsid w:val="00176364"/>
    <w:rsid w:val="00176403"/>
    <w:rsid w:val="0017641F"/>
    <w:rsid w:val="00176509"/>
    <w:rsid w:val="001765AF"/>
    <w:rsid w:val="001766A8"/>
    <w:rsid w:val="00176749"/>
    <w:rsid w:val="00176790"/>
    <w:rsid w:val="00176A07"/>
    <w:rsid w:val="00176C1F"/>
    <w:rsid w:val="00176C9A"/>
    <w:rsid w:val="00176EA3"/>
    <w:rsid w:val="00176FBA"/>
    <w:rsid w:val="0017701A"/>
    <w:rsid w:val="0017703E"/>
    <w:rsid w:val="00177129"/>
    <w:rsid w:val="00177154"/>
    <w:rsid w:val="00177528"/>
    <w:rsid w:val="001775BE"/>
    <w:rsid w:val="00177693"/>
    <w:rsid w:val="00177778"/>
    <w:rsid w:val="001777EC"/>
    <w:rsid w:val="001778BB"/>
    <w:rsid w:val="00177990"/>
    <w:rsid w:val="00177A07"/>
    <w:rsid w:val="00177C17"/>
    <w:rsid w:val="00177D0E"/>
    <w:rsid w:val="00177D5E"/>
    <w:rsid w:val="00177D94"/>
    <w:rsid w:val="00177E4D"/>
    <w:rsid w:val="00177F96"/>
    <w:rsid w:val="0018004F"/>
    <w:rsid w:val="001800A0"/>
    <w:rsid w:val="00180244"/>
    <w:rsid w:val="00180319"/>
    <w:rsid w:val="0018046E"/>
    <w:rsid w:val="001804C2"/>
    <w:rsid w:val="0018058E"/>
    <w:rsid w:val="001805AC"/>
    <w:rsid w:val="00180621"/>
    <w:rsid w:val="001806AD"/>
    <w:rsid w:val="00180750"/>
    <w:rsid w:val="0018078D"/>
    <w:rsid w:val="001807A3"/>
    <w:rsid w:val="001807AB"/>
    <w:rsid w:val="00180835"/>
    <w:rsid w:val="0018085D"/>
    <w:rsid w:val="0018090B"/>
    <w:rsid w:val="00180A3C"/>
    <w:rsid w:val="00180A74"/>
    <w:rsid w:val="00180A75"/>
    <w:rsid w:val="00180B37"/>
    <w:rsid w:val="00180CB0"/>
    <w:rsid w:val="00180CB3"/>
    <w:rsid w:val="00180D71"/>
    <w:rsid w:val="00180E41"/>
    <w:rsid w:val="001811D6"/>
    <w:rsid w:val="001813F1"/>
    <w:rsid w:val="0018144D"/>
    <w:rsid w:val="00181529"/>
    <w:rsid w:val="00181702"/>
    <w:rsid w:val="00181724"/>
    <w:rsid w:val="001818C7"/>
    <w:rsid w:val="001818E8"/>
    <w:rsid w:val="00181966"/>
    <w:rsid w:val="0018196E"/>
    <w:rsid w:val="00181A7F"/>
    <w:rsid w:val="00181C6A"/>
    <w:rsid w:val="00181CF9"/>
    <w:rsid w:val="00181D05"/>
    <w:rsid w:val="00181D0B"/>
    <w:rsid w:val="00181DA4"/>
    <w:rsid w:val="00181E87"/>
    <w:rsid w:val="00181F42"/>
    <w:rsid w:val="0018218F"/>
    <w:rsid w:val="001822A9"/>
    <w:rsid w:val="001824C9"/>
    <w:rsid w:val="0018251F"/>
    <w:rsid w:val="0018257D"/>
    <w:rsid w:val="00182597"/>
    <w:rsid w:val="001825EC"/>
    <w:rsid w:val="0018276D"/>
    <w:rsid w:val="001827A8"/>
    <w:rsid w:val="00182949"/>
    <w:rsid w:val="001829A7"/>
    <w:rsid w:val="00182B3C"/>
    <w:rsid w:val="00182B5C"/>
    <w:rsid w:val="00182BA0"/>
    <w:rsid w:val="00182CA1"/>
    <w:rsid w:val="00182D71"/>
    <w:rsid w:val="00182DFB"/>
    <w:rsid w:val="00182E6E"/>
    <w:rsid w:val="00183006"/>
    <w:rsid w:val="00183093"/>
    <w:rsid w:val="00183109"/>
    <w:rsid w:val="0018312C"/>
    <w:rsid w:val="00183175"/>
    <w:rsid w:val="0018322D"/>
    <w:rsid w:val="00183270"/>
    <w:rsid w:val="00183374"/>
    <w:rsid w:val="00183384"/>
    <w:rsid w:val="001833F6"/>
    <w:rsid w:val="0018355C"/>
    <w:rsid w:val="001836E0"/>
    <w:rsid w:val="00183818"/>
    <w:rsid w:val="0018382A"/>
    <w:rsid w:val="00183832"/>
    <w:rsid w:val="00183860"/>
    <w:rsid w:val="001839FD"/>
    <w:rsid w:val="00183A2E"/>
    <w:rsid w:val="00183A40"/>
    <w:rsid w:val="00183B00"/>
    <w:rsid w:val="00183CDC"/>
    <w:rsid w:val="00183CFA"/>
    <w:rsid w:val="00183D88"/>
    <w:rsid w:val="00183DD6"/>
    <w:rsid w:val="00183E37"/>
    <w:rsid w:val="00183E65"/>
    <w:rsid w:val="00183E90"/>
    <w:rsid w:val="00183F81"/>
    <w:rsid w:val="0018400E"/>
    <w:rsid w:val="0018401E"/>
    <w:rsid w:val="001840DB"/>
    <w:rsid w:val="001840F0"/>
    <w:rsid w:val="00184274"/>
    <w:rsid w:val="00184323"/>
    <w:rsid w:val="00184355"/>
    <w:rsid w:val="001844DA"/>
    <w:rsid w:val="00184575"/>
    <w:rsid w:val="001846A0"/>
    <w:rsid w:val="0018478D"/>
    <w:rsid w:val="00184824"/>
    <w:rsid w:val="0018482D"/>
    <w:rsid w:val="001848A7"/>
    <w:rsid w:val="001848C8"/>
    <w:rsid w:val="00184935"/>
    <w:rsid w:val="00184A1C"/>
    <w:rsid w:val="00184BBA"/>
    <w:rsid w:val="00184C09"/>
    <w:rsid w:val="00184D75"/>
    <w:rsid w:val="00184DEC"/>
    <w:rsid w:val="00184F16"/>
    <w:rsid w:val="00184F2D"/>
    <w:rsid w:val="00184F91"/>
    <w:rsid w:val="00185052"/>
    <w:rsid w:val="00185173"/>
    <w:rsid w:val="001851A0"/>
    <w:rsid w:val="001851AE"/>
    <w:rsid w:val="00185270"/>
    <w:rsid w:val="00185419"/>
    <w:rsid w:val="00185486"/>
    <w:rsid w:val="00185487"/>
    <w:rsid w:val="001855C4"/>
    <w:rsid w:val="0018565D"/>
    <w:rsid w:val="001856F9"/>
    <w:rsid w:val="001856FE"/>
    <w:rsid w:val="0018574D"/>
    <w:rsid w:val="001858C6"/>
    <w:rsid w:val="001859F0"/>
    <w:rsid w:val="00185A5E"/>
    <w:rsid w:val="00185B59"/>
    <w:rsid w:val="00185B61"/>
    <w:rsid w:val="00185C3B"/>
    <w:rsid w:val="00185C68"/>
    <w:rsid w:val="00185DE7"/>
    <w:rsid w:val="00185FF5"/>
    <w:rsid w:val="001860F4"/>
    <w:rsid w:val="0018617C"/>
    <w:rsid w:val="0018620E"/>
    <w:rsid w:val="001862DD"/>
    <w:rsid w:val="001864AE"/>
    <w:rsid w:val="00186552"/>
    <w:rsid w:val="0018661C"/>
    <w:rsid w:val="00186800"/>
    <w:rsid w:val="00186815"/>
    <w:rsid w:val="00186900"/>
    <w:rsid w:val="00186906"/>
    <w:rsid w:val="001869A3"/>
    <w:rsid w:val="001869DE"/>
    <w:rsid w:val="00186A47"/>
    <w:rsid w:val="00186AC5"/>
    <w:rsid w:val="00186C44"/>
    <w:rsid w:val="00186CA4"/>
    <w:rsid w:val="00186CF4"/>
    <w:rsid w:val="00186D28"/>
    <w:rsid w:val="00186E23"/>
    <w:rsid w:val="00186E74"/>
    <w:rsid w:val="0018704F"/>
    <w:rsid w:val="00187185"/>
    <w:rsid w:val="00187189"/>
    <w:rsid w:val="00187237"/>
    <w:rsid w:val="00187322"/>
    <w:rsid w:val="00187432"/>
    <w:rsid w:val="00187651"/>
    <w:rsid w:val="00187697"/>
    <w:rsid w:val="0018772A"/>
    <w:rsid w:val="00187747"/>
    <w:rsid w:val="0018774B"/>
    <w:rsid w:val="00187791"/>
    <w:rsid w:val="001878BB"/>
    <w:rsid w:val="001878D3"/>
    <w:rsid w:val="00187AB7"/>
    <w:rsid w:val="00187AFE"/>
    <w:rsid w:val="00187B0C"/>
    <w:rsid w:val="00187E73"/>
    <w:rsid w:val="00187E98"/>
    <w:rsid w:val="00187F8B"/>
    <w:rsid w:val="001900D7"/>
    <w:rsid w:val="001901F0"/>
    <w:rsid w:val="001902B1"/>
    <w:rsid w:val="001902BD"/>
    <w:rsid w:val="00190345"/>
    <w:rsid w:val="00190568"/>
    <w:rsid w:val="001905E7"/>
    <w:rsid w:val="00190804"/>
    <w:rsid w:val="001909E8"/>
    <w:rsid w:val="00190A54"/>
    <w:rsid w:val="00190A8E"/>
    <w:rsid w:val="00190B36"/>
    <w:rsid w:val="00190B48"/>
    <w:rsid w:val="00190BFF"/>
    <w:rsid w:val="00190C21"/>
    <w:rsid w:val="00190FAF"/>
    <w:rsid w:val="00191039"/>
    <w:rsid w:val="00191300"/>
    <w:rsid w:val="001913E8"/>
    <w:rsid w:val="00191459"/>
    <w:rsid w:val="001917A7"/>
    <w:rsid w:val="00191910"/>
    <w:rsid w:val="00191B42"/>
    <w:rsid w:val="00191BED"/>
    <w:rsid w:val="00191BF5"/>
    <w:rsid w:val="00191D3B"/>
    <w:rsid w:val="00191E7F"/>
    <w:rsid w:val="00192113"/>
    <w:rsid w:val="00192410"/>
    <w:rsid w:val="00192627"/>
    <w:rsid w:val="0019281E"/>
    <w:rsid w:val="00192885"/>
    <w:rsid w:val="001928F2"/>
    <w:rsid w:val="00192920"/>
    <w:rsid w:val="00192932"/>
    <w:rsid w:val="001929B2"/>
    <w:rsid w:val="00192A27"/>
    <w:rsid w:val="00192C96"/>
    <w:rsid w:val="00192D1B"/>
    <w:rsid w:val="00192D72"/>
    <w:rsid w:val="00192E93"/>
    <w:rsid w:val="00192FC3"/>
    <w:rsid w:val="0019304C"/>
    <w:rsid w:val="0019307A"/>
    <w:rsid w:val="00193087"/>
    <w:rsid w:val="00193099"/>
    <w:rsid w:val="00193243"/>
    <w:rsid w:val="00193404"/>
    <w:rsid w:val="0019358D"/>
    <w:rsid w:val="00193696"/>
    <w:rsid w:val="001936C1"/>
    <w:rsid w:val="00193704"/>
    <w:rsid w:val="0019376A"/>
    <w:rsid w:val="00193780"/>
    <w:rsid w:val="001937AA"/>
    <w:rsid w:val="00193956"/>
    <w:rsid w:val="00193A19"/>
    <w:rsid w:val="00193CAF"/>
    <w:rsid w:val="00193CD6"/>
    <w:rsid w:val="00193D51"/>
    <w:rsid w:val="00193DC0"/>
    <w:rsid w:val="00193E02"/>
    <w:rsid w:val="00193E29"/>
    <w:rsid w:val="00193EB6"/>
    <w:rsid w:val="00193F60"/>
    <w:rsid w:val="00193FA9"/>
    <w:rsid w:val="0019413D"/>
    <w:rsid w:val="001941D4"/>
    <w:rsid w:val="001942B0"/>
    <w:rsid w:val="001942B2"/>
    <w:rsid w:val="001942F3"/>
    <w:rsid w:val="0019435E"/>
    <w:rsid w:val="00194442"/>
    <w:rsid w:val="00194461"/>
    <w:rsid w:val="001945D8"/>
    <w:rsid w:val="0019471E"/>
    <w:rsid w:val="0019472D"/>
    <w:rsid w:val="0019486E"/>
    <w:rsid w:val="00194A5D"/>
    <w:rsid w:val="00194BEE"/>
    <w:rsid w:val="00194DA3"/>
    <w:rsid w:val="00194E12"/>
    <w:rsid w:val="00194E90"/>
    <w:rsid w:val="00194EFF"/>
    <w:rsid w:val="00194F41"/>
    <w:rsid w:val="00194F42"/>
    <w:rsid w:val="0019511B"/>
    <w:rsid w:val="0019512F"/>
    <w:rsid w:val="00195243"/>
    <w:rsid w:val="00195466"/>
    <w:rsid w:val="001955A8"/>
    <w:rsid w:val="001955EF"/>
    <w:rsid w:val="0019566A"/>
    <w:rsid w:val="0019566F"/>
    <w:rsid w:val="001956D4"/>
    <w:rsid w:val="00195736"/>
    <w:rsid w:val="001958EE"/>
    <w:rsid w:val="00195944"/>
    <w:rsid w:val="00195A82"/>
    <w:rsid w:val="00195AA1"/>
    <w:rsid w:val="00195AD1"/>
    <w:rsid w:val="00195ADD"/>
    <w:rsid w:val="00195C81"/>
    <w:rsid w:val="00195CE1"/>
    <w:rsid w:val="00195CFF"/>
    <w:rsid w:val="00195E03"/>
    <w:rsid w:val="00195ECF"/>
    <w:rsid w:val="00195FD5"/>
    <w:rsid w:val="00196046"/>
    <w:rsid w:val="001960B9"/>
    <w:rsid w:val="00196113"/>
    <w:rsid w:val="001961AA"/>
    <w:rsid w:val="001964DF"/>
    <w:rsid w:val="001964E3"/>
    <w:rsid w:val="0019655F"/>
    <w:rsid w:val="001966BF"/>
    <w:rsid w:val="0019670A"/>
    <w:rsid w:val="0019678C"/>
    <w:rsid w:val="00196797"/>
    <w:rsid w:val="00196871"/>
    <w:rsid w:val="001968DA"/>
    <w:rsid w:val="00196978"/>
    <w:rsid w:val="00196CE0"/>
    <w:rsid w:val="00196D8D"/>
    <w:rsid w:val="00196DB3"/>
    <w:rsid w:val="00196E79"/>
    <w:rsid w:val="00196FFC"/>
    <w:rsid w:val="001970F7"/>
    <w:rsid w:val="001970F8"/>
    <w:rsid w:val="0019715A"/>
    <w:rsid w:val="001971A6"/>
    <w:rsid w:val="0019726F"/>
    <w:rsid w:val="0019731E"/>
    <w:rsid w:val="0019738D"/>
    <w:rsid w:val="001974B3"/>
    <w:rsid w:val="0019756F"/>
    <w:rsid w:val="00197624"/>
    <w:rsid w:val="0019772C"/>
    <w:rsid w:val="0019776E"/>
    <w:rsid w:val="001977AD"/>
    <w:rsid w:val="001978A0"/>
    <w:rsid w:val="001979E2"/>
    <w:rsid w:val="00197A8A"/>
    <w:rsid w:val="00197B2D"/>
    <w:rsid w:val="00197C1B"/>
    <w:rsid w:val="00197C1F"/>
    <w:rsid w:val="00197C9E"/>
    <w:rsid w:val="00197D43"/>
    <w:rsid w:val="00197D6D"/>
    <w:rsid w:val="00197E33"/>
    <w:rsid w:val="00197E91"/>
    <w:rsid w:val="00197FEF"/>
    <w:rsid w:val="00197FFB"/>
    <w:rsid w:val="001A016F"/>
    <w:rsid w:val="001A025C"/>
    <w:rsid w:val="001A030B"/>
    <w:rsid w:val="001A032C"/>
    <w:rsid w:val="001A05EF"/>
    <w:rsid w:val="001A0617"/>
    <w:rsid w:val="001A08DA"/>
    <w:rsid w:val="001A0BD9"/>
    <w:rsid w:val="001A0C75"/>
    <w:rsid w:val="001A0D1D"/>
    <w:rsid w:val="001A0D4B"/>
    <w:rsid w:val="001A0D64"/>
    <w:rsid w:val="001A0E91"/>
    <w:rsid w:val="001A0F3B"/>
    <w:rsid w:val="001A0F65"/>
    <w:rsid w:val="001A0FCB"/>
    <w:rsid w:val="001A11AE"/>
    <w:rsid w:val="001A12A3"/>
    <w:rsid w:val="001A1406"/>
    <w:rsid w:val="001A15AC"/>
    <w:rsid w:val="001A168A"/>
    <w:rsid w:val="001A1725"/>
    <w:rsid w:val="001A17EB"/>
    <w:rsid w:val="001A19D2"/>
    <w:rsid w:val="001A1AA6"/>
    <w:rsid w:val="001A1ABA"/>
    <w:rsid w:val="001A1B76"/>
    <w:rsid w:val="001A1C18"/>
    <w:rsid w:val="001A1D35"/>
    <w:rsid w:val="001A1DD7"/>
    <w:rsid w:val="001A1DE6"/>
    <w:rsid w:val="001A1E8B"/>
    <w:rsid w:val="001A1EA8"/>
    <w:rsid w:val="001A1EED"/>
    <w:rsid w:val="001A20A2"/>
    <w:rsid w:val="001A22C8"/>
    <w:rsid w:val="001A2470"/>
    <w:rsid w:val="001A24A1"/>
    <w:rsid w:val="001A24CD"/>
    <w:rsid w:val="001A2501"/>
    <w:rsid w:val="001A267D"/>
    <w:rsid w:val="001A2709"/>
    <w:rsid w:val="001A279C"/>
    <w:rsid w:val="001A27A4"/>
    <w:rsid w:val="001A2828"/>
    <w:rsid w:val="001A287B"/>
    <w:rsid w:val="001A287C"/>
    <w:rsid w:val="001A2884"/>
    <w:rsid w:val="001A28AD"/>
    <w:rsid w:val="001A28D1"/>
    <w:rsid w:val="001A2966"/>
    <w:rsid w:val="001A29F4"/>
    <w:rsid w:val="001A2B50"/>
    <w:rsid w:val="001A2B89"/>
    <w:rsid w:val="001A2BDB"/>
    <w:rsid w:val="001A2C2E"/>
    <w:rsid w:val="001A2C75"/>
    <w:rsid w:val="001A2D6F"/>
    <w:rsid w:val="001A2E1D"/>
    <w:rsid w:val="001A2E7A"/>
    <w:rsid w:val="001A2E9E"/>
    <w:rsid w:val="001A2ECF"/>
    <w:rsid w:val="001A2F4D"/>
    <w:rsid w:val="001A3014"/>
    <w:rsid w:val="001A3050"/>
    <w:rsid w:val="001A3052"/>
    <w:rsid w:val="001A3147"/>
    <w:rsid w:val="001A328A"/>
    <w:rsid w:val="001A329F"/>
    <w:rsid w:val="001A32EB"/>
    <w:rsid w:val="001A32F2"/>
    <w:rsid w:val="001A33D9"/>
    <w:rsid w:val="001A37F2"/>
    <w:rsid w:val="001A3895"/>
    <w:rsid w:val="001A38AF"/>
    <w:rsid w:val="001A39B2"/>
    <w:rsid w:val="001A39CA"/>
    <w:rsid w:val="001A3B05"/>
    <w:rsid w:val="001A3B74"/>
    <w:rsid w:val="001A3BD7"/>
    <w:rsid w:val="001A3C11"/>
    <w:rsid w:val="001A3C70"/>
    <w:rsid w:val="001A3C71"/>
    <w:rsid w:val="001A3C9F"/>
    <w:rsid w:val="001A3CCE"/>
    <w:rsid w:val="001A3EFC"/>
    <w:rsid w:val="001A3F7E"/>
    <w:rsid w:val="001A4039"/>
    <w:rsid w:val="001A4062"/>
    <w:rsid w:val="001A431F"/>
    <w:rsid w:val="001A441F"/>
    <w:rsid w:val="001A4547"/>
    <w:rsid w:val="001A460C"/>
    <w:rsid w:val="001A463C"/>
    <w:rsid w:val="001A46BB"/>
    <w:rsid w:val="001A4890"/>
    <w:rsid w:val="001A48FB"/>
    <w:rsid w:val="001A4924"/>
    <w:rsid w:val="001A49F6"/>
    <w:rsid w:val="001A4C45"/>
    <w:rsid w:val="001A4D7E"/>
    <w:rsid w:val="001A5213"/>
    <w:rsid w:val="001A5283"/>
    <w:rsid w:val="001A5362"/>
    <w:rsid w:val="001A53F6"/>
    <w:rsid w:val="001A54AE"/>
    <w:rsid w:val="001A5539"/>
    <w:rsid w:val="001A555A"/>
    <w:rsid w:val="001A55E5"/>
    <w:rsid w:val="001A5635"/>
    <w:rsid w:val="001A5672"/>
    <w:rsid w:val="001A5681"/>
    <w:rsid w:val="001A56C2"/>
    <w:rsid w:val="001A5737"/>
    <w:rsid w:val="001A5826"/>
    <w:rsid w:val="001A5A14"/>
    <w:rsid w:val="001A5AEE"/>
    <w:rsid w:val="001A5B27"/>
    <w:rsid w:val="001A5B34"/>
    <w:rsid w:val="001A5B42"/>
    <w:rsid w:val="001A5B4D"/>
    <w:rsid w:val="001A5C36"/>
    <w:rsid w:val="001A5E78"/>
    <w:rsid w:val="001A5FFF"/>
    <w:rsid w:val="001A604E"/>
    <w:rsid w:val="001A610A"/>
    <w:rsid w:val="001A6571"/>
    <w:rsid w:val="001A65E9"/>
    <w:rsid w:val="001A666D"/>
    <w:rsid w:val="001A66EE"/>
    <w:rsid w:val="001A6725"/>
    <w:rsid w:val="001A678C"/>
    <w:rsid w:val="001A69E7"/>
    <w:rsid w:val="001A6B25"/>
    <w:rsid w:val="001A6C52"/>
    <w:rsid w:val="001A6D71"/>
    <w:rsid w:val="001A6DC9"/>
    <w:rsid w:val="001A6E03"/>
    <w:rsid w:val="001A6F99"/>
    <w:rsid w:val="001A6FF8"/>
    <w:rsid w:val="001A71A0"/>
    <w:rsid w:val="001A7218"/>
    <w:rsid w:val="001A727B"/>
    <w:rsid w:val="001A72AA"/>
    <w:rsid w:val="001A72BF"/>
    <w:rsid w:val="001A72D4"/>
    <w:rsid w:val="001A741A"/>
    <w:rsid w:val="001A74D6"/>
    <w:rsid w:val="001A7618"/>
    <w:rsid w:val="001A76AC"/>
    <w:rsid w:val="001A77AE"/>
    <w:rsid w:val="001A782D"/>
    <w:rsid w:val="001A78C8"/>
    <w:rsid w:val="001A7A85"/>
    <w:rsid w:val="001A7AA6"/>
    <w:rsid w:val="001A7CFD"/>
    <w:rsid w:val="001B00DE"/>
    <w:rsid w:val="001B0113"/>
    <w:rsid w:val="001B0187"/>
    <w:rsid w:val="001B02C6"/>
    <w:rsid w:val="001B02E1"/>
    <w:rsid w:val="001B0881"/>
    <w:rsid w:val="001B08D8"/>
    <w:rsid w:val="001B0981"/>
    <w:rsid w:val="001B0AB5"/>
    <w:rsid w:val="001B0AE8"/>
    <w:rsid w:val="001B0BCF"/>
    <w:rsid w:val="001B0CDB"/>
    <w:rsid w:val="001B0D24"/>
    <w:rsid w:val="001B0FDE"/>
    <w:rsid w:val="001B10CE"/>
    <w:rsid w:val="001B110E"/>
    <w:rsid w:val="001B1114"/>
    <w:rsid w:val="001B11C8"/>
    <w:rsid w:val="001B13B1"/>
    <w:rsid w:val="001B1414"/>
    <w:rsid w:val="001B1837"/>
    <w:rsid w:val="001B1897"/>
    <w:rsid w:val="001B1919"/>
    <w:rsid w:val="001B1B1B"/>
    <w:rsid w:val="001B1B38"/>
    <w:rsid w:val="001B1CFE"/>
    <w:rsid w:val="001B1E61"/>
    <w:rsid w:val="001B1EDE"/>
    <w:rsid w:val="001B2009"/>
    <w:rsid w:val="001B2035"/>
    <w:rsid w:val="001B23A1"/>
    <w:rsid w:val="001B23CA"/>
    <w:rsid w:val="001B245A"/>
    <w:rsid w:val="001B2503"/>
    <w:rsid w:val="001B2563"/>
    <w:rsid w:val="001B26BB"/>
    <w:rsid w:val="001B2765"/>
    <w:rsid w:val="001B28FC"/>
    <w:rsid w:val="001B2933"/>
    <w:rsid w:val="001B2CC4"/>
    <w:rsid w:val="001B2DCB"/>
    <w:rsid w:val="001B2E17"/>
    <w:rsid w:val="001B2F6D"/>
    <w:rsid w:val="001B3071"/>
    <w:rsid w:val="001B308E"/>
    <w:rsid w:val="001B30E1"/>
    <w:rsid w:val="001B317E"/>
    <w:rsid w:val="001B3282"/>
    <w:rsid w:val="001B32C5"/>
    <w:rsid w:val="001B347E"/>
    <w:rsid w:val="001B370C"/>
    <w:rsid w:val="001B379B"/>
    <w:rsid w:val="001B379F"/>
    <w:rsid w:val="001B37CB"/>
    <w:rsid w:val="001B39F1"/>
    <w:rsid w:val="001B3AF5"/>
    <w:rsid w:val="001B3C4B"/>
    <w:rsid w:val="001B3EFD"/>
    <w:rsid w:val="001B3F7F"/>
    <w:rsid w:val="001B4055"/>
    <w:rsid w:val="001B410C"/>
    <w:rsid w:val="001B4173"/>
    <w:rsid w:val="001B41FE"/>
    <w:rsid w:val="001B43FE"/>
    <w:rsid w:val="001B457C"/>
    <w:rsid w:val="001B461A"/>
    <w:rsid w:val="001B4707"/>
    <w:rsid w:val="001B4721"/>
    <w:rsid w:val="001B4C0C"/>
    <w:rsid w:val="001B4C10"/>
    <w:rsid w:val="001B4C28"/>
    <w:rsid w:val="001B4C64"/>
    <w:rsid w:val="001B4C69"/>
    <w:rsid w:val="001B4CD1"/>
    <w:rsid w:val="001B4D81"/>
    <w:rsid w:val="001B4DCF"/>
    <w:rsid w:val="001B4EB5"/>
    <w:rsid w:val="001B4EC8"/>
    <w:rsid w:val="001B4FA5"/>
    <w:rsid w:val="001B4FAE"/>
    <w:rsid w:val="001B5220"/>
    <w:rsid w:val="001B528E"/>
    <w:rsid w:val="001B52A4"/>
    <w:rsid w:val="001B536B"/>
    <w:rsid w:val="001B54E1"/>
    <w:rsid w:val="001B54E3"/>
    <w:rsid w:val="001B54E6"/>
    <w:rsid w:val="001B56D1"/>
    <w:rsid w:val="001B5887"/>
    <w:rsid w:val="001B5A40"/>
    <w:rsid w:val="001B5A6F"/>
    <w:rsid w:val="001B5AB0"/>
    <w:rsid w:val="001B5AC6"/>
    <w:rsid w:val="001B5BEE"/>
    <w:rsid w:val="001B5CB3"/>
    <w:rsid w:val="001B5D59"/>
    <w:rsid w:val="001B5DF1"/>
    <w:rsid w:val="001B605E"/>
    <w:rsid w:val="001B6247"/>
    <w:rsid w:val="001B645C"/>
    <w:rsid w:val="001B65D4"/>
    <w:rsid w:val="001B6609"/>
    <w:rsid w:val="001B6646"/>
    <w:rsid w:val="001B667C"/>
    <w:rsid w:val="001B66A3"/>
    <w:rsid w:val="001B671C"/>
    <w:rsid w:val="001B6877"/>
    <w:rsid w:val="001B6894"/>
    <w:rsid w:val="001B68B4"/>
    <w:rsid w:val="001B68CF"/>
    <w:rsid w:val="001B6900"/>
    <w:rsid w:val="001B6908"/>
    <w:rsid w:val="001B6A43"/>
    <w:rsid w:val="001B6B30"/>
    <w:rsid w:val="001B6B37"/>
    <w:rsid w:val="001B6CE7"/>
    <w:rsid w:val="001B6CF2"/>
    <w:rsid w:val="001B6E04"/>
    <w:rsid w:val="001B6F41"/>
    <w:rsid w:val="001B6F48"/>
    <w:rsid w:val="001B6FBB"/>
    <w:rsid w:val="001B704C"/>
    <w:rsid w:val="001B70B0"/>
    <w:rsid w:val="001B70DA"/>
    <w:rsid w:val="001B73AA"/>
    <w:rsid w:val="001B73B8"/>
    <w:rsid w:val="001B73DF"/>
    <w:rsid w:val="001B7658"/>
    <w:rsid w:val="001B76DE"/>
    <w:rsid w:val="001B7734"/>
    <w:rsid w:val="001B7A33"/>
    <w:rsid w:val="001B7A5F"/>
    <w:rsid w:val="001B7A7F"/>
    <w:rsid w:val="001B7B8E"/>
    <w:rsid w:val="001B7C0A"/>
    <w:rsid w:val="001B7D6D"/>
    <w:rsid w:val="001B7F51"/>
    <w:rsid w:val="001C002E"/>
    <w:rsid w:val="001C00A3"/>
    <w:rsid w:val="001C00D1"/>
    <w:rsid w:val="001C01C2"/>
    <w:rsid w:val="001C022B"/>
    <w:rsid w:val="001C0266"/>
    <w:rsid w:val="001C029D"/>
    <w:rsid w:val="001C034E"/>
    <w:rsid w:val="001C03E2"/>
    <w:rsid w:val="001C042B"/>
    <w:rsid w:val="001C04AC"/>
    <w:rsid w:val="001C051A"/>
    <w:rsid w:val="001C06A2"/>
    <w:rsid w:val="001C0761"/>
    <w:rsid w:val="001C0784"/>
    <w:rsid w:val="001C07CF"/>
    <w:rsid w:val="001C0BE2"/>
    <w:rsid w:val="001C0C1F"/>
    <w:rsid w:val="001C0D1C"/>
    <w:rsid w:val="001C0D25"/>
    <w:rsid w:val="001C0DED"/>
    <w:rsid w:val="001C0FE1"/>
    <w:rsid w:val="001C10F5"/>
    <w:rsid w:val="001C1104"/>
    <w:rsid w:val="001C1456"/>
    <w:rsid w:val="001C14A2"/>
    <w:rsid w:val="001C1590"/>
    <w:rsid w:val="001C15CD"/>
    <w:rsid w:val="001C163F"/>
    <w:rsid w:val="001C1677"/>
    <w:rsid w:val="001C1805"/>
    <w:rsid w:val="001C1901"/>
    <w:rsid w:val="001C1A74"/>
    <w:rsid w:val="001C1ABB"/>
    <w:rsid w:val="001C1B11"/>
    <w:rsid w:val="001C1D01"/>
    <w:rsid w:val="001C1E7F"/>
    <w:rsid w:val="001C1EFA"/>
    <w:rsid w:val="001C1FD0"/>
    <w:rsid w:val="001C2085"/>
    <w:rsid w:val="001C23ED"/>
    <w:rsid w:val="001C2416"/>
    <w:rsid w:val="001C2475"/>
    <w:rsid w:val="001C24EA"/>
    <w:rsid w:val="001C25AC"/>
    <w:rsid w:val="001C262E"/>
    <w:rsid w:val="001C2639"/>
    <w:rsid w:val="001C28E9"/>
    <w:rsid w:val="001C298A"/>
    <w:rsid w:val="001C29B8"/>
    <w:rsid w:val="001C29F9"/>
    <w:rsid w:val="001C2AC8"/>
    <w:rsid w:val="001C2B48"/>
    <w:rsid w:val="001C2BAC"/>
    <w:rsid w:val="001C2CA2"/>
    <w:rsid w:val="001C2D2B"/>
    <w:rsid w:val="001C2DF8"/>
    <w:rsid w:val="001C2E83"/>
    <w:rsid w:val="001C2F6D"/>
    <w:rsid w:val="001C31B1"/>
    <w:rsid w:val="001C3217"/>
    <w:rsid w:val="001C33AE"/>
    <w:rsid w:val="001C3567"/>
    <w:rsid w:val="001C3739"/>
    <w:rsid w:val="001C3827"/>
    <w:rsid w:val="001C382A"/>
    <w:rsid w:val="001C3878"/>
    <w:rsid w:val="001C39A2"/>
    <w:rsid w:val="001C3A7A"/>
    <w:rsid w:val="001C3B2D"/>
    <w:rsid w:val="001C3B3D"/>
    <w:rsid w:val="001C3B48"/>
    <w:rsid w:val="001C3B99"/>
    <w:rsid w:val="001C3C29"/>
    <w:rsid w:val="001C3CAE"/>
    <w:rsid w:val="001C3D1A"/>
    <w:rsid w:val="001C3DB8"/>
    <w:rsid w:val="001C3FF1"/>
    <w:rsid w:val="001C4007"/>
    <w:rsid w:val="001C40A6"/>
    <w:rsid w:val="001C4107"/>
    <w:rsid w:val="001C422B"/>
    <w:rsid w:val="001C427D"/>
    <w:rsid w:val="001C4293"/>
    <w:rsid w:val="001C4318"/>
    <w:rsid w:val="001C4353"/>
    <w:rsid w:val="001C44C4"/>
    <w:rsid w:val="001C4650"/>
    <w:rsid w:val="001C48E7"/>
    <w:rsid w:val="001C48E9"/>
    <w:rsid w:val="001C4921"/>
    <w:rsid w:val="001C4A19"/>
    <w:rsid w:val="001C4A3A"/>
    <w:rsid w:val="001C4A55"/>
    <w:rsid w:val="001C4A71"/>
    <w:rsid w:val="001C4B1D"/>
    <w:rsid w:val="001C4C58"/>
    <w:rsid w:val="001C4D0B"/>
    <w:rsid w:val="001C4EE3"/>
    <w:rsid w:val="001C4F01"/>
    <w:rsid w:val="001C4F88"/>
    <w:rsid w:val="001C5057"/>
    <w:rsid w:val="001C5160"/>
    <w:rsid w:val="001C5260"/>
    <w:rsid w:val="001C52D5"/>
    <w:rsid w:val="001C52ED"/>
    <w:rsid w:val="001C54A8"/>
    <w:rsid w:val="001C54B4"/>
    <w:rsid w:val="001C55C8"/>
    <w:rsid w:val="001C5687"/>
    <w:rsid w:val="001C56F1"/>
    <w:rsid w:val="001C57A3"/>
    <w:rsid w:val="001C580C"/>
    <w:rsid w:val="001C5816"/>
    <w:rsid w:val="001C597C"/>
    <w:rsid w:val="001C598F"/>
    <w:rsid w:val="001C5995"/>
    <w:rsid w:val="001C5AFB"/>
    <w:rsid w:val="001C5B1D"/>
    <w:rsid w:val="001C5B56"/>
    <w:rsid w:val="001C5B60"/>
    <w:rsid w:val="001C5BB2"/>
    <w:rsid w:val="001C5D99"/>
    <w:rsid w:val="001C5DD4"/>
    <w:rsid w:val="001C5ECD"/>
    <w:rsid w:val="001C61B5"/>
    <w:rsid w:val="001C61CC"/>
    <w:rsid w:val="001C62E8"/>
    <w:rsid w:val="001C62F8"/>
    <w:rsid w:val="001C6476"/>
    <w:rsid w:val="001C6489"/>
    <w:rsid w:val="001C6519"/>
    <w:rsid w:val="001C65B1"/>
    <w:rsid w:val="001C667A"/>
    <w:rsid w:val="001C6690"/>
    <w:rsid w:val="001C670D"/>
    <w:rsid w:val="001C6754"/>
    <w:rsid w:val="001C67F9"/>
    <w:rsid w:val="001C6872"/>
    <w:rsid w:val="001C689A"/>
    <w:rsid w:val="001C68BF"/>
    <w:rsid w:val="001C6B1D"/>
    <w:rsid w:val="001C6BA7"/>
    <w:rsid w:val="001C6CD7"/>
    <w:rsid w:val="001C6E58"/>
    <w:rsid w:val="001C6F05"/>
    <w:rsid w:val="001C6F5F"/>
    <w:rsid w:val="001C6F7A"/>
    <w:rsid w:val="001C703A"/>
    <w:rsid w:val="001C72DD"/>
    <w:rsid w:val="001C7389"/>
    <w:rsid w:val="001C73BC"/>
    <w:rsid w:val="001C740A"/>
    <w:rsid w:val="001C7491"/>
    <w:rsid w:val="001C7519"/>
    <w:rsid w:val="001C766E"/>
    <w:rsid w:val="001C7682"/>
    <w:rsid w:val="001C782C"/>
    <w:rsid w:val="001C78C8"/>
    <w:rsid w:val="001C78DC"/>
    <w:rsid w:val="001C78E9"/>
    <w:rsid w:val="001C7930"/>
    <w:rsid w:val="001C7A56"/>
    <w:rsid w:val="001C7B7E"/>
    <w:rsid w:val="001C7C1C"/>
    <w:rsid w:val="001C7C93"/>
    <w:rsid w:val="001C7D04"/>
    <w:rsid w:val="001C7D68"/>
    <w:rsid w:val="001C7E03"/>
    <w:rsid w:val="001C7E84"/>
    <w:rsid w:val="001C7FCC"/>
    <w:rsid w:val="001C7FFE"/>
    <w:rsid w:val="001D0153"/>
    <w:rsid w:val="001D0199"/>
    <w:rsid w:val="001D019D"/>
    <w:rsid w:val="001D0315"/>
    <w:rsid w:val="001D035E"/>
    <w:rsid w:val="001D04B7"/>
    <w:rsid w:val="001D05A8"/>
    <w:rsid w:val="001D05CB"/>
    <w:rsid w:val="001D0931"/>
    <w:rsid w:val="001D0972"/>
    <w:rsid w:val="001D09DA"/>
    <w:rsid w:val="001D09E4"/>
    <w:rsid w:val="001D0A84"/>
    <w:rsid w:val="001D0BD3"/>
    <w:rsid w:val="001D0CA8"/>
    <w:rsid w:val="001D0CA9"/>
    <w:rsid w:val="001D0CC8"/>
    <w:rsid w:val="001D0CE2"/>
    <w:rsid w:val="001D0D00"/>
    <w:rsid w:val="001D0D3D"/>
    <w:rsid w:val="001D0EE2"/>
    <w:rsid w:val="001D0FDF"/>
    <w:rsid w:val="001D102A"/>
    <w:rsid w:val="001D110B"/>
    <w:rsid w:val="001D11C5"/>
    <w:rsid w:val="001D12ED"/>
    <w:rsid w:val="001D1A09"/>
    <w:rsid w:val="001D1A34"/>
    <w:rsid w:val="001D1C0D"/>
    <w:rsid w:val="001D1CA7"/>
    <w:rsid w:val="001D1CB2"/>
    <w:rsid w:val="001D1CBA"/>
    <w:rsid w:val="001D1D5D"/>
    <w:rsid w:val="001D1E71"/>
    <w:rsid w:val="001D1E7F"/>
    <w:rsid w:val="001D1EEE"/>
    <w:rsid w:val="001D1FA8"/>
    <w:rsid w:val="001D20C0"/>
    <w:rsid w:val="001D2188"/>
    <w:rsid w:val="001D2191"/>
    <w:rsid w:val="001D223D"/>
    <w:rsid w:val="001D2248"/>
    <w:rsid w:val="001D2288"/>
    <w:rsid w:val="001D23F9"/>
    <w:rsid w:val="001D24EF"/>
    <w:rsid w:val="001D2547"/>
    <w:rsid w:val="001D255C"/>
    <w:rsid w:val="001D2627"/>
    <w:rsid w:val="001D2683"/>
    <w:rsid w:val="001D27A7"/>
    <w:rsid w:val="001D291D"/>
    <w:rsid w:val="001D29F1"/>
    <w:rsid w:val="001D2AB8"/>
    <w:rsid w:val="001D2ABB"/>
    <w:rsid w:val="001D2B61"/>
    <w:rsid w:val="001D2B96"/>
    <w:rsid w:val="001D2BB8"/>
    <w:rsid w:val="001D2C64"/>
    <w:rsid w:val="001D2DC5"/>
    <w:rsid w:val="001D2E63"/>
    <w:rsid w:val="001D2FBA"/>
    <w:rsid w:val="001D2FDB"/>
    <w:rsid w:val="001D2FFE"/>
    <w:rsid w:val="001D30ED"/>
    <w:rsid w:val="001D317A"/>
    <w:rsid w:val="001D31CA"/>
    <w:rsid w:val="001D3211"/>
    <w:rsid w:val="001D32AB"/>
    <w:rsid w:val="001D351A"/>
    <w:rsid w:val="001D35C1"/>
    <w:rsid w:val="001D360A"/>
    <w:rsid w:val="001D3629"/>
    <w:rsid w:val="001D364B"/>
    <w:rsid w:val="001D38C6"/>
    <w:rsid w:val="001D3912"/>
    <w:rsid w:val="001D3AD0"/>
    <w:rsid w:val="001D3C5B"/>
    <w:rsid w:val="001D3CC1"/>
    <w:rsid w:val="001D3DB0"/>
    <w:rsid w:val="001D3ED5"/>
    <w:rsid w:val="001D3F0A"/>
    <w:rsid w:val="001D414B"/>
    <w:rsid w:val="001D437B"/>
    <w:rsid w:val="001D4389"/>
    <w:rsid w:val="001D4426"/>
    <w:rsid w:val="001D44A2"/>
    <w:rsid w:val="001D44AB"/>
    <w:rsid w:val="001D44E4"/>
    <w:rsid w:val="001D4555"/>
    <w:rsid w:val="001D4676"/>
    <w:rsid w:val="001D47C1"/>
    <w:rsid w:val="001D49EC"/>
    <w:rsid w:val="001D4A66"/>
    <w:rsid w:val="001D4B33"/>
    <w:rsid w:val="001D4B3E"/>
    <w:rsid w:val="001D4B6A"/>
    <w:rsid w:val="001D4C76"/>
    <w:rsid w:val="001D4E1A"/>
    <w:rsid w:val="001D5223"/>
    <w:rsid w:val="001D526C"/>
    <w:rsid w:val="001D52D2"/>
    <w:rsid w:val="001D5349"/>
    <w:rsid w:val="001D5366"/>
    <w:rsid w:val="001D5393"/>
    <w:rsid w:val="001D5489"/>
    <w:rsid w:val="001D5536"/>
    <w:rsid w:val="001D556E"/>
    <w:rsid w:val="001D559F"/>
    <w:rsid w:val="001D5650"/>
    <w:rsid w:val="001D5655"/>
    <w:rsid w:val="001D5749"/>
    <w:rsid w:val="001D576B"/>
    <w:rsid w:val="001D5832"/>
    <w:rsid w:val="001D596C"/>
    <w:rsid w:val="001D5970"/>
    <w:rsid w:val="001D5A18"/>
    <w:rsid w:val="001D5BAC"/>
    <w:rsid w:val="001D5BBE"/>
    <w:rsid w:val="001D5D3F"/>
    <w:rsid w:val="001D5E5C"/>
    <w:rsid w:val="001D5EBE"/>
    <w:rsid w:val="001D5F14"/>
    <w:rsid w:val="001D6095"/>
    <w:rsid w:val="001D627E"/>
    <w:rsid w:val="001D63FC"/>
    <w:rsid w:val="001D64FA"/>
    <w:rsid w:val="001D6640"/>
    <w:rsid w:val="001D678C"/>
    <w:rsid w:val="001D67DC"/>
    <w:rsid w:val="001D68A7"/>
    <w:rsid w:val="001D6918"/>
    <w:rsid w:val="001D69F3"/>
    <w:rsid w:val="001D6B7A"/>
    <w:rsid w:val="001D6C20"/>
    <w:rsid w:val="001D6C46"/>
    <w:rsid w:val="001D6E17"/>
    <w:rsid w:val="001D6EAF"/>
    <w:rsid w:val="001D71AA"/>
    <w:rsid w:val="001D727C"/>
    <w:rsid w:val="001D72F1"/>
    <w:rsid w:val="001D732A"/>
    <w:rsid w:val="001D733A"/>
    <w:rsid w:val="001D733B"/>
    <w:rsid w:val="001D757E"/>
    <w:rsid w:val="001D767E"/>
    <w:rsid w:val="001D79F5"/>
    <w:rsid w:val="001D7A19"/>
    <w:rsid w:val="001D7AF7"/>
    <w:rsid w:val="001D7B18"/>
    <w:rsid w:val="001D7BB8"/>
    <w:rsid w:val="001D7C71"/>
    <w:rsid w:val="001D7EDF"/>
    <w:rsid w:val="001D7F21"/>
    <w:rsid w:val="001E0195"/>
    <w:rsid w:val="001E022D"/>
    <w:rsid w:val="001E0336"/>
    <w:rsid w:val="001E0357"/>
    <w:rsid w:val="001E03AA"/>
    <w:rsid w:val="001E03F9"/>
    <w:rsid w:val="001E04D5"/>
    <w:rsid w:val="001E04EF"/>
    <w:rsid w:val="001E0759"/>
    <w:rsid w:val="001E0808"/>
    <w:rsid w:val="001E087E"/>
    <w:rsid w:val="001E08D4"/>
    <w:rsid w:val="001E0917"/>
    <w:rsid w:val="001E0AB8"/>
    <w:rsid w:val="001E0D44"/>
    <w:rsid w:val="001E0F21"/>
    <w:rsid w:val="001E1016"/>
    <w:rsid w:val="001E10EA"/>
    <w:rsid w:val="001E1134"/>
    <w:rsid w:val="001E1195"/>
    <w:rsid w:val="001E1252"/>
    <w:rsid w:val="001E1290"/>
    <w:rsid w:val="001E1294"/>
    <w:rsid w:val="001E1461"/>
    <w:rsid w:val="001E152B"/>
    <w:rsid w:val="001E15A5"/>
    <w:rsid w:val="001E1726"/>
    <w:rsid w:val="001E17DA"/>
    <w:rsid w:val="001E18C7"/>
    <w:rsid w:val="001E19A7"/>
    <w:rsid w:val="001E1A05"/>
    <w:rsid w:val="001E1AD8"/>
    <w:rsid w:val="001E1B28"/>
    <w:rsid w:val="001E1B78"/>
    <w:rsid w:val="001E1BC5"/>
    <w:rsid w:val="001E1C3B"/>
    <w:rsid w:val="001E1C71"/>
    <w:rsid w:val="001E1DE2"/>
    <w:rsid w:val="001E1E8C"/>
    <w:rsid w:val="001E1EAF"/>
    <w:rsid w:val="001E1F24"/>
    <w:rsid w:val="001E1FE8"/>
    <w:rsid w:val="001E1FEB"/>
    <w:rsid w:val="001E228A"/>
    <w:rsid w:val="001E22EB"/>
    <w:rsid w:val="001E2424"/>
    <w:rsid w:val="001E247C"/>
    <w:rsid w:val="001E2499"/>
    <w:rsid w:val="001E2727"/>
    <w:rsid w:val="001E2796"/>
    <w:rsid w:val="001E284C"/>
    <w:rsid w:val="001E28D6"/>
    <w:rsid w:val="001E2939"/>
    <w:rsid w:val="001E2B34"/>
    <w:rsid w:val="001E2BA7"/>
    <w:rsid w:val="001E2C4D"/>
    <w:rsid w:val="001E2CB8"/>
    <w:rsid w:val="001E2D1B"/>
    <w:rsid w:val="001E2D35"/>
    <w:rsid w:val="001E2D3E"/>
    <w:rsid w:val="001E2E0F"/>
    <w:rsid w:val="001E2F62"/>
    <w:rsid w:val="001E2F75"/>
    <w:rsid w:val="001E2FE0"/>
    <w:rsid w:val="001E318D"/>
    <w:rsid w:val="001E31D1"/>
    <w:rsid w:val="001E32F0"/>
    <w:rsid w:val="001E3565"/>
    <w:rsid w:val="001E35B6"/>
    <w:rsid w:val="001E360A"/>
    <w:rsid w:val="001E3651"/>
    <w:rsid w:val="001E3671"/>
    <w:rsid w:val="001E3A57"/>
    <w:rsid w:val="001E3BAC"/>
    <w:rsid w:val="001E3C1B"/>
    <w:rsid w:val="001E3D14"/>
    <w:rsid w:val="001E3F16"/>
    <w:rsid w:val="001E3F95"/>
    <w:rsid w:val="001E3FCE"/>
    <w:rsid w:val="001E405E"/>
    <w:rsid w:val="001E418E"/>
    <w:rsid w:val="001E41F1"/>
    <w:rsid w:val="001E4261"/>
    <w:rsid w:val="001E4410"/>
    <w:rsid w:val="001E459A"/>
    <w:rsid w:val="001E46A9"/>
    <w:rsid w:val="001E471C"/>
    <w:rsid w:val="001E4788"/>
    <w:rsid w:val="001E47ED"/>
    <w:rsid w:val="001E496A"/>
    <w:rsid w:val="001E49F2"/>
    <w:rsid w:val="001E4A16"/>
    <w:rsid w:val="001E4A27"/>
    <w:rsid w:val="001E4AAE"/>
    <w:rsid w:val="001E4D03"/>
    <w:rsid w:val="001E4DDE"/>
    <w:rsid w:val="001E4EEB"/>
    <w:rsid w:val="001E4FA9"/>
    <w:rsid w:val="001E514A"/>
    <w:rsid w:val="001E5192"/>
    <w:rsid w:val="001E51B9"/>
    <w:rsid w:val="001E5223"/>
    <w:rsid w:val="001E523E"/>
    <w:rsid w:val="001E5254"/>
    <w:rsid w:val="001E53AD"/>
    <w:rsid w:val="001E5440"/>
    <w:rsid w:val="001E54AA"/>
    <w:rsid w:val="001E550E"/>
    <w:rsid w:val="001E55C2"/>
    <w:rsid w:val="001E5622"/>
    <w:rsid w:val="001E56D3"/>
    <w:rsid w:val="001E576C"/>
    <w:rsid w:val="001E5803"/>
    <w:rsid w:val="001E5888"/>
    <w:rsid w:val="001E589C"/>
    <w:rsid w:val="001E5918"/>
    <w:rsid w:val="001E591D"/>
    <w:rsid w:val="001E5A2F"/>
    <w:rsid w:val="001E5B39"/>
    <w:rsid w:val="001E5B68"/>
    <w:rsid w:val="001E5BB8"/>
    <w:rsid w:val="001E5BD2"/>
    <w:rsid w:val="001E5C97"/>
    <w:rsid w:val="001E5CF7"/>
    <w:rsid w:val="001E5D1E"/>
    <w:rsid w:val="001E5DB4"/>
    <w:rsid w:val="001E5DCD"/>
    <w:rsid w:val="001E5E10"/>
    <w:rsid w:val="001E5E6A"/>
    <w:rsid w:val="001E6476"/>
    <w:rsid w:val="001E66DE"/>
    <w:rsid w:val="001E66E9"/>
    <w:rsid w:val="001E675A"/>
    <w:rsid w:val="001E68FF"/>
    <w:rsid w:val="001E6C6B"/>
    <w:rsid w:val="001E6CD8"/>
    <w:rsid w:val="001E6E07"/>
    <w:rsid w:val="001E6E73"/>
    <w:rsid w:val="001E6EF7"/>
    <w:rsid w:val="001E6EFE"/>
    <w:rsid w:val="001E6F35"/>
    <w:rsid w:val="001E6F46"/>
    <w:rsid w:val="001E6F94"/>
    <w:rsid w:val="001E713F"/>
    <w:rsid w:val="001E7264"/>
    <w:rsid w:val="001E7534"/>
    <w:rsid w:val="001E75C9"/>
    <w:rsid w:val="001E7648"/>
    <w:rsid w:val="001E7677"/>
    <w:rsid w:val="001E7771"/>
    <w:rsid w:val="001E77A4"/>
    <w:rsid w:val="001E77C9"/>
    <w:rsid w:val="001E78C2"/>
    <w:rsid w:val="001E7937"/>
    <w:rsid w:val="001E793D"/>
    <w:rsid w:val="001E7B89"/>
    <w:rsid w:val="001E7CB3"/>
    <w:rsid w:val="001E7D67"/>
    <w:rsid w:val="001E7DC2"/>
    <w:rsid w:val="001E7DF8"/>
    <w:rsid w:val="001E7E06"/>
    <w:rsid w:val="001E7E34"/>
    <w:rsid w:val="001E7F0E"/>
    <w:rsid w:val="001E7F12"/>
    <w:rsid w:val="001E7FE9"/>
    <w:rsid w:val="001F004A"/>
    <w:rsid w:val="001F00E0"/>
    <w:rsid w:val="001F00EB"/>
    <w:rsid w:val="001F0187"/>
    <w:rsid w:val="001F0322"/>
    <w:rsid w:val="001F0608"/>
    <w:rsid w:val="001F07E5"/>
    <w:rsid w:val="001F0855"/>
    <w:rsid w:val="001F08B6"/>
    <w:rsid w:val="001F099C"/>
    <w:rsid w:val="001F0A57"/>
    <w:rsid w:val="001F0A67"/>
    <w:rsid w:val="001F0B0D"/>
    <w:rsid w:val="001F0CBD"/>
    <w:rsid w:val="001F0D7C"/>
    <w:rsid w:val="001F0DE9"/>
    <w:rsid w:val="001F0E80"/>
    <w:rsid w:val="001F0F41"/>
    <w:rsid w:val="001F106E"/>
    <w:rsid w:val="001F10C7"/>
    <w:rsid w:val="001F1218"/>
    <w:rsid w:val="001F1262"/>
    <w:rsid w:val="001F14E0"/>
    <w:rsid w:val="001F1598"/>
    <w:rsid w:val="001F15E1"/>
    <w:rsid w:val="001F1643"/>
    <w:rsid w:val="001F164B"/>
    <w:rsid w:val="001F1807"/>
    <w:rsid w:val="001F19CB"/>
    <w:rsid w:val="001F1A31"/>
    <w:rsid w:val="001F1B12"/>
    <w:rsid w:val="001F1B5B"/>
    <w:rsid w:val="001F1CC5"/>
    <w:rsid w:val="001F1CE1"/>
    <w:rsid w:val="001F1D0F"/>
    <w:rsid w:val="001F1E31"/>
    <w:rsid w:val="001F1EC8"/>
    <w:rsid w:val="001F1F1B"/>
    <w:rsid w:val="001F1F46"/>
    <w:rsid w:val="001F1F4D"/>
    <w:rsid w:val="001F2068"/>
    <w:rsid w:val="001F20CD"/>
    <w:rsid w:val="001F21C9"/>
    <w:rsid w:val="001F22AB"/>
    <w:rsid w:val="001F22B0"/>
    <w:rsid w:val="001F2492"/>
    <w:rsid w:val="001F24F3"/>
    <w:rsid w:val="001F2533"/>
    <w:rsid w:val="001F253D"/>
    <w:rsid w:val="001F28CD"/>
    <w:rsid w:val="001F2A32"/>
    <w:rsid w:val="001F2AE8"/>
    <w:rsid w:val="001F2C0C"/>
    <w:rsid w:val="001F2C3D"/>
    <w:rsid w:val="001F2DA7"/>
    <w:rsid w:val="001F2F18"/>
    <w:rsid w:val="001F2FDA"/>
    <w:rsid w:val="001F309E"/>
    <w:rsid w:val="001F3217"/>
    <w:rsid w:val="001F33F0"/>
    <w:rsid w:val="001F3468"/>
    <w:rsid w:val="001F35A7"/>
    <w:rsid w:val="001F36ED"/>
    <w:rsid w:val="001F38AE"/>
    <w:rsid w:val="001F394F"/>
    <w:rsid w:val="001F3B8F"/>
    <w:rsid w:val="001F3BBC"/>
    <w:rsid w:val="001F3BF3"/>
    <w:rsid w:val="001F3CD3"/>
    <w:rsid w:val="001F3CE2"/>
    <w:rsid w:val="001F3E29"/>
    <w:rsid w:val="001F3E3D"/>
    <w:rsid w:val="001F3EF1"/>
    <w:rsid w:val="001F3F1B"/>
    <w:rsid w:val="001F3F80"/>
    <w:rsid w:val="001F40B2"/>
    <w:rsid w:val="001F4130"/>
    <w:rsid w:val="001F424D"/>
    <w:rsid w:val="001F45A9"/>
    <w:rsid w:val="001F464C"/>
    <w:rsid w:val="001F46DC"/>
    <w:rsid w:val="001F4874"/>
    <w:rsid w:val="001F4879"/>
    <w:rsid w:val="001F487E"/>
    <w:rsid w:val="001F4989"/>
    <w:rsid w:val="001F49A1"/>
    <w:rsid w:val="001F4A80"/>
    <w:rsid w:val="001F4B4E"/>
    <w:rsid w:val="001F4BD7"/>
    <w:rsid w:val="001F4E1F"/>
    <w:rsid w:val="001F4E3E"/>
    <w:rsid w:val="001F4ED2"/>
    <w:rsid w:val="001F4F88"/>
    <w:rsid w:val="001F50DA"/>
    <w:rsid w:val="001F5162"/>
    <w:rsid w:val="001F5331"/>
    <w:rsid w:val="001F543B"/>
    <w:rsid w:val="001F54CF"/>
    <w:rsid w:val="001F559E"/>
    <w:rsid w:val="001F56A6"/>
    <w:rsid w:val="001F57F6"/>
    <w:rsid w:val="001F5842"/>
    <w:rsid w:val="001F58B5"/>
    <w:rsid w:val="001F5909"/>
    <w:rsid w:val="001F596E"/>
    <w:rsid w:val="001F5A1E"/>
    <w:rsid w:val="001F5A59"/>
    <w:rsid w:val="001F5AD7"/>
    <w:rsid w:val="001F5B9E"/>
    <w:rsid w:val="001F5C68"/>
    <w:rsid w:val="001F5CD3"/>
    <w:rsid w:val="001F5CF0"/>
    <w:rsid w:val="001F5CFD"/>
    <w:rsid w:val="001F5D78"/>
    <w:rsid w:val="001F5F1E"/>
    <w:rsid w:val="001F6022"/>
    <w:rsid w:val="001F607A"/>
    <w:rsid w:val="001F6112"/>
    <w:rsid w:val="001F6189"/>
    <w:rsid w:val="001F644C"/>
    <w:rsid w:val="001F6460"/>
    <w:rsid w:val="001F6635"/>
    <w:rsid w:val="001F6669"/>
    <w:rsid w:val="001F67F0"/>
    <w:rsid w:val="001F68AA"/>
    <w:rsid w:val="001F690A"/>
    <w:rsid w:val="001F6C01"/>
    <w:rsid w:val="001F6C46"/>
    <w:rsid w:val="001F6FB0"/>
    <w:rsid w:val="001F70C8"/>
    <w:rsid w:val="001F7173"/>
    <w:rsid w:val="001F71D0"/>
    <w:rsid w:val="001F7270"/>
    <w:rsid w:val="001F730F"/>
    <w:rsid w:val="001F7413"/>
    <w:rsid w:val="001F74C9"/>
    <w:rsid w:val="001F74E8"/>
    <w:rsid w:val="001F74F9"/>
    <w:rsid w:val="001F763A"/>
    <w:rsid w:val="001F79F5"/>
    <w:rsid w:val="001F7A04"/>
    <w:rsid w:val="001F7A2B"/>
    <w:rsid w:val="001F7A59"/>
    <w:rsid w:val="001F7A88"/>
    <w:rsid w:val="001F7B92"/>
    <w:rsid w:val="001F7D01"/>
    <w:rsid w:val="001F7ECE"/>
    <w:rsid w:val="0020001B"/>
    <w:rsid w:val="00200059"/>
    <w:rsid w:val="002000A0"/>
    <w:rsid w:val="0020017A"/>
    <w:rsid w:val="0020024C"/>
    <w:rsid w:val="00200258"/>
    <w:rsid w:val="00200264"/>
    <w:rsid w:val="002003A8"/>
    <w:rsid w:val="00200462"/>
    <w:rsid w:val="0020053B"/>
    <w:rsid w:val="00200595"/>
    <w:rsid w:val="00200723"/>
    <w:rsid w:val="00200808"/>
    <w:rsid w:val="0020082A"/>
    <w:rsid w:val="0020082F"/>
    <w:rsid w:val="00200915"/>
    <w:rsid w:val="0020094C"/>
    <w:rsid w:val="00200A39"/>
    <w:rsid w:val="00200A78"/>
    <w:rsid w:val="00200B89"/>
    <w:rsid w:val="00200BCF"/>
    <w:rsid w:val="00200BE0"/>
    <w:rsid w:val="00200BF5"/>
    <w:rsid w:val="00200D5D"/>
    <w:rsid w:val="00200EAB"/>
    <w:rsid w:val="00200F31"/>
    <w:rsid w:val="002010C4"/>
    <w:rsid w:val="002011B7"/>
    <w:rsid w:val="00201215"/>
    <w:rsid w:val="00201217"/>
    <w:rsid w:val="00201530"/>
    <w:rsid w:val="00201588"/>
    <w:rsid w:val="00201624"/>
    <w:rsid w:val="00201756"/>
    <w:rsid w:val="0020180B"/>
    <w:rsid w:val="00201A1E"/>
    <w:rsid w:val="00201BD5"/>
    <w:rsid w:val="00201C48"/>
    <w:rsid w:val="00201F1E"/>
    <w:rsid w:val="00201F79"/>
    <w:rsid w:val="002020F3"/>
    <w:rsid w:val="00202214"/>
    <w:rsid w:val="00202243"/>
    <w:rsid w:val="00202245"/>
    <w:rsid w:val="0020225A"/>
    <w:rsid w:val="002022D1"/>
    <w:rsid w:val="00202443"/>
    <w:rsid w:val="0020246F"/>
    <w:rsid w:val="0020253F"/>
    <w:rsid w:val="002025A6"/>
    <w:rsid w:val="002026B1"/>
    <w:rsid w:val="002026E0"/>
    <w:rsid w:val="00202855"/>
    <w:rsid w:val="00202888"/>
    <w:rsid w:val="00202943"/>
    <w:rsid w:val="002029EB"/>
    <w:rsid w:val="002029F6"/>
    <w:rsid w:val="002029F8"/>
    <w:rsid w:val="00202A61"/>
    <w:rsid w:val="00202AA6"/>
    <w:rsid w:val="00202B74"/>
    <w:rsid w:val="00202BF1"/>
    <w:rsid w:val="00202FD8"/>
    <w:rsid w:val="002030EE"/>
    <w:rsid w:val="002030F2"/>
    <w:rsid w:val="002032F8"/>
    <w:rsid w:val="00203390"/>
    <w:rsid w:val="0020359F"/>
    <w:rsid w:val="002035F3"/>
    <w:rsid w:val="00203673"/>
    <w:rsid w:val="00203757"/>
    <w:rsid w:val="00203942"/>
    <w:rsid w:val="00203989"/>
    <w:rsid w:val="00203C23"/>
    <w:rsid w:val="00203CF7"/>
    <w:rsid w:val="00203DCE"/>
    <w:rsid w:val="00203EFA"/>
    <w:rsid w:val="00203F8A"/>
    <w:rsid w:val="002040DF"/>
    <w:rsid w:val="002040EE"/>
    <w:rsid w:val="00204108"/>
    <w:rsid w:val="0020412F"/>
    <w:rsid w:val="00204137"/>
    <w:rsid w:val="0020417B"/>
    <w:rsid w:val="0020424C"/>
    <w:rsid w:val="00204452"/>
    <w:rsid w:val="0020448B"/>
    <w:rsid w:val="0020457A"/>
    <w:rsid w:val="0020466A"/>
    <w:rsid w:val="00204690"/>
    <w:rsid w:val="002046D4"/>
    <w:rsid w:val="00204763"/>
    <w:rsid w:val="0020499B"/>
    <w:rsid w:val="00204B02"/>
    <w:rsid w:val="00204B47"/>
    <w:rsid w:val="00204B5D"/>
    <w:rsid w:val="00204B78"/>
    <w:rsid w:val="00204D99"/>
    <w:rsid w:val="00204EAE"/>
    <w:rsid w:val="00204ED3"/>
    <w:rsid w:val="00204F08"/>
    <w:rsid w:val="00204F72"/>
    <w:rsid w:val="00204F73"/>
    <w:rsid w:val="002050A3"/>
    <w:rsid w:val="002050C8"/>
    <w:rsid w:val="0020510C"/>
    <w:rsid w:val="00205296"/>
    <w:rsid w:val="00205384"/>
    <w:rsid w:val="002053D9"/>
    <w:rsid w:val="00205488"/>
    <w:rsid w:val="002054C6"/>
    <w:rsid w:val="00205558"/>
    <w:rsid w:val="002055C2"/>
    <w:rsid w:val="00205808"/>
    <w:rsid w:val="00205887"/>
    <w:rsid w:val="00205B55"/>
    <w:rsid w:val="00205C86"/>
    <w:rsid w:val="00205DC2"/>
    <w:rsid w:val="00206004"/>
    <w:rsid w:val="00206151"/>
    <w:rsid w:val="00206157"/>
    <w:rsid w:val="00206192"/>
    <w:rsid w:val="0020628C"/>
    <w:rsid w:val="002063B8"/>
    <w:rsid w:val="002063DE"/>
    <w:rsid w:val="0020641F"/>
    <w:rsid w:val="00206450"/>
    <w:rsid w:val="002064A9"/>
    <w:rsid w:val="0020665D"/>
    <w:rsid w:val="00206778"/>
    <w:rsid w:val="0020688A"/>
    <w:rsid w:val="00206891"/>
    <w:rsid w:val="002068ED"/>
    <w:rsid w:val="00206971"/>
    <w:rsid w:val="00206C0B"/>
    <w:rsid w:val="00206D24"/>
    <w:rsid w:val="00206F00"/>
    <w:rsid w:val="00206F66"/>
    <w:rsid w:val="00206FB0"/>
    <w:rsid w:val="00206FD1"/>
    <w:rsid w:val="00207059"/>
    <w:rsid w:val="00207137"/>
    <w:rsid w:val="002071B0"/>
    <w:rsid w:val="002071D0"/>
    <w:rsid w:val="002071E8"/>
    <w:rsid w:val="0020722B"/>
    <w:rsid w:val="00207311"/>
    <w:rsid w:val="00207383"/>
    <w:rsid w:val="00207384"/>
    <w:rsid w:val="00207486"/>
    <w:rsid w:val="002074FA"/>
    <w:rsid w:val="0020761B"/>
    <w:rsid w:val="00207781"/>
    <w:rsid w:val="002077A1"/>
    <w:rsid w:val="00207821"/>
    <w:rsid w:val="0020789D"/>
    <w:rsid w:val="002078BB"/>
    <w:rsid w:val="002078D1"/>
    <w:rsid w:val="002078D3"/>
    <w:rsid w:val="00207A14"/>
    <w:rsid w:val="00207AA0"/>
    <w:rsid w:val="00207AAE"/>
    <w:rsid w:val="00207ABE"/>
    <w:rsid w:val="00207B65"/>
    <w:rsid w:val="00207F07"/>
    <w:rsid w:val="00207FD2"/>
    <w:rsid w:val="0021015D"/>
    <w:rsid w:val="002101CF"/>
    <w:rsid w:val="00210278"/>
    <w:rsid w:val="0021030C"/>
    <w:rsid w:val="00210365"/>
    <w:rsid w:val="0021037D"/>
    <w:rsid w:val="00210724"/>
    <w:rsid w:val="00210751"/>
    <w:rsid w:val="0021087C"/>
    <w:rsid w:val="002108BA"/>
    <w:rsid w:val="0021099D"/>
    <w:rsid w:val="00210A8A"/>
    <w:rsid w:val="00210D3E"/>
    <w:rsid w:val="00210E37"/>
    <w:rsid w:val="00210E62"/>
    <w:rsid w:val="00210EB4"/>
    <w:rsid w:val="00210EF9"/>
    <w:rsid w:val="00210FC6"/>
    <w:rsid w:val="00211093"/>
    <w:rsid w:val="002110C0"/>
    <w:rsid w:val="00211137"/>
    <w:rsid w:val="00211189"/>
    <w:rsid w:val="00211193"/>
    <w:rsid w:val="002111AF"/>
    <w:rsid w:val="002111C4"/>
    <w:rsid w:val="0021156D"/>
    <w:rsid w:val="002117F8"/>
    <w:rsid w:val="002118F7"/>
    <w:rsid w:val="00211B2C"/>
    <w:rsid w:val="00211BCA"/>
    <w:rsid w:val="00211CB6"/>
    <w:rsid w:val="00211EB1"/>
    <w:rsid w:val="00211F0D"/>
    <w:rsid w:val="00211FD7"/>
    <w:rsid w:val="002120E9"/>
    <w:rsid w:val="00212187"/>
    <w:rsid w:val="002122D7"/>
    <w:rsid w:val="002124CD"/>
    <w:rsid w:val="002124D0"/>
    <w:rsid w:val="0021251B"/>
    <w:rsid w:val="002126D5"/>
    <w:rsid w:val="00212846"/>
    <w:rsid w:val="00212CBC"/>
    <w:rsid w:val="00212D44"/>
    <w:rsid w:val="00212DB1"/>
    <w:rsid w:val="00212DF5"/>
    <w:rsid w:val="00212E0D"/>
    <w:rsid w:val="00212E40"/>
    <w:rsid w:val="00212F7C"/>
    <w:rsid w:val="00212F93"/>
    <w:rsid w:val="00213055"/>
    <w:rsid w:val="00213062"/>
    <w:rsid w:val="002130B4"/>
    <w:rsid w:val="002131A1"/>
    <w:rsid w:val="0021327D"/>
    <w:rsid w:val="002135D0"/>
    <w:rsid w:val="0021364B"/>
    <w:rsid w:val="002137A5"/>
    <w:rsid w:val="002138CE"/>
    <w:rsid w:val="00213A4C"/>
    <w:rsid w:val="00213A9C"/>
    <w:rsid w:val="00213C8F"/>
    <w:rsid w:val="00213D5F"/>
    <w:rsid w:val="00213D63"/>
    <w:rsid w:val="00214044"/>
    <w:rsid w:val="00214070"/>
    <w:rsid w:val="00214103"/>
    <w:rsid w:val="0021445D"/>
    <w:rsid w:val="0021447F"/>
    <w:rsid w:val="002144A4"/>
    <w:rsid w:val="00214512"/>
    <w:rsid w:val="00214597"/>
    <w:rsid w:val="002148B0"/>
    <w:rsid w:val="0021492B"/>
    <w:rsid w:val="00214A3D"/>
    <w:rsid w:val="00214B29"/>
    <w:rsid w:val="00214C16"/>
    <w:rsid w:val="00214C58"/>
    <w:rsid w:val="00214E45"/>
    <w:rsid w:val="00214E54"/>
    <w:rsid w:val="00215042"/>
    <w:rsid w:val="00215080"/>
    <w:rsid w:val="0021524C"/>
    <w:rsid w:val="002154E2"/>
    <w:rsid w:val="002155FD"/>
    <w:rsid w:val="0021578C"/>
    <w:rsid w:val="00215903"/>
    <w:rsid w:val="00215980"/>
    <w:rsid w:val="002159C1"/>
    <w:rsid w:val="00215A15"/>
    <w:rsid w:val="00215B1D"/>
    <w:rsid w:val="00215B85"/>
    <w:rsid w:val="00215BCE"/>
    <w:rsid w:val="00215C54"/>
    <w:rsid w:val="00215C71"/>
    <w:rsid w:val="00215E09"/>
    <w:rsid w:val="00215F51"/>
    <w:rsid w:val="00216069"/>
    <w:rsid w:val="0021613B"/>
    <w:rsid w:val="002164DF"/>
    <w:rsid w:val="002164E8"/>
    <w:rsid w:val="0021676F"/>
    <w:rsid w:val="00216771"/>
    <w:rsid w:val="0021692F"/>
    <w:rsid w:val="00216AE8"/>
    <w:rsid w:val="00216B4A"/>
    <w:rsid w:val="00216CC6"/>
    <w:rsid w:val="00216D4F"/>
    <w:rsid w:val="00216D70"/>
    <w:rsid w:val="00216E04"/>
    <w:rsid w:val="00216FF4"/>
    <w:rsid w:val="002170A0"/>
    <w:rsid w:val="0021730A"/>
    <w:rsid w:val="00217467"/>
    <w:rsid w:val="0021753D"/>
    <w:rsid w:val="002175A1"/>
    <w:rsid w:val="002175F7"/>
    <w:rsid w:val="0021773D"/>
    <w:rsid w:val="00217870"/>
    <w:rsid w:val="002178E9"/>
    <w:rsid w:val="00217903"/>
    <w:rsid w:val="00217919"/>
    <w:rsid w:val="00217AE5"/>
    <w:rsid w:val="00217B26"/>
    <w:rsid w:val="00217CED"/>
    <w:rsid w:val="00217D57"/>
    <w:rsid w:val="00217DD3"/>
    <w:rsid w:val="00217E1A"/>
    <w:rsid w:val="00217EA0"/>
    <w:rsid w:val="0022009C"/>
    <w:rsid w:val="00220147"/>
    <w:rsid w:val="0022019A"/>
    <w:rsid w:val="002202DC"/>
    <w:rsid w:val="002202FF"/>
    <w:rsid w:val="00220479"/>
    <w:rsid w:val="0022050F"/>
    <w:rsid w:val="00220610"/>
    <w:rsid w:val="00220797"/>
    <w:rsid w:val="002208EF"/>
    <w:rsid w:val="00220A18"/>
    <w:rsid w:val="00220AEE"/>
    <w:rsid w:val="00220B4A"/>
    <w:rsid w:val="00220C84"/>
    <w:rsid w:val="00220CD3"/>
    <w:rsid w:val="00220DF8"/>
    <w:rsid w:val="00220E35"/>
    <w:rsid w:val="00220E3C"/>
    <w:rsid w:val="00220EF6"/>
    <w:rsid w:val="00220F34"/>
    <w:rsid w:val="00220F7B"/>
    <w:rsid w:val="0022104E"/>
    <w:rsid w:val="00221336"/>
    <w:rsid w:val="0022137C"/>
    <w:rsid w:val="002213FA"/>
    <w:rsid w:val="00221414"/>
    <w:rsid w:val="002214E5"/>
    <w:rsid w:val="00221613"/>
    <w:rsid w:val="00221668"/>
    <w:rsid w:val="00221692"/>
    <w:rsid w:val="002217C5"/>
    <w:rsid w:val="00221968"/>
    <w:rsid w:val="002219FC"/>
    <w:rsid w:val="00221A88"/>
    <w:rsid w:val="00221ABF"/>
    <w:rsid w:val="00221BAD"/>
    <w:rsid w:val="00221BDF"/>
    <w:rsid w:val="00221C68"/>
    <w:rsid w:val="00221ED6"/>
    <w:rsid w:val="00221F5E"/>
    <w:rsid w:val="00221F91"/>
    <w:rsid w:val="00222183"/>
    <w:rsid w:val="002221B3"/>
    <w:rsid w:val="00222259"/>
    <w:rsid w:val="0022226A"/>
    <w:rsid w:val="00222559"/>
    <w:rsid w:val="0022262D"/>
    <w:rsid w:val="00222665"/>
    <w:rsid w:val="002226B4"/>
    <w:rsid w:val="002226C4"/>
    <w:rsid w:val="002227D9"/>
    <w:rsid w:val="00222A44"/>
    <w:rsid w:val="00222A73"/>
    <w:rsid w:val="00222A80"/>
    <w:rsid w:val="00222AF2"/>
    <w:rsid w:val="00222B99"/>
    <w:rsid w:val="00222C19"/>
    <w:rsid w:val="00222CA9"/>
    <w:rsid w:val="00222FB8"/>
    <w:rsid w:val="00223170"/>
    <w:rsid w:val="002231EA"/>
    <w:rsid w:val="0022321A"/>
    <w:rsid w:val="0022321E"/>
    <w:rsid w:val="002232B0"/>
    <w:rsid w:val="002234F2"/>
    <w:rsid w:val="0022355E"/>
    <w:rsid w:val="00223582"/>
    <w:rsid w:val="00223605"/>
    <w:rsid w:val="0022363C"/>
    <w:rsid w:val="00223699"/>
    <w:rsid w:val="00223A97"/>
    <w:rsid w:val="00223AD9"/>
    <w:rsid w:val="00223BAB"/>
    <w:rsid w:val="00223BFA"/>
    <w:rsid w:val="00223DB3"/>
    <w:rsid w:val="00223E9C"/>
    <w:rsid w:val="00223F9E"/>
    <w:rsid w:val="00224074"/>
    <w:rsid w:val="002240AA"/>
    <w:rsid w:val="00224204"/>
    <w:rsid w:val="00224262"/>
    <w:rsid w:val="0022433F"/>
    <w:rsid w:val="002243CD"/>
    <w:rsid w:val="00224404"/>
    <w:rsid w:val="0022449F"/>
    <w:rsid w:val="0022461A"/>
    <w:rsid w:val="00224686"/>
    <w:rsid w:val="0022471B"/>
    <w:rsid w:val="00224798"/>
    <w:rsid w:val="00224819"/>
    <w:rsid w:val="002248BA"/>
    <w:rsid w:val="002249BC"/>
    <w:rsid w:val="00224A7F"/>
    <w:rsid w:val="00224C0C"/>
    <w:rsid w:val="00224C20"/>
    <w:rsid w:val="00224C81"/>
    <w:rsid w:val="00224D0A"/>
    <w:rsid w:val="00224DB2"/>
    <w:rsid w:val="002250A1"/>
    <w:rsid w:val="002250D7"/>
    <w:rsid w:val="002250FB"/>
    <w:rsid w:val="00225151"/>
    <w:rsid w:val="00225196"/>
    <w:rsid w:val="002251EB"/>
    <w:rsid w:val="00225206"/>
    <w:rsid w:val="0022537E"/>
    <w:rsid w:val="00225537"/>
    <w:rsid w:val="002255B4"/>
    <w:rsid w:val="00225689"/>
    <w:rsid w:val="00225730"/>
    <w:rsid w:val="00225779"/>
    <w:rsid w:val="00225950"/>
    <w:rsid w:val="002259B0"/>
    <w:rsid w:val="00225C82"/>
    <w:rsid w:val="00225EAF"/>
    <w:rsid w:val="00225EED"/>
    <w:rsid w:val="00225FF9"/>
    <w:rsid w:val="0022601B"/>
    <w:rsid w:val="002260C9"/>
    <w:rsid w:val="00226152"/>
    <w:rsid w:val="00226284"/>
    <w:rsid w:val="0022635C"/>
    <w:rsid w:val="00226402"/>
    <w:rsid w:val="0022641E"/>
    <w:rsid w:val="002264D4"/>
    <w:rsid w:val="00226533"/>
    <w:rsid w:val="00226649"/>
    <w:rsid w:val="00226668"/>
    <w:rsid w:val="00226868"/>
    <w:rsid w:val="00226896"/>
    <w:rsid w:val="00226985"/>
    <w:rsid w:val="002269DD"/>
    <w:rsid w:val="00226A7C"/>
    <w:rsid w:val="00226B71"/>
    <w:rsid w:val="00226BE2"/>
    <w:rsid w:val="00226D80"/>
    <w:rsid w:val="00226DAB"/>
    <w:rsid w:val="00226EC0"/>
    <w:rsid w:val="00226F86"/>
    <w:rsid w:val="00226F8E"/>
    <w:rsid w:val="002270EA"/>
    <w:rsid w:val="002271A1"/>
    <w:rsid w:val="0022729F"/>
    <w:rsid w:val="002272E7"/>
    <w:rsid w:val="00227327"/>
    <w:rsid w:val="002273B8"/>
    <w:rsid w:val="0022752B"/>
    <w:rsid w:val="002275A8"/>
    <w:rsid w:val="002278EE"/>
    <w:rsid w:val="00227903"/>
    <w:rsid w:val="00227972"/>
    <w:rsid w:val="00227A02"/>
    <w:rsid w:val="00227A1C"/>
    <w:rsid w:val="00227AB9"/>
    <w:rsid w:val="00227B9A"/>
    <w:rsid w:val="00227C3D"/>
    <w:rsid w:val="00227D0D"/>
    <w:rsid w:val="00227E1A"/>
    <w:rsid w:val="00227EB9"/>
    <w:rsid w:val="00227F3E"/>
    <w:rsid w:val="00227FA9"/>
    <w:rsid w:val="0023016D"/>
    <w:rsid w:val="00230262"/>
    <w:rsid w:val="0023036B"/>
    <w:rsid w:val="00230374"/>
    <w:rsid w:val="0023042B"/>
    <w:rsid w:val="002305D1"/>
    <w:rsid w:val="002308A2"/>
    <w:rsid w:val="002308E7"/>
    <w:rsid w:val="00230A9A"/>
    <w:rsid w:val="00230B9B"/>
    <w:rsid w:val="00230BDA"/>
    <w:rsid w:val="00230BFA"/>
    <w:rsid w:val="00230D99"/>
    <w:rsid w:val="00230DB5"/>
    <w:rsid w:val="00230DF7"/>
    <w:rsid w:val="00230EE0"/>
    <w:rsid w:val="002311E0"/>
    <w:rsid w:val="002312FD"/>
    <w:rsid w:val="00231544"/>
    <w:rsid w:val="002315B9"/>
    <w:rsid w:val="0023191C"/>
    <w:rsid w:val="00231B29"/>
    <w:rsid w:val="00231BBA"/>
    <w:rsid w:val="00231D48"/>
    <w:rsid w:val="00231ED9"/>
    <w:rsid w:val="00231FF7"/>
    <w:rsid w:val="0023217C"/>
    <w:rsid w:val="002321F3"/>
    <w:rsid w:val="0023222A"/>
    <w:rsid w:val="00232306"/>
    <w:rsid w:val="002324E0"/>
    <w:rsid w:val="00232864"/>
    <w:rsid w:val="002329BE"/>
    <w:rsid w:val="00232A1B"/>
    <w:rsid w:val="00232B22"/>
    <w:rsid w:val="00232BBE"/>
    <w:rsid w:val="00232BD5"/>
    <w:rsid w:val="00232F2F"/>
    <w:rsid w:val="00232FF8"/>
    <w:rsid w:val="00233018"/>
    <w:rsid w:val="0023303C"/>
    <w:rsid w:val="00233052"/>
    <w:rsid w:val="002330AB"/>
    <w:rsid w:val="002331AC"/>
    <w:rsid w:val="0023329B"/>
    <w:rsid w:val="002332CF"/>
    <w:rsid w:val="00233490"/>
    <w:rsid w:val="002334E5"/>
    <w:rsid w:val="0023359F"/>
    <w:rsid w:val="0023364D"/>
    <w:rsid w:val="00233751"/>
    <w:rsid w:val="0023381C"/>
    <w:rsid w:val="00233957"/>
    <w:rsid w:val="00233A27"/>
    <w:rsid w:val="00233A32"/>
    <w:rsid w:val="00233AB9"/>
    <w:rsid w:val="00233B04"/>
    <w:rsid w:val="00233D30"/>
    <w:rsid w:val="00233DC4"/>
    <w:rsid w:val="00233E73"/>
    <w:rsid w:val="00234000"/>
    <w:rsid w:val="00234238"/>
    <w:rsid w:val="00234251"/>
    <w:rsid w:val="00234297"/>
    <w:rsid w:val="002342E5"/>
    <w:rsid w:val="0023432C"/>
    <w:rsid w:val="0023442C"/>
    <w:rsid w:val="002344B3"/>
    <w:rsid w:val="002344CA"/>
    <w:rsid w:val="0023461B"/>
    <w:rsid w:val="0023465F"/>
    <w:rsid w:val="00234677"/>
    <w:rsid w:val="002346F2"/>
    <w:rsid w:val="00234713"/>
    <w:rsid w:val="002347DB"/>
    <w:rsid w:val="002347FF"/>
    <w:rsid w:val="0023485F"/>
    <w:rsid w:val="00234A20"/>
    <w:rsid w:val="00234A90"/>
    <w:rsid w:val="00234AEE"/>
    <w:rsid w:val="00234D47"/>
    <w:rsid w:val="00234D77"/>
    <w:rsid w:val="00234DA1"/>
    <w:rsid w:val="0023512D"/>
    <w:rsid w:val="00235170"/>
    <w:rsid w:val="00235211"/>
    <w:rsid w:val="00235321"/>
    <w:rsid w:val="0023547A"/>
    <w:rsid w:val="00235515"/>
    <w:rsid w:val="00235603"/>
    <w:rsid w:val="00235644"/>
    <w:rsid w:val="0023567B"/>
    <w:rsid w:val="0023574E"/>
    <w:rsid w:val="002359DE"/>
    <w:rsid w:val="00235B05"/>
    <w:rsid w:val="00235B3B"/>
    <w:rsid w:val="00235B40"/>
    <w:rsid w:val="00235C1D"/>
    <w:rsid w:val="00235C22"/>
    <w:rsid w:val="00235D73"/>
    <w:rsid w:val="00235E78"/>
    <w:rsid w:val="00235E80"/>
    <w:rsid w:val="0023603B"/>
    <w:rsid w:val="0023606A"/>
    <w:rsid w:val="0023607B"/>
    <w:rsid w:val="002360C1"/>
    <w:rsid w:val="002361D2"/>
    <w:rsid w:val="00236255"/>
    <w:rsid w:val="00236338"/>
    <w:rsid w:val="002364A3"/>
    <w:rsid w:val="0023655E"/>
    <w:rsid w:val="0023656F"/>
    <w:rsid w:val="00236842"/>
    <w:rsid w:val="00236A23"/>
    <w:rsid w:val="00236A46"/>
    <w:rsid w:val="00236C34"/>
    <w:rsid w:val="00236F65"/>
    <w:rsid w:val="00237177"/>
    <w:rsid w:val="0023732D"/>
    <w:rsid w:val="002374D4"/>
    <w:rsid w:val="002374ED"/>
    <w:rsid w:val="00237514"/>
    <w:rsid w:val="00237549"/>
    <w:rsid w:val="002375D2"/>
    <w:rsid w:val="002375EE"/>
    <w:rsid w:val="00237836"/>
    <w:rsid w:val="002378A2"/>
    <w:rsid w:val="00237AB9"/>
    <w:rsid w:val="00237B1A"/>
    <w:rsid w:val="00237B56"/>
    <w:rsid w:val="00237C72"/>
    <w:rsid w:val="00237D14"/>
    <w:rsid w:val="00237D9F"/>
    <w:rsid w:val="00237EE1"/>
    <w:rsid w:val="00237EFC"/>
    <w:rsid w:val="00237F9C"/>
    <w:rsid w:val="00237FB8"/>
    <w:rsid w:val="00237FF8"/>
    <w:rsid w:val="00240063"/>
    <w:rsid w:val="00240141"/>
    <w:rsid w:val="00240194"/>
    <w:rsid w:val="002402FC"/>
    <w:rsid w:val="002403CF"/>
    <w:rsid w:val="002403F8"/>
    <w:rsid w:val="002404A8"/>
    <w:rsid w:val="0024056D"/>
    <w:rsid w:val="0024084F"/>
    <w:rsid w:val="0024099D"/>
    <w:rsid w:val="00240AD1"/>
    <w:rsid w:val="00240B60"/>
    <w:rsid w:val="00240BFD"/>
    <w:rsid w:val="00240D1A"/>
    <w:rsid w:val="00240D37"/>
    <w:rsid w:val="00240E31"/>
    <w:rsid w:val="00240E34"/>
    <w:rsid w:val="00240E4B"/>
    <w:rsid w:val="00240ED9"/>
    <w:rsid w:val="00241023"/>
    <w:rsid w:val="002410EB"/>
    <w:rsid w:val="002411E0"/>
    <w:rsid w:val="002411E8"/>
    <w:rsid w:val="00241250"/>
    <w:rsid w:val="00241453"/>
    <w:rsid w:val="002414EE"/>
    <w:rsid w:val="00241510"/>
    <w:rsid w:val="002415BF"/>
    <w:rsid w:val="00241610"/>
    <w:rsid w:val="0024169B"/>
    <w:rsid w:val="002416E7"/>
    <w:rsid w:val="00241794"/>
    <w:rsid w:val="002417B8"/>
    <w:rsid w:val="0024185B"/>
    <w:rsid w:val="002418AD"/>
    <w:rsid w:val="00241989"/>
    <w:rsid w:val="00241C7C"/>
    <w:rsid w:val="00241C86"/>
    <w:rsid w:val="00241CE9"/>
    <w:rsid w:val="00242149"/>
    <w:rsid w:val="002423E0"/>
    <w:rsid w:val="00242473"/>
    <w:rsid w:val="0024249B"/>
    <w:rsid w:val="00242723"/>
    <w:rsid w:val="002428FB"/>
    <w:rsid w:val="002429BF"/>
    <w:rsid w:val="00242A70"/>
    <w:rsid w:val="00242AAA"/>
    <w:rsid w:val="00242ABE"/>
    <w:rsid w:val="00242CB3"/>
    <w:rsid w:val="00242F25"/>
    <w:rsid w:val="00242F2E"/>
    <w:rsid w:val="002432F9"/>
    <w:rsid w:val="0024340D"/>
    <w:rsid w:val="002434E2"/>
    <w:rsid w:val="00243641"/>
    <w:rsid w:val="00243705"/>
    <w:rsid w:val="00243914"/>
    <w:rsid w:val="00243A3B"/>
    <w:rsid w:val="00243CFB"/>
    <w:rsid w:val="00243D70"/>
    <w:rsid w:val="00243DD6"/>
    <w:rsid w:val="00243E0C"/>
    <w:rsid w:val="00243EE4"/>
    <w:rsid w:val="00244031"/>
    <w:rsid w:val="00244095"/>
    <w:rsid w:val="002442B4"/>
    <w:rsid w:val="00244459"/>
    <w:rsid w:val="0024451F"/>
    <w:rsid w:val="00244689"/>
    <w:rsid w:val="002446DA"/>
    <w:rsid w:val="002447C6"/>
    <w:rsid w:val="0024483B"/>
    <w:rsid w:val="00244852"/>
    <w:rsid w:val="00244971"/>
    <w:rsid w:val="0024499C"/>
    <w:rsid w:val="00244A1D"/>
    <w:rsid w:val="00244A9C"/>
    <w:rsid w:val="00244AE1"/>
    <w:rsid w:val="00244AEC"/>
    <w:rsid w:val="00244B96"/>
    <w:rsid w:val="00244BCF"/>
    <w:rsid w:val="00244C47"/>
    <w:rsid w:val="00244C92"/>
    <w:rsid w:val="00244CED"/>
    <w:rsid w:val="00244CF8"/>
    <w:rsid w:val="00244D18"/>
    <w:rsid w:val="00244D6D"/>
    <w:rsid w:val="00244DA9"/>
    <w:rsid w:val="00245048"/>
    <w:rsid w:val="0024506F"/>
    <w:rsid w:val="00245189"/>
    <w:rsid w:val="0024545F"/>
    <w:rsid w:val="00245703"/>
    <w:rsid w:val="0024572F"/>
    <w:rsid w:val="002457BE"/>
    <w:rsid w:val="002457C1"/>
    <w:rsid w:val="002457D4"/>
    <w:rsid w:val="00245800"/>
    <w:rsid w:val="0024587C"/>
    <w:rsid w:val="00245932"/>
    <w:rsid w:val="002459E6"/>
    <w:rsid w:val="00245A66"/>
    <w:rsid w:val="00245B0A"/>
    <w:rsid w:val="00245B59"/>
    <w:rsid w:val="00245B92"/>
    <w:rsid w:val="00245C02"/>
    <w:rsid w:val="00245CAA"/>
    <w:rsid w:val="00245D8F"/>
    <w:rsid w:val="00245D95"/>
    <w:rsid w:val="00245E24"/>
    <w:rsid w:val="00245E71"/>
    <w:rsid w:val="00245F6A"/>
    <w:rsid w:val="00246021"/>
    <w:rsid w:val="00246052"/>
    <w:rsid w:val="00246070"/>
    <w:rsid w:val="002460B4"/>
    <w:rsid w:val="002460BB"/>
    <w:rsid w:val="0024633A"/>
    <w:rsid w:val="002463D0"/>
    <w:rsid w:val="002463D8"/>
    <w:rsid w:val="0024643A"/>
    <w:rsid w:val="00246525"/>
    <w:rsid w:val="0024653C"/>
    <w:rsid w:val="002466B4"/>
    <w:rsid w:val="0024671A"/>
    <w:rsid w:val="002469A0"/>
    <w:rsid w:val="002469BE"/>
    <w:rsid w:val="00246A46"/>
    <w:rsid w:val="00246A6C"/>
    <w:rsid w:val="00246BC8"/>
    <w:rsid w:val="00246D2F"/>
    <w:rsid w:val="00246D38"/>
    <w:rsid w:val="00246D56"/>
    <w:rsid w:val="00246DC4"/>
    <w:rsid w:val="00246E90"/>
    <w:rsid w:val="00246E9A"/>
    <w:rsid w:val="00246EA6"/>
    <w:rsid w:val="00246FCA"/>
    <w:rsid w:val="00247111"/>
    <w:rsid w:val="002471A8"/>
    <w:rsid w:val="002471B3"/>
    <w:rsid w:val="00247290"/>
    <w:rsid w:val="00247420"/>
    <w:rsid w:val="00247455"/>
    <w:rsid w:val="0024762E"/>
    <w:rsid w:val="00247675"/>
    <w:rsid w:val="00247680"/>
    <w:rsid w:val="002477C6"/>
    <w:rsid w:val="002478E5"/>
    <w:rsid w:val="00247A05"/>
    <w:rsid w:val="00247B97"/>
    <w:rsid w:val="00247C86"/>
    <w:rsid w:val="00247D7D"/>
    <w:rsid w:val="00247D96"/>
    <w:rsid w:val="00247E1E"/>
    <w:rsid w:val="00247F78"/>
    <w:rsid w:val="00247F9F"/>
    <w:rsid w:val="00247FCB"/>
    <w:rsid w:val="00250069"/>
    <w:rsid w:val="002500D1"/>
    <w:rsid w:val="00250137"/>
    <w:rsid w:val="00250270"/>
    <w:rsid w:val="00250275"/>
    <w:rsid w:val="002502F9"/>
    <w:rsid w:val="00250340"/>
    <w:rsid w:val="0025042D"/>
    <w:rsid w:val="002504B2"/>
    <w:rsid w:val="002506CA"/>
    <w:rsid w:val="00250962"/>
    <w:rsid w:val="0025097D"/>
    <w:rsid w:val="00250A9B"/>
    <w:rsid w:val="00250ADD"/>
    <w:rsid w:val="00250B48"/>
    <w:rsid w:val="00250CD2"/>
    <w:rsid w:val="00250D1E"/>
    <w:rsid w:val="00250E69"/>
    <w:rsid w:val="00250EF4"/>
    <w:rsid w:val="00251179"/>
    <w:rsid w:val="002512AF"/>
    <w:rsid w:val="00251386"/>
    <w:rsid w:val="002513E1"/>
    <w:rsid w:val="002514EF"/>
    <w:rsid w:val="00251539"/>
    <w:rsid w:val="0025160C"/>
    <w:rsid w:val="0025161A"/>
    <w:rsid w:val="00251649"/>
    <w:rsid w:val="002516C8"/>
    <w:rsid w:val="002517A0"/>
    <w:rsid w:val="00251862"/>
    <w:rsid w:val="002518BE"/>
    <w:rsid w:val="00251908"/>
    <w:rsid w:val="00251A05"/>
    <w:rsid w:val="00251A5A"/>
    <w:rsid w:val="00251ACE"/>
    <w:rsid w:val="00251D6D"/>
    <w:rsid w:val="00251F29"/>
    <w:rsid w:val="00252063"/>
    <w:rsid w:val="0025207C"/>
    <w:rsid w:val="002521EA"/>
    <w:rsid w:val="002523F3"/>
    <w:rsid w:val="0025258C"/>
    <w:rsid w:val="00252650"/>
    <w:rsid w:val="002526D4"/>
    <w:rsid w:val="002527D4"/>
    <w:rsid w:val="00252854"/>
    <w:rsid w:val="00252902"/>
    <w:rsid w:val="00252932"/>
    <w:rsid w:val="00252987"/>
    <w:rsid w:val="00252AE8"/>
    <w:rsid w:val="00252B1A"/>
    <w:rsid w:val="00252B5A"/>
    <w:rsid w:val="00252C59"/>
    <w:rsid w:val="00252D39"/>
    <w:rsid w:val="00252E52"/>
    <w:rsid w:val="00252E79"/>
    <w:rsid w:val="00252E9B"/>
    <w:rsid w:val="00253012"/>
    <w:rsid w:val="002530B4"/>
    <w:rsid w:val="002530C0"/>
    <w:rsid w:val="002530C3"/>
    <w:rsid w:val="00253198"/>
    <w:rsid w:val="002531FD"/>
    <w:rsid w:val="002532C1"/>
    <w:rsid w:val="002532CE"/>
    <w:rsid w:val="002532D9"/>
    <w:rsid w:val="002532F9"/>
    <w:rsid w:val="00253390"/>
    <w:rsid w:val="002535EB"/>
    <w:rsid w:val="00253717"/>
    <w:rsid w:val="00253762"/>
    <w:rsid w:val="00253785"/>
    <w:rsid w:val="002538AD"/>
    <w:rsid w:val="002539E6"/>
    <w:rsid w:val="00253A71"/>
    <w:rsid w:val="00253B09"/>
    <w:rsid w:val="00253E30"/>
    <w:rsid w:val="00253E7E"/>
    <w:rsid w:val="00253F0D"/>
    <w:rsid w:val="00254058"/>
    <w:rsid w:val="00254070"/>
    <w:rsid w:val="002540F2"/>
    <w:rsid w:val="00254191"/>
    <w:rsid w:val="00254261"/>
    <w:rsid w:val="002542AA"/>
    <w:rsid w:val="0025430A"/>
    <w:rsid w:val="00254354"/>
    <w:rsid w:val="002543F4"/>
    <w:rsid w:val="00254538"/>
    <w:rsid w:val="0025479C"/>
    <w:rsid w:val="0025479D"/>
    <w:rsid w:val="002548FD"/>
    <w:rsid w:val="00254A28"/>
    <w:rsid w:val="00254B08"/>
    <w:rsid w:val="00254B29"/>
    <w:rsid w:val="00254BB2"/>
    <w:rsid w:val="00254BD1"/>
    <w:rsid w:val="00254C90"/>
    <w:rsid w:val="00254C97"/>
    <w:rsid w:val="00254E22"/>
    <w:rsid w:val="00254EC6"/>
    <w:rsid w:val="00254F1B"/>
    <w:rsid w:val="00254F24"/>
    <w:rsid w:val="00254FA1"/>
    <w:rsid w:val="00254FB3"/>
    <w:rsid w:val="00254FC7"/>
    <w:rsid w:val="00255017"/>
    <w:rsid w:val="0025509E"/>
    <w:rsid w:val="00255164"/>
    <w:rsid w:val="00255179"/>
    <w:rsid w:val="00255247"/>
    <w:rsid w:val="0025543E"/>
    <w:rsid w:val="002554C0"/>
    <w:rsid w:val="0025592A"/>
    <w:rsid w:val="002559C0"/>
    <w:rsid w:val="00255A7B"/>
    <w:rsid w:val="00255AB2"/>
    <w:rsid w:val="00255C89"/>
    <w:rsid w:val="00255DF0"/>
    <w:rsid w:val="00255F2F"/>
    <w:rsid w:val="00255F81"/>
    <w:rsid w:val="002560A8"/>
    <w:rsid w:val="0025633F"/>
    <w:rsid w:val="0025634C"/>
    <w:rsid w:val="002563B0"/>
    <w:rsid w:val="002563E9"/>
    <w:rsid w:val="00256451"/>
    <w:rsid w:val="002564E9"/>
    <w:rsid w:val="002565C9"/>
    <w:rsid w:val="002565D1"/>
    <w:rsid w:val="00256620"/>
    <w:rsid w:val="00256838"/>
    <w:rsid w:val="00256881"/>
    <w:rsid w:val="00256A65"/>
    <w:rsid w:val="00256B60"/>
    <w:rsid w:val="00256C6D"/>
    <w:rsid w:val="00256D23"/>
    <w:rsid w:val="00256FBC"/>
    <w:rsid w:val="0025706A"/>
    <w:rsid w:val="002570CB"/>
    <w:rsid w:val="002570FE"/>
    <w:rsid w:val="0025716B"/>
    <w:rsid w:val="0025717A"/>
    <w:rsid w:val="002573AA"/>
    <w:rsid w:val="00257428"/>
    <w:rsid w:val="0025757C"/>
    <w:rsid w:val="002575CA"/>
    <w:rsid w:val="002575FC"/>
    <w:rsid w:val="00257681"/>
    <w:rsid w:val="00257791"/>
    <w:rsid w:val="002577CC"/>
    <w:rsid w:val="002577DD"/>
    <w:rsid w:val="00257861"/>
    <w:rsid w:val="002578BF"/>
    <w:rsid w:val="0025791C"/>
    <w:rsid w:val="00257A27"/>
    <w:rsid w:val="00257A74"/>
    <w:rsid w:val="00257A7F"/>
    <w:rsid w:val="00257AA7"/>
    <w:rsid w:val="00257BE6"/>
    <w:rsid w:val="00257BF9"/>
    <w:rsid w:val="00257C3D"/>
    <w:rsid w:val="00257D50"/>
    <w:rsid w:val="0026000F"/>
    <w:rsid w:val="0026037D"/>
    <w:rsid w:val="002603FE"/>
    <w:rsid w:val="00260482"/>
    <w:rsid w:val="0026048E"/>
    <w:rsid w:val="002605B3"/>
    <w:rsid w:val="002606B2"/>
    <w:rsid w:val="0026084A"/>
    <w:rsid w:val="0026084C"/>
    <w:rsid w:val="002608C7"/>
    <w:rsid w:val="00260A66"/>
    <w:rsid w:val="00260A97"/>
    <w:rsid w:val="00260A9B"/>
    <w:rsid w:val="00260C26"/>
    <w:rsid w:val="00260D4C"/>
    <w:rsid w:val="00260E5E"/>
    <w:rsid w:val="00260EA1"/>
    <w:rsid w:val="00260ECC"/>
    <w:rsid w:val="00260F73"/>
    <w:rsid w:val="00260FC4"/>
    <w:rsid w:val="0026113D"/>
    <w:rsid w:val="002611DF"/>
    <w:rsid w:val="0026125E"/>
    <w:rsid w:val="00261440"/>
    <w:rsid w:val="00261449"/>
    <w:rsid w:val="00261475"/>
    <w:rsid w:val="0026159F"/>
    <w:rsid w:val="002615BB"/>
    <w:rsid w:val="002615CD"/>
    <w:rsid w:val="002616A9"/>
    <w:rsid w:val="0026171B"/>
    <w:rsid w:val="002617A2"/>
    <w:rsid w:val="00261807"/>
    <w:rsid w:val="0026192F"/>
    <w:rsid w:val="00261A07"/>
    <w:rsid w:val="00261BB0"/>
    <w:rsid w:val="00261BFE"/>
    <w:rsid w:val="00261C41"/>
    <w:rsid w:val="00261F24"/>
    <w:rsid w:val="00262028"/>
    <w:rsid w:val="00262058"/>
    <w:rsid w:val="002620F4"/>
    <w:rsid w:val="002622B7"/>
    <w:rsid w:val="0026233D"/>
    <w:rsid w:val="00262353"/>
    <w:rsid w:val="002624E8"/>
    <w:rsid w:val="002625ED"/>
    <w:rsid w:val="002625FD"/>
    <w:rsid w:val="002626EF"/>
    <w:rsid w:val="00262746"/>
    <w:rsid w:val="0026295E"/>
    <w:rsid w:val="00262A48"/>
    <w:rsid w:val="00262B2D"/>
    <w:rsid w:val="00262CA8"/>
    <w:rsid w:val="00262D04"/>
    <w:rsid w:val="00262E48"/>
    <w:rsid w:val="00262F36"/>
    <w:rsid w:val="00262F3A"/>
    <w:rsid w:val="00263043"/>
    <w:rsid w:val="0026304F"/>
    <w:rsid w:val="002630CE"/>
    <w:rsid w:val="002631B6"/>
    <w:rsid w:val="0026320A"/>
    <w:rsid w:val="002632E5"/>
    <w:rsid w:val="0026341F"/>
    <w:rsid w:val="002634C1"/>
    <w:rsid w:val="00263593"/>
    <w:rsid w:val="002636C2"/>
    <w:rsid w:val="00263831"/>
    <w:rsid w:val="002638C2"/>
    <w:rsid w:val="00263917"/>
    <w:rsid w:val="00263A6D"/>
    <w:rsid w:val="00263B73"/>
    <w:rsid w:val="00263BFA"/>
    <w:rsid w:val="00263BFD"/>
    <w:rsid w:val="00263C8A"/>
    <w:rsid w:val="00263CB1"/>
    <w:rsid w:val="00263DB8"/>
    <w:rsid w:val="00263DE0"/>
    <w:rsid w:val="00263EE2"/>
    <w:rsid w:val="00263F16"/>
    <w:rsid w:val="00263F23"/>
    <w:rsid w:val="00263F64"/>
    <w:rsid w:val="00263FBD"/>
    <w:rsid w:val="0026408D"/>
    <w:rsid w:val="00264189"/>
    <w:rsid w:val="00264193"/>
    <w:rsid w:val="002641AA"/>
    <w:rsid w:val="002642EA"/>
    <w:rsid w:val="002644E2"/>
    <w:rsid w:val="0026455F"/>
    <w:rsid w:val="00264779"/>
    <w:rsid w:val="002648CE"/>
    <w:rsid w:val="00264B26"/>
    <w:rsid w:val="00264BCA"/>
    <w:rsid w:val="00264BE3"/>
    <w:rsid w:val="00264CDB"/>
    <w:rsid w:val="00264F5B"/>
    <w:rsid w:val="00264F5C"/>
    <w:rsid w:val="00265063"/>
    <w:rsid w:val="002650A3"/>
    <w:rsid w:val="002650F9"/>
    <w:rsid w:val="00265111"/>
    <w:rsid w:val="0026513F"/>
    <w:rsid w:val="00265201"/>
    <w:rsid w:val="00265214"/>
    <w:rsid w:val="0026528F"/>
    <w:rsid w:val="002652E2"/>
    <w:rsid w:val="00265363"/>
    <w:rsid w:val="00265434"/>
    <w:rsid w:val="00265471"/>
    <w:rsid w:val="00265502"/>
    <w:rsid w:val="00265A7C"/>
    <w:rsid w:val="00265AC2"/>
    <w:rsid w:val="00265AC8"/>
    <w:rsid w:val="00265CA4"/>
    <w:rsid w:val="00265CCA"/>
    <w:rsid w:val="00265D52"/>
    <w:rsid w:val="00265E86"/>
    <w:rsid w:val="00265EB0"/>
    <w:rsid w:val="00266078"/>
    <w:rsid w:val="002660C3"/>
    <w:rsid w:val="00266193"/>
    <w:rsid w:val="00266438"/>
    <w:rsid w:val="0026643D"/>
    <w:rsid w:val="0026651A"/>
    <w:rsid w:val="00266633"/>
    <w:rsid w:val="0026663B"/>
    <w:rsid w:val="00266714"/>
    <w:rsid w:val="00266744"/>
    <w:rsid w:val="002667AB"/>
    <w:rsid w:val="0026681A"/>
    <w:rsid w:val="00266955"/>
    <w:rsid w:val="00266A81"/>
    <w:rsid w:val="00266D56"/>
    <w:rsid w:val="00266F3F"/>
    <w:rsid w:val="00266F48"/>
    <w:rsid w:val="002671B3"/>
    <w:rsid w:val="00267226"/>
    <w:rsid w:val="0026725C"/>
    <w:rsid w:val="00267366"/>
    <w:rsid w:val="00267405"/>
    <w:rsid w:val="0026759F"/>
    <w:rsid w:val="002675CB"/>
    <w:rsid w:val="002675D7"/>
    <w:rsid w:val="00267737"/>
    <w:rsid w:val="002678A3"/>
    <w:rsid w:val="00267AD1"/>
    <w:rsid w:val="00267C97"/>
    <w:rsid w:val="00267D77"/>
    <w:rsid w:val="00267D94"/>
    <w:rsid w:val="00267FFE"/>
    <w:rsid w:val="00270041"/>
    <w:rsid w:val="00270089"/>
    <w:rsid w:val="00270188"/>
    <w:rsid w:val="00270242"/>
    <w:rsid w:val="00270285"/>
    <w:rsid w:val="0027035E"/>
    <w:rsid w:val="00270502"/>
    <w:rsid w:val="00270511"/>
    <w:rsid w:val="00270525"/>
    <w:rsid w:val="002709D9"/>
    <w:rsid w:val="002709E6"/>
    <w:rsid w:val="00270B1A"/>
    <w:rsid w:val="00270C67"/>
    <w:rsid w:val="00270CCF"/>
    <w:rsid w:val="00270D89"/>
    <w:rsid w:val="00270E76"/>
    <w:rsid w:val="00271018"/>
    <w:rsid w:val="00271216"/>
    <w:rsid w:val="002712B6"/>
    <w:rsid w:val="00271309"/>
    <w:rsid w:val="002713B2"/>
    <w:rsid w:val="002713D3"/>
    <w:rsid w:val="00271597"/>
    <w:rsid w:val="00271843"/>
    <w:rsid w:val="002718B3"/>
    <w:rsid w:val="002718D2"/>
    <w:rsid w:val="00271BD5"/>
    <w:rsid w:val="00271BF1"/>
    <w:rsid w:val="00271D8A"/>
    <w:rsid w:val="00271E21"/>
    <w:rsid w:val="00271E2B"/>
    <w:rsid w:val="00271E86"/>
    <w:rsid w:val="00271E91"/>
    <w:rsid w:val="0027207F"/>
    <w:rsid w:val="002721D1"/>
    <w:rsid w:val="002722F4"/>
    <w:rsid w:val="0027234C"/>
    <w:rsid w:val="00272419"/>
    <w:rsid w:val="0027245A"/>
    <w:rsid w:val="002724E2"/>
    <w:rsid w:val="0027253A"/>
    <w:rsid w:val="002725AF"/>
    <w:rsid w:val="002725D7"/>
    <w:rsid w:val="002725FE"/>
    <w:rsid w:val="00272645"/>
    <w:rsid w:val="0027264B"/>
    <w:rsid w:val="0027271A"/>
    <w:rsid w:val="00272763"/>
    <w:rsid w:val="0027284F"/>
    <w:rsid w:val="002728F3"/>
    <w:rsid w:val="002729FC"/>
    <w:rsid w:val="00272A93"/>
    <w:rsid w:val="00272AE9"/>
    <w:rsid w:val="00272B4B"/>
    <w:rsid w:val="00272D2F"/>
    <w:rsid w:val="00272DAF"/>
    <w:rsid w:val="00272E03"/>
    <w:rsid w:val="00272F2A"/>
    <w:rsid w:val="00272F77"/>
    <w:rsid w:val="00273062"/>
    <w:rsid w:val="002730D6"/>
    <w:rsid w:val="0027325D"/>
    <w:rsid w:val="0027327B"/>
    <w:rsid w:val="002733E0"/>
    <w:rsid w:val="00273405"/>
    <w:rsid w:val="002734BF"/>
    <w:rsid w:val="002734FB"/>
    <w:rsid w:val="0027352E"/>
    <w:rsid w:val="00273617"/>
    <w:rsid w:val="002736AF"/>
    <w:rsid w:val="002736C4"/>
    <w:rsid w:val="002737A6"/>
    <w:rsid w:val="002737AF"/>
    <w:rsid w:val="00273908"/>
    <w:rsid w:val="00273943"/>
    <w:rsid w:val="00273A42"/>
    <w:rsid w:val="00273A75"/>
    <w:rsid w:val="00273A8E"/>
    <w:rsid w:val="00273AAB"/>
    <w:rsid w:val="00273C55"/>
    <w:rsid w:val="00273D6A"/>
    <w:rsid w:val="00273E1A"/>
    <w:rsid w:val="00273E4C"/>
    <w:rsid w:val="00273E5D"/>
    <w:rsid w:val="00273EC0"/>
    <w:rsid w:val="00273F78"/>
    <w:rsid w:val="00273FBB"/>
    <w:rsid w:val="00274259"/>
    <w:rsid w:val="002742C8"/>
    <w:rsid w:val="00274311"/>
    <w:rsid w:val="0027431C"/>
    <w:rsid w:val="0027450B"/>
    <w:rsid w:val="00274695"/>
    <w:rsid w:val="00274791"/>
    <w:rsid w:val="0027480F"/>
    <w:rsid w:val="00274829"/>
    <w:rsid w:val="00274830"/>
    <w:rsid w:val="0027494F"/>
    <w:rsid w:val="00274A00"/>
    <w:rsid w:val="00274A7F"/>
    <w:rsid w:val="00274AFE"/>
    <w:rsid w:val="00274B4E"/>
    <w:rsid w:val="00274DDA"/>
    <w:rsid w:val="00274E74"/>
    <w:rsid w:val="00274EA0"/>
    <w:rsid w:val="00274EBA"/>
    <w:rsid w:val="00275044"/>
    <w:rsid w:val="002750C9"/>
    <w:rsid w:val="002750DB"/>
    <w:rsid w:val="00275237"/>
    <w:rsid w:val="0027525E"/>
    <w:rsid w:val="00275352"/>
    <w:rsid w:val="00275600"/>
    <w:rsid w:val="002756F2"/>
    <w:rsid w:val="0027581F"/>
    <w:rsid w:val="00275933"/>
    <w:rsid w:val="00275A05"/>
    <w:rsid w:val="00275A55"/>
    <w:rsid w:val="00275BF0"/>
    <w:rsid w:val="00275D06"/>
    <w:rsid w:val="00275D71"/>
    <w:rsid w:val="0027622D"/>
    <w:rsid w:val="002762BE"/>
    <w:rsid w:val="002762DA"/>
    <w:rsid w:val="002763F6"/>
    <w:rsid w:val="00276410"/>
    <w:rsid w:val="0027652C"/>
    <w:rsid w:val="00276599"/>
    <w:rsid w:val="002765A1"/>
    <w:rsid w:val="002765A5"/>
    <w:rsid w:val="002765D2"/>
    <w:rsid w:val="00276744"/>
    <w:rsid w:val="00276972"/>
    <w:rsid w:val="002769BB"/>
    <w:rsid w:val="00276AE2"/>
    <w:rsid w:val="00276B02"/>
    <w:rsid w:val="00276B72"/>
    <w:rsid w:val="00276D68"/>
    <w:rsid w:val="00276E28"/>
    <w:rsid w:val="00276E71"/>
    <w:rsid w:val="00277082"/>
    <w:rsid w:val="0027717D"/>
    <w:rsid w:val="00277235"/>
    <w:rsid w:val="002772C7"/>
    <w:rsid w:val="00277338"/>
    <w:rsid w:val="0027746F"/>
    <w:rsid w:val="002776F7"/>
    <w:rsid w:val="0027775D"/>
    <w:rsid w:val="00277787"/>
    <w:rsid w:val="00277831"/>
    <w:rsid w:val="00277892"/>
    <w:rsid w:val="0027797D"/>
    <w:rsid w:val="0027798C"/>
    <w:rsid w:val="00277A5B"/>
    <w:rsid w:val="00277A65"/>
    <w:rsid w:val="00277ADF"/>
    <w:rsid w:val="00277BA9"/>
    <w:rsid w:val="00277C0D"/>
    <w:rsid w:val="00277D41"/>
    <w:rsid w:val="00277E04"/>
    <w:rsid w:val="00277E38"/>
    <w:rsid w:val="002801D9"/>
    <w:rsid w:val="002801F4"/>
    <w:rsid w:val="0028025F"/>
    <w:rsid w:val="002802C8"/>
    <w:rsid w:val="002803CC"/>
    <w:rsid w:val="0028044D"/>
    <w:rsid w:val="002804D8"/>
    <w:rsid w:val="002805BF"/>
    <w:rsid w:val="002805C0"/>
    <w:rsid w:val="00280691"/>
    <w:rsid w:val="002809AB"/>
    <w:rsid w:val="00280C30"/>
    <w:rsid w:val="00280D18"/>
    <w:rsid w:val="00280DA6"/>
    <w:rsid w:val="00281083"/>
    <w:rsid w:val="00281148"/>
    <w:rsid w:val="00281178"/>
    <w:rsid w:val="002813F8"/>
    <w:rsid w:val="002814AD"/>
    <w:rsid w:val="0028150C"/>
    <w:rsid w:val="002815DD"/>
    <w:rsid w:val="002816AA"/>
    <w:rsid w:val="00281745"/>
    <w:rsid w:val="00281834"/>
    <w:rsid w:val="00281986"/>
    <w:rsid w:val="00281997"/>
    <w:rsid w:val="002819FF"/>
    <w:rsid w:val="00281A1C"/>
    <w:rsid w:val="00281AAD"/>
    <w:rsid w:val="00281ABF"/>
    <w:rsid w:val="00281AD6"/>
    <w:rsid w:val="00281B0E"/>
    <w:rsid w:val="00281B21"/>
    <w:rsid w:val="00281BCE"/>
    <w:rsid w:val="00281E44"/>
    <w:rsid w:val="00281E98"/>
    <w:rsid w:val="00282356"/>
    <w:rsid w:val="0028256E"/>
    <w:rsid w:val="002825CA"/>
    <w:rsid w:val="0028270D"/>
    <w:rsid w:val="00282747"/>
    <w:rsid w:val="002828A6"/>
    <w:rsid w:val="002828B9"/>
    <w:rsid w:val="002828DD"/>
    <w:rsid w:val="00282904"/>
    <w:rsid w:val="0028292C"/>
    <w:rsid w:val="00282966"/>
    <w:rsid w:val="00282B30"/>
    <w:rsid w:val="00282BD3"/>
    <w:rsid w:val="00282C99"/>
    <w:rsid w:val="00282D67"/>
    <w:rsid w:val="00282D9B"/>
    <w:rsid w:val="00282E66"/>
    <w:rsid w:val="00282EE1"/>
    <w:rsid w:val="00282F25"/>
    <w:rsid w:val="00282F67"/>
    <w:rsid w:val="00283059"/>
    <w:rsid w:val="002830FD"/>
    <w:rsid w:val="0028318F"/>
    <w:rsid w:val="002831CC"/>
    <w:rsid w:val="002833BB"/>
    <w:rsid w:val="002833F2"/>
    <w:rsid w:val="00283460"/>
    <w:rsid w:val="002834D6"/>
    <w:rsid w:val="00283535"/>
    <w:rsid w:val="00283553"/>
    <w:rsid w:val="0028358E"/>
    <w:rsid w:val="00283653"/>
    <w:rsid w:val="0028366E"/>
    <w:rsid w:val="00283737"/>
    <w:rsid w:val="0028377F"/>
    <w:rsid w:val="00283922"/>
    <w:rsid w:val="00283944"/>
    <w:rsid w:val="00283A28"/>
    <w:rsid w:val="00283A41"/>
    <w:rsid w:val="00283A60"/>
    <w:rsid w:val="00283B61"/>
    <w:rsid w:val="00283E0A"/>
    <w:rsid w:val="00283EE0"/>
    <w:rsid w:val="00283F0D"/>
    <w:rsid w:val="002841A9"/>
    <w:rsid w:val="00284337"/>
    <w:rsid w:val="0028433E"/>
    <w:rsid w:val="00284341"/>
    <w:rsid w:val="00284393"/>
    <w:rsid w:val="0028445B"/>
    <w:rsid w:val="0028447E"/>
    <w:rsid w:val="00284767"/>
    <w:rsid w:val="002848F6"/>
    <w:rsid w:val="00284A8C"/>
    <w:rsid w:val="00284C49"/>
    <w:rsid w:val="00284D90"/>
    <w:rsid w:val="00284DAA"/>
    <w:rsid w:val="00284EA4"/>
    <w:rsid w:val="00285049"/>
    <w:rsid w:val="002850A6"/>
    <w:rsid w:val="002852E5"/>
    <w:rsid w:val="0028533E"/>
    <w:rsid w:val="00285388"/>
    <w:rsid w:val="002857B8"/>
    <w:rsid w:val="002857BF"/>
    <w:rsid w:val="00285859"/>
    <w:rsid w:val="002858A0"/>
    <w:rsid w:val="002858FE"/>
    <w:rsid w:val="00285912"/>
    <w:rsid w:val="00285949"/>
    <w:rsid w:val="00285B69"/>
    <w:rsid w:val="00285C63"/>
    <w:rsid w:val="00285C75"/>
    <w:rsid w:val="00285D98"/>
    <w:rsid w:val="00285DC1"/>
    <w:rsid w:val="00285E79"/>
    <w:rsid w:val="00285F11"/>
    <w:rsid w:val="00285F3C"/>
    <w:rsid w:val="002860F2"/>
    <w:rsid w:val="0028610E"/>
    <w:rsid w:val="00286167"/>
    <w:rsid w:val="00286217"/>
    <w:rsid w:val="00286317"/>
    <w:rsid w:val="00286406"/>
    <w:rsid w:val="00286448"/>
    <w:rsid w:val="00286537"/>
    <w:rsid w:val="002865BC"/>
    <w:rsid w:val="00286665"/>
    <w:rsid w:val="00286700"/>
    <w:rsid w:val="00286858"/>
    <w:rsid w:val="002869E1"/>
    <w:rsid w:val="00286B15"/>
    <w:rsid w:val="00286B22"/>
    <w:rsid w:val="00286CA8"/>
    <w:rsid w:val="00286D79"/>
    <w:rsid w:val="00286E7B"/>
    <w:rsid w:val="00286F4B"/>
    <w:rsid w:val="0028700E"/>
    <w:rsid w:val="0028707E"/>
    <w:rsid w:val="002870B5"/>
    <w:rsid w:val="002870E0"/>
    <w:rsid w:val="00287176"/>
    <w:rsid w:val="00287351"/>
    <w:rsid w:val="002873DB"/>
    <w:rsid w:val="002873E2"/>
    <w:rsid w:val="002874D5"/>
    <w:rsid w:val="002875EE"/>
    <w:rsid w:val="0028767E"/>
    <w:rsid w:val="0028774B"/>
    <w:rsid w:val="002878B3"/>
    <w:rsid w:val="002879AC"/>
    <w:rsid w:val="002879C0"/>
    <w:rsid w:val="00287A84"/>
    <w:rsid w:val="00287BF3"/>
    <w:rsid w:val="00290121"/>
    <w:rsid w:val="00290291"/>
    <w:rsid w:val="002902B8"/>
    <w:rsid w:val="002903D2"/>
    <w:rsid w:val="00290507"/>
    <w:rsid w:val="00290564"/>
    <w:rsid w:val="00290625"/>
    <w:rsid w:val="00290732"/>
    <w:rsid w:val="002907ED"/>
    <w:rsid w:val="00290871"/>
    <w:rsid w:val="002908F0"/>
    <w:rsid w:val="00290960"/>
    <w:rsid w:val="002909BA"/>
    <w:rsid w:val="00290B15"/>
    <w:rsid w:val="00290B28"/>
    <w:rsid w:val="00290B75"/>
    <w:rsid w:val="00290BE9"/>
    <w:rsid w:val="00290C3F"/>
    <w:rsid w:val="00290D9D"/>
    <w:rsid w:val="00290E5F"/>
    <w:rsid w:val="00290F76"/>
    <w:rsid w:val="00290FC3"/>
    <w:rsid w:val="002910E8"/>
    <w:rsid w:val="0029113D"/>
    <w:rsid w:val="00291242"/>
    <w:rsid w:val="0029139A"/>
    <w:rsid w:val="002913F7"/>
    <w:rsid w:val="002913FA"/>
    <w:rsid w:val="002917D6"/>
    <w:rsid w:val="00291813"/>
    <w:rsid w:val="0029189A"/>
    <w:rsid w:val="002918D1"/>
    <w:rsid w:val="002918FC"/>
    <w:rsid w:val="002919DA"/>
    <w:rsid w:val="002919E9"/>
    <w:rsid w:val="00291A3B"/>
    <w:rsid w:val="00291B78"/>
    <w:rsid w:val="00291C43"/>
    <w:rsid w:val="00291CD1"/>
    <w:rsid w:val="00291D6B"/>
    <w:rsid w:val="00291DAE"/>
    <w:rsid w:val="00291EB7"/>
    <w:rsid w:val="00291F17"/>
    <w:rsid w:val="00292084"/>
    <w:rsid w:val="002920E8"/>
    <w:rsid w:val="002923EF"/>
    <w:rsid w:val="0029240C"/>
    <w:rsid w:val="00292517"/>
    <w:rsid w:val="00292752"/>
    <w:rsid w:val="00292760"/>
    <w:rsid w:val="00292838"/>
    <w:rsid w:val="0029284D"/>
    <w:rsid w:val="00292B0F"/>
    <w:rsid w:val="00292C64"/>
    <w:rsid w:val="00292F2E"/>
    <w:rsid w:val="00292FB1"/>
    <w:rsid w:val="002930BB"/>
    <w:rsid w:val="002930FE"/>
    <w:rsid w:val="00293279"/>
    <w:rsid w:val="002933B8"/>
    <w:rsid w:val="00293426"/>
    <w:rsid w:val="002934D3"/>
    <w:rsid w:val="002936BE"/>
    <w:rsid w:val="002936C5"/>
    <w:rsid w:val="002937D1"/>
    <w:rsid w:val="002939EA"/>
    <w:rsid w:val="00293B91"/>
    <w:rsid w:val="00293BDF"/>
    <w:rsid w:val="00293C37"/>
    <w:rsid w:val="00293DDD"/>
    <w:rsid w:val="00293F33"/>
    <w:rsid w:val="00293F58"/>
    <w:rsid w:val="00293FEC"/>
    <w:rsid w:val="0029404F"/>
    <w:rsid w:val="00294168"/>
    <w:rsid w:val="002941A9"/>
    <w:rsid w:val="002941DE"/>
    <w:rsid w:val="002941FC"/>
    <w:rsid w:val="002942F5"/>
    <w:rsid w:val="00294692"/>
    <w:rsid w:val="002946F4"/>
    <w:rsid w:val="00294774"/>
    <w:rsid w:val="00294795"/>
    <w:rsid w:val="002948E2"/>
    <w:rsid w:val="00294961"/>
    <w:rsid w:val="00294A49"/>
    <w:rsid w:val="00294ADD"/>
    <w:rsid w:val="00294C5D"/>
    <w:rsid w:val="00294C84"/>
    <w:rsid w:val="00294F70"/>
    <w:rsid w:val="00294F76"/>
    <w:rsid w:val="00294FAD"/>
    <w:rsid w:val="00294FB8"/>
    <w:rsid w:val="0029504A"/>
    <w:rsid w:val="002950E2"/>
    <w:rsid w:val="00295104"/>
    <w:rsid w:val="00295166"/>
    <w:rsid w:val="002951C3"/>
    <w:rsid w:val="00295243"/>
    <w:rsid w:val="0029533B"/>
    <w:rsid w:val="00295371"/>
    <w:rsid w:val="00295461"/>
    <w:rsid w:val="00295491"/>
    <w:rsid w:val="002956C8"/>
    <w:rsid w:val="002957C4"/>
    <w:rsid w:val="00295885"/>
    <w:rsid w:val="00295934"/>
    <w:rsid w:val="00295999"/>
    <w:rsid w:val="00295A3E"/>
    <w:rsid w:val="00295A69"/>
    <w:rsid w:val="00295ACE"/>
    <w:rsid w:val="00295ED0"/>
    <w:rsid w:val="00295F32"/>
    <w:rsid w:val="00295F3B"/>
    <w:rsid w:val="00295F7A"/>
    <w:rsid w:val="00296036"/>
    <w:rsid w:val="002961A7"/>
    <w:rsid w:val="00296237"/>
    <w:rsid w:val="0029624A"/>
    <w:rsid w:val="0029634E"/>
    <w:rsid w:val="002963A6"/>
    <w:rsid w:val="00296452"/>
    <w:rsid w:val="002964E9"/>
    <w:rsid w:val="0029659B"/>
    <w:rsid w:val="002965D4"/>
    <w:rsid w:val="00296623"/>
    <w:rsid w:val="00296648"/>
    <w:rsid w:val="0029686D"/>
    <w:rsid w:val="002968FB"/>
    <w:rsid w:val="0029695A"/>
    <w:rsid w:val="00296A95"/>
    <w:rsid w:val="00296B75"/>
    <w:rsid w:val="00296C82"/>
    <w:rsid w:val="00296CBD"/>
    <w:rsid w:val="00296DD1"/>
    <w:rsid w:val="00296E9F"/>
    <w:rsid w:val="00296F77"/>
    <w:rsid w:val="00296FB0"/>
    <w:rsid w:val="00296FDB"/>
    <w:rsid w:val="00297125"/>
    <w:rsid w:val="00297382"/>
    <w:rsid w:val="0029754D"/>
    <w:rsid w:val="00297654"/>
    <w:rsid w:val="002976D0"/>
    <w:rsid w:val="002978FC"/>
    <w:rsid w:val="0029795D"/>
    <w:rsid w:val="00297B02"/>
    <w:rsid w:val="00297CBD"/>
    <w:rsid w:val="00297D9C"/>
    <w:rsid w:val="00297F82"/>
    <w:rsid w:val="002A0061"/>
    <w:rsid w:val="002A00FC"/>
    <w:rsid w:val="002A0202"/>
    <w:rsid w:val="002A0241"/>
    <w:rsid w:val="002A0281"/>
    <w:rsid w:val="002A02BD"/>
    <w:rsid w:val="002A02F0"/>
    <w:rsid w:val="002A0322"/>
    <w:rsid w:val="002A0340"/>
    <w:rsid w:val="002A034A"/>
    <w:rsid w:val="002A03AB"/>
    <w:rsid w:val="002A03CD"/>
    <w:rsid w:val="002A03D5"/>
    <w:rsid w:val="002A056F"/>
    <w:rsid w:val="002A0586"/>
    <w:rsid w:val="002A05F2"/>
    <w:rsid w:val="002A061D"/>
    <w:rsid w:val="002A0659"/>
    <w:rsid w:val="002A077B"/>
    <w:rsid w:val="002A08C3"/>
    <w:rsid w:val="002A090A"/>
    <w:rsid w:val="002A09DC"/>
    <w:rsid w:val="002A0A75"/>
    <w:rsid w:val="002A0AA5"/>
    <w:rsid w:val="002A0B3B"/>
    <w:rsid w:val="002A0B82"/>
    <w:rsid w:val="002A0BC2"/>
    <w:rsid w:val="002A0BFE"/>
    <w:rsid w:val="002A0D13"/>
    <w:rsid w:val="002A0EBE"/>
    <w:rsid w:val="002A0F23"/>
    <w:rsid w:val="002A1091"/>
    <w:rsid w:val="002A1131"/>
    <w:rsid w:val="002A128A"/>
    <w:rsid w:val="002A1396"/>
    <w:rsid w:val="002A13CB"/>
    <w:rsid w:val="002A1522"/>
    <w:rsid w:val="002A152D"/>
    <w:rsid w:val="002A15E8"/>
    <w:rsid w:val="002A164D"/>
    <w:rsid w:val="002A17C6"/>
    <w:rsid w:val="002A1865"/>
    <w:rsid w:val="002A18D4"/>
    <w:rsid w:val="002A1979"/>
    <w:rsid w:val="002A1A14"/>
    <w:rsid w:val="002A1A89"/>
    <w:rsid w:val="002A1B03"/>
    <w:rsid w:val="002A1BB4"/>
    <w:rsid w:val="002A1BBC"/>
    <w:rsid w:val="002A1E61"/>
    <w:rsid w:val="002A1FC2"/>
    <w:rsid w:val="002A209C"/>
    <w:rsid w:val="002A20F9"/>
    <w:rsid w:val="002A212B"/>
    <w:rsid w:val="002A213C"/>
    <w:rsid w:val="002A2235"/>
    <w:rsid w:val="002A22CF"/>
    <w:rsid w:val="002A23C1"/>
    <w:rsid w:val="002A25E1"/>
    <w:rsid w:val="002A26E1"/>
    <w:rsid w:val="002A26E4"/>
    <w:rsid w:val="002A26E7"/>
    <w:rsid w:val="002A2710"/>
    <w:rsid w:val="002A2751"/>
    <w:rsid w:val="002A2778"/>
    <w:rsid w:val="002A2864"/>
    <w:rsid w:val="002A293A"/>
    <w:rsid w:val="002A2B66"/>
    <w:rsid w:val="002A2D3C"/>
    <w:rsid w:val="002A2F3A"/>
    <w:rsid w:val="002A325C"/>
    <w:rsid w:val="002A3261"/>
    <w:rsid w:val="002A3375"/>
    <w:rsid w:val="002A3380"/>
    <w:rsid w:val="002A33A2"/>
    <w:rsid w:val="002A3416"/>
    <w:rsid w:val="002A34B9"/>
    <w:rsid w:val="002A35D6"/>
    <w:rsid w:val="002A395F"/>
    <w:rsid w:val="002A3A30"/>
    <w:rsid w:val="002A3B26"/>
    <w:rsid w:val="002A3DB0"/>
    <w:rsid w:val="002A3E1D"/>
    <w:rsid w:val="002A40BC"/>
    <w:rsid w:val="002A4116"/>
    <w:rsid w:val="002A4137"/>
    <w:rsid w:val="002A4143"/>
    <w:rsid w:val="002A4264"/>
    <w:rsid w:val="002A42DA"/>
    <w:rsid w:val="002A4335"/>
    <w:rsid w:val="002A4532"/>
    <w:rsid w:val="002A45EA"/>
    <w:rsid w:val="002A45FE"/>
    <w:rsid w:val="002A462D"/>
    <w:rsid w:val="002A463F"/>
    <w:rsid w:val="002A46D9"/>
    <w:rsid w:val="002A4754"/>
    <w:rsid w:val="002A4865"/>
    <w:rsid w:val="002A48B3"/>
    <w:rsid w:val="002A4902"/>
    <w:rsid w:val="002A492F"/>
    <w:rsid w:val="002A4966"/>
    <w:rsid w:val="002A4A0C"/>
    <w:rsid w:val="002A4B29"/>
    <w:rsid w:val="002A4B5D"/>
    <w:rsid w:val="002A4BD7"/>
    <w:rsid w:val="002A4D41"/>
    <w:rsid w:val="002A4E14"/>
    <w:rsid w:val="002A4F26"/>
    <w:rsid w:val="002A4FAA"/>
    <w:rsid w:val="002A4FB3"/>
    <w:rsid w:val="002A50B8"/>
    <w:rsid w:val="002A50E5"/>
    <w:rsid w:val="002A522A"/>
    <w:rsid w:val="002A52E4"/>
    <w:rsid w:val="002A5330"/>
    <w:rsid w:val="002A53A1"/>
    <w:rsid w:val="002A53B4"/>
    <w:rsid w:val="002A5413"/>
    <w:rsid w:val="002A545D"/>
    <w:rsid w:val="002A5500"/>
    <w:rsid w:val="002A551C"/>
    <w:rsid w:val="002A565F"/>
    <w:rsid w:val="002A571D"/>
    <w:rsid w:val="002A57E0"/>
    <w:rsid w:val="002A57F2"/>
    <w:rsid w:val="002A5804"/>
    <w:rsid w:val="002A585F"/>
    <w:rsid w:val="002A595C"/>
    <w:rsid w:val="002A5A78"/>
    <w:rsid w:val="002A5B2E"/>
    <w:rsid w:val="002A5B4D"/>
    <w:rsid w:val="002A5CCC"/>
    <w:rsid w:val="002A5D9C"/>
    <w:rsid w:val="002A5E5B"/>
    <w:rsid w:val="002A5F05"/>
    <w:rsid w:val="002A60F6"/>
    <w:rsid w:val="002A61A1"/>
    <w:rsid w:val="002A61B7"/>
    <w:rsid w:val="002A6281"/>
    <w:rsid w:val="002A628A"/>
    <w:rsid w:val="002A6534"/>
    <w:rsid w:val="002A66D6"/>
    <w:rsid w:val="002A6844"/>
    <w:rsid w:val="002A68E0"/>
    <w:rsid w:val="002A68EC"/>
    <w:rsid w:val="002A6A1E"/>
    <w:rsid w:val="002A6B09"/>
    <w:rsid w:val="002A6B28"/>
    <w:rsid w:val="002A6DBE"/>
    <w:rsid w:val="002A6DCB"/>
    <w:rsid w:val="002A6F42"/>
    <w:rsid w:val="002A6FC4"/>
    <w:rsid w:val="002A71C0"/>
    <w:rsid w:val="002A727C"/>
    <w:rsid w:val="002A73B9"/>
    <w:rsid w:val="002A7535"/>
    <w:rsid w:val="002A757A"/>
    <w:rsid w:val="002A75CA"/>
    <w:rsid w:val="002A76AE"/>
    <w:rsid w:val="002A770B"/>
    <w:rsid w:val="002A77BB"/>
    <w:rsid w:val="002A782F"/>
    <w:rsid w:val="002A790A"/>
    <w:rsid w:val="002A79D0"/>
    <w:rsid w:val="002A7A19"/>
    <w:rsid w:val="002A7D69"/>
    <w:rsid w:val="002A7D7B"/>
    <w:rsid w:val="002A7E3F"/>
    <w:rsid w:val="002A7EBE"/>
    <w:rsid w:val="002A7F5F"/>
    <w:rsid w:val="002B0090"/>
    <w:rsid w:val="002B00B8"/>
    <w:rsid w:val="002B0305"/>
    <w:rsid w:val="002B04CF"/>
    <w:rsid w:val="002B051F"/>
    <w:rsid w:val="002B0616"/>
    <w:rsid w:val="002B06DC"/>
    <w:rsid w:val="002B07C2"/>
    <w:rsid w:val="002B083B"/>
    <w:rsid w:val="002B08EE"/>
    <w:rsid w:val="002B0AAE"/>
    <w:rsid w:val="002B0AB1"/>
    <w:rsid w:val="002B0B36"/>
    <w:rsid w:val="002B0B6D"/>
    <w:rsid w:val="002B0BD2"/>
    <w:rsid w:val="002B0BD8"/>
    <w:rsid w:val="002B0C31"/>
    <w:rsid w:val="002B0C9B"/>
    <w:rsid w:val="002B0DE4"/>
    <w:rsid w:val="002B0E95"/>
    <w:rsid w:val="002B0E9C"/>
    <w:rsid w:val="002B0EE6"/>
    <w:rsid w:val="002B0F62"/>
    <w:rsid w:val="002B0F7F"/>
    <w:rsid w:val="002B0FAC"/>
    <w:rsid w:val="002B10ED"/>
    <w:rsid w:val="002B1105"/>
    <w:rsid w:val="002B1107"/>
    <w:rsid w:val="002B1267"/>
    <w:rsid w:val="002B1269"/>
    <w:rsid w:val="002B140D"/>
    <w:rsid w:val="002B1426"/>
    <w:rsid w:val="002B14C1"/>
    <w:rsid w:val="002B16E1"/>
    <w:rsid w:val="002B1707"/>
    <w:rsid w:val="002B1716"/>
    <w:rsid w:val="002B183E"/>
    <w:rsid w:val="002B191F"/>
    <w:rsid w:val="002B1AFC"/>
    <w:rsid w:val="002B1C4B"/>
    <w:rsid w:val="002B1D62"/>
    <w:rsid w:val="002B1D6E"/>
    <w:rsid w:val="002B1E74"/>
    <w:rsid w:val="002B2059"/>
    <w:rsid w:val="002B21C3"/>
    <w:rsid w:val="002B234D"/>
    <w:rsid w:val="002B2363"/>
    <w:rsid w:val="002B23E1"/>
    <w:rsid w:val="002B2487"/>
    <w:rsid w:val="002B24F2"/>
    <w:rsid w:val="002B25A9"/>
    <w:rsid w:val="002B269B"/>
    <w:rsid w:val="002B279E"/>
    <w:rsid w:val="002B2874"/>
    <w:rsid w:val="002B297F"/>
    <w:rsid w:val="002B29CB"/>
    <w:rsid w:val="002B2A36"/>
    <w:rsid w:val="002B2A66"/>
    <w:rsid w:val="002B2BB9"/>
    <w:rsid w:val="002B2C5C"/>
    <w:rsid w:val="002B2CA5"/>
    <w:rsid w:val="002B3063"/>
    <w:rsid w:val="002B30CE"/>
    <w:rsid w:val="002B3299"/>
    <w:rsid w:val="002B3378"/>
    <w:rsid w:val="002B340F"/>
    <w:rsid w:val="002B346A"/>
    <w:rsid w:val="002B3488"/>
    <w:rsid w:val="002B35AB"/>
    <w:rsid w:val="002B38C7"/>
    <w:rsid w:val="002B3952"/>
    <w:rsid w:val="002B3A01"/>
    <w:rsid w:val="002B3A06"/>
    <w:rsid w:val="002B3B1F"/>
    <w:rsid w:val="002B3BCA"/>
    <w:rsid w:val="002B3CDF"/>
    <w:rsid w:val="002B3CFD"/>
    <w:rsid w:val="002B3EF8"/>
    <w:rsid w:val="002B40AB"/>
    <w:rsid w:val="002B4128"/>
    <w:rsid w:val="002B4184"/>
    <w:rsid w:val="002B441B"/>
    <w:rsid w:val="002B45B7"/>
    <w:rsid w:val="002B45C6"/>
    <w:rsid w:val="002B45E8"/>
    <w:rsid w:val="002B460E"/>
    <w:rsid w:val="002B474E"/>
    <w:rsid w:val="002B4804"/>
    <w:rsid w:val="002B4853"/>
    <w:rsid w:val="002B485D"/>
    <w:rsid w:val="002B489C"/>
    <w:rsid w:val="002B48BA"/>
    <w:rsid w:val="002B4AAC"/>
    <w:rsid w:val="002B4C79"/>
    <w:rsid w:val="002B4F1A"/>
    <w:rsid w:val="002B4F7E"/>
    <w:rsid w:val="002B4FC6"/>
    <w:rsid w:val="002B4FCE"/>
    <w:rsid w:val="002B5036"/>
    <w:rsid w:val="002B50A9"/>
    <w:rsid w:val="002B5284"/>
    <w:rsid w:val="002B53E2"/>
    <w:rsid w:val="002B541A"/>
    <w:rsid w:val="002B54A3"/>
    <w:rsid w:val="002B54A8"/>
    <w:rsid w:val="002B5585"/>
    <w:rsid w:val="002B585F"/>
    <w:rsid w:val="002B5AE4"/>
    <w:rsid w:val="002B5DA4"/>
    <w:rsid w:val="002B5EF9"/>
    <w:rsid w:val="002B5FA6"/>
    <w:rsid w:val="002B5FF8"/>
    <w:rsid w:val="002B6398"/>
    <w:rsid w:val="002B6652"/>
    <w:rsid w:val="002B6677"/>
    <w:rsid w:val="002B6715"/>
    <w:rsid w:val="002B6725"/>
    <w:rsid w:val="002B68E9"/>
    <w:rsid w:val="002B6918"/>
    <w:rsid w:val="002B692D"/>
    <w:rsid w:val="002B6B0A"/>
    <w:rsid w:val="002B6C73"/>
    <w:rsid w:val="002B6D06"/>
    <w:rsid w:val="002B6D27"/>
    <w:rsid w:val="002B6E09"/>
    <w:rsid w:val="002B6ECB"/>
    <w:rsid w:val="002B6EF5"/>
    <w:rsid w:val="002B6FC7"/>
    <w:rsid w:val="002B6FEA"/>
    <w:rsid w:val="002B719F"/>
    <w:rsid w:val="002B71C5"/>
    <w:rsid w:val="002B73C1"/>
    <w:rsid w:val="002B74AA"/>
    <w:rsid w:val="002B74CB"/>
    <w:rsid w:val="002B7530"/>
    <w:rsid w:val="002B7625"/>
    <w:rsid w:val="002B773A"/>
    <w:rsid w:val="002B774D"/>
    <w:rsid w:val="002B781C"/>
    <w:rsid w:val="002B7856"/>
    <w:rsid w:val="002B7950"/>
    <w:rsid w:val="002B7A15"/>
    <w:rsid w:val="002B7A89"/>
    <w:rsid w:val="002B7B86"/>
    <w:rsid w:val="002B7BAB"/>
    <w:rsid w:val="002B7CCF"/>
    <w:rsid w:val="002B7DE2"/>
    <w:rsid w:val="002B7E3F"/>
    <w:rsid w:val="002B7ED9"/>
    <w:rsid w:val="002C0026"/>
    <w:rsid w:val="002C0200"/>
    <w:rsid w:val="002C02FF"/>
    <w:rsid w:val="002C0366"/>
    <w:rsid w:val="002C0480"/>
    <w:rsid w:val="002C0481"/>
    <w:rsid w:val="002C0488"/>
    <w:rsid w:val="002C049A"/>
    <w:rsid w:val="002C0552"/>
    <w:rsid w:val="002C05AA"/>
    <w:rsid w:val="002C0607"/>
    <w:rsid w:val="002C0653"/>
    <w:rsid w:val="002C0731"/>
    <w:rsid w:val="002C0814"/>
    <w:rsid w:val="002C08D1"/>
    <w:rsid w:val="002C0C72"/>
    <w:rsid w:val="002C0E12"/>
    <w:rsid w:val="002C0E93"/>
    <w:rsid w:val="002C1048"/>
    <w:rsid w:val="002C1066"/>
    <w:rsid w:val="002C10DA"/>
    <w:rsid w:val="002C10FE"/>
    <w:rsid w:val="002C11E4"/>
    <w:rsid w:val="002C120D"/>
    <w:rsid w:val="002C13AB"/>
    <w:rsid w:val="002C13F9"/>
    <w:rsid w:val="002C1453"/>
    <w:rsid w:val="002C14BA"/>
    <w:rsid w:val="002C16A0"/>
    <w:rsid w:val="002C17D4"/>
    <w:rsid w:val="002C1A2E"/>
    <w:rsid w:val="002C1A49"/>
    <w:rsid w:val="002C1AD7"/>
    <w:rsid w:val="002C1C29"/>
    <w:rsid w:val="002C1C5A"/>
    <w:rsid w:val="002C1D5E"/>
    <w:rsid w:val="002C1FB5"/>
    <w:rsid w:val="002C2138"/>
    <w:rsid w:val="002C243A"/>
    <w:rsid w:val="002C2606"/>
    <w:rsid w:val="002C26A5"/>
    <w:rsid w:val="002C27D4"/>
    <w:rsid w:val="002C287E"/>
    <w:rsid w:val="002C29D6"/>
    <w:rsid w:val="002C2AF7"/>
    <w:rsid w:val="002C2B1D"/>
    <w:rsid w:val="002C2B52"/>
    <w:rsid w:val="002C2C15"/>
    <w:rsid w:val="002C2C2F"/>
    <w:rsid w:val="002C2C80"/>
    <w:rsid w:val="002C2CC3"/>
    <w:rsid w:val="002C2CD9"/>
    <w:rsid w:val="002C2D36"/>
    <w:rsid w:val="002C2DEF"/>
    <w:rsid w:val="002C2EBB"/>
    <w:rsid w:val="002C2EC6"/>
    <w:rsid w:val="002C2F37"/>
    <w:rsid w:val="002C3031"/>
    <w:rsid w:val="002C3093"/>
    <w:rsid w:val="002C31EC"/>
    <w:rsid w:val="002C3277"/>
    <w:rsid w:val="002C32A5"/>
    <w:rsid w:val="002C3317"/>
    <w:rsid w:val="002C3335"/>
    <w:rsid w:val="002C3498"/>
    <w:rsid w:val="002C356D"/>
    <w:rsid w:val="002C359C"/>
    <w:rsid w:val="002C373B"/>
    <w:rsid w:val="002C37EE"/>
    <w:rsid w:val="002C38E6"/>
    <w:rsid w:val="002C3A57"/>
    <w:rsid w:val="002C3A7F"/>
    <w:rsid w:val="002C3B57"/>
    <w:rsid w:val="002C3BBB"/>
    <w:rsid w:val="002C3BE9"/>
    <w:rsid w:val="002C3CE4"/>
    <w:rsid w:val="002C3CE5"/>
    <w:rsid w:val="002C3D3D"/>
    <w:rsid w:val="002C3E5B"/>
    <w:rsid w:val="002C3FC9"/>
    <w:rsid w:val="002C4091"/>
    <w:rsid w:val="002C4146"/>
    <w:rsid w:val="002C4387"/>
    <w:rsid w:val="002C4483"/>
    <w:rsid w:val="002C452B"/>
    <w:rsid w:val="002C4826"/>
    <w:rsid w:val="002C485D"/>
    <w:rsid w:val="002C4889"/>
    <w:rsid w:val="002C48C0"/>
    <w:rsid w:val="002C48FC"/>
    <w:rsid w:val="002C4938"/>
    <w:rsid w:val="002C4B64"/>
    <w:rsid w:val="002C4B95"/>
    <w:rsid w:val="002C4C18"/>
    <w:rsid w:val="002C4D41"/>
    <w:rsid w:val="002C4D58"/>
    <w:rsid w:val="002C4EC3"/>
    <w:rsid w:val="002C4F4E"/>
    <w:rsid w:val="002C5097"/>
    <w:rsid w:val="002C50B9"/>
    <w:rsid w:val="002C5409"/>
    <w:rsid w:val="002C540E"/>
    <w:rsid w:val="002C542A"/>
    <w:rsid w:val="002C54AE"/>
    <w:rsid w:val="002C54E3"/>
    <w:rsid w:val="002C550E"/>
    <w:rsid w:val="002C559F"/>
    <w:rsid w:val="002C55DB"/>
    <w:rsid w:val="002C562E"/>
    <w:rsid w:val="002C566D"/>
    <w:rsid w:val="002C56E2"/>
    <w:rsid w:val="002C571C"/>
    <w:rsid w:val="002C577B"/>
    <w:rsid w:val="002C57C0"/>
    <w:rsid w:val="002C59A7"/>
    <w:rsid w:val="002C59B6"/>
    <w:rsid w:val="002C5A9E"/>
    <w:rsid w:val="002C5C54"/>
    <w:rsid w:val="002C5C8C"/>
    <w:rsid w:val="002C5DBF"/>
    <w:rsid w:val="002C5F79"/>
    <w:rsid w:val="002C5FAA"/>
    <w:rsid w:val="002C5FC8"/>
    <w:rsid w:val="002C61D9"/>
    <w:rsid w:val="002C647C"/>
    <w:rsid w:val="002C64B4"/>
    <w:rsid w:val="002C65B1"/>
    <w:rsid w:val="002C65BE"/>
    <w:rsid w:val="002C6726"/>
    <w:rsid w:val="002C67F7"/>
    <w:rsid w:val="002C686F"/>
    <w:rsid w:val="002C68E8"/>
    <w:rsid w:val="002C692F"/>
    <w:rsid w:val="002C696E"/>
    <w:rsid w:val="002C6AD1"/>
    <w:rsid w:val="002C6ADE"/>
    <w:rsid w:val="002C6C18"/>
    <w:rsid w:val="002C6D56"/>
    <w:rsid w:val="002C6D72"/>
    <w:rsid w:val="002C6FA7"/>
    <w:rsid w:val="002C7160"/>
    <w:rsid w:val="002C7328"/>
    <w:rsid w:val="002C733F"/>
    <w:rsid w:val="002C73A2"/>
    <w:rsid w:val="002C7495"/>
    <w:rsid w:val="002C755B"/>
    <w:rsid w:val="002C771F"/>
    <w:rsid w:val="002C774A"/>
    <w:rsid w:val="002C7779"/>
    <w:rsid w:val="002C799A"/>
    <w:rsid w:val="002C7A7F"/>
    <w:rsid w:val="002C7BBF"/>
    <w:rsid w:val="002C7C38"/>
    <w:rsid w:val="002C7D32"/>
    <w:rsid w:val="002C7DCB"/>
    <w:rsid w:val="002C7F00"/>
    <w:rsid w:val="002C7FDA"/>
    <w:rsid w:val="002C7FEC"/>
    <w:rsid w:val="002D003D"/>
    <w:rsid w:val="002D0041"/>
    <w:rsid w:val="002D00DE"/>
    <w:rsid w:val="002D02E3"/>
    <w:rsid w:val="002D0433"/>
    <w:rsid w:val="002D0470"/>
    <w:rsid w:val="002D050F"/>
    <w:rsid w:val="002D052F"/>
    <w:rsid w:val="002D055E"/>
    <w:rsid w:val="002D067A"/>
    <w:rsid w:val="002D0713"/>
    <w:rsid w:val="002D0862"/>
    <w:rsid w:val="002D08A8"/>
    <w:rsid w:val="002D08EF"/>
    <w:rsid w:val="002D0D31"/>
    <w:rsid w:val="002D0D70"/>
    <w:rsid w:val="002D10D6"/>
    <w:rsid w:val="002D11C6"/>
    <w:rsid w:val="002D1276"/>
    <w:rsid w:val="002D12B0"/>
    <w:rsid w:val="002D1451"/>
    <w:rsid w:val="002D1475"/>
    <w:rsid w:val="002D14A8"/>
    <w:rsid w:val="002D158C"/>
    <w:rsid w:val="002D15D2"/>
    <w:rsid w:val="002D15D7"/>
    <w:rsid w:val="002D177B"/>
    <w:rsid w:val="002D18A5"/>
    <w:rsid w:val="002D1B2C"/>
    <w:rsid w:val="002D1BFD"/>
    <w:rsid w:val="002D1CAD"/>
    <w:rsid w:val="002D1CEB"/>
    <w:rsid w:val="002D1D11"/>
    <w:rsid w:val="002D209E"/>
    <w:rsid w:val="002D20C0"/>
    <w:rsid w:val="002D2155"/>
    <w:rsid w:val="002D2207"/>
    <w:rsid w:val="002D22FB"/>
    <w:rsid w:val="002D2328"/>
    <w:rsid w:val="002D2757"/>
    <w:rsid w:val="002D27CC"/>
    <w:rsid w:val="002D27D3"/>
    <w:rsid w:val="002D28C1"/>
    <w:rsid w:val="002D2996"/>
    <w:rsid w:val="002D299C"/>
    <w:rsid w:val="002D29F8"/>
    <w:rsid w:val="002D29FB"/>
    <w:rsid w:val="002D2AD6"/>
    <w:rsid w:val="002D2BD1"/>
    <w:rsid w:val="002D2CE1"/>
    <w:rsid w:val="002D2D45"/>
    <w:rsid w:val="002D2D67"/>
    <w:rsid w:val="002D2DF8"/>
    <w:rsid w:val="002D2FB3"/>
    <w:rsid w:val="002D3017"/>
    <w:rsid w:val="002D30B6"/>
    <w:rsid w:val="002D3106"/>
    <w:rsid w:val="002D313E"/>
    <w:rsid w:val="002D31CA"/>
    <w:rsid w:val="002D3278"/>
    <w:rsid w:val="002D3422"/>
    <w:rsid w:val="002D35B2"/>
    <w:rsid w:val="002D360B"/>
    <w:rsid w:val="002D3718"/>
    <w:rsid w:val="002D37F7"/>
    <w:rsid w:val="002D3840"/>
    <w:rsid w:val="002D38C8"/>
    <w:rsid w:val="002D38D2"/>
    <w:rsid w:val="002D3A8F"/>
    <w:rsid w:val="002D3AC9"/>
    <w:rsid w:val="002D3AEF"/>
    <w:rsid w:val="002D3B53"/>
    <w:rsid w:val="002D3C26"/>
    <w:rsid w:val="002D3F4D"/>
    <w:rsid w:val="002D41C0"/>
    <w:rsid w:val="002D4481"/>
    <w:rsid w:val="002D44B4"/>
    <w:rsid w:val="002D45A2"/>
    <w:rsid w:val="002D46A2"/>
    <w:rsid w:val="002D46D3"/>
    <w:rsid w:val="002D481F"/>
    <w:rsid w:val="002D482D"/>
    <w:rsid w:val="002D48A4"/>
    <w:rsid w:val="002D4912"/>
    <w:rsid w:val="002D4A87"/>
    <w:rsid w:val="002D4B32"/>
    <w:rsid w:val="002D4BD4"/>
    <w:rsid w:val="002D4C95"/>
    <w:rsid w:val="002D4DF5"/>
    <w:rsid w:val="002D4F36"/>
    <w:rsid w:val="002D5374"/>
    <w:rsid w:val="002D5662"/>
    <w:rsid w:val="002D57F8"/>
    <w:rsid w:val="002D59DA"/>
    <w:rsid w:val="002D5A12"/>
    <w:rsid w:val="002D5A50"/>
    <w:rsid w:val="002D5B63"/>
    <w:rsid w:val="002D5D2C"/>
    <w:rsid w:val="002D5D78"/>
    <w:rsid w:val="002D5F91"/>
    <w:rsid w:val="002D6148"/>
    <w:rsid w:val="002D6160"/>
    <w:rsid w:val="002D6250"/>
    <w:rsid w:val="002D63B1"/>
    <w:rsid w:val="002D63DF"/>
    <w:rsid w:val="002D6447"/>
    <w:rsid w:val="002D64AE"/>
    <w:rsid w:val="002D65E7"/>
    <w:rsid w:val="002D665E"/>
    <w:rsid w:val="002D6663"/>
    <w:rsid w:val="002D66D6"/>
    <w:rsid w:val="002D67BC"/>
    <w:rsid w:val="002D6894"/>
    <w:rsid w:val="002D691F"/>
    <w:rsid w:val="002D69B7"/>
    <w:rsid w:val="002D69CF"/>
    <w:rsid w:val="002D6A54"/>
    <w:rsid w:val="002D6BEF"/>
    <w:rsid w:val="002D6CCF"/>
    <w:rsid w:val="002D6EAE"/>
    <w:rsid w:val="002D6F78"/>
    <w:rsid w:val="002D6F7C"/>
    <w:rsid w:val="002D71FD"/>
    <w:rsid w:val="002D7203"/>
    <w:rsid w:val="002D7224"/>
    <w:rsid w:val="002D726E"/>
    <w:rsid w:val="002D7289"/>
    <w:rsid w:val="002D72DF"/>
    <w:rsid w:val="002D7347"/>
    <w:rsid w:val="002D75F2"/>
    <w:rsid w:val="002D7616"/>
    <w:rsid w:val="002D767E"/>
    <w:rsid w:val="002D780C"/>
    <w:rsid w:val="002D793B"/>
    <w:rsid w:val="002D794E"/>
    <w:rsid w:val="002D7981"/>
    <w:rsid w:val="002D79A9"/>
    <w:rsid w:val="002D7B2C"/>
    <w:rsid w:val="002D7F26"/>
    <w:rsid w:val="002E0043"/>
    <w:rsid w:val="002E0063"/>
    <w:rsid w:val="002E0243"/>
    <w:rsid w:val="002E026E"/>
    <w:rsid w:val="002E031F"/>
    <w:rsid w:val="002E03F6"/>
    <w:rsid w:val="002E050C"/>
    <w:rsid w:val="002E05CD"/>
    <w:rsid w:val="002E060B"/>
    <w:rsid w:val="002E0690"/>
    <w:rsid w:val="002E0742"/>
    <w:rsid w:val="002E085C"/>
    <w:rsid w:val="002E0946"/>
    <w:rsid w:val="002E0A7C"/>
    <w:rsid w:val="002E0AD5"/>
    <w:rsid w:val="002E0B5B"/>
    <w:rsid w:val="002E0BDB"/>
    <w:rsid w:val="002E0C78"/>
    <w:rsid w:val="002E0C79"/>
    <w:rsid w:val="002E0F62"/>
    <w:rsid w:val="002E0F6B"/>
    <w:rsid w:val="002E10D2"/>
    <w:rsid w:val="002E10FD"/>
    <w:rsid w:val="002E1151"/>
    <w:rsid w:val="002E12E4"/>
    <w:rsid w:val="002E1303"/>
    <w:rsid w:val="002E131A"/>
    <w:rsid w:val="002E1417"/>
    <w:rsid w:val="002E1418"/>
    <w:rsid w:val="002E153C"/>
    <w:rsid w:val="002E16BD"/>
    <w:rsid w:val="002E1730"/>
    <w:rsid w:val="002E17D8"/>
    <w:rsid w:val="002E183B"/>
    <w:rsid w:val="002E195E"/>
    <w:rsid w:val="002E1A11"/>
    <w:rsid w:val="002E1B88"/>
    <w:rsid w:val="002E1B9C"/>
    <w:rsid w:val="002E1D63"/>
    <w:rsid w:val="002E1D89"/>
    <w:rsid w:val="002E1F87"/>
    <w:rsid w:val="002E2089"/>
    <w:rsid w:val="002E20FC"/>
    <w:rsid w:val="002E2109"/>
    <w:rsid w:val="002E21A2"/>
    <w:rsid w:val="002E21E2"/>
    <w:rsid w:val="002E221E"/>
    <w:rsid w:val="002E2369"/>
    <w:rsid w:val="002E2384"/>
    <w:rsid w:val="002E24BA"/>
    <w:rsid w:val="002E2593"/>
    <w:rsid w:val="002E274A"/>
    <w:rsid w:val="002E274E"/>
    <w:rsid w:val="002E279B"/>
    <w:rsid w:val="002E27A9"/>
    <w:rsid w:val="002E27C1"/>
    <w:rsid w:val="002E2887"/>
    <w:rsid w:val="002E28E3"/>
    <w:rsid w:val="002E2921"/>
    <w:rsid w:val="002E2A95"/>
    <w:rsid w:val="002E2ABF"/>
    <w:rsid w:val="002E2D2E"/>
    <w:rsid w:val="002E2DCA"/>
    <w:rsid w:val="002E2EEA"/>
    <w:rsid w:val="002E2FCC"/>
    <w:rsid w:val="002E2FD3"/>
    <w:rsid w:val="002E2FD5"/>
    <w:rsid w:val="002E2FD7"/>
    <w:rsid w:val="002E321E"/>
    <w:rsid w:val="002E3327"/>
    <w:rsid w:val="002E338D"/>
    <w:rsid w:val="002E355A"/>
    <w:rsid w:val="002E35CA"/>
    <w:rsid w:val="002E3755"/>
    <w:rsid w:val="002E3922"/>
    <w:rsid w:val="002E3A01"/>
    <w:rsid w:val="002E3D0D"/>
    <w:rsid w:val="002E4054"/>
    <w:rsid w:val="002E4072"/>
    <w:rsid w:val="002E408A"/>
    <w:rsid w:val="002E417E"/>
    <w:rsid w:val="002E4274"/>
    <w:rsid w:val="002E43D3"/>
    <w:rsid w:val="002E471C"/>
    <w:rsid w:val="002E472B"/>
    <w:rsid w:val="002E474F"/>
    <w:rsid w:val="002E478F"/>
    <w:rsid w:val="002E47F5"/>
    <w:rsid w:val="002E4991"/>
    <w:rsid w:val="002E4AF3"/>
    <w:rsid w:val="002E4BE4"/>
    <w:rsid w:val="002E4C5A"/>
    <w:rsid w:val="002E4C63"/>
    <w:rsid w:val="002E4EAA"/>
    <w:rsid w:val="002E4EF9"/>
    <w:rsid w:val="002E4F84"/>
    <w:rsid w:val="002E5639"/>
    <w:rsid w:val="002E5666"/>
    <w:rsid w:val="002E56A3"/>
    <w:rsid w:val="002E5786"/>
    <w:rsid w:val="002E57ED"/>
    <w:rsid w:val="002E58B9"/>
    <w:rsid w:val="002E5945"/>
    <w:rsid w:val="002E59F4"/>
    <w:rsid w:val="002E5C98"/>
    <w:rsid w:val="002E5CCB"/>
    <w:rsid w:val="002E5CD9"/>
    <w:rsid w:val="002E5DB0"/>
    <w:rsid w:val="002E5EB9"/>
    <w:rsid w:val="002E5F21"/>
    <w:rsid w:val="002E5F3D"/>
    <w:rsid w:val="002E5FBD"/>
    <w:rsid w:val="002E60E4"/>
    <w:rsid w:val="002E6156"/>
    <w:rsid w:val="002E61FB"/>
    <w:rsid w:val="002E6442"/>
    <w:rsid w:val="002E6473"/>
    <w:rsid w:val="002E64D4"/>
    <w:rsid w:val="002E64E4"/>
    <w:rsid w:val="002E6508"/>
    <w:rsid w:val="002E65B4"/>
    <w:rsid w:val="002E66CC"/>
    <w:rsid w:val="002E66E0"/>
    <w:rsid w:val="002E67FF"/>
    <w:rsid w:val="002E68D5"/>
    <w:rsid w:val="002E6985"/>
    <w:rsid w:val="002E6996"/>
    <w:rsid w:val="002E6B1A"/>
    <w:rsid w:val="002E6B45"/>
    <w:rsid w:val="002E6B5D"/>
    <w:rsid w:val="002E6BC6"/>
    <w:rsid w:val="002E6BD9"/>
    <w:rsid w:val="002E6C07"/>
    <w:rsid w:val="002E6C9C"/>
    <w:rsid w:val="002E6CA9"/>
    <w:rsid w:val="002E6CAE"/>
    <w:rsid w:val="002E6D04"/>
    <w:rsid w:val="002E6D55"/>
    <w:rsid w:val="002E6DBC"/>
    <w:rsid w:val="002E6E2A"/>
    <w:rsid w:val="002E6ED4"/>
    <w:rsid w:val="002E6FB6"/>
    <w:rsid w:val="002E7005"/>
    <w:rsid w:val="002E7108"/>
    <w:rsid w:val="002E7115"/>
    <w:rsid w:val="002E71BE"/>
    <w:rsid w:val="002E72E6"/>
    <w:rsid w:val="002E7376"/>
    <w:rsid w:val="002E75C3"/>
    <w:rsid w:val="002E75F2"/>
    <w:rsid w:val="002E7645"/>
    <w:rsid w:val="002E78CB"/>
    <w:rsid w:val="002E7A3C"/>
    <w:rsid w:val="002E7B30"/>
    <w:rsid w:val="002E7B8D"/>
    <w:rsid w:val="002E7C2D"/>
    <w:rsid w:val="002E7C67"/>
    <w:rsid w:val="002E7FD5"/>
    <w:rsid w:val="002F020B"/>
    <w:rsid w:val="002F020E"/>
    <w:rsid w:val="002F0508"/>
    <w:rsid w:val="002F05D5"/>
    <w:rsid w:val="002F066B"/>
    <w:rsid w:val="002F07ED"/>
    <w:rsid w:val="002F08AD"/>
    <w:rsid w:val="002F09CA"/>
    <w:rsid w:val="002F09D3"/>
    <w:rsid w:val="002F0A06"/>
    <w:rsid w:val="002F0A09"/>
    <w:rsid w:val="002F0A9D"/>
    <w:rsid w:val="002F0CAD"/>
    <w:rsid w:val="002F0CAE"/>
    <w:rsid w:val="002F0DCA"/>
    <w:rsid w:val="002F0E84"/>
    <w:rsid w:val="002F0EDB"/>
    <w:rsid w:val="002F0F2D"/>
    <w:rsid w:val="002F1058"/>
    <w:rsid w:val="002F1084"/>
    <w:rsid w:val="002F1168"/>
    <w:rsid w:val="002F117A"/>
    <w:rsid w:val="002F1195"/>
    <w:rsid w:val="002F11AE"/>
    <w:rsid w:val="002F1293"/>
    <w:rsid w:val="002F16F2"/>
    <w:rsid w:val="002F1AA9"/>
    <w:rsid w:val="002F1C59"/>
    <w:rsid w:val="002F1D5D"/>
    <w:rsid w:val="002F1D62"/>
    <w:rsid w:val="002F1DF4"/>
    <w:rsid w:val="002F1E1B"/>
    <w:rsid w:val="002F1E72"/>
    <w:rsid w:val="002F1EF5"/>
    <w:rsid w:val="002F1FD5"/>
    <w:rsid w:val="002F2185"/>
    <w:rsid w:val="002F22E6"/>
    <w:rsid w:val="002F236B"/>
    <w:rsid w:val="002F2409"/>
    <w:rsid w:val="002F2622"/>
    <w:rsid w:val="002F263E"/>
    <w:rsid w:val="002F2796"/>
    <w:rsid w:val="002F28AC"/>
    <w:rsid w:val="002F2A19"/>
    <w:rsid w:val="002F2A2F"/>
    <w:rsid w:val="002F2A5D"/>
    <w:rsid w:val="002F2A85"/>
    <w:rsid w:val="002F2B15"/>
    <w:rsid w:val="002F2B6B"/>
    <w:rsid w:val="002F2CAC"/>
    <w:rsid w:val="002F30F0"/>
    <w:rsid w:val="002F3241"/>
    <w:rsid w:val="002F3361"/>
    <w:rsid w:val="002F3422"/>
    <w:rsid w:val="002F34C0"/>
    <w:rsid w:val="002F35C9"/>
    <w:rsid w:val="002F368D"/>
    <w:rsid w:val="002F36AF"/>
    <w:rsid w:val="002F36CA"/>
    <w:rsid w:val="002F3738"/>
    <w:rsid w:val="002F377F"/>
    <w:rsid w:val="002F3835"/>
    <w:rsid w:val="002F3883"/>
    <w:rsid w:val="002F3886"/>
    <w:rsid w:val="002F3A67"/>
    <w:rsid w:val="002F3BD2"/>
    <w:rsid w:val="002F3BE4"/>
    <w:rsid w:val="002F3C7D"/>
    <w:rsid w:val="002F3E8D"/>
    <w:rsid w:val="002F3EE8"/>
    <w:rsid w:val="002F407F"/>
    <w:rsid w:val="002F4489"/>
    <w:rsid w:val="002F4680"/>
    <w:rsid w:val="002F490A"/>
    <w:rsid w:val="002F4965"/>
    <w:rsid w:val="002F4972"/>
    <w:rsid w:val="002F4A00"/>
    <w:rsid w:val="002F4A18"/>
    <w:rsid w:val="002F4A2A"/>
    <w:rsid w:val="002F4D71"/>
    <w:rsid w:val="002F4EFC"/>
    <w:rsid w:val="002F5187"/>
    <w:rsid w:val="002F5247"/>
    <w:rsid w:val="002F5348"/>
    <w:rsid w:val="002F5367"/>
    <w:rsid w:val="002F53CC"/>
    <w:rsid w:val="002F551E"/>
    <w:rsid w:val="002F5659"/>
    <w:rsid w:val="002F56ED"/>
    <w:rsid w:val="002F5714"/>
    <w:rsid w:val="002F5768"/>
    <w:rsid w:val="002F57F0"/>
    <w:rsid w:val="002F57FD"/>
    <w:rsid w:val="002F590B"/>
    <w:rsid w:val="002F591E"/>
    <w:rsid w:val="002F5945"/>
    <w:rsid w:val="002F5A3B"/>
    <w:rsid w:val="002F5A67"/>
    <w:rsid w:val="002F5CA4"/>
    <w:rsid w:val="002F5CB8"/>
    <w:rsid w:val="002F5DB5"/>
    <w:rsid w:val="002F5E2B"/>
    <w:rsid w:val="002F5E31"/>
    <w:rsid w:val="002F5FE7"/>
    <w:rsid w:val="002F6160"/>
    <w:rsid w:val="002F6329"/>
    <w:rsid w:val="002F63AD"/>
    <w:rsid w:val="002F641A"/>
    <w:rsid w:val="002F64B0"/>
    <w:rsid w:val="002F650F"/>
    <w:rsid w:val="002F687B"/>
    <w:rsid w:val="002F6A6B"/>
    <w:rsid w:val="002F6BDF"/>
    <w:rsid w:val="002F6C0D"/>
    <w:rsid w:val="002F6CEE"/>
    <w:rsid w:val="002F6D72"/>
    <w:rsid w:val="002F6F83"/>
    <w:rsid w:val="002F6F98"/>
    <w:rsid w:val="002F6FEA"/>
    <w:rsid w:val="002F7058"/>
    <w:rsid w:val="002F7120"/>
    <w:rsid w:val="002F7348"/>
    <w:rsid w:val="002F7559"/>
    <w:rsid w:val="002F77C5"/>
    <w:rsid w:val="002F77ED"/>
    <w:rsid w:val="002F7825"/>
    <w:rsid w:val="002F79A5"/>
    <w:rsid w:val="002F79F6"/>
    <w:rsid w:val="002F7A94"/>
    <w:rsid w:val="002F7AA2"/>
    <w:rsid w:val="002F7BD2"/>
    <w:rsid w:val="002F7CC4"/>
    <w:rsid w:val="002F7CE0"/>
    <w:rsid w:val="002F7CF3"/>
    <w:rsid w:val="002F7D61"/>
    <w:rsid w:val="002F7E4A"/>
    <w:rsid w:val="0030000F"/>
    <w:rsid w:val="003000E4"/>
    <w:rsid w:val="003001C7"/>
    <w:rsid w:val="003001E4"/>
    <w:rsid w:val="00300200"/>
    <w:rsid w:val="00300391"/>
    <w:rsid w:val="003004A2"/>
    <w:rsid w:val="0030056B"/>
    <w:rsid w:val="003006FA"/>
    <w:rsid w:val="00300707"/>
    <w:rsid w:val="0030083E"/>
    <w:rsid w:val="00300902"/>
    <w:rsid w:val="003009BD"/>
    <w:rsid w:val="00300A7A"/>
    <w:rsid w:val="00300CED"/>
    <w:rsid w:val="00300DE5"/>
    <w:rsid w:val="00300F0A"/>
    <w:rsid w:val="00300F3C"/>
    <w:rsid w:val="00300F4E"/>
    <w:rsid w:val="00300FAF"/>
    <w:rsid w:val="003010E8"/>
    <w:rsid w:val="003010F4"/>
    <w:rsid w:val="00301189"/>
    <w:rsid w:val="003011EB"/>
    <w:rsid w:val="00301309"/>
    <w:rsid w:val="00301562"/>
    <w:rsid w:val="0030167A"/>
    <w:rsid w:val="00301707"/>
    <w:rsid w:val="003019A6"/>
    <w:rsid w:val="00301A65"/>
    <w:rsid w:val="00301ACC"/>
    <w:rsid w:val="00301C12"/>
    <w:rsid w:val="00301D0F"/>
    <w:rsid w:val="00301D11"/>
    <w:rsid w:val="00301DEB"/>
    <w:rsid w:val="00301E95"/>
    <w:rsid w:val="00301EAE"/>
    <w:rsid w:val="00301EED"/>
    <w:rsid w:val="00301F9F"/>
    <w:rsid w:val="00301FB6"/>
    <w:rsid w:val="00301FE9"/>
    <w:rsid w:val="0030202B"/>
    <w:rsid w:val="0030209E"/>
    <w:rsid w:val="0030220D"/>
    <w:rsid w:val="0030231C"/>
    <w:rsid w:val="0030243B"/>
    <w:rsid w:val="003024FE"/>
    <w:rsid w:val="00302543"/>
    <w:rsid w:val="003026D3"/>
    <w:rsid w:val="003026F9"/>
    <w:rsid w:val="00302713"/>
    <w:rsid w:val="00302749"/>
    <w:rsid w:val="00302939"/>
    <w:rsid w:val="00302AEA"/>
    <w:rsid w:val="00302B99"/>
    <w:rsid w:val="00302D3F"/>
    <w:rsid w:val="00302D98"/>
    <w:rsid w:val="00302DEB"/>
    <w:rsid w:val="00302E3D"/>
    <w:rsid w:val="00302E7D"/>
    <w:rsid w:val="00303192"/>
    <w:rsid w:val="00303195"/>
    <w:rsid w:val="003034A2"/>
    <w:rsid w:val="003036EF"/>
    <w:rsid w:val="0030370E"/>
    <w:rsid w:val="0030387F"/>
    <w:rsid w:val="00303893"/>
    <w:rsid w:val="0030389E"/>
    <w:rsid w:val="00303C77"/>
    <w:rsid w:val="00303D17"/>
    <w:rsid w:val="00303E2B"/>
    <w:rsid w:val="00303F7F"/>
    <w:rsid w:val="00304039"/>
    <w:rsid w:val="003040E1"/>
    <w:rsid w:val="003040E8"/>
    <w:rsid w:val="003040FA"/>
    <w:rsid w:val="0030411A"/>
    <w:rsid w:val="00304181"/>
    <w:rsid w:val="00304535"/>
    <w:rsid w:val="00304559"/>
    <w:rsid w:val="00304713"/>
    <w:rsid w:val="00304873"/>
    <w:rsid w:val="0030487E"/>
    <w:rsid w:val="0030488D"/>
    <w:rsid w:val="003048CF"/>
    <w:rsid w:val="00304990"/>
    <w:rsid w:val="003049CC"/>
    <w:rsid w:val="00304A8A"/>
    <w:rsid w:val="00304B11"/>
    <w:rsid w:val="00304B55"/>
    <w:rsid w:val="00304BB0"/>
    <w:rsid w:val="00304BEC"/>
    <w:rsid w:val="00304C61"/>
    <w:rsid w:val="00304E3C"/>
    <w:rsid w:val="00304E73"/>
    <w:rsid w:val="00304F01"/>
    <w:rsid w:val="00304FD4"/>
    <w:rsid w:val="0030515D"/>
    <w:rsid w:val="0030534C"/>
    <w:rsid w:val="00305555"/>
    <w:rsid w:val="00305576"/>
    <w:rsid w:val="00305600"/>
    <w:rsid w:val="00305765"/>
    <w:rsid w:val="00305892"/>
    <w:rsid w:val="00305A25"/>
    <w:rsid w:val="00305A91"/>
    <w:rsid w:val="00305AD9"/>
    <w:rsid w:val="00305B4A"/>
    <w:rsid w:val="00305BD3"/>
    <w:rsid w:val="00305CDF"/>
    <w:rsid w:val="00305CEB"/>
    <w:rsid w:val="00305DBE"/>
    <w:rsid w:val="00305DC1"/>
    <w:rsid w:val="00305DD6"/>
    <w:rsid w:val="00305E9A"/>
    <w:rsid w:val="00305F01"/>
    <w:rsid w:val="00305F82"/>
    <w:rsid w:val="0030609F"/>
    <w:rsid w:val="003060F4"/>
    <w:rsid w:val="0030613E"/>
    <w:rsid w:val="003061F5"/>
    <w:rsid w:val="00306419"/>
    <w:rsid w:val="00306530"/>
    <w:rsid w:val="00306AD7"/>
    <w:rsid w:val="00306C5F"/>
    <w:rsid w:val="00306CC6"/>
    <w:rsid w:val="00306DE5"/>
    <w:rsid w:val="00306DF3"/>
    <w:rsid w:val="0030709F"/>
    <w:rsid w:val="00307375"/>
    <w:rsid w:val="00307481"/>
    <w:rsid w:val="003074B1"/>
    <w:rsid w:val="00307751"/>
    <w:rsid w:val="003077CE"/>
    <w:rsid w:val="003077D0"/>
    <w:rsid w:val="003079F6"/>
    <w:rsid w:val="00307AC4"/>
    <w:rsid w:val="00307ADF"/>
    <w:rsid w:val="00307C09"/>
    <w:rsid w:val="00307DA1"/>
    <w:rsid w:val="00307E1D"/>
    <w:rsid w:val="00307EF7"/>
    <w:rsid w:val="00310062"/>
    <w:rsid w:val="003101D4"/>
    <w:rsid w:val="0031028C"/>
    <w:rsid w:val="00310317"/>
    <w:rsid w:val="0031031F"/>
    <w:rsid w:val="003103DF"/>
    <w:rsid w:val="003103E0"/>
    <w:rsid w:val="00310477"/>
    <w:rsid w:val="003104F0"/>
    <w:rsid w:val="0031052B"/>
    <w:rsid w:val="0031055E"/>
    <w:rsid w:val="003105F2"/>
    <w:rsid w:val="003106D0"/>
    <w:rsid w:val="0031074D"/>
    <w:rsid w:val="0031081F"/>
    <w:rsid w:val="00310834"/>
    <w:rsid w:val="003108EF"/>
    <w:rsid w:val="00310970"/>
    <w:rsid w:val="00310BAE"/>
    <w:rsid w:val="00310C48"/>
    <w:rsid w:val="00310C64"/>
    <w:rsid w:val="00310CBF"/>
    <w:rsid w:val="0031105B"/>
    <w:rsid w:val="00311132"/>
    <w:rsid w:val="00311175"/>
    <w:rsid w:val="00311286"/>
    <w:rsid w:val="00311380"/>
    <w:rsid w:val="0031149F"/>
    <w:rsid w:val="003114B6"/>
    <w:rsid w:val="003114B8"/>
    <w:rsid w:val="00311530"/>
    <w:rsid w:val="00311577"/>
    <w:rsid w:val="0031160E"/>
    <w:rsid w:val="00311644"/>
    <w:rsid w:val="0031177D"/>
    <w:rsid w:val="003117F9"/>
    <w:rsid w:val="0031187B"/>
    <w:rsid w:val="00311A36"/>
    <w:rsid w:val="00311A63"/>
    <w:rsid w:val="00311A77"/>
    <w:rsid w:val="00311B3E"/>
    <w:rsid w:val="00311BF2"/>
    <w:rsid w:val="00311C7C"/>
    <w:rsid w:val="00311CD5"/>
    <w:rsid w:val="00311D19"/>
    <w:rsid w:val="00311D44"/>
    <w:rsid w:val="00311D4A"/>
    <w:rsid w:val="00311DC2"/>
    <w:rsid w:val="00311EF4"/>
    <w:rsid w:val="00312029"/>
    <w:rsid w:val="00312196"/>
    <w:rsid w:val="003121F2"/>
    <w:rsid w:val="00312212"/>
    <w:rsid w:val="0031224C"/>
    <w:rsid w:val="00312288"/>
    <w:rsid w:val="00312386"/>
    <w:rsid w:val="0031244E"/>
    <w:rsid w:val="00312513"/>
    <w:rsid w:val="0031274B"/>
    <w:rsid w:val="00312782"/>
    <w:rsid w:val="003127F1"/>
    <w:rsid w:val="0031280E"/>
    <w:rsid w:val="003129B3"/>
    <w:rsid w:val="003129BE"/>
    <w:rsid w:val="003129D2"/>
    <w:rsid w:val="00312A76"/>
    <w:rsid w:val="00312B3B"/>
    <w:rsid w:val="00312C58"/>
    <w:rsid w:val="00312E59"/>
    <w:rsid w:val="00312E99"/>
    <w:rsid w:val="00312EDC"/>
    <w:rsid w:val="00312F35"/>
    <w:rsid w:val="00313120"/>
    <w:rsid w:val="00313167"/>
    <w:rsid w:val="00313198"/>
    <w:rsid w:val="00313203"/>
    <w:rsid w:val="00313220"/>
    <w:rsid w:val="00313296"/>
    <w:rsid w:val="003133E9"/>
    <w:rsid w:val="0031346B"/>
    <w:rsid w:val="003134E2"/>
    <w:rsid w:val="00313690"/>
    <w:rsid w:val="0031378C"/>
    <w:rsid w:val="00313833"/>
    <w:rsid w:val="00313839"/>
    <w:rsid w:val="00313AB1"/>
    <w:rsid w:val="00313B17"/>
    <w:rsid w:val="00313BA7"/>
    <w:rsid w:val="00313DD6"/>
    <w:rsid w:val="00313ED2"/>
    <w:rsid w:val="00314236"/>
    <w:rsid w:val="003142C5"/>
    <w:rsid w:val="003142F9"/>
    <w:rsid w:val="00314378"/>
    <w:rsid w:val="00314504"/>
    <w:rsid w:val="003146C6"/>
    <w:rsid w:val="003146D5"/>
    <w:rsid w:val="00314718"/>
    <w:rsid w:val="003147B2"/>
    <w:rsid w:val="003148A7"/>
    <w:rsid w:val="00314B0E"/>
    <w:rsid w:val="00314BFD"/>
    <w:rsid w:val="00314CFD"/>
    <w:rsid w:val="00314FBA"/>
    <w:rsid w:val="00314FF1"/>
    <w:rsid w:val="00314FF7"/>
    <w:rsid w:val="00315052"/>
    <w:rsid w:val="00315169"/>
    <w:rsid w:val="0031549E"/>
    <w:rsid w:val="00315582"/>
    <w:rsid w:val="003155BD"/>
    <w:rsid w:val="00315A3F"/>
    <w:rsid w:val="00315A67"/>
    <w:rsid w:val="00315B13"/>
    <w:rsid w:val="00315D26"/>
    <w:rsid w:val="00315E23"/>
    <w:rsid w:val="00315E79"/>
    <w:rsid w:val="00315FD3"/>
    <w:rsid w:val="00315FEB"/>
    <w:rsid w:val="00316129"/>
    <w:rsid w:val="0031620F"/>
    <w:rsid w:val="0031622E"/>
    <w:rsid w:val="0031636A"/>
    <w:rsid w:val="003163FF"/>
    <w:rsid w:val="00316579"/>
    <w:rsid w:val="00316881"/>
    <w:rsid w:val="00316901"/>
    <w:rsid w:val="00316928"/>
    <w:rsid w:val="00316958"/>
    <w:rsid w:val="00316A4E"/>
    <w:rsid w:val="00316AB4"/>
    <w:rsid w:val="00316C3B"/>
    <w:rsid w:val="00316CE3"/>
    <w:rsid w:val="00316D1F"/>
    <w:rsid w:val="00316E62"/>
    <w:rsid w:val="0031706C"/>
    <w:rsid w:val="003170E7"/>
    <w:rsid w:val="0031778C"/>
    <w:rsid w:val="00317976"/>
    <w:rsid w:val="00317A39"/>
    <w:rsid w:val="00317A70"/>
    <w:rsid w:val="00317AE9"/>
    <w:rsid w:val="00317CA5"/>
    <w:rsid w:val="00317DA3"/>
    <w:rsid w:val="00317DE9"/>
    <w:rsid w:val="00317F33"/>
    <w:rsid w:val="00317F98"/>
    <w:rsid w:val="00317F9E"/>
    <w:rsid w:val="00317FBE"/>
    <w:rsid w:val="0032002A"/>
    <w:rsid w:val="00320086"/>
    <w:rsid w:val="00320159"/>
    <w:rsid w:val="00320212"/>
    <w:rsid w:val="0032030B"/>
    <w:rsid w:val="0032039E"/>
    <w:rsid w:val="0032040D"/>
    <w:rsid w:val="00320436"/>
    <w:rsid w:val="00320543"/>
    <w:rsid w:val="00320691"/>
    <w:rsid w:val="00320712"/>
    <w:rsid w:val="00320769"/>
    <w:rsid w:val="003209D9"/>
    <w:rsid w:val="003209F5"/>
    <w:rsid w:val="00320A36"/>
    <w:rsid w:val="00320B5B"/>
    <w:rsid w:val="00320B87"/>
    <w:rsid w:val="00320C4E"/>
    <w:rsid w:val="00320D59"/>
    <w:rsid w:val="00320FA0"/>
    <w:rsid w:val="003210CA"/>
    <w:rsid w:val="0032116E"/>
    <w:rsid w:val="00321194"/>
    <w:rsid w:val="003211FC"/>
    <w:rsid w:val="00321276"/>
    <w:rsid w:val="003212A9"/>
    <w:rsid w:val="00321346"/>
    <w:rsid w:val="003213AE"/>
    <w:rsid w:val="003213B0"/>
    <w:rsid w:val="003214DA"/>
    <w:rsid w:val="00321529"/>
    <w:rsid w:val="00321AFA"/>
    <w:rsid w:val="00321B11"/>
    <w:rsid w:val="00321D34"/>
    <w:rsid w:val="00321DB7"/>
    <w:rsid w:val="00321EA3"/>
    <w:rsid w:val="00321FBF"/>
    <w:rsid w:val="00322052"/>
    <w:rsid w:val="003220D7"/>
    <w:rsid w:val="00322206"/>
    <w:rsid w:val="0032220A"/>
    <w:rsid w:val="0032245B"/>
    <w:rsid w:val="003224FB"/>
    <w:rsid w:val="003226E2"/>
    <w:rsid w:val="003227FC"/>
    <w:rsid w:val="00322816"/>
    <w:rsid w:val="003229B3"/>
    <w:rsid w:val="00322A2B"/>
    <w:rsid w:val="00322A63"/>
    <w:rsid w:val="00322C7C"/>
    <w:rsid w:val="00323021"/>
    <w:rsid w:val="003231C7"/>
    <w:rsid w:val="00323238"/>
    <w:rsid w:val="00323299"/>
    <w:rsid w:val="003232AB"/>
    <w:rsid w:val="003232B2"/>
    <w:rsid w:val="0032336B"/>
    <w:rsid w:val="003233AC"/>
    <w:rsid w:val="003233D4"/>
    <w:rsid w:val="0032349F"/>
    <w:rsid w:val="0032350F"/>
    <w:rsid w:val="003235F4"/>
    <w:rsid w:val="00323665"/>
    <w:rsid w:val="003237F9"/>
    <w:rsid w:val="00323841"/>
    <w:rsid w:val="0032387B"/>
    <w:rsid w:val="003239D2"/>
    <w:rsid w:val="00323B0A"/>
    <w:rsid w:val="00323DE4"/>
    <w:rsid w:val="00323E38"/>
    <w:rsid w:val="00323F09"/>
    <w:rsid w:val="003240BB"/>
    <w:rsid w:val="00324268"/>
    <w:rsid w:val="003242B9"/>
    <w:rsid w:val="003243A3"/>
    <w:rsid w:val="003244AD"/>
    <w:rsid w:val="003244E2"/>
    <w:rsid w:val="003244FD"/>
    <w:rsid w:val="00324982"/>
    <w:rsid w:val="003249B5"/>
    <w:rsid w:val="00324BFF"/>
    <w:rsid w:val="00324C28"/>
    <w:rsid w:val="00324C2E"/>
    <w:rsid w:val="00324CC3"/>
    <w:rsid w:val="00324D1D"/>
    <w:rsid w:val="00324DA1"/>
    <w:rsid w:val="00324F48"/>
    <w:rsid w:val="00324FC5"/>
    <w:rsid w:val="00325142"/>
    <w:rsid w:val="0032517A"/>
    <w:rsid w:val="0032518D"/>
    <w:rsid w:val="003252F1"/>
    <w:rsid w:val="0032548D"/>
    <w:rsid w:val="003256A0"/>
    <w:rsid w:val="00325853"/>
    <w:rsid w:val="003259E0"/>
    <w:rsid w:val="00325A93"/>
    <w:rsid w:val="00325B77"/>
    <w:rsid w:val="00325D77"/>
    <w:rsid w:val="00325DF7"/>
    <w:rsid w:val="00325E50"/>
    <w:rsid w:val="00326366"/>
    <w:rsid w:val="00326381"/>
    <w:rsid w:val="003263B7"/>
    <w:rsid w:val="00326497"/>
    <w:rsid w:val="003264AB"/>
    <w:rsid w:val="0032655F"/>
    <w:rsid w:val="003265FB"/>
    <w:rsid w:val="00326789"/>
    <w:rsid w:val="0032689B"/>
    <w:rsid w:val="0032691D"/>
    <w:rsid w:val="00326955"/>
    <w:rsid w:val="0032696C"/>
    <w:rsid w:val="00326A25"/>
    <w:rsid w:val="00326A4F"/>
    <w:rsid w:val="00326C5D"/>
    <w:rsid w:val="00326CF2"/>
    <w:rsid w:val="00326E61"/>
    <w:rsid w:val="00326E7E"/>
    <w:rsid w:val="00326EA5"/>
    <w:rsid w:val="00326EAE"/>
    <w:rsid w:val="00326F12"/>
    <w:rsid w:val="00326F53"/>
    <w:rsid w:val="00326FA8"/>
    <w:rsid w:val="0032720C"/>
    <w:rsid w:val="00327277"/>
    <w:rsid w:val="0032735F"/>
    <w:rsid w:val="0032738A"/>
    <w:rsid w:val="003273B3"/>
    <w:rsid w:val="00327423"/>
    <w:rsid w:val="00327475"/>
    <w:rsid w:val="00327557"/>
    <w:rsid w:val="00327575"/>
    <w:rsid w:val="003275EF"/>
    <w:rsid w:val="003275F4"/>
    <w:rsid w:val="003276F4"/>
    <w:rsid w:val="003277EF"/>
    <w:rsid w:val="00327832"/>
    <w:rsid w:val="0032783A"/>
    <w:rsid w:val="0032788E"/>
    <w:rsid w:val="003278B7"/>
    <w:rsid w:val="003278CE"/>
    <w:rsid w:val="0032792E"/>
    <w:rsid w:val="00327996"/>
    <w:rsid w:val="003279DB"/>
    <w:rsid w:val="003279EB"/>
    <w:rsid w:val="00327B66"/>
    <w:rsid w:val="00327B93"/>
    <w:rsid w:val="00327BB4"/>
    <w:rsid w:val="00327C95"/>
    <w:rsid w:val="00327E0F"/>
    <w:rsid w:val="00327F7D"/>
    <w:rsid w:val="00330029"/>
    <w:rsid w:val="003301A1"/>
    <w:rsid w:val="0033037F"/>
    <w:rsid w:val="003304E9"/>
    <w:rsid w:val="003305B3"/>
    <w:rsid w:val="003306F3"/>
    <w:rsid w:val="0033078B"/>
    <w:rsid w:val="0033086B"/>
    <w:rsid w:val="0033088D"/>
    <w:rsid w:val="00330A83"/>
    <w:rsid w:val="00330A84"/>
    <w:rsid w:val="00330A95"/>
    <w:rsid w:val="00330ABC"/>
    <w:rsid w:val="00330B53"/>
    <w:rsid w:val="00330BF4"/>
    <w:rsid w:val="00330C46"/>
    <w:rsid w:val="00330CFD"/>
    <w:rsid w:val="00330E3F"/>
    <w:rsid w:val="00330E83"/>
    <w:rsid w:val="00330EFF"/>
    <w:rsid w:val="0033103F"/>
    <w:rsid w:val="003310BC"/>
    <w:rsid w:val="0033117A"/>
    <w:rsid w:val="003311A7"/>
    <w:rsid w:val="003312FC"/>
    <w:rsid w:val="0033139B"/>
    <w:rsid w:val="003313E8"/>
    <w:rsid w:val="00331547"/>
    <w:rsid w:val="0033157B"/>
    <w:rsid w:val="003315DF"/>
    <w:rsid w:val="003317F1"/>
    <w:rsid w:val="00331948"/>
    <w:rsid w:val="00331962"/>
    <w:rsid w:val="00331A19"/>
    <w:rsid w:val="00331B68"/>
    <w:rsid w:val="00331D9F"/>
    <w:rsid w:val="00331E8A"/>
    <w:rsid w:val="00331F4D"/>
    <w:rsid w:val="00332067"/>
    <w:rsid w:val="00332187"/>
    <w:rsid w:val="0033219E"/>
    <w:rsid w:val="003321AA"/>
    <w:rsid w:val="00332202"/>
    <w:rsid w:val="0033225D"/>
    <w:rsid w:val="00332270"/>
    <w:rsid w:val="00332354"/>
    <w:rsid w:val="00332381"/>
    <w:rsid w:val="003323EF"/>
    <w:rsid w:val="00332432"/>
    <w:rsid w:val="0033248D"/>
    <w:rsid w:val="003324EC"/>
    <w:rsid w:val="00332530"/>
    <w:rsid w:val="003325B5"/>
    <w:rsid w:val="003326F8"/>
    <w:rsid w:val="00332732"/>
    <w:rsid w:val="00332779"/>
    <w:rsid w:val="00332C14"/>
    <w:rsid w:val="00332D00"/>
    <w:rsid w:val="00332D09"/>
    <w:rsid w:val="00332D4D"/>
    <w:rsid w:val="00332D91"/>
    <w:rsid w:val="00332D9F"/>
    <w:rsid w:val="00332E3B"/>
    <w:rsid w:val="00332E3C"/>
    <w:rsid w:val="003330A0"/>
    <w:rsid w:val="00333330"/>
    <w:rsid w:val="003333D8"/>
    <w:rsid w:val="0033347F"/>
    <w:rsid w:val="0033355E"/>
    <w:rsid w:val="003335A8"/>
    <w:rsid w:val="00333627"/>
    <w:rsid w:val="00333693"/>
    <w:rsid w:val="00333711"/>
    <w:rsid w:val="00333A0E"/>
    <w:rsid w:val="00333B40"/>
    <w:rsid w:val="00333C2B"/>
    <w:rsid w:val="00333C7B"/>
    <w:rsid w:val="00333D43"/>
    <w:rsid w:val="00333DF7"/>
    <w:rsid w:val="00333E1C"/>
    <w:rsid w:val="00333E3E"/>
    <w:rsid w:val="00333E3F"/>
    <w:rsid w:val="00334283"/>
    <w:rsid w:val="00334312"/>
    <w:rsid w:val="0033432D"/>
    <w:rsid w:val="0033440E"/>
    <w:rsid w:val="003344DE"/>
    <w:rsid w:val="0033452F"/>
    <w:rsid w:val="0033467D"/>
    <w:rsid w:val="003346E9"/>
    <w:rsid w:val="00334709"/>
    <w:rsid w:val="003347E7"/>
    <w:rsid w:val="00334957"/>
    <w:rsid w:val="003349C5"/>
    <w:rsid w:val="00334D49"/>
    <w:rsid w:val="00334D6C"/>
    <w:rsid w:val="00334DB2"/>
    <w:rsid w:val="00334E35"/>
    <w:rsid w:val="00335176"/>
    <w:rsid w:val="0033521E"/>
    <w:rsid w:val="00335391"/>
    <w:rsid w:val="003353B2"/>
    <w:rsid w:val="003353EA"/>
    <w:rsid w:val="00335436"/>
    <w:rsid w:val="003354D0"/>
    <w:rsid w:val="003359F2"/>
    <w:rsid w:val="00335A42"/>
    <w:rsid w:val="00335AE0"/>
    <w:rsid w:val="00335B52"/>
    <w:rsid w:val="00335CD5"/>
    <w:rsid w:val="00335D24"/>
    <w:rsid w:val="00335D2B"/>
    <w:rsid w:val="00335D2E"/>
    <w:rsid w:val="00335D4E"/>
    <w:rsid w:val="00335DEB"/>
    <w:rsid w:val="00335F0E"/>
    <w:rsid w:val="00335F20"/>
    <w:rsid w:val="00335F96"/>
    <w:rsid w:val="0033613C"/>
    <w:rsid w:val="0033614A"/>
    <w:rsid w:val="00336219"/>
    <w:rsid w:val="003362E4"/>
    <w:rsid w:val="0033631A"/>
    <w:rsid w:val="003363A5"/>
    <w:rsid w:val="00336437"/>
    <w:rsid w:val="00336443"/>
    <w:rsid w:val="00336596"/>
    <w:rsid w:val="003365B4"/>
    <w:rsid w:val="003365C4"/>
    <w:rsid w:val="0033663A"/>
    <w:rsid w:val="00336642"/>
    <w:rsid w:val="003366BC"/>
    <w:rsid w:val="00336747"/>
    <w:rsid w:val="003367AB"/>
    <w:rsid w:val="003367C8"/>
    <w:rsid w:val="003367DC"/>
    <w:rsid w:val="0033681D"/>
    <w:rsid w:val="0033696C"/>
    <w:rsid w:val="003369E9"/>
    <w:rsid w:val="00336C90"/>
    <w:rsid w:val="00336DE2"/>
    <w:rsid w:val="00336F99"/>
    <w:rsid w:val="00337195"/>
    <w:rsid w:val="003371FD"/>
    <w:rsid w:val="003372DD"/>
    <w:rsid w:val="003372EB"/>
    <w:rsid w:val="0033734C"/>
    <w:rsid w:val="00337446"/>
    <w:rsid w:val="003375BD"/>
    <w:rsid w:val="00337977"/>
    <w:rsid w:val="003379ED"/>
    <w:rsid w:val="00337A7D"/>
    <w:rsid w:val="00337AA8"/>
    <w:rsid w:val="00337AF4"/>
    <w:rsid w:val="00337C32"/>
    <w:rsid w:val="00337CFB"/>
    <w:rsid w:val="00337CFC"/>
    <w:rsid w:val="00337D81"/>
    <w:rsid w:val="00337EE2"/>
    <w:rsid w:val="0034015A"/>
    <w:rsid w:val="003402B9"/>
    <w:rsid w:val="003402BE"/>
    <w:rsid w:val="003403C1"/>
    <w:rsid w:val="00340405"/>
    <w:rsid w:val="00340575"/>
    <w:rsid w:val="0034059D"/>
    <w:rsid w:val="003405DA"/>
    <w:rsid w:val="003405F4"/>
    <w:rsid w:val="003406FE"/>
    <w:rsid w:val="0034084E"/>
    <w:rsid w:val="003409B7"/>
    <w:rsid w:val="00340B32"/>
    <w:rsid w:val="00340B46"/>
    <w:rsid w:val="00340B72"/>
    <w:rsid w:val="00340B7D"/>
    <w:rsid w:val="00340D23"/>
    <w:rsid w:val="00340E94"/>
    <w:rsid w:val="00340EF6"/>
    <w:rsid w:val="00340F7B"/>
    <w:rsid w:val="003410EB"/>
    <w:rsid w:val="0034121A"/>
    <w:rsid w:val="0034126C"/>
    <w:rsid w:val="003412B6"/>
    <w:rsid w:val="003412CF"/>
    <w:rsid w:val="00341483"/>
    <w:rsid w:val="0034169A"/>
    <w:rsid w:val="003417C1"/>
    <w:rsid w:val="003418F1"/>
    <w:rsid w:val="0034196E"/>
    <w:rsid w:val="0034197B"/>
    <w:rsid w:val="003419D8"/>
    <w:rsid w:val="00341BFA"/>
    <w:rsid w:val="00341CA4"/>
    <w:rsid w:val="00341CF2"/>
    <w:rsid w:val="00341DD5"/>
    <w:rsid w:val="00341E03"/>
    <w:rsid w:val="00341E6C"/>
    <w:rsid w:val="00341EB9"/>
    <w:rsid w:val="00342201"/>
    <w:rsid w:val="00342351"/>
    <w:rsid w:val="00342583"/>
    <w:rsid w:val="0034261B"/>
    <w:rsid w:val="003426E1"/>
    <w:rsid w:val="003426EF"/>
    <w:rsid w:val="0034276F"/>
    <w:rsid w:val="00342AA0"/>
    <w:rsid w:val="00342AAD"/>
    <w:rsid w:val="00342B77"/>
    <w:rsid w:val="003430A3"/>
    <w:rsid w:val="003431B1"/>
    <w:rsid w:val="003433C1"/>
    <w:rsid w:val="003436C3"/>
    <w:rsid w:val="003436C5"/>
    <w:rsid w:val="00343744"/>
    <w:rsid w:val="0034379B"/>
    <w:rsid w:val="003437E0"/>
    <w:rsid w:val="00343A74"/>
    <w:rsid w:val="00343A79"/>
    <w:rsid w:val="00343A90"/>
    <w:rsid w:val="00343BA2"/>
    <w:rsid w:val="00343C55"/>
    <w:rsid w:val="00343CBB"/>
    <w:rsid w:val="00343CF9"/>
    <w:rsid w:val="00343F49"/>
    <w:rsid w:val="003440E9"/>
    <w:rsid w:val="00344163"/>
    <w:rsid w:val="003443F0"/>
    <w:rsid w:val="00344462"/>
    <w:rsid w:val="003446D6"/>
    <w:rsid w:val="00344734"/>
    <w:rsid w:val="003447C3"/>
    <w:rsid w:val="0034497A"/>
    <w:rsid w:val="00344A4F"/>
    <w:rsid w:val="00344A84"/>
    <w:rsid w:val="00344A93"/>
    <w:rsid w:val="00344AA2"/>
    <w:rsid w:val="00344CF4"/>
    <w:rsid w:val="00344D46"/>
    <w:rsid w:val="00344EF9"/>
    <w:rsid w:val="003450BF"/>
    <w:rsid w:val="003451FC"/>
    <w:rsid w:val="003452CD"/>
    <w:rsid w:val="00345370"/>
    <w:rsid w:val="0034546F"/>
    <w:rsid w:val="00345656"/>
    <w:rsid w:val="00345698"/>
    <w:rsid w:val="003456E0"/>
    <w:rsid w:val="003456FA"/>
    <w:rsid w:val="0034573E"/>
    <w:rsid w:val="00345781"/>
    <w:rsid w:val="0034584B"/>
    <w:rsid w:val="0034585B"/>
    <w:rsid w:val="003458F3"/>
    <w:rsid w:val="003459C8"/>
    <w:rsid w:val="00345A06"/>
    <w:rsid w:val="00345E09"/>
    <w:rsid w:val="0034615B"/>
    <w:rsid w:val="0034625C"/>
    <w:rsid w:val="00346406"/>
    <w:rsid w:val="00346494"/>
    <w:rsid w:val="00346597"/>
    <w:rsid w:val="00346658"/>
    <w:rsid w:val="0034668C"/>
    <w:rsid w:val="003466C6"/>
    <w:rsid w:val="0034675C"/>
    <w:rsid w:val="00346767"/>
    <w:rsid w:val="00346820"/>
    <w:rsid w:val="00346858"/>
    <w:rsid w:val="0034688D"/>
    <w:rsid w:val="00346BEA"/>
    <w:rsid w:val="00346E0A"/>
    <w:rsid w:val="00346E96"/>
    <w:rsid w:val="00346EC3"/>
    <w:rsid w:val="00346F6F"/>
    <w:rsid w:val="00346F74"/>
    <w:rsid w:val="00346FA4"/>
    <w:rsid w:val="00346FC1"/>
    <w:rsid w:val="0034704E"/>
    <w:rsid w:val="003472C0"/>
    <w:rsid w:val="003472E1"/>
    <w:rsid w:val="00347304"/>
    <w:rsid w:val="003476B6"/>
    <w:rsid w:val="003476DC"/>
    <w:rsid w:val="00347761"/>
    <w:rsid w:val="003477D1"/>
    <w:rsid w:val="0034797D"/>
    <w:rsid w:val="003479B2"/>
    <w:rsid w:val="003479D0"/>
    <w:rsid w:val="00347A58"/>
    <w:rsid w:val="00347AC6"/>
    <w:rsid w:val="00347B3B"/>
    <w:rsid w:val="00347B93"/>
    <w:rsid w:val="00347B97"/>
    <w:rsid w:val="00347E77"/>
    <w:rsid w:val="00347ED0"/>
    <w:rsid w:val="00347FAE"/>
    <w:rsid w:val="00350066"/>
    <w:rsid w:val="003501AE"/>
    <w:rsid w:val="003501FD"/>
    <w:rsid w:val="00350455"/>
    <w:rsid w:val="00350605"/>
    <w:rsid w:val="00350697"/>
    <w:rsid w:val="0035069C"/>
    <w:rsid w:val="003508DD"/>
    <w:rsid w:val="00350951"/>
    <w:rsid w:val="003509FD"/>
    <w:rsid w:val="00350AD0"/>
    <w:rsid w:val="00350C0E"/>
    <w:rsid w:val="00350E45"/>
    <w:rsid w:val="00350E92"/>
    <w:rsid w:val="00350EA9"/>
    <w:rsid w:val="00350EC3"/>
    <w:rsid w:val="00350F0C"/>
    <w:rsid w:val="00350F78"/>
    <w:rsid w:val="00350FAA"/>
    <w:rsid w:val="00351051"/>
    <w:rsid w:val="00351090"/>
    <w:rsid w:val="003511EA"/>
    <w:rsid w:val="00351220"/>
    <w:rsid w:val="003512BB"/>
    <w:rsid w:val="003512D8"/>
    <w:rsid w:val="0035131D"/>
    <w:rsid w:val="0035140C"/>
    <w:rsid w:val="00351493"/>
    <w:rsid w:val="0035150C"/>
    <w:rsid w:val="003517AC"/>
    <w:rsid w:val="0035186A"/>
    <w:rsid w:val="00351889"/>
    <w:rsid w:val="003518D8"/>
    <w:rsid w:val="00351A6E"/>
    <w:rsid w:val="00351AA7"/>
    <w:rsid w:val="00351AEA"/>
    <w:rsid w:val="00351B0D"/>
    <w:rsid w:val="00351B3A"/>
    <w:rsid w:val="00351B94"/>
    <w:rsid w:val="00351C10"/>
    <w:rsid w:val="00351C82"/>
    <w:rsid w:val="00351D94"/>
    <w:rsid w:val="00351E4A"/>
    <w:rsid w:val="0035221E"/>
    <w:rsid w:val="003522A3"/>
    <w:rsid w:val="00352341"/>
    <w:rsid w:val="00352345"/>
    <w:rsid w:val="0035234A"/>
    <w:rsid w:val="003523A0"/>
    <w:rsid w:val="00352605"/>
    <w:rsid w:val="00352619"/>
    <w:rsid w:val="00352642"/>
    <w:rsid w:val="003526B9"/>
    <w:rsid w:val="003526FB"/>
    <w:rsid w:val="00352817"/>
    <w:rsid w:val="00352819"/>
    <w:rsid w:val="003528A2"/>
    <w:rsid w:val="00352A16"/>
    <w:rsid w:val="00352A65"/>
    <w:rsid w:val="00352ABF"/>
    <w:rsid w:val="00352C1B"/>
    <w:rsid w:val="00352CDA"/>
    <w:rsid w:val="00352DA3"/>
    <w:rsid w:val="00352E4D"/>
    <w:rsid w:val="00352EB4"/>
    <w:rsid w:val="00352EB9"/>
    <w:rsid w:val="00352F17"/>
    <w:rsid w:val="00352FC6"/>
    <w:rsid w:val="00353035"/>
    <w:rsid w:val="00353269"/>
    <w:rsid w:val="003532AC"/>
    <w:rsid w:val="0035343B"/>
    <w:rsid w:val="0035343D"/>
    <w:rsid w:val="0035344D"/>
    <w:rsid w:val="0035345C"/>
    <w:rsid w:val="00353472"/>
    <w:rsid w:val="00353589"/>
    <w:rsid w:val="0035358D"/>
    <w:rsid w:val="003535AF"/>
    <w:rsid w:val="0035363C"/>
    <w:rsid w:val="003536B3"/>
    <w:rsid w:val="00353722"/>
    <w:rsid w:val="0035378D"/>
    <w:rsid w:val="0035381C"/>
    <w:rsid w:val="0035381E"/>
    <w:rsid w:val="00353957"/>
    <w:rsid w:val="003539A1"/>
    <w:rsid w:val="00353A0C"/>
    <w:rsid w:val="00353A3A"/>
    <w:rsid w:val="00353ABF"/>
    <w:rsid w:val="00353E3C"/>
    <w:rsid w:val="00353E4D"/>
    <w:rsid w:val="00353ECA"/>
    <w:rsid w:val="00353FD0"/>
    <w:rsid w:val="0035404E"/>
    <w:rsid w:val="00354053"/>
    <w:rsid w:val="0035411F"/>
    <w:rsid w:val="00354121"/>
    <w:rsid w:val="00354122"/>
    <w:rsid w:val="0035428B"/>
    <w:rsid w:val="003542D6"/>
    <w:rsid w:val="003543DB"/>
    <w:rsid w:val="00354477"/>
    <w:rsid w:val="003545C7"/>
    <w:rsid w:val="00354627"/>
    <w:rsid w:val="0035467E"/>
    <w:rsid w:val="00354740"/>
    <w:rsid w:val="00354756"/>
    <w:rsid w:val="003547E2"/>
    <w:rsid w:val="0035498B"/>
    <w:rsid w:val="003549C0"/>
    <w:rsid w:val="00354E1E"/>
    <w:rsid w:val="00354FAF"/>
    <w:rsid w:val="00354FFC"/>
    <w:rsid w:val="0035502A"/>
    <w:rsid w:val="00355164"/>
    <w:rsid w:val="0035526C"/>
    <w:rsid w:val="00355302"/>
    <w:rsid w:val="00355333"/>
    <w:rsid w:val="00355342"/>
    <w:rsid w:val="00355361"/>
    <w:rsid w:val="00355369"/>
    <w:rsid w:val="003553B4"/>
    <w:rsid w:val="00355461"/>
    <w:rsid w:val="0035549D"/>
    <w:rsid w:val="003554B5"/>
    <w:rsid w:val="00355653"/>
    <w:rsid w:val="0035568C"/>
    <w:rsid w:val="00355749"/>
    <w:rsid w:val="00355750"/>
    <w:rsid w:val="00355788"/>
    <w:rsid w:val="003559C0"/>
    <w:rsid w:val="00355A03"/>
    <w:rsid w:val="00355A82"/>
    <w:rsid w:val="00355AC5"/>
    <w:rsid w:val="00355BB5"/>
    <w:rsid w:val="00355BDD"/>
    <w:rsid w:val="00355BFE"/>
    <w:rsid w:val="00355C41"/>
    <w:rsid w:val="00355E4E"/>
    <w:rsid w:val="00355EDB"/>
    <w:rsid w:val="00355EF4"/>
    <w:rsid w:val="00355FBC"/>
    <w:rsid w:val="003560B8"/>
    <w:rsid w:val="003560E1"/>
    <w:rsid w:val="00356154"/>
    <w:rsid w:val="003562AA"/>
    <w:rsid w:val="003562FE"/>
    <w:rsid w:val="00356388"/>
    <w:rsid w:val="0035646B"/>
    <w:rsid w:val="003564BE"/>
    <w:rsid w:val="003565C7"/>
    <w:rsid w:val="00356615"/>
    <w:rsid w:val="00356A1F"/>
    <w:rsid w:val="00356A45"/>
    <w:rsid w:val="00356BBD"/>
    <w:rsid w:val="00356C1E"/>
    <w:rsid w:val="00356C57"/>
    <w:rsid w:val="00356CF5"/>
    <w:rsid w:val="00356D6B"/>
    <w:rsid w:val="00356E09"/>
    <w:rsid w:val="00356E3E"/>
    <w:rsid w:val="00356ED0"/>
    <w:rsid w:val="00356F1D"/>
    <w:rsid w:val="00356FEA"/>
    <w:rsid w:val="00356FF3"/>
    <w:rsid w:val="00357028"/>
    <w:rsid w:val="003570D7"/>
    <w:rsid w:val="00357249"/>
    <w:rsid w:val="003572FA"/>
    <w:rsid w:val="00357345"/>
    <w:rsid w:val="003573E3"/>
    <w:rsid w:val="003573FC"/>
    <w:rsid w:val="00357637"/>
    <w:rsid w:val="0035780D"/>
    <w:rsid w:val="00357983"/>
    <w:rsid w:val="00357A29"/>
    <w:rsid w:val="00357ACE"/>
    <w:rsid w:val="00357C77"/>
    <w:rsid w:val="00357C79"/>
    <w:rsid w:val="00357D08"/>
    <w:rsid w:val="00357E09"/>
    <w:rsid w:val="00357FC4"/>
    <w:rsid w:val="00360199"/>
    <w:rsid w:val="00360238"/>
    <w:rsid w:val="003603A4"/>
    <w:rsid w:val="003604BD"/>
    <w:rsid w:val="00360524"/>
    <w:rsid w:val="0036055D"/>
    <w:rsid w:val="0036059E"/>
    <w:rsid w:val="003605F7"/>
    <w:rsid w:val="0036068C"/>
    <w:rsid w:val="003606AB"/>
    <w:rsid w:val="00360804"/>
    <w:rsid w:val="00360DF4"/>
    <w:rsid w:val="00360F7D"/>
    <w:rsid w:val="00360FEB"/>
    <w:rsid w:val="00360FF4"/>
    <w:rsid w:val="00361007"/>
    <w:rsid w:val="00361028"/>
    <w:rsid w:val="00361052"/>
    <w:rsid w:val="003613E8"/>
    <w:rsid w:val="00361458"/>
    <w:rsid w:val="00361491"/>
    <w:rsid w:val="003615FC"/>
    <w:rsid w:val="00361787"/>
    <w:rsid w:val="00361814"/>
    <w:rsid w:val="0036185A"/>
    <w:rsid w:val="003618B0"/>
    <w:rsid w:val="003618F7"/>
    <w:rsid w:val="003619D4"/>
    <w:rsid w:val="00361A61"/>
    <w:rsid w:val="00361AFE"/>
    <w:rsid w:val="00361B46"/>
    <w:rsid w:val="00361BAA"/>
    <w:rsid w:val="00361BD9"/>
    <w:rsid w:val="00361DE8"/>
    <w:rsid w:val="0036225A"/>
    <w:rsid w:val="00362313"/>
    <w:rsid w:val="003623E5"/>
    <w:rsid w:val="00362400"/>
    <w:rsid w:val="0036241D"/>
    <w:rsid w:val="003624D2"/>
    <w:rsid w:val="003625E5"/>
    <w:rsid w:val="00362631"/>
    <w:rsid w:val="003626DA"/>
    <w:rsid w:val="003628A4"/>
    <w:rsid w:val="00362914"/>
    <w:rsid w:val="00362A0C"/>
    <w:rsid w:val="00362AA0"/>
    <w:rsid w:val="00362B59"/>
    <w:rsid w:val="00362D55"/>
    <w:rsid w:val="00362DCA"/>
    <w:rsid w:val="00362E19"/>
    <w:rsid w:val="00362E52"/>
    <w:rsid w:val="00362E9D"/>
    <w:rsid w:val="00362F33"/>
    <w:rsid w:val="00363044"/>
    <w:rsid w:val="00363139"/>
    <w:rsid w:val="003631E7"/>
    <w:rsid w:val="003632CB"/>
    <w:rsid w:val="00363361"/>
    <w:rsid w:val="00363401"/>
    <w:rsid w:val="00363533"/>
    <w:rsid w:val="0036366A"/>
    <w:rsid w:val="003636F3"/>
    <w:rsid w:val="00363737"/>
    <w:rsid w:val="0036379D"/>
    <w:rsid w:val="003639AC"/>
    <w:rsid w:val="00363BF1"/>
    <w:rsid w:val="00363BF2"/>
    <w:rsid w:val="00363C60"/>
    <w:rsid w:val="00363E9C"/>
    <w:rsid w:val="00363FA4"/>
    <w:rsid w:val="00363FB1"/>
    <w:rsid w:val="00364023"/>
    <w:rsid w:val="0036418C"/>
    <w:rsid w:val="00364251"/>
    <w:rsid w:val="00364418"/>
    <w:rsid w:val="0036454F"/>
    <w:rsid w:val="003645CB"/>
    <w:rsid w:val="003646EF"/>
    <w:rsid w:val="00364796"/>
    <w:rsid w:val="00364813"/>
    <w:rsid w:val="0036483A"/>
    <w:rsid w:val="003648AD"/>
    <w:rsid w:val="003649B1"/>
    <w:rsid w:val="00364B36"/>
    <w:rsid w:val="00364BA9"/>
    <w:rsid w:val="00364C91"/>
    <w:rsid w:val="00364D17"/>
    <w:rsid w:val="00364E68"/>
    <w:rsid w:val="00364F77"/>
    <w:rsid w:val="00364F85"/>
    <w:rsid w:val="00365313"/>
    <w:rsid w:val="003653F0"/>
    <w:rsid w:val="00365405"/>
    <w:rsid w:val="00365641"/>
    <w:rsid w:val="00365716"/>
    <w:rsid w:val="00365739"/>
    <w:rsid w:val="00365859"/>
    <w:rsid w:val="00365898"/>
    <w:rsid w:val="00365A62"/>
    <w:rsid w:val="00365A72"/>
    <w:rsid w:val="00365A82"/>
    <w:rsid w:val="00365AD3"/>
    <w:rsid w:val="00365B96"/>
    <w:rsid w:val="00365BBF"/>
    <w:rsid w:val="00365C41"/>
    <w:rsid w:val="00365CC7"/>
    <w:rsid w:val="00365DA7"/>
    <w:rsid w:val="00366136"/>
    <w:rsid w:val="00366164"/>
    <w:rsid w:val="003661B8"/>
    <w:rsid w:val="00366205"/>
    <w:rsid w:val="003662C8"/>
    <w:rsid w:val="00366456"/>
    <w:rsid w:val="00366514"/>
    <w:rsid w:val="003666AE"/>
    <w:rsid w:val="003667E1"/>
    <w:rsid w:val="0036698E"/>
    <w:rsid w:val="00366B1F"/>
    <w:rsid w:val="00366BFB"/>
    <w:rsid w:val="00366C33"/>
    <w:rsid w:val="00366C93"/>
    <w:rsid w:val="00366D81"/>
    <w:rsid w:val="00366E52"/>
    <w:rsid w:val="00366EE3"/>
    <w:rsid w:val="00366F51"/>
    <w:rsid w:val="00366FDC"/>
    <w:rsid w:val="00367000"/>
    <w:rsid w:val="0036701F"/>
    <w:rsid w:val="0036708F"/>
    <w:rsid w:val="003671B1"/>
    <w:rsid w:val="00367230"/>
    <w:rsid w:val="0036733A"/>
    <w:rsid w:val="0036743A"/>
    <w:rsid w:val="003674AE"/>
    <w:rsid w:val="0036756C"/>
    <w:rsid w:val="00367700"/>
    <w:rsid w:val="0036776C"/>
    <w:rsid w:val="0036796E"/>
    <w:rsid w:val="00367B49"/>
    <w:rsid w:val="00367B52"/>
    <w:rsid w:val="00367B88"/>
    <w:rsid w:val="00367BB5"/>
    <w:rsid w:val="00367CC2"/>
    <w:rsid w:val="00367CE0"/>
    <w:rsid w:val="00367D57"/>
    <w:rsid w:val="00367E66"/>
    <w:rsid w:val="00367EA5"/>
    <w:rsid w:val="00367F48"/>
    <w:rsid w:val="00367F6B"/>
    <w:rsid w:val="003700D2"/>
    <w:rsid w:val="0037016D"/>
    <w:rsid w:val="00370259"/>
    <w:rsid w:val="003703B0"/>
    <w:rsid w:val="003704D1"/>
    <w:rsid w:val="003704E6"/>
    <w:rsid w:val="003705F1"/>
    <w:rsid w:val="003705F4"/>
    <w:rsid w:val="0037064F"/>
    <w:rsid w:val="003706A4"/>
    <w:rsid w:val="00370777"/>
    <w:rsid w:val="003707C9"/>
    <w:rsid w:val="00370A62"/>
    <w:rsid w:val="00370B17"/>
    <w:rsid w:val="00370D79"/>
    <w:rsid w:val="00370EED"/>
    <w:rsid w:val="00370FE5"/>
    <w:rsid w:val="0037105B"/>
    <w:rsid w:val="00371098"/>
    <w:rsid w:val="0037114E"/>
    <w:rsid w:val="003712CA"/>
    <w:rsid w:val="00371300"/>
    <w:rsid w:val="00371306"/>
    <w:rsid w:val="003714B8"/>
    <w:rsid w:val="00371565"/>
    <w:rsid w:val="003715A1"/>
    <w:rsid w:val="00371625"/>
    <w:rsid w:val="003716F2"/>
    <w:rsid w:val="0037176F"/>
    <w:rsid w:val="00371987"/>
    <w:rsid w:val="00371A47"/>
    <w:rsid w:val="00371ACD"/>
    <w:rsid w:val="00371B5E"/>
    <w:rsid w:val="00371BB4"/>
    <w:rsid w:val="00371C3F"/>
    <w:rsid w:val="00371D04"/>
    <w:rsid w:val="00371EF0"/>
    <w:rsid w:val="00372049"/>
    <w:rsid w:val="003720B7"/>
    <w:rsid w:val="0037219C"/>
    <w:rsid w:val="003721A5"/>
    <w:rsid w:val="003721E4"/>
    <w:rsid w:val="00372258"/>
    <w:rsid w:val="0037235E"/>
    <w:rsid w:val="003723FF"/>
    <w:rsid w:val="003724C1"/>
    <w:rsid w:val="003724E0"/>
    <w:rsid w:val="003725B5"/>
    <w:rsid w:val="0037273E"/>
    <w:rsid w:val="003727E6"/>
    <w:rsid w:val="00372889"/>
    <w:rsid w:val="00372926"/>
    <w:rsid w:val="003729CF"/>
    <w:rsid w:val="00372A1A"/>
    <w:rsid w:val="00372A36"/>
    <w:rsid w:val="00372A6E"/>
    <w:rsid w:val="00372B76"/>
    <w:rsid w:val="00372B79"/>
    <w:rsid w:val="00372D44"/>
    <w:rsid w:val="00372EA9"/>
    <w:rsid w:val="00372FBD"/>
    <w:rsid w:val="00372FDC"/>
    <w:rsid w:val="003730AE"/>
    <w:rsid w:val="003731C8"/>
    <w:rsid w:val="00373219"/>
    <w:rsid w:val="00373273"/>
    <w:rsid w:val="00373277"/>
    <w:rsid w:val="00373287"/>
    <w:rsid w:val="003732AF"/>
    <w:rsid w:val="00373388"/>
    <w:rsid w:val="003734F7"/>
    <w:rsid w:val="003735BA"/>
    <w:rsid w:val="003736BE"/>
    <w:rsid w:val="003736BF"/>
    <w:rsid w:val="003736F2"/>
    <w:rsid w:val="00373798"/>
    <w:rsid w:val="00373977"/>
    <w:rsid w:val="00373A42"/>
    <w:rsid w:val="00373A47"/>
    <w:rsid w:val="00373A7E"/>
    <w:rsid w:val="00373ABE"/>
    <w:rsid w:val="00373ACB"/>
    <w:rsid w:val="00373AD9"/>
    <w:rsid w:val="00373B70"/>
    <w:rsid w:val="00373CBB"/>
    <w:rsid w:val="00373D18"/>
    <w:rsid w:val="00373FB8"/>
    <w:rsid w:val="00374050"/>
    <w:rsid w:val="00374065"/>
    <w:rsid w:val="00374666"/>
    <w:rsid w:val="00374682"/>
    <w:rsid w:val="003746C4"/>
    <w:rsid w:val="003746D2"/>
    <w:rsid w:val="0037477E"/>
    <w:rsid w:val="003748E3"/>
    <w:rsid w:val="00374A43"/>
    <w:rsid w:val="00374A73"/>
    <w:rsid w:val="00374A87"/>
    <w:rsid w:val="00374CAE"/>
    <w:rsid w:val="00374EAF"/>
    <w:rsid w:val="00374FB8"/>
    <w:rsid w:val="00375096"/>
    <w:rsid w:val="00375153"/>
    <w:rsid w:val="00375169"/>
    <w:rsid w:val="00375288"/>
    <w:rsid w:val="00375374"/>
    <w:rsid w:val="003753B0"/>
    <w:rsid w:val="003753EA"/>
    <w:rsid w:val="003755A4"/>
    <w:rsid w:val="003755F0"/>
    <w:rsid w:val="00375749"/>
    <w:rsid w:val="0037591D"/>
    <w:rsid w:val="00375997"/>
    <w:rsid w:val="00375BBB"/>
    <w:rsid w:val="00375C62"/>
    <w:rsid w:val="00375CAC"/>
    <w:rsid w:val="00375F81"/>
    <w:rsid w:val="00375FD1"/>
    <w:rsid w:val="0037615B"/>
    <w:rsid w:val="00376230"/>
    <w:rsid w:val="003763C4"/>
    <w:rsid w:val="00376421"/>
    <w:rsid w:val="00376470"/>
    <w:rsid w:val="00376502"/>
    <w:rsid w:val="0037656E"/>
    <w:rsid w:val="00376633"/>
    <w:rsid w:val="00376639"/>
    <w:rsid w:val="00376744"/>
    <w:rsid w:val="003768B8"/>
    <w:rsid w:val="00376B19"/>
    <w:rsid w:val="00376B43"/>
    <w:rsid w:val="00376D70"/>
    <w:rsid w:val="00376D97"/>
    <w:rsid w:val="00376DA1"/>
    <w:rsid w:val="00376EA2"/>
    <w:rsid w:val="00376F59"/>
    <w:rsid w:val="00376FFD"/>
    <w:rsid w:val="00377043"/>
    <w:rsid w:val="00377097"/>
    <w:rsid w:val="00377154"/>
    <w:rsid w:val="003771E8"/>
    <w:rsid w:val="003773DB"/>
    <w:rsid w:val="00377405"/>
    <w:rsid w:val="0037751E"/>
    <w:rsid w:val="0037753D"/>
    <w:rsid w:val="00377658"/>
    <w:rsid w:val="0037779A"/>
    <w:rsid w:val="0037784F"/>
    <w:rsid w:val="00377977"/>
    <w:rsid w:val="00377A58"/>
    <w:rsid w:val="00377B5A"/>
    <w:rsid w:val="00377BAC"/>
    <w:rsid w:val="00377BFB"/>
    <w:rsid w:val="00377DAB"/>
    <w:rsid w:val="00377E53"/>
    <w:rsid w:val="00377F17"/>
    <w:rsid w:val="00377F38"/>
    <w:rsid w:val="00380057"/>
    <w:rsid w:val="003801BF"/>
    <w:rsid w:val="00380206"/>
    <w:rsid w:val="00380370"/>
    <w:rsid w:val="003803F7"/>
    <w:rsid w:val="00380742"/>
    <w:rsid w:val="0038078D"/>
    <w:rsid w:val="003807CF"/>
    <w:rsid w:val="00380836"/>
    <w:rsid w:val="00380B66"/>
    <w:rsid w:val="00380C23"/>
    <w:rsid w:val="00380CEF"/>
    <w:rsid w:val="00380D94"/>
    <w:rsid w:val="00380E6C"/>
    <w:rsid w:val="00380F33"/>
    <w:rsid w:val="00380F5F"/>
    <w:rsid w:val="00381069"/>
    <w:rsid w:val="003810D9"/>
    <w:rsid w:val="003810FB"/>
    <w:rsid w:val="00381151"/>
    <w:rsid w:val="00381195"/>
    <w:rsid w:val="00381206"/>
    <w:rsid w:val="00381295"/>
    <w:rsid w:val="003812EF"/>
    <w:rsid w:val="00381358"/>
    <w:rsid w:val="003813CD"/>
    <w:rsid w:val="0038166A"/>
    <w:rsid w:val="00381677"/>
    <w:rsid w:val="003817F7"/>
    <w:rsid w:val="0038181F"/>
    <w:rsid w:val="00381893"/>
    <w:rsid w:val="00381897"/>
    <w:rsid w:val="00381929"/>
    <w:rsid w:val="0038195D"/>
    <w:rsid w:val="00381B81"/>
    <w:rsid w:val="00381BE8"/>
    <w:rsid w:val="00381D8F"/>
    <w:rsid w:val="00381E2B"/>
    <w:rsid w:val="00381E44"/>
    <w:rsid w:val="00381EC5"/>
    <w:rsid w:val="00381F26"/>
    <w:rsid w:val="00382068"/>
    <w:rsid w:val="00382100"/>
    <w:rsid w:val="0038211B"/>
    <w:rsid w:val="003821BF"/>
    <w:rsid w:val="00382337"/>
    <w:rsid w:val="00382356"/>
    <w:rsid w:val="00382489"/>
    <w:rsid w:val="003825F9"/>
    <w:rsid w:val="0038264A"/>
    <w:rsid w:val="00382685"/>
    <w:rsid w:val="003828BF"/>
    <w:rsid w:val="00382CD1"/>
    <w:rsid w:val="00382E5B"/>
    <w:rsid w:val="00382E92"/>
    <w:rsid w:val="00383080"/>
    <w:rsid w:val="003830AF"/>
    <w:rsid w:val="00383223"/>
    <w:rsid w:val="00383421"/>
    <w:rsid w:val="00383523"/>
    <w:rsid w:val="003838CA"/>
    <w:rsid w:val="0038390A"/>
    <w:rsid w:val="003839EC"/>
    <w:rsid w:val="00383A33"/>
    <w:rsid w:val="00383A69"/>
    <w:rsid w:val="00383A87"/>
    <w:rsid w:val="00383AB5"/>
    <w:rsid w:val="00383C11"/>
    <w:rsid w:val="00383D9A"/>
    <w:rsid w:val="00383E7A"/>
    <w:rsid w:val="00383E7C"/>
    <w:rsid w:val="003840D7"/>
    <w:rsid w:val="003840F2"/>
    <w:rsid w:val="003841C1"/>
    <w:rsid w:val="003844A7"/>
    <w:rsid w:val="003844B0"/>
    <w:rsid w:val="00384580"/>
    <w:rsid w:val="00384713"/>
    <w:rsid w:val="0038475B"/>
    <w:rsid w:val="00384788"/>
    <w:rsid w:val="003849B1"/>
    <w:rsid w:val="003849E7"/>
    <w:rsid w:val="00384A05"/>
    <w:rsid w:val="00384A2F"/>
    <w:rsid w:val="00384AAD"/>
    <w:rsid w:val="00384BC7"/>
    <w:rsid w:val="00384BF5"/>
    <w:rsid w:val="00384C19"/>
    <w:rsid w:val="00384C3A"/>
    <w:rsid w:val="00384C84"/>
    <w:rsid w:val="00384D58"/>
    <w:rsid w:val="00384DCA"/>
    <w:rsid w:val="00384E30"/>
    <w:rsid w:val="00384E6B"/>
    <w:rsid w:val="0038502A"/>
    <w:rsid w:val="0038519B"/>
    <w:rsid w:val="0038522F"/>
    <w:rsid w:val="0038524A"/>
    <w:rsid w:val="0038529F"/>
    <w:rsid w:val="00385318"/>
    <w:rsid w:val="003854AC"/>
    <w:rsid w:val="003856EB"/>
    <w:rsid w:val="0038593D"/>
    <w:rsid w:val="003859D1"/>
    <w:rsid w:val="00385A04"/>
    <w:rsid w:val="00385B18"/>
    <w:rsid w:val="00385B5E"/>
    <w:rsid w:val="00385C30"/>
    <w:rsid w:val="00385C8F"/>
    <w:rsid w:val="00385D2C"/>
    <w:rsid w:val="00385D41"/>
    <w:rsid w:val="00385DA0"/>
    <w:rsid w:val="00385E0F"/>
    <w:rsid w:val="00385FC6"/>
    <w:rsid w:val="00385FCF"/>
    <w:rsid w:val="0038607F"/>
    <w:rsid w:val="003861BE"/>
    <w:rsid w:val="003861D0"/>
    <w:rsid w:val="0038621E"/>
    <w:rsid w:val="003862EF"/>
    <w:rsid w:val="00386382"/>
    <w:rsid w:val="003863B4"/>
    <w:rsid w:val="0038646E"/>
    <w:rsid w:val="0038666B"/>
    <w:rsid w:val="003866AB"/>
    <w:rsid w:val="0038673B"/>
    <w:rsid w:val="0038677F"/>
    <w:rsid w:val="003867D6"/>
    <w:rsid w:val="003867D7"/>
    <w:rsid w:val="00386AC6"/>
    <w:rsid w:val="00386B2A"/>
    <w:rsid w:val="00386B85"/>
    <w:rsid w:val="00386C70"/>
    <w:rsid w:val="00386E16"/>
    <w:rsid w:val="00386EAC"/>
    <w:rsid w:val="00386FC9"/>
    <w:rsid w:val="00386FE2"/>
    <w:rsid w:val="0038706C"/>
    <w:rsid w:val="0038707F"/>
    <w:rsid w:val="0038717A"/>
    <w:rsid w:val="003871D4"/>
    <w:rsid w:val="00387272"/>
    <w:rsid w:val="003872B5"/>
    <w:rsid w:val="003872DE"/>
    <w:rsid w:val="003873EB"/>
    <w:rsid w:val="00387869"/>
    <w:rsid w:val="00387992"/>
    <w:rsid w:val="00387A29"/>
    <w:rsid w:val="00387AB4"/>
    <w:rsid w:val="00387AFE"/>
    <w:rsid w:val="00387BB4"/>
    <w:rsid w:val="00387C9C"/>
    <w:rsid w:val="00387E66"/>
    <w:rsid w:val="0039023B"/>
    <w:rsid w:val="003902A9"/>
    <w:rsid w:val="0039048A"/>
    <w:rsid w:val="003904E6"/>
    <w:rsid w:val="0039059A"/>
    <w:rsid w:val="003905FB"/>
    <w:rsid w:val="00390617"/>
    <w:rsid w:val="00390721"/>
    <w:rsid w:val="00390804"/>
    <w:rsid w:val="0039086C"/>
    <w:rsid w:val="00390946"/>
    <w:rsid w:val="00390A10"/>
    <w:rsid w:val="00390A3E"/>
    <w:rsid w:val="00390ADE"/>
    <w:rsid w:val="00390BCD"/>
    <w:rsid w:val="00390F00"/>
    <w:rsid w:val="00390F51"/>
    <w:rsid w:val="00390F5F"/>
    <w:rsid w:val="00390FDE"/>
    <w:rsid w:val="00391209"/>
    <w:rsid w:val="00391224"/>
    <w:rsid w:val="0039124F"/>
    <w:rsid w:val="00391385"/>
    <w:rsid w:val="003914EB"/>
    <w:rsid w:val="003915A1"/>
    <w:rsid w:val="0039175C"/>
    <w:rsid w:val="00391766"/>
    <w:rsid w:val="00391801"/>
    <w:rsid w:val="00391814"/>
    <w:rsid w:val="00391889"/>
    <w:rsid w:val="003918E7"/>
    <w:rsid w:val="00391946"/>
    <w:rsid w:val="00391AC4"/>
    <w:rsid w:val="00391AD1"/>
    <w:rsid w:val="00391B9C"/>
    <w:rsid w:val="00391BF4"/>
    <w:rsid w:val="00391C02"/>
    <w:rsid w:val="00391C32"/>
    <w:rsid w:val="00391D9B"/>
    <w:rsid w:val="00392065"/>
    <w:rsid w:val="0039206A"/>
    <w:rsid w:val="00392174"/>
    <w:rsid w:val="0039221B"/>
    <w:rsid w:val="003922C6"/>
    <w:rsid w:val="0039233B"/>
    <w:rsid w:val="00392617"/>
    <w:rsid w:val="00392890"/>
    <w:rsid w:val="003928D4"/>
    <w:rsid w:val="003928F4"/>
    <w:rsid w:val="00392A03"/>
    <w:rsid w:val="00392EBC"/>
    <w:rsid w:val="00393147"/>
    <w:rsid w:val="003933D8"/>
    <w:rsid w:val="003933E2"/>
    <w:rsid w:val="003934C0"/>
    <w:rsid w:val="00393549"/>
    <w:rsid w:val="00393562"/>
    <w:rsid w:val="003937B6"/>
    <w:rsid w:val="00393834"/>
    <w:rsid w:val="003939A2"/>
    <w:rsid w:val="003939AF"/>
    <w:rsid w:val="003939CF"/>
    <w:rsid w:val="00393B8B"/>
    <w:rsid w:val="00393C27"/>
    <w:rsid w:val="00393C95"/>
    <w:rsid w:val="00393CB9"/>
    <w:rsid w:val="00393D1B"/>
    <w:rsid w:val="00393D9D"/>
    <w:rsid w:val="00393DCE"/>
    <w:rsid w:val="00393F22"/>
    <w:rsid w:val="00393F24"/>
    <w:rsid w:val="00393FAA"/>
    <w:rsid w:val="00394184"/>
    <w:rsid w:val="003942D1"/>
    <w:rsid w:val="00394483"/>
    <w:rsid w:val="003945BF"/>
    <w:rsid w:val="0039462E"/>
    <w:rsid w:val="003946CB"/>
    <w:rsid w:val="00394717"/>
    <w:rsid w:val="00394800"/>
    <w:rsid w:val="0039485A"/>
    <w:rsid w:val="0039499A"/>
    <w:rsid w:val="00394A14"/>
    <w:rsid w:val="00394A24"/>
    <w:rsid w:val="00394C4E"/>
    <w:rsid w:val="00394C56"/>
    <w:rsid w:val="00394CE3"/>
    <w:rsid w:val="00394D6D"/>
    <w:rsid w:val="00394D9C"/>
    <w:rsid w:val="00395076"/>
    <w:rsid w:val="003950BB"/>
    <w:rsid w:val="003951F0"/>
    <w:rsid w:val="00395223"/>
    <w:rsid w:val="0039533E"/>
    <w:rsid w:val="003953CE"/>
    <w:rsid w:val="00395500"/>
    <w:rsid w:val="00395688"/>
    <w:rsid w:val="003957AC"/>
    <w:rsid w:val="003957B0"/>
    <w:rsid w:val="00395850"/>
    <w:rsid w:val="003958F0"/>
    <w:rsid w:val="0039598E"/>
    <w:rsid w:val="00395A53"/>
    <w:rsid w:val="00395B37"/>
    <w:rsid w:val="00395B39"/>
    <w:rsid w:val="00395C07"/>
    <w:rsid w:val="00395CA9"/>
    <w:rsid w:val="00395DC6"/>
    <w:rsid w:val="00395E12"/>
    <w:rsid w:val="00396066"/>
    <w:rsid w:val="0039608E"/>
    <w:rsid w:val="003960CF"/>
    <w:rsid w:val="00396155"/>
    <w:rsid w:val="003961BF"/>
    <w:rsid w:val="003962F2"/>
    <w:rsid w:val="0039641F"/>
    <w:rsid w:val="0039647C"/>
    <w:rsid w:val="003964FE"/>
    <w:rsid w:val="0039657F"/>
    <w:rsid w:val="003965C3"/>
    <w:rsid w:val="003966D4"/>
    <w:rsid w:val="00396A63"/>
    <w:rsid w:val="00396B1D"/>
    <w:rsid w:val="00396D5A"/>
    <w:rsid w:val="00396DD0"/>
    <w:rsid w:val="00396EE2"/>
    <w:rsid w:val="0039704E"/>
    <w:rsid w:val="0039713E"/>
    <w:rsid w:val="00397318"/>
    <w:rsid w:val="00397362"/>
    <w:rsid w:val="00397393"/>
    <w:rsid w:val="003973EA"/>
    <w:rsid w:val="003974FF"/>
    <w:rsid w:val="0039751A"/>
    <w:rsid w:val="0039768E"/>
    <w:rsid w:val="0039776E"/>
    <w:rsid w:val="0039782F"/>
    <w:rsid w:val="0039786F"/>
    <w:rsid w:val="003978BA"/>
    <w:rsid w:val="00397909"/>
    <w:rsid w:val="003979DD"/>
    <w:rsid w:val="00397A69"/>
    <w:rsid w:val="00397E3F"/>
    <w:rsid w:val="00397EB1"/>
    <w:rsid w:val="00397FA6"/>
    <w:rsid w:val="00397FB0"/>
    <w:rsid w:val="003A0104"/>
    <w:rsid w:val="003A0157"/>
    <w:rsid w:val="003A01A6"/>
    <w:rsid w:val="003A02CB"/>
    <w:rsid w:val="003A02CF"/>
    <w:rsid w:val="003A03F2"/>
    <w:rsid w:val="003A0410"/>
    <w:rsid w:val="003A05A2"/>
    <w:rsid w:val="003A0624"/>
    <w:rsid w:val="003A0746"/>
    <w:rsid w:val="003A0747"/>
    <w:rsid w:val="003A0854"/>
    <w:rsid w:val="003A0C0E"/>
    <w:rsid w:val="003A0FDF"/>
    <w:rsid w:val="003A10E2"/>
    <w:rsid w:val="003A10FB"/>
    <w:rsid w:val="003A1229"/>
    <w:rsid w:val="003A12C9"/>
    <w:rsid w:val="003A131C"/>
    <w:rsid w:val="003A13F2"/>
    <w:rsid w:val="003A1454"/>
    <w:rsid w:val="003A1475"/>
    <w:rsid w:val="003A16C4"/>
    <w:rsid w:val="003A1786"/>
    <w:rsid w:val="003A18FA"/>
    <w:rsid w:val="003A1B86"/>
    <w:rsid w:val="003A1C44"/>
    <w:rsid w:val="003A1DEE"/>
    <w:rsid w:val="003A1F37"/>
    <w:rsid w:val="003A1FCC"/>
    <w:rsid w:val="003A1FF8"/>
    <w:rsid w:val="003A2052"/>
    <w:rsid w:val="003A20C1"/>
    <w:rsid w:val="003A2213"/>
    <w:rsid w:val="003A227E"/>
    <w:rsid w:val="003A22D9"/>
    <w:rsid w:val="003A2306"/>
    <w:rsid w:val="003A237F"/>
    <w:rsid w:val="003A244B"/>
    <w:rsid w:val="003A245E"/>
    <w:rsid w:val="003A2502"/>
    <w:rsid w:val="003A2507"/>
    <w:rsid w:val="003A2578"/>
    <w:rsid w:val="003A25A5"/>
    <w:rsid w:val="003A2606"/>
    <w:rsid w:val="003A260A"/>
    <w:rsid w:val="003A27F2"/>
    <w:rsid w:val="003A27F9"/>
    <w:rsid w:val="003A2810"/>
    <w:rsid w:val="003A2823"/>
    <w:rsid w:val="003A2863"/>
    <w:rsid w:val="003A29C3"/>
    <w:rsid w:val="003A2ADF"/>
    <w:rsid w:val="003A2C29"/>
    <w:rsid w:val="003A2D05"/>
    <w:rsid w:val="003A2D7F"/>
    <w:rsid w:val="003A2F1C"/>
    <w:rsid w:val="003A2F42"/>
    <w:rsid w:val="003A2FFB"/>
    <w:rsid w:val="003A307A"/>
    <w:rsid w:val="003A3172"/>
    <w:rsid w:val="003A3318"/>
    <w:rsid w:val="003A3367"/>
    <w:rsid w:val="003A3428"/>
    <w:rsid w:val="003A34BE"/>
    <w:rsid w:val="003A354A"/>
    <w:rsid w:val="003A35BB"/>
    <w:rsid w:val="003A35D9"/>
    <w:rsid w:val="003A3610"/>
    <w:rsid w:val="003A362D"/>
    <w:rsid w:val="003A3841"/>
    <w:rsid w:val="003A39CD"/>
    <w:rsid w:val="003A39CF"/>
    <w:rsid w:val="003A39E8"/>
    <w:rsid w:val="003A3A29"/>
    <w:rsid w:val="003A3ABA"/>
    <w:rsid w:val="003A3ACE"/>
    <w:rsid w:val="003A3AD5"/>
    <w:rsid w:val="003A3BB7"/>
    <w:rsid w:val="003A3D7E"/>
    <w:rsid w:val="003A3E39"/>
    <w:rsid w:val="003A3EEA"/>
    <w:rsid w:val="003A429E"/>
    <w:rsid w:val="003A4339"/>
    <w:rsid w:val="003A4342"/>
    <w:rsid w:val="003A45E3"/>
    <w:rsid w:val="003A4625"/>
    <w:rsid w:val="003A46DD"/>
    <w:rsid w:val="003A473C"/>
    <w:rsid w:val="003A4851"/>
    <w:rsid w:val="003A4978"/>
    <w:rsid w:val="003A49F8"/>
    <w:rsid w:val="003A4B04"/>
    <w:rsid w:val="003A4B19"/>
    <w:rsid w:val="003A4B93"/>
    <w:rsid w:val="003A4C0A"/>
    <w:rsid w:val="003A4C29"/>
    <w:rsid w:val="003A4D54"/>
    <w:rsid w:val="003A4D99"/>
    <w:rsid w:val="003A4DA8"/>
    <w:rsid w:val="003A4FE6"/>
    <w:rsid w:val="003A50C7"/>
    <w:rsid w:val="003A511A"/>
    <w:rsid w:val="003A5223"/>
    <w:rsid w:val="003A5378"/>
    <w:rsid w:val="003A550F"/>
    <w:rsid w:val="003A56D4"/>
    <w:rsid w:val="003A5754"/>
    <w:rsid w:val="003A577E"/>
    <w:rsid w:val="003A57DE"/>
    <w:rsid w:val="003A58F8"/>
    <w:rsid w:val="003A5958"/>
    <w:rsid w:val="003A5C76"/>
    <w:rsid w:val="003A5E34"/>
    <w:rsid w:val="003A5E46"/>
    <w:rsid w:val="003A5FB1"/>
    <w:rsid w:val="003A604E"/>
    <w:rsid w:val="003A6107"/>
    <w:rsid w:val="003A6135"/>
    <w:rsid w:val="003A61BB"/>
    <w:rsid w:val="003A61D6"/>
    <w:rsid w:val="003A6304"/>
    <w:rsid w:val="003A633F"/>
    <w:rsid w:val="003A63B1"/>
    <w:rsid w:val="003A63E5"/>
    <w:rsid w:val="003A64A1"/>
    <w:rsid w:val="003A654E"/>
    <w:rsid w:val="003A6560"/>
    <w:rsid w:val="003A658C"/>
    <w:rsid w:val="003A661F"/>
    <w:rsid w:val="003A677B"/>
    <w:rsid w:val="003A67DB"/>
    <w:rsid w:val="003A683D"/>
    <w:rsid w:val="003A6873"/>
    <w:rsid w:val="003A68A2"/>
    <w:rsid w:val="003A6A91"/>
    <w:rsid w:val="003A6AC7"/>
    <w:rsid w:val="003A6C19"/>
    <w:rsid w:val="003A6D15"/>
    <w:rsid w:val="003A6E7D"/>
    <w:rsid w:val="003A6EF0"/>
    <w:rsid w:val="003A6F64"/>
    <w:rsid w:val="003A6F6F"/>
    <w:rsid w:val="003A703F"/>
    <w:rsid w:val="003A7095"/>
    <w:rsid w:val="003A70B0"/>
    <w:rsid w:val="003A72F2"/>
    <w:rsid w:val="003A7373"/>
    <w:rsid w:val="003A73B8"/>
    <w:rsid w:val="003A73DA"/>
    <w:rsid w:val="003A74B0"/>
    <w:rsid w:val="003A75F7"/>
    <w:rsid w:val="003A76E7"/>
    <w:rsid w:val="003A7824"/>
    <w:rsid w:val="003A7A97"/>
    <w:rsid w:val="003A7CA7"/>
    <w:rsid w:val="003A7DD6"/>
    <w:rsid w:val="003A7DE8"/>
    <w:rsid w:val="003A7E86"/>
    <w:rsid w:val="003B018A"/>
    <w:rsid w:val="003B0337"/>
    <w:rsid w:val="003B03FD"/>
    <w:rsid w:val="003B0502"/>
    <w:rsid w:val="003B0514"/>
    <w:rsid w:val="003B058D"/>
    <w:rsid w:val="003B078B"/>
    <w:rsid w:val="003B08F5"/>
    <w:rsid w:val="003B0985"/>
    <w:rsid w:val="003B09E9"/>
    <w:rsid w:val="003B0AA5"/>
    <w:rsid w:val="003B0B14"/>
    <w:rsid w:val="003B0C9D"/>
    <w:rsid w:val="003B0F00"/>
    <w:rsid w:val="003B1054"/>
    <w:rsid w:val="003B11B4"/>
    <w:rsid w:val="003B1226"/>
    <w:rsid w:val="003B13F9"/>
    <w:rsid w:val="003B159A"/>
    <w:rsid w:val="003B165E"/>
    <w:rsid w:val="003B16CB"/>
    <w:rsid w:val="003B183C"/>
    <w:rsid w:val="003B19DE"/>
    <w:rsid w:val="003B1A0C"/>
    <w:rsid w:val="003B1B6F"/>
    <w:rsid w:val="003B1CBA"/>
    <w:rsid w:val="003B1CF3"/>
    <w:rsid w:val="003B1D74"/>
    <w:rsid w:val="003B1E9B"/>
    <w:rsid w:val="003B2326"/>
    <w:rsid w:val="003B247E"/>
    <w:rsid w:val="003B2529"/>
    <w:rsid w:val="003B262A"/>
    <w:rsid w:val="003B28CC"/>
    <w:rsid w:val="003B2AE5"/>
    <w:rsid w:val="003B2B53"/>
    <w:rsid w:val="003B2BF2"/>
    <w:rsid w:val="003B2C3F"/>
    <w:rsid w:val="003B2C56"/>
    <w:rsid w:val="003B2CA7"/>
    <w:rsid w:val="003B2DA4"/>
    <w:rsid w:val="003B2DDD"/>
    <w:rsid w:val="003B2DE9"/>
    <w:rsid w:val="003B2F9C"/>
    <w:rsid w:val="003B2FCA"/>
    <w:rsid w:val="003B309B"/>
    <w:rsid w:val="003B30AD"/>
    <w:rsid w:val="003B3169"/>
    <w:rsid w:val="003B31AD"/>
    <w:rsid w:val="003B31C1"/>
    <w:rsid w:val="003B3455"/>
    <w:rsid w:val="003B35AB"/>
    <w:rsid w:val="003B395E"/>
    <w:rsid w:val="003B3A0D"/>
    <w:rsid w:val="003B3A0F"/>
    <w:rsid w:val="003B3A79"/>
    <w:rsid w:val="003B3A95"/>
    <w:rsid w:val="003B3E54"/>
    <w:rsid w:val="003B4023"/>
    <w:rsid w:val="003B407C"/>
    <w:rsid w:val="003B4132"/>
    <w:rsid w:val="003B4280"/>
    <w:rsid w:val="003B42BE"/>
    <w:rsid w:val="003B43F7"/>
    <w:rsid w:val="003B44E0"/>
    <w:rsid w:val="003B451D"/>
    <w:rsid w:val="003B4671"/>
    <w:rsid w:val="003B46EA"/>
    <w:rsid w:val="003B48DF"/>
    <w:rsid w:val="003B4A19"/>
    <w:rsid w:val="003B4A67"/>
    <w:rsid w:val="003B4AC5"/>
    <w:rsid w:val="003B4B53"/>
    <w:rsid w:val="003B4C0C"/>
    <w:rsid w:val="003B4C0F"/>
    <w:rsid w:val="003B4D1F"/>
    <w:rsid w:val="003B4DD3"/>
    <w:rsid w:val="003B4EBD"/>
    <w:rsid w:val="003B4ED2"/>
    <w:rsid w:val="003B5026"/>
    <w:rsid w:val="003B5063"/>
    <w:rsid w:val="003B50ED"/>
    <w:rsid w:val="003B5127"/>
    <w:rsid w:val="003B5129"/>
    <w:rsid w:val="003B513F"/>
    <w:rsid w:val="003B51B5"/>
    <w:rsid w:val="003B5240"/>
    <w:rsid w:val="003B5375"/>
    <w:rsid w:val="003B544F"/>
    <w:rsid w:val="003B54B2"/>
    <w:rsid w:val="003B574E"/>
    <w:rsid w:val="003B57A0"/>
    <w:rsid w:val="003B5BAD"/>
    <w:rsid w:val="003B5BD6"/>
    <w:rsid w:val="003B5D9D"/>
    <w:rsid w:val="003B5E9B"/>
    <w:rsid w:val="003B5F37"/>
    <w:rsid w:val="003B60FA"/>
    <w:rsid w:val="003B623E"/>
    <w:rsid w:val="003B63DB"/>
    <w:rsid w:val="003B65D5"/>
    <w:rsid w:val="003B660B"/>
    <w:rsid w:val="003B66ED"/>
    <w:rsid w:val="003B67C0"/>
    <w:rsid w:val="003B6825"/>
    <w:rsid w:val="003B6835"/>
    <w:rsid w:val="003B68BE"/>
    <w:rsid w:val="003B692A"/>
    <w:rsid w:val="003B69A7"/>
    <w:rsid w:val="003B6C49"/>
    <w:rsid w:val="003B6DFC"/>
    <w:rsid w:val="003B6E31"/>
    <w:rsid w:val="003B7033"/>
    <w:rsid w:val="003B711E"/>
    <w:rsid w:val="003B713F"/>
    <w:rsid w:val="003B7147"/>
    <w:rsid w:val="003B71CA"/>
    <w:rsid w:val="003B72BC"/>
    <w:rsid w:val="003B72DC"/>
    <w:rsid w:val="003B7335"/>
    <w:rsid w:val="003B7370"/>
    <w:rsid w:val="003B7445"/>
    <w:rsid w:val="003B74B5"/>
    <w:rsid w:val="003B74EA"/>
    <w:rsid w:val="003B7562"/>
    <w:rsid w:val="003B7573"/>
    <w:rsid w:val="003B7916"/>
    <w:rsid w:val="003B7957"/>
    <w:rsid w:val="003B7A10"/>
    <w:rsid w:val="003B7AC5"/>
    <w:rsid w:val="003B7C3D"/>
    <w:rsid w:val="003B7CE6"/>
    <w:rsid w:val="003B7D7A"/>
    <w:rsid w:val="003C00C4"/>
    <w:rsid w:val="003C02A7"/>
    <w:rsid w:val="003C0326"/>
    <w:rsid w:val="003C0378"/>
    <w:rsid w:val="003C051B"/>
    <w:rsid w:val="003C054B"/>
    <w:rsid w:val="003C05E7"/>
    <w:rsid w:val="003C0617"/>
    <w:rsid w:val="003C069F"/>
    <w:rsid w:val="003C070F"/>
    <w:rsid w:val="003C0738"/>
    <w:rsid w:val="003C074E"/>
    <w:rsid w:val="003C0811"/>
    <w:rsid w:val="003C0826"/>
    <w:rsid w:val="003C084B"/>
    <w:rsid w:val="003C0882"/>
    <w:rsid w:val="003C0952"/>
    <w:rsid w:val="003C0A0E"/>
    <w:rsid w:val="003C0A7F"/>
    <w:rsid w:val="003C0AE7"/>
    <w:rsid w:val="003C0B5C"/>
    <w:rsid w:val="003C0C62"/>
    <w:rsid w:val="003C0CE0"/>
    <w:rsid w:val="003C0F4B"/>
    <w:rsid w:val="003C0F6F"/>
    <w:rsid w:val="003C1097"/>
    <w:rsid w:val="003C1203"/>
    <w:rsid w:val="003C1232"/>
    <w:rsid w:val="003C1259"/>
    <w:rsid w:val="003C12EA"/>
    <w:rsid w:val="003C140B"/>
    <w:rsid w:val="003C140E"/>
    <w:rsid w:val="003C1430"/>
    <w:rsid w:val="003C1564"/>
    <w:rsid w:val="003C1724"/>
    <w:rsid w:val="003C178B"/>
    <w:rsid w:val="003C17FA"/>
    <w:rsid w:val="003C1896"/>
    <w:rsid w:val="003C18B5"/>
    <w:rsid w:val="003C194B"/>
    <w:rsid w:val="003C19A2"/>
    <w:rsid w:val="003C19DB"/>
    <w:rsid w:val="003C1B97"/>
    <w:rsid w:val="003C1C8F"/>
    <w:rsid w:val="003C1CA8"/>
    <w:rsid w:val="003C1DC4"/>
    <w:rsid w:val="003C1EC3"/>
    <w:rsid w:val="003C2056"/>
    <w:rsid w:val="003C2077"/>
    <w:rsid w:val="003C2127"/>
    <w:rsid w:val="003C217C"/>
    <w:rsid w:val="003C218D"/>
    <w:rsid w:val="003C21D2"/>
    <w:rsid w:val="003C21E8"/>
    <w:rsid w:val="003C2281"/>
    <w:rsid w:val="003C22A2"/>
    <w:rsid w:val="003C2453"/>
    <w:rsid w:val="003C24AE"/>
    <w:rsid w:val="003C24B4"/>
    <w:rsid w:val="003C250D"/>
    <w:rsid w:val="003C2676"/>
    <w:rsid w:val="003C271F"/>
    <w:rsid w:val="003C274B"/>
    <w:rsid w:val="003C27DB"/>
    <w:rsid w:val="003C2820"/>
    <w:rsid w:val="003C2884"/>
    <w:rsid w:val="003C298B"/>
    <w:rsid w:val="003C2A14"/>
    <w:rsid w:val="003C2BC4"/>
    <w:rsid w:val="003C2D2C"/>
    <w:rsid w:val="003C30E9"/>
    <w:rsid w:val="003C3193"/>
    <w:rsid w:val="003C3240"/>
    <w:rsid w:val="003C32AA"/>
    <w:rsid w:val="003C32F9"/>
    <w:rsid w:val="003C3403"/>
    <w:rsid w:val="003C3486"/>
    <w:rsid w:val="003C3512"/>
    <w:rsid w:val="003C3523"/>
    <w:rsid w:val="003C3532"/>
    <w:rsid w:val="003C3562"/>
    <w:rsid w:val="003C3598"/>
    <w:rsid w:val="003C35AE"/>
    <w:rsid w:val="003C35C7"/>
    <w:rsid w:val="003C35EC"/>
    <w:rsid w:val="003C3639"/>
    <w:rsid w:val="003C370C"/>
    <w:rsid w:val="003C37CA"/>
    <w:rsid w:val="003C381B"/>
    <w:rsid w:val="003C3870"/>
    <w:rsid w:val="003C39D4"/>
    <w:rsid w:val="003C3A09"/>
    <w:rsid w:val="003C3C92"/>
    <w:rsid w:val="003C3E0D"/>
    <w:rsid w:val="003C3E25"/>
    <w:rsid w:val="003C3F24"/>
    <w:rsid w:val="003C3F7C"/>
    <w:rsid w:val="003C40E2"/>
    <w:rsid w:val="003C4128"/>
    <w:rsid w:val="003C4147"/>
    <w:rsid w:val="003C4164"/>
    <w:rsid w:val="003C416A"/>
    <w:rsid w:val="003C42CF"/>
    <w:rsid w:val="003C42D5"/>
    <w:rsid w:val="003C4377"/>
    <w:rsid w:val="003C45A9"/>
    <w:rsid w:val="003C4618"/>
    <w:rsid w:val="003C4823"/>
    <w:rsid w:val="003C4836"/>
    <w:rsid w:val="003C48A0"/>
    <w:rsid w:val="003C4AFE"/>
    <w:rsid w:val="003C4D59"/>
    <w:rsid w:val="003C4DA7"/>
    <w:rsid w:val="003C4E15"/>
    <w:rsid w:val="003C52FE"/>
    <w:rsid w:val="003C5381"/>
    <w:rsid w:val="003C53BB"/>
    <w:rsid w:val="003C53C1"/>
    <w:rsid w:val="003C5552"/>
    <w:rsid w:val="003C556B"/>
    <w:rsid w:val="003C5627"/>
    <w:rsid w:val="003C5709"/>
    <w:rsid w:val="003C5740"/>
    <w:rsid w:val="003C57A8"/>
    <w:rsid w:val="003C57F1"/>
    <w:rsid w:val="003C5A30"/>
    <w:rsid w:val="003C5BF1"/>
    <w:rsid w:val="003C5C2E"/>
    <w:rsid w:val="003C5CE0"/>
    <w:rsid w:val="003C5DE3"/>
    <w:rsid w:val="003C5EDC"/>
    <w:rsid w:val="003C5FD9"/>
    <w:rsid w:val="003C6013"/>
    <w:rsid w:val="003C607A"/>
    <w:rsid w:val="003C60A8"/>
    <w:rsid w:val="003C6159"/>
    <w:rsid w:val="003C620A"/>
    <w:rsid w:val="003C623D"/>
    <w:rsid w:val="003C625E"/>
    <w:rsid w:val="003C62D0"/>
    <w:rsid w:val="003C6304"/>
    <w:rsid w:val="003C63BA"/>
    <w:rsid w:val="003C6794"/>
    <w:rsid w:val="003C6946"/>
    <w:rsid w:val="003C694E"/>
    <w:rsid w:val="003C69EF"/>
    <w:rsid w:val="003C6A67"/>
    <w:rsid w:val="003C6ACC"/>
    <w:rsid w:val="003C6BA5"/>
    <w:rsid w:val="003C6CDB"/>
    <w:rsid w:val="003C6FC9"/>
    <w:rsid w:val="003C7026"/>
    <w:rsid w:val="003C7048"/>
    <w:rsid w:val="003C7090"/>
    <w:rsid w:val="003C71B8"/>
    <w:rsid w:val="003C71F2"/>
    <w:rsid w:val="003C7262"/>
    <w:rsid w:val="003C7269"/>
    <w:rsid w:val="003C72E8"/>
    <w:rsid w:val="003C732B"/>
    <w:rsid w:val="003C740D"/>
    <w:rsid w:val="003C75C5"/>
    <w:rsid w:val="003C76AB"/>
    <w:rsid w:val="003C7705"/>
    <w:rsid w:val="003C777A"/>
    <w:rsid w:val="003C7850"/>
    <w:rsid w:val="003C79A1"/>
    <w:rsid w:val="003C7A5F"/>
    <w:rsid w:val="003C7AE9"/>
    <w:rsid w:val="003C7B6D"/>
    <w:rsid w:val="003C7B7B"/>
    <w:rsid w:val="003C7C7F"/>
    <w:rsid w:val="003C7C83"/>
    <w:rsid w:val="003C7C89"/>
    <w:rsid w:val="003C7C9A"/>
    <w:rsid w:val="003C7D47"/>
    <w:rsid w:val="003C7ED6"/>
    <w:rsid w:val="003D015A"/>
    <w:rsid w:val="003D01F7"/>
    <w:rsid w:val="003D02CF"/>
    <w:rsid w:val="003D03FE"/>
    <w:rsid w:val="003D0902"/>
    <w:rsid w:val="003D0913"/>
    <w:rsid w:val="003D09A9"/>
    <w:rsid w:val="003D09CF"/>
    <w:rsid w:val="003D09F1"/>
    <w:rsid w:val="003D0A00"/>
    <w:rsid w:val="003D0A11"/>
    <w:rsid w:val="003D0ACF"/>
    <w:rsid w:val="003D0B14"/>
    <w:rsid w:val="003D0B38"/>
    <w:rsid w:val="003D0C4F"/>
    <w:rsid w:val="003D0CA7"/>
    <w:rsid w:val="003D0ED4"/>
    <w:rsid w:val="003D10C3"/>
    <w:rsid w:val="003D10DF"/>
    <w:rsid w:val="003D10ED"/>
    <w:rsid w:val="003D11BF"/>
    <w:rsid w:val="003D11CC"/>
    <w:rsid w:val="003D12A1"/>
    <w:rsid w:val="003D14C4"/>
    <w:rsid w:val="003D1635"/>
    <w:rsid w:val="003D164E"/>
    <w:rsid w:val="003D1680"/>
    <w:rsid w:val="003D1708"/>
    <w:rsid w:val="003D1880"/>
    <w:rsid w:val="003D1910"/>
    <w:rsid w:val="003D1926"/>
    <w:rsid w:val="003D1A5D"/>
    <w:rsid w:val="003D1D6A"/>
    <w:rsid w:val="003D1E03"/>
    <w:rsid w:val="003D1E9C"/>
    <w:rsid w:val="003D1FED"/>
    <w:rsid w:val="003D20A4"/>
    <w:rsid w:val="003D210F"/>
    <w:rsid w:val="003D21C7"/>
    <w:rsid w:val="003D2203"/>
    <w:rsid w:val="003D2237"/>
    <w:rsid w:val="003D228C"/>
    <w:rsid w:val="003D22AE"/>
    <w:rsid w:val="003D2676"/>
    <w:rsid w:val="003D28E4"/>
    <w:rsid w:val="003D293E"/>
    <w:rsid w:val="003D2AA5"/>
    <w:rsid w:val="003D2AB8"/>
    <w:rsid w:val="003D2B25"/>
    <w:rsid w:val="003D2CBB"/>
    <w:rsid w:val="003D2EC8"/>
    <w:rsid w:val="003D2EEC"/>
    <w:rsid w:val="003D30C4"/>
    <w:rsid w:val="003D3168"/>
    <w:rsid w:val="003D344E"/>
    <w:rsid w:val="003D3454"/>
    <w:rsid w:val="003D34D8"/>
    <w:rsid w:val="003D36FB"/>
    <w:rsid w:val="003D37FD"/>
    <w:rsid w:val="003D381D"/>
    <w:rsid w:val="003D39B7"/>
    <w:rsid w:val="003D3A73"/>
    <w:rsid w:val="003D3CD7"/>
    <w:rsid w:val="003D3D11"/>
    <w:rsid w:val="003D3DD5"/>
    <w:rsid w:val="003D3E19"/>
    <w:rsid w:val="003D3EA3"/>
    <w:rsid w:val="003D3EA5"/>
    <w:rsid w:val="003D3ED7"/>
    <w:rsid w:val="003D3F0F"/>
    <w:rsid w:val="003D3FA1"/>
    <w:rsid w:val="003D4040"/>
    <w:rsid w:val="003D4042"/>
    <w:rsid w:val="003D417E"/>
    <w:rsid w:val="003D41E5"/>
    <w:rsid w:val="003D421C"/>
    <w:rsid w:val="003D4234"/>
    <w:rsid w:val="003D4320"/>
    <w:rsid w:val="003D4447"/>
    <w:rsid w:val="003D447E"/>
    <w:rsid w:val="003D449C"/>
    <w:rsid w:val="003D45A0"/>
    <w:rsid w:val="003D466E"/>
    <w:rsid w:val="003D46F0"/>
    <w:rsid w:val="003D470A"/>
    <w:rsid w:val="003D47AC"/>
    <w:rsid w:val="003D4810"/>
    <w:rsid w:val="003D48A0"/>
    <w:rsid w:val="003D492D"/>
    <w:rsid w:val="003D4968"/>
    <w:rsid w:val="003D498F"/>
    <w:rsid w:val="003D49B3"/>
    <w:rsid w:val="003D49D6"/>
    <w:rsid w:val="003D49E9"/>
    <w:rsid w:val="003D4BDB"/>
    <w:rsid w:val="003D4D47"/>
    <w:rsid w:val="003D4E14"/>
    <w:rsid w:val="003D4E2E"/>
    <w:rsid w:val="003D4E87"/>
    <w:rsid w:val="003D4F02"/>
    <w:rsid w:val="003D4FAA"/>
    <w:rsid w:val="003D504F"/>
    <w:rsid w:val="003D5077"/>
    <w:rsid w:val="003D513F"/>
    <w:rsid w:val="003D51BB"/>
    <w:rsid w:val="003D524C"/>
    <w:rsid w:val="003D5513"/>
    <w:rsid w:val="003D560A"/>
    <w:rsid w:val="003D5820"/>
    <w:rsid w:val="003D5858"/>
    <w:rsid w:val="003D5880"/>
    <w:rsid w:val="003D59A2"/>
    <w:rsid w:val="003D59CC"/>
    <w:rsid w:val="003D5AA1"/>
    <w:rsid w:val="003D5B6B"/>
    <w:rsid w:val="003D5B85"/>
    <w:rsid w:val="003D5BAD"/>
    <w:rsid w:val="003D5E1B"/>
    <w:rsid w:val="003D5FB2"/>
    <w:rsid w:val="003D5FF4"/>
    <w:rsid w:val="003D60EA"/>
    <w:rsid w:val="003D6299"/>
    <w:rsid w:val="003D62AE"/>
    <w:rsid w:val="003D63A4"/>
    <w:rsid w:val="003D63E8"/>
    <w:rsid w:val="003D64C7"/>
    <w:rsid w:val="003D6502"/>
    <w:rsid w:val="003D65B6"/>
    <w:rsid w:val="003D6675"/>
    <w:rsid w:val="003D6A8D"/>
    <w:rsid w:val="003D6B39"/>
    <w:rsid w:val="003D6BBC"/>
    <w:rsid w:val="003D6BC9"/>
    <w:rsid w:val="003D6C77"/>
    <w:rsid w:val="003D6CF2"/>
    <w:rsid w:val="003D6DEE"/>
    <w:rsid w:val="003D6F26"/>
    <w:rsid w:val="003D71CC"/>
    <w:rsid w:val="003D726F"/>
    <w:rsid w:val="003D72CC"/>
    <w:rsid w:val="003D72E8"/>
    <w:rsid w:val="003D7789"/>
    <w:rsid w:val="003D77DD"/>
    <w:rsid w:val="003D782B"/>
    <w:rsid w:val="003D787C"/>
    <w:rsid w:val="003D7D2D"/>
    <w:rsid w:val="003D7F5D"/>
    <w:rsid w:val="003E005F"/>
    <w:rsid w:val="003E0079"/>
    <w:rsid w:val="003E00BA"/>
    <w:rsid w:val="003E00CD"/>
    <w:rsid w:val="003E0192"/>
    <w:rsid w:val="003E0364"/>
    <w:rsid w:val="003E03E9"/>
    <w:rsid w:val="003E0415"/>
    <w:rsid w:val="003E0573"/>
    <w:rsid w:val="003E05A7"/>
    <w:rsid w:val="003E06F9"/>
    <w:rsid w:val="003E07B4"/>
    <w:rsid w:val="003E0884"/>
    <w:rsid w:val="003E0B64"/>
    <w:rsid w:val="003E0E1B"/>
    <w:rsid w:val="003E0E5F"/>
    <w:rsid w:val="003E0FAE"/>
    <w:rsid w:val="003E106C"/>
    <w:rsid w:val="003E125F"/>
    <w:rsid w:val="003E127C"/>
    <w:rsid w:val="003E1364"/>
    <w:rsid w:val="003E13E5"/>
    <w:rsid w:val="003E1405"/>
    <w:rsid w:val="003E1517"/>
    <w:rsid w:val="003E1599"/>
    <w:rsid w:val="003E1775"/>
    <w:rsid w:val="003E17DE"/>
    <w:rsid w:val="003E187B"/>
    <w:rsid w:val="003E1AA3"/>
    <w:rsid w:val="003E1C30"/>
    <w:rsid w:val="003E1E1E"/>
    <w:rsid w:val="003E1E8F"/>
    <w:rsid w:val="003E1EC7"/>
    <w:rsid w:val="003E1F40"/>
    <w:rsid w:val="003E1F7D"/>
    <w:rsid w:val="003E213E"/>
    <w:rsid w:val="003E2173"/>
    <w:rsid w:val="003E232F"/>
    <w:rsid w:val="003E24E4"/>
    <w:rsid w:val="003E2598"/>
    <w:rsid w:val="003E25CC"/>
    <w:rsid w:val="003E28BA"/>
    <w:rsid w:val="003E2AF7"/>
    <w:rsid w:val="003E2BAF"/>
    <w:rsid w:val="003E2C03"/>
    <w:rsid w:val="003E2C81"/>
    <w:rsid w:val="003E2CF1"/>
    <w:rsid w:val="003E2DDC"/>
    <w:rsid w:val="003E3024"/>
    <w:rsid w:val="003E31BE"/>
    <w:rsid w:val="003E327F"/>
    <w:rsid w:val="003E32B6"/>
    <w:rsid w:val="003E3336"/>
    <w:rsid w:val="003E3376"/>
    <w:rsid w:val="003E33AA"/>
    <w:rsid w:val="003E3577"/>
    <w:rsid w:val="003E35C9"/>
    <w:rsid w:val="003E3623"/>
    <w:rsid w:val="003E3666"/>
    <w:rsid w:val="003E36C8"/>
    <w:rsid w:val="003E3830"/>
    <w:rsid w:val="003E391E"/>
    <w:rsid w:val="003E3A27"/>
    <w:rsid w:val="003E3A47"/>
    <w:rsid w:val="003E3B0E"/>
    <w:rsid w:val="003E3E61"/>
    <w:rsid w:val="003E3EA7"/>
    <w:rsid w:val="003E3FA5"/>
    <w:rsid w:val="003E4187"/>
    <w:rsid w:val="003E41E4"/>
    <w:rsid w:val="003E4296"/>
    <w:rsid w:val="003E42F6"/>
    <w:rsid w:val="003E44AA"/>
    <w:rsid w:val="003E4542"/>
    <w:rsid w:val="003E4550"/>
    <w:rsid w:val="003E4745"/>
    <w:rsid w:val="003E47B7"/>
    <w:rsid w:val="003E4817"/>
    <w:rsid w:val="003E4976"/>
    <w:rsid w:val="003E49CA"/>
    <w:rsid w:val="003E4A4F"/>
    <w:rsid w:val="003E4A68"/>
    <w:rsid w:val="003E4ABF"/>
    <w:rsid w:val="003E4B3B"/>
    <w:rsid w:val="003E4B7E"/>
    <w:rsid w:val="003E4BCC"/>
    <w:rsid w:val="003E4D13"/>
    <w:rsid w:val="003E4E50"/>
    <w:rsid w:val="003E4E61"/>
    <w:rsid w:val="003E4F00"/>
    <w:rsid w:val="003E50D5"/>
    <w:rsid w:val="003E516B"/>
    <w:rsid w:val="003E51E2"/>
    <w:rsid w:val="003E520D"/>
    <w:rsid w:val="003E522A"/>
    <w:rsid w:val="003E5258"/>
    <w:rsid w:val="003E54BA"/>
    <w:rsid w:val="003E5801"/>
    <w:rsid w:val="003E5856"/>
    <w:rsid w:val="003E586D"/>
    <w:rsid w:val="003E5A2F"/>
    <w:rsid w:val="003E5A78"/>
    <w:rsid w:val="003E5CF6"/>
    <w:rsid w:val="003E5CFE"/>
    <w:rsid w:val="003E5D0A"/>
    <w:rsid w:val="003E5D31"/>
    <w:rsid w:val="003E5D4C"/>
    <w:rsid w:val="003E5E16"/>
    <w:rsid w:val="003E5E40"/>
    <w:rsid w:val="003E5E79"/>
    <w:rsid w:val="003E5EC0"/>
    <w:rsid w:val="003E5F2A"/>
    <w:rsid w:val="003E6017"/>
    <w:rsid w:val="003E6048"/>
    <w:rsid w:val="003E6075"/>
    <w:rsid w:val="003E613E"/>
    <w:rsid w:val="003E625A"/>
    <w:rsid w:val="003E62F1"/>
    <w:rsid w:val="003E6322"/>
    <w:rsid w:val="003E6378"/>
    <w:rsid w:val="003E63EF"/>
    <w:rsid w:val="003E645B"/>
    <w:rsid w:val="003E64BA"/>
    <w:rsid w:val="003E6516"/>
    <w:rsid w:val="003E6522"/>
    <w:rsid w:val="003E6712"/>
    <w:rsid w:val="003E6786"/>
    <w:rsid w:val="003E67CC"/>
    <w:rsid w:val="003E6936"/>
    <w:rsid w:val="003E6B85"/>
    <w:rsid w:val="003E6B93"/>
    <w:rsid w:val="003E6CCE"/>
    <w:rsid w:val="003E6D4E"/>
    <w:rsid w:val="003E6D54"/>
    <w:rsid w:val="003E6D81"/>
    <w:rsid w:val="003E6D85"/>
    <w:rsid w:val="003E6F86"/>
    <w:rsid w:val="003E7038"/>
    <w:rsid w:val="003E706C"/>
    <w:rsid w:val="003E7163"/>
    <w:rsid w:val="003E7185"/>
    <w:rsid w:val="003E71A1"/>
    <w:rsid w:val="003E71B1"/>
    <w:rsid w:val="003E7243"/>
    <w:rsid w:val="003E74AC"/>
    <w:rsid w:val="003E76EB"/>
    <w:rsid w:val="003E7712"/>
    <w:rsid w:val="003E773D"/>
    <w:rsid w:val="003E7742"/>
    <w:rsid w:val="003E7778"/>
    <w:rsid w:val="003E779B"/>
    <w:rsid w:val="003E7801"/>
    <w:rsid w:val="003E789A"/>
    <w:rsid w:val="003E791F"/>
    <w:rsid w:val="003E794A"/>
    <w:rsid w:val="003E7A0F"/>
    <w:rsid w:val="003E7AAB"/>
    <w:rsid w:val="003E7BB6"/>
    <w:rsid w:val="003E7BFB"/>
    <w:rsid w:val="003E7BFC"/>
    <w:rsid w:val="003E7CA6"/>
    <w:rsid w:val="003E7E10"/>
    <w:rsid w:val="003E7EA0"/>
    <w:rsid w:val="003E7EF2"/>
    <w:rsid w:val="003E7F28"/>
    <w:rsid w:val="003F0142"/>
    <w:rsid w:val="003F019D"/>
    <w:rsid w:val="003F0402"/>
    <w:rsid w:val="003F052B"/>
    <w:rsid w:val="003F0553"/>
    <w:rsid w:val="003F05C3"/>
    <w:rsid w:val="003F06A2"/>
    <w:rsid w:val="003F0743"/>
    <w:rsid w:val="003F076D"/>
    <w:rsid w:val="003F07E7"/>
    <w:rsid w:val="003F0A01"/>
    <w:rsid w:val="003F0A35"/>
    <w:rsid w:val="003F0A5B"/>
    <w:rsid w:val="003F0A95"/>
    <w:rsid w:val="003F0C57"/>
    <w:rsid w:val="003F0D02"/>
    <w:rsid w:val="003F0D96"/>
    <w:rsid w:val="003F1065"/>
    <w:rsid w:val="003F106D"/>
    <w:rsid w:val="003F11AC"/>
    <w:rsid w:val="003F130A"/>
    <w:rsid w:val="003F1632"/>
    <w:rsid w:val="003F1788"/>
    <w:rsid w:val="003F17CF"/>
    <w:rsid w:val="003F18AE"/>
    <w:rsid w:val="003F1907"/>
    <w:rsid w:val="003F1919"/>
    <w:rsid w:val="003F191C"/>
    <w:rsid w:val="003F1B47"/>
    <w:rsid w:val="003F1B49"/>
    <w:rsid w:val="003F1BCA"/>
    <w:rsid w:val="003F1DAC"/>
    <w:rsid w:val="003F1DB5"/>
    <w:rsid w:val="003F1FFF"/>
    <w:rsid w:val="003F2108"/>
    <w:rsid w:val="003F217A"/>
    <w:rsid w:val="003F22FA"/>
    <w:rsid w:val="003F2326"/>
    <w:rsid w:val="003F2469"/>
    <w:rsid w:val="003F25DF"/>
    <w:rsid w:val="003F25F6"/>
    <w:rsid w:val="003F2648"/>
    <w:rsid w:val="003F2688"/>
    <w:rsid w:val="003F270B"/>
    <w:rsid w:val="003F27A1"/>
    <w:rsid w:val="003F27E8"/>
    <w:rsid w:val="003F27EB"/>
    <w:rsid w:val="003F2841"/>
    <w:rsid w:val="003F293A"/>
    <w:rsid w:val="003F29EB"/>
    <w:rsid w:val="003F2A00"/>
    <w:rsid w:val="003F2A02"/>
    <w:rsid w:val="003F2AB3"/>
    <w:rsid w:val="003F2B57"/>
    <w:rsid w:val="003F2C16"/>
    <w:rsid w:val="003F2CAA"/>
    <w:rsid w:val="003F2CB4"/>
    <w:rsid w:val="003F2D73"/>
    <w:rsid w:val="003F2FCB"/>
    <w:rsid w:val="003F300F"/>
    <w:rsid w:val="003F310C"/>
    <w:rsid w:val="003F3281"/>
    <w:rsid w:val="003F3311"/>
    <w:rsid w:val="003F3543"/>
    <w:rsid w:val="003F360D"/>
    <w:rsid w:val="003F372E"/>
    <w:rsid w:val="003F380E"/>
    <w:rsid w:val="003F38B9"/>
    <w:rsid w:val="003F3940"/>
    <w:rsid w:val="003F3BA9"/>
    <w:rsid w:val="003F3C24"/>
    <w:rsid w:val="003F3C3D"/>
    <w:rsid w:val="003F3D6B"/>
    <w:rsid w:val="003F3F87"/>
    <w:rsid w:val="003F4047"/>
    <w:rsid w:val="003F40AE"/>
    <w:rsid w:val="003F41E6"/>
    <w:rsid w:val="003F41F0"/>
    <w:rsid w:val="003F420B"/>
    <w:rsid w:val="003F4246"/>
    <w:rsid w:val="003F42FE"/>
    <w:rsid w:val="003F4318"/>
    <w:rsid w:val="003F435A"/>
    <w:rsid w:val="003F4372"/>
    <w:rsid w:val="003F4468"/>
    <w:rsid w:val="003F4572"/>
    <w:rsid w:val="003F45F9"/>
    <w:rsid w:val="003F4751"/>
    <w:rsid w:val="003F48CD"/>
    <w:rsid w:val="003F4999"/>
    <w:rsid w:val="003F4A30"/>
    <w:rsid w:val="003F4B98"/>
    <w:rsid w:val="003F4C5E"/>
    <w:rsid w:val="003F4C8B"/>
    <w:rsid w:val="003F4D0E"/>
    <w:rsid w:val="003F4D1C"/>
    <w:rsid w:val="003F4DBC"/>
    <w:rsid w:val="003F4E5E"/>
    <w:rsid w:val="003F4EA8"/>
    <w:rsid w:val="003F4EAD"/>
    <w:rsid w:val="003F5089"/>
    <w:rsid w:val="003F5288"/>
    <w:rsid w:val="003F5296"/>
    <w:rsid w:val="003F52C7"/>
    <w:rsid w:val="003F52E0"/>
    <w:rsid w:val="003F5333"/>
    <w:rsid w:val="003F536E"/>
    <w:rsid w:val="003F537C"/>
    <w:rsid w:val="003F546F"/>
    <w:rsid w:val="003F5491"/>
    <w:rsid w:val="003F568D"/>
    <w:rsid w:val="003F56CC"/>
    <w:rsid w:val="003F5726"/>
    <w:rsid w:val="003F57D3"/>
    <w:rsid w:val="003F586A"/>
    <w:rsid w:val="003F586D"/>
    <w:rsid w:val="003F58AA"/>
    <w:rsid w:val="003F596D"/>
    <w:rsid w:val="003F59E3"/>
    <w:rsid w:val="003F5A1F"/>
    <w:rsid w:val="003F5B47"/>
    <w:rsid w:val="003F5B56"/>
    <w:rsid w:val="003F5B76"/>
    <w:rsid w:val="003F5C45"/>
    <w:rsid w:val="003F6078"/>
    <w:rsid w:val="003F6178"/>
    <w:rsid w:val="003F61E0"/>
    <w:rsid w:val="003F633F"/>
    <w:rsid w:val="003F6366"/>
    <w:rsid w:val="003F638C"/>
    <w:rsid w:val="003F639B"/>
    <w:rsid w:val="003F64A0"/>
    <w:rsid w:val="003F64B9"/>
    <w:rsid w:val="003F650C"/>
    <w:rsid w:val="003F65C0"/>
    <w:rsid w:val="003F65FD"/>
    <w:rsid w:val="003F666D"/>
    <w:rsid w:val="003F6690"/>
    <w:rsid w:val="003F6759"/>
    <w:rsid w:val="003F6806"/>
    <w:rsid w:val="003F680E"/>
    <w:rsid w:val="003F688A"/>
    <w:rsid w:val="003F6A65"/>
    <w:rsid w:val="003F6A9A"/>
    <w:rsid w:val="003F6BEF"/>
    <w:rsid w:val="003F6C52"/>
    <w:rsid w:val="003F6D09"/>
    <w:rsid w:val="003F6D6D"/>
    <w:rsid w:val="003F70AC"/>
    <w:rsid w:val="003F714E"/>
    <w:rsid w:val="003F7225"/>
    <w:rsid w:val="003F72EA"/>
    <w:rsid w:val="003F7476"/>
    <w:rsid w:val="003F7482"/>
    <w:rsid w:val="003F75B8"/>
    <w:rsid w:val="003F76D1"/>
    <w:rsid w:val="003F780D"/>
    <w:rsid w:val="003F7909"/>
    <w:rsid w:val="003F7BA0"/>
    <w:rsid w:val="003F7DAC"/>
    <w:rsid w:val="003F7E23"/>
    <w:rsid w:val="003F7FE8"/>
    <w:rsid w:val="0040001D"/>
    <w:rsid w:val="0040011D"/>
    <w:rsid w:val="004001F4"/>
    <w:rsid w:val="0040037C"/>
    <w:rsid w:val="0040049E"/>
    <w:rsid w:val="00400501"/>
    <w:rsid w:val="00400631"/>
    <w:rsid w:val="00400715"/>
    <w:rsid w:val="004007AA"/>
    <w:rsid w:val="004007B0"/>
    <w:rsid w:val="0040087F"/>
    <w:rsid w:val="00400884"/>
    <w:rsid w:val="004008D9"/>
    <w:rsid w:val="00400916"/>
    <w:rsid w:val="00400942"/>
    <w:rsid w:val="00400969"/>
    <w:rsid w:val="00400A91"/>
    <w:rsid w:val="00400B45"/>
    <w:rsid w:val="00400B4C"/>
    <w:rsid w:val="00400B95"/>
    <w:rsid w:val="00400C1F"/>
    <w:rsid w:val="00400C4C"/>
    <w:rsid w:val="00400D9D"/>
    <w:rsid w:val="00400E15"/>
    <w:rsid w:val="00400E48"/>
    <w:rsid w:val="00400E7B"/>
    <w:rsid w:val="00400EFE"/>
    <w:rsid w:val="00401005"/>
    <w:rsid w:val="00401083"/>
    <w:rsid w:val="0040113E"/>
    <w:rsid w:val="0040121D"/>
    <w:rsid w:val="0040125D"/>
    <w:rsid w:val="00401314"/>
    <w:rsid w:val="00401317"/>
    <w:rsid w:val="004013AF"/>
    <w:rsid w:val="0040140A"/>
    <w:rsid w:val="0040142F"/>
    <w:rsid w:val="0040143D"/>
    <w:rsid w:val="00401483"/>
    <w:rsid w:val="004014ED"/>
    <w:rsid w:val="0040157F"/>
    <w:rsid w:val="004015D5"/>
    <w:rsid w:val="00401634"/>
    <w:rsid w:val="00401672"/>
    <w:rsid w:val="0040167B"/>
    <w:rsid w:val="004016B7"/>
    <w:rsid w:val="00401714"/>
    <w:rsid w:val="00401715"/>
    <w:rsid w:val="00401833"/>
    <w:rsid w:val="004018B0"/>
    <w:rsid w:val="00401975"/>
    <w:rsid w:val="00401B10"/>
    <w:rsid w:val="00401BC5"/>
    <w:rsid w:val="00401D26"/>
    <w:rsid w:val="00401D54"/>
    <w:rsid w:val="00401DD2"/>
    <w:rsid w:val="00401E0D"/>
    <w:rsid w:val="00401E2F"/>
    <w:rsid w:val="00401EA8"/>
    <w:rsid w:val="00401F10"/>
    <w:rsid w:val="00401F88"/>
    <w:rsid w:val="004020C7"/>
    <w:rsid w:val="00402107"/>
    <w:rsid w:val="00402162"/>
    <w:rsid w:val="00402189"/>
    <w:rsid w:val="004022A4"/>
    <w:rsid w:val="004022F6"/>
    <w:rsid w:val="004023A1"/>
    <w:rsid w:val="004024BA"/>
    <w:rsid w:val="004024E6"/>
    <w:rsid w:val="004025A6"/>
    <w:rsid w:val="00402729"/>
    <w:rsid w:val="004027A2"/>
    <w:rsid w:val="0040293B"/>
    <w:rsid w:val="00402976"/>
    <w:rsid w:val="00402998"/>
    <w:rsid w:val="004029F1"/>
    <w:rsid w:val="00402A8F"/>
    <w:rsid w:val="00402B04"/>
    <w:rsid w:val="00402BE3"/>
    <w:rsid w:val="00402BF1"/>
    <w:rsid w:val="00402CE0"/>
    <w:rsid w:val="00402D01"/>
    <w:rsid w:val="00402D04"/>
    <w:rsid w:val="00402D0F"/>
    <w:rsid w:val="00402ED2"/>
    <w:rsid w:val="00402F1E"/>
    <w:rsid w:val="00402F21"/>
    <w:rsid w:val="00403025"/>
    <w:rsid w:val="0040303D"/>
    <w:rsid w:val="004031E4"/>
    <w:rsid w:val="004031F3"/>
    <w:rsid w:val="00403223"/>
    <w:rsid w:val="00403348"/>
    <w:rsid w:val="0040342C"/>
    <w:rsid w:val="00403531"/>
    <w:rsid w:val="00403550"/>
    <w:rsid w:val="004035A5"/>
    <w:rsid w:val="004035AA"/>
    <w:rsid w:val="00403796"/>
    <w:rsid w:val="00403890"/>
    <w:rsid w:val="00403981"/>
    <w:rsid w:val="00403A7B"/>
    <w:rsid w:val="00403AC0"/>
    <w:rsid w:val="00403AE7"/>
    <w:rsid w:val="00403CC9"/>
    <w:rsid w:val="00403CFE"/>
    <w:rsid w:val="00403DAA"/>
    <w:rsid w:val="00403E4E"/>
    <w:rsid w:val="00403FB6"/>
    <w:rsid w:val="00403FE7"/>
    <w:rsid w:val="00404190"/>
    <w:rsid w:val="004043AE"/>
    <w:rsid w:val="004043C6"/>
    <w:rsid w:val="0040446C"/>
    <w:rsid w:val="00404686"/>
    <w:rsid w:val="00404729"/>
    <w:rsid w:val="00404880"/>
    <w:rsid w:val="00404948"/>
    <w:rsid w:val="0040494C"/>
    <w:rsid w:val="0040498C"/>
    <w:rsid w:val="00404A2B"/>
    <w:rsid w:val="00404AE8"/>
    <w:rsid w:val="00404BAF"/>
    <w:rsid w:val="00404DC7"/>
    <w:rsid w:val="00404F93"/>
    <w:rsid w:val="00405032"/>
    <w:rsid w:val="004051DE"/>
    <w:rsid w:val="00405202"/>
    <w:rsid w:val="00405229"/>
    <w:rsid w:val="004052ED"/>
    <w:rsid w:val="0040534A"/>
    <w:rsid w:val="00405354"/>
    <w:rsid w:val="00405436"/>
    <w:rsid w:val="00405443"/>
    <w:rsid w:val="00405470"/>
    <w:rsid w:val="00405505"/>
    <w:rsid w:val="00405647"/>
    <w:rsid w:val="004056C9"/>
    <w:rsid w:val="00405701"/>
    <w:rsid w:val="00405886"/>
    <w:rsid w:val="00405989"/>
    <w:rsid w:val="004059F8"/>
    <w:rsid w:val="00405A17"/>
    <w:rsid w:val="00405B65"/>
    <w:rsid w:val="00405D39"/>
    <w:rsid w:val="00405E00"/>
    <w:rsid w:val="00405E27"/>
    <w:rsid w:val="00405E61"/>
    <w:rsid w:val="00405FE1"/>
    <w:rsid w:val="004061DF"/>
    <w:rsid w:val="004062AB"/>
    <w:rsid w:val="004062E7"/>
    <w:rsid w:val="0040635E"/>
    <w:rsid w:val="0040656D"/>
    <w:rsid w:val="0040660C"/>
    <w:rsid w:val="004066E1"/>
    <w:rsid w:val="004067AA"/>
    <w:rsid w:val="0040682D"/>
    <w:rsid w:val="00406866"/>
    <w:rsid w:val="00406967"/>
    <w:rsid w:val="00406976"/>
    <w:rsid w:val="00406B0F"/>
    <w:rsid w:val="00406B4F"/>
    <w:rsid w:val="00406C48"/>
    <w:rsid w:val="00406C8F"/>
    <w:rsid w:val="00406E5A"/>
    <w:rsid w:val="00406E61"/>
    <w:rsid w:val="00406E83"/>
    <w:rsid w:val="00406F5C"/>
    <w:rsid w:val="004071B0"/>
    <w:rsid w:val="004071B8"/>
    <w:rsid w:val="0040724C"/>
    <w:rsid w:val="004072C7"/>
    <w:rsid w:val="0040737F"/>
    <w:rsid w:val="004073F0"/>
    <w:rsid w:val="0040745C"/>
    <w:rsid w:val="00407507"/>
    <w:rsid w:val="00407B4F"/>
    <w:rsid w:val="00407B50"/>
    <w:rsid w:val="00407B72"/>
    <w:rsid w:val="00407D9C"/>
    <w:rsid w:val="00407F5B"/>
    <w:rsid w:val="00407FE6"/>
    <w:rsid w:val="004100E2"/>
    <w:rsid w:val="00410284"/>
    <w:rsid w:val="00410313"/>
    <w:rsid w:val="004103A3"/>
    <w:rsid w:val="00410449"/>
    <w:rsid w:val="004104A1"/>
    <w:rsid w:val="004104A2"/>
    <w:rsid w:val="004104C5"/>
    <w:rsid w:val="00410541"/>
    <w:rsid w:val="00410684"/>
    <w:rsid w:val="0041082C"/>
    <w:rsid w:val="0041099B"/>
    <w:rsid w:val="004109B6"/>
    <w:rsid w:val="00410A9E"/>
    <w:rsid w:val="00410AE8"/>
    <w:rsid w:val="00410B7D"/>
    <w:rsid w:val="00410C1E"/>
    <w:rsid w:val="00410DE7"/>
    <w:rsid w:val="0041103C"/>
    <w:rsid w:val="004112B5"/>
    <w:rsid w:val="00411398"/>
    <w:rsid w:val="00411402"/>
    <w:rsid w:val="004114DE"/>
    <w:rsid w:val="00411539"/>
    <w:rsid w:val="00411587"/>
    <w:rsid w:val="00411591"/>
    <w:rsid w:val="004115B6"/>
    <w:rsid w:val="004116B0"/>
    <w:rsid w:val="00411890"/>
    <w:rsid w:val="004118E2"/>
    <w:rsid w:val="00411A2A"/>
    <w:rsid w:val="00411AC1"/>
    <w:rsid w:val="00411D01"/>
    <w:rsid w:val="00411D35"/>
    <w:rsid w:val="00411D40"/>
    <w:rsid w:val="00411D7B"/>
    <w:rsid w:val="00411DA7"/>
    <w:rsid w:val="00411DAF"/>
    <w:rsid w:val="00411F04"/>
    <w:rsid w:val="00411F3C"/>
    <w:rsid w:val="0041203A"/>
    <w:rsid w:val="00412117"/>
    <w:rsid w:val="004121F1"/>
    <w:rsid w:val="00412219"/>
    <w:rsid w:val="004122AC"/>
    <w:rsid w:val="0041235E"/>
    <w:rsid w:val="0041242F"/>
    <w:rsid w:val="004124D3"/>
    <w:rsid w:val="00412544"/>
    <w:rsid w:val="004128E4"/>
    <w:rsid w:val="00412994"/>
    <w:rsid w:val="00412CA3"/>
    <w:rsid w:val="00412D08"/>
    <w:rsid w:val="00412D5D"/>
    <w:rsid w:val="00412DCC"/>
    <w:rsid w:val="00412F14"/>
    <w:rsid w:val="00412FAE"/>
    <w:rsid w:val="0041314B"/>
    <w:rsid w:val="004131C0"/>
    <w:rsid w:val="004131D1"/>
    <w:rsid w:val="00413505"/>
    <w:rsid w:val="00413537"/>
    <w:rsid w:val="00413691"/>
    <w:rsid w:val="004136CD"/>
    <w:rsid w:val="004136ED"/>
    <w:rsid w:val="00413917"/>
    <w:rsid w:val="00413A2F"/>
    <w:rsid w:val="00413A3C"/>
    <w:rsid w:val="00413A66"/>
    <w:rsid w:val="00413AA8"/>
    <w:rsid w:val="00413B77"/>
    <w:rsid w:val="00413BFF"/>
    <w:rsid w:val="00413C7C"/>
    <w:rsid w:val="00413CCB"/>
    <w:rsid w:val="00413DB6"/>
    <w:rsid w:val="00413EC5"/>
    <w:rsid w:val="0041405F"/>
    <w:rsid w:val="0041411C"/>
    <w:rsid w:val="0041418C"/>
    <w:rsid w:val="00414319"/>
    <w:rsid w:val="00414362"/>
    <w:rsid w:val="0041437C"/>
    <w:rsid w:val="0041447A"/>
    <w:rsid w:val="004144A5"/>
    <w:rsid w:val="004148E7"/>
    <w:rsid w:val="0041494E"/>
    <w:rsid w:val="00414995"/>
    <w:rsid w:val="00414A28"/>
    <w:rsid w:val="00414A4F"/>
    <w:rsid w:val="00414AEE"/>
    <w:rsid w:val="00414B2D"/>
    <w:rsid w:val="00414C8E"/>
    <w:rsid w:val="00414D75"/>
    <w:rsid w:val="00414DA3"/>
    <w:rsid w:val="00414F49"/>
    <w:rsid w:val="00414F50"/>
    <w:rsid w:val="004150B1"/>
    <w:rsid w:val="0041514D"/>
    <w:rsid w:val="004151D9"/>
    <w:rsid w:val="00415345"/>
    <w:rsid w:val="00415371"/>
    <w:rsid w:val="00415386"/>
    <w:rsid w:val="00415392"/>
    <w:rsid w:val="00415434"/>
    <w:rsid w:val="00415510"/>
    <w:rsid w:val="004155D9"/>
    <w:rsid w:val="00415799"/>
    <w:rsid w:val="00415870"/>
    <w:rsid w:val="004158D8"/>
    <w:rsid w:val="00415D97"/>
    <w:rsid w:val="00415E3E"/>
    <w:rsid w:val="00415F99"/>
    <w:rsid w:val="00416166"/>
    <w:rsid w:val="004161D1"/>
    <w:rsid w:val="004161F3"/>
    <w:rsid w:val="00416233"/>
    <w:rsid w:val="00416264"/>
    <w:rsid w:val="00416276"/>
    <w:rsid w:val="00416290"/>
    <w:rsid w:val="004163C9"/>
    <w:rsid w:val="00416509"/>
    <w:rsid w:val="004165F8"/>
    <w:rsid w:val="00416615"/>
    <w:rsid w:val="0041678C"/>
    <w:rsid w:val="00416895"/>
    <w:rsid w:val="004169F9"/>
    <w:rsid w:val="004169FC"/>
    <w:rsid w:val="00416AD9"/>
    <w:rsid w:val="00416B0E"/>
    <w:rsid w:val="00416DBA"/>
    <w:rsid w:val="00416F39"/>
    <w:rsid w:val="004170B4"/>
    <w:rsid w:val="00417122"/>
    <w:rsid w:val="004171AA"/>
    <w:rsid w:val="0041722C"/>
    <w:rsid w:val="00417230"/>
    <w:rsid w:val="004172A4"/>
    <w:rsid w:val="004172E5"/>
    <w:rsid w:val="00417340"/>
    <w:rsid w:val="00417470"/>
    <w:rsid w:val="0041747C"/>
    <w:rsid w:val="004174D9"/>
    <w:rsid w:val="004174FC"/>
    <w:rsid w:val="004175F0"/>
    <w:rsid w:val="004175F7"/>
    <w:rsid w:val="0041763E"/>
    <w:rsid w:val="0041764F"/>
    <w:rsid w:val="00417651"/>
    <w:rsid w:val="004176C5"/>
    <w:rsid w:val="00417734"/>
    <w:rsid w:val="00417768"/>
    <w:rsid w:val="00417845"/>
    <w:rsid w:val="00417936"/>
    <w:rsid w:val="00417A02"/>
    <w:rsid w:val="00417B3F"/>
    <w:rsid w:val="00417BF0"/>
    <w:rsid w:val="00417D10"/>
    <w:rsid w:val="00420073"/>
    <w:rsid w:val="0042008B"/>
    <w:rsid w:val="004200D8"/>
    <w:rsid w:val="00420144"/>
    <w:rsid w:val="004201EC"/>
    <w:rsid w:val="004202B1"/>
    <w:rsid w:val="004202DF"/>
    <w:rsid w:val="004202EC"/>
    <w:rsid w:val="00420342"/>
    <w:rsid w:val="00420355"/>
    <w:rsid w:val="004203C9"/>
    <w:rsid w:val="00420456"/>
    <w:rsid w:val="00420497"/>
    <w:rsid w:val="00420696"/>
    <w:rsid w:val="004207A3"/>
    <w:rsid w:val="004207D8"/>
    <w:rsid w:val="0042080E"/>
    <w:rsid w:val="004208AD"/>
    <w:rsid w:val="004208DE"/>
    <w:rsid w:val="00420A6E"/>
    <w:rsid w:val="00420D13"/>
    <w:rsid w:val="00420DCA"/>
    <w:rsid w:val="00420F83"/>
    <w:rsid w:val="00421108"/>
    <w:rsid w:val="0042111B"/>
    <w:rsid w:val="00421219"/>
    <w:rsid w:val="004212BD"/>
    <w:rsid w:val="004212FB"/>
    <w:rsid w:val="00421325"/>
    <w:rsid w:val="004213F0"/>
    <w:rsid w:val="00421424"/>
    <w:rsid w:val="0042149A"/>
    <w:rsid w:val="00421630"/>
    <w:rsid w:val="00421650"/>
    <w:rsid w:val="0042170D"/>
    <w:rsid w:val="00421786"/>
    <w:rsid w:val="004217B7"/>
    <w:rsid w:val="004218E4"/>
    <w:rsid w:val="004218F4"/>
    <w:rsid w:val="0042196C"/>
    <w:rsid w:val="004219C8"/>
    <w:rsid w:val="004219D2"/>
    <w:rsid w:val="00421A2D"/>
    <w:rsid w:val="00421A8D"/>
    <w:rsid w:val="00421B10"/>
    <w:rsid w:val="00421B61"/>
    <w:rsid w:val="00421E2C"/>
    <w:rsid w:val="00421F1F"/>
    <w:rsid w:val="00421FB8"/>
    <w:rsid w:val="00422082"/>
    <w:rsid w:val="004221D8"/>
    <w:rsid w:val="00422417"/>
    <w:rsid w:val="004224AF"/>
    <w:rsid w:val="004225F2"/>
    <w:rsid w:val="00422600"/>
    <w:rsid w:val="00422756"/>
    <w:rsid w:val="004228B9"/>
    <w:rsid w:val="00422947"/>
    <w:rsid w:val="00422CC7"/>
    <w:rsid w:val="00422D7A"/>
    <w:rsid w:val="00422D86"/>
    <w:rsid w:val="00422DEE"/>
    <w:rsid w:val="00423031"/>
    <w:rsid w:val="00423034"/>
    <w:rsid w:val="0042332E"/>
    <w:rsid w:val="00423687"/>
    <w:rsid w:val="00423749"/>
    <w:rsid w:val="00423831"/>
    <w:rsid w:val="004238F1"/>
    <w:rsid w:val="00423B37"/>
    <w:rsid w:val="00423BEC"/>
    <w:rsid w:val="00424036"/>
    <w:rsid w:val="0042428F"/>
    <w:rsid w:val="0042432B"/>
    <w:rsid w:val="00424374"/>
    <w:rsid w:val="00424391"/>
    <w:rsid w:val="004243E7"/>
    <w:rsid w:val="0042448F"/>
    <w:rsid w:val="004244E3"/>
    <w:rsid w:val="0042468E"/>
    <w:rsid w:val="00424A1D"/>
    <w:rsid w:val="00424ADC"/>
    <w:rsid w:val="00424B3F"/>
    <w:rsid w:val="00424C1A"/>
    <w:rsid w:val="00424C36"/>
    <w:rsid w:val="00424EBE"/>
    <w:rsid w:val="00425162"/>
    <w:rsid w:val="00425230"/>
    <w:rsid w:val="004252A2"/>
    <w:rsid w:val="0042537F"/>
    <w:rsid w:val="0042541E"/>
    <w:rsid w:val="00425531"/>
    <w:rsid w:val="00425556"/>
    <w:rsid w:val="0042556C"/>
    <w:rsid w:val="00425612"/>
    <w:rsid w:val="00425875"/>
    <w:rsid w:val="004258A3"/>
    <w:rsid w:val="004258D8"/>
    <w:rsid w:val="0042599C"/>
    <w:rsid w:val="004259B2"/>
    <w:rsid w:val="00425B31"/>
    <w:rsid w:val="00425B7E"/>
    <w:rsid w:val="00425C71"/>
    <w:rsid w:val="00425EE0"/>
    <w:rsid w:val="00425F10"/>
    <w:rsid w:val="00425F3E"/>
    <w:rsid w:val="00425F69"/>
    <w:rsid w:val="00426115"/>
    <w:rsid w:val="004261AA"/>
    <w:rsid w:val="004261F2"/>
    <w:rsid w:val="00426270"/>
    <w:rsid w:val="004263FE"/>
    <w:rsid w:val="00426431"/>
    <w:rsid w:val="00426479"/>
    <w:rsid w:val="0042656F"/>
    <w:rsid w:val="0042671D"/>
    <w:rsid w:val="00426940"/>
    <w:rsid w:val="00426A9C"/>
    <w:rsid w:val="00426BA7"/>
    <w:rsid w:val="00426C89"/>
    <w:rsid w:val="004271A8"/>
    <w:rsid w:val="004271D2"/>
    <w:rsid w:val="00427316"/>
    <w:rsid w:val="00427341"/>
    <w:rsid w:val="0042750E"/>
    <w:rsid w:val="004275C7"/>
    <w:rsid w:val="004275DF"/>
    <w:rsid w:val="0042763F"/>
    <w:rsid w:val="00427729"/>
    <w:rsid w:val="004277A3"/>
    <w:rsid w:val="004277A8"/>
    <w:rsid w:val="004277E4"/>
    <w:rsid w:val="0042781B"/>
    <w:rsid w:val="0042783B"/>
    <w:rsid w:val="00427913"/>
    <w:rsid w:val="00427B18"/>
    <w:rsid w:val="00427C52"/>
    <w:rsid w:val="00427C53"/>
    <w:rsid w:val="00427D49"/>
    <w:rsid w:val="00427F6C"/>
    <w:rsid w:val="00427FE2"/>
    <w:rsid w:val="0043025B"/>
    <w:rsid w:val="00430521"/>
    <w:rsid w:val="00430541"/>
    <w:rsid w:val="004305F2"/>
    <w:rsid w:val="0043075A"/>
    <w:rsid w:val="004307B3"/>
    <w:rsid w:val="0043088E"/>
    <w:rsid w:val="00430966"/>
    <w:rsid w:val="004309F4"/>
    <w:rsid w:val="00430A9D"/>
    <w:rsid w:val="00430AA2"/>
    <w:rsid w:val="00430CB3"/>
    <w:rsid w:val="00430CB8"/>
    <w:rsid w:val="00430DFD"/>
    <w:rsid w:val="00430E72"/>
    <w:rsid w:val="00430E7C"/>
    <w:rsid w:val="00431073"/>
    <w:rsid w:val="00431239"/>
    <w:rsid w:val="00431311"/>
    <w:rsid w:val="004314E4"/>
    <w:rsid w:val="00431527"/>
    <w:rsid w:val="004315B0"/>
    <w:rsid w:val="00431640"/>
    <w:rsid w:val="00431645"/>
    <w:rsid w:val="004316B2"/>
    <w:rsid w:val="004318ED"/>
    <w:rsid w:val="004318FC"/>
    <w:rsid w:val="00431934"/>
    <w:rsid w:val="004319EE"/>
    <w:rsid w:val="00431A8B"/>
    <w:rsid w:val="00431B0D"/>
    <w:rsid w:val="00431C86"/>
    <w:rsid w:val="00431D2C"/>
    <w:rsid w:val="00431D83"/>
    <w:rsid w:val="00431E45"/>
    <w:rsid w:val="00431F85"/>
    <w:rsid w:val="00432149"/>
    <w:rsid w:val="00432172"/>
    <w:rsid w:val="004321F0"/>
    <w:rsid w:val="00432346"/>
    <w:rsid w:val="00432370"/>
    <w:rsid w:val="00432446"/>
    <w:rsid w:val="0043249C"/>
    <w:rsid w:val="00432505"/>
    <w:rsid w:val="004326FD"/>
    <w:rsid w:val="00432B5C"/>
    <w:rsid w:val="00432BEC"/>
    <w:rsid w:val="00432F5C"/>
    <w:rsid w:val="00432F7E"/>
    <w:rsid w:val="0043306B"/>
    <w:rsid w:val="0043319B"/>
    <w:rsid w:val="004331D8"/>
    <w:rsid w:val="00433231"/>
    <w:rsid w:val="0043328B"/>
    <w:rsid w:val="0043355C"/>
    <w:rsid w:val="00433562"/>
    <w:rsid w:val="00433608"/>
    <w:rsid w:val="0043365B"/>
    <w:rsid w:val="00433725"/>
    <w:rsid w:val="00433A31"/>
    <w:rsid w:val="00433A9B"/>
    <w:rsid w:val="00433AAE"/>
    <w:rsid w:val="00433D01"/>
    <w:rsid w:val="00433D5F"/>
    <w:rsid w:val="00433DC6"/>
    <w:rsid w:val="00433E75"/>
    <w:rsid w:val="00433EE0"/>
    <w:rsid w:val="00433F1C"/>
    <w:rsid w:val="004340A9"/>
    <w:rsid w:val="004344BF"/>
    <w:rsid w:val="00434551"/>
    <w:rsid w:val="00434768"/>
    <w:rsid w:val="00434992"/>
    <w:rsid w:val="004349F3"/>
    <w:rsid w:val="00434A1A"/>
    <w:rsid w:val="00434B43"/>
    <w:rsid w:val="00434B99"/>
    <w:rsid w:val="00434C8B"/>
    <w:rsid w:val="00434CBC"/>
    <w:rsid w:val="00434E4B"/>
    <w:rsid w:val="00434F6A"/>
    <w:rsid w:val="00435009"/>
    <w:rsid w:val="00435121"/>
    <w:rsid w:val="0043516F"/>
    <w:rsid w:val="004351EC"/>
    <w:rsid w:val="004351FA"/>
    <w:rsid w:val="004352A2"/>
    <w:rsid w:val="00435311"/>
    <w:rsid w:val="00435353"/>
    <w:rsid w:val="00435393"/>
    <w:rsid w:val="0043549E"/>
    <w:rsid w:val="00435585"/>
    <w:rsid w:val="004355B1"/>
    <w:rsid w:val="0043566C"/>
    <w:rsid w:val="0043594E"/>
    <w:rsid w:val="00435A7A"/>
    <w:rsid w:val="00435CCE"/>
    <w:rsid w:val="00435CD1"/>
    <w:rsid w:val="00435CFF"/>
    <w:rsid w:val="00435E6D"/>
    <w:rsid w:val="0043612E"/>
    <w:rsid w:val="0043638C"/>
    <w:rsid w:val="00436394"/>
    <w:rsid w:val="00436483"/>
    <w:rsid w:val="004366D4"/>
    <w:rsid w:val="0043674E"/>
    <w:rsid w:val="004368E9"/>
    <w:rsid w:val="0043696E"/>
    <w:rsid w:val="00436B06"/>
    <w:rsid w:val="00436B5E"/>
    <w:rsid w:val="00436C0F"/>
    <w:rsid w:val="00436C94"/>
    <w:rsid w:val="00436F43"/>
    <w:rsid w:val="00436F65"/>
    <w:rsid w:val="004370CB"/>
    <w:rsid w:val="00437133"/>
    <w:rsid w:val="00437355"/>
    <w:rsid w:val="0043739F"/>
    <w:rsid w:val="00437529"/>
    <w:rsid w:val="0043755F"/>
    <w:rsid w:val="004375E5"/>
    <w:rsid w:val="00437682"/>
    <w:rsid w:val="004377DF"/>
    <w:rsid w:val="00437897"/>
    <w:rsid w:val="00437A23"/>
    <w:rsid w:val="00437ADE"/>
    <w:rsid w:val="00437AF0"/>
    <w:rsid w:val="00437C0C"/>
    <w:rsid w:val="00437C4E"/>
    <w:rsid w:val="00437C69"/>
    <w:rsid w:val="00437EAE"/>
    <w:rsid w:val="00437F01"/>
    <w:rsid w:val="00437F62"/>
    <w:rsid w:val="00440026"/>
    <w:rsid w:val="00440141"/>
    <w:rsid w:val="004402B6"/>
    <w:rsid w:val="00440350"/>
    <w:rsid w:val="00440787"/>
    <w:rsid w:val="00440801"/>
    <w:rsid w:val="00440A20"/>
    <w:rsid w:val="00440B73"/>
    <w:rsid w:val="00440BA3"/>
    <w:rsid w:val="00440FD7"/>
    <w:rsid w:val="004410CC"/>
    <w:rsid w:val="004411A7"/>
    <w:rsid w:val="004411E5"/>
    <w:rsid w:val="0044122C"/>
    <w:rsid w:val="004414C3"/>
    <w:rsid w:val="00441530"/>
    <w:rsid w:val="004417DA"/>
    <w:rsid w:val="0044180F"/>
    <w:rsid w:val="00441CAC"/>
    <w:rsid w:val="00441CC0"/>
    <w:rsid w:val="00441DD8"/>
    <w:rsid w:val="00441E63"/>
    <w:rsid w:val="00441E9D"/>
    <w:rsid w:val="0044207C"/>
    <w:rsid w:val="00442094"/>
    <w:rsid w:val="004420BD"/>
    <w:rsid w:val="0044222E"/>
    <w:rsid w:val="0044223F"/>
    <w:rsid w:val="004422C8"/>
    <w:rsid w:val="0044236A"/>
    <w:rsid w:val="00442446"/>
    <w:rsid w:val="0044256D"/>
    <w:rsid w:val="004427D9"/>
    <w:rsid w:val="004427EA"/>
    <w:rsid w:val="004428EA"/>
    <w:rsid w:val="00442BD7"/>
    <w:rsid w:val="00442ED5"/>
    <w:rsid w:val="00442F01"/>
    <w:rsid w:val="00442F14"/>
    <w:rsid w:val="00442F66"/>
    <w:rsid w:val="00442F82"/>
    <w:rsid w:val="004431C8"/>
    <w:rsid w:val="004432B2"/>
    <w:rsid w:val="00443307"/>
    <w:rsid w:val="004433AD"/>
    <w:rsid w:val="004433C4"/>
    <w:rsid w:val="00443917"/>
    <w:rsid w:val="0044394E"/>
    <w:rsid w:val="004439AD"/>
    <w:rsid w:val="00443AAD"/>
    <w:rsid w:val="00443B10"/>
    <w:rsid w:val="00443B36"/>
    <w:rsid w:val="00443BC3"/>
    <w:rsid w:val="00443EF7"/>
    <w:rsid w:val="00444014"/>
    <w:rsid w:val="00444022"/>
    <w:rsid w:val="00444134"/>
    <w:rsid w:val="00444139"/>
    <w:rsid w:val="0044429C"/>
    <w:rsid w:val="004442A6"/>
    <w:rsid w:val="004442B5"/>
    <w:rsid w:val="0044431B"/>
    <w:rsid w:val="0044437B"/>
    <w:rsid w:val="004443C9"/>
    <w:rsid w:val="00444443"/>
    <w:rsid w:val="00444493"/>
    <w:rsid w:val="00444538"/>
    <w:rsid w:val="004445A7"/>
    <w:rsid w:val="00444603"/>
    <w:rsid w:val="004446CB"/>
    <w:rsid w:val="004447E6"/>
    <w:rsid w:val="0044481A"/>
    <w:rsid w:val="00444862"/>
    <w:rsid w:val="004448A4"/>
    <w:rsid w:val="004448B5"/>
    <w:rsid w:val="004448E7"/>
    <w:rsid w:val="0044490B"/>
    <w:rsid w:val="00444A85"/>
    <w:rsid w:val="00444AAD"/>
    <w:rsid w:val="00444B3C"/>
    <w:rsid w:val="00444B94"/>
    <w:rsid w:val="00444BF2"/>
    <w:rsid w:val="00444CEB"/>
    <w:rsid w:val="00444D8E"/>
    <w:rsid w:val="00444E64"/>
    <w:rsid w:val="00444E6B"/>
    <w:rsid w:val="00444ED4"/>
    <w:rsid w:val="00444EEB"/>
    <w:rsid w:val="00444FC0"/>
    <w:rsid w:val="00445032"/>
    <w:rsid w:val="004450A8"/>
    <w:rsid w:val="004450C5"/>
    <w:rsid w:val="00445190"/>
    <w:rsid w:val="0044528D"/>
    <w:rsid w:val="004452EB"/>
    <w:rsid w:val="00445777"/>
    <w:rsid w:val="004457DA"/>
    <w:rsid w:val="0044588F"/>
    <w:rsid w:val="00445A26"/>
    <w:rsid w:val="00445A3E"/>
    <w:rsid w:val="00445A92"/>
    <w:rsid w:val="00445B18"/>
    <w:rsid w:val="00445F46"/>
    <w:rsid w:val="004460E6"/>
    <w:rsid w:val="00446231"/>
    <w:rsid w:val="00446291"/>
    <w:rsid w:val="004463D0"/>
    <w:rsid w:val="004463EB"/>
    <w:rsid w:val="00446429"/>
    <w:rsid w:val="004464CB"/>
    <w:rsid w:val="00446519"/>
    <w:rsid w:val="00446594"/>
    <w:rsid w:val="004465EE"/>
    <w:rsid w:val="0044678B"/>
    <w:rsid w:val="004467D9"/>
    <w:rsid w:val="00446AEF"/>
    <w:rsid w:val="00446B44"/>
    <w:rsid w:val="00446B8E"/>
    <w:rsid w:val="00446F4A"/>
    <w:rsid w:val="00446FBB"/>
    <w:rsid w:val="00447052"/>
    <w:rsid w:val="00447291"/>
    <w:rsid w:val="0044739D"/>
    <w:rsid w:val="004473C2"/>
    <w:rsid w:val="004473ED"/>
    <w:rsid w:val="0044744A"/>
    <w:rsid w:val="00447568"/>
    <w:rsid w:val="004475BE"/>
    <w:rsid w:val="0044771D"/>
    <w:rsid w:val="00447980"/>
    <w:rsid w:val="00447ACC"/>
    <w:rsid w:val="00447C88"/>
    <w:rsid w:val="00447D3D"/>
    <w:rsid w:val="00447D7B"/>
    <w:rsid w:val="00447DD0"/>
    <w:rsid w:val="00447E16"/>
    <w:rsid w:val="00447E24"/>
    <w:rsid w:val="00447E96"/>
    <w:rsid w:val="00447F2D"/>
    <w:rsid w:val="00447F5F"/>
    <w:rsid w:val="00447F8E"/>
    <w:rsid w:val="00450082"/>
    <w:rsid w:val="004500DD"/>
    <w:rsid w:val="00450353"/>
    <w:rsid w:val="004503BC"/>
    <w:rsid w:val="0045045E"/>
    <w:rsid w:val="0045060C"/>
    <w:rsid w:val="00450709"/>
    <w:rsid w:val="0045088A"/>
    <w:rsid w:val="004508FA"/>
    <w:rsid w:val="00450925"/>
    <w:rsid w:val="0045096B"/>
    <w:rsid w:val="00450A0C"/>
    <w:rsid w:val="00450CBC"/>
    <w:rsid w:val="00450DE1"/>
    <w:rsid w:val="00450F4F"/>
    <w:rsid w:val="00450F75"/>
    <w:rsid w:val="00451054"/>
    <w:rsid w:val="00451115"/>
    <w:rsid w:val="00451262"/>
    <w:rsid w:val="00451336"/>
    <w:rsid w:val="004513A1"/>
    <w:rsid w:val="00451482"/>
    <w:rsid w:val="004514E2"/>
    <w:rsid w:val="00451533"/>
    <w:rsid w:val="0045159C"/>
    <w:rsid w:val="004517D8"/>
    <w:rsid w:val="004518E3"/>
    <w:rsid w:val="00451926"/>
    <w:rsid w:val="0045192C"/>
    <w:rsid w:val="00451B11"/>
    <w:rsid w:val="00451C32"/>
    <w:rsid w:val="00451EE4"/>
    <w:rsid w:val="00451EEF"/>
    <w:rsid w:val="00451FB6"/>
    <w:rsid w:val="0045208F"/>
    <w:rsid w:val="0045226C"/>
    <w:rsid w:val="00452328"/>
    <w:rsid w:val="004523B7"/>
    <w:rsid w:val="0045242C"/>
    <w:rsid w:val="00452559"/>
    <w:rsid w:val="0045287A"/>
    <w:rsid w:val="00452A07"/>
    <w:rsid w:val="00452AA2"/>
    <w:rsid w:val="00452B92"/>
    <w:rsid w:val="00452CEC"/>
    <w:rsid w:val="00452DDE"/>
    <w:rsid w:val="00452E1B"/>
    <w:rsid w:val="004530A9"/>
    <w:rsid w:val="00453169"/>
    <w:rsid w:val="004531A1"/>
    <w:rsid w:val="0045323A"/>
    <w:rsid w:val="00453284"/>
    <w:rsid w:val="00453291"/>
    <w:rsid w:val="0045333C"/>
    <w:rsid w:val="00453340"/>
    <w:rsid w:val="004533F7"/>
    <w:rsid w:val="0045348C"/>
    <w:rsid w:val="004534C6"/>
    <w:rsid w:val="00453508"/>
    <w:rsid w:val="00453532"/>
    <w:rsid w:val="0045355F"/>
    <w:rsid w:val="0045357B"/>
    <w:rsid w:val="00453609"/>
    <w:rsid w:val="00453641"/>
    <w:rsid w:val="004537D0"/>
    <w:rsid w:val="00453926"/>
    <w:rsid w:val="004539F3"/>
    <w:rsid w:val="00453A8E"/>
    <w:rsid w:val="00453AD5"/>
    <w:rsid w:val="00453C5C"/>
    <w:rsid w:val="00453CA0"/>
    <w:rsid w:val="00453D18"/>
    <w:rsid w:val="00453D1A"/>
    <w:rsid w:val="00453E38"/>
    <w:rsid w:val="00453F4B"/>
    <w:rsid w:val="00453F6F"/>
    <w:rsid w:val="0045416F"/>
    <w:rsid w:val="0045418E"/>
    <w:rsid w:val="00454208"/>
    <w:rsid w:val="004542A4"/>
    <w:rsid w:val="00454326"/>
    <w:rsid w:val="00454448"/>
    <w:rsid w:val="0045455D"/>
    <w:rsid w:val="00454669"/>
    <w:rsid w:val="004546FC"/>
    <w:rsid w:val="0045478F"/>
    <w:rsid w:val="0045480B"/>
    <w:rsid w:val="00454837"/>
    <w:rsid w:val="00454962"/>
    <w:rsid w:val="00454C7F"/>
    <w:rsid w:val="00454DD7"/>
    <w:rsid w:val="00454DF6"/>
    <w:rsid w:val="00454EFA"/>
    <w:rsid w:val="00454F48"/>
    <w:rsid w:val="004551AC"/>
    <w:rsid w:val="0045530D"/>
    <w:rsid w:val="0045534B"/>
    <w:rsid w:val="0045537F"/>
    <w:rsid w:val="00455523"/>
    <w:rsid w:val="00455690"/>
    <w:rsid w:val="0045577A"/>
    <w:rsid w:val="00455816"/>
    <w:rsid w:val="00455915"/>
    <w:rsid w:val="00455A88"/>
    <w:rsid w:val="00455B01"/>
    <w:rsid w:val="00455B9A"/>
    <w:rsid w:val="00455BF1"/>
    <w:rsid w:val="00455C1E"/>
    <w:rsid w:val="00455CBB"/>
    <w:rsid w:val="00455D1D"/>
    <w:rsid w:val="00455D5C"/>
    <w:rsid w:val="00455E17"/>
    <w:rsid w:val="00455F5A"/>
    <w:rsid w:val="00456042"/>
    <w:rsid w:val="0045611E"/>
    <w:rsid w:val="004561A6"/>
    <w:rsid w:val="004564EC"/>
    <w:rsid w:val="0045663E"/>
    <w:rsid w:val="00456705"/>
    <w:rsid w:val="00456A10"/>
    <w:rsid w:val="00456A3C"/>
    <w:rsid w:val="00456BFC"/>
    <w:rsid w:val="00456E69"/>
    <w:rsid w:val="00456F42"/>
    <w:rsid w:val="00456FAE"/>
    <w:rsid w:val="00456FF7"/>
    <w:rsid w:val="004570A3"/>
    <w:rsid w:val="004571E3"/>
    <w:rsid w:val="00457578"/>
    <w:rsid w:val="004575A9"/>
    <w:rsid w:val="00457630"/>
    <w:rsid w:val="00457703"/>
    <w:rsid w:val="0045782F"/>
    <w:rsid w:val="00457962"/>
    <w:rsid w:val="00457B93"/>
    <w:rsid w:val="00457C2C"/>
    <w:rsid w:val="00457F69"/>
    <w:rsid w:val="00457FFC"/>
    <w:rsid w:val="00460111"/>
    <w:rsid w:val="0046027E"/>
    <w:rsid w:val="00460285"/>
    <w:rsid w:val="00460347"/>
    <w:rsid w:val="004603CC"/>
    <w:rsid w:val="0046046C"/>
    <w:rsid w:val="004604C1"/>
    <w:rsid w:val="00460514"/>
    <w:rsid w:val="004605A3"/>
    <w:rsid w:val="00460713"/>
    <w:rsid w:val="0046085B"/>
    <w:rsid w:val="004609A7"/>
    <w:rsid w:val="00460AD0"/>
    <w:rsid w:val="00460AFD"/>
    <w:rsid w:val="00460B4E"/>
    <w:rsid w:val="00460C48"/>
    <w:rsid w:val="00460C51"/>
    <w:rsid w:val="00460E28"/>
    <w:rsid w:val="00460F29"/>
    <w:rsid w:val="00460F85"/>
    <w:rsid w:val="00460F9E"/>
    <w:rsid w:val="00461033"/>
    <w:rsid w:val="004610D7"/>
    <w:rsid w:val="004610D9"/>
    <w:rsid w:val="004610F7"/>
    <w:rsid w:val="00461218"/>
    <w:rsid w:val="0046122F"/>
    <w:rsid w:val="004612A1"/>
    <w:rsid w:val="0046132C"/>
    <w:rsid w:val="004613ED"/>
    <w:rsid w:val="00461482"/>
    <w:rsid w:val="0046151C"/>
    <w:rsid w:val="00461526"/>
    <w:rsid w:val="0046154A"/>
    <w:rsid w:val="004616B2"/>
    <w:rsid w:val="00461748"/>
    <w:rsid w:val="0046181B"/>
    <w:rsid w:val="00461829"/>
    <w:rsid w:val="00461840"/>
    <w:rsid w:val="00461916"/>
    <w:rsid w:val="00461B30"/>
    <w:rsid w:val="00461BB2"/>
    <w:rsid w:val="00461D1D"/>
    <w:rsid w:val="00461EA1"/>
    <w:rsid w:val="00462022"/>
    <w:rsid w:val="0046204E"/>
    <w:rsid w:val="00462266"/>
    <w:rsid w:val="004622F9"/>
    <w:rsid w:val="0046250D"/>
    <w:rsid w:val="0046255B"/>
    <w:rsid w:val="0046268D"/>
    <w:rsid w:val="004629A8"/>
    <w:rsid w:val="00462ABB"/>
    <w:rsid w:val="0046303B"/>
    <w:rsid w:val="0046306E"/>
    <w:rsid w:val="004630FB"/>
    <w:rsid w:val="00463374"/>
    <w:rsid w:val="004634B6"/>
    <w:rsid w:val="004635A9"/>
    <w:rsid w:val="0046372D"/>
    <w:rsid w:val="0046378B"/>
    <w:rsid w:val="004637AC"/>
    <w:rsid w:val="004637EE"/>
    <w:rsid w:val="00463A44"/>
    <w:rsid w:val="00463A8B"/>
    <w:rsid w:val="00463AD2"/>
    <w:rsid w:val="00463B84"/>
    <w:rsid w:val="00463BBC"/>
    <w:rsid w:val="00463BD3"/>
    <w:rsid w:val="00463C88"/>
    <w:rsid w:val="00463D38"/>
    <w:rsid w:val="00463E6C"/>
    <w:rsid w:val="00463E77"/>
    <w:rsid w:val="00463F96"/>
    <w:rsid w:val="00463FCF"/>
    <w:rsid w:val="004640B5"/>
    <w:rsid w:val="00464117"/>
    <w:rsid w:val="004641E6"/>
    <w:rsid w:val="00464202"/>
    <w:rsid w:val="00464358"/>
    <w:rsid w:val="0046441F"/>
    <w:rsid w:val="00464560"/>
    <w:rsid w:val="0046464A"/>
    <w:rsid w:val="0046494C"/>
    <w:rsid w:val="00464967"/>
    <w:rsid w:val="00464984"/>
    <w:rsid w:val="00464A53"/>
    <w:rsid w:val="00464BAF"/>
    <w:rsid w:val="00464BCE"/>
    <w:rsid w:val="00464BEB"/>
    <w:rsid w:val="00464DC3"/>
    <w:rsid w:val="00464E12"/>
    <w:rsid w:val="00464EA8"/>
    <w:rsid w:val="00464FE6"/>
    <w:rsid w:val="00465096"/>
    <w:rsid w:val="00465276"/>
    <w:rsid w:val="004652E3"/>
    <w:rsid w:val="00465340"/>
    <w:rsid w:val="004654F8"/>
    <w:rsid w:val="00465575"/>
    <w:rsid w:val="00465773"/>
    <w:rsid w:val="004657C4"/>
    <w:rsid w:val="004657E8"/>
    <w:rsid w:val="00465861"/>
    <w:rsid w:val="00465958"/>
    <w:rsid w:val="00465A28"/>
    <w:rsid w:val="00465A72"/>
    <w:rsid w:val="00465C0D"/>
    <w:rsid w:val="00465D22"/>
    <w:rsid w:val="00465D84"/>
    <w:rsid w:val="00465DD9"/>
    <w:rsid w:val="00465EC5"/>
    <w:rsid w:val="00465ECC"/>
    <w:rsid w:val="00465FC8"/>
    <w:rsid w:val="004660E5"/>
    <w:rsid w:val="0046611A"/>
    <w:rsid w:val="00466127"/>
    <w:rsid w:val="00466185"/>
    <w:rsid w:val="004662CE"/>
    <w:rsid w:val="0046633A"/>
    <w:rsid w:val="004663C4"/>
    <w:rsid w:val="0046643B"/>
    <w:rsid w:val="004664CB"/>
    <w:rsid w:val="0046651C"/>
    <w:rsid w:val="00466533"/>
    <w:rsid w:val="00466535"/>
    <w:rsid w:val="0046662D"/>
    <w:rsid w:val="004666B4"/>
    <w:rsid w:val="0046670A"/>
    <w:rsid w:val="00466938"/>
    <w:rsid w:val="00466961"/>
    <w:rsid w:val="004669A2"/>
    <w:rsid w:val="00466CFE"/>
    <w:rsid w:val="00466D68"/>
    <w:rsid w:val="00466E08"/>
    <w:rsid w:val="00466E8D"/>
    <w:rsid w:val="00466EA8"/>
    <w:rsid w:val="00467258"/>
    <w:rsid w:val="00467262"/>
    <w:rsid w:val="00467299"/>
    <w:rsid w:val="004674C2"/>
    <w:rsid w:val="00467638"/>
    <w:rsid w:val="004676BA"/>
    <w:rsid w:val="00467718"/>
    <w:rsid w:val="0046799F"/>
    <w:rsid w:val="00467A71"/>
    <w:rsid w:val="00467AA3"/>
    <w:rsid w:val="00467AE6"/>
    <w:rsid w:val="00467AF3"/>
    <w:rsid w:val="00467B25"/>
    <w:rsid w:val="00467BA8"/>
    <w:rsid w:val="00467CA2"/>
    <w:rsid w:val="00467FB7"/>
    <w:rsid w:val="0047003E"/>
    <w:rsid w:val="004701E4"/>
    <w:rsid w:val="004701ED"/>
    <w:rsid w:val="004704FE"/>
    <w:rsid w:val="00470559"/>
    <w:rsid w:val="004705FB"/>
    <w:rsid w:val="0047063B"/>
    <w:rsid w:val="004706CC"/>
    <w:rsid w:val="004708E2"/>
    <w:rsid w:val="004709A9"/>
    <w:rsid w:val="00470B2E"/>
    <w:rsid w:val="00470B60"/>
    <w:rsid w:val="00470C85"/>
    <w:rsid w:val="00470E8C"/>
    <w:rsid w:val="00471031"/>
    <w:rsid w:val="0047105A"/>
    <w:rsid w:val="00471192"/>
    <w:rsid w:val="00471243"/>
    <w:rsid w:val="0047125F"/>
    <w:rsid w:val="004713A1"/>
    <w:rsid w:val="00471425"/>
    <w:rsid w:val="00471455"/>
    <w:rsid w:val="00471497"/>
    <w:rsid w:val="0047154C"/>
    <w:rsid w:val="004716AF"/>
    <w:rsid w:val="00471890"/>
    <w:rsid w:val="00471893"/>
    <w:rsid w:val="00471B51"/>
    <w:rsid w:val="00471B9E"/>
    <w:rsid w:val="00471CB3"/>
    <w:rsid w:val="00471CE2"/>
    <w:rsid w:val="00471D85"/>
    <w:rsid w:val="00471DAA"/>
    <w:rsid w:val="00471EE8"/>
    <w:rsid w:val="00471EFB"/>
    <w:rsid w:val="0047208D"/>
    <w:rsid w:val="0047223D"/>
    <w:rsid w:val="00472327"/>
    <w:rsid w:val="00472331"/>
    <w:rsid w:val="00472532"/>
    <w:rsid w:val="004726EA"/>
    <w:rsid w:val="00472838"/>
    <w:rsid w:val="00472882"/>
    <w:rsid w:val="004728E0"/>
    <w:rsid w:val="00472B43"/>
    <w:rsid w:val="00472C9F"/>
    <w:rsid w:val="00472D62"/>
    <w:rsid w:val="00472D81"/>
    <w:rsid w:val="00472D84"/>
    <w:rsid w:val="00472D8A"/>
    <w:rsid w:val="00472F62"/>
    <w:rsid w:val="00473107"/>
    <w:rsid w:val="00473233"/>
    <w:rsid w:val="00473302"/>
    <w:rsid w:val="004733F0"/>
    <w:rsid w:val="004734E0"/>
    <w:rsid w:val="004734E1"/>
    <w:rsid w:val="0047359F"/>
    <w:rsid w:val="0047364F"/>
    <w:rsid w:val="004736C5"/>
    <w:rsid w:val="004737B4"/>
    <w:rsid w:val="004737F0"/>
    <w:rsid w:val="00473987"/>
    <w:rsid w:val="00473A97"/>
    <w:rsid w:val="00473A9E"/>
    <w:rsid w:val="00473DD3"/>
    <w:rsid w:val="00473E6F"/>
    <w:rsid w:val="00473F93"/>
    <w:rsid w:val="0047402B"/>
    <w:rsid w:val="00474077"/>
    <w:rsid w:val="004741DC"/>
    <w:rsid w:val="00474229"/>
    <w:rsid w:val="00474367"/>
    <w:rsid w:val="00474389"/>
    <w:rsid w:val="004743F2"/>
    <w:rsid w:val="0047448B"/>
    <w:rsid w:val="004744A3"/>
    <w:rsid w:val="00474529"/>
    <w:rsid w:val="004745C8"/>
    <w:rsid w:val="004746B9"/>
    <w:rsid w:val="00474763"/>
    <w:rsid w:val="0047488F"/>
    <w:rsid w:val="004748DF"/>
    <w:rsid w:val="00474A0A"/>
    <w:rsid w:val="00474AAC"/>
    <w:rsid w:val="00474ABD"/>
    <w:rsid w:val="00474AEC"/>
    <w:rsid w:val="00474B0E"/>
    <w:rsid w:val="00474B2D"/>
    <w:rsid w:val="00474EBE"/>
    <w:rsid w:val="00474F52"/>
    <w:rsid w:val="00474F8E"/>
    <w:rsid w:val="00474FEF"/>
    <w:rsid w:val="00475032"/>
    <w:rsid w:val="00475152"/>
    <w:rsid w:val="00475166"/>
    <w:rsid w:val="004751BA"/>
    <w:rsid w:val="004751C9"/>
    <w:rsid w:val="00475394"/>
    <w:rsid w:val="004753B8"/>
    <w:rsid w:val="0047542F"/>
    <w:rsid w:val="0047544A"/>
    <w:rsid w:val="004754D8"/>
    <w:rsid w:val="004754F2"/>
    <w:rsid w:val="004755A6"/>
    <w:rsid w:val="0047569A"/>
    <w:rsid w:val="004757B1"/>
    <w:rsid w:val="004757E2"/>
    <w:rsid w:val="00475820"/>
    <w:rsid w:val="004759BE"/>
    <w:rsid w:val="00475A91"/>
    <w:rsid w:val="00475B6B"/>
    <w:rsid w:val="00475C4A"/>
    <w:rsid w:val="00475CDF"/>
    <w:rsid w:val="00475D00"/>
    <w:rsid w:val="00475D04"/>
    <w:rsid w:val="00475E27"/>
    <w:rsid w:val="00475E49"/>
    <w:rsid w:val="00475E6C"/>
    <w:rsid w:val="00475ED7"/>
    <w:rsid w:val="00475F3A"/>
    <w:rsid w:val="0047626C"/>
    <w:rsid w:val="004767B7"/>
    <w:rsid w:val="0047693C"/>
    <w:rsid w:val="00476984"/>
    <w:rsid w:val="00476AA0"/>
    <w:rsid w:val="00476C3B"/>
    <w:rsid w:val="00476D8C"/>
    <w:rsid w:val="00476E09"/>
    <w:rsid w:val="00476E9D"/>
    <w:rsid w:val="00476EC1"/>
    <w:rsid w:val="00476EED"/>
    <w:rsid w:val="00476F4A"/>
    <w:rsid w:val="00476F5A"/>
    <w:rsid w:val="0047709A"/>
    <w:rsid w:val="00477145"/>
    <w:rsid w:val="00477163"/>
    <w:rsid w:val="0047719A"/>
    <w:rsid w:val="004771A4"/>
    <w:rsid w:val="0047720F"/>
    <w:rsid w:val="004772D4"/>
    <w:rsid w:val="00477336"/>
    <w:rsid w:val="004774BB"/>
    <w:rsid w:val="004776AA"/>
    <w:rsid w:val="0047782E"/>
    <w:rsid w:val="004779B2"/>
    <w:rsid w:val="00477A33"/>
    <w:rsid w:val="00477A37"/>
    <w:rsid w:val="00477A91"/>
    <w:rsid w:val="00477B97"/>
    <w:rsid w:val="00477CD5"/>
    <w:rsid w:val="00477D03"/>
    <w:rsid w:val="00477D71"/>
    <w:rsid w:val="00477DEB"/>
    <w:rsid w:val="00477FF7"/>
    <w:rsid w:val="0048003D"/>
    <w:rsid w:val="00480111"/>
    <w:rsid w:val="0048035D"/>
    <w:rsid w:val="004806B0"/>
    <w:rsid w:val="00480808"/>
    <w:rsid w:val="0048083C"/>
    <w:rsid w:val="004808B5"/>
    <w:rsid w:val="00480A1D"/>
    <w:rsid w:val="00480B23"/>
    <w:rsid w:val="00480C33"/>
    <w:rsid w:val="00480CD4"/>
    <w:rsid w:val="00480DBB"/>
    <w:rsid w:val="00480E48"/>
    <w:rsid w:val="00480F11"/>
    <w:rsid w:val="00480F4B"/>
    <w:rsid w:val="00480FFB"/>
    <w:rsid w:val="00481135"/>
    <w:rsid w:val="004812C8"/>
    <w:rsid w:val="004813D7"/>
    <w:rsid w:val="004814A4"/>
    <w:rsid w:val="00481564"/>
    <w:rsid w:val="00481697"/>
    <w:rsid w:val="004816B6"/>
    <w:rsid w:val="00481705"/>
    <w:rsid w:val="0048176B"/>
    <w:rsid w:val="00481871"/>
    <w:rsid w:val="0048194A"/>
    <w:rsid w:val="0048194E"/>
    <w:rsid w:val="00481963"/>
    <w:rsid w:val="00481B0E"/>
    <w:rsid w:val="00481D9C"/>
    <w:rsid w:val="00481DDD"/>
    <w:rsid w:val="00481DF2"/>
    <w:rsid w:val="00482099"/>
    <w:rsid w:val="00482192"/>
    <w:rsid w:val="0048226A"/>
    <w:rsid w:val="00482382"/>
    <w:rsid w:val="00482401"/>
    <w:rsid w:val="004824FE"/>
    <w:rsid w:val="00482686"/>
    <w:rsid w:val="004826EC"/>
    <w:rsid w:val="0048272A"/>
    <w:rsid w:val="004828CB"/>
    <w:rsid w:val="004829F9"/>
    <w:rsid w:val="00482AD2"/>
    <w:rsid w:val="00482E02"/>
    <w:rsid w:val="00482E53"/>
    <w:rsid w:val="00482E59"/>
    <w:rsid w:val="00482E5E"/>
    <w:rsid w:val="00482EBE"/>
    <w:rsid w:val="0048306B"/>
    <w:rsid w:val="00483164"/>
    <w:rsid w:val="00483187"/>
    <w:rsid w:val="004831F9"/>
    <w:rsid w:val="00483237"/>
    <w:rsid w:val="0048324B"/>
    <w:rsid w:val="0048341A"/>
    <w:rsid w:val="0048344E"/>
    <w:rsid w:val="004834C0"/>
    <w:rsid w:val="00483697"/>
    <w:rsid w:val="00483864"/>
    <w:rsid w:val="0048386B"/>
    <w:rsid w:val="004838DA"/>
    <w:rsid w:val="00483942"/>
    <w:rsid w:val="0048398B"/>
    <w:rsid w:val="004839B2"/>
    <w:rsid w:val="004839E0"/>
    <w:rsid w:val="004839E6"/>
    <w:rsid w:val="00483B1B"/>
    <w:rsid w:val="00483B94"/>
    <w:rsid w:val="00483B95"/>
    <w:rsid w:val="00483BAD"/>
    <w:rsid w:val="00483C74"/>
    <w:rsid w:val="00483C75"/>
    <w:rsid w:val="00483CBD"/>
    <w:rsid w:val="00483CFD"/>
    <w:rsid w:val="00483D68"/>
    <w:rsid w:val="00483FA4"/>
    <w:rsid w:val="00483FD5"/>
    <w:rsid w:val="0048401A"/>
    <w:rsid w:val="004840B4"/>
    <w:rsid w:val="0048416D"/>
    <w:rsid w:val="004842D6"/>
    <w:rsid w:val="0048431F"/>
    <w:rsid w:val="00484327"/>
    <w:rsid w:val="00484362"/>
    <w:rsid w:val="00484456"/>
    <w:rsid w:val="00484527"/>
    <w:rsid w:val="004845B4"/>
    <w:rsid w:val="004846CC"/>
    <w:rsid w:val="00484862"/>
    <w:rsid w:val="004848A4"/>
    <w:rsid w:val="00484BC4"/>
    <w:rsid w:val="00484C56"/>
    <w:rsid w:val="00484D04"/>
    <w:rsid w:val="00484D86"/>
    <w:rsid w:val="00484F97"/>
    <w:rsid w:val="00484FA7"/>
    <w:rsid w:val="0048500D"/>
    <w:rsid w:val="004851F4"/>
    <w:rsid w:val="00485243"/>
    <w:rsid w:val="0048524F"/>
    <w:rsid w:val="00485294"/>
    <w:rsid w:val="004852D8"/>
    <w:rsid w:val="004854BB"/>
    <w:rsid w:val="004855A6"/>
    <w:rsid w:val="004857E8"/>
    <w:rsid w:val="00485882"/>
    <w:rsid w:val="00485B96"/>
    <w:rsid w:val="00485D3C"/>
    <w:rsid w:val="00486024"/>
    <w:rsid w:val="00486282"/>
    <w:rsid w:val="00486328"/>
    <w:rsid w:val="004863AB"/>
    <w:rsid w:val="004865A3"/>
    <w:rsid w:val="004867D0"/>
    <w:rsid w:val="00486869"/>
    <w:rsid w:val="00486964"/>
    <w:rsid w:val="00486994"/>
    <w:rsid w:val="004869FE"/>
    <w:rsid w:val="00486D18"/>
    <w:rsid w:val="00486E5F"/>
    <w:rsid w:val="00486F01"/>
    <w:rsid w:val="00486F52"/>
    <w:rsid w:val="0048703B"/>
    <w:rsid w:val="00487054"/>
    <w:rsid w:val="004870B0"/>
    <w:rsid w:val="004870D9"/>
    <w:rsid w:val="004870EC"/>
    <w:rsid w:val="004871F2"/>
    <w:rsid w:val="0048723F"/>
    <w:rsid w:val="00487254"/>
    <w:rsid w:val="004872BF"/>
    <w:rsid w:val="004872C5"/>
    <w:rsid w:val="004873C5"/>
    <w:rsid w:val="00487544"/>
    <w:rsid w:val="004875B1"/>
    <w:rsid w:val="004876A5"/>
    <w:rsid w:val="0048774B"/>
    <w:rsid w:val="0048775D"/>
    <w:rsid w:val="00487784"/>
    <w:rsid w:val="004877DD"/>
    <w:rsid w:val="0048785C"/>
    <w:rsid w:val="004878A7"/>
    <w:rsid w:val="004878D1"/>
    <w:rsid w:val="00487979"/>
    <w:rsid w:val="004879DE"/>
    <w:rsid w:val="00487A58"/>
    <w:rsid w:val="00487A63"/>
    <w:rsid w:val="00487ABB"/>
    <w:rsid w:val="00487CE6"/>
    <w:rsid w:val="00487D2C"/>
    <w:rsid w:val="00487DC1"/>
    <w:rsid w:val="00487DD6"/>
    <w:rsid w:val="00487E5E"/>
    <w:rsid w:val="00487EF4"/>
    <w:rsid w:val="004901C3"/>
    <w:rsid w:val="00490209"/>
    <w:rsid w:val="00490237"/>
    <w:rsid w:val="00490287"/>
    <w:rsid w:val="004902ED"/>
    <w:rsid w:val="0049035C"/>
    <w:rsid w:val="0049036B"/>
    <w:rsid w:val="00490425"/>
    <w:rsid w:val="00490451"/>
    <w:rsid w:val="004904C6"/>
    <w:rsid w:val="004904FE"/>
    <w:rsid w:val="0049060E"/>
    <w:rsid w:val="0049067B"/>
    <w:rsid w:val="00490741"/>
    <w:rsid w:val="00490760"/>
    <w:rsid w:val="0049077C"/>
    <w:rsid w:val="004907A9"/>
    <w:rsid w:val="004907C7"/>
    <w:rsid w:val="0049086C"/>
    <w:rsid w:val="004908CE"/>
    <w:rsid w:val="004908EF"/>
    <w:rsid w:val="0049093F"/>
    <w:rsid w:val="0049096C"/>
    <w:rsid w:val="00490AD7"/>
    <w:rsid w:val="00490AE3"/>
    <w:rsid w:val="00490AE9"/>
    <w:rsid w:val="00490B51"/>
    <w:rsid w:val="00490B78"/>
    <w:rsid w:val="00490BEC"/>
    <w:rsid w:val="00490D82"/>
    <w:rsid w:val="00490F39"/>
    <w:rsid w:val="00490FBA"/>
    <w:rsid w:val="0049103E"/>
    <w:rsid w:val="00491097"/>
    <w:rsid w:val="00491769"/>
    <w:rsid w:val="004917C2"/>
    <w:rsid w:val="00491857"/>
    <w:rsid w:val="00491A7A"/>
    <w:rsid w:val="00491B96"/>
    <w:rsid w:val="00491C3A"/>
    <w:rsid w:val="00491C80"/>
    <w:rsid w:val="00491D06"/>
    <w:rsid w:val="00491D3D"/>
    <w:rsid w:val="00491DE6"/>
    <w:rsid w:val="00491F10"/>
    <w:rsid w:val="00492047"/>
    <w:rsid w:val="004921A4"/>
    <w:rsid w:val="004921BB"/>
    <w:rsid w:val="00492257"/>
    <w:rsid w:val="00492329"/>
    <w:rsid w:val="004925CF"/>
    <w:rsid w:val="00492784"/>
    <w:rsid w:val="0049286C"/>
    <w:rsid w:val="004928A0"/>
    <w:rsid w:val="004928F7"/>
    <w:rsid w:val="004928FD"/>
    <w:rsid w:val="004929D3"/>
    <w:rsid w:val="00492A90"/>
    <w:rsid w:val="00492AAD"/>
    <w:rsid w:val="00492B63"/>
    <w:rsid w:val="00492CBB"/>
    <w:rsid w:val="00492D5A"/>
    <w:rsid w:val="00492DE2"/>
    <w:rsid w:val="00492F62"/>
    <w:rsid w:val="00492F91"/>
    <w:rsid w:val="00493111"/>
    <w:rsid w:val="0049336B"/>
    <w:rsid w:val="004933A2"/>
    <w:rsid w:val="004933EA"/>
    <w:rsid w:val="0049341A"/>
    <w:rsid w:val="00493475"/>
    <w:rsid w:val="004934E6"/>
    <w:rsid w:val="004934E9"/>
    <w:rsid w:val="00493573"/>
    <w:rsid w:val="00493583"/>
    <w:rsid w:val="004935B7"/>
    <w:rsid w:val="0049377A"/>
    <w:rsid w:val="00493925"/>
    <w:rsid w:val="0049392A"/>
    <w:rsid w:val="00493949"/>
    <w:rsid w:val="0049395D"/>
    <w:rsid w:val="00493ADE"/>
    <w:rsid w:val="00493B0E"/>
    <w:rsid w:val="00493B25"/>
    <w:rsid w:val="00493B84"/>
    <w:rsid w:val="00493BA6"/>
    <w:rsid w:val="00493DD5"/>
    <w:rsid w:val="0049401F"/>
    <w:rsid w:val="00494064"/>
    <w:rsid w:val="004940F1"/>
    <w:rsid w:val="00494307"/>
    <w:rsid w:val="00494348"/>
    <w:rsid w:val="0049437C"/>
    <w:rsid w:val="0049438D"/>
    <w:rsid w:val="004944D5"/>
    <w:rsid w:val="00494566"/>
    <w:rsid w:val="0049477C"/>
    <w:rsid w:val="004949DD"/>
    <w:rsid w:val="00494A54"/>
    <w:rsid w:val="00494AA7"/>
    <w:rsid w:val="00494AE5"/>
    <w:rsid w:val="00494B8F"/>
    <w:rsid w:val="00494CE1"/>
    <w:rsid w:val="00494D1A"/>
    <w:rsid w:val="0049501C"/>
    <w:rsid w:val="004950BE"/>
    <w:rsid w:val="0049517A"/>
    <w:rsid w:val="00495233"/>
    <w:rsid w:val="0049526D"/>
    <w:rsid w:val="00495410"/>
    <w:rsid w:val="00495430"/>
    <w:rsid w:val="0049544B"/>
    <w:rsid w:val="00495475"/>
    <w:rsid w:val="00495537"/>
    <w:rsid w:val="0049557D"/>
    <w:rsid w:val="00495808"/>
    <w:rsid w:val="00495841"/>
    <w:rsid w:val="00495D18"/>
    <w:rsid w:val="00495D83"/>
    <w:rsid w:val="00495D96"/>
    <w:rsid w:val="00495E46"/>
    <w:rsid w:val="00495EB0"/>
    <w:rsid w:val="00495F9B"/>
    <w:rsid w:val="00495FA3"/>
    <w:rsid w:val="00496156"/>
    <w:rsid w:val="0049629E"/>
    <w:rsid w:val="0049638A"/>
    <w:rsid w:val="00496433"/>
    <w:rsid w:val="00496449"/>
    <w:rsid w:val="0049647D"/>
    <w:rsid w:val="0049653D"/>
    <w:rsid w:val="00496648"/>
    <w:rsid w:val="0049677E"/>
    <w:rsid w:val="004967B8"/>
    <w:rsid w:val="00496821"/>
    <w:rsid w:val="00496833"/>
    <w:rsid w:val="00496850"/>
    <w:rsid w:val="004968A3"/>
    <w:rsid w:val="004968DE"/>
    <w:rsid w:val="00496902"/>
    <w:rsid w:val="00496A66"/>
    <w:rsid w:val="00496A91"/>
    <w:rsid w:val="00496B24"/>
    <w:rsid w:val="00496B5C"/>
    <w:rsid w:val="00496C20"/>
    <w:rsid w:val="00496D05"/>
    <w:rsid w:val="00496D22"/>
    <w:rsid w:val="00496D68"/>
    <w:rsid w:val="00496E63"/>
    <w:rsid w:val="00496E8A"/>
    <w:rsid w:val="00496E96"/>
    <w:rsid w:val="00496EAD"/>
    <w:rsid w:val="00496F32"/>
    <w:rsid w:val="00497167"/>
    <w:rsid w:val="004971F0"/>
    <w:rsid w:val="00497353"/>
    <w:rsid w:val="00497383"/>
    <w:rsid w:val="004973AC"/>
    <w:rsid w:val="0049745F"/>
    <w:rsid w:val="0049756C"/>
    <w:rsid w:val="00497604"/>
    <w:rsid w:val="00497641"/>
    <w:rsid w:val="004976A9"/>
    <w:rsid w:val="0049772D"/>
    <w:rsid w:val="004977ED"/>
    <w:rsid w:val="00497890"/>
    <w:rsid w:val="0049797A"/>
    <w:rsid w:val="00497BEB"/>
    <w:rsid w:val="00497C91"/>
    <w:rsid w:val="00497CB5"/>
    <w:rsid w:val="00497EE4"/>
    <w:rsid w:val="00497F7E"/>
    <w:rsid w:val="00497FA6"/>
    <w:rsid w:val="00497FA7"/>
    <w:rsid w:val="004A01E8"/>
    <w:rsid w:val="004A0356"/>
    <w:rsid w:val="004A0366"/>
    <w:rsid w:val="004A0441"/>
    <w:rsid w:val="004A070E"/>
    <w:rsid w:val="004A076C"/>
    <w:rsid w:val="004A07C0"/>
    <w:rsid w:val="004A07CF"/>
    <w:rsid w:val="004A0988"/>
    <w:rsid w:val="004A09EE"/>
    <w:rsid w:val="004A0AF1"/>
    <w:rsid w:val="004A0B79"/>
    <w:rsid w:val="004A0C1E"/>
    <w:rsid w:val="004A0D28"/>
    <w:rsid w:val="004A0D75"/>
    <w:rsid w:val="004A0E76"/>
    <w:rsid w:val="004A0F32"/>
    <w:rsid w:val="004A0FA4"/>
    <w:rsid w:val="004A1010"/>
    <w:rsid w:val="004A1132"/>
    <w:rsid w:val="004A1195"/>
    <w:rsid w:val="004A1263"/>
    <w:rsid w:val="004A1379"/>
    <w:rsid w:val="004A13AE"/>
    <w:rsid w:val="004A13CF"/>
    <w:rsid w:val="004A14A2"/>
    <w:rsid w:val="004A14DD"/>
    <w:rsid w:val="004A1618"/>
    <w:rsid w:val="004A1668"/>
    <w:rsid w:val="004A182E"/>
    <w:rsid w:val="004A1A9F"/>
    <w:rsid w:val="004A1C85"/>
    <w:rsid w:val="004A1CEC"/>
    <w:rsid w:val="004A1D8B"/>
    <w:rsid w:val="004A1E46"/>
    <w:rsid w:val="004A1E60"/>
    <w:rsid w:val="004A1E6B"/>
    <w:rsid w:val="004A1F69"/>
    <w:rsid w:val="004A2009"/>
    <w:rsid w:val="004A2013"/>
    <w:rsid w:val="004A2074"/>
    <w:rsid w:val="004A20D5"/>
    <w:rsid w:val="004A20D6"/>
    <w:rsid w:val="004A21A9"/>
    <w:rsid w:val="004A23F1"/>
    <w:rsid w:val="004A2457"/>
    <w:rsid w:val="004A2460"/>
    <w:rsid w:val="004A2463"/>
    <w:rsid w:val="004A247A"/>
    <w:rsid w:val="004A24A1"/>
    <w:rsid w:val="004A256E"/>
    <w:rsid w:val="004A2701"/>
    <w:rsid w:val="004A27F2"/>
    <w:rsid w:val="004A28CD"/>
    <w:rsid w:val="004A2918"/>
    <w:rsid w:val="004A2A49"/>
    <w:rsid w:val="004A2AE8"/>
    <w:rsid w:val="004A2B74"/>
    <w:rsid w:val="004A2C9B"/>
    <w:rsid w:val="004A2D70"/>
    <w:rsid w:val="004A2DB1"/>
    <w:rsid w:val="004A2F58"/>
    <w:rsid w:val="004A301B"/>
    <w:rsid w:val="004A308F"/>
    <w:rsid w:val="004A3122"/>
    <w:rsid w:val="004A320B"/>
    <w:rsid w:val="004A331C"/>
    <w:rsid w:val="004A3383"/>
    <w:rsid w:val="004A34B6"/>
    <w:rsid w:val="004A382B"/>
    <w:rsid w:val="004A38A9"/>
    <w:rsid w:val="004A396A"/>
    <w:rsid w:val="004A39AB"/>
    <w:rsid w:val="004A39CC"/>
    <w:rsid w:val="004A3A4E"/>
    <w:rsid w:val="004A3AA8"/>
    <w:rsid w:val="004A3AFE"/>
    <w:rsid w:val="004A3B52"/>
    <w:rsid w:val="004A3B5D"/>
    <w:rsid w:val="004A3D0E"/>
    <w:rsid w:val="004A3D33"/>
    <w:rsid w:val="004A3E0D"/>
    <w:rsid w:val="004A3E31"/>
    <w:rsid w:val="004A3E74"/>
    <w:rsid w:val="004A405D"/>
    <w:rsid w:val="004A417D"/>
    <w:rsid w:val="004A41DC"/>
    <w:rsid w:val="004A4257"/>
    <w:rsid w:val="004A4258"/>
    <w:rsid w:val="004A42BB"/>
    <w:rsid w:val="004A4602"/>
    <w:rsid w:val="004A48C4"/>
    <w:rsid w:val="004A490A"/>
    <w:rsid w:val="004A4944"/>
    <w:rsid w:val="004A496D"/>
    <w:rsid w:val="004A4AEB"/>
    <w:rsid w:val="004A4B2E"/>
    <w:rsid w:val="004A4BA9"/>
    <w:rsid w:val="004A4BAA"/>
    <w:rsid w:val="004A4C03"/>
    <w:rsid w:val="004A4EA1"/>
    <w:rsid w:val="004A4EB2"/>
    <w:rsid w:val="004A4EBA"/>
    <w:rsid w:val="004A4EEC"/>
    <w:rsid w:val="004A4F9A"/>
    <w:rsid w:val="004A5129"/>
    <w:rsid w:val="004A5137"/>
    <w:rsid w:val="004A51AB"/>
    <w:rsid w:val="004A51BC"/>
    <w:rsid w:val="004A56A1"/>
    <w:rsid w:val="004A56FF"/>
    <w:rsid w:val="004A57E6"/>
    <w:rsid w:val="004A58CF"/>
    <w:rsid w:val="004A5C47"/>
    <w:rsid w:val="004A5CCF"/>
    <w:rsid w:val="004A5F2C"/>
    <w:rsid w:val="004A5FD8"/>
    <w:rsid w:val="004A6208"/>
    <w:rsid w:val="004A6211"/>
    <w:rsid w:val="004A626C"/>
    <w:rsid w:val="004A62EC"/>
    <w:rsid w:val="004A637C"/>
    <w:rsid w:val="004A64A8"/>
    <w:rsid w:val="004A64B4"/>
    <w:rsid w:val="004A6515"/>
    <w:rsid w:val="004A662A"/>
    <w:rsid w:val="004A66F1"/>
    <w:rsid w:val="004A69B3"/>
    <w:rsid w:val="004A69E1"/>
    <w:rsid w:val="004A69E6"/>
    <w:rsid w:val="004A6B91"/>
    <w:rsid w:val="004A6D34"/>
    <w:rsid w:val="004A6DE2"/>
    <w:rsid w:val="004A6E45"/>
    <w:rsid w:val="004A6EFE"/>
    <w:rsid w:val="004A6F77"/>
    <w:rsid w:val="004A7005"/>
    <w:rsid w:val="004A716C"/>
    <w:rsid w:val="004A7697"/>
    <w:rsid w:val="004A7812"/>
    <w:rsid w:val="004A785F"/>
    <w:rsid w:val="004A78B2"/>
    <w:rsid w:val="004A78F3"/>
    <w:rsid w:val="004A7915"/>
    <w:rsid w:val="004A7B62"/>
    <w:rsid w:val="004A7E4B"/>
    <w:rsid w:val="004A7E6B"/>
    <w:rsid w:val="004B00A9"/>
    <w:rsid w:val="004B00F8"/>
    <w:rsid w:val="004B04EA"/>
    <w:rsid w:val="004B06EB"/>
    <w:rsid w:val="004B0A8B"/>
    <w:rsid w:val="004B0BCE"/>
    <w:rsid w:val="004B0C25"/>
    <w:rsid w:val="004B0D8E"/>
    <w:rsid w:val="004B0D90"/>
    <w:rsid w:val="004B0E12"/>
    <w:rsid w:val="004B0E19"/>
    <w:rsid w:val="004B0EF5"/>
    <w:rsid w:val="004B0FF4"/>
    <w:rsid w:val="004B10C3"/>
    <w:rsid w:val="004B1121"/>
    <w:rsid w:val="004B1130"/>
    <w:rsid w:val="004B127E"/>
    <w:rsid w:val="004B1385"/>
    <w:rsid w:val="004B1398"/>
    <w:rsid w:val="004B14F3"/>
    <w:rsid w:val="004B15AB"/>
    <w:rsid w:val="004B15AE"/>
    <w:rsid w:val="004B15BE"/>
    <w:rsid w:val="004B165A"/>
    <w:rsid w:val="004B1672"/>
    <w:rsid w:val="004B1784"/>
    <w:rsid w:val="004B1825"/>
    <w:rsid w:val="004B1845"/>
    <w:rsid w:val="004B1929"/>
    <w:rsid w:val="004B197B"/>
    <w:rsid w:val="004B197C"/>
    <w:rsid w:val="004B1A83"/>
    <w:rsid w:val="004B1B11"/>
    <w:rsid w:val="004B1C02"/>
    <w:rsid w:val="004B1CBA"/>
    <w:rsid w:val="004B1D39"/>
    <w:rsid w:val="004B1D4F"/>
    <w:rsid w:val="004B1EED"/>
    <w:rsid w:val="004B1F2A"/>
    <w:rsid w:val="004B1F47"/>
    <w:rsid w:val="004B1F6C"/>
    <w:rsid w:val="004B1F86"/>
    <w:rsid w:val="004B20BE"/>
    <w:rsid w:val="004B21FC"/>
    <w:rsid w:val="004B2284"/>
    <w:rsid w:val="004B22BF"/>
    <w:rsid w:val="004B22F1"/>
    <w:rsid w:val="004B2357"/>
    <w:rsid w:val="004B239E"/>
    <w:rsid w:val="004B23C1"/>
    <w:rsid w:val="004B2480"/>
    <w:rsid w:val="004B27B6"/>
    <w:rsid w:val="004B27C3"/>
    <w:rsid w:val="004B282B"/>
    <w:rsid w:val="004B2882"/>
    <w:rsid w:val="004B29B0"/>
    <w:rsid w:val="004B2AAB"/>
    <w:rsid w:val="004B2AE6"/>
    <w:rsid w:val="004B2BBD"/>
    <w:rsid w:val="004B2E12"/>
    <w:rsid w:val="004B2EBB"/>
    <w:rsid w:val="004B2ED1"/>
    <w:rsid w:val="004B2F0E"/>
    <w:rsid w:val="004B2FA0"/>
    <w:rsid w:val="004B31B9"/>
    <w:rsid w:val="004B35F7"/>
    <w:rsid w:val="004B362A"/>
    <w:rsid w:val="004B3687"/>
    <w:rsid w:val="004B39EC"/>
    <w:rsid w:val="004B3B38"/>
    <w:rsid w:val="004B3B3A"/>
    <w:rsid w:val="004B3C8B"/>
    <w:rsid w:val="004B3CA9"/>
    <w:rsid w:val="004B3DFE"/>
    <w:rsid w:val="004B3FF5"/>
    <w:rsid w:val="004B4046"/>
    <w:rsid w:val="004B407F"/>
    <w:rsid w:val="004B4187"/>
    <w:rsid w:val="004B42A6"/>
    <w:rsid w:val="004B4374"/>
    <w:rsid w:val="004B43AA"/>
    <w:rsid w:val="004B4552"/>
    <w:rsid w:val="004B4888"/>
    <w:rsid w:val="004B4A9B"/>
    <w:rsid w:val="004B4AAE"/>
    <w:rsid w:val="004B4BE1"/>
    <w:rsid w:val="004B4C15"/>
    <w:rsid w:val="004B4D2F"/>
    <w:rsid w:val="004B4E0F"/>
    <w:rsid w:val="004B4E6A"/>
    <w:rsid w:val="004B4F36"/>
    <w:rsid w:val="004B509F"/>
    <w:rsid w:val="004B50E4"/>
    <w:rsid w:val="004B50E7"/>
    <w:rsid w:val="004B519A"/>
    <w:rsid w:val="004B5226"/>
    <w:rsid w:val="004B5295"/>
    <w:rsid w:val="004B52EE"/>
    <w:rsid w:val="004B539A"/>
    <w:rsid w:val="004B5460"/>
    <w:rsid w:val="004B5485"/>
    <w:rsid w:val="004B5631"/>
    <w:rsid w:val="004B575A"/>
    <w:rsid w:val="004B580F"/>
    <w:rsid w:val="004B5884"/>
    <w:rsid w:val="004B58F0"/>
    <w:rsid w:val="004B5A5A"/>
    <w:rsid w:val="004B5A5F"/>
    <w:rsid w:val="004B5FA5"/>
    <w:rsid w:val="004B6006"/>
    <w:rsid w:val="004B6018"/>
    <w:rsid w:val="004B60A8"/>
    <w:rsid w:val="004B6142"/>
    <w:rsid w:val="004B61CC"/>
    <w:rsid w:val="004B634A"/>
    <w:rsid w:val="004B636E"/>
    <w:rsid w:val="004B65B0"/>
    <w:rsid w:val="004B65D8"/>
    <w:rsid w:val="004B6614"/>
    <w:rsid w:val="004B665A"/>
    <w:rsid w:val="004B66C2"/>
    <w:rsid w:val="004B66F5"/>
    <w:rsid w:val="004B67B7"/>
    <w:rsid w:val="004B6881"/>
    <w:rsid w:val="004B68D3"/>
    <w:rsid w:val="004B69C0"/>
    <w:rsid w:val="004B6A58"/>
    <w:rsid w:val="004B6B84"/>
    <w:rsid w:val="004B6DDC"/>
    <w:rsid w:val="004B6E82"/>
    <w:rsid w:val="004B6F9A"/>
    <w:rsid w:val="004B6FE3"/>
    <w:rsid w:val="004B7053"/>
    <w:rsid w:val="004B7090"/>
    <w:rsid w:val="004B723E"/>
    <w:rsid w:val="004B72D3"/>
    <w:rsid w:val="004B7338"/>
    <w:rsid w:val="004B73F7"/>
    <w:rsid w:val="004B747A"/>
    <w:rsid w:val="004B74C6"/>
    <w:rsid w:val="004B7536"/>
    <w:rsid w:val="004B75DC"/>
    <w:rsid w:val="004B769F"/>
    <w:rsid w:val="004B7770"/>
    <w:rsid w:val="004B77AF"/>
    <w:rsid w:val="004B7843"/>
    <w:rsid w:val="004B7853"/>
    <w:rsid w:val="004B787D"/>
    <w:rsid w:val="004B79D9"/>
    <w:rsid w:val="004B7AC6"/>
    <w:rsid w:val="004B7BAE"/>
    <w:rsid w:val="004B7C3E"/>
    <w:rsid w:val="004B7C46"/>
    <w:rsid w:val="004B7C88"/>
    <w:rsid w:val="004B7D69"/>
    <w:rsid w:val="004B7F24"/>
    <w:rsid w:val="004B7F95"/>
    <w:rsid w:val="004C0143"/>
    <w:rsid w:val="004C0253"/>
    <w:rsid w:val="004C02D7"/>
    <w:rsid w:val="004C03B1"/>
    <w:rsid w:val="004C0444"/>
    <w:rsid w:val="004C057C"/>
    <w:rsid w:val="004C0718"/>
    <w:rsid w:val="004C07AF"/>
    <w:rsid w:val="004C083A"/>
    <w:rsid w:val="004C0963"/>
    <w:rsid w:val="004C0B29"/>
    <w:rsid w:val="004C0B4E"/>
    <w:rsid w:val="004C0B87"/>
    <w:rsid w:val="004C0B8F"/>
    <w:rsid w:val="004C0B9E"/>
    <w:rsid w:val="004C0D4E"/>
    <w:rsid w:val="004C0E23"/>
    <w:rsid w:val="004C1025"/>
    <w:rsid w:val="004C1172"/>
    <w:rsid w:val="004C14CB"/>
    <w:rsid w:val="004C14FA"/>
    <w:rsid w:val="004C16BE"/>
    <w:rsid w:val="004C1840"/>
    <w:rsid w:val="004C18E0"/>
    <w:rsid w:val="004C19C6"/>
    <w:rsid w:val="004C1B52"/>
    <w:rsid w:val="004C1C90"/>
    <w:rsid w:val="004C1D5B"/>
    <w:rsid w:val="004C1EAA"/>
    <w:rsid w:val="004C1EE0"/>
    <w:rsid w:val="004C1F7B"/>
    <w:rsid w:val="004C1FA0"/>
    <w:rsid w:val="004C2020"/>
    <w:rsid w:val="004C2022"/>
    <w:rsid w:val="004C20A5"/>
    <w:rsid w:val="004C2109"/>
    <w:rsid w:val="004C2137"/>
    <w:rsid w:val="004C214C"/>
    <w:rsid w:val="004C22AB"/>
    <w:rsid w:val="004C2309"/>
    <w:rsid w:val="004C232E"/>
    <w:rsid w:val="004C2393"/>
    <w:rsid w:val="004C2439"/>
    <w:rsid w:val="004C2485"/>
    <w:rsid w:val="004C251D"/>
    <w:rsid w:val="004C253A"/>
    <w:rsid w:val="004C26DA"/>
    <w:rsid w:val="004C2732"/>
    <w:rsid w:val="004C29A5"/>
    <w:rsid w:val="004C2CA1"/>
    <w:rsid w:val="004C2D5A"/>
    <w:rsid w:val="004C2E58"/>
    <w:rsid w:val="004C2F78"/>
    <w:rsid w:val="004C302F"/>
    <w:rsid w:val="004C32CD"/>
    <w:rsid w:val="004C3504"/>
    <w:rsid w:val="004C3531"/>
    <w:rsid w:val="004C3558"/>
    <w:rsid w:val="004C356A"/>
    <w:rsid w:val="004C3623"/>
    <w:rsid w:val="004C36D9"/>
    <w:rsid w:val="004C376F"/>
    <w:rsid w:val="004C378B"/>
    <w:rsid w:val="004C3899"/>
    <w:rsid w:val="004C39A5"/>
    <w:rsid w:val="004C3AFA"/>
    <w:rsid w:val="004C3BD1"/>
    <w:rsid w:val="004C3C62"/>
    <w:rsid w:val="004C3F3F"/>
    <w:rsid w:val="004C40D9"/>
    <w:rsid w:val="004C40FC"/>
    <w:rsid w:val="004C4142"/>
    <w:rsid w:val="004C418A"/>
    <w:rsid w:val="004C42D5"/>
    <w:rsid w:val="004C44C5"/>
    <w:rsid w:val="004C44CB"/>
    <w:rsid w:val="004C45A1"/>
    <w:rsid w:val="004C46A7"/>
    <w:rsid w:val="004C471B"/>
    <w:rsid w:val="004C474B"/>
    <w:rsid w:val="004C4763"/>
    <w:rsid w:val="004C47E2"/>
    <w:rsid w:val="004C497C"/>
    <w:rsid w:val="004C4BB9"/>
    <w:rsid w:val="004C4C6A"/>
    <w:rsid w:val="004C4C9E"/>
    <w:rsid w:val="004C4CF3"/>
    <w:rsid w:val="004C4D6B"/>
    <w:rsid w:val="004C4F4D"/>
    <w:rsid w:val="004C512B"/>
    <w:rsid w:val="004C520A"/>
    <w:rsid w:val="004C52DB"/>
    <w:rsid w:val="004C5379"/>
    <w:rsid w:val="004C5416"/>
    <w:rsid w:val="004C54B9"/>
    <w:rsid w:val="004C5518"/>
    <w:rsid w:val="004C56CD"/>
    <w:rsid w:val="004C57F9"/>
    <w:rsid w:val="004C586B"/>
    <w:rsid w:val="004C58B1"/>
    <w:rsid w:val="004C592C"/>
    <w:rsid w:val="004C59B9"/>
    <w:rsid w:val="004C59F1"/>
    <w:rsid w:val="004C5A22"/>
    <w:rsid w:val="004C5B22"/>
    <w:rsid w:val="004C5B7C"/>
    <w:rsid w:val="004C5B81"/>
    <w:rsid w:val="004C5BA1"/>
    <w:rsid w:val="004C5E52"/>
    <w:rsid w:val="004C5F3D"/>
    <w:rsid w:val="004C60C8"/>
    <w:rsid w:val="004C60F3"/>
    <w:rsid w:val="004C61B0"/>
    <w:rsid w:val="004C6234"/>
    <w:rsid w:val="004C6353"/>
    <w:rsid w:val="004C6423"/>
    <w:rsid w:val="004C6512"/>
    <w:rsid w:val="004C65B7"/>
    <w:rsid w:val="004C65D1"/>
    <w:rsid w:val="004C65DF"/>
    <w:rsid w:val="004C681E"/>
    <w:rsid w:val="004C687C"/>
    <w:rsid w:val="004C68E1"/>
    <w:rsid w:val="004C6960"/>
    <w:rsid w:val="004C69FD"/>
    <w:rsid w:val="004C6C0E"/>
    <w:rsid w:val="004C6DAE"/>
    <w:rsid w:val="004C6DC1"/>
    <w:rsid w:val="004C6DD9"/>
    <w:rsid w:val="004C6E5A"/>
    <w:rsid w:val="004C6E66"/>
    <w:rsid w:val="004C6F6F"/>
    <w:rsid w:val="004C6FDB"/>
    <w:rsid w:val="004C7126"/>
    <w:rsid w:val="004C7224"/>
    <w:rsid w:val="004C72EB"/>
    <w:rsid w:val="004C72F5"/>
    <w:rsid w:val="004C730A"/>
    <w:rsid w:val="004C732B"/>
    <w:rsid w:val="004C73A9"/>
    <w:rsid w:val="004C7409"/>
    <w:rsid w:val="004C740A"/>
    <w:rsid w:val="004C745F"/>
    <w:rsid w:val="004C746F"/>
    <w:rsid w:val="004C7506"/>
    <w:rsid w:val="004C759B"/>
    <w:rsid w:val="004C75B5"/>
    <w:rsid w:val="004C75D5"/>
    <w:rsid w:val="004C760D"/>
    <w:rsid w:val="004C762E"/>
    <w:rsid w:val="004C7646"/>
    <w:rsid w:val="004C76AF"/>
    <w:rsid w:val="004C76C0"/>
    <w:rsid w:val="004C774F"/>
    <w:rsid w:val="004C7777"/>
    <w:rsid w:val="004C7807"/>
    <w:rsid w:val="004C7923"/>
    <w:rsid w:val="004C797C"/>
    <w:rsid w:val="004C7C74"/>
    <w:rsid w:val="004C7CAF"/>
    <w:rsid w:val="004C7D90"/>
    <w:rsid w:val="004D0044"/>
    <w:rsid w:val="004D01DB"/>
    <w:rsid w:val="004D0244"/>
    <w:rsid w:val="004D03BA"/>
    <w:rsid w:val="004D0486"/>
    <w:rsid w:val="004D0527"/>
    <w:rsid w:val="004D0586"/>
    <w:rsid w:val="004D0637"/>
    <w:rsid w:val="004D06FC"/>
    <w:rsid w:val="004D0822"/>
    <w:rsid w:val="004D0853"/>
    <w:rsid w:val="004D08CC"/>
    <w:rsid w:val="004D0B70"/>
    <w:rsid w:val="004D0C26"/>
    <w:rsid w:val="004D0C7F"/>
    <w:rsid w:val="004D0CA2"/>
    <w:rsid w:val="004D0D17"/>
    <w:rsid w:val="004D0D55"/>
    <w:rsid w:val="004D0DD4"/>
    <w:rsid w:val="004D0DD7"/>
    <w:rsid w:val="004D0E10"/>
    <w:rsid w:val="004D0EA9"/>
    <w:rsid w:val="004D0FF4"/>
    <w:rsid w:val="004D12DF"/>
    <w:rsid w:val="004D14AF"/>
    <w:rsid w:val="004D14B8"/>
    <w:rsid w:val="004D15E5"/>
    <w:rsid w:val="004D1692"/>
    <w:rsid w:val="004D169E"/>
    <w:rsid w:val="004D1856"/>
    <w:rsid w:val="004D1885"/>
    <w:rsid w:val="004D198B"/>
    <w:rsid w:val="004D1A00"/>
    <w:rsid w:val="004D1A8C"/>
    <w:rsid w:val="004D1BDA"/>
    <w:rsid w:val="004D1EBF"/>
    <w:rsid w:val="004D1FE1"/>
    <w:rsid w:val="004D2002"/>
    <w:rsid w:val="004D2041"/>
    <w:rsid w:val="004D20A1"/>
    <w:rsid w:val="004D2108"/>
    <w:rsid w:val="004D215B"/>
    <w:rsid w:val="004D2260"/>
    <w:rsid w:val="004D226D"/>
    <w:rsid w:val="004D2333"/>
    <w:rsid w:val="004D23D2"/>
    <w:rsid w:val="004D2495"/>
    <w:rsid w:val="004D24AE"/>
    <w:rsid w:val="004D254C"/>
    <w:rsid w:val="004D2581"/>
    <w:rsid w:val="004D2582"/>
    <w:rsid w:val="004D26E6"/>
    <w:rsid w:val="004D27FF"/>
    <w:rsid w:val="004D2835"/>
    <w:rsid w:val="004D2A14"/>
    <w:rsid w:val="004D2A59"/>
    <w:rsid w:val="004D2AEA"/>
    <w:rsid w:val="004D2E8E"/>
    <w:rsid w:val="004D2ECC"/>
    <w:rsid w:val="004D2F30"/>
    <w:rsid w:val="004D2FF3"/>
    <w:rsid w:val="004D30FD"/>
    <w:rsid w:val="004D313A"/>
    <w:rsid w:val="004D316E"/>
    <w:rsid w:val="004D3538"/>
    <w:rsid w:val="004D36CE"/>
    <w:rsid w:val="004D3710"/>
    <w:rsid w:val="004D3737"/>
    <w:rsid w:val="004D37E8"/>
    <w:rsid w:val="004D380B"/>
    <w:rsid w:val="004D3827"/>
    <w:rsid w:val="004D3AD9"/>
    <w:rsid w:val="004D3C45"/>
    <w:rsid w:val="004D3D47"/>
    <w:rsid w:val="004D3E01"/>
    <w:rsid w:val="004D3E8A"/>
    <w:rsid w:val="004D3E8B"/>
    <w:rsid w:val="004D3EDD"/>
    <w:rsid w:val="004D3F66"/>
    <w:rsid w:val="004D3F7F"/>
    <w:rsid w:val="004D3FAB"/>
    <w:rsid w:val="004D4001"/>
    <w:rsid w:val="004D4124"/>
    <w:rsid w:val="004D42F8"/>
    <w:rsid w:val="004D430C"/>
    <w:rsid w:val="004D446D"/>
    <w:rsid w:val="004D45BA"/>
    <w:rsid w:val="004D4648"/>
    <w:rsid w:val="004D471F"/>
    <w:rsid w:val="004D4855"/>
    <w:rsid w:val="004D49C3"/>
    <w:rsid w:val="004D4A66"/>
    <w:rsid w:val="004D4A8E"/>
    <w:rsid w:val="004D4B2D"/>
    <w:rsid w:val="004D4B63"/>
    <w:rsid w:val="004D4DB0"/>
    <w:rsid w:val="004D4E30"/>
    <w:rsid w:val="004D4F4E"/>
    <w:rsid w:val="004D4F6F"/>
    <w:rsid w:val="004D5111"/>
    <w:rsid w:val="004D524F"/>
    <w:rsid w:val="004D5272"/>
    <w:rsid w:val="004D52AF"/>
    <w:rsid w:val="004D53EF"/>
    <w:rsid w:val="004D555E"/>
    <w:rsid w:val="004D55EF"/>
    <w:rsid w:val="004D5716"/>
    <w:rsid w:val="004D5789"/>
    <w:rsid w:val="004D5B09"/>
    <w:rsid w:val="004D5D21"/>
    <w:rsid w:val="004D5E45"/>
    <w:rsid w:val="004D5FCF"/>
    <w:rsid w:val="004D6122"/>
    <w:rsid w:val="004D6148"/>
    <w:rsid w:val="004D637B"/>
    <w:rsid w:val="004D6387"/>
    <w:rsid w:val="004D6455"/>
    <w:rsid w:val="004D6557"/>
    <w:rsid w:val="004D6669"/>
    <w:rsid w:val="004D6706"/>
    <w:rsid w:val="004D670E"/>
    <w:rsid w:val="004D687E"/>
    <w:rsid w:val="004D68C2"/>
    <w:rsid w:val="004D68CB"/>
    <w:rsid w:val="004D68D9"/>
    <w:rsid w:val="004D6A05"/>
    <w:rsid w:val="004D6B0D"/>
    <w:rsid w:val="004D6BC7"/>
    <w:rsid w:val="004D6CF5"/>
    <w:rsid w:val="004D6D53"/>
    <w:rsid w:val="004D6DBD"/>
    <w:rsid w:val="004D6E24"/>
    <w:rsid w:val="004D6FE5"/>
    <w:rsid w:val="004D7058"/>
    <w:rsid w:val="004D7078"/>
    <w:rsid w:val="004D7128"/>
    <w:rsid w:val="004D7181"/>
    <w:rsid w:val="004D7275"/>
    <w:rsid w:val="004D7448"/>
    <w:rsid w:val="004D74B3"/>
    <w:rsid w:val="004D7594"/>
    <w:rsid w:val="004D760C"/>
    <w:rsid w:val="004D763F"/>
    <w:rsid w:val="004D7692"/>
    <w:rsid w:val="004D76BA"/>
    <w:rsid w:val="004D779D"/>
    <w:rsid w:val="004D78B8"/>
    <w:rsid w:val="004D7936"/>
    <w:rsid w:val="004D7A3D"/>
    <w:rsid w:val="004D7B77"/>
    <w:rsid w:val="004D7C46"/>
    <w:rsid w:val="004D7D5C"/>
    <w:rsid w:val="004D7E41"/>
    <w:rsid w:val="004D7F4C"/>
    <w:rsid w:val="004D7F51"/>
    <w:rsid w:val="004D7F83"/>
    <w:rsid w:val="004D7F96"/>
    <w:rsid w:val="004E0037"/>
    <w:rsid w:val="004E0084"/>
    <w:rsid w:val="004E010F"/>
    <w:rsid w:val="004E018A"/>
    <w:rsid w:val="004E01C2"/>
    <w:rsid w:val="004E02AB"/>
    <w:rsid w:val="004E02AF"/>
    <w:rsid w:val="004E02D9"/>
    <w:rsid w:val="004E02FE"/>
    <w:rsid w:val="004E0374"/>
    <w:rsid w:val="004E03BF"/>
    <w:rsid w:val="004E043B"/>
    <w:rsid w:val="004E04FD"/>
    <w:rsid w:val="004E0501"/>
    <w:rsid w:val="004E0559"/>
    <w:rsid w:val="004E05F8"/>
    <w:rsid w:val="004E075D"/>
    <w:rsid w:val="004E082E"/>
    <w:rsid w:val="004E08E5"/>
    <w:rsid w:val="004E09BC"/>
    <w:rsid w:val="004E09C7"/>
    <w:rsid w:val="004E0B8D"/>
    <w:rsid w:val="004E0C18"/>
    <w:rsid w:val="004E0C1E"/>
    <w:rsid w:val="004E0C3C"/>
    <w:rsid w:val="004E0E49"/>
    <w:rsid w:val="004E0E50"/>
    <w:rsid w:val="004E0FDE"/>
    <w:rsid w:val="004E1160"/>
    <w:rsid w:val="004E1190"/>
    <w:rsid w:val="004E11F9"/>
    <w:rsid w:val="004E1202"/>
    <w:rsid w:val="004E1266"/>
    <w:rsid w:val="004E12A5"/>
    <w:rsid w:val="004E14C1"/>
    <w:rsid w:val="004E1591"/>
    <w:rsid w:val="004E15D3"/>
    <w:rsid w:val="004E169A"/>
    <w:rsid w:val="004E169C"/>
    <w:rsid w:val="004E1706"/>
    <w:rsid w:val="004E190D"/>
    <w:rsid w:val="004E1964"/>
    <w:rsid w:val="004E19EF"/>
    <w:rsid w:val="004E19F8"/>
    <w:rsid w:val="004E1ADB"/>
    <w:rsid w:val="004E1B96"/>
    <w:rsid w:val="004E1D20"/>
    <w:rsid w:val="004E1E63"/>
    <w:rsid w:val="004E1FBA"/>
    <w:rsid w:val="004E2002"/>
    <w:rsid w:val="004E208B"/>
    <w:rsid w:val="004E20A1"/>
    <w:rsid w:val="004E215A"/>
    <w:rsid w:val="004E22FD"/>
    <w:rsid w:val="004E23E7"/>
    <w:rsid w:val="004E2488"/>
    <w:rsid w:val="004E26C8"/>
    <w:rsid w:val="004E2772"/>
    <w:rsid w:val="004E289B"/>
    <w:rsid w:val="004E2AD4"/>
    <w:rsid w:val="004E2B38"/>
    <w:rsid w:val="004E2BAE"/>
    <w:rsid w:val="004E2C46"/>
    <w:rsid w:val="004E2D67"/>
    <w:rsid w:val="004E2F87"/>
    <w:rsid w:val="004E2FB2"/>
    <w:rsid w:val="004E30CC"/>
    <w:rsid w:val="004E3134"/>
    <w:rsid w:val="004E3143"/>
    <w:rsid w:val="004E31A8"/>
    <w:rsid w:val="004E321D"/>
    <w:rsid w:val="004E3356"/>
    <w:rsid w:val="004E336A"/>
    <w:rsid w:val="004E33E3"/>
    <w:rsid w:val="004E349D"/>
    <w:rsid w:val="004E36E8"/>
    <w:rsid w:val="004E3756"/>
    <w:rsid w:val="004E37B4"/>
    <w:rsid w:val="004E389F"/>
    <w:rsid w:val="004E3AC5"/>
    <w:rsid w:val="004E40B2"/>
    <w:rsid w:val="004E41C4"/>
    <w:rsid w:val="004E425B"/>
    <w:rsid w:val="004E4421"/>
    <w:rsid w:val="004E44E3"/>
    <w:rsid w:val="004E45A0"/>
    <w:rsid w:val="004E45A2"/>
    <w:rsid w:val="004E4657"/>
    <w:rsid w:val="004E47C9"/>
    <w:rsid w:val="004E4BB0"/>
    <w:rsid w:val="004E4C1E"/>
    <w:rsid w:val="004E4D68"/>
    <w:rsid w:val="004E4D7A"/>
    <w:rsid w:val="004E4EAD"/>
    <w:rsid w:val="004E4EE8"/>
    <w:rsid w:val="004E4FAD"/>
    <w:rsid w:val="004E4FDD"/>
    <w:rsid w:val="004E515E"/>
    <w:rsid w:val="004E53DA"/>
    <w:rsid w:val="004E54C5"/>
    <w:rsid w:val="004E56D3"/>
    <w:rsid w:val="004E5789"/>
    <w:rsid w:val="004E57AA"/>
    <w:rsid w:val="004E57B4"/>
    <w:rsid w:val="004E598B"/>
    <w:rsid w:val="004E5AAC"/>
    <w:rsid w:val="004E5AE8"/>
    <w:rsid w:val="004E5AFA"/>
    <w:rsid w:val="004E5B74"/>
    <w:rsid w:val="004E5B86"/>
    <w:rsid w:val="004E5BE5"/>
    <w:rsid w:val="004E5C4E"/>
    <w:rsid w:val="004E5C77"/>
    <w:rsid w:val="004E5CD9"/>
    <w:rsid w:val="004E5CFD"/>
    <w:rsid w:val="004E5D8A"/>
    <w:rsid w:val="004E5F43"/>
    <w:rsid w:val="004E6001"/>
    <w:rsid w:val="004E6078"/>
    <w:rsid w:val="004E60A9"/>
    <w:rsid w:val="004E60FD"/>
    <w:rsid w:val="004E61A6"/>
    <w:rsid w:val="004E6341"/>
    <w:rsid w:val="004E6371"/>
    <w:rsid w:val="004E6547"/>
    <w:rsid w:val="004E6781"/>
    <w:rsid w:val="004E67B0"/>
    <w:rsid w:val="004E6827"/>
    <w:rsid w:val="004E68A3"/>
    <w:rsid w:val="004E699C"/>
    <w:rsid w:val="004E69C4"/>
    <w:rsid w:val="004E6AC3"/>
    <w:rsid w:val="004E6C97"/>
    <w:rsid w:val="004E6CBE"/>
    <w:rsid w:val="004E6CD7"/>
    <w:rsid w:val="004E6E02"/>
    <w:rsid w:val="004E6E16"/>
    <w:rsid w:val="004E6E25"/>
    <w:rsid w:val="004E6E7A"/>
    <w:rsid w:val="004E6ECB"/>
    <w:rsid w:val="004E6EF9"/>
    <w:rsid w:val="004E6F0E"/>
    <w:rsid w:val="004E6F65"/>
    <w:rsid w:val="004E6FA4"/>
    <w:rsid w:val="004E710E"/>
    <w:rsid w:val="004E715A"/>
    <w:rsid w:val="004E73B6"/>
    <w:rsid w:val="004E7403"/>
    <w:rsid w:val="004E768B"/>
    <w:rsid w:val="004E777D"/>
    <w:rsid w:val="004E77A6"/>
    <w:rsid w:val="004E78F8"/>
    <w:rsid w:val="004E7943"/>
    <w:rsid w:val="004E7985"/>
    <w:rsid w:val="004E7AA3"/>
    <w:rsid w:val="004E7ABA"/>
    <w:rsid w:val="004E7C9A"/>
    <w:rsid w:val="004E7CA1"/>
    <w:rsid w:val="004E7CF0"/>
    <w:rsid w:val="004E7D80"/>
    <w:rsid w:val="004E7E87"/>
    <w:rsid w:val="004E7EA4"/>
    <w:rsid w:val="004F004B"/>
    <w:rsid w:val="004F02D5"/>
    <w:rsid w:val="004F0595"/>
    <w:rsid w:val="004F07C8"/>
    <w:rsid w:val="004F0925"/>
    <w:rsid w:val="004F098E"/>
    <w:rsid w:val="004F099B"/>
    <w:rsid w:val="004F0A7F"/>
    <w:rsid w:val="004F0A8D"/>
    <w:rsid w:val="004F0AAF"/>
    <w:rsid w:val="004F0AC4"/>
    <w:rsid w:val="004F0B8A"/>
    <w:rsid w:val="004F0C3F"/>
    <w:rsid w:val="004F0D56"/>
    <w:rsid w:val="004F0DA2"/>
    <w:rsid w:val="004F0F06"/>
    <w:rsid w:val="004F100D"/>
    <w:rsid w:val="004F1040"/>
    <w:rsid w:val="004F1081"/>
    <w:rsid w:val="004F108A"/>
    <w:rsid w:val="004F10CA"/>
    <w:rsid w:val="004F116C"/>
    <w:rsid w:val="004F127E"/>
    <w:rsid w:val="004F1415"/>
    <w:rsid w:val="004F153F"/>
    <w:rsid w:val="004F162B"/>
    <w:rsid w:val="004F169A"/>
    <w:rsid w:val="004F179D"/>
    <w:rsid w:val="004F18CB"/>
    <w:rsid w:val="004F1B32"/>
    <w:rsid w:val="004F1B9E"/>
    <w:rsid w:val="004F1BEA"/>
    <w:rsid w:val="004F1CF6"/>
    <w:rsid w:val="004F1D24"/>
    <w:rsid w:val="004F1D76"/>
    <w:rsid w:val="004F2050"/>
    <w:rsid w:val="004F20BB"/>
    <w:rsid w:val="004F23EF"/>
    <w:rsid w:val="004F2404"/>
    <w:rsid w:val="004F2415"/>
    <w:rsid w:val="004F244A"/>
    <w:rsid w:val="004F24A8"/>
    <w:rsid w:val="004F24DA"/>
    <w:rsid w:val="004F2870"/>
    <w:rsid w:val="004F289A"/>
    <w:rsid w:val="004F298F"/>
    <w:rsid w:val="004F2A0C"/>
    <w:rsid w:val="004F2CBB"/>
    <w:rsid w:val="004F2CCF"/>
    <w:rsid w:val="004F2CD1"/>
    <w:rsid w:val="004F2CDC"/>
    <w:rsid w:val="004F2DBE"/>
    <w:rsid w:val="004F2EC7"/>
    <w:rsid w:val="004F30D0"/>
    <w:rsid w:val="004F3124"/>
    <w:rsid w:val="004F31A6"/>
    <w:rsid w:val="004F31AB"/>
    <w:rsid w:val="004F32E0"/>
    <w:rsid w:val="004F34CD"/>
    <w:rsid w:val="004F34E7"/>
    <w:rsid w:val="004F3559"/>
    <w:rsid w:val="004F355A"/>
    <w:rsid w:val="004F365A"/>
    <w:rsid w:val="004F3684"/>
    <w:rsid w:val="004F37A7"/>
    <w:rsid w:val="004F37C3"/>
    <w:rsid w:val="004F37FC"/>
    <w:rsid w:val="004F39CD"/>
    <w:rsid w:val="004F3C69"/>
    <w:rsid w:val="004F3D02"/>
    <w:rsid w:val="004F4086"/>
    <w:rsid w:val="004F4091"/>
    <w:rsid w:val="004F41C5"/>
    <w:rsid w:val="004F41F9"/>
    <w:rsid w:val="004F4245"/>
    <w:rsid w:val="004F436F"/>
    <w:rsid w:val="004F4453"/>
    <w:rsid w:val="004F4676"/>
    <w:rsid w:val="004F4A75"/>
    <w:rsid w:val="004F4C07"/>
    <w:rsid w:val="004F4D46"/>
    <w:rsid w:val="004F4E0D"/>
    <w:rsid w:val="004F4E91"/>
    <w:rsid w:val="004F504D"/>
    <w:rsid w:val="004F518C"/>
    <w:rsid w:val="004F51D1"/>
    <w:rsid w:val="004F52BC"/>
    <w:rsid w:val="004F5333"/>
    <w:rsid w:val="004F5436"/>
    <w:rsid w:val="004F5452"/>
    <w:rsid w:val="004F551D"/>
    <w:rsid w:val="004F55C5"/>
    <w:rsid w:val="004F5B0A"/>
    <w:rsid w:val="004F5D3D"/>
    <w:rsid w:val="004F5D6D"/>
    <w:rsid w:val="004F5E08"/>
    <w:rsid w:val="004F5E30"/>
    <w:rsid w:val="004F5EC6"/>
    <w:rsid w:val="004F5F13"/>
    <w:rsid w:val="004F6032"/>
    <w:rsid w:val="004F609B"/>
    <w:rsid w:val="004F60D3"/>
    <w:rsid w:val="004F6194"/>
    <w:rsid w:val="004F628A"/>
    <w:rsid w:val="004F62A4"/>
    <w:rsid w:val="004F6519"/>
    <w:rsid w:val="004F653B"/>
    <w:rsid w:val="004F6607"/>
    <w:rsid w:val="004F66E6"/>
    <w:rsid w:val="004F6735"/>
    <w:rsid w:val="004F67BB"/>
    <w:rsid w:val="004F68B5"/>
    <w:rsid w:val="004F698B"/>
    <w:rsid w:val="004F6A1E"/>
    <w:rsid w:val="004F6A26"/>
    <w:rsid w:val="004F6BCE"/>
    <w:rsid w:val="004F6C4A"/>
    <w:rsid w:val="004F6CA4"/>
    <w:rsid w:val="004F6F36"/>
    <w:rsid w:val="004F70AE"/>
    <w:rsid w:val="004F7331"/>
    <w:rsid w:val="004F738F"/>
    <w:rsid w:val="004F743C"/>
    <w:rsid w:val="004F7557"/>
    <w:rsid w:val="004F75BC"/>
    <w:rsid w:val="004F75EC"/>
    <w:rsid w:val="004F765C"/>
    <w:rsid w:val="004F769C"/>
    <w:rsid w:val="004F771E"/>
    <w:rsid w:val="004F7723"/>
    <w:rsid w:val="004F790C"/>
    <w:rsid w:val="004F7CA9"/>
    <w:rsid w:val="004F7E8B"/>
    <w:rsid w:val="004F7FC5"/>
    <w:rsid w:val="00500034"/>
    <w:rsid w:val="00500061"/>
    <w:rsid w:val="0050011B"/>
    <w:rsid w:val="0050032E"/>
    <w:rsid w:val="005004B9"/>
    <w:rsid w:val="0050050B"/>
    <w:rsid w:val="005006AC"/>
    <w:rsid w:val="0050077B"/>
    <w:rsid w:val="0050082D"/>
    <w:rsid w:val="0050085F"/>
    <w:rsid w:val="00500866"/>
    <w:rsid w:val="005008C8"/>
    <w:rsid w:val="00500935"/>
    <w:rsid w:val="00500B8E"/>
    <w:rsid w:val="00500C66"/>
    <w:rsid w:val="00500CCF"/>
    <w:rsid w:val="00500D2D"/>
    <w:rsid w:val="00500DD4"/>
    <w:rsid w:val="00500EC0"/>
    <w:rsid w:val="00500F51"/>
    <w:rsid w:val="00500FD7"/>
    <w:rsid w:val="00500FF7"/>
    <w:rsid w:val="00501039"/>
    <w:rsid w:val="00501056"/>
    <w:rsid w:val="00501074"/>
    <w:rsid w:val="005010BA"/>
    <w:rsid w:val="005011A7"/>
    <w:rsid w:val="00501264"/>
    <w:rsid w:val="00501489"/>
    <w:rsid w:val="00501528"/>
    <w:rsid w:val="0050157C"/>
    <w:rsid w:val="0050164D"/>
    <w:rsid w:val="005016E7"/>
    <w:rsid w:val="005017AB"/>
    <w:rsid w:val="0050189D"/>
    <w:rsid w:val="0050197D"/>
    <w:rsid w:val="00501A00"/>
    <w:rsid w:val="00501A17"/>
    <w:rsid w:val="00501EF0"/>
    <w:rsid w:val="005020B5"/>
    <w:rsid w:val="00502139"/>
    <w:rsid w:val="0050262F"/>
    <w:rsid w:val="00502713"/>
    <w:rsid w:val="00502919"/>
    <w:rsid w:val="00502CF4"/>
    <w:rsid w:val="00502D9A"/>
    <w:rsid w:val="00502EF8"/>
    <w:rsid w:val="0050307F"/>
    <w:rsid w:val="005030CF"/>
    <w:rsid w:val="00503113"/>
    <w:rsid w:val="005032CC"/>
    <w:rsid w:val="00503334"/>
    <w:rsid w:val="005033F1"/>
    <w:rsid w:val="00503748"/>
    <w:rsid w:val="0050383D"/>
    <w:rsid w:val="0050386E"/>
    <w:rsid w:val="00503873"/>
    <w:rsid w:val="005039C9"/>
    <w:rsid w:val="005039DB"/>
    <w:rsid w:val="00503A44"/>
    <w:rsid w:val="00503AEF"/>
    <w:rsid w:val="00503B3E"/>
    <w:rsid w:val="00503B7B"/>
    <w:rsid w:val="00503BFE"/>
    <w:rsid w:val="00503C76"/>
    <w:rsid w:val="00503DB5"/>
    <w:rsid w:val="00503DD6"/>
    <w:rsid w:val="00503F4D"/>
    <w:rsid w:val="00503F6F"/>
    <w:rsid w:val="00504057"/>
    <w:rsid w:val="00504129"/>
    <w:rsid w:val="0050425B"/>
    <w:rsid w:val="0050452B"/>
    <w:rsid w:val="00504549"/>
    <w:rsid w:val="00504667"/>
    <w:rsid w:val="0050469A"/>
    <w:rsid w:val="00504764"/>
    <w:rsid w:val="00504771"/>
    <w:rsid w:val="0050479E"/>
    <w:rsid w:val="00504922"/>
    <w:rsid w:val="0050493C"/>
    <w:rsid w:val="005049E9"/>
    <w:rsid w:val="00504CE7"/>
    <w:rsid w:val="00504D4C"/>
    <w:rsid w:val="00504D93"/>
    <w:rsid w:val="00504DEA"/>
    <w:rsid w:val="00504E72"/>
    <w:rsid w:val="00504FF7"/>
    <w:rsid w:val="005050D0"/>
    <w:rsid w:val="005051E9"/>
    <w:rsid w:val="005053E8"/>
    <w:rsid w:val="005054C4"/>
    <w:rsid w:val="005055BB"/>
    <w:rsid w:val="005055ED"/>
    <w:rsid w:val="00505741"/>
    <w:rsid w:val="0050579F"/>
    <w:rsid w:val="005057C2"/>
    <w:rsid w:val="0050584D"/>
    <w:rsid w:val="00505989"/>
    <w:rsid w:val="00505A99"/>
    <w:rsid w:val="00505B2E"/>
    <w:rsid w:val="00505B42"/>
    <w:rsid w:val="00505BDB"/>
    <w:rsid w:val="00505BFA"/>
    <w:rsid w:val="00505C4D"/>
    <w:rsid w:val="00505D05"/>
    <w:rsid w:val="00505FE7"/>
    <w:rsid w:val="005060BF"/>
    <w:rsid w:val="005061C7"/>
    <w:rsid w:val="005061DE"/>
    <w:rsid w:val="0050623A"/>
    <w:rsid w:val="00506268"/>
    <w:rsid w:val="00506324"/>
    <w:rsid w:val="00506348"/>
    <w:rsid w:val="00506437"/>
    <w:rsid w:val="0050652D"/>
    <w:rsid w:val="00506577"/>
    <w:rsid w:val="0050661D"/>
    <w:rsid w:val="0050664C"/>
    <w:rsid w:val="00506708"/>
    <w:rsid w:val="00506775"/>
    <w:rsid w:val="00506911"/>
    <w:rsid w:val="0050699E"/>
    <w:rsid w:val="00506A5A"/>
    <w:rsid w:val="00506CCA"/>
    <w:rsid w:val="00506DDD"/>
    <w:rsid w:val="00506E31"/>
    <w:rsid w:val="00506E89"/>
    <w:rsid w:val="0050716E"/>
    <w:rsid w:val="005071C9"/>
    <w:rsid w:val="00507203"/>
    <w:rsid w:val="00507249"/>
    <w:rsid w:val="005075C1"/>
    <w:rsid w:val="00507674"/>
    <w:rsid w:val="00507741"/>
    <w:rsid w:val="00507775"/>
    <w:rsid w:val="005077F8"/>
    <w:rsid w:val="0050798F"/>
    <w:rsid w:val="005079CA"/>
    <w:rsid w:val="00507AB4"/>
    <w:rsid w:val="00507AFF"/>
    <w:rsid w:val="00507BBA"/>
    <w:rsid w:val="00507D28"/>
    <w:rsid w:val="00507DCD"/>
    <w:rsid w:val="00507FBC"/>
    <w:rsid w:val="00507FCA"/>
    <w:rsid w:val="00507FE9"/>
    <w:rsid w:val="00510079"/>
    <w:rsid w:val="00510081"/>
    <w:rsid w:val="005100DA"/>
    <w:rsid w:val="005100E0"/>
    <w:rsid w:val="00510389"/>
    <w:rsid w:val="005103F4"/>
    <w:rsid w:val="00510463"/>
    <w:rsid w:val="00510485"/>
    <w:rsid w:val="005104B8"/>
    <w:rsid w:val="0051057C"/>
    <w:rsid w:val="00510592"/>
    <w:rsid w:val="005106BB"/>
    <w:rsid w:val="00510735"/>
    <w:rsid w:val="0051075D"/>
    <w:rsid w:val="005107CF"/>
    <w:rsid w:val="00510828"/>
    <w:rsid w:val="00510854"/>
    <w:rsid w:val="00510B73"/>
    <w:rsid w:val="00510D7F"/>
    <w:rsid w:val="00510ED2"/>
    <w:rsid w:val="00511000"/>
    <w:rsid w:val="0051103B"/>
    <w:rsid w:val="0051104B"/>
    <w:rsid w:val="005110E0"/>
    <w:rsid w:val="00511127"/>
    <w:rsid w:val="0051117D"/>
    <w:rsid w:val="005112DF"/>
    <w:rsid w:val="0051137F"/>
    <w:rsid w:val="00511418"/>
    <w:rsid w:val="00511539"/>
    <w:rsid w:val="005115A3"/>
    <w:rsid w:val="0051161D"/>
    <w:rsid w:val="00511627"/>
    <w:rsid w:val="00511700"/>
    <w:rsid w:val="005117C9"/>
    <w:rsid w:val="005118EA"/>
    <w:rsid w:val="0051196A"/>
    <w:rsid w:val="00511A33"/>
    <w:rsid w:val="00511A61"/>
    <w:rsid w:val="00511AB6"/>
    <w:rsid w:val="00511C25"/>
    <w:rsid w:val="00511CF4"/>
    <w:rsid w:val="00511CF7"/>
    <w:rsid w:val="00511FEE"/>
    <w:rsid w:val="0051204E"/>
    <w:rsid w:val="005120FB"/>
    <w:rsid w:val="005121C4"/>
    <w:rsid w:val="005121D1"/>
    <w:rsid w:val="00512338"/>
    <w:rsid w:val="005123E7"/>
    <w:rsid w:val="00512716"/>
    <w:rsid w:val="00512741"/>
    <w:rsid w:val="005127D1"/>
    <w:rsid w:val="00512995"/>
    <w:rsid w:val="00512B20"/>
    <w:rsid w:val="00512C47"/>
    <w:rsid w:val="00512CFB"/>
    <w:rsid w:val="00512CFE"/>
    <w:rsid w:val="00512E4C"/>
    <w:rsid w:val="00512ED1"/>
    <w:rsid w:val="005130F5"/>
    <w:rsid w:val="00513356"/>
    <w:rsid w:val="00513493"/>
    <w:rsid w:val="005134D6"/>
    <w:rsid w:val="0051352E"/>
    <w:rsid w:val="005135D1"/>
    <w:rsid w:val="0051363A"/>
    <w:rsid w:val="005136EF"/>
    <w:rsid w:val="0051378B"/>
    <w:rsid w:val="0051390F"/>
    <w:rsid w:val="005139CE"/>
    <w:rsid w:val="005139F0"/>
    <w:rsid w:val="00513D65"/>
    <w:rsid w:val="00513EE1"/>
    <w:rsid w:val="00513F13"/>
    <w:rsid w:val="00513FBB"/>
    <w:rsid w:val="00514120"/>
    <w:rsid w:val="005141D9"/>
    <w:rsid w:val="00514231"/>
    <w:rsid w:val="00514287"/>
    <w:rsid w:val="005142E2"/>
    <w:rsid w:val="005142F2"/>
    <w:rsid w:val="005143B1"/>
    <w:rsid w:val="005145EC"/>
    <w:rsid w:val="0051463C"/>
    <w:rsid w:val="00514673"/>
    <w:rsid w:val="005147E8"/>
    <w:rsid w:val="0051486E"/>
    <w:rsid w:val="00514948"/>
    <w:rsid w:val="0051494D"/>
    <w:rsid w:val="00514C91"/>
    <w:rsid w:val="00514CB3"/>
    <w:rsid w:val="00514D67"/>
    <w:rsid w:val="00514E8C"/>
    <w:rsid w:val="00514FB9"/>
    <w:rsid w:val="00515244"/>
    <w:rsid w:val="00515269"/>
    <w:rsid w:val="00515274"/>
    <w:rsid w:val="005152E8"/>
    <w:rsid w:val="00515322"/>
    <w:rsid w:val="00515435"/>
    <w:rsid w:val="005154EB"/>
    <w:rsid w:val="005154EC"/>
    <w:rsid w:val="00515754"/>
    <w:rsid w:val="00515977"/>
    <w:rsid w:val="005159D6"/>
    <w:rsid w:val="00515A71"/>
    <w:rsid w:val="00515AD9"/>
    <w:rsid w:val="00515B8E"/>
    <w:rsid w:val="00515C14"/>
    <w:rsid w:val="00515D2C"/>
    <w:rsid w:val="00515E22"/>
    <w:rsid w:val="00515E89"/>
    <w:rsid w:val="00515EFF"/>
    <w:rsid w:val="00515F34"/>
    <w:rsid w:val="00515F37"/>
    <w:rsid w:val="00515FBB"/>
    <w:rsid w:val="00515FEA"/>
    <w:rsid w:val="00516103"/>
    <w:rsid w:val="00516170"/>
    <w:rsid w:val="005161F2"/>
    <w:rsid w:val="00516357"/>
    <w:rsid w:val="005164A5"/>
    <w:rsid w:val="005164D1"/>
    <w:rsid w:val="00516577"/>
    <w:rsid w:val="005165F8"/>
    <w:rsid w:val="005166B1"/>
    <w:rsid w:val="00516860"/>
    <w:rsid w:val="00516F3B"/>
    <w:rsid w:val="00516F41"/>
    <w:rsid w:val="00517020"/>
    <w:rsid w:val="00517098"/>
    <w:rsid w:val="00517187"/>
    <w:rsid w:val="005172A6"/>
    <w:rsid w:val="0051739A"/>
    <w:rsid w:val="0051763C"/>
    <w:rsid w:val="00517706"/>
    <w:rsid w:val="005178A9"/>
    <w:rsid w:val="0051799F"/>
    <w:rsid w:val="005179B2"/>
    <w:rsid w:val="00517A81"/>
    <w:rsid w:val="00517D00"/>
    <w:rsid w:val="00517D4B"/>
    <w:rsid w:val="00517E20"/>
    <w:rsid w:val="00517E33"/>
    <w:rsid w:val="00517E50"/>
    <w:rsid w:val="00517F53"/>
    <w:rsid w:val="00520092"/>
    <w:rsid w:val="005201F2"/>
    <w:rsid w:val="0052026B"/>
    <w:rsid w:val="005203B1"/>
    <w:rsid w:val="005203BD"/>
    <w:rsid w:val="0052053D"/>
    <w:rsid w:val="005205FC"/>
    <w:rsid w:val="005206C6"/>
    <w:rsid w:val="005206D2"/>
    <w:rsid w:val="00520807"/>
    <w:rsid w:val="0052080A"/>
    <w:rsid w:val="00520934"/>
    <w:rsid w:val="00520AE1"/>
    <w:rsid w:val="00520B00"/>
    <w:rsid w:val="00520D4D"/>
    <w:rsid w:val="00520E27"/>
    <w:rsid w:val="00520F6A"/>
    <w:rsid w:val="00521068"/>
    <w:rsid w:val="00521072"/>
    <w:rsid w:val="00521191"/>
    <w:rsid w:val="00521207"/>
    <w:rsid w:val="0052127A"/>
    <w:rsid w:val="0052144D"/>
    <w:rsid w:val="0052158C"/>
    <w:rsid w:val="005216E9"/>
    <w:rsid w:val="005219F0"/>
    <w:rsid w:val="00521B7E"/>
    <w:rsid w:val="00521C66"/>
    <w:rsid w:val="00521D85"/>
    <w:rsid w:val="00521DDC"/>
    <w:rsid w:val="0052204F"/>
    <w:rsid w:val="0052218D"/>
    <w:rsid w:val="0052221A"/>
    <w:rsid w:val="00522294"/>
    <w:rsid w:val="005223DA"/>
    <w:rsid w:val="0052241E"/>
    <w:rsid w:val="0052242A"/>
    <w:rsid w:val="005225D7"/>
    <w:rsid w:val="00522656"/>
    <w:rsid w:val="005226D4"/>
    <w:rsid w:val="00522770"/>
    <w:rsid w:val="00522790"/>
    <w:rsid w:val="00522833"/>
    <w:rsid w:val="005229E1"/>
    <w:rsid w:val="00522A50"/>
    <w:rsid w:val="00522B17"/>
    <w:rsid w:val="00522B84"/>
    <w:rsid w:val="00522BE3"/>
    <w:rsid w:val="00522C1D"/>
    <w:rsid w:val="00522C28"/>
    <w:rsid w:val="00522C4C"/>
    <w:rsid w:val="00522CE0"/>
    <w:rsid w:val="00522FDD"/>
    <w:rsid w:val="00523043"/>
    <w:rsid w:val="005232BA"/>
    <w:rsid w:val="005233A6"/>
    <w:rsid w:val="0052343C"/>
    <w:rsid w:val="00523564"/>
    <w:rsid w:val="005238AA"/>
    <w:rsid w:val="005238E5"/>
    <w:rsid w:val="00523B08"/>
    <w:rsid w:val="00523B75"/>
    <w:rsid w:val="00523EE8"/>
    <w:rsid w:val="00523F6C"/>
    <w:rsid w:val="00523F7E"/>
    <w:rsid w:val="00523FD9"/>
    <w:rsid w:val="00524017"/>
    <w:rsid w:val="00524053"/>
    <w:rsid w:val="0052412B"/>
    <w:rsid w:val="005241AE"/>
    <w:rsid w:val="005241CF"/>
    <w:rsid w:val="00524230"/>
    <w:rsid w:val="00524232"/>
    <w:rsid w:val="00524246"/>
    <w:rsid w:val="00524380"/>
    <w:rsid w:val="005244BF"/>
    <w:rsid w:val="005244C0"/>
    <w:rsid w:val="00524574"/>
    <w:rsid w:val="0052464A"/>
    <w:rsid w:val="00524686"/>
    <w:rsid w:val="00524707"/>
    <w:rsid w:val="00524722"/>
    <w:rsid w:val="00524738"/>
    <w:rsid w:val="00524872"/>
    <w:rsid w:val="0052493F"/>
    <w:rsid w:val="0052497A"/>
    <w:rsid w:val="00524989"/>
    <w:rsid w:val="00524A20"/>
    <w:rsid w:val="00524AAD"/>
    <w:rsid w:val="00524BA0"/>
    <w:rsid w:val="00524C06"/>
    <w:rsid w:val="00524D7C"/>
    <w:rsid w:val="00524ED3"/>
    <w:rsid w:val="00524ED5"/>
    <w:rsid w:val="00524FAF"/>
    <w:rsid w:val="00524FC4"/>
    <w:rsid w:val="00525098"/>
    <w:rsid w:val="0052515B"/>
    <w:rsid w:val="00525324"/>
    <w:rsid w:val="00525393"/>
    <w:rsid w:val="005253DD"/>
    <w:rsid w:val="005255C2"/>
    <w:rsid w:val="005255E9"/>
    <w:rsid w:val="005256AF"/>
    <w:rsid w:val="005258CC"/>
    <w:rsid w:val="00525A45"/>
    <w:rsid w:val="00525A8C"/>
    <w:rsid w:val="00525A9F"/>
    <w:rsid w:val="00525BDB"/>
    <w:rsid w:val="00525C35"/>
    <w:rsid w:val="00525D0E"/>
    <w:rsid w:val="00525DA6"/>
    <w:rsid w:val="00525E6D"/>
    <w:rsid w:val="00526094"/>
    <w:rsid w:val="005261D1"/>
    <w:rsid w:val="005262DC"/>
    <w:rsid w:val="005262DF"/>
    <w:rsid w:val="0052653E"/>
    <w:rsid w:val="0052654F"/>
    <w:rsid w:val="0052692C"/>
    <w:rsid w:val="00526A16"/>
    <w:rsid w:val="00526A83"/>
    <w:rsid w:val="00526B43"/>
    <w:rsid w:val="00526C41"/>
    <w:rsid w:val="00526C78"/>
    <w:rsid w:val="00526CBA"/>
    <w:rsid w:val="00526CC0"/>
    <w:rsid w:val="00526CC6"/>
    <w:rsid w:val="00526CF4"/>
    <w:rsid w:val="00526D41"/>
    <w:rsid w:val="00526DA9"/>
    <w:rsid w:val="00526DB7"/>
    <w:rsid w:val="00526F26"/>
    <w:rsid w:val="0052707F"/>
    <w:rsid w:val="005270C7"/>
    <w:rsid w:val="005271FE"/>
    <w:rsid w:val="0052721C"/>
    <w:rsid w:val="00527271"/>
    <w:rsid w:val="005272B4"/>
    <w:rsid w:val="00527313"/>
    <w:rsid w:val="00527369"/>
    <w:rsid w:val="00527485"/>
    <w:rsid w:val="005275FE"/>
    <w:rsid w:val="00527728"/>
    <w:rsid w:val="0052777A"/>
    <w:rsid w:val="00527792"/>
    <w:rsid w:val="0052794C"/>
    <w:rsid w:val="00527A5D"/>
    <w:rsid w:val="00527B2B"/>
    <w:rsid w:val="00527C3D"/>
    <w:rsid w:val="00527C7B"/>
    <w:rsid w:val="00527D2E"/>
    <w:rsid w:val="00527E59"/>
    <w:rsid w:val="00527EB8"/>
    <w:rsid w:val="00527F42"/>
    <w:rsid w:val="00527FC9"/>
    <w:rsid w:val="00530016"/>
    <w:rsid w:val="005300E2"/>
    <w:rsid w:val="005302DB"/>
    <w:rsid w:val="00530384"/>
    <w:rsid w:val="005303F9"/>
    <w:rsid w:val="0053041B"/>
    <w:rsid w:val="0053048F"/>
    <w:rsid w:val="00530493"/>
    <w:rsid w:val="00530505"/>
    <w:rsid w:val="0053051B"/>
    <w:rsid w:val="00530544"/>
    <w:rsid w:val="005305BA"/>
    <w:rsid w:val="0053088C"/>
    <w:rsid w:val="005308D6"/>
    <w:rsid w:val="00530901"/>
    <w:rsid w:val="00530DCB"/>
    <w:rsid w:val="00530DF8"/>
    <w:rsid w:val="00530E92"/>
    <w:rsid w:val="00531044"/>
    <w:rsid w:val="005311EB"/>
    <w:rsid w:val="00531222"/>
    <w:rsid w:val="005313AA"/>
    <w:rsid w:val="00531447"/>
    <w:rsid w:val="00531531"/>
    <w:rsid w:val="00531584"/>
    <w:rsid w:val="005315FE"/>
    <w:rsid w:val="005317D0"/>
    <w:rsid w:val="005317D7"/>
    <w:rsid w:val="0053180C"/>
    <w:rsid w:val="005318B9"/>
    <w:rsid w:val="0053192B"/>
    <w:rsid w:val="00531984"/>
    <w:rsid w:val="00531A00"/>
    <w:rsid w:val="00531A3A"/>
    <w:rsid w:val="00531AD9"/>
    <w:rsid w:val="00531B35"/>
    <w:rsid w:val="00531C43"/>
    <w:rsid w:val="00531C92"/>
    <w:rsid w:val="00531C93"/>
    <w:rsid w:val="00531D71"/>
    <w:rsid w:val="00531D7D"/>
    <w:rsid w:val="00531E38"/>
    <w:rsid w:val="00531E61"/>
    <w:rsid w:val="00531F14"/>
    <w:rsid w:val="00532184"/>
    <w:rsid w:val="0053225F"/>
    <w:rsid w:val="005322B7"/>
    <w:rsid w:val="00532346"/>
    <w:rsid w:val="005324F0"/>
    <w:rsid w:val="00532626"/>
    <w:rsid w:val="005326E5"/>
    <w:rsid w:val="0053275A"/>
    <w:rsid w:val="005327B4"/>
    <w:rsid w:val="0053294D"/>
    <w:rsid w:val="00532B7A"/>
    <w:rsid w:val="00532C12"/>
    <w:rsid w:val="00532D30"/>
    <w:rsid w:val="00532E8D"/>
    <w:rsid w:val="00532F63"/>
    <w:rsid w:val="00532FB6"/>
    <w:rsid w:val="0053304E"/>
    <w:rsid w:val="0053326A"/>
    <w:rsid w:val="00533445"/>
    <w:rsid w:val="0053346F"/>
    <w:rsid w:val="005334F6"/>
    <w:rsid w:val="00533963"/>
    <w:rsid w:val="00533A33"/>
    <w:rsid w:val="00533B23"/>
    <w:rsid w:val="00533C70"/>
    <w:rsid w:val="00533E66"/>
    <w:rsid w:val="00533E7F"/>
    <w:rsid w:val="00533FC8"/>
    <w:rsid w:val="00534328"/>
    <w:rsid w:val="0053444B"/>
    <w:rsid w:val="00534561"/>
    <w:rsid w:val="005345F2"/>
    <w:rsid w:val="005346C9"/>
    <w:rsid w:val="005347E2"/>
    <w:rsid w:val="0053481A"/>
    <w:rsid w:val="00534874"/>
    <w:rsid w:val="005349C6"/>
    <w:rsid w:val="00534B23"/>
    <w:rsid w:val="00534B5D"/>
    <w:rsid w:val="00534B87"/>
    <w:rsid w:val="00534BA3"/>
    <w:rsid w:val="00534EA9"/>
    <w:rsid w:val="00534F45"/>
    <w:rsid w:val="00534FB8"/>
    <w:rsid w:val="00535159"/>
    <w:rsid w:val="00535166"/>
    <w:rsid w:val="00535398"/>
    <w:rsid w:val="005354D3"/>
    <w:rsid w:val="00535541"/>
    <w:rsid w:val="0053557B"/>
    <w:rsid w:val="0053568F"/>
    <w:rsid w:val="005357D5"/>
    <w:rsid w:val="005357D9"/>
    <w:rsid w:val="00535802"/>
    <w:rsid w:val="0053584C"/>
    <w:rsid w:val="00535AC2"/>
    <w:rsid w:val="00535ACD"/>
    <w:rsid w:val="00535AFC"/>
    <w:rsid w:val="00535B74"/>
    <w:rsid w:val="00535CBB"/>
    <w:rsid w:val="00535D2D"/>
    <w:rsid w:val="00535D3B"/>
    <w:rsid w:val="00536038"/>
    <w:rsid w:val="00536205"/>
    <w:rsid w:val="00536339"/>
    <w:rsid w:val="00536363"/>
    <w:rsid w:val="00536494"/>
    <w:rsid w:val="00536530"/>
    <w:rsid w:val="00536546"/>
    <w:rsid w:val="005365EF"/>
    <w:rsid w:val="005366A0"/>
    <w:rsid w:val="005366B5"/>
    <w:rsid w:val="00536928"/>
    <w:rsid w:val="00536A5D"/>
    <w:rsid w:val="00536CBC"/>
    <w:rsid w:val="00536F72"/>
    <w:rsid w:val="005370B7"/>
    <w:rsid w:val="00537100"/>
    <w:rsid w:val="00537110"/>
    <w:rsid w:val="0053713B"/>
    <w:rsid w:val="00537220"/>
    <w:rsid w:val="005372B0"/>
    <w:rsid w:val="0053733C"/>
    <w:rsid w:val="00537632"/>
    <w:rsid w:val="00537647"/>
    <w:rsid w:val="0053767A"/>
    <w:rsid w:val="0053769E"/>
    <w:rsid w:val="00537730"/>
    <w:rsid w:val="00537772"/>
    <w:rsid w:val="00537774"/>
    <w:rsid w:val="005377BC"/>
    <w:rsid w:val="0053791F"/>
    <w:rsid w:val="00537B83"/>
    <w:rsid w:val="00537D29"/>
    <w:rsid w:val="00537D4D"/>
    <w:rsid w:val="00537F37"/>
    <w:rsid w:val="00537F90"/>
    <w:rsid w:val="00540017"/>
    <w:rsid w:val="00540022"/>
    <w:rsid w:val="005400BA"/>
    <w:rsid w:val="005401A7"/>
    <w:rsid w:val="005401B0"/>
    <w:rsid w:val="0054029E"/>
    <w:rsid w:val="005404C1"/>
    <w:rsid w:val="005404E5"/>
    <w:rsid w:val="005404EC"/>
    <w:rsid w:val="00540593"/>
    <w:rsid w:val="005405EA"/>
    <w:rsid w:val="00540657"/>
    <w:rsid w:val="00540746"/>
    <w:rsid w:val="0054074B"/>
    <w:rsid w:val="00540834"/>
    <w:rsid w:val="0054085B"/>
    <w:rsid w:val="0054086D"/>
    <w:rsid w:val="00540916"/>
    <w:rsid w:val="00540947"/>
    <w:rsid w:val="0054099A"/>
    <w:rsid w:val="00540A65"/>
    <w:rsid w:val="00540B1F"/>
    <w:rsid w:val="00540B95"/>
    <w:rsid w:val="00540D3A"/>
    <w:rsid w:val="00540F19"/>
    <w:rsid w:val="00540F3E"/>
    <w:rsid w:val="00540F42"/>
    <w:rsid w:val="00540FB2"/>
    <w:rsid w:val="005410DB"/>
    <w:rsid w:val="005411E0"/>
    <w:rsid w:val="005412B0"/>
    <w:rsid w:val="005412B8"/>
    <w:rsid w:val="005413A9"/>
    <w:rsid w:val="00541558"/>
    <w:rsid w:val="0054163B"/>
    <w:rsid w:val="005416CE"/>
    <w:rsid w:val="0054187B"/>
    <w:rsid w:val="00541C70"/>
    <w:rsid w:val="00541D2B"/>
    <w:rsid w:val="00541F79"/>
    <w:rsid w:val="00542012"/>
    <w:rsid w:val="0054205F"/>
    <w:rsid w:val="005420A1"/>
    <w:rsid w:val="00542122"/>
    <w:rsid w:val="0054225B"/>
    <w:rsid w:val="00542354"/>
    <w:rsid w:val="0054238A"/>
    <w:rsid w:val="00542522"/>
    <w:rsid w:val="005425CE"/>
    <w:rsid w:val="00542667"/>
    <w:rsid w:val="00542691"/>
    <w:rsid w:val="005426F4"/>
    <w:rsid w:val="00542765"/>
    <w:rsid w:val="00542777"/>
    <w:rsid w:val="00542824"/>
    <w:rsid w:val="0054283C"/>
    <w:rsid w:val="00542A16"/>
    <w:rsid w:val="00542A62"/>
    <w:rsid w:val="00542B94"/>
    <w:rsid w:val="00542BE2"/>
    <w:rsid w:val="00542EF2"/>
    <w:rsid w:val="00543037"/>
    <w:rsid w:val="005430F4"/>
    <w:rsid w:val="00543203"/>
    <w:rsid w:val="0054325B"/>
    <w:rsid w:val="005432E3"/>
    <w:rsid w:val="00543355"/>
    <w:rsid w:val="00543442"/>
    <w:rsid w:val="0054346E"/>
    <w:rsid w:val="00543472"/>
    <w:rsid w:val="00543645"/>
    <w:rsid w:val="00543842"/>
    <w:rsid w:val="00543B56"/>
    <w:rsid w:val="00543C81"/>
    <w:rsid w:val="00543CAA"/>
    <w:rsid w:val="00543CC3"/>
    <w:rsid w:val="00543DC6"/>
    <w:rsid w:val="00543DCF"/>
    <w:rsid w:val="00543EFA"/>
    <w:rsid w:val="00543EFD"/>
    <w:rsid w:val="00543FB9"/>
    <w:rsid w:val="00544021"/>
    <w:rsid w:val="0054411C"/>
    <w:rsid w:val="00544163"/>
    <w:rsid w:val="00544203"/>
    <w:rsid w:val="005442A2"/>
    <w:rsid w:val="005442F9"/>
    <w:rsid w:val="00544499"/>
    <w:rsid w:val="005444B2"/>
    <w:rsid w:val="005444FE"/>
    <w:rsid w:val="00544594"/>
    <w:rsid w:val="005445D6"/>
    <w:rsid w:val="00544630"/>
    <w:rsid w:val="0054471F"/>
    <w:rsid w:val="005447AD"/>
    <w:rsid w:val="0054481A"/>
    <w:rsid w:val="005448A6"/>
    <w:rsid w:val="005448BB"/>
    <w:rsid w:val="00544BF5"/>
    <w:rsid w:val="00544E2D"/>
    <w:rsid w:val="00545071"/>
    <w:rsid w:val="0054512D"/>
    <w:rsid w:val="005451A1"/>
    <w:rsid w:val="005451FD"/>
    <w:rsid w:val="00545210"/>
    <w:rsid w:val="00545261"/>
    <w:rsid w:val="0054527C"/>
    <w:rsid w:val="0054529F"/>
    <w:rsid w:val="00545310"/>
    <w:rsid w:val="005456B3"/>
    <w:rsid w:val="005456EC"/>
    <w:rsid w:val="00545719"/>
    <w:rsid w:val="005457D7"/>
    <w:rsid w:val="0054581D"/>
    <w:rsid w:val="005458A2"/>
    <w:rsid w:val="005458A3"/>
    <w:rsid w:val="0054597B"/>
    <w:rsid w:val="00545A84"/>
    <w:rsid w:val="00545AAC"/>
    <w:rsid w:val="00545ABF"/>
    <w:rsid w:val="00545AFD"/>
    <w:rsid w:val="00545B3F"/>
    <w:rsid w:val="00545BBF"/>
    <w:rsid w:val="00545BCD"/>
    <w:rsid w:val="00546085"/>
    <w:rsid w:val="005461FA"/>
    <w:rsid w:val="005462BC"/>
    <w:rsid w:val="005462D0"/>
    <w:rsid w:val="0054630E"/>
    <w:rsid w:val="005464DA"/>
    <w:rsid w:val="005464F9"/>
    <w:rsid w:val="005465CB"/>
    <w:rsid w:val="0054666D"/>
    <w:rsid w:val="00546706"/>
    <w:rsid w:val="00546749"/>
    <w:rsid w:val="00546804"/>
    <w:rsid w:val="0054684F"/>
    <w:rsid w:val="00546B52"/>
    <w:rsid w:val="00546B9A"/>
    <w:rsid w:val="00546C3A"/>
    <w:rsid w:val="00546C95"/>
    <w:rsid w:val="00546E86"/>
    <w:rsid w:val="00546E8E"/>
    <w:rsid w:val="00546F00"/>
    <w:rsid w:val="00546F0B"/>
    <w:rsid w:val="00547119"/>
    <w:rsid w:val="0054720E"/>
    <w:rsid w:val="00547243"/>
    <w:rsid w:val="005472CA"/>
    <w:rsid w:val="00547448"/>
    <w:rsid w:val="0054745E"/>
    <w:rsid w:val="0054749F"/>
    <w:rsid w:val="005475E7"/>
    <w:rsid w:val="0054771D"/>
    <w:rsid w:val="0054778F"/>
    <w:rsid w:val="0054796F"/>
    <w:rsid w:val="00547C53"/>
    <w:rsid w:val="00547D87"/>
    <w:rsid w:val="00547DE1"/>
    <w:rsid w:val="00547E07"/>
    <w:rsid w:val="00547F9C"/>
    <w:rsid w:val="0055002C"/>
    <w:rsid w:val="00550135"/>
    <w:rsid w:val="005502A7"/>
    <w:rsid w:val="00550366"/>
    <w:rsid w:val="00550393"/>
    <w:rsid w:val="005503C6"/>
    <w:rsid w:val="00550423"/>
    <w:rsid w:val="00550504"/>
    <w:rsid w:val="00550611"/>
    <w:rsid w:val="00550724"/>
    <w:rsid w:val="00550749"/>
    <w:rsid w:val="0055090E"/>
    <w:rsid w:val="00550948"/>
    <w:rsid w:val="00550AA4"/>
    <w:rsid w:val="00550B81"/>
    <w:rsid w:val="00550BCA"/>
    <w:rsid w:val="00550E46"/>
    <w:rsid w:val="00551022"/>
    <w:rsid w:val="005510EF"/>
    <w:rsid w:val="0055113E"/>
    <w:rsid w:val="00551266"/>
    <w:rsid w:val="005512C7"/>
    <w:rsid w:val="005513B0"/>
    <w:rsid w:val="00551403"/>
    <w:rsid w:val="0055149C"/>
    <w:rsid w:val="005515A7"/>
    <w:rsid w:val="0055161D"/>
    <w:rsid w:val="00551658"/>
    <w:rsid w:val="00551673"/>
    <w:rsid w:val="005516DC"/>
    <w:rsid w:val="00551805"/>
    <w:rsid w:val="00551905"/>
    <w:rsid w:val="00551B54"/>
    <w:rsid w:val="00551BE6"/>
    <w:rsid w:val="00551C3C"/>
    <w:rsid w:val="00551D72"/>
    <w:rsid w:val="00551D8F"/>
    <w:rsid w:val="00551E0E"/>
    <w:rsid w:val="00551E66"/>
    <w:rsid w:val="00551EB1"/>
    <w:rsid w:val="00551F2A"/>
    <w:rsid w:val="00552043"/>
    <w:rsid w:val="0055212E"/>
    <w:rsid w:val="0055238F"/>
    <w:rsid w:val="005523CA"/>
    <w:rsid w:val="0055243A"/>
    <w:rsid w:val="005524A0"/>
    <w:rsid w:val="005528A9"/>
    <w:rsid w:val="00552923"/>
    <w:rsid w:val="00552952"/>
    <w:rsid w:val="00552A05"/>
    <w:rsid w:val="00552AB4"/>
    <w:rsid w:val="00552C2E"/>
    <w:rsid w:val="0055307B"/>
    <w:rsid w:val="005530D6"/>
    <w:rsid w:val="00553195"/>
    <w:rsid w:val="005531FB"/>
    <w:rsid w:val="005532B7"/>
    <w:rsid w:val="005534BF"/>
    <w:rsid w:val="005535C6"/>
    <w:rsid w:val="00553790"/>
    <w:rsid w:val="005537D1"/>
    <w:rsid w:val="005538F6"/>
    <w:rsid w:val="00553979"/>
    <w:rsid w:val="00553A8C"/>
    <w:rsid w:val="00553AB7"/>
    <w:rsid w:val="00553B48"/>
    <w:rsid w:val="00553DB1"/>
    <w:rsid w:val="00553DEF"/>
    <w:rsid w:val="00553E38"/>
    <w:rsid w:val="00553F98"/>
    <w:rsid w:val="00553FE3"/>
    <w:rsid w:val="005541BF"/>
    <w:rsid w:val="0055421C"/>
    <w:rsid w:val="00554484"/>
    <w:rsid w:val="005544AE"/>
    <w:rsid w:val="00554500"/>
    <w:rsid w:val="0055461E"/>
    <w:rsid w:val="00554651"/>
    <w:rsid w:val="0055465C"/>
    <w:rsid w:val="00554686"/>
    <w:rsid w:val="005547E4"/>
    <w:rsid w:val="00554873"/>
    <w:rsid w:val="00554960"/>
    <w:rsid w:val="00554A06"/>
    <w:rsid w:val="00554B5B"/>
    <w:rsid w:val="00554B88"/>
    <w:rsid w:val="00554D75"/>
    <w:rsid w:val="00554ECB"/>
    <w:rsid w:val="00554EE0"/>
    <w:rsid w:val="00554F90"/>
    <w:rsid w:val="00555133"/>
    <w:rsid w:val="00555138"/>
    <w:rsid w:val="00555323"/>
    <w:rsid w:val="005553B8"/>
    <w:rsid w:val="005553ED"/>
    <w:rsid w:val="005554DC"/>
    <w:rsid w:val="00555635"/>
    <w:rsid w:val="0055575A"/>
    <w:rsid w:val="005558E8"/>
    <w:rsid w:val="0055591F"/>
    <w:rsid w:val="00555A0B"/>
    <w:rsid w:val="00555B11"/>
    <w:rsid w:val="00555BB3"/>
    <w:rsid w:val="00555F0B"/>
    <w:rsid w:val="00555FCA"/>
    <w:rsid w:val="00556000"/>
    <w:rsid w:val="0055604A"/>
    <w:rsid w:val="005560D1"/>
    <w:rsid w:val="0055610B"/>
    <w:rsid w:val="00556307"/>
    <w:rsid w:val="0055637D"/>
    <w:rsid w:val="00556429"/>
    <w:rsid w:val="00556503"/>
    <w:rsid w:val="0055656F"/>
    <w:rsid w:val="0055660D"/>
    <w:rsid w:val="0055663F"/>
    <w:rsid w:val="00556746"/>
    <w:rsid w:val="0055699A"/>
    <w:rsid w:val="00556A2C"/>
    <w:rsid w:val="00556A40"/>
    <w:rsid w:val="00556A6D"/>
    <w:rsid w:val="00556AC6"/>
    <w:rsid w:val="00556C14"/>
    <w:rsid w:val="00556C1E"/>
    <w:rsid w:val="00556E15"/>
    <w:rsid w:val="00556F53"/>
    <w:rsid w:val="005570B4"/>
    <w:rsid w:val="005570DD"/>
    <w:rsid w:val="005570E7"/>
    <w:rsid w:val="005570F1"/>
    <w:rsid w:val="0055720C"/>
    <w:rsid w:val="00557231"/>
    <w:rsid w:val="0055733A"/>
    <w:rsid w:val="0055752C"/>
    <w:rsid w:val="005575C8"/>
    <w:rsid w:val="0055764A"/>
    <w:rsid w:val="005576C8"/>
    <w:rsid w:val="00557846"/>
    <w:rsid w:val="005578CC"/>
    <w:rsid w:val="00557AF6"/>
    <w:rsid w:val="00557BC2"/>
    <w:rsid w:val="00557BD0"/>
    <w:rsid w:val="00557DBA"/>
    <w:rsid w:val="00557DEE"/>
    <w:rsid w:val="00557E15"/>
    <w:rsid w:val="00557F0F"/>
    <w:rsid w:val="00557F3D"/>
    <w:rsid w:val="00557F5D"/>
    <w:rsid w:val="00557FBD"/>
    <w:rsid w:val="00560048"/>
    <w:rsid w:val="005600CD"/>
    <w:rsid w:val="00560137"/>
    <w:rsid w:val="005602E5"/>
    <w:rsid w:val="005604AB"/>
    <w:rsid w:val="0056053B"/>
    <w:rsid w:val="0056063A"/>
    <w:rsid w:val="00560650"/>
    <w:rsid w:val="005606D0"/>
    <w:rsid w:val="005607A7"/>
    <w:rsid w:val="005607F5"/>
    <w:rsid w:val="0056084F"/>
    <w:rsid w:val="0056087A"/>
    <w:rsid w:val="0056092D"/>
    <w:rsid w:val="0056092E"/>
    <w:rsid w:val="0056099D"/>
    <w:rsid w:val="00560D46"/>
    <w:rsid w:val="00560DAE"/>
    <w:rsid w:val="00560E28"/>
    <w:rsid w:val="005611FD"/>
    <w:rsid w:val="00561305"/>
    <w:rsid w:val="00561351"/>
    <w:rsid w:val="00561646"/>
    <w:rsid w:val="005617FF"/>
    <w:rsid w:val="005618DC"/>
    <w:rsid w:val="00561917"/>
    <w:rsid w:val="005619F9"/>
    <w:rsid w:val="00561B66"/>
    <w:rsid w:val="00561C13"/>
    <w:rsid w:val="00561C51"/>
    <w:rsid w:val="00561D4B"/>
    <w:rsid w:val="00561D9F"/>
    <w:rsid w:val="00561E83"/>
    <w:rsid w:val="00561E92"/>
    <w:rsid w:val="00562019"/>
    <w:rsid w:val="0056203F"/>
    <w:rsid w:val="0056208D"/>
    <w:rsid w:val="005622DE"/>
    <w:rsid w:val="00562378"/>
    <w:rsid w:val="0056237F"/>
    <w:rsid w:val="005623DF"/>
    <w:rsid w:val="0056245E"/>
    <w:rsid w:val="005624A9"/>
    <w:rsid w:val="005624CF"/>
    <w:rsid w:val="00562563"/>
    <w:rsid w:val="0056276F"/>
    <w:rsid w:val="005627B2"/>
    <w:rsid w:val="005627DE"/>
    <w:rsid w:val="005628C1"/>
    <w:rsid w:val="005628EC"/>
    <w:rsid w:val="005629CE"/>
    <w:rsid w:val="00562AD1"/>
    <w:rsid w:val="00562B2A"/>
    <w:rsid w:val="00562B5A"/>
    <w:rsid w:val="00562CE4"/>
    <w:rsid w:val="00562DE1"/>
    <w:rsid w:val="00562E08"/>
    <w:rsid w:val="0056312D"/>
    <w:rsid w:val="0056324C"/>
    <w:rsid w:val="00563545"/>
    <w:rsid w:val="0056363D"/>
    <w:rsid w:val="00563733"/>
    <w:rsid w:val="0056377A"/>
    <w:rsid w:val="005637E5"/>
    <w:rsid w:val="00563900"/>
    <w:rsid w:val="00563968"/>
    <w:rsid w:val="00563B62"/>
    <w:rsid w:val="00563CCD"/>
    <w:rsid w:val="00563E44"/>
    <w:rsid w:val="00563F0F"/>
    <w:rsid w:val="00564011"/>
    <w:rsid w:val="0056413E"/>
    <w:rsid w:val="00564168"/>
    <w:rsid w:val="0056426F"/>
    <w:rsid w:val="00564285"/>
    <w:rsid w:val="00564386"/>
    <w:rsid w:val="00564499"/>
    <w:rsid w:val="0056449B"/>
    <w:rsid w:val="005645B7"/>
    <w:rsid w:val="00564754"/>
    <w:rsid w:val="0056475C"/>
    <w:rsid w:val="00564986"/>
    <w:rsid w:val="00564A2F"/>
    <w:rsid w:val="00564B5D"/>
    <w:rsid w:val="00564B84"/>
    <w:rsid w:val="00564BA8"/>
    <w:rsid w:val="00564BF5"/>
    <w:rsid w:val="00564E9E"/>
    <w:rsid w:val="00564EB7"/>
    <w:rsid w:val="00564EF6"/>
    <w:rsid w:val="00564F6E"/>
    <w:rsid w:val="00564FC1"/>
    <w:rsid w:val="0056506A"/>
    <w:rsid w:val="005650BA"/>
    <w:rsid w:val="00565473"/>
    <w:rsid w:val="00565529"/>
    <w:rsid w:val="0056572C"/>
    <w:rsid w:val="0056575D"/>
    <w:rsid w:val="00565776"/>
    <w:rsid w:val="005657A3"/>
    <w:rsid w:val="005657B2"/>
    <w:rsid w:val="005658F7"/>
    <w:rsid w:val="00565954"/>
    <w:rsid w:val="00565968"/>
    <w:rsid w:val="00565990"/>
    <w:rsid w:val="005659B6"/>
    <w:rsid w:val="005659C2"/>
    <w:rsid w:val="00565A1D"/>
    <w:rsid w:val="00565B80"/>
    <w:rsid w:val="00565BEB"/>
    <w:rsid w:val="00565BF0"/>
    <w:rsid w:val="00565EF4"/>
    <w:rsid w:val="00565FFC"/>
    <w:rsid w:val="005660BA"/>
    <w:rsid w:val="00566233"/>
    <w:rsid w:val="005662C9"/>
    <w:rsid w:val="0056650B"/>
    <w:rsid w:val="00566855"/>
    <w:rsid w:val="005669D8"/>
    <w:rsid w:val="00566A98"/>
    <w:rsid w:val="00566B1C"/>
    <w:rsid w:val="00566C86"/>
    <w:rsid w:val="00566CD4"/>
    <w:rsid w:val="00566D31"/>
    <w:rsid w:val="00566D36"/>
    <w:rsid w:val="00566F1B"/>
    <w:rsid w:val="00567009"/>
    <w:rsid w:val="0056728D"/>
    <w:rsid w:val="00567304"/>
    <w:rsid w:val="00567316"/>
    <w:rsid w:val="00567329"/>
    <w:rsid w:val="0056739B"/>
    <w:rsid w:val="00567514"/>
    <w:rsid w:val="0056752C"/>
    <w:rsid w:val="00567619"/>
    <w:rsid w:val="0056765A"/>
    <w:rsid w:val="00567713"/>
    <w:rsid w:val="005678E2"/>
    <w:rsid w:val="00567977"/>
    <w:rsid w:val="005679A9"/>
    <w:rsid w:val="00567A53"/>
    <w:rsid w:val="00567A5B"/>
    <w:rsid w:val="00567AEB"/>
    <w:rsid w:val="00567BA5"/>
    <w:rsid w:val="00567C2C"/>
    <w:rsid w:val="00567E0B"/>
    <w:rsid w:val="00567E40"/>
    <w:rsid w:val="00567E4A"/>
    <w:rsid w:val="00567FD9"/>
    <w:rsid w:val="00570038"/>
    <w:rsid w:val="00570178"/>
    <w:rsid w:val="00570282"/>
    <w:rsid w:val="005704A1"/>
    <w:rsid w:val="005706AC"/>
    <w:rsid w:val="005707B4"/>
    <w:rsid w:val="0057081B"/>
    <w:rsid w:val="005708D0"/>
    <w:rsid w:val="00570A2E"/>
    <w:rsid w:val="00570A46"/>
    <w:rsid w:val="00570C13"/>
    <w:rsid w:val="00570C14"/>
    <w:rsid w:val="00570C3A"/>
    <w:rsid w:val="00570CB6"/>
    <w:rsid w:val="00570DA0"/>
    <w:rsid w:val="00570DB0"/>
    <w:rsid w:val="00570E38"/>
    <w:rsid w:val="00570F41"/>
    <w:rsid w:val="0057100D"/>
    <w:rsid w:val="005710B1"/>
    <w:rsid w:val="0057111B"/>
    <w:rsid w:val="005712AB"/>
    <w:rsid w:val="005713F8"/>
    <w:rsid w:val="00571430"/>
    <w:rsid w:val="0057153A"/>
    <w:rsid w:val="00571563"/>
    <w:rsid w:val="00571596"/>
    <w:rsid w:val="00571675"/>
    <w:rsid w:val="005716B1"/>
    <w:rsid w:val="00571909"/>
    <w:rsid w:val="0057192C"/>
    <w:rsid w:val="0057193C"/>
    <w:rsid w:val="00571A43"/>
    <w:rsid w:val="00571B90"/>
    <w:rsid w:val="005721DF"/>
    <w:rsid w:val="0057226D"/>
    <w:rsid w:val="005722F2"/>
    <w:rsid w:val="00572567"/>
    <w:rsid w:val="005726BF"/>
    <w:rsid w:val="00572AC5"/>
    <w:rsid w:val="00572B0C"/>
    <w:rsid w:val="00572CB6"/>
    <w:rsid w:val="00572DA3"/>
    <w:rsid w:val="00572E98"/>
    <w:rsid w:val="00572EF5"/>
    <w:rsid w:val="00572F4D"/>
    <w:rsid w:val="00573023"/>
    <w:rsid w:val="0057308C"/>
    <w:rsid w:val="005731B7"/>
    <w:rsid w:val="0057320E"/>
    <w:rsid w:val="005732DB"/>
    <w:rsid w:val="00573355"/>
    <w:rsid w:val="005733BF"/>
    <w:rsid w:val="00573449"/>
    <w:rsid w:val="00573453"/>
    <w:rsid w:val="0057348C"/>
    <w:rsid w:val="0057374F"/>
    <w:rsid w:val="005737ED"/>
    <w:rsid w:val="005738FD"/>
    <w:rsid w:val="00573A30"/>
    <w:rsid w:val="00573B2B"/>
    <w:rsid w:val="00573B31"/>
    <w:rsid w:val="00573BB3"/>
    <w:rsid w:val="00573EC3"/>
    <w:rsid w:val="00573ECD"/>
    <w:rsid w:val="00573F66"/>
    <w:rsid w:val="00573FAB"/>
    <w:rsid w:val="00574051"/>
    <w:rsid w:val="0057416A"/>
    <w:rsid w:val="00574342"/>
    <w:rsid w:val="0057436D"/>
    <w:rsid w:val="005743C9"/>
    <w:rsid w:val="00574416"/>
    <w:rsid w:val="00574450"/>
    <w:rsid w:val="00574457"/>
    <w:rsid w:val="00574535"/>
    <w:rsid w:val="005747BD"/>
    <w:rsid w:val="00574861"/>
    <w:rsid w:val="0057486B"/>
    <w:rsid w:val="0057489E"/>
    <w:rsid w:val="005748EE"/>
    <w:rsid w:val="00574AC4"/>
    <w:rsid w:val="00574B16"/>
    <w:rsid w:val="00574BC8"/>
    <w:rsid w:val="00574C3A"/>
    <w:rsid w:val="00574DDB"/>
    <w:rsid w:val="00574FC6"/>
    <w:rsid w:val="005751A7"/>
    <w:rsid w:val="00575224"/>
    <w:rsid w:val="005752FD"/>
    <w:rsid w:val="0057530E"/>
    <w:rsid w:val="0057531B"/>
    <w:rsid w:val="0057537A"/>
    <w:rsid w:val="005753EE"/>
    <w:rsid w:val="0057542B"/>
    <w:rsid w:val="0057543C"/>
    <w:rsid w:val="00575550"/>
    <w:rsid w:val="00575663"/>
    <w:rsid w:val="005756A8"/>
    <w:rsid w:val="00575BCA"/>
    <w:rsid w:val="00575C25"/>
    <w:rsid w:val="00575CC2"/>
    <w:rsid w:val="00575D3D"/>
    <w:rsid w:val="00575DCC"/>
    <w:rsid w:val="00575DE8"/>
    <w:rsid w:val="00575E6C"/>
    <w:rsid w:val="00575F7E"/>
    <w:rsid w:val="0057602E"/>
    <w:rsid w:val="005760EB"/>
    <w:rsid w:val="005761F0"/>
    <w:rsid w:val="00576289"/>
    <w:rsid w:val="005763A8"/>
    <w:rsid w:val="005763CD"/>
    <w:rsid w:val="005764ED"/>
    <w:rsid w:val="0057660D"/>
    <w:rsid w:val="00576811"/>
    <w:rsid w:val="00576B0F"/>
    <w:rsid w:val="00576B7A"/>
    <w:rsid w:val="00576BE0"/>
    <w:rsid w:val="00576CB2"/>
    <w:rsid w:val="00576CBF"/>
    <w:rsid w:val="00576CE9"/>
    <w:rsid w:val="00576CEF"/>
    <w:rsid w:val="00576DF7"/>
    <w:rsid w:val="00576E24"/>
    <w:rsid w:val="00576E94"/>
    <w:rsid w:val="00576F6A"/>
    <w:rsid w:val="00577107"/>
    <w:rsid w:val="0057712D"/>
    <w:rsid w:val="005772E7"/>
    <w:rsid w:val="00577357"/>
    <w:rsid w:val="0057741F"/>
    <w:rsid w:val="0057746A"/>
    <w:rsid w:val="005774B6"/>
    <w:rsid w:val="00577533"/>
    <w:rsid w:val="005775E4"/>
    <w:rsid w:val="00577720"/>
    <w:rsid w:val="005777CC"/>
    <w:rsid w:val="00577833"/>
    <w:rsid w:val="005778B2"/>
    <w:rsid w:val="0057796F"/>
    <w:rsid w:val="005779B8"/>
    <w:rsid w:val="00577A3B"/>
    <w:rsid w:val="00577A90"/>
    <w:rsid w:val="00577B9E"/>
    <w:rsid w:val="00577BDF"/>
    <w:rsid w:val="00577D79"/>
    <w:rsid w:val="00577D7B"/>
    <w:rsid w:val="00577DCF"/>
    <w:rsid w:val="00577DED"/>
    <w:rsid w:val="00577E9C"/>
    <w:rsid w:val="00577EEF"/>
    <w:rsid w:val="00577F9C"/>
    <w:rsid w:val="00577FB6"/>
    <w:rsid w:val="00580281"/>
    <w:rsid w:val="005803DB"/>
    <w:rsid w:val="005803DD"/>
    <w:rsid w:val="00580413"/>
    <w:rsid w:val="005804ED"/>
    <w:rsid w:val="0058053C"/>
    <w:rsid w:val="005805C3"/>
    <w:rsid w:val="00580666"/>
    <w:rsid w:val="00580699"/>
    <w:rsid w:val="00580838"/>
    <w:rsid w:val="00580B7D"/>
    <w:rsid w:val="00580C64"/>
    <w:rsid w:val="00580D1A"/>
    <w:rsid w:val="00580D3D"/>
    <w:rsid w:val="00580E15"/>
    <w:rsid w:val="00580E34"/>
    <w:rsid w:val="00580EDB"/>
    <w:rsid w:val="005811DA"/>
    <w:rsid w:val="00581231"/>
    <w:rsid w:val="0058140E"/>
    <w:rsid w:val="005816DA"/>
    <w:rsid w:val="00581807"/>
    <w:rsid w:val="00581853"/>
    <w:rsid w:val="00581900"/>
    <w:rsid w:val="0058193F"/>
    <w:rsid w:val="00581ABF"/>
    <w:rsid w:val="00581C59"/>
    <w:rsid w:val="00581C99"/>
    <w:rsid w:val="00581E72"/>
    <w:rsid w:val="00581EB0"/>
    <w:rsid w:val="00581F64"/>
    <w:rsid w:val="00581FED"/>
    <w:rsid w:val="00582020"/>
    <w:rsid w:val="0058207A"/>
    <w:rsid w:val="00582081"/>
    <w:rsid w:val="0058209C"/>
    <w:rsid w:val="00582167"/>
    <w:rsid w:val="005821D4"/>
    <w:rsid w:val="005821E0"/>
    <w:rsid w:val="005821E7"/>
    <w:rsid w:val="005821EA"/>
    <w:rsid w:val="005822A1"/>
    <w:rsid w:val="00582374"/>
    <w:rsid w:val="00582534"/>
    <w:rsid w:val="005826EB"/>
    <w:rsid w:val="00582787"/>
    <w:rsid w:val="005827DE"/>
    <w:rsid w:val="005827FD"/>
    <w:rsid w:val="0058291D"/>
    <w:rsid w:val="00582AC3"/>
    <w:rsid w:val="00582B61"/>
    <w:rsid w:val="00582BE0"/>
    <w:rsid w:val="00582C5D"/>
    <w:rsid w:val="00582C84"/>
    <w:rsid w:val="00582C9C"/>
    <w:rsid w:val="00582CC1"/>
    <w:rsid w:val="00582CCC"/>
    <w:rsid w:val="00582D44"/>
    <w:rsid w:val="00582F64"/>
    <w:rsid w:val="0058307C"/>
    <w:rsid w:val="0058312D"/>
    <w:rsid w:val="00583206"/>
    <w:rsid w:val="00583276"/>
    <w:rsid w:val="0058342F"/>
    <w:rsid w:val="0058349F"/>
    <w:rsid w:val="00583542"/>
    <w:rsid w:val="005835DB"/>
    <w:rsid w:val="00583632"/>
    <w:rsid w:val="00583697"/>
    <w:rsid w:val="00583724"/>
    <w:rsid w:val="0058373D"/>
    <w:rsid w:val="00583781"/>
    <w:rsid w:val="005838A1"/>
    <w:rsid w:val="00583A4D"/>
    <w:rsid w:val="00583B7C"/>
    <w:rsid w:val="00583DAE"/>
    <w:rsid w:val="00583E65"/>
    <w:rsid w:val="00583F46"/>
    <w:rsid w:val="00583F7A"/>
    <w:rsid w:val="00583FED"/>
    <w:rsid w:val="00584041"/>
    <w:rsid w:val="0058406D"/>
    <w:rsid w:val="0058414E"/>
    <w:rsid w:val="00584169"/>
    <w:rsid w:val="00584294"/>
    <w:rsid w:val="00584383"/>
    <w:rsid w:val="0058443E"/>
    <w:rsid w:val="005844CA"/>
    <w:rsid w:val="005844F3"/>
    <w:rsid w:val="005845A7"/>
    <w:rsid w:val="005845CF"/>
    <w:rsid w:val="0058463E"/>
    <w:rsid w:val="00584801"/>
    <w:rsid w:val="00584869"/>
    <w:rsid w:val="005848B5"/>
    <w:rsid w:val="0058492F"/>
    <w:rsid w:val="00584973"/>
    <w:rsid w:val="00584A49"/>
    <w:rsid w:val="00584ADC"/>
    <w:rsid w:val="00584B70"/>
    <w:rsid w:val="00584D1A"/>
    <w:rsid w:val="00584E34"/>
    <w:rsid w:val="0058503D"/>
    <w:rsid w:val="00585146"/>
    <w:rsid w:val="005851FC"/>
    <w:rsid w:val="00585227"/>
    <w:rsid w:val="005852C3"/>
    <w:rsid w:val="005852C6"/>
    <w:rsid w:val="0058533F"/>
    <w:rsid w:val="00585385"/>
    <w:rsid w:val="0058543B"/>
    <w:rsid w:val="00585443"/>
    <w:rsid w:val="005855B1"/>
    <w:rsid w:val="005855FB"/>
    <w:rsid w:val="0058569B"/>
    <w:rsid w:val="00585777"/>
    <w:rsid w:val="00585825"/>
    <w:rsid w:val="00585901"/>
    <w:rsid w:val="0058594B"/>
    <w:rsid w:val="00585ADC"/>
    <w:rsid w:val="00585B00"/>
    <w:rsid w:val="00585D7A"/>
    <w:rsid w:val="005861B2"/>
    <w:rsid w:val="00586208"/>
    <w:rsid w:val="00586386"/>
    <w:rsid w:val="00586458"/>
    <w:rsid w:val="005864A2"/>
    <w:rsid w:val="0058653C"/>
    <w:rsid w:val="005865BD"/>
    <w:rsid w:val="005865FE"/>
    <w:rsid w:val="00586662"/>
    <w:rsid w:val="00586691"/>
    <w:rsid w:val="00586692"/>
    <w:rsid w:val="005866FE"/>
    <w:rsid w:val="005867A6"/>
    <w:rsid w:val="005867B1"/>
    <w:rsid w:val="0058680E"/>
    <w:rsid w:val="00586893"/>
    <w:rsid w:val="00586AB7"/>
    <w:rsid w:val="00586AC3"/>
    <w:rsid w:val="00586AD7"/>
    <w:rsid w:val="00586B21"/>
    <w:rsid w:val="00586F0C"/>
    <w:rsid w:val="00586FA5"/>
    <w:rsid w:val="00586FE6"/>
    <w:rsid w:val="00587096"/>
    <w:rsid w:val="0058740B"/>
    <w:rsid w:val="00587818"/>
    <w:rsid w:val="00587840"/>
    <w:rsid w:val="005879D4"/>
    <w:rsid w:val="00587A09"/>
    <w:rsid w:val="00587A6C"/>
    <w:rsid w:val="00587A96"/>
    <w:rsid w:val="00587ACA"/>
    <w:rsid w:val="00587D4F"/>
    <w:rsid w:val="00587DAF"/>
    <w:rsid w:val="00587DE1"/>
    <w:rsid w:val="00587E56"/>
    <w:rsid w:val="00587EAC"/>
    <w:rsid w:val="00587EB4"/>
    <w:rsid w:val="00587F9D"/>
    <w:rsid w:val="005901A2"/>
    <w:rsid w:val="005901C3"/>
    <w:rsid w:val="0059025F"/>
    <w:rsid w:val="005903A9"/>
    <w:rsid w:val="005904C6"/>
    <w:rsid w:val="0059054F"/>
    <w:rsid w:val="00590551"/>
    <w:rsid w:val="005907C8"/>
    <w:rsid w:val="0059083B"/>
    <w:rsid w:val="0059091F"/>
    <w:rsid w:val="00590A0E"/>
    <w:rsid w:val="00590D84"/>
    <w:rsid w:val="005912A9"/>
    <w:rsid w:val="005913DF"/>
    <w:rsid w:val="00591440"/>
    <w:rsid w:val="0059147F"/>
    <w:rsid w:val="00591552"/>
    <w:rsid w:val="0059157C"/>
    <w:rsid w:val="005915F6"/>
    <w:rsid w:val="0059164E"/>
    <w:rsid w:val="005916C1"/>
    <w:rsid w:val="00591D63"/>
    <w:rsid w:val="00591E29"/>
    <w:rsid w:val="00591E99"/>
    <w:rsid w:val="00591EB2"/>
    <w:rsid w:val="00591EE5"/>
    <w:rsid w:val="0059204C"/>
    <w:rsid w:val="005921EB"/>
    <w:rsid w:val="00592265"/>
    <w:rsid w:val="005922F0"/>
    <w:rsid w:val="00592316"/>
    <w:rsid w:val="005924B0"/>
    <w:rsid w:val="005925AC"/>
    <w:rsid w:val="005925E9"/>
    <w:rsid w:val="00592667"/>
    <w:rsid w:val="005926F9"/>
    <w:rsid w:val="0059274C"/>
    <w:rsid w:val="005927AD"/>
    <w:rsid w:val="00592840"/>
    <w:rsid w:val="00592A17"/>
    <w:rsid w:val="00592ADC"/>
    <w:rsid w:val="00592C13"/>
    <w:rsid w:val="00592C4F"/>
    <w:rsid w:val="00592C51"/>
    <w:rsid w:val="00592D62"/>
    <w:rsid w:val="00592E3E"/>
    <w:rsid w:val="00592EC7"/>
    <w:rsid w:val="00592F6A"/>
    <w:rsid w:val="00592FD3"/>
    <w:rsid w:val="00593101"/>
    <w:rsid w:val="00593158"/>
    <w:rsid w:val="005932BF"/>
    <w:rsid w:val="005932F7"/>
    <w:rsid w:val="0059331B"/>
    <w:rsid w:val="00593335"/>
    <w:rsid w:val="00593558"/>
    <w:rsid w:val="005935E8"/>
    <w:rsid w:val="00593615"/>
    <w:rsid w:val="005936AC"/>
    <w:rsid w:val="00593918"/>
    <w:rsid w:val="0059391D"/>
    <w:rsid w:val="00593977"/>
    <w:rsid w:val="0059399C"/>
    <w:rsid w:val="005939AB"/>
    <w:rsid w:val="00593A10"/>
    <w:rsid w:val="00593A57"/>
    <w:rsid w:val="00593C4C"/>
    <w:rsid w:val="00593CD6"/>
    <w:rsid w:val="00593DF9"/>
    <w:rsid w:val="00593E9E"/>
    <w:rsid w:val="00593F38"/>
    <w:rsid w:val="00594126"/>
    <w:rsid w:val="0059413B"/>
    <w:rsid w:val="00594185"/>
    <w:rsid w:val="005942B0"/>
    <w:rsid w:val="005942E5"/>
    <w:rsid w:val="00594355"/>
    <w:rsid w:val="005943C3"/>
    <w:rsid w:val="005943E9"/>
    <w:rsid w:val="005944F6"/>
    <w:rsid w:val="005945D4"/>
    <w:rsid w:val="005945F0"/>
    <w:rsid w:val="00594711"/>
    <w:rsid w:val="00594832"/>
    <w:rsid w:val="00594959"/>
    <w:rsid w:val="00594D02"/>
    <w:rsid w:val="00594DEA"/>
    <w:rsid w:val="00594E8F"/>
    <w:rsid w:val="00594EB5"/>
    <w:rsid w:val="0059504F"/>
    <w:rsid w:val="005950D9"/>
    <w:rsid w:val="005951D4"/>
    <w:rsid w:val="00595301"/>
    <w:rsid w:val="00595419"/>
    <w:rsid w:val="00595547"/>
    <w:rsid w:val="00595641"/>
    <w:rsid w:val="00595660"/>
    <w:rsid w:val="005957E3"/>
    <w:rsid w:val="005958EC"/>
    <w:rsid w:val="00595AAC"/>
    <w:rsid w:val="00595B2C"/>
    <w:rsid w:val="00595D86"/>
    <w:rsid w:val="00595DF2"/>
    <w:rsid w:val="00596076"/>
    <w:rsid w:val="0059615D"/>
    <w:rsid w:val="005961CE"/>
    <w:rsid w:val="005961D7"/>
    <w:rsid w:val="005963DC"/>
    <w:rsid w:val="00596545"/>
    <w:rsid w:val="0059676D"/>
    <w:rsid w:val="00596926"/>
    <w:rsid w:val="00596930"/>
    <w:rsid w:val="00596954"/>
    <w:rsid w:val="005969A3"/>
    <w:rsid w:val="00596B15"/>
    <w:rsid w:val="00596B34"/>
    <w:rsid w:val="00596BF3"/>
    <w:rsid w:val="00596C5A"/>
    <w:rsid w:val="00596C80"/>
    <w:rsid w:val="00596CD7"/>
    <w:rsid w:val="00596D8D"/>
    <w:rsid w:val="00596DEF"/>
    <w:rsid w:val="00596E30"/>
    <w:rsid w:val="00596E4E"/>
    <w:rsid w:val="00596EB2"/>
    <w:rsid w:val="00596EC5"/>
    <w:rsid w:val="00596F88"/>
    <w:rsid w:val="005972F3"/>
    <w:rsid w:val="00597388"/>
    <w:rsid w:val="005973FD"/>
    <w:rsid w:val="00597504"/>
    <w:rsid w:val="005976FA"/>
    <w:rsid w:val="00597855"/>
    <w:rsid w:val="005978DC"/>
    <w:rsid w:val="00597988"/>
    <w:rsid w:val="005979DF"/>
    <w:rsid w:val="00597D83"/>
    <w:rsid w:val="00597DEA"/>
    <w:rsid w:val="00597E22"/>
    <w:rsid w:val="00597EA7"/>
    <w:rsid w:val="00597F31"/>
    <w:rsid w:val="00597F98"/>
    <w:rsid w:val="00597FCE"/>
    <w:rsid w:val="005A0034"/>
    <w:rsid w:val="005A0065"/>
    <w:rsid w:val="005A01FE"/>
    <w:rsid w:val="005A0301"/>
    <w:rsid w:val="005A05A7"/>
    <w:rsid w:val="005A05B3"/>
    <w:rsid w:val="005A05BA"/>
    <w:rsid w:val="005A0636"/>
    <w:rsid w:val="005A06F9"/>
    <w:rsid w:val="005A0752"/>
    <w:rsid w:val="005A07E0"/>
    <w:rsid w:val="005A08B0"/>
    <w:rsid w:val="005A09D5"/>
    <w:rsid w:val="005A0A13"/>
    <w:rsid w:val="005A0B17"/>
    <w:rsid w:val="005A0B78"/>
    <w:rsid w:val="005A0E4D"/>
    <w:rsid w:val="005A0EBD"/>
    <w:rsid w:val="005A0F61"/>
    <w:rsid w:val="005A1036"/>
    <w:rsid w:val="005A1082"/>
    <w:rsid w:val="005A113B"/>
    <w:rsid w:val="005A12AC"/>
    <w:rsid w:val="005A12B5"/>
    <w:rsid w:val="005A1662"/>
    <w:rsid w:val="005A1693"/>
    <w:rsid w:val="005A16B6"/>
    <w:rsid w:val="005A1973"/>
    <w:rsid w:val="005A19AB"/>
    <w:rsid w:val="005A19E4"/>
    <w:rsid w:val="005A1C08"/>
    <w:rsid w:val="005A1F65"/>
    <w:rsid w:val="005A1FC0"/>
    <w:rsid w:val="005A1FEB"/>
    <w:rsid w:val="005A201C"/>
    <w:rsid w:val="005A2057"/>
    <w:rsid w:val="005A207D"/>
    <w:rsid w:val="005A2132"/>
    <w:rsid w:val="005A21AC"/>
    <w:rsid w:val="005A21F1"/>
    <w:rsid w:val="005A22DF"/>
    <w:rsid w:val="005A2448"/>
    <w:rsid w:val="005A24B1"/>
    <w:rsid w:val="005A24BA"/>
    <w:rsid w:val="005A24C3"/>
    <w:rsid w:val="005A2545"/>
    <w:rsid w:val="005A25E8"/>
    <w:rsid w:val="005A261E"/>
    <w:rsid w:val="005A2635"/>
    <w:rsid w:val="005A2688"/>
    <w:rsid w:val="005A269D"/>
    <w:rsid w:val="005A26BF"/>
    <w:rsid w:val="005A2826"/>
    <w:rsid w:val="005A289A"/>
    <w:rsid w:val="005A2A2F"/>
    <w:rsid w:val="005A2BE7"/>
    <w:rsid w:val="005A2C2B"/>
    <w:rsid w:val="005A2DCE"/>
    <w:rsid w:val="005A2E18"/>
    <w:rsid w:val="005A2E2A"/>
    <w:rsid w:val="005A2E82"/>
    <w:rsid w:val="005A300E"/>
    <w:rsid w:val="005A3125"/>
    <w:rsid w:val="005A315F"/>
    <w:rsid w:val="005A31CE"/>
    <w:rsid w:val="005A32CC"/>
    <w:rsid w:val="005A330A"/>
    <w:rsid w:val="005A3351"/>
    <w:rsid w:val="005A339C"/>
    <w:rsid w:val="005A34F2"/>
    <w:rsid w:val="005A34FF"/>
    <w:rsid w:val="005A3712"/>
    <w:rsid w:val="005A3722"/>
    <w:rsid w:val="005A3754"/>
    <w:rsid w:val="005A3758"/>
    <w:rsid w:val="005A37E1"/>
    <w:rsid w:val="005A3812"/>
    <w:rsid w:val="005A385D"/>
    <w:rsid w:val="005A39D3"/>
    <w:rsid w:val="005A3AA7"/>
    <w:rsid w:val="005A3BE7"/>
    <w:rsid w:val="005A3D41"/>
    <w:rsid w:val="005A3D84"/>
    <w:rsid w:val="005A3E4D"/>
    <w:rsid w:val="005A3E69"/>
    <w:rsid w:val="005A3F2A"/>
    <w:rsid w:val="005A3FFA"/>
    <w:rsid w:val="005A4019"/>
    <w:rsid w:val="005A408D"/>
    <w:rsid w:val="005A413F"/>
    <w:rsid w:val="005A4243"/>
    <w:rsid w:val="005A4254"/>
    <w:rsid w:val="005A4587"/>
    <w:rsid w:val="005A46BE"/>
    <w:rsid w:val="005A471E"/>
    <w:rsid w:val="005A47D5"/>
    <w:rsid w:val="005A48B1"/>
    <w:rsid w:val="005A4AD4"/>
    <w:rsid w:val="005A4B73"/>
    <w:rsid w:val="005A4B77"/>
    <w:rsid w:val="005A4CB8"/>
    <w:rsid w:val="005A4D8B"/>
    <w:rsid w:val="005A4E42"/>
    <w:rsid w:val="005A4E7C"/>
    <w:rsid w:val="005A4EA8"/>
    <w:rsid w:val="005A4EBE"/>
    <w:rsid w:val="005A4FCE"/>
    <w:rsid w:val="005A5043"/>
    <w:rsid w:val="005A5153"/>
    <w:rsid w:val="005A51A9"/>
    <w:rsid w:val="005A5201"/>
    <w:rsid w:val="005A5377"/>
    <w:rsid w:val="005A53AB"/>
    <w:rsid w:val="005A54DE"/>
    <w:rsid w:val="005A552E"/>
    <w:rsid w:val="005A56F9"/>
    <w:rsid w:val="005A582E"/>
    <w:rsid w:val="005A5912"/>
    <w:rsid w:val="005A5B00"/>
    <w:rsid w:val="005A5C04"/>
    <w:rsid w:val="005A5C2F"/>
    <w:rsid w:val="005A5CA5"/>
    <w:rsid w:val="005A5D26"/>
    <w:rsid w:val="005A5DDF"/>
    <w:rsid w:val="005A5EC2"/>
    <w:rsid w:val="005A5EE2"/>
    <w:rsid w:val="005A6102"/>
    <w:rsid w:val="005A61E3"/>
    <w:rsid w:val="005A6302"/>
    <w:rsid w:val="005A63FF"/>
    <w:rsid w:val="005A6511"/>
    <w:rsid w:val="005A6620"/>
    <w:rsid w:val="005A66FE"/>
    <w:rsid w:val="005A6763"/>
    <w:rsid w:val="005A6795"/>
    <w:rsid w:val="005A6A81"/>
    <w:rsid w:val="005A6B08"/>
    <w:rsid w:val="005A6CA4"/>
    <w:rsid w:val="005A6CF6"/>
    <w:rsid w:val="005A6CFE"/>
    <w:rsid w:val="005A6F6A"/>
    <w:rsid w:val="005A6FAD"/>
    <w:rsid w:val="005A6FED"/>
    <w:rsid w:val="005A707C"/>
    <w:rsid w:val="005A70ED"/>
    <w:rsid w:val="005A719E"/>
    <w:rsid w:val="005A7515"/>
    <w:rsid w:val="005A75BF"/>
    <w:rsid w:val="005A75EA"/>
    <w:rsid w:val="005A7640"/>
    <w:rsid w:val="005A774B"/>
    <w:rsid w:val="005A7845"/>
    <w:rsid w:val="005A79D9"/>
    <w:rsid w:val="005A79E8"/>
    <w:rsid w:val="005A7A02"/>
    <w:rsid w:val="005A7B6B"/>
    <w:rsid w:val="005A7BB9"/>
    <w:rsid w:val="005A7C89"/>
    <w:rsid w:val="005A7CE7"/>
    <w:rsid w:val="005A7CFB"/>
    <w:rsid w:val="005A7D44"/>
    <w:rsid w:val="005A7DBF"/>
    <w:rsid w:val="005A7F1C"/>
    <w:rsid w:val="005B00B0"/>
    <w:rsid w:val="005B0185"/>
    <w:rsid w:val="005B020E"/>
    <w:rsid w:val="005B023E"/>
    <w:rsid w:val="005B02BB"/>
    <w:rsid w:val="005B0537"/>
    <w:rsid w:val="005B0547"/>
    <w:rsid w:val="005B0676"/>
    <w:rsid w:val="005B06C1"/>
    <w:rsid w:val="005B06DD"/>
    <w:rsid w:val="005B0852"/>
    <w:rsid w:val="005B090F"/>
    <w:rsid w:val="005B0962"/>
    <w:rsid w:val="005B09F8"/>
    <w:rsid w:val="005B0CE4"/>
    <w:rsid w:val="005B0E03"/>
    <w:rsid w:val="005B0E25"/>
    <w:rsid w:val="005B0F45"/>
    <w:rsid w:val="005B0FD1"/>
    <w:rsid w:val="005B10F0"/>
    <w:rsid w:val="005B116E"/>
    <w:rsid w:val="005B1180"/>
    <w:rsid w:val="005B11F4"/>
    <w:rsid w:val="005B1588"/>
    <w:rsid w:val="005B1608"/>
    <w:rsid w:val="005B162B"/>
    <w:rsid w:val="005B17F8"/>
    <w:rsid w:val="005B1B4F"/>
    <w:rsid w:val="005B1D54"/>
    <w:rsid w:val="005B1D92"/>
    <w:rsid w:val="005B1DA6"/>
    <w:rsid w:val="005B1E34"/>
    <w:rsid w:val="005B2264"/>
    <w:rsid w:val="005B25DA"/>
    <w:rsid w:val="005B281D"/>
    <w:rsid w:val="005B28CF"/>
    <w:rsid w:val="005B2AF5"/>
    <w:rsid w:val="005B2B8D"/>
    <w:rsid w:val="005B2BA6"/>
    <w:rsid w:val="005B2D81"/>
    <w:rsid w:val="005B32D8"/>
    <w:rsid w:val="005B3370"/>
    <w:rsid w:val="005B34B5"/>
    <w:rsid w:val="005B35AA"/>
    <w:rsid w:val="005B36A0"/>
    <w:rsid w:val="005B371E"/>
    <w:rsid w:val="005B3849"/>
    <w:rsid w:val="005B39C1"/>
    <w:rsid w:val="005B39D9"/>
    <w:rsid w:val="005B3BC4"/>
    <w:rsid w:val="005B3CEA"/>
    <w:rsid w:val="005B3CF2"/>
    <w:rsid w:val="005B3E96"/>
    <w:rsid w:val="005B3F30"/>
    <w:rsid w:val="005B3F6A"/>
    <w:rsid w:val="005B3FBF"/>
    <w:rsid w:val="005B3FFA"/>
    <w:rsid w:val="005B4072"/>
    <w:rsid w:val="005B419F"/>
    <w:rsid w:val="005B41A6"/>
    <w:rsid w:val="005B4200"/>
    <w:rsid w:val="005B4389"/>
    <w:rsid w:val="005B4425"/>
    <w:rsid w:val="005B44AB"/>
    <w:rsid w:val="005B47A4"/>
    <w:rsid w:val="005B4926"/>
    <w:rsid w:val="005B4935"/>
    <w:rsid w:val="005B4985"/>
    <w:rsid w:val="005B4B02"/>
    <w:rsid w:val="005B4B7A"/>
    <w:rsid w:val="005B4BC4"/>
    <w:rsid w:val="005B4DDE"/>
    <w:rsid w:val="005B4EBB"/>
    <w:rsid w:val="005B4F8E"/>
    <w:rsid w:val="005B4FBC"/>
    <w:rsid w:val="005B504F"/>
    <w:rsid w:val="005B50D8"/>
    <w:rsid w:val="005B5226"/>
    <w:rsid w:val="005B5263"/>
    <w:rsid w:val="005B527C"/>
    <w:rsid w:val="005B5662"/>
    <w:rsid w:val="005B5699"/>
    <w:rsid w:val="005B5770"/>
    <w:rsid w:val="005B57C8"/>
    <w:rsid w:val="005B57ED"/>
    <w:rsid w:val="005B5847"/>
    <w:rsid w:val="005B5883"/>
    <w:rsid w:val="005B59A9"/>
    <w:rsid w:val="005B5A35"/>
    <w:rsid w:val="005B5BF1"/>
    <w:rsid w:val="005B5C80"/>
    <w:rsid w:val="005B5D15"/>
    <w:rsid w:val="005B5D93"/>
    <w:rsid w:val="005B5E84"/>
    <w:rsid w:val="005B5F34"/>
    <w:rsid w:val="005B5F73"/>
    <w:rsid w:val="005B5FAC"/>
    <w:rsid w:val="005B6077"/>
    <w:rsid w:val="005B6078"/>
    <w:rsid w:val="005B6101"/>
    <w:rsid w:val="005B6159"/>
    <w:rsid w:val="005B616A"/>
    <w:rsid w:val="005B63FA"/>
    <w:rsid w:val="005B6409"/>
    <w:rsid w:val="005B642C"/>
    <w:rsid w:val="005B6475"/>
    <w:rsid w:val="005B65E3"/>
    <w:rsid w:val="005B6605"/>
    <w:rsid w:val="005B6884"/>
    <w:rsid w:val="005B68B6"/>
    <w:rsid w:val="005B6A11"/>
    <w:rsid w:val="005B6B34"/>
    <w:rsid w:val="005B6B4F"/>
    <w:rsid w:val="005B6BC9"/>
    <w:rsid w:val="005B6C08"/>
    <w:rsid w:val="005B6C3F"/>
    <w:rsid w:val="005B6C58"/>
    <w:rsid w:val="005B6D34"/>
    <w:rsid w:val="005B6D7D"/>
    <w:rsid w:val="005B6D7F"/>
    <w:rsid w:val="005B6DEF"/>
    <w:rsid w:val="005B6E2F"/>
    <w:rsid w:val="005B6E80"/>
    <w:rsid w:val="005B70E9"/>
    <w:rsid w:val="005B717B"/>
    <w:rsid w:val="005B726C"/>
    <w:rsid w:val="005B7279"/>
    <w:rsid w:val="005B7319"/>
    <w:rsid w:val="005B7326"/>
    <w:rsid w:val="005B747F"/>
    <w:rsid w:val="005B752D"/>
    <w:rsid w:val="005B7531"/>
    <w:rsid w:val="005B75C1"/>
    <w:rsid w:val="005B7600"/>
    <w:rsid w:val="005B7657"/>
    <w:rsid w:val="005B76F0"/>
    <w:rsid w:val="005B7A59"/>
    <w:rsid w:val="005B7C40"/>
    <w:rsid w:val="005B7C7C"/>
    <w:rsid w:val="005B7C81"/>
    <w:rsid w:val="005B7E0D"/>
    <w:rsid w:val="005C00F3"/>
    <w:rsid w:val="005C0189"/>
    <w:rsid w:val="005C01EF"/>
    <w:rsid w:val="005C02B7"/>
    <w:rsid w:val="005C042F"/>
    <w:rsid w:val="005C0545"/>
    <w:rsid w:val="005C055F"/>
    <w:rsid w:val="005C06DD"/>
    <w:rsid w:val="005C0767"/>
    <w:rsid w:val="005C0774"/>
    <w:rsid w:val="005C077C"/>
    <w:rsid w:val="005C08A1"/>
    <w:rsid w:val="005C0967"/>
    <w:rsid w:val="005C09A8"/>
    <w:rsid w:val="005C0ABD"/>
    <w:rsid w:val="005C0AEA"/>
    <w:rsid w:val="005C0B33"/>
    <w:rsid w:val="005C1135"/>
    <w:rsid w:val="005C130D"/>
    <w:rsid w:val="005C1371"/>
    <w:rsid w:val="005C13E0"/>
    <w:rsid w:val="005C144C"/>
    <w:rsid w:val="005C148F"/>
    <w:rsid w:val="005C1724"/>
    <w:rsid w:val="005C1791"/>
    <w:rsid w:val="005C17AA"/>
    <w:rsid w:val="005C1868"/>
    <w:rsid w:val="005C1A13"/>
    <w:rsid w:val="005C1A86"/>
    <w:rsid w:val="005C1AC8"/>
    <w:rsid w:val="005C1B3A"/>
    <w:rsid w:val="005C1BAC"/>
    <w:rsid w:val="005C1C75"/>
    <w:rsid w:val="005C1D60"/>
    <w:rsid w:val="005C1D61"/>
    <w:rsid w:val="005C1E08"/>
    <w:rsid w:val="005C200B"/>
    <w:rsid w:val="005C2020"/>
    <w:rsid w:val="005C2100"/>
    <w:rsid w:val="005C2139"/>
    <w:rsid w:val="005C242A"/>
    <w:rsid w:val="005C24F1"/>
    <w:rsid w:val="005C2530"/>
    <w:rsid w:val="005C27F5"/>
    <w:rsid w:val="005C284C"/>
    <w:rsid w:val="005C2933"/>
    <w:rsid w:val="005C293B"/>
    <w:rsid w:val="005C29D8"/>
    <w:rsid w:val="005C2A08"/>
    <w:rsid w:val="005C2B93"/>
    <w:rsid w:val="005C2BC0"/>
    <w:rsid w:val="005C2CAC"/>
    <w:rsid w:val="005C2CF6"/>
    <w:rsid w:val="005C2E3C"/>
    <w:rsid w:val="005C2F1F"/>
    <w:rsid w:val="005C2F82"/>
    <w:rsid w:val="005C2FED"/>
    <w:rsid w:val="005C3024"/>
    <w:rsid w:val="005C32A6"/>
    <w:rsid w:val="005C33AE"/>
    <w:rsid w:val="005C33CA"/>
    <w:rsid w:val="005C3735"/>
    <w:rsid w:val="005C3824"/>
    <w:rsid w:val="005C3896"/>
    <w:rsid w:val="005C38E5"/>
    <w:rsid w:val="005C3B6A"/>
    <w:rsid w:val="005C3B9A"/>
    <w:rsid w:val="005C3BC9"/>
    <w:rsid w:val="005C3C98"/>
    <w:rsid w:val="005C3E1E"/>
    <w:rsid w:val="005C3F38"/>
    <w:rsid w:val="005C411E"/>
    <w:rsid w:val="005C4163"/>
    <w:rsid w:val="005C421C"/>
    <w:rsid w:val="005C4315"/>
    <w:rsid w:val="005C4353"/>
    <w:rsid w:val="005C435F"/>
    <w:rsid w:val="005C43B0"/>
    <w:rsid w:val="005C4423"/>
    <w:rsid w:val="005C4460"/>
    <w:rsid w:val="005C44B3"/>
    <w:rsid w:val="005C44B4"/>
    <w:rsid w:val="005C4513"/>
    <w:rsid w:val="005C4583"/>
    <w:rsid w:val="005C459D"/>
    <w:rsid w:val="005C4751"/>
    <w:rsid w:val="005C4909"/>
    <w:rsid w:val="005C4A11"/>
    <w:rsid w:val="005C4A19"/>
    <w:rsid w:val="005C4BFC"/>
    <w:rsid w:val="005C4CBD"/>
    <w:rsid w:val="005C4D79"/>
    <w:rsid w:val="005C4E5B"/>
    <w:rsid w:val="005C4EAF"/>
    <w:rsid w:val="005C4F93"/>
    <w:rsid w:val="005C4F9E"/>
    <w:rsid w:val="005C5187"/>
    <w:rsid w:val="005C51D0"/>
    <w:rsid w:val="005C5465"/>
    <w:rsid w:val="005C55E4"/>
    <w:rsid w:val="005C5819"/>
    <w:rsid w:val="005C5914"/>
    <w:rsid w:val="005C591D"/>
    <w:rsid w:val="005C59DF"/>
    <w:rsid w:val="005C5A36"/>
    <w:rsid w:val="005C5C3C"/>
    <w:rsid w:val="005C5C64"/>
    <w:rsid w:val="005C5D60"/>
    <w:rsid w:val="005C5D64"/>
    <w:rsid w:val="005C5DD1"/>
    <w:rsid w:val="005C5E84"/>
    <w:rsid w:val="005C6034"/>
    <w:rsid w:val="005C61DA"/>
    <w:rsid w:val="005C6220"/>
    <w:rsid w:val="005C62EF"/>
    <w:rsid w:val="005C6320"/>
    <w:rsid w:val="005C641B"/>
    <w:rsid w:val="005C6A0A"/>
    <w:rsid w:val="005C6A1F"/>
    <w:rsid w:val="005C6A43"/>
    <w:rsid w:val="005C6C03"/>
    <w:rsid w:val="005C6C08"/>
    <w:rsid w:val="005C6C69"/>
    <w:rsid w:val="005C6CEE"/>
    <w:rsid w:val="005C6DBA"/>
    <w:rsid w:val="005C6E64"/>
    <w:rsid w:val="005C6E7F"/>
    <w:rsid w:val="005C6F3C"/>
    <w:rsid w:val="005C7255"/>
    <w:rsid w:val="005C72B7"/>
    <w:rsid w:val="005C7409"/>
    <w:rsid w:val="005C7482"/>
    <w:rsid w:val="005C7594"/>
    <w:rsid w:val="005C76C7"/>
    <w:rsid w:val="005C7724"/>
    <w:rsid w:val="005C77B4"/>
    <w:rsid w:val="005C7908"/>
    <w:rsid w:val="005C79B9"/>
    <w:rsid w:val="005C7A00"/>
    <w:rsid w:val="005C7A2A"/>
    <w:rsid w:val="005C7A43"/>
    <w:rsid w:val="005C7DD1"/>
    <w:rsid w:val="005C7DFD"/>
    <w:rsid w:val="005D0107"/>
    <w:rsid w:val="005D056A"/>
    <w:rsid w:val="005D057C"/>
    <w:rsid w:val="005D0592"/>
    <w:rsid w:val="005D0626"/>
    <w:rsid w:val="005D0745"/>
    <w:rsid w:val="005D07D3"/>
    <w:rsid w:val="005D0850"/>
    <w:rsid w:val="005D088D"/>
    <w:rsid w:val="005D08BE"/>
    <w:rsid w:val="005D08D1"/>
    <w:rsid w:val="005D0A6D"/>
    <w:rsid w:val="005D0AFB"/>
    <w:rsid w:val="005D0DFE"/>
    <w:rsid w:val="005D0E0B"/>
    <w:rsid w:val="005D0F04"/>
    <w:rsid w:val="005D10A5"/>
    <w:rsid w:val="005D10B0"/>
    <w:rsid w:val="005D1179"/>
    <w:rsid w:val="005D11A2"/>
    <w:rsid w:val="005D120A"/>
    <w:rsid w:val="005D125A"/>
    <w:rsid w:val="005D12A8"/>
    <w:rsid w:val="005D133E"/>
    <w:rsid w:val="005D137E"/>
    <w:rsid w:val="005D13BD"/>
    <w:rsid w:val="005D165C"/>
    <w:rsid w:val="005D169E"/>
    <w:rsid w:val="005D16DB"/>
    <w:rsid w:val="005D17BC"/>
    <w:rsid w:val="005D1818"/>
    <w:rsid w:val="005D1910"/>
    <w:rsid w:val="005D1A8B"/>
    <w:rsid w:val="005D1B1C"/>
    <w:rsid w:val="005D1C4F"/>
    <w:rsid w:val="005D1CEC"/>
    <w:rsid w:val="005D1DAE"/>
    <w:rsid w:val="005D1DAF"/>
    <w:rsid w:val="005D1DCE"/>
    <w:rsid w:val="005D1EF0"/>
    <w:rsid w:val="005D1F8B"/>
    <w:rsid w:val="005D20F7"/>
    <w:rsid w:val="005D20FF"/>
    <w:rsid w:val="005D2169"/>
    <w:rsid w:val="005D216E"/>
    <w:rsid w:val="005D2189"/>
    <w:rsid w:val="005D21AF"/>
    <w:rsid w:val="005D21C0"/>
    <w:rsid w:val="005D2294"/>
    <w:rsid w:val="005D2453"/>
    <w:rsid w:val="005D247D"/>
    <w:rsid w:val="005D254C"/>
    <w:rsid w:val="005D258F"/>
    <w:rsid w:val="005D25B9"/>
    <w:rsid w:val="005D274B"/>
    <w:rsid w:val="005D27FB"/>
    <w:rsid w:val="005D2814"/>
    <w:rsid w:val="005D29A3"/>
    <w:rsid w:val="005D29BD"/>
    <w:rsid w:val="005D2A03"/>
    <w:rsid w:val="005D2A0B"/>
    <w:rsid w:val="005D2ABD"/>
    <w:rsid w:val="005D2B93"/>
    <w:rsid w:val="005D2C9D"/>
    <w:rsid w:val="005D2DB9"/>
    <w:rsid w:val="005D2F89"/>
    <w:rsid w:val="005D2FFD"/>
    <w:rsid w:val="005D31F3"/>
    <w:rsid w:val="005D32BA"/>
    <w:rsid w:val="005D3482"/>
    <w:rsid w:val="005D3486"/>
    <w:rsid w:val="005D35B6"/>
    <w:rsid w:val="005D3743"/>
    <w:rsid w:val="005D38B2"/>
    <w:rsid w:val="005D3982"/>
    <w:rsid w:val="005D3A0E"/>
    <w:rsid w:val="005D3A2E"/>
    <w:rsid w:val="005D3A93"/>
    <w:rsid w:val="005D3AF5"/>
    <w:rsid w:val="005D3CAB"/>
    <w:rsid w:val="005D3DA8"/>
    <w:rsid w:val="005D3DAB"/>
    <w:rsid w:val="005D3E58"/>
    <w:rsid w:val="005D4036"/>
    <w:rsid w:val="005D4037"/>
    <w:rsid w:val="005D40A0"/>
    <w:rsid w:val="005D40D3"/>
    <w:rsid w:val="005D4173"/>
    <w:rsid w:val="005D42B1"/>
    <w:rsid w:val="005D45C7"/>
    <w:rsid w:val="005D4781"/>
    <w:rsid w:val="005D4795"/>
    <w:rsid w:val="005D4A2F"/>
    <w:rsid w:val="005D4A90"/>
    <w:rsid w:val="005D4C4D"/>
    <w:rsid w:val="005D4CC4"/>
    <w:rsid w:val="005D4DE4"/>
    <w:rsid w:val="005D4EA5"/>
    <w:rsid w:val="005D4F75"/>
    <w:rsid w:val="005D4F8D"/>
    <w:rsid w:val="005D512C"/>
    <w:rsid w:val="005D52D7"/>
    <w:rsid w:val="005D532A"/>
    <w:rsid w:val="005D5388"/>
    <w:rsid w:val="005D538B"/>
    <w:rsid w:val="005D54C5"/>
    <w:rsid w:val="005D54D6"/>
    <w:rsid w:val="005D552F"/>
    <w:rsid w:val="005D55ED"/>
    <w:rsid w:val="005D560E"/>
    <w:rsid w:val="005D5763"/>
    <w:rsid w:val="005D577E"/>
    <w:rsid w:val="005D5907"/>
    <w:rsid w:val="005D594E"/>
    <w:rsid w:val="005D5B6E"/>
    <w:rsid w:val="005D5D4F"/>
    <w:rsid w:val="005D5D52"/>
    <w:rsid w:val="005D5E4C"/>
    <w:rsid w:val="005D6049"/>
    <w:rsid w:val="005D604D"/>
    <w:rsid w:val="005D60A8"/>
    <w:rsid w:val="005D6123"/>
    <w:rsid w:val="005D6406"/>
    <w:rsid w:val="005D6460"/>
    <w:rsid w:val="005D64DF"/>
    <w:rsid w:val="005D6664"/>
    <w:rsid w:val="005D666E"/>
    <w:rsid w:val="005D6681"/>
    <w:rsid w:val="005D66F8"/>
    <w:rsid w:val="005D66FD"/>
    <w:rsid w:val="005D6847"/>
    <w:rsid w:val="005D6850"/>
    <w:rsid w:val="005D6A83"/>
    <w:rsid w:val="005D6CEE"/>
    <w:rsid w:val="005D6DE3"/>
    <w:rsid w:val="005D6F84"/>
    <w:rsid w:val="005D6FA1"/>
    <w:rsid w:val="005D70B5"/>
    <w:rsid w:val="005D71AA"/>
    <w:rsid w:val="005D7256"/>
    <w:rsid w:val="005D72C9"/>
    <w:rsid w:val="005D7465"/>
    <w:rsid w:val="005D74A6"/>
    <w:rsid w:val="005D74DD"/>
    <w:rsid w:val="005D75C9"/>
    <w:rsid w:val="005D7608"/>
    <w:rsid w:val="005D76E8"/>
    <w:rsid w:val="005D787F"/>
    <w:rsid w:val="005D7902"/>
    <w:rsid w:val="005D791D"/>
    <w:rsid w:val="005D79B5"/>
    <w:rsid w:val="005D79FB"/>
    <w:rsid w:val="005D7D3B"/>
    <w:rsid w:val="005D7DA5"/>
    <w:rsid w:val="005D7DD5"/>
    <w:rsid w:val="005D7E16"/>
    <w:rsid w:val="005D7E29"/>
    <w:rsid w:val="005D7E54"/>
    <w:rsid w:val="005D7EBD"/>
    <w:rsid w:val="005E0391"/>
    <w:rsid w:val="005E0479"/>
    <w:rsid w:val="005E04E7"/>
    <w:rsid w:val="005E055A"/>
    <w:rsid w:val="005E0589"/>
    <w:rsid w:val="005E0620"/>
    <w:rsid w:val="005E0696"/>
    <w:rsid w:val="005E0773"/>
    <w:rsid w:val="005E0856"/>
    <w:rsid w:val="005E08DF"/>
    <w:rsid w:val="005E0951"/>
    <w:rsid w:val="005E0A89"/>
    <w:rsid w:val="005E0A9E"/>
    <w:rsid w:val="005E0AC4"/>
    <w:rsid w:val="005E0AC7"/>
    <w:rsid w:val="005E0CF5"/>
    <w:rsid w:val="005E0D30"/>
    <w:rsid w:val="005E0E99"/>
    <w:rsid w:val="005E0EC3"/>
    <w:rsid w:val="005E0ED0"/>
    <w:rsid w:val="005E0EE0"/>
    <w:rsid w:val="005E0FC6"/>
    <w:rsid w:val="005E10F7"/>
    <w:rsid w:val="005E1234"/>
    <w:rsid w:val="005E12EC"/>
    <w:rsid w:val="005E13B1"/>
    <w:rsid w:val="005E13F3"/>
    <w:rsid w:val="005E14C9"/>
    <w:rsid w:val="005E1508"/>
    <w:rsid w:val="005E1683"/>
    <w:rsid w:val="005E1777"/>
    <w:rsid w:val="005E1A7A"/>
    <w:rsid w:val="005E1C1A"/>
    <w:rsid w:val="005E1D5D"/>
    <w:rsid w:val="005E1E0E"/>
    <w:rsid w:val="005E1EB4"/>
    <w:rsid w:val="005E1EE1"/>
    <w:rsid w:val="005E1F03"/>
    <w:rsid w:val="005E1F1E"/>
    <w:rsid w:val="005E203E"/>
    <w:rsid w:val="005E2074"/>
    <w:rsid w:val="005E20D6"/>
    <w:rsid w:val="005E20F6"/>
    <w:rsid w:val="005E217C"/>
    <w:rsid w:val="005E21C5"/>
    <w:rsid w:val="005E2206"/>
    <w:rsid w:val="005E2262"/>
    <w:rsid w:val="005E229A"/>
    <w:rsid w:val="005E22FA"/>
    <w:rsid w:val="005E23AD"/>
    <w:rsid w:val="005E241D"/>
    <w:rsid w:val="005E2626"/>
    <w:rsid w:val="005E26EB"/>
    <w:rsid w:val="005E28CF"/>
    <w:rsid w:val="005E2941"/>
    <w:rsid w:val="005E29E1"/>
    <w:rsid w:val="005E2A36"/>
    <w:rsid w:val="005E2A9A"/>
    <w:rsid w:val="005E2AB4"/>
    <w:rsid w:val="005E2ABE"/>
    <w:rsid w:val="005E2B76"/>
    <w:rsid w:val="005E2C63"/>
    <w:rsid w:val="005E2CBE"/>
    <w:rsid w:val="005E2EFE"/>
    <w:rsid w:val="005E32F7"/>
    <w:rsid w:val="005E33FA"/>
    <w:rsid w:val="005E3406"/>
    <w:rsid w:val="005E357B"/>
    <w:rsid w:val="005E359E"/>
    <w:rsid w:val="005E366E"/>
    <w:rsid w:val="005E372F"/>
    <w:rsid w:val="005E3733"/>
    <w:rsid w:val="005E3995"/>
    <w:rsid w:val="005E3AB5"/>
    <w:rsid w:val="005E3BE6"/>
    <w:rsid w:val="005E3C7E"/>
    <w:rsid w:val="005E3E66"/>
    <w:rsid w:val="005E3F60"/>
    <w:rsid w:val="005E3FA8"/>
    <w:rsid w:val="005E4074"/>
    <w:rsid w:val="005E4093"/>
    <w:rsid w:val="005E413F"/>
    <w:rsid w:val="005E415A"/>
    <w:rsid w:val="005E4168"/>
    <w:rsid w:val="005E4188"/>
    <w:rsid w:val="005E41B1"/>
    <w:rsid w:val="005E41BB"/>
    <w:rsid w:val="005E4208"/>
    <w:rsid w:val="005E44E1"/>
    <w:rsid w:val="005E4585"/>
    <w:rsid w:val="005E46C5"/>
    <w:rsid w:val="005E46C7"/>
    <w:rsid w:val="005E4946"/>
    <w:rsid w:val="005E49B1"/>
    <w:rsid w:val="005E4AAD"/>
    <w:rsid w:val="005E4B95"/>
    <w:rsid w:val="005E4BFC"/>
    <w:rsid w:val="005E4D4F"/>
    <w:rsid w:val="005E4FA9"/>
    <w:rsid w:val="005E50A4"/>
    <w:rsid w:val="005E50BE"/>
    <w:rsid w:val="005E50C1"/>
    <w:rsid w:val="005E50E7"/>
    <w:rsid w:val="005E5160"/>
    <w:rsid w:val="005E51E6"/>
    <w:rsid w:val="005E5259"/>
    <w:rsid w:val="005E527B"/>
    <w:rsid w:val="005E5311"/>
    <w:rsid w:val="005E539F"/>
    <w:rsid w:val="005E53D5"/>
    <w:rsid w:val="005E53FC"/>
    <w:rsid w:val="005E54C9"/>
    <w:rsid w:val="005E551B"/>
    <w:rsid w:val="005E552E"/>
    <w:rsid w:val="005E5581"/>
    <w:rsid w:val="005E55E4"/>
    <w:rsid w:val="005E5662"/>
    <w:rsid w:val="005E56AA"/>
    <w:rsid w:val="005E5707"/>
    <w:rsid w:val="005E5809"/>
    <w:rsid w:val="005E5897"/>
    <w:rsid w:val="005E5B4D"/>
    <w:rsid w:val="005E5BD5"/>
    <w:rsid w:val="005E5E55"/>
    <w:rsid w:val="005E5F17"/>
    <w:rsid w:val="005E6016"/>
    <w:rsid w:val="005E6069"/>
    <w:rsid w:val="005E61A6"/>
    <w:rsid w:val="005E61FD"/>
    <w:rsid w:val="005E6313"/>
    <w:rsid w:val="005E6372"/>
    <w:rsid w:val="005E6405"/>
    <w:rsid w:val="005E64EE"/>
    <w:rsid w:val="005E6547"/>
    <w:rsid w:val="005E654B"/>
    <w:rsid w:val="005E6606"/>
    <w:rsid w:val="005E669E"/>
    <w:rsid w:val="005E69A4"/>
    <w:rsid w:val="005E6A4A"/>
    <w:rsid w:val="005E6A75"/>
    <w:rsid w:val="005E6A96"/>
    <w:rsid w:val="005E6BCE"/>
    <w:rsid w:val="005E6C29"/>
    <w:rsid w:val="005E6C62"/>
    <w:rsid w:val="005E6D1F"/>
    <w:rsid w:val="005E6DB2"/>
    <w:rsid w:val="005E6E00"/>
    <w:rsid w:val="005E6E85"/>
    <w:rsid w:val="005E6F3F"/>
    <w:rsid w:val="005E6FFC"/>
    <w:rsid w:val="005E7044"/>
    <w:rsid w:val="005E73A5"/>
    <w:rsid w:val="005E744F"/>
    <w:rsid w:val="005E7570"/>
    <w:rsid w:val="005E75F6"/>
    <w:rsid w:val="005E7640"/>
    <w:rsid w:val="005E768E"/>
    <w:rsid w:val="005E776F"/>
    <w:rsid w:val="005E7788"/>
    <w:rsid w:val="005E7825"/>
    <w:rsid w:val="005E7852"/>
    <w:rsid w:val="005E7937"/>
    <w:rsid w:val="005E7A12"/>
    <w:rsid w:val="005E7AA0"/>
    <w:rsid w:val="005E7C25"/>
    <w:rsid w:val="005E7C99"/>
    <w:rsid w:val="005E7D1A"/>
    <w:rsid w:val="005E7E0B"/>
    <w:rsid w:val="005E7E76"/>
    <w:rsid w:val="005E7FE0"/>
    <w:rsid w:val="005F02AA"/>
    <w:rsid w:val="005F02B5"/>
    <w:rsid w:val="005F049E"/>
    <w:rsid w:val="005F056A"/>
    <w:rsid w:val="005F06B3"/>
    <w:rsid w:val="005F06DE"/>
    <w:rsid w:val="005F0742"/>
    <w:rsid w:val="005F0805"/>
    <w:rsid w:val="005F0A08"/>
    <w:rsid w:val="005F0A3A"/>
    <w:rsid w:val="005F0AEB"/>
    <w:rsid w:val="005F0B33"/>
    <w:rsid w:val="005F0CC8"/>
    <w:rsid w:val="005F0D2E"/>
    <w:rsid w:val="005F0DB9"/>
    <w:rsid w:val="005F0E37"/>
    <w:rsid w:val="005F129F"/>
    <w:rsid w:val="005F136A"/>
    <w:rsid w:val="005F138B"/>
    <w:rsid w:val="005F1454"/>
    <w:rsid w:val="005F1764"/>
    <w:rsid w:val="005F18B9"/>
    <w:rsid w:val="005F18BC"/>
    <w:rsid w:val="005F18D8"/>
    <w:rsid w:val="005F18E7"/>
    <w:rsid w:val="005F18E9"/>
    <w:rsid w:val="005F1930"/>
    <w:rsid w:val="005F19F2"/>
    <w:rsid w:val="005F1B17"/>
    <w:rsid w:val="005F1B6A"/>
    <w:rsid w:val="005F1CB8"/>
    <w:rsid w:val="005F1D5F"/>
    <w:rsid w:val="005F1F10"/>
    <w:rsid w:val="005F1F90"/>
    <w:rsid w:val="005F20C7"/>
    <w:rsid w:val="005F21C5"/>
    <w:rsid w:val="005F2285"/>
    <w:rsid w:val="005F22D8"/>
    <w:rsid w:val="005F22DC"/>
    <w:rsid w:val="005F23EF"/>
    <w:rsid w:val="005F23F6"/>
    <w:rsid w:val="005F243C"/>
    <w:rsid w:val="005F2449"/>
    <w:rsid w:val="005F25E8"/>
    <w:rsid w:val="005F2628"/>
    <w:rsid w:val="005F2738"/>
    <w:rsid w:val="005F2A26"/>
    <w:rsid w:val="005F2C42"/>
    <w:rsid w:val="005F2C5C"/>
    <w:rsid w:val="005F2CE4"/>
    <w:rsid w:val="005F2DEE"/>
    <w:rsid w:val="005F2E14"/>
    <w:rsid w:val="005F3019"/>
    <w:rsid w:val="005F3046"/>
    <w:rsid w:val="005F311F"/>
    <w:rsid w:val="005F31D2"/>
    <w:rsid w:val="005F3274"/>
    <w:rsid w:val="005F3296"/>
    <w:rsid w:val="005F32BE"/>
    <w:rsid w:val="005F3495"/>
    <w:rsid w:val="005F34D4"/>
    <w:rsid w:val="005F34E5"/>
    <w:rsid w:val="005F35C6"/>
    <w:rsid w:val="005F3625"/>
    <w:rsid w:val="005F3664"/>
    <w:rsid w:val="005F3731"/>
    <w:rsid w:val="005F378B"/>
    <w:rsid w:val="005F380D"/>
    <w:rsid w:val="005F3896"/>
    <w:rsid w:val="005F38AD"/>
    <w:rsid w:val="005F38B1"/>
    <w:rsid w:val="005F38C5"/>
    <w:rsid w:val="005F3938"/>
    <w:rsid w:val="005F3B63"/>
    <w:rsid w:val="005F3B6B"/>
    <w:rsid w:val="005F3CE4"/>
    <w:rsid w:val="005F3D8B"/>
    <w:rsid w:val="005F3E20"/>
    <w:rsid w:val="005F3E2D"/>
    <w:rsid w:val="005F40D2"/>
    <w:rsid w:val="005F41EB"/>
    <w:rsid w:val="005F422D"/>
    <w:rsid w:val="005F4257"/>
    <w:rsid w:val="005F426D"/>
    <w:rsid w:val="005F42DB"/>
    <w:rsid w:val="005F4309"/>
    <w:rsid w:val="005F4384"/>
    <w:rsid w:val="005F43AB"/>
    <w:rsid w:val="005F43CE"/>
    <w:rsid w:val="005F441E"/>
    <w:rsid w:val="005F45F3"/>
    <w:rsid w:val="005F4640"/>
    <w:rsid w:val="005F466C"/>
    <w:rsid w:val="005F46B3"/>
    <w:rsid w:val="005F474C"/>
    <w:rsid w:val="005F485F"/>
    <w:rsid w:val="005F49AC"/>
    <w:rsid w:val="005F4AA2"/>
    <w:rsid w:val="005F4B7F"/>
    <w:rsid w:val="005F4C8D"/>
    <w:rsid w:val="005F4CD0"/>
    <w:rsid w:val="005F4D1A"/>
    <w:rsid w:val="005F4E59"/>
    <w:rsid w:val="005F4EA6"/>
    <w:rsid w:val="005F5032"/>
    <w:rsid w:val="005F513A"/>
    <w:rsid w:val="005F5168"/>
    <w:rsid w:val="005F5268"/>
    <w:rsid w:val="005F5381"/>
    <w:rsid w:val="005F5394"/>
    <w:rsid w:val="005F5778"/>
    <w:rsid w:val="005F57D3"/>
    <w:rsid w:val="005F58F7"/>
    <w:rsid w:val="005F58FA"/>
    <w:rsid w:val="005F5CDA"/>
    <w:rsid w:val="005F60AD"/>
    <w:rsid w:val="005F61EF"/>
    <w:rsid w:val="005F626F"/>
    <w:rsid w:val="005F6304"/>
    <w:rsid w:val="005F63E9"/>
    <w:rsid w:val="005F640D"/>
    <w:rsid w:val="005F65F0"/>
    <w:rsid w:val="005F66A4"/>
    <w:rsid w:val="005F66D8"/>
    <w:rsid w:val="005F66DE"/>
    <w:rsid w:val="005F6730"/>
    <w:rsid w:val="005F6758"/>
    <w:rsid w:val="005F6811"/>
    <w:rsid w:val="005F6955"/>
    <w:rsid w:val="005F6B55"/>
    <w:rsid w:val="005F6E53"/>
    <w:rsid w:val="005F6E97"/>
    <w:rsid w:val="005F6FEA"/>
    <w:rsid w:val="005F7100"/>
    <w:rsid w:val="005F717C"/>
    <w:rsid w:val="005F71E8"/>
    <w:rsid w:val="005F723B"/>
    <w:rsid w:val="005F7292"/>
    <w:rsid w:val="005F73E8"/>
    <w:rsid w:val="005F756E"/>
    <w:rsid w:val="005F7583"/>
    <w:rsid w:val="005F7618"/>
    <w:rsid w:val="005F765F"/>
    <w:rsid w:val="005F7687"/>
    <w:rsid w:val="005F76AB"/>
    <w:rsid w:val="005F775F"/>
    <w:rsid w:val="005F7777"/>
    <w:rsid w:val="005F77F9"/>
    <w:rsid w:val="005F789B"/>
    <w:rsid w:val="005F792C"/>
    <w:rsid w:val="005F7A7A"/>
    <w:rsid w:val="005F7B2B"/>
    <w:rsid w:val="005F7B77"/>
    <w:rsid w:val="005F7C98"/>
    <w:rsid w:val="005F7E34"/>
    <w:rsid w:val="005F7EDD"/>
    <w:rsid w:val="005F7F49"/>
    <w:rsid w:val="0060019B"/>
    <w:rsid w:val="00600232"/>
    <w:rsid w:val="006002BA"/>
    <w:rsid w:val="006003E1"/>
    <w:rsid w:val="0060047B"/>
    <w:rsid w:val="006004CF"/>
    <w:rsid w:val="0060052D"/>
    <w:rsid w:val="006005CA"/>
    <w:rsid w:val="006005E9"/>
    <w:rsid w:val="0060072F"/>
    <w:rsid w:val="006007EB"/>
    <w:rsid w:val="00600827"/>
    <w:rsid w:val="006009F3"/>
    <w:rsid w:val="00600B08"/>
    <w:rsid w:val="00600D88"/>
    <w:rsid w:val="00600DDE"/>
    <w:rsid w:val="00600E10"/>
    <w:rsid w:val="00600E4C"/>
    <w:rsid w:val="00600EA6"/>
    <w:rsid w:val="00601054"/>
    <w:rsid w:val="00601270"/>
    <w:rsid w:val="00601449"/>
    <w:rsid w:val="0060154D"/>
    <w:rsid w:val="0060154F"/>
    <w:rsid w:val="00601552"/>
    <w:rsid w:val="00601598"/>
    <w:rsid w:val="0060161C"/>
    <w:rsid w:val="00601698"/>
    <w:rsid w:val="0060171C"/>
    <w:rsid w:val="006017AA"/>
    <w:rsid w:val="006017ED"/>
    <w:rsid w:val="006018EE"/>
    <w:rsid w:val="00601951"/>
    <w:rsid w:val="00601980"/>
    <w:rsid w:val="00601CA6"/>
    <w:rsid w:val="00601CF5"/>
    <w:rsid w:val="00601D45"/>
    <w:rsid w:val="00601FA6"/>
    <w:rsid w:val="00602003"/>
    <w:rsid w:val="006020CA"/>
    <w:rsid w:val="00602103"/>
    <w:rsid w:val="0060219A"/>
    <w:rsid w:val="006023A4"/>
    <w:rsid w:val="006023B7"/>
    <w:rsid w:val="006024C3"/>
    <w:rsid w:val="006024E9"/>
    <w:rsid w:val="00602845"/>
    <w:rsid w:val="00602904"/>
    <w:rsid w:val="00602942"/>
    <w:rsid w:val="00602BA9"/>
    <w:rsid w:val="00602C0F"/>
    <w:rsid w:val="00602C53"/>
    <w:rsid w:val="00602C5B"/>
    <w:rsid w:val="00602CF7"/>
    <w:rsid w:val="00602D47"/>
    <w:rsid w:val="00602E93"/>
    <w:rsid w:val="00603086"/>
    <w:rsid w:val="00603101"/>
    <w:rsid w:val="0060322C"/>
    <w:rsid w:val="00603284"/>
    <w:rsid w:val="006032BF"/>
    <w:rsid w:val="00603311"/>
    <w:rsid w:val="00603358"/>
    <w:rsid w:val="006033EF"/>
    <w:rsid w:val="0060357C"/>
    <w:rsid w:val="006035E2"/>
    <w:rsid w:val="006038BA"/>
    <w:rsid w:val="00603C7A"/>
    <w:rsid w:val="00603DA9"/>
    <w:rsid w:val="00603EE5"/>
    <w:rsid w:val="00603F98"/>
    <w:rsid w:val="006040CB"/>
    <w:rsid w:val="0060411B"/>
    <w:rsid w:val="0060412F"/>
    <w:rsid w:val="00604179"/>
    <w:rsid w:val="006041B5"/>
    <w:rsid w:val="0060439A"/>
    <w:rsid w:val="006043A4"/>
    <w:rsid w:val="0060452E"/>
    <w:rsid w:val="0060457E"/>
    <w:rsid w:val="00604703"/>
    <w:rsid w:val="00604984"/>
    <w:rsid w:val="006049B0"/>
    <w:rsid w:val="00604A87"/>
    <w:rsid w:val="00604C32"/>
    <w:rsid w:val="00604CA0"/>
    <w:rsid w:val="00604D37"/>
    <w:rsid w:val="00604D58"/>
    <w:rsid w:val="00604DE4"/>
    <w:rsid w:val="00604E2E"/>
    <w:rsid w:val="00604E89"/>
    <w:rsid w:val="00604E8C"/>
    <w:rsid w:val="00604ECB"/>
    <w:rsid w:val="00604F88"/>
    <w:rsid w:val="0060505F"/>
    <w:rsid w:val="00605133"/>
    <w:rsid w:val="0060520E"/>
    <w:rsid w:val="0060551A"/>
    <w:rsid w:val="0060565F"/>
    <w:rsid w:val="006057CE"/>
    <w:rsid w:val="006057F3"/>
    <w:rsid w:val="0060583F"/>
    <w:rsid w:val="0060594C"/>
    <w:rsid w:val="00605A02"/>
    <w:rsid w:val="00605A65"/>
    <w:rsid w:val="00605AC6"/>
    <w:rsid w:val="00605B45"/>
    <w:rsid w:val="00605B5A"/>
    <w:rsid w:val="00605C27"/>
    <w:rsid w:val="00605CFB"/>
    <w:rsid w:val="00605D02"/>
    <w:rsid w:val="00605D71"/>
    <w:rsid w:val="00605D86"/>
    <w:rsid w:val="00605DBA"/>
    <w:rsid w:val="00605F4E"/>
    <w:rsid w:val="00605F86"/>
    <w:rsid w:val="00606045"/>
    <w:rsid w:val="0060621B"/>
    <w:rsid w:val="00606228"/>
    <w:rsid w:val="00606406"/>
    <w:rsid w:val="006065DE"/>
    <w:rsid w:val="006065E4"/>
    <w:rsid w:val="006066F4"/>
    <w:rsid w:val="006067D2"/>
    <w:rsid w:val="00606835"/>
    <w:rsid w:val="00606BA8"/>
    <w:rsid w:val="00606CA7"/>
    <w:rsid w:val="00606CF5"/>
    <w:rsid w:val="00606D02"/>
    <w:rsid w:val="00606DBD"/>
    <w:rsid w:val="00606E7E"/>
    <w:rsid w:val="00606F33"/>
    <w:rsid w:val="00607069"/>
    <w:rsid w:val="00607332"/>
    <w:rsid w:val="00607431"/>
    <w:rsid w:val="00607535"/>
    <w:rsid w:val="0060778D"/>
    <w:rsid w:val="00607A1A"/>
    <w:rsid w:val="00607A86"/>
    <w:rsid w:val="00607A8F"/>
    <w:rsid w:val="00607A98"/>
    <w:rsid w:val="00607B2B"/>
    <w:rsid w:val="00607B5E"/>
    <w:rsid w:val="00607CB5"/>
    <w:rsid w:val="00607DC4"/>
    <w:rsid w:val="00607DED"/>
    <w:rsid w:val="00607E2C"/>
    <w:rsid w:val="00610008"/>
    <w:rsid w:val="006100B3"/>
    <w:rsid w:val="00610254"/>
    <w:rsid w:val="006103CE"/>
    <w:rsid w:val="0061072A"/>
    <w:rsid w:val="00610777"/>
    <w:rsid w:val="006107C3"/>
    <w:rsid w:val="00610A1D"/>
    <w:rsid w:val="00610BAF"/>
    <w:rsid w:val="00610C1B"/>
    <w:rsid w:val="00610C3B"/>
    <w:rsid w:val="00610D9F"/>
    <w:rsid w:val="00610F1C"/>
    <w:rsid w:val="006110C6"/>
    <w:rsid w:val="006110CF"/>
    <w:rsid w:val="00611168"/>
    <w:rsid w:val="00611231"/>
    <w:rsid w:val="00611385"/>
    <w:rsid w:val="006113C9"/>
    <w:rsid w:val="00611586"/>
    <w:rsid w:val="006115AB"/>
    <w:rsid w:val="00611641"/>
    <w:rsid w:val="0061168E"/>
    <w:rsid w:val="0061169F"/>
    <w:rsid w:val="006116EB"/>
    <w:rsid w:val="006117B1"/>
    <w:rsid w:val="00611803"/>
    <w:rsid w:val="0061187A"/>
    <w:rsid w:val="0061191D"/>
    <w:rsid w:val="00611AE0"/>
    <w:rsid w:val="00611B24"/>
    <w:rsid w:val="00611B61"/>
    <w:rsid w:val="00611CA5"/>
    <w:rsid w:val="00611E0C"/>
    <w:rsid w:val="00611F08"/>
    <w:rsid w:val="00612113"/>
    <w:rsid w:val="00612120"/>
    <w:rsid w:val="0061234B"/>
    <w:rsid w:val="00612456"/>
    <w:rsid w:val="006125E2"/>
    <w:rsid w:val="00612718"/>
    <w:rsid w:val="006127FC"/>
    <w:rsid w:val="0061291B"/>
    <w:rsid w:val="00612941"/>
    <w:rsid w:val="006129FB"/>
    <w:rsid w:val="00612A24"/>
    <w:rsid w:val="00612A46"/>
    <w:rsid w:val="00612B64"/>
    <w:rsid w:val="00612B79"/>
    <w:rsid w:val="00612D6E"/>
    <w:rsid w:val="00612DC1"/>
    <w:rsid w:val="00612E00"/>
    <w:rsid w:val="00612EC8"/>
    <w:rsid w:val="00612EEE"/>
    <w:rsid w:val="00613080"/>
    <w:rsid w:val="006130AC"/>
    <w:rsid w:val="00613107"/>
    <w:rsid w:val="00613184"/>
    <w:rsid w:val="00613263"/>
    <w:rsid w:val="0061334E"/>
    <w:rsid w:val="006133E4"/>
    <w:rsid w:val="0061349D"/>
    <w:rsid w:val="00613708"/>
    <w:rsid w:val="00613710"/>
    <w:rsid w:val="006137F3"/>
    <w:rsid w:val="00613812"/>
    <w:rsid w:val="0061384D"/>
    <w:rsid w:val="006139B6"/>
    <w:rsid w:val="00613A40"/>
    <w:rsid w:val="00613A54"/>
    <w:rsid w:val="00613AA0"/>
    <w:rsid w:val="00613B24"/>
    <w:rsid w:val="00613B8A"/>
    <w:rsid w:val="00613DAD"/>
    <w:rsid w:val="00613E67"/>
    <w:rsid w:val="00613F00"/>
    <w:rsid w:val="00613F2B"/>
    <w:rsid w:val="00613F7C"/>
    <w:rsid w:val="0061400C"/>
    <w:rsid w:val="00614084"/>
    <w:rsid w:val="0061421D"/>
    <w:rsid w:val="006142DF"/>
    <w:rsid w:val="006144C6"/>
    <w:rsid w:val="00614577"/>
    <w:rsid w:val="0061462F"/>
    <w:rsid w:val="00614741"/>
    <w:rsid w:val="0061477E"/>
    <w:rsid w:val="0061496F"/>
    <w:rsid w:val="00614A58"/>
    <w:rsid w:val="00614BF8"/>
    <w:rsid w:val="00614C08"/>
    <w:rsid w:val="00614CE4"/>
    <w:rsid w:val="00614D09"/>
    <w:rsid w:val="00614E6A"/>
    <w:rsid w:val="006150C3"/>
    <w:rsid w:val="00615196"/>
    <w:rsid w:val="006151A5"/>
    <w:rsid w:val="00615208"/>
    <w:rsid w:val="0061520A"/>
    <w:rsid w:val="006152D5"/>
    <w:rsid w:val="00615336"/>
    <w:rsid w:val="0061533D"/>
    <w:rsid w:val="00615362"/>
    <w:rsid w:val="006154F4"/>
    <w:rsid w:val="006157A8"/>
    <w:rsid w:val="006157C7"/>
    <w:rsid w:val="00615936"/>
    <w:rsid w:val="0061593A"/>
    <w:rsid w:val="00615B0C"/>
    <w:rsid w:val="00615C6D"/>
    <w:rsid w:val="00615DC3"/>
    <w:rsid w:val="00615F76"/>
    <w:rsid w:val="00616002"/>
    <w:rsid w:val="006160BF"/>
    <w:rsid w:val="00616150"/>
    <w:rsid w:val="00616178"/>
    <w:rsid w:val="006161E2"/>
    <w:rsid w:val="0061636D"/>
    <w:rsid w:val="006164E6"/>
    <w:rsid w:val="0061663E"/>
    <w:rsid w:val="00616647"/>
    <w:rsid w:val="006166FE"/>
    <w:rsid w:val="006167B0"/>
    <w:rsid w:val="00616AA7"/>
    <w:rsid w:val="00616B0C"/>
    <w:rsid w:val="00616D4D"/>
    <w:rsid w:val="00616DB5"/>
    <w:rsid w:val="00616DF2"/>
    <w:rsid w:val="0061704E"/>
    <w:rsid w:val="0061725F"/>
    <w:rsid w:val="006172CE"/>
    <w:rsid w:val="00617381"/>
    <w:rsid w:val="0061748E"/>
    <w:rsid w:val="006174A6"/>
    <w:rsid w:val="0061759A"/>
    <w:rsid w:val="0061770C"/>
    <w:rsid w:val="00617715"/>
    <w:rsid w:val="0061771D"/>
    <w:rsid w:val="0061772B"/>
    <w:rsid w:val="0061783E"/>
    <w:rsid w:val="00617860"/>
    <w:rsid w:val="006178BF"/>
    <w:rsid w:val="00617946"/>
    <w:rsid w:val="006179D0"/>
    <w:rsid w:val="00617A7D"/>
    <w:rsid w:val="00617AC5"/>
    <w:rsid w:val="00617B61"/>
    <w:rsid w:val="00617BDB"/>
    <w:rsid w:val="00617C59"/>
    <w:rsid w:val="00617CCD"/>
    <w:rsid w:val="00617DD3"/>
    <w:rsid w:val="00617E9C"/>
    <w:rsid w:val="00617E9F"/>
    <w:rsid w:val="00617EB9"/>
    <w:rsid w:val="00620095"/>
    <w:rsid w:val="00620312"/>
    <w:rsid w:val="00620321"/>
    <w:rsid w:val="006207F5"/>
    <w:rsid w:val="00620859"/>
    <w:rsid w:val="006208D7"/>
    <w:rsid w:val="0062093D"/>
    <w:rsid w:val="00620978"/>
    <w:rsid w:val="00620A05"/>
    <w:rsid w:val="00620BFA"/>
    <w:rsid w:val="00620BFF"/>
    <w:rsid w:val="00620CB5"/>
    <w:rsid w:val="00620E37"/>
    <w:rsid w:val="00620EC3"/>
    <w:rsid w:val="00620EEC"/>
    <w:rsid w:val="00620EFE"/>
    <w:rsid w:val="00620F5F"/>
    <w:rsid w:val="00621012"/>
    <w:rsid w:val="00621120"/>
    <w:rsid w:val="00621211"/>
    <w:rsid w:val="00621231"/>
    <w:rsid w:val="00621242"/>
    <w:rsid w:val="00621260"/>
    <w:rsid w:val="006212C1"/>
    <w:rsid w:val="006213BE"/>
    <w:rsid w:val="00621403"/>
    <w:rsid w:val="00621429"/>
    <w:rsid w:val="00621464"/>
    <w:rsid w:val="006215A4"/>
    <w:rsid w:val="00621635"/>
    <w:rsid w:val="0062168D"/>
    <w:rsid w:val="006216D9"/>
    <w:rsid w:val="00621B4F"/>
    <w:rsid w:val="00621C9E"/>
    <w:rsid w:val="00621E03"/>
    <w:rsid w:val="00621E44"/>
    <w:rsid w:val="00621E56"/>
    <w:rsid w:val="006221F8"/>
    <w:rsid w:val="00622228"/>
    <w:rsid w:val="006222B6"/>
    <w:rsid w:val="0062235C"/>
    <w:rsid w:val="006223AC"/>
    <w:rsid w:val="00622412"/>
    <w:rsid w:val="00622531"/>
    <w:rsid w:val="0062258A"/>
    <w:rsid w:val="00622599"/>
    <w:rsid w:val="006225EC"/>
    <w:rsid w:val="0062261C"/>
    <w:rsid w:val="00622951"/>
    <w:rsid w:val="00622A39"/>
    <w:rsid w:val="00622B08"/>
    <w:rsid w:val="00622B82"/>
    <w:rsid w:val="00622CDA"/>
    <w:rsid w:val="00622EB4"/>
    <w:rsid w:val="00622ED9"/>
    <w:rsid w:val="00622EF6"/>
    <w:rsid w:val="00622F49"/>
    <w:rsid w:val="00622FA5"/>
    <w:rsid w:val="00623398"/>
    <w:rsid w:val="006233D3"/>
    <w:rsid w:val="006235B6"/>
    <w:rsid w:val="00623654"/>
    <w:rsid w:val="0062385E"/>
    <w:rsid w:val="0062388D"/>
    <w:rsid w:val="00623924"/>
    <w:rsid w:val="006239A9"/>
    <w:rsid w:val="00623CB7"/>
    <w:rsid w:val="00623F10"/>
    <w:rsid w:val="00623F7E"/>
    <w:rsid w:val="00623F83"/>
    <w:rsid w:val="00623FC2"/>
    <w:rsid w:val="00623FE1"/>
    <w:rsid w:val="0062417C"/>
    <w:rsid w:val="0062425B"/>
    <w:rsid w:val="00624295"/>
    <w:rsid w:val="0062438E"/>
    <w:rsid w:val="00624491"/>
    <w:rsid w:val="006246F2"/>
    <w:rsid w:val="0062473C"/>
    <w:rsid w:val="0062474D"/>
    <w:rsid w:val="006247B0"/>
    <w:rsid w:val="0062495D"/>
    <w:rsid w:val="00624978"/>
    <w:rsid w:val="006249A3"/>
    <w:rsid w:val="006249AF"/>
    <w:rsid w:val="006249CB"/>
    <w:rsid w:val="00624A09"/>
    <w:rsid w:val="00624DC9"/>
    <w:rsid w:val="0062502F"/>
    <w:rsid w:val="006250A8"/>
    <w:rsid w:val="00625109"/>
    <w:rsid w:val="0062523D"/>
    <w:rsid w:val="0062525D"/>
    <w:rsid w:val="00625273"/>
    <w:rsid w:val="006252B6"/>
    <w:rsid w:val="0062536E"/>
    <w:rsid w:val="006254E3"/>
    <w:rsid w:val="0062568B"/>
    <w:rsid w:val="006256C0"/>
    <w:rsid w:val="00625932"/>
    <w:rsid w:val="006259EC"/>
    <w:rsid w:val="006259F8"/>
    <w:rsid w:val="00625AB5"/>
    <w:rsid w:val="00625B7B"/>
    <w:rsid w:val="00625D42"/>
    <w:rsid w:val="00625E34"/>
    <w:rsid w:val="00625EDE"/>
    <w:rsid w:val="00625F42"/>
    <w:rsid w:val="00626028"/>
    <w:rsid w:val="0062635E"/>
    <w:rsid w:val="00626422"/>
    <w:rsid w:val="00626508"/>
    <w:rsid w:val="00626586"/>
    <w:rsid w:val="00626726"/>
    <w:rsid w:val="00626842"/>
    <w:rsid w:val="00626A5E"/>
    <w:rsid w:val="00626B57"/>
    <w:rsid w:val="00626B6B"/>
    <w:rsid w:val="00626C04"/>
    <w:rsid w:val="00626C44"/>
    <w:rsid w:val="00626C81"/>
    <w:rsid w:val="00626D39"/>
    <w:rsid w:val="00626D55"/>
    <w:rsid w:val="00626E89"/>
    <w:rsid w:val="00627046"/>
    <w:rsid w:val="006270D7"/>
    <w:rsid w:val="0062718D"/>
    <w:rsid w:val="0062731F"/>
    <w:rsid w:val="00627400"/>
    <w:rsid w:val="0062760C"/>
    <w:rsid w:val="0062796E"/>
    <w:rsid w:val="0062797C"/>
    <w:rsid w:val="0062798E"/>
    <w:rsid w:val="00627A50"/>
    <w:rsid w:val="00627AB7"/>
    <w:rsid w:val="00627B2A"/>
    <w:rsid w:val="00627BAB"/>
    <w:rsid w:val="00627BD8"/>
    <w:rsid w:val="00627DE6"/>
    <w:rsid w:val="00627E13"/>
    <w:rsid w:val="00627F49"/>
    <w:rsid w:val="00630011"/>
    <w:rsid w:val="0063007C"/>
    <w:rsid w:val="00630117"/>
    <w:rsid w:val="006301A2"/>
    <w:rsid w:val="006302D5"/>
    <w:rsid w:val="0063032E"/>
    <w:rsid w:val="00630575"/>
    <w:rsid w:val="006305ED"/>
    <w:rsid w:val="0063077A"/>
    <w:rsid w:val="006307BE"/>
    <w:rsid w:val="00630862"/>
    <w:rsid w:val="0063093B"/>
    <w:rsid w:val="00630B9D"/>
    <w:rsid w:val="00630D94"/>
    <w:rsid w:val="00630D9A"/>
    <w:rsid w:val="00630EAE"/>
    <w:rsid w:val="00631016"/>
    <w:rsid w:val="006310C3"/>
    <w:rsid w:val="00631142"/>
    <w:rsid w:val="0063119B"/>
    <w:rsid w:val="00631287"/>
    <w:rsid w:val="006312D9"/>
    <w:rsid w:val="00631369"/>
    <w:rsid w:val="006313AD"/>
    <w:rsid w:val="006315A9"/>
    <w:rsid w:val="00631638"/>
    <w:rsid w:val="006316CB"/>
    <w:rsid w:val="0063171F"/>
    <w:rsid w:val="00631870"/>
    <w:rsid w:val="00631B6D"/>
    <w:rsid w:val="00631BC3"/>
    <w:rsid w:val="00631DBB"/>
    <w:rsid w:val="00631E98"/>
    <w:rsid w:val="00631F4D"/>
    <w:rsid w:val="00632303"/>
    <w:rsid w:val="00632352"/>
    <w:rsid w:val="00632460"/>
    <w:rsid w:val="0063270F"/>
    <w:rsid w:val="00632717"/>
    <w:rsid w:val="00632748"/>
    <w:rsid w:val="00632773"/>
    <w:rsid w:val="006327A8"/>
    <w:rsid w:val="0063290F"/>
    <w:rsid w:val="00632979"/>
    <w:rsid w:val="006329A8"/>
    <w:rsid w:val="00632A9F"/>
    <w:rsid w:val="00632C26"/>
    <w:rsid w:val="00632D26"/>
    <w:rsid w:val="00632E23"/>
    <w:rsid w:val="0063300D"/>
    <w:rsid w:val="00633202"/>
    <w:rsid w:val="006332E9"/>
    <w:rsid w:val="0063334C"/>
    <w:rsid w:val="00633492"/>
    <w:rsid w:val="0063349F"/>
    <w:rsid w:val="006334DA"/>
    <w:rsid w:val="0063355A"/>
    <w:rsid w:val="006336E3"/>
    <w:rsid w:val="0063378D"/>
    <w:rsid w:val="00633900"/>
    <w:rsid w:val="00633A8B"/>
    <w:rsid w:val="00633B59"/>
    <w:rsid w:val="00633BEA"/>
    <w:rsid w:val="00633BFC"/>
    <w:rsid w:val="00633C2E"/>
    <w:rsid w:val="00633C32"/>
    <w:rsid w:val="00633C37"/>
    <w:rsid w:val="00633CC5"/>
    <w:rsid w:val="00633ED7"/>
    <w:rsid w:val="00634110"/>
    <w:rsid w:val="00634527"/>
    <w:rsid w:val="00634661"/>
    <w:rsid w:val="00634734"/>
    <w:rsid w:val="006347FC"/>
    <w:rsid w:val="00634852"/>
    <w:rsid w:val="006348B3"/>
    <w:rsid w:val="00634942"/>
    <w:rsid w:val="00634948"/>
    <w:rsid w:val="006349FC"/>
    <w:rsid w:val="00634AF4"/>
    <w:rsid w:val="00634BFC"/>
    <w:rsid w:val="00634D2D"/>
    <w:rsid w:val="00634DAF"/>
    <w:rsid w:val="00634F01"/>
    <w:rsid w:val="00634FAF"/>
    <w:rsid w:val="00634FFB"/>
    <w:rsid w:val="00635029"/>
    <w:rsid w:val="00635067"/>
    <w:rsid w:val="0063518A"/>
    <w:rsid w:val="0063537E"/>
    <w:rsid w:val="006354F0"/>
    <w:rsid w:val="006355BA"/>
    <w:rsid w:val="006355E1"/>
    <w:rsid w:val="0063565B"/>
    <w:rsid w:val="0063567F"/>
    <w:rsid w:val="00635745"/>
    <w:rsid w:val="006357FD"/>
    <w:rsid w:val="006358E5"/>
    <w:rsid w:val="00635908"/>
    <w:rsid w:val="00635937"/>
    <w:rsid w:val="00635A56"/>
    <w:rsid w:val="00635B46"/>
    <w:rsid w:val="00635D10"/>
    <w:rsid w:val="00635D80"/>
    <w:rsid w:val="00635DA1"/>
    <w:rsid w:val="00635EAF"/>
    <w:rsid w:val="00635FE3"/>
    <w:rsid w:val="006360C1"/>
    <w:rsid w:val="006360CE"/>
    <w:rsid w:val="006362C0"/>
    <w:rsid w:val="006362CF"/>
    <w:rsid w:val="006363CE"/>
    <w:rsid w:val="006363D9"/>
    <w:rsid w:val="00636580"/>
    <w:rsid w:val="00636790"/>
    <w:rsid w:val="006367D0"/>
    <w:rsid w:val="00636806"/>
    <w:rsid w:val="00636B19"/>
    <w:rsid w:val="00636CC4"/>
    <w:rsid w:val="00636EA9"/>
    <w:rsid w:val="00636F63"/>
    <w:rsid w:val="0063707E"/>
    <w:rsid w:val="006373C1"/>
    <w:rsid w:val="0063740E"/>
    <w:rsid w:val="0063752D"/>
    <w:rsid w:val="00637565"/>
    <w:rsid w:val="0063782E"/>
    <w:rsid w:val="00637B8F"/>
    <w:rsid w:val="00637C21"/>
    <w:rsid w:val="00637DCA"/>
    <w:rsid w:val="00637E4F"/>
    <w:rsid w:val="00637F98"/>
    <w:rsid w:val="00637FA8"/>
    <w:rsid w:val="00637FBE"/>
    <w:rsid w:val="006400BE"/>
    <w:rsid w:val="006400C7"/>
    <w:rsid w:val="00640394"/>
    <w:rsid w:val="006403E9"/>
    <w:rsid w:val="006404C6"/>
    <w:rsid w:val="006405D0"/>
    <w:rsid w:val="006405D1"/>
    <w:rsid w:val="006408B0"/>
    <w:rsid w:val="0064093E"/>
    <w:rsid w:val="00640AED"/>
    <w:rsid w:val="00640B71"/>
    <w:rsid w:val="00640BD5"/>
    <w:rsid w:val="00640CB7"/>
    <w:rsid w:val="00640CF5"/>
    <w:rsid w:val="00640D28"/>
    <w:rsid w:val="00640DB7"/>
    <w:rsid w:val="00640DF3"/>
    <w:rsid w:val="00640EAC"/>
    <w:rsid w:val="00640F62"/>
    <w:rsid w:val="006411F6"/>
    <w:rsid w:val="00641335"/>
    <w:rsid w:val="00641436"/>
    <w:rsid w:val="00641498"/>
    <w:rsid w:val="0064156C"/>
    <w:rsid w:val="00641735"/>
    <w:rsid w:val="0064173C"/>
    <w:rsid w:val="00641767"/>
    <w:rsid w:val="006417F2"/>
    <w:rsid w:val="006418CB"/>
    <w:rsid w:val="006418DC"/>
    <w:rsid w:val="006418FE"/>
    <w:rsid w:val="00641900"/>
    <w:rsid w:val="00641906"/>
    <w:rsid w:val="00641C22"/>
    <w:rsid w:val="00641C6D"/>
    <w:rsid w:val="00641D07"/>
    <w:rsid w:val="00641DB9"/>
    <w:rsid w:val="00641E52"/>
    <w:rsid w:val="00641E7A"/>
    <w:rsid w:val="00641F50"/>
    <w:rsid w:val="0064206D"/>
    <w:rsid w:val="0064213B"/>
    <w:rsid w:val="0064229A"/>
    <w:rsid w:val="006425C3"/>
    <w:rsid w:val="00642609"/>
    <w:rsid w:val="00642670"/>
    <w:rsid w:val="00642763"/>
    <w:rsid w:val="00642816"/>
    <w:rsid w:val="00642ACF"/>
    <w:rsid w:val="00642CBC"/>
    <w:rsid w:val="00642D27"/>
    <w:rsid w:val="00642D6F"/>
    <w:rsid w:val="00642D99"/>
    <w:rsid w:val="00642DF0"/>
    <w:rsid w:val="00642F41"/>
    <w:rsid w:val="00643075"/>
    <w:rsid w:val="006432BD"/>
    <w:rsid w:val="006432E9"/>
    <w:rsid w:val="006433CA"/>
    <w:rsid w:val="00643503"/>
    <w:rsid w:val="0064355C"/>
    <w:rsid w:val="006435A1"/>
    <w:rsid w:val="00643764"/>
    <w:rsid w:val="006437FB"/>
    <w:rsid w:val="006438A1"/>
    <w:rsid w:val="00643926"/>
    <w:rsid w:val="00643964"/>
    <w:rsid w:val="00643A09"/>
    <w:rsid w:val="00643A12"/>
    <w:rsid w:val="00643A4E"/>
    <w:rsid w:val="00643B3C"/>
    <w:rsid w:val="00643FA7"/>
    <w:rsid w:val="006440AB"/>
    <w:rsid w:val="00644115"/>
    <w:rsid w:val="0064446F"/>
    <w:rsid w:val="006447EF"/>
    <w:rsid w:val="00644847"/>
    <w:rsid w:val="00644986"/>
    <w:rsid w:val="00644992"/>
    <w:rsid w:val="00644B21"/>
    <w:rsid w:val="00644CC5"/>
    <w:rsid w:val="00644E97"/>
    <w:rsid w:val="006450BF"/>
    <w:rsid w:val="00645124"/>
    <w:rsid w:val="0064537E"/>
    <w:rsid w:val="00645536"/>
    <w:rsid w:val="00645558"/>
    <w:rsid w:val="00645775"/>
    <w:rsid w:val="0064582C"/>
    <w:rsid w:val="0064585B"/>
    <w:rsid w:val="00645B48"/>
    <w:rsid w:val="00645CD3"/>
    <w:rsid w:val="00645D2E"/>
    <w:rsid w:val="00645DB5"/>
    <w:rsid w:val="00645E9B"/>
    <w:rsid w:val="00645EEA"/>
    <w:rsid w:val="00645F41"/>
    <w:rsid w:val="00645F66"/>
    <w:rsid w:val="00645FF3"/>
    <w:rsid w:val="00646092"/>
    <w:rsid w:val="006460E8"/>
    <w:rsid w:val="00646138"/>
    <w:rsid w:val="0064618C"/>
    <w:rsid w:val="00646197"/>
    <w:rsid w:val="006462AF"/>
    <w:rsid w:val="006462F5"/>
    <w:rsid w:val="0064635A"/>
    <w:rsid w:val="0064648A"/>
    <w:rsid w:val="006464B3"/>
    <w:rsid w:val="006465F6"/>
    <w:rsid w:val="0064666A"/>
    <w:rsid w:val="006466F5"/>
    <w:rsid w:val="0064672C"/>
    <w:rsid w:val="006468AF"/>
    <w:rsid w:val="00646979"/>
    <w:rsid w:val="006469EB"/>
    <w:rsid w:val="00646A3E"/>
    <w:rsid w:val="00646AB7"/>
    <w:rsid w:val="00646B09"/>
    <w:rsid w:val="00646B2A"/>
    <w:rsid w:val="00646B2B"/>
    <w:rsid w:val="00646C1C"/>
    <w:rsid w:val="00646C32"/>
    <w:rsid w:val="00646C5E"/>
    <w:rsid w:val="00646CD3"/>
    <w:rsid w:val="00647054"/>
    <w:rsid w:val="0064737C"/>
    <w:rsid w:val="00647641"/>
    <w:rsid w:val="006476C1"/>
    <w:rsid w:val="0064770E"/>
    <w:rsid w:val="00647729"/>
    <w:rsid w:val="006478A2"/>
    <w:rsid w:val="006478D9"/>
    <w:rsid w:val="0064791B"/>
    <w:rsid w:val="00647B27"/>
    <w:rsid w:val="00647BC6"/>
    <w:rsid w:val="00647F3A"/>
    <w:rsid w:val="006500BE"/>
    <w:rsid w:val="0065013A"/>
    <w:rsid w:val="00650143"/>
    <w:rsid w:val="006501B7"/>
    <w:rsid w:val="00650232"/>
    <w:rsid w:val="00650273"/>
    <w:rsid w:val="0065027D"/>
    <w:rsid w:val="0065032D"/>
    <w:rsid w:val="0065044B"/>
    <w:rsid w:val="0065045E"/>
    <w:rsid w:val="0065057A"/>
    <w:rsid w:val="006506F0"/>
    <w:rsid w:val="00650809"/>
    <w:rsid w:val="006508F5"/>
    <w:rsid w:val="00650A9E"/>
    <w:rsid w:val="00650B02"/>
    <w:rsid w:val="00650B28"/>
    <w:rsid w:val="00650B3E"/>
    <w:rsid w:val="00650CE6"/>
    <w:rsid w:val="00650CF6"/>
    <w:rsid w:val="00650DE4"/>
    <w:rsid w:val="00650DF6"/>
    <w:rsid w:val="0065122D"/>
    <w:rsid w:val="0065124F"/>
    <w:rsid w:val="006512A7"/>
    <w:rsid w:val="006512C5"/>
    <w:rsid w:val="006513E3"/>
    <w:rsid w:val="006514FC"/>
    <w:rsid w:val="0065182D"/>
    <w:rsid w:val="0065191F"/>
    <w:rsid w:val="006519B4"/>
    <w:rsid w:val="00651A46"/>
    <w:rsid w:val="00651BA3"/>
    <w:rsid w:val="006521CA"/>
    <w:rsid w:val="0065221F"/>
    <w:rsid w:val="006522C0"/>
    <w:rsid w:val="00652351"/>
    <w:rsid w:val="0065242A"/>
    <w:rsid w:val="006524AE"/>
    <w:rsid w:val="006524D0"/>
    <w:rsid w:val="006524FA"/>
    <w:rsid w:val="00652720"/>
    <w:rsid w:val="00652823"/>
    <w:rsid w:val="00652861"/>
    <w:rsid w:val="00652A10"/>
    <w:rsid w:val="00652A65"/>
    <w:rsid w:val="00652AB2"/>
    <w:rsid w:val="00652B2E"/>
    <w:rsid w:val="00652BF5"/>
    <w:rsid w:val="00652CAF"/>
    <w:rsid w:val="00652CBB"/>
    <w:rsid w:val="00652E12"/>
    <w:rsid w:val="00652E6E"/>
    <w:rsid w:val="00652F5B"/>
    <w:rsid w:val="0065332B"/>
    <w:rsid w:val="0065340C"/>
    <w:rsid w:val="00653474"/>
    <w:rsid w:val="00653688"/>
    <w:rsid w:val="00653722"/>
    <w:rsid w:val="006537A4"/>
    <w:rsid w:val="006537B4"/>
    <w:rsid w:val="00653803"/>
    <w:rsid w:val="006538BB"/>
    <w:rsid w:val="00653A02"/>
    <w:rsid w:val="00653B1D"/>
    <w:rsid w:val="00653BB1"/>
    <w:rsid w:val="00653C27"/>
    <w:rsid w:val="00654036"/>
    <w:rsid w:val="006541C0"/>
    <w:rsid w:val="0065429C"/>
    <w:rsid w:val="0065429F"/>
    <w:rsid w:val="00654399"/>
    <w:rsid w:val="006543C8"/>
    <w:rsid w:val="00654401"/>
    <w:rsid w:val="00654487"/>
    <w:rsid w:val="006545BE"/>
    <w:rsid w:val="006545F3"/>
    <w:rsid w:val="006549C2"/>
    <w:rsid w:val="00654A71"/>
    <w:rsid w:val="00654A72"/>
    <w:rsid w:val="00654A8D"/>
    <w:rsid w:val="00654AD4"/>
    <w:rsid w:val="00654AF3"/>
    <w:rsid w:val="00654AFC"/>
    <w:rsid w:val="00654B11"/>
    <w:rsid w:val="00654B8D"/>
    <w:rsid w:val="00654BCC"/>
    <w:rsid w:val="00654C7F"/>
    <w:rsid w:val="00654CE3"/>
    <w:rsid w:val="00654CF2"/>
    <w:rsid w:val="00654DA6"/>
    <w:rsid w:val="00654E3B"/>
    <w:rsid w:val="00654E89"/>
    <w:rsid w:val="00654EF8"/>
    <w:rsid w:val="006550A8"/>
    <w:rsid w:val="006550E8"/>
    <w:rsid w:val="006551B9"/>
    <w:rsid w:val="006551C1"/>
    <w:rsid w:val="00655306"/>
    <w:rsid w:val="0065531F"/>
    <w:rsid w:val="0065541F"/>
    <w:rsid w:val="006554A2"/>
    <w:rsid w:val="00655531"/>
    <w:rsid w:val="006555DA"/>
    <w:rsid w:val="00655649"/>
    <w:rsid w:val="00655669"/>
    <w:rsid w:val="00655810"/>
    <w:rsid w:val="00655831"/>
    <w:rsid w:val="006559A2"/>
    <w:rsid w:val="006559EB"/>
    <w:rsid w:val="00655A4C"/>
    <w:rsid w:val="00655B15"/>
    <w:rsid w:val="00655B2D"/>
    <w:rsid w:val="00655B89"/>
    <w:rsid w:val="00655C3F"/>
    <w:rsid w:val="00655FA4"/>
    <w:rsid w:val="00655FF4"/>
    <w:rsid w:val="006560A5"/>
    <w:rsid w:val="00656200"/>
    <w:rsid w:val="00656258"/>
    <w:rsid w:val="00656284"/>
    <w:rsid w:val="006562F3"/>
    <w:rsid w:val="00656437"/>
    <w:rsid w:val="00656462"/>
    <w:rsid w:val="006565A2"/>
    <w:rsid w:val="006566D5"/>
    <w:rsid w:val="006566DA"/>
    <w:rsid w:val="006568A8"/>
    <w:rsid w:val="00656918"/>
    <w:rsid w:val="00656ADA"/>
    <w:rsid w:val="00656C37"/>
    <w:rsid w:val="00656C9C"/>
    <w:rsid w:val="00656EAD"/>
    <w:rsid w:val="006571AE"/>
    <w:rsid w:val="0065755C"/>
    <w:rsid w:val="0065756A"/>
    <w:rsid w:val="006575A3"/>
    <w:rsid w:val="0065768D"/>
    <w:rsid w:val="006576F0"/>
    <w:rsid w:val="00657731"/>
    <w:rsid w:val="00657874"/>
    <w:rsid w:val="00657899"/>
    <w:rsid w:val="00657B34"/>
    <w:rsid w:val="00657BB6"/>
    <w:rsid w:val="00657BCC"/>
    <w:rsid w:val="00657DFE"/>
    <w:rsid w:val="00657E49"/>
    <w:rsid w:val="00657F6B"/>
    <w:rsid w:val="0066010C"/>
    <w:rsid w:val="0066011E"/>
    <w:rsid w:val="00660171"/>
    <w:rsid w:val="00660189"/>
    <w:rsid w:val="006601FD"/>
    <w:rsid w:val="006603D9"/>
    <w:rsid w:val="00660440"/>
    <w:rsid w:val="006604BC"/>
    <w:rsid w:val="00660586"/>
    <w:rsid w:val="006605E6"/>
    <w:rsid w:val="0066082A"/>
    <w:rsid w:val="00660872"/>
    <w:rsid w:val="00660AD4"/>
    <w:rsid w:val="00660AEC"/>
    <w:rsid w:val="00660AF7"/>
    <w:rsid w:val="00660B84"/>
    <w:rsid w:val="00660BBE"/>
    <w:rsid w:val="00660BFD"/>
    <w:rsid w:val="00660C46"/>
    <w:rsid w:val="00660DC4"/>
    <w:rsid w:val="00661090"/>
    <w:rsid w:val="006610B3"/>
    <w:rsid w:val="00661117"/>
    <w:rsid w:val="0066111D"/>
    <w:rsid w:val="0066116E"/>
    <w:rsid w:val="006611BA"/>
    <w:rsid w:val="006611F2"/>
    <w:rsid w:val="006612A2"/>
    <w:rsid w:val="00661305"/>
    <w:rsid w:val="00661354"/>
    <w:rsid w:val="006613CF"/>
    <w:rsid w:val="006613F5"/>
    <w:rsid w:val="006615A2"/>
    <w:rsid w:val="0066177D"/>
    <w:rsid w:val="006617B1"/>
    <w:rsid w:val="006617BD"/>
    <w:rsid w:val="006618B4"/>
    <w:rsid w:val="006618E9"/>
    <w:rsid w:val="0066194B"/>
    <w:rsid w:val="006619CF"/>
    <w:rsid w:val="00661A85"/>
    <w:rsid w:val="00661C1A"/>
    <w:rsid w:val="00661D46"/>
    <w:rsid w:val="00661D59"/>
    <w:rsid w:val="00661D84"/>
    <w:rsid w:val="00661F11"/>
    <w:rsid w:val="00661F30"/>
    <w:rsid w:val="00661F76"/>
    <w:rsid w:val="00662117"/>
    <w:rsid w:val="00662212"/>
    <w:rsid w:val="006622C6"/>
    <w:rsid w:val="006622F3"/>
    <w:rsid w:val="0066249E"/>
    <w:rsid w:val="006624F3"/>
    <w:rsid w:val="00662736"/>
    <w:rsid w:val="006627F2"/>
    <w:rsid w:val="00662933"/>
    <w:rsid w:val="00662966"/>
    <w:rsid w:val="00662A19"/>
    <w:rsid w:val="00662BF6"/>
    <w:rsid w:val="00662C31"/>
    <w:rsid w:val="00662C79"/>
    <w:rsid w:val="00662DC7"/>
    <w:rsid w:val="00662F86"/>
    <w:rsid w:val="00663113"/>
    <w:rsid w:val="00663155"/>
    <w:rsid w:val="006634F0"/>
    <w:rsid w:val="006634F1"/>
    <w:rsid w:val="006635EA"/>
    <w:rsid w:val="00663630"/>
    <w:rsid w:val="006636FC"/>
    <w:rsid w:val="0066372B"/>
    <w:rsid w:val="00663912"/>
    <w:rsid w:val="00663962"/>
    <w:rsid w:val="00663A92"/>
    <w:rsid w:val="00663E03"/>
    <w:rsid w:val="00663E5A"/>
    <w:rsid w:val="0066408F"/>
    <w:rsid w:val="006640A4"/>
    <w:rsid w:val="006640E5"/>
    <w:rsid w:val="006640F5"/>
    <w:rsid w:val="006641FA"/>
    <w:rsid w:val="006641FE"/>
    <w:rsid w:val="006642F8"/>
    <w:rsid w:val="00664370"/>
    <w:rsid w:val="006646E6"/>
    <w:rsid w:val="00664746"/>
    <w:rsid w:val="00664A1E"/>
    <w:rsid w:val="00664B07"/>
    <w:rsid w:val="00664B51"/>
    <w:rsid w:val="00664B76"/>
    <w:rsid w:val="00664C62"/>
    <w:rsid w:val="00664CB9"/>
    <w:rsid w:val="00664D1E"/>
    <w:rsid w:val="00664E24"/>
    <w:rsid w:val="00664E8E"/>
    <w:rsid w:val="00664F36"/>
    <w:rsid w:val="00664F64"/>
    <w:rsid w:val="00664F87"/>
    <w:rsid w:val="00664FD6"/>
    <w:rsid w:val="006650D7"/>
    <w:rsid w:val="006651EE"/>
    <w:rsid w:val="0066520E"/>
    <w:rsid w:val="0066526E"/>
    <w:rsid w:val="006652D7"/>
    <w:rsid w:val="006652DC"/>
    <w:rsid w:val="006652FC"/>
    <w:rsid w:val="00665336"/>
    <w:rsid w:val="00665354"/>
    <w:rsid w:val="0066540B"/>
    <w:rsid w:val="0066547B"/>
    <w:rsid w:val="0066548A"/>
    <w:rsid w:val="006656B5"/>
    <w:rsid w:val="00665720"/>
    <w:rsid w:val="00665744"/>
    <w:rsid w:val="0066577A"/>
    <w:rsid w:val="00665789"/>
    <w:rsid w:val="006657C9"/>
    <w:rsid w:val="00665876"/>
    <w:rsid w:val="0066599C"/>
    <w:rsid w:val="00665AD6"/>
    <w:rsid w:val="00665B23"/>
    <w:rsid w:val="00665CD8"/>
    <w:rsid w:val="006660EA"/>
    <w:rsid w:val="0066615C"/>
    <w:rsid w:val="00666293"/>
    <w:rsid w:val="00666376"/>
    <w:rsid w:val="006663B1"/>
    <w:rsid w:val="006663D3"/>
    <w:rsid w:val="006663DE"/>
    <w:rsid w:val="00666416"/>
    <w:rsid w:val="0066645B"/>
    <w:rsid w:val="0066655A"/>
    <w:rsid w:val="0066661A"/>
    <w:rsid w:val="0066661F"/>
    <w:rsid w:val="00666627"/>
    <w:rsid w:val="00666647"/>
    <w:rsid w:val="0066669C"/>
    <w:rsid w:val="0066672D"/>
    <w:rsid w:val="00666781"/>
    <w:rsid w:val="00666848"/>
    <w:rsid w:val="0066690E"/>
    <w:rsid w:val="006669C1"/>
    <w:rsid w:val="00666A87"/>
    <w:rsid w:val="00666B4A"/>
    <w:rsid w:val="00666C2D"/>
    <w:rsid w:val="00666DA8"/>
    <w:rsid w:val="00666E16"/>
    <w:rsid w:val="00666F3F"/>
    <w:rsid w:val="00666FA3"/>
    <w:rsid w:val="00666FBF"/>
    <w:rsid w:val="00667058"/>
    <w:rsid w:val="006671EC"/>
    <w:rsid w:val="006671F9"/>
    <w:rsid w:val="0066725A"/>
    <w:rsid w:val="0066736A"/>
    <w:rsid w:val="0066739D"/>
    <w:rsid w:val="006674B9"/>
    <w:rsid w:val="006674DA"/>
    <w:rsid w:val="00667519"/>
    <w:rsid w:val="00667526"/>
    <w:rsid w:val="00667534"/>
    <w:rsid w:val="00667548"/>
    <w:rsid w:val="0066755C"/>
    <w:rsid w:val="006675CB"/>
    <w:rsid w:val="00667654"/>
    <w:rsid w:val="006676D1"/>
    <w:rsid w:val="006676EF"/>
    <w:rsid w:val="006677EE"/>
    <w:rsid w:val="0066781F"/>
    <w:rsid w:val="0066798B"/>
    <w:rsid w:val="006679A4"/>
    <w:rsid w:val="006679D9"/>
    <w:rsid w:val="00667ADA"/>
    <w:rsid w:val="00667F47"/>
    <w:rsid w:val="00667FE3"/>
    <w:rsid w:val="00670063"/>
    <w:rsid w:val="006702C2"/>
    <w:rsid w:val="0067032D"/>
    <w:rsid w:val="00670352"/>
    <w:rsid w:val="00670383"/>
    <w:rsid w:val="006703DE"/>
    <w:rsid w:val="0067054C"/>
    <w:rsid w:val="00670559"/>
    <w:rsid w:val="00670727"/>
    <w:rsid w:val="0067072C"/>
    <w:rsid w:val="0067072D"/>
    <w:rsid w:val="006707B7"/>
    <w:rsid w:val="00670886"/>
    <w:rsid w:val="00670894"/>
    <w:rsid w:val="006709EF"/>
    <w:rsid w:val="00670A18"/>
    <w:rsid w:val="00670B04"/>
    <w:rsid w:val="00670B20"/>
    <w:rsid w:val="00670B7A"/>
    <w:rsid w:val="00670CC8"/>
    <w:rsid w:val="00670CE1"/>
    <w:rsid w:val="00670D58"/>
    <w:rsid w:val="00670E87"/>
    <w:rsid w:val="00670E9E"/>
    <w:rsid w:val="00670EF9"/>
    <w:rsid w:val="00670F22"/>
    <w:rsid w:val="00670FB0"/>
    <w:rsid w:val="00671055"/>
    <w:rsid w:val="006710E4"/>
    <w:rsid w:val="006710FC"/>
    <w:rsid w:val="0067115E"/>
    <w:rsid w:val="0067122D"/>
    <w:rsid w:val="0067133E"/>
    <w:rsid w:val="006713CC"/>
    <w:rsid w:val="006714DE"/>
    <w:rsid w:val="00671534"/>
    <w:rsid w:val="00671552"/>
    <w:rsid w:val="0067161D"/>
    <w:rsid w:val="00671658"/>
    <w:rsid w:val="0067169A"/>
    <w:rsid w:val="006716F7"/>
    <w:rsid w:val="006718DD"/>
    <w:rsid w:val="006718E5"/>
    <w:rsid w:val="00671929"/>
    <w:rsid w:val="00671992"/>
    <w:rsid w:val="00671A96"/>
    <w:rsid w:val="00671B75"/>
    <w:rsid w:val="00671B9E"/>
    <w:rsid w:val="00671BA4"/>
    <w:rsid w:val="00671BD3"/>
    <w:rsid w:val="00671C9D"/>
    <w:rsid w:val="00671CAD"/>
    <w:rsid w:val="00671D8F"/>
    <w:rsid w:val="00671EE1"/>
    <w:rsid w:val="00671F3E"/>
    <w:rsid w:val="0067201F"/>
    <w:rsid w:val="00672175"/>
    <w:rsid w:val="006723D9"/>
    <w:rsid w:val="00672411"/>
    <w:rsid w:val="0067264D"/>
    <w:rsid w:val="00672754"/>
    <w:rsid w:val="006728F5"/>
    <w:rsid w:val="00672A78"/>
    <w:rsid w:val="00672C1E"/>
    <w:rsid w:val="00672DAD"/>
    <w:rsid w:val="00672F24"/>
    <w:rsid w:val="00673154"/>
    <w:rsid w:val="0067322D"/>
    <w:rsid w:val="006733F9"/>
    <w:rsid w:val="006734C5"/>
    <w:rsid w:val="006734C7"/>
    <w:rsid w:val="00673558"/>
    <w:rsid w:val="006736D0"/>
    <w:rsid w:val="00673803"/>
    <w:rsid w:val="00673891"/>
    <w:rsid w:val="00673913"/>
    <w:rsid w:val="00673CAF"/>
    <w:rsid w:val="00673E90"/>
    <w:rsid w:val="00673EE8"/>
    <w:rsid w:val="00673F25"/>
    <w:rsid w:val="00673F3B"/>
    <w:rsid w:val="00673FC7"/>
    <w:rsid w:val="006740F0"/>
    <w:rsid w:val="0067414F"/>
    <w:rsid w:val="00674195"/>
    <w:rsid w:val="00674416"/>
    <w:rsid w:val="00674709"/>
    <w:rsid w:val="0067470F"/>
    <w:rsid w:val="00674748"/>
    <w:rsid w:val="0067483B"/>
    <w:rsid w:val="00674904"/>
    <w:rsid w:val="00674930"/>
    <w:rsid w:val="00674A3F"/>
    <w:rsid w:val="00674B05"/>
    <w:rsid w:val="00674BDA"/>
    <w:rsid w:val="00674D72"/>
    <w:rsid w:val="00674E23"/>
    <w:rsid w:val="00674E2D"/>
    <w:rsid w:val="00674E33"/>
    <w:rsid w:val="00674E61"/>
    <w:rsid w:val="00674F28"/>
    <w:rsid w:val="006751A0"/>
    <w:rsid w:val="006753AB"/>
    <w:rsid w:val="0067550E"/>
    <w:rsid w:val="006756E5"/>
    <w:rsid w:val="0067570D"/>
    <w:rsid w:val="00675734"/>
    <w:rsid w:val="0067579A"/>
    <w:rsid w:val="00675874"/>
    <w:rsid w:val="0067587B"/>
    <w:rsid w:val="00675951"/>
    <w:rsid w:val="00675B1A"/>
    <w:rsid w:val="00675B76"/>
    <w:rsid w:val="00675BF6"/>
    <w:rsid w:val="00675CEC"/>
    <w:rsid w:val="00675DA4"/>
    <w:rsid w:val="00675E5E"/>
    <w:rsid w:val="00675EAA"/>
    <w:rsid w:val="00675F19"/>
    <w:rsid w:val="00675FAB"/>
    <w:rsid w:val="006760BE"/>
    <w:rsid w:val="006762D8"/>
    <w:rsid w:val="00676642"/>
    <w:rsid w:val="00676727"/>
    <w:rsid w:val="00676747"/>
    <w:rsid w:val="006767AA"/>
    <w:rsid w:val="006768C5"/>
    <w:rsid w:val="00676A8A"/>
    <w:rsid w:val="00676AA2"/>
    <w:rsid w:val="00676D96"/>
    <w:rsid w:val="00676DB2"/>
    <w:rsid w:val="00676E21"/>
    <w:rsid w:val="00677180"/>
    <w:rsid w:val="006771CA"/>
    <w:rsid w:val="00677207"/>
    <w:rsid w:val="00677210"/>
    <w:rsid w:val="00677296"/>
    <w:rsid w:val="0067735F"/>
    <w:rsid w:val="006773D1"/>
    <w:rsid w:val="0067742A"/>
    <w:rsid w:val="006774AF"/>
    <w:rsid w:val="0067754E"/>
    <w:rsid w:val="006775E1"/>
    <w:rsid w:val="0067762F"/>
    <w:rsid w:val="006776B8"/>
    <w:rsid w:val="006776C6"/>
    <w:rsid w:val="006776F3"/>
    <w:rsid w:val="00677864"/>
    <w:rsid w:val="006778EC"/>
    <w:rsid w:val="006779F1"/>
    <w:rsid w:val="00677A8B"/>
    <w:rsid w:val="00677AFE"/>
    <w:rsid w:val="00677B5F"/>
    <w:rsid w:val="00677BCA"/>
    <w:rsid w:val="00677BED"/>
    <w:rsid w:val="00677C74"/>
    <w:rsid w:val="00677CC2"/>
    <w:rsid w:val="00677CC3"/>
    <w:rsid w:val="00677DB3"/>
    <w:rsid w:val="00677E77"/>
    <w:rsid w:val="00677F91"/>
    <w:rsid w:val="006803EB"/>
    <w:rsid w:val="00680600"/>
    <w:rsid w:val="0068061A"/>
    <w:rsid w:val="0068064D"/>
    <w:rsid w:val="0068065E"/>
    <w:rsid w:val="006806F0"/>
    <w:rsid w:val="006806F7"/>
    <w:rsid w:val="00680731"/>
    <w:rsid w:val="00680811"/>
    <w:rsid w:val="00680823"/>
    <w:rsid w:val="00680961"/>
    <w:rsid w:val="006809C2"/>
    <w:rsid w:val="00680A27"/>
    <w:rsid w:val="00680B10"/>
    <w:rsid w:val="00680B5A"/>
    <w:rsid w:val="00680BFA"/>
    <w:rsid w:val="00680C2A"/>
    <w:rsid w:val="00680C51"/>
    <w:rsid w:val="00680D6C"/>
    <w:rsid w:val="00680E48"/>
    <w:rsid w:val="00680F9B"/>
    <w:rsid w:val="00680F9E"/>
    <w:rsid w:val="0068131E"/>
    <w:rsid w:val="00681333"/>
    <w:rsid w:val="006813FF"/>
    <w:rsid w:val="0068149F"/>
    <w:rsid w:val="006815DF"/>
    <w:rsid w:val="006815E6"/>
    <w:rsid w:val="006815F2"/>
    <w:rsid w:val="0068181D"/>
    <w:rsid w:val="0068187D"/>
    <w:rsid w:val="006818FB"/>
    <w:rsid w:val="006819DA"/>
    <w:rsid w:val="00681B19"/>
    <w:rsid w:val="00681B21"/>
    <w:rsid w:val="00681BF2"/>
    <w:rsid w:val="00681C69"/>
    <w:rsid w:val="00681CC0"/>
    <w:rsid w:val="00681F63"/>
    <w:rsid w:val="00681F9B"/>
    <w:rsid w:val="00682321"/>
    <w:rsid w:val="0068233A"/>
    <w:rsid w:val="00682370"/>
    <w:rsid w:val="00682495"/>
    <w:rsid w:val="00682595"/>
    <w:rsid w:val="0068278B"/>
    <w:rsid w:val="00682796"/>
    <w:rsid w:val="006828F7"/>
    <w:rsid w:val="00682AEF"/>
    <w:rsid w:val="00682BAA"/>
    <w:rsid w:val="00682D66"/>
    <w:rsid w:val="00682D8A"/>
    <w:rsid w:val="00682FD8"/>
    <w:rsid w:val="00683024"/>
    <w:rsid w:val="00683067"/>
    <w:rsid w:val="006830AD"/>
    <w:rsid w:val="006830B7"/>
    <w:rsid w:val="006830F0"/>
    <w:rsid w:val="0068316F"/>
    <w:rsid w:val="006831F7"/>
    <w:rsid w:val="006832CE"/>
    <w:rsid w:val="00683327"/>
    <w:rsid w:val="0068337D"/>
    <w:rsid w:val="00683511"/>
    <w:rsid w:val="0068351D"/>
    <w:rsid w:val="0068352F"/>
    <w:rsid w:val="00683536"/>
    <w:rsid w:val="00683659"/>
    <w:rsid w:val="0068368F"/>
    <w:rsid w:val="00683744"/>
    <w:rsid w:val="00683783"/>
    <w:rsid w:val="006838E0"/>
    <w:rsid w:val="006839C8"/>
    <w:rsid w:val="006839F0"/>
    <w:rsid w:val="00683A7B"/>
    <w:rsid w:val="00683AD7"/>
    <w:rsid w:val="00683CC0"/>
    <w:rsid w:val="00683CF7"/>
    <w:rsid w:val="00683CFC"/>
    <w:rsid w:val="00683F8A"/>
    <w:rsid w:val="006840C6"/>
    <w:rsid w:val="00684168"/>
    <w:rsid w:val="006841F9"/>
    <w:rsid w:val="006842C1"/>
    <w:rsid w:val="006845BB"/>
    <w:rsid w:val="006845C8"/>
    <w:rsid w:val="006846C3"/>
    <w:rsid w:val="006846EA"/>
    <w:rsid w:val="0068474C"/>
    <w:rsid w:val="00684818"/>
    <w:rsid w:val="00684824"/>
    <w:rsid w:val="0068482D"/>
    <w:rsid w:val="00684860"/>
    <w:rsid w:val="006848CA"/>
    <w:rsid w:val="00684936"/>
    <w:rsid w:val="00684AC7"/>
    <w:rsid w:val="00684BDB"/>
    <w:rsid w:val="00684C4B"/>
    <w:rsid w:val="00684CAB"/>
    <w:rsid w:val="00684EDE"/>
    <w:rsid w:val="00684F24"/>
    <w:rsid w:val="0068511D"/>
    <w:rsid w:val="0068519A"/>
    <w:rsid w:val="00685236"/>
    <w:rsid w:val="006853D4"/>
    <w:rsid w:val="006856EB"/>
    <w:rsid w:val="006858D8"/>
    <w:rsid w:val="0068598C"/>
    <w:rsid w:val="00685B31"/>
    <w:rsid w:val="00685B3D"/>
    <w:rsid w:val="00685B60"/>
    <w:rsid w:val="00685B6D"/>
    <w:rsid w:val="00685BCA"/>
    <w:rsid w:val="00685DA2"/>
    <w:rsid w:val="00685DD6"/>
    <w:rsid w:val="00685F03"/>
    <w:rsid w:val="00685FCD"/>
    <w:rsid w:val="00685FD3"/>
    <w:rsid w:val="00685FFB"/>
    <w:rsid w:val="00686049"/>
    <w:rsid w:val="006861FA"/>
    <w:rsid w:val="006862EB"/>
    <w:rsid w:val="006863E3"/>
    <w:rsid w:val="00686567"/>
    <w:rsid w:val="00686595"/>
    <w:rsid w:val="006866AD"/>
    <w:rsid w:val="006867D3"/>
    <w:rsid w:val="0068680D"/>
    <w:rsid w:val="006868E5"/>
    <w:rsid w:val="00686992"/>
    <w:rsid w:val="00686AB3"/>
    <w:rsid w:val="00686D44"/>
    <w:rsid w:val="00686FD7"/>
    <w:rsid w:val="00686FFD"/>
    <w:rsid w:val="00687034"/>
    <w:rsid w:val="006870AE"/>
    <w:rsid w:val="006870BF"/>
    <w:rsid w:val="006871D4"/>
    <w:rsid w:val="0068722D"/>
    <w:rsid w:val="00687365"/>
    <w:rsid w:val="006873A4"/>
    <w:rsid w:val="00687418"/>
    <w:rsid w:val="00687433"/>
    <w:rsid w:val="006875BD"/>
    <w:rsid w:val="006877F7"/>
    <w:rsid w:val="0068783B"/>
    <w:rsid w:val="00687870"/>
    <w:rsid w:val="006879AD"/>
    <w:rsid w:val="00687AAC"/>
    <w:rsid w:val="00687AEB"/>
    <w:rsid w:val="00687C61"/>
    <w:rsid w:val="00687C63"/>
    <w:rsid w:val="00687CA2"/>
    <w:rsid w:val="00687D36"/>
    <w:rsid w:val="00687D58"/>
    <w:rsid w:val="00687DEA"/>
    <w:rsid w:val="00687E15"/>
    <w:rsid w:val="00687F12"/>
    <w:rsid w:val="00687F6D"/>
    <w:rsid w:val="00687F83"/>
    <w:rsid w:val="00687FBC"/>
    <w:rsid w:val="00687FE8"/>
    <w:rsid w:val="0069001E"/>
    <w:rsid w:val="00690048"/>
    <w:rsid w:val="0069004E"/>
    <w:rsid w:val="00690127"/>
    <w:rsid w:val="0069024D"/>
    <w:rsid w:val="00690265"/>
    <w:rsid w:val="006902E4"/>
    <w:rsid w:val="006902F4"/>
    <w:rsid w:val="0069035F"/>
    <w:rsid w:val="0069045C"/>
    <w:rsid w:val="006905EC"/>
    <w:rsid w:val="0069062F"/>
    <w:rsid w:val="00690639"/>
    <w:rsid w:val="00690686"/>
    <w:rsid w:val="006906AF"/>
    <w:rsid w:val="006906CA"/>
    <w:rsid w:val="00690764"/>
    <w:rsid w:val="00690783"/>
    <w:rsid w:val="006907E1"/>
    <w:rsid w:val="0069085A"/>
    <w:rsid w:val="00690B25"/>
    <w:rsid w:val="00690D83"/>
    <w:rsid w:val="00690E41"/>
    <w:rsid w:val="00690F84"/>
    <w:rsid w:val="00690F93"/>
    <w:rsid w:val="00690FCD"/>
    <w:rsid w:val="00690FEA"/>
    <w:rsid w:val="00690FF4"/>
    <w:rsid w:val="00691043"/>
    <w:rsid w:val="0069117C"/>
    <w:rsid w:val="00691209"/>
    <w:rsid w:val="0069133F"/>
    <w:rsid w:val="00691506"/>
    <w:rsid w:val="00691562"/>
    <w:rsid w:val="0069156B"/>
    <w:rsid w:val="006916FB"/>
    <w:rsid w:val="00691749"/>
    <w:rsid w:val="0069181D"/>
    <w:rsid w:val="0069185B"/>
    <w:rsid w:val="006919BE"/>
    <w:rsid w:val="00691A91"/>
    <w:rsid w:val="00691ABC"/>
    <w:rsid w:val="00691C49"/>
    <w:rsid w:val="00691D3B"/>
    <w:rsid w:val="00691F0D"/>
    <w:rsid w:val="00691F19"/>
    <w:rsid w:val="00692147"/>
    <w:rsid w:val="006922A8"/>
    <w:rsid w:val="0069234A"/>
    <w:rsid w:val="00692412"/>
    <w:rsid w:val="00692596"/>
    <w:rsid w:val="006925ED"/>
    <w:rsid w:val="0069261B"/>
    <w:rsid w:val="006927A6"/>
    <w:rsid w:val="006927E8"/>
    <w:rsid w:val="00692917"/>
    <w:rsid w:val="00692A16"/>
    <w:rsid w:val="00692A1E"/>
    <w:rsid w:val="00693011"/>
    <w:rsid w:val="00693026"/>
    <w:rsid w:val="006931B6"/>
    <w:rsid w:val="00693236"/>
    <w:rsid w:val="0069324F"/>
    <w:rsid w:val="0069339D"/>
    <w:rsid w:val="00693409"/>
    <w:rsid w:val="00693507"/>
    <w:rsid w:val="006935C4"/>
    <w:rsid w:val="006935F0"/>
    <w:rsid w:val="00693617"/>
    <w:rsid w:val="00693814"/>
    <w:rsid w:val="00693835"/>
    <w:rsid w:val="006938E5"/>
    <w:rsid w:val="006939FD"/>
    <w:rsid w:val="00693A43"/>
    <w:rsid w:val="00693AA0"/>
    <w:rsid w:val="00693B98"/>
    <w:rsid w:val="00693BB8"/>
    <w:rsid w:val="00693CEA"/>
    <w:rsid w:val="00693D21"/>
    <w:rsid w:val="00693D27"/>
    <w:rsid w:val="00693DC7"/>
    <w:rsid w:val="00693EC7"/>
    <w:rsid w:val="006941D4"/>
    <w:rsid w:val="006941DD"/>
    <w:rsid w:val="006944E3"/>
    <w:rsid w:val="0069452B"/>
    <w:rsid w:val="0069455F"/>
    <w:rsid w:val="00694647"/>
    <w:rsid w:val="00694955"/>
    <w:rsid w:val="00694969"/>
    <w:rsid w:val="006949E2"/>
    <w:rsid w:val="00694A77"/>
    <w:rsid w:val="00694A94"/>
    <w:rsid w:val="00694AC9"/>
    <w:rsid w:val="00694B00"/>
    <w:rsid w:val="00694B21"/>
    <w:rsid w:val="00694B6F"/>
    <w:rsid w:val="00694CA4"/>
    <w:rsid w:val="00694E91"/>
    <w:rsid w:val="00694F6F"/>
    <w:rsid w:val="00694FF0"/>
    <w:rsid w:val="00695040"/>
    <w:rsid w:val="00695214"/>
    <w:rsid w:val="00695242"/>
    <w:rsid w:val="006954BA"/>
    <w:rsid w:val="006955A2"/>
    <w:rsid w:val="006955F8"/>
    <w:rsid w:val="00695734"/>
    <w:rsid w:val="006957DB"/>
    <w:rsid w:val="00695810"/>
    <w:rsid w:val="006958A3"/>
    <w:rsid w:val="006959F3"/>
    <w:rsid w:val="00695A29"/>
    <w:rsid w:val="00695AD0"/>
    <w:rsid w:val="00695D27"/>
    <w:rsid w:val="00695D5B"/>
    <w:rsid w:val="00695D9F"/>
    <w:rsid w:val="00695E28"/>
    <w:rsid w:val="00695F5A"/>
    <w:rsid w:val="00696111"/>
    <w:rsid w:val="00696293"/>
    <w:rsid w:val="00696528"/>
    <w:rsid w:val="006965B4"/>
    <w:rsid w:val="006965C7"/>
    <w:rsid w:val="006966DC"/>
    <w:rsid w:val="006968CB"/>
    <w:rsid w:val="00696A38"/>
    <w:rsid w:val="00696B54"/>
    <w:rsid w:val="00696B76"/>
    <w:rsid w:val="00696C2E"/>
    <w:rsid w:val="00696C77"/>
    <w:rsid w:val="00696D2A"/>
    <w:rsid w:val="00696E37"/>
    <w:rsid w:val="00696E8A"/>
    <w:rsid w:val="00696EE6"/>
    <w:rsid w:val="00696FED"/>
    <w:rsid w:val="0069704A"/>
    <w:rsid w:val="006970B7"/>
    <w:rsid w:val="006971C9"/>
    <w:rsid w:val="00697252"/>
    <w:rsid w:val="0069730E"/>
    <w:rsid w:val="00697376"/>
    <w:rsid w:val="00697444"/>
    <w:rsid w:val="00697494"/>
    <w:rsid w:val="006974BE"/>
    <w:rsid w:val="00697568"/>
    <w:rsid w:val="006975E2"/>
    <w:rsid w:val="006975FB"/>
    <w:rsid w:val="00697757"/>
    <w:rsid w:val="006978A6"/>
    <w:rsid w:val="00697951"/>
    <w:rsid w:val="00697D04"/>
    <w:rsid w:val="00697D7D"/>
    <w:rsid w:val="00697D88"/>
    <w:rsid w:val="006A003C"/>
    <w:rsid w:val="006A00D6"/>
    <w:rsid w:val="006A01E1"/>
    <w:rsid w:val="006A038C"/>
    <w:rsid w:val="006A0544"/>
    <w:rsid w:val="006A06E9"/>
    <w:rsid w:val="006A0707"/>
    <w:rsid w:val="006A072B"/>
    <w:rsid w:val="006A0A52"/>
    <w:rsid w:val="006A0A76"/>
    <w:rsid w:val="006A0C03"/>
    <w:rsid w:val="006A0C74"/>
    <w:rsid w:val="006A0D63"/>
    <w:rsid w:val="006A0DE1"/>
    <w:rsid w:val="006A0E09"/>
    <w:rsid w:val="006A0E1A"/>
    <w:rsid w:val="006A1054"/>
    <w:rsid w:val="006A1240"/>
    <w:rsid w:val="006A1354"/>
    <w:rsid w:val="006A13E9"/>
    <w:rsid w:val="006A142A"/>
    <w:rsid w:val="006A1499"/>
    <w:rsid w:val="006A1675"/>
    <w:rsid w:val="006A1800"/>
    <w:rsid w:val="006A1B34"/>
    <w:rsid w:val="006A1BE6"/>
    <w:rsid w:val="006A1CBF"/>
    <w:rsid w:val="006A1EBE"/>
    <w:rsid w:val="006A1EE6"/>
    <w:rsid w:val="006A20B0"/>
    <w:rsid w:val="006A2116"/>
    <w:rsid w:val="006A21FA"/>
    <w:rsid w:val="006A2261"/>
    <w:rsid w:val="006A232C"/>
    <w:rsid w:val="006A2444"/>
    <w:rsid w:val="006A2495"/>
    <w:rsid w:val="006A24A0"/>
    <w:rsid w:val="006A259D"/>
    <w:rsid w:val="006A25BA"/>
    <w:rsid w:val="006A2873"/>
    <w:rsid w:val="006A288D"/>
    <w:rsid w:val="006A2892"/>
    <w:rsid w:val="006A2C31"/>
    <w:rsid w:val="006A2C3C"/>
    <w:rsid w:val="006A2CCF"/>
    <w:rsid w:val="006A2CE5"/>
    <w:rsid w:val="006A2D31"/>
    <w:rsid w:val="006A2EA0"/>
    <w:rsid w:val="006A2EEA"/>
    <w:rsid w:val="006A2FD2"/>
    <w:rsid w:val="006A313E"/>
    <w:rsid w:val="006A316D"/>
    <w:rsid w:val="006A31C2"/>
    <w:rsid w:val="006A3322"/>
    <w:rsid w:val="006A3401"/>
    <w:rsid w:val="006A36E6"/>
    <w:rsid w:val="006A3709"/>
    <w:rsid w:val="006A3717"/>
    <w:rsid w:val="006A37D1"/>
    <w:rsid w:val="006A3861"/>
    <w:rsid w:val="006A3962"/>
    <w:rsid w:val="006A3A5C"/>
    <w:rsid w:val="006A3A92"/>
    <w:rsid w:val="006A3C6C"/>
    <w:rsid w:val="006A3CFF"/>
    <w:rsid w:val="006A3D26"/>
    <w:rsid w:val="006A3DA3"/>
    <w:rsid w:val="006A3EB8"/>
    <w:rsid w:val="006A4157"/>
    <w:rsid w:val="006A41A3"/>
    <w:rsid w:val="006A4374"/>
    <w:rsid w:val="006A446E"/>
    <w:rsid w:val="006A45AA"/>
    <w:rsid w:val="006A466B"/>
    <w:rsid w:val="006A4843"/>
    <w:rsid w:val="006A48BF"/>
    <w:rsid w:val="006A4968"/>
    <w:rsid w:val="006A4A75"/>
    <w:rsid w:val="006A4A97"/>
    <w:rsid w:val="006A4CAE"/>
    <w:rsid w:val="006A4DD9"/>
    <w:rsid w:val="006A4E3F"/>
    <w:rsid w:val="006A4F84"/>
    <w:rsid w:val="006A5206"/>
    <w:rsid w:val="006A5241"/>
    <w:rsid w:val="006A525B"/>
    <w:rsid w:val="006A5286"/>
    <w:rsid w:val="006A5369"/>
    <w:rsid w:val="006A5427"/>
    <w:rsid w:val="006A54AB"/>
    <w:rsid w:val="006A555F"/>
    <w:rsid w:val="006A5695"/>
    <w:rsid w:val="006A56BF"/>
    <w:rsid w:val="006A5701"/>
    <w:rsid w:val="006A57FE"/>
    <w:rsid w:val="006A5859"/>
    <w:rsid w:val="006A58C5"/>
    <w:rsid w:val="006A58EA"/>
    <w:rsid w:val="006A5BF7"/>
    <w:rsid w:val="006A5C0D"/>
    <w:rsid w:val="006A5C11"/>
    <w:rsid w:val="006A5CFC"/>
    <w:rsid w:val="006A5E62"/>
    <w:rsid w:val="006A5FB2"/>
    <w:rsid w:val="006A627F"/>
    <w:rsid w:val="006A6403"/>
    <w:rsid w:val="006A64A0"/>
    <w:rsid w:val="006A6547"/>
    <w:rsid w:val="006A66B1"/>
    <w:rsid w:val="006A6769"/>
    <w:rsid w:val="006A6820"/>
    <w:rsid w:val="006A68F0"/>
    <w:rsid w:val="006A693F"/>
    <w:rsid w:val="006A69CF"/>
    <w:rsid w:val="006A6A39"/>
    <w:rsid w:val="006A6ADB"/>
    <w:rsid w:val="006A6B5C"/>
    <w:rsid w:val="006A6BC1"/>
    <w:rsid w:val="006A6BFE"/>
    <w:rsid w:val="006A6CB4"/>
    <w:rsid w:val="006A6CC3"/>
    <w:rsid w:val="006A6D04"/>
    <w:rsid w:val="006A6D1D"/>
    <w:rsid w:val="006A6D3E"/>
    <w:rsid w:val="006A6D5A"/>
    <w:rsid w:val="006A6D76"/>
    <w:rsid w:val="006A6DD8"/>
    <w:rsid w:val="006A6E7B"/>
    <w:rsid w:val="006A6F30"/>
    <w:rsid w:val="006A7007"/>
    <w:rsid w:val="006A7081"/>
    <w:rsid w:val="006A70AB"/>
    <w:rsid w:val="006A713B"/>
    <w:rsid w:val="006A721F"/>
    <w:rsid w:val="006A752A"/>
    <w:rsid w:val="006A7565"/>
    <w:rsid w:val="006A759A"/>
    <w:rsid w:val="006A76AB"/>
    <w:rsid w:val="006A76AC"/>
    <w:rsid w:val="006A771A"/>
    <w:rsid w:val="006A7747"/>
    <w:rsid w:val="006A78D3"/>
    <w:rsid w:val="006A79C9"/>
    <w:rsid w:val="006A79D2"/>
    <w:rsid w:val="006A7A69"/>
    <w:rsid w:val="006A7A98"/>
    <w:rsid w:val="006A7CED"/>
    <w:rsid w:val="006A7D4A"/>
    <w:rsid w:val="006A7E02"/>
    <w:rsid w:val="006B01D9"/>
    <w:rsid w:val="006B0261"/>
    <w:rsid w:val="006B02D6"/>
    <w:rsid w:val="006B05AE"/>
    <w:rsid w:val="006B0668"/>
    <w:rsid w:val="006B0679"/>
    <w:rsid w:val="006B0767"/>
    <w:rsid w:val="006B083D"/>
    <w:rsid w:val="006B0845"/>
    <w:rsid w:val="006B0A0F"/>
    <w:rsid w:val="006B0A43"/>
    <w:rsid w:val="006B0B3F"/>
    <w:rsid w:val="006B0B64"/>
    <w:rsid w:val="006B0DB4"/>
    <w:rsid w:val="006B0F17"/>
    <w:rsid w:val="006B0F6F"/>
    <w:rsid w:val="006B1101"/>
    <w:rsid w:val="006B112A"/>
    <w:rsid w:val="006B133B"/>
    <w:rsid w:val="006B141C"/>
    <w:rsid w:val="006B15BD"/>
    <w:rsid w:val="006B16B6"/>
    <w:rsid w:val="006B170F"/>
    <w:rsid w:val="006B1761"/>
    <w:rsid w:val="006B1846"/>
    <w:rsid w:val="006B1AD5"/>
    <w:rsid w:val="006B1C45"/>
    <w:rsid w:val="006B1CF0"/>
    <w:rsid w:val="006B1DCC"/>
    <w:rsid w:val="006B1DF2"/>
    <w:rsid w:val="006B1FE2"/>
    <w:rsid w:val="006B201F"/>
    <w:rsid w:val="006B21BC"/>
    <w:rsid w:val="006B2207"/>
    <w:rsid w:val="006B2340"/>
    <w:rsid w:val="006B23C8"/>
    <w:rsid w:val="006B2403"/>
    <w:rsid w:val="006B2404"/>
    <w:rsid w:val="006B24C3"/>
    <w:rsid w:val="006B24C9"/>
    <w:rsid w:val="006B25F8"/>
    <w:rsid w:val="006B2675"/>
    <w:rsid w:val="006B2685"/>
    <w:rsid w:val="006B2722"/>
    <w:rsid w:val="006B27F5"/>
    <w:rsid w:val="006B2A79"/>
    <w:rsid w:val="006B2ADC"/>
    <w:rsid w:val="006B2C4F"/>
    <w:rsid w:val="006B2C5A"/>
    <w:rsid w:val="006B2CB4"/>
    <w:rsid w:val="006B2CB8"/>
    <w:rsid w:val="006B2CC8"/>
    <w:rsid w:val="006B2CDA"/>
    <w:rsid w:val="006B2CE8"/>
    <w:rsid w:val="006B2E5B"/>
    <w:rsid w:val="006B2E9B"/>
    <w:rsid w:val="006B3007"/>
    <w:rsid w:val="006B305D"/>
    <w:rsid w:val="006B35A3"/>
    <w:rsid w:val="006B38E7"/>
    <w:rsid w:val="006B3909"/>
    <w:rsid w:val="006B3918"/>
    <w:rsid w:val="006B3A05"/>
    <w:rsid w:val="006B3B24"/>
    <w:rsid w:val="006B3B93"/>
    <w:rsid w:val="006B3C6E"/>
    <w:rsid w:val="006B3CA5"/>
    <w:rsid w:val="006B3D8E"/>
    <w:rsid w:val="006B3EB7"/>
    <w:rsid w:val="006B3F7C"/>
    <w:rsid w:val="006B3F9B"/>
    <w:rsid w:val="006B3FAF"/>
    <w:rsid w:val="006B3FC4"/>
    <w:rsid w:val="006B4418"/>
    <w:rsid w:val="006B445D"/>
    <w:rsid w:val="006B4593"/>
    <w:rsid w:val="006B45CA"/>
    <w:rsid w:val="006B4764"/>
    <w:rsid w:val="006B47D0"/>
    <w:rsid w:val="006B4866"/>
    <w:rsid w:val="006B499D"/>
    <w:rsid w:val="006B4B48"/>
    <w:rsid w:val="006B4C74"/>
    <w:rsid w:val="006B4CFF"/>
    <w:rsid w:val="006B4D22"/>
    <w:rsid w:val="006B4D31"/>
    <w:rsid w:val="006B4D79"/>
    <w:rsid w:val="006B4E75"/>
    <w:rsid w:val="006B501B"/>
    <w:rsid w:val="006B51BF"/>
    <w:rsid w:val="006B53B3"/>
    <w:rsid w:val="006B53D0"/>
    <w:rsid w:val="006B58B4"/>
    <w:rsid w:val="006B5A04"/>
    <w:rsid w:val="006B5C15"/>
    <w:rsid w:val="006B5C91"/>
    <w:rsid w:val="006B5CDA"/>
    <w:rsid w:val="006B5D63"/>
    <w:rsid w:val="006B5FAF"/>
    <w:rsid w:val="006B6061"/>
    <w:rsid w:val="006B6205"/>
    <w:rsid w:val="006B6308"/>
    <w:rsid w:val="006B6582"/>
    <w:rsid w:val="006B68CD"/>
    <w:rsid w:val="006B692B"/>
    <w:rsid w:val="006B6951"/>
    <w:rsid w:val="006B6A30"/>
    <w:rsid w:val="006B6C8F"/>
    <w:rsid w:val="006B6E10"/>
    <w:rsid w:val="006B6ECE"/>
    <w:rsid w:val="006B6F6E"/>
    <w:rsid w:val="006B7093"/>
    <w:rsid w:val="006B7118"/>
    <w:rsid w:val="006B71E3"/>
    <w:rsid w:val="006B721B"/>
    <w:rsid w:val="006B722B"/>
    <w:rsid w:val="006B72AF"/>
    <w:rsid w:val="006B73DD"/>
    <w:rsid w:val="006B7458"/>
    <w:rsid w:val="006B758A"/>
    <w:rsid w:val="006B7700"/>
    <w:rsid w:val="006B7764"/>
    <w:rsid w:val="006B776A"/>
    <w:rsid w:val="006B77E3"/>
    <w:rsid w:val="006B77F1"/>
    <w:rsid w:val="006B782F"/>
    <w:rsid w:val="006B78F5"/>
    <w:rsid w:val="006B798F"/>
    <w:rsid w:val="006B79E2"/>
    <w:rsid w:val="006B7AA0"/>
    <w:rsid w:val="006B7C4F"/>
    <w:rsid w:val="006B7C92"/>
    <w:rsid w:val="006B7CF1"/>
    <w:rsid w:val="006B7DD3"/>
    <w:rsid w:val="006B7E83"/>
    <w:rsid w:val="006C003B"/>
    <w:rsid w:val="006C00DC"/>
    <w:rsid w:val="006C01AB"/>
    <w:rsid w:val="006C01DC"/>
    <w:rsid w:val="006C0246"/>
    <w:rsid w:val="006C04C6"/>
    <w:rsid w:val="006C04F1"/>
    <w:rsid w:val="006C054E"/>
    <w:rsid w:val="006C060D"/>
    <w:rsid w:val="006C062E"/>
    <w:rsid w:val="006C06D3"/>
    <w:rsid w:val="006C06FD"/>
    <w:rsid w:val="006C0977"/>
    <w:rsid w:val="006C0D35"/>
    <w:rsid w:val="006C0D6F"/>
    <w:rsid w:val="006C0DF9"/>
    <w:rsid w:val="006C0EC7"/>
    <w:rsid w:val="006C0F61"/>
    <w:rsid w:val="006C0F7E"/>
    <w:rsid w:val="006C0FFD"/>
    <w:rsid w:val="006C1160"/>
    <w:rsid w:val="006C12BC"/>
    <w:rsid w:val="006C133D"/>
    <w:rsid w:val="006C1518"/>
    <w:rsid w:val="006C157B"/>
    <w:rsid w:val="006C15BF"/>
    <w:rsid w:val="006C15FA"/>
    <w:rsid w:val="006C1644"/>
    <w:rsid w:val="006C16BA"/>
    <w:rsid w:val="006C1752"/>
    <w:rsid w:val="006C179A"/>
    <w:rsid w:val="006C1834"/>
    <w:rsid w:val="006C18B0"/>
    <w:rsid w:val="006C18C8"/>
    <w:rsid w:val="006C18ED"/>
    <w:rsid w:val="006C1925"/>
    <w:rsid w:val="006C1ADA"/>
    <w:rsid w:val="006C1AE1"/>
    <w:rsid w:val="006C1B12"/>
    <w:rsid w:val="006C1BB7"/>
    <w:rsid w:val="006C1CD9"/>
    <w:rsid w:val="006C1D6C"/>
    <w:rsid w:val="006C1EBB"/>
    <w:rsid w:val="006C1F23"/>
    <w:rsid w:val="006C1FD5"/>
    <w:rsid w:val="006C204D"/>
    <w:rsid w:val="006C2109"/>
    <w:rsid w:val="006C213B"/>
    <w:rsid w:val="006C21C6"/>
    <w:rsid w:val="006C2258"/>
    <w:rsid w:val="006C22AB"/>
    <w:rsid w:val="006C2427"/>
    <w:rsid w:val="006C27A2"/>
    <w:rsid w:val="006C27CB"/>
    <w:rsid w:val="006C28E3"/>
    <w:rsid w:val="006C2948"/>
    <w:rsid w:val="006C2979"/>
    <w:rsid w:val="006C2BDD"/>
    <w:rsid w:val="006C2CB5"/>
    <w:rsid w:val="006C2D5D"/>
    <w:rsid w:val="006C2DE8"/>
    <w:rsid w:val="006C2DF6"/>
    <w:rsid w:val="006C2E0C"/>
    <w:rsid w:val="006C2E5C"/>
    <w:rsid w:val="006C3023"/>
    <w:rsid w:val="006C3041"/>
    <w:rsid w:val="006C30AF"/>
    <w:rsid w:val="006C30DC"/>
    <w:rsid w:val="006C30FB"/>
    <w:rsid w:val="006C3143"/>
    <w:rsid w:val="006C33A0"/>
    <w:rsid w:val="006C33DC"/>
    <w:rsid w:val="006C3633"/>
    <w:rsid w:val="006C36CF"/>
    <w:rsid w:val="006C3745"/>
    <w:rsid w:val="006C3758"/>
    <w:rsid w:val="006C37C9"/>
    <w:rsid w:val="006C38C2"/>
    <w:rsid w:val="006C38FD"/>
    <w:rsid w:val="006C39AC"/>
    <w:rsid w:val="006C3A67"/>
    <w:rsid w:val="006C3C0C"/>
    <w:rsid w:val="006C4140"/>
    <w:rsid w:val="006C430A"/>
    <w:rsid w:val="006C43BA"/>
    <w:rsid w:val="006C445F"/>
    <w:rsid w:val="006C44BD"/>
    <w:rsid w:val="006C451F"/>
    <w:rsid w:val="006C4545"/>
    <w:rsid w:val="006C4551"/>
    <w:rsid w:val="006C4579"/>
    <w:rsid w:val="006C4604"/>
    <w:rsid w:val="006C468A"/>
    <w:rsid w:val="006C46BB"/>
    <w:rsid w:val="006C46CD"/>
    <w:rsid w:val="006C4847"/>
    <w:rsid w:val="006C4941"/>
    <w:rsid w:val="006C494F"/>
    <w:rsid w:val="006C4A33"/>
    <w:rsid w:val="006C4C45"/>
    <w:rsid w:val="006C4D10"/>
    <w:rsid w:val="006C4DFC"/>
    <w:rsid w:val="006C4E64"/>
    <w:rsid w:val="006C4F04"/>
    <w:rsid w:val="006C4F0C"/>
    <w:rsid w:val="006C4F1C"/>
    <w:rsid w:val="006C4F5F"/>
    <w:rsid w:val="006C4F94"/>
    <w:rsid w:val="006C51F2"/>
    <w:rsid w:val="006C5359"/>
    <w:rsid w:val="006C5379"/>
    <w:rsid w:val="006C539E"/>
    <w:rsid w:val="006C5551"/>
    <w:rsid w:val="006C5851"/>
    <w:rsid w:val="006C5904"/>
    <w:rsid w:val="006C59AF"/>
    <w:rsid w:val="006C5C6D"/>
    <w:rsid w:val="006C5C71"/>
    <w:rsid w:val="006C5C94"/>
    <w:rsid w:val="006C5CB8"/>
    <w:rsid w:val="006C5CED"/>
    <w:rsid w:val="006C5D9B"/>
    <w:rsid w:val="006C5E2F"/>
    <w:rsid w:val="006C5E7D"/>
    <w:rsid w:val="006C5F5D"/>
    <w:rsid w:val="006C5F8E"/>
    <w:rsid w:val="006C6046"/>
    <w:rsid w:val="006C617E"/>
    <w:rsid w:val="006C620B"/>
    <w:rsid w:val="006C621E"/>
    <w:rsid w:val="006C6338"/>
    <w:rsid w:val="006C638F"/>
    <w:rsid w:val="006C63A8"/>
    <w:rsid w:val="006C6427"/>
    <w:rsid w:val="006C666A"/>
    <w:rsid w:val="006C6705"/>
    <w:rsid w:val="006C68F3"/>
    <w:rsid w:val="006C6989"/>
    <w:rsid w:val="006C6A47"/>
    <w:rsid w:val="006C6AA9"/>
    <w:rsid w:val="006C6BC5"/>
    <w:rsid w:val="006C6D72"/>
    <w:rsid w:val="006C6DB7"/>
    <w:rsid w:val="006C6ED8"/>
    <w:rsid w:val="006C7104"/>
    <w:rsid w:val="006C724B"/>
    <w:rsid w:val="006C72B2"/>
    <w:rsid w:val="006C7392"/>
    <w:rsid w:val="006C7494"/>
    <w:rsid w:val="006C74F4"/>
    <w:rsid w:val="006C74F9"/>
    <w:rsid w:val="006C758C"/>
    <w:rsid w:val="006C75FE"/>
    <w:rsid w:val="006C766D"/>
    <w:rsid w:val="006C768E"/>
    <w:rsid w:val="006C77E2"/>
    <w:rsid w:val="006C7890"/>
    <w:rsid w:val="006C7A06"/>
    <w:rsid w:val="006C7B19"/>
    <w:rsid w:val="006C7BC6"/>
    <w:rsid w:val="006C7BFE"/>
    <w:rsid w:val="006C7E51"/>
    <w:rsid w:val="006C7EF1"/>
    <w:rsid w:val="006D0075"/>
    <w:rsid w:val="006D0079"/>
    <w:rsid w:val="006D0260"/>
    <w:rsid w:val="006D0300"/>
    <w:rsid w:val="006D0367"/>
    <w:rsid w:val="006D0373"/>
    <w:rsid w:val="006D03CF"/>
    <w:rsid w:val="006D0447"/>
    <w:rsid w:val="006D04DB"/>
    <w:rsid w:val="006D074C"/>
    <w:rsid w:val="006D078C"/>
    <w:rsid w:val="006D090E"/>
    <w:rsid w:val="006D0A5C"/>
    <w:rsid w:val="006D0AF0"/>
    <w:rsid w:val="006D0B7D"/>
    <w:rsid w:val="006D0C7D"/>
    <w:rsid w:val="006D0DCC"/>
    <w:rsid w:val="006D0E2E"/>
    <w:rsid w:val="006D0E49"/>
    <w:rsid w:val="006D0FCD"/>
    <w:rsid w:val="006D1348"/>
    <w:rsid w:val="006D13FD"/>
    <w:rsid w:val="006D153D"/>
    <w:rsid w:val="006D15E9"/>
    <w:rsid w:val="006D16D0"/>
    <w:rsid w:val="006D1730"/>
    <w:rsid w:val="006D17E4"/>
    <w:rsid w:val="006D17E6"/>
    <w:rsid w:val="006D1982"/>
    <w:rsid w:val="006D1A6B"/>
    <w:rsid w:val="006D1C16"/>
    <w:rsid w:val="006D1DAF"/>
    <w:rsid w:val="006D1EC6"/>
    <w:rsid w:val="006D1F25"/>
    <w:rsid w:val="006D1FCC"/>
    <w:rsid w:val="006D20BA"/>
    <w:rsid w:val="006D20DB"/>
    <w:rsid w:val="006D20ED"/>
    <w:rsid w:val="006D214B"/>
    <w:rsid w:val="006D215F"/>
    <w:rsid w:val="006D2165"/>
    <w:rsid w:val="006D226B"/>
    <w:rsid w:val="006D23C1"/>
    <w:rsid w:val="006D2441"/>
    <w:rsid w:val="006D2692"/>
    <w:rsid w:val="006D2701"/>
    <w:rsid w:val="006D2739"/>
    <w:rsid w:val="006D28A8"/>
    <w:rsid w:val="006D2CBA"/>
    <w:rsid w:val="006D2E52"/>
    <w:rsid w:val="006D2EA9"/>
    <w:rsid w:val="006D2F42"/>
    <w:rsid w:val="006D2F4C"/>
    <w:rsid w:val="006D2F8C"/>
    <w:rsid w:val="006D3132"/>
    <w:rsid w:val="006D31F3"/>
    <w:rsid w:val="006D3212"/>
    <w:rsid w:val="006D329D"/>
    <w:rsid w:val="006D332B"/>
    <w:rsid w:val="006D3406"/>
    <w:rsid w:val="006D3581"/>
    <w:rsid w:val="006D3618"/>
    <w:rsid w:val="006D36C2"/>
    <w:rsid w:val="006D3742"/>
    <w:rsid w:val="006D3781"/>
    <w:rsid w:val="006D38F7"/>
    <w:rsid w:val="006D39CA"/>
    <w:rsid w:val="006D3A9C"/>
    <w:rsid w:val="006D3AE7"/>
    <w:rsid w:val="006D3C2B"/>
    <w:rsid w:val="006D3CF9"/>
    <w:rsid w:val="006D3CFA"/>
    <w:rsid w:val="006D3EBB"/>
    <w:rsid w:val="006D3F5A"/>
    <w:rsid w:val="006D40D4"/>
    <w:rsid w:val="006D4124"/>
    <w:rsid w:val="006D41CB"/>
    <w:rsid w:val="006D4213"/>
    <w:rsid w:val="006D435E"/>
    <w:rsid w:val="006D4540"/>
    <w:rsid w:val="006D45D6"/>
    <w:rsid w:val="006D4690"/>
    <w:rsid w:val="006D471E"/>
    <w:rsid w:val="006D47C1"/>
    <w:rsid w:val="006D4A10"/>
    <w:rsid w:val="006D4A11"/>
    <w:rsid w:val="006D4A3D"/>
    <w:rsid w:val="006D4AC1"/>
    <w:rsid w:val="006D4B0A"/>
    <w:rsid w:val="006D4C6E"/>
    <w:rsid w:val="006D4D6D"/>
    <w:rsid w:val="006D4E6C"/>
    <w:rsid w:val="006D500B"/>
    <w:rsid w:val="006D51AE"/>
    <w:rsid w:val="006D526D"/>
    <w:rsid w:val="006D53CC"/>
    <w:rsid w:val="006D53DD"/>
    <w:rsid w:val="006D53E4"/>
    <w:rsid w:val="006D5487"/>
    <w:rsid w:val="006D5577"/>
    <w:rsid w:val="006D5591"/>
    <w:rsid w:val="006D55D6"/>
    <w:rsid w:val="006D55E8"/>
    <w:rsid w:val="006D56B4"/>
    <w:rsid w:val="006D587A"/>
    <w:rsid w:val="006D5966"/>
    <w:rsid w:val="006D5C2A"/>
    <w:rsid w:val="006D5CF3"/>
    <w:rsid w:val="006D5EBF"/>
    <w:rsid w:val="006D5FC9"/>
    <w:rsid w:val="006D6167"/>
    <w:rsid w:val="006D6217"/>
    <w:rsid w:val="006D626C"/>
    <w:rsid w:val="006D631A"/>
    <w:rsid w:val="006D6381"/>
    <w:rsid w:val="006D63D0"/>
    <w:rsid w:val="006D64A5"/>
    <w:rsid w:val="006D6604"/>
    <w:rsid w:val="006D67FF"/>
    <w:rsid w:val="006D684E"/>
    <w:rsid w:val="006D6893"/>
    <w:rsid w:val="006D68B9"/>
    <w:rsid w:val="006D68EC"/>
    <w:rsid w:val="006D6B71"/>
    <w:rsid w:val="006D6C3B"/>
    <w:rsid w:val="006D6C40"/>
    <w:rsid w:val="006D6D64"/>
    <w:rsid w:val="006D72CA"/>
    <w:rsid w:val="006D72DC"/>
    <w:rsid w:val="006D72E3"/>
    <w:rsid w:val="006D7416"/>
    <w:rsid w:val="006D7425"/>
    <w:rsid w:val="006D7466"/>
    <w:rsid w:val="006D7656"/>
    <w:rsid w:val="006D769B"/>
    <w:rsid w:val="006D7734"/>
    <w:rsid w:val="006D77B8"/>
    <w:rsid w:val="006D7872"/>
    <w:rsid w:val="006D7C25"/>
    <w:rsid w:val="006D7D33"/>
    <w:rsid w:val="006D7E10"/>
    <w:rsid w:val="006D7F17"/>
    <w:rsid w:val="006D7F7D"/>
    <w:rsid w:val="006D7FBD"/>
    <w:rsid w:val="006E0093"/>
    <w:rsid w:val="006E01B8"/>
    <w:rsid w:val="006E0242"/>
    <w:rsid w:val="006E0243"/>
    <w:rsid w:val="006E0260"/>
    <w:rsid w:val="006E0285"/>
    <w:rsid w:val="006E02CE"/>
    <w:rsid w:val="006E0307"/>
    <w:rsid w:val="006E03DA"/>
    <w:rsid w:val="006E0426"/>
    <w:rsid w:val="006E047C"/>
    <w:rsid w:val="006E0601"/>
    <w:rsid w:val="006E0699"/>
    <w:rsid w:val="006E074B"/>
    <w:rsid w:val="006E078A"/>
    <w:rsid w:val="006E0882"/>
    <w:rsid w:val="006E08B8"/>
    <w:rsid w:val="006E0990"/>
    <w:rsid w:val="006E0A38"/>
    <w:rsid w:val="006E0A91"/>
    <w:rsid w:val="006E0C4D"/>
    <w:rsid w:val="006E0D60"/>
    <w:rsid w:val="006E0F0A"/>
    <w:rsid w:val="006E0FA4"/>
    <w:rsid w:val="006E0FEF"/>
    <w:rsid w:val="006E10A0"/>
    <w:rsid w:val="006E10AC"/>
    <w:rsid w:val="006E10E7"/>
    <w:rsid w:val="006E117B"/>
    <w:rsid w:val="006E135D"/>
    <w:rsid w:val="006E13AB"/>
    <w:rsid w:val="006E15AA"/>
    <w:rsid w:val="006E1629"/>
    <w:rsid w:val="006E1796"/>
    <w:rsid w:val="006E17AC"/>
    <w:rsid w:val="006E1893"/>
    <w:rsid w:val="006E1894"/>
    <w:rsid w:val="006E19EA"/>
    <w:rsid w:val="006E1A2A"/>
    <w:rsid w:val="006E1A2D"/>
    <w:rsid w:val="006E1A73"/>
    <w:rsid w:val="006E1AC4"/>
    <w:rsid w:val="006E1B28"/>
    <w:rsid w:val="006E1C79"/>
    <w:rsid w:val="006E1CC9"/>
    <w:rsid w:val="006E1CEF"/>
    <w:rsid w:val="006E1CFA"/>
    <w:rsid w:val="006E1E35"/>
    <w:rsid w:val="006E1F2B"/>
    <w:rsid w:val="006E21EC"/>
    <w:rsid w:val="006E2298"/>
    <w:rsid w:val="006E229A"/>
    <w:rsid w:val="006E22B7"/>
    <w:rsid w:val="006E22E7"/>
    <w:rsid w:val="006E2331"/>
    <w:rsid w:val="006E2405"/>
    <w:rsid w:val="006E24E8"/>
    <w:rsid w:val="006E2526"/>
    <w:rsid w:val="006E257B"/>
    <w:rsid w:val="006E2666"/>
    <w:rsid w:val="006E2778"/>
    <w:rsid w:val="006E27AD"/>
    <w:rsid w:val="006E27E9"/>
    <w:rsid w:val="006E280C"/>
    <w:rsid w:val="006E2AE8"/>
    <w:rsid w:val="006E2D10"/>
    <w:rsid w:val="006E2E91"/>
    <w:rsid w:val="006E2ED5"/>
    <w:rsid w:val="006E2F7F"/>
    <w:rsid w:val="006E3085"/>
    <w:rsid w:val="006E3104"/>
    <w:rsid w:val="006E3241"/>
    <w:rsid w:val="006E32A8"/>
    <w:rsid w:val="006E32ED"/>
    <w:rsid w:val="006E369E"/>
    <w:rsid w:val="006E3989"/>
    <w:rsid w:val="006E399C"/>
    <w:rsid w:val="006E3A47"/>
    <w:rsid w:val="006E3AAA"/>
    <w:rsid w:val="006E3AC8"/>
    <w:rsid w:val="006E3B2F"/>
    <w:rsid w:val="006E3C0E"/>
    <w:rsid w:val="006E3C0F"/>
    <w:rsid w:val="006E3C1F"/>
    <w:rsid w:val="006E3D0D"/>
    <w:rsid w:val="006E3E77"/>
    <w:rsid w:val="006E3F15"/>
    <w:rsid w:val="006E3F64"/>
    <w:rsid w:val="006E3FA1"/>
    <w:rsid w:val="006E4025"/>
    <w:rsid w:val="006E40E3"/>
    <w:rsid w:val="006E4228"/>
    <w:rsid w:val="006E42B0"/>
    <w:rsid w:val="006E43D3"/>
    <w:rsid w:val="006E4437"/>
    <w:rsid w:val="006E449F"/>
    <w:rsid w:val="006E44DE"/>
    <w:rsid w:val="006E451D"/>
    <w:rsid w:val="006E4618"/>
    <w:rsid w:val="006E490F"/>
    <w:rsid w:val="006E492B"/>
    <w:rsid w:val="006E4A59"/>
    <w:rsid w:val="006E50AD"/>
    <w:rsid w:val="006E53C5"/>
    <w:rsid w:val="006E5426"/>
    <w:rsid w:val="006E5521"/>
    <w:rsid w:val="006E55AB"/>
    <w:rsid w:val="006E5698"/>
    <w:rsid w:val="006E56CE"/>
    <w:rsid w:val="006E57BC"/>
    <w:rsid w:val="006E57E6"/>
    <w:rsid w:val="006E58F1"/>
    <w:rsid w:val="006E5A26"/>
    <w:rsid w:val="006E5AB1"/>
    <w:rsid w:val="006E5ADC"/>
    <w:rsid w:val="006E5BCB"/>
    <w:rsid w:val="006E5BF3"/>
    <w:rsid w:val="006E5C9F"/>
    <w:rsid w:val="006E5E65"/>
    <w:rsid w:val="006E5F27"/>
    <w:rsid w:val="006E5FA6"/>
    <w:rsid w:val="006E614B"/>
    <w:rsid w:val="006E61CB"/>
    <w:rsid w:val="006E62B3"/>
    <w:rsid w:val="006E666A"/>
    <w:rsid w:val="006E66FE"/>
    <w:rsid w:val="006E679C"/>
    <w:rsid w:val="006E6991"/>
    <w:rsid w:val="006E6992"/>
    <w:rsid w:val="006E6A2A"/>
    <w:rsid w:val="006E6AC3"/>
    <w:rsid w:val="006E6ADF"/>
    <w:rsid w:val="006E6B53"/>
    <w:rsid w:val="006E6BB6"/>
    <w:rsid w:val="006E6D55"/>
    <w:rsid w:val="006E6E15"/>
    <w:rsid w:val="006E6EA7"/>
    <w:rsid w:val="006E6F30"/>
    <w:rsid w:val="006E6FB5"/>
    <w:rsid w:val="006E6FE7"/>
    <w:rsid w:val="006E704A"/>
    <w:rsid w:val="006E7147"/>
    <w:rsid w:val="006E7216"/>
    <w:rsid w:val="006E7481"/>
    <w:rsid w:val="006E7526"/>
    <w:rsid w:val="006E75F6"/>
    <w:rsid w:val="006E7602"/>
    <w:rsid w:val="006E7634"/>
    <w:rsid w:val="006E78C5"/>
    <w:rsid w:val="006E78DC"/>
    <w:rsid w:val="006E7920"/>
    <w:rsid w:val="006E7AE4"/>
    <w:rsid w:val="006E7AE6"/>
    <w:rsid w:val="006E7BAA"/>
    <w:rsid w:val="006E7BAF"/>
    <w:rsid w:val="006E7C4B"/>
    <w:rsid w:val="006E7D01"/>
    <w:rsid w:val="006E7D46"/>
    <w:rsid w:val="006E7F30"/>
    <w:rsid w:val="006E7F4F"/>
    <w:rsid w:val="006F001F"/>
    <w:rsid w:val="006F00CA"/>
    <w:rsid w:val="006F0178"/>
    <w:rsid w:val="006F0184"/>
    <w:rsid w:val="006F0213"/>
    <w:rsid w:val="006F02B0"/>
    <w:rsid w:val="006F0341"/>
    <w:rsid w:val="006F0365"/>
    <w:rsid w:val="006F0449"/>
    <w:rsid w:val="006F08C1"/>
    <w:rsid w:val="006F0B0B"/>
    <w:rsid w:val="006F0B96"/>
    <w:rsid w:val="006F0B97"/>
    <w:rsid w:val="006F0C35"/>
    <w:rsid w:val="006F0E95"/>
    <w:rsid w:val="006F0F47"/>
    <w:rsid w:val="006F1004"/>
    <w:rsid w:val="006F110E"/>
    <w:rsid w:val="006F1155"/>
    <w:rsid w:val="006F11BD"/>
    <w:rsid w:val="006F11EB"/>
    <w:rsid w:val="006F11FC"/>
    <w:rsid w:val="006F11FD"/>
    <w:rsid w:val="006F120D"/>
    <w:rsid w:val="006F1210"/>
    <w:rsid w:val="006F1522"/>
    <w:rsid w:val="006F1565"/>
    <w:rsid w:val="006F15D0"/>
    <w:rsid w:val="006F16A7"/>
    <w:rsid w:val="006F16E6"/>
    <w:rsid w:val="006F18E4"/>
    <w:rsid w:val="006F1956"/>
    <w:rsid w:val="006F1A45"/>
    <w:rsid w:val="006F1A64"/>
    <w:rsid w:val="006F1A9E"/>
    <w:rsid w:val="006F1AA0"/>
    <w:rsid w:val="006F1ABF"/>
    <w:rsid w:val="006F1B9E"/>
    <w:rsid w:val="006F1CDB"/>
    <w:rsid w:val="006F1E01"/>
    <w:rsid w:val="006F2025"/>
    <w:rsid w:val="006F20C2"/>
    <w:rsid w:val="006F2240"/>
    <w:rsid w:val="006F23C5"/>
    <w:rsid w:val="006F26B4"/>
    <w:rsid w:val="006F271D"/>
    <w:rsid w:val="006F27D1"/>
    <w:rsid w:val="006F289B"/>
    <w:rsid w:val="006F2B50"/>
    <w:rsid w:val="006F2C95"/>
    <w:rsid w:val="006F2D29"/>
    <w:rsid w:val="006F2E0B"/>
    <w:rsid w:val="006F2E6B"/>
    <w:rsid w:val="006F2F4C"/>
    <w:rsid w:val="006F30A7"/>
    <w:rsid w:val="006F315E"/>
    <w:rsid w:val="006F31A3"/>
    <w:rsid w:val="006F321A"/>
    <w:rsid w:val="006F33CD"/>
    <w:rsid w:val="006F33D1"/>
    <w:rsid w:val="006F35F1"/>
    <w:rsid w:val="006F367B"/>
    <w:rsid w:val="006F369A"/>
    <w:rsid w:val="006F36C5"/>
    <w:rsid w:val="006F38D2"/>
    <w:rsid w:val="006F38F9"/>
    <w:rsid w:val="006F3922"/>
    <w:rsid w:val="006F39A6"/>
    <w:rsid w:val="006F3A24"/>
    <w:rsid w:val="006F3B2E"/>
    <w:rsid w:val="006F3C07"/>
    <w:rsid w:val="006F3D96"/>
    <w:rsid w:val="006F3DBF"/>
    <w:rsid w:val="006F3ED8"/>
    <w:rsid w:val="006F3FA5"/>
    <w:rsid w:val="006F400C"/>
    <w:rsid w:val="006F406D"/>
    <w:rsid w:val="006F420E"/>
    <w:rsid w:val="006F4228"/>
    <w:rsid w:val="006F4232"/>
    <w:rsid w:val="006F4621"/>
    <w:rsid w:val="006F46B6"/>
    <w:rsid w:val="006F4785"/>
    <w:rsid w:val="006F4892"/>
    <w:rsid w:val="006F49CA"/>
    <w:rsid w:val="006F4AD5"/>
    <w:rsid w:val="006F4AE5"/>
    <w:rsid w:val="006F4CA3"/>
    <w:rsid w:val="006F4D17"/>
    <w:rsid w:val="006F4D83"/>
    <w:rsid w:val="006F4E13"/>
    <w:rsid w:val="006F4E14"/>
    <w:rsid w:val="006F4E5A"/>
    <w:rsid w:val="006F4E6F"/>
    <w:rsid w:val="006F4F8A"/>
    <w:rsid w:val="006F5035"/>
    <w:rsid w:val="006F5177"/>
    <w:rsid w:val="006F517A"/>
    <w:rsid w:val="006F52A0"/>
    <w:rsid w:val="006F52F4"/>
    <w:rsid w:val="006F5341"/>
    <w:rsid w:val="006F53FD"/>
    <w:rsid w:val="006F5439"/>
    <w:rsid w:val="006F565B"/>
    <w:rsid w:val="006F5747"/>
    <w:rsid w:val="006F586D"/>
    <w:rsid w:val="006F59F4"/>
    <w:rsid w:val="006F5A06"/>
    <w:rsid w:val="006F5A5A"/>
    <w:rsid w:val="006F5BC7"/>
    <w:rsid w:val="006F5C29"/>
    <w:rsid w:val="006F5DA7"/>
    <w:rsid w:val="006F5E3D"/>
    <w:rsid w:val="006F5E8C"/>
    <w:rsid w:val="006F5F25"/>
    <w:rsid w:val="006F5F49"/>
    <w:rsid w:val="006F601E"/>
    <w:rsid w:val="006F60F9"/>
    <w:rsid w:val="006F6222"/>
    <w:rsid w:val="006F62BB"/>
    <w:rsid w:val="006F6517"/>
    <w:rsid w:val="006F67F6"/>
    <w:rsid w:val="006F6803"/>
    <w:rsid w:val="006F6909"/>
    <w:rsid w:val="006F699C"/>
    <w:rsid w:val="006F69B3"/>
    <w:rsid w:val="006F6B3D"/>
    <w:rsid w:val="006F6B65"/>
    <w:rsid w:val="006F6D63"/>
    <w:rsid w:val="006F6DCD"/>
    <w:rsid w:val="006F6DD3"/>
    <w:rsid w:val="006F6DF1"/>
    <w:rsid w:val="006F6E08"/>
    <w:rsid w:val="006F6FCC"/>
    <w:rsid w:val="006F7036"/>
    <w:rsid w:val="006F706B"/>
    <w:rsid w:val="006F709C"/>
    <w:rsid w:val="006F71A1"/>
    <w:rsid w:val="006F71E0"/>
    <w:rsid w:val="006F722F"/>
    <w:rsid w:val="006F727A"/>
    <w:rsid w:val="006F73A9"/>
    <w:rsid w:val="006F73C3"/>
    <w:rsid w:val="006F745B"/>
    <w:rsid w:val="006F756B"/>
    <w:rsid w:val="006F76B2"/>
    <w:rsid w:val="006F76F8"/>
    <w:rsid w:val="006F7779"/>
    <w:rsid w:val="006F779A"/>
    <w:rsid w:val="006F79D4"/>
    <w:rsid w:val="006F7AC4"/>
    <w:rsid w:val="006F7BDB"/>
    <w:rsid w:val="006F7C8B"/>
    <w:rsid w:val="006F7CCB"/>
    <w:rsid w:val="006F7D0E"/>
    <w:rsid w:val="006F7DFE"/>
    <w:rsid w:val="006F7EC4"/>
    <w:rsid w:val="006F7EC5"/>
    <w:rsid w:val="006F7EF6"/>
    <w:rsid w:val="006F7F66"/>
    <w:rsid w:val="006F7F89"/>
    <w:rsid w:val="0070007C"/>
    <w:rsid w:val="0070009A"/>
    <w:rsid w:val="007001A1"/>
    <w:rsid w:val="007002B3"/>
    <w:rsid w:val="007003AC"/>
    <w:rsid w:val="007004FB"/>
    <w:rsid w:val="007005E4"/>
    <w:rsid w:val="00700644"/>
    <w:rsid w:val="0070067A"/>
    <w:rsid w:val="007008DD"/>
    <w:rsid w:val="0070091F"/>
    <w:rsid w:val="00700982"/>
    <w:rsid w:val="007009B7"/>
    <w:rsid w:val="007009C8"/>
    <w:rsid w:val="00700A04"/>
    <w:rsid w:val="00700C7D"/>
    <w:rsid w:val="00700D17"/>
    <w:rsid w:val="00700E41"/>
    <w:rsid w:val="00700EB6"/>
    <w:rsid w:val="00701049"/>
    <w:rsid w:val="007010D0"/>
    <w:rsid w:val="0070110C"/>
    <w:rsid w:val="00701174"/>
    <w:rsid w:val="00701278"/>
    <w:rsid w:val="007013D1"/>
    <w:rsid w:val="0070147E"/>
    <w:rsid w:val="0070152E"/>
    <w:rsid w:val="0070158E"/>
    <w:rsid w:val="0070160C"/>
    <w:rsid w:val="0070165E"/>
    <w:rsid w:val="00701664"/>
    <w:rsid w:val="00701738"/>
    <w:rsid w:val="007017FC"/>
    <w:rsid w:val="007018BD"/>
    <w:rsid w:val="007019A6"/>
    <w:rsid w:val="007019EE"/>
    <w:rsid w:val="00701B49"/>
    <w:rsid w:val="00701B67"/>
    <w:rsid w:val="00701BC6"/>
    <w:rsid w:val="00701DA2"/>
    <w:rsid w:val="00701E31"/>
    <w:rsid w:val="00701ED4"/>
    <w:rsid w:val="00701EDB"/>
    <w:rsid w:val="00701FDB"/>
    <w:rsid w:val="00702016"/>
    <w:rsid w:val="0070206C"/>
    <w:rsid w:val="00702088"/>
    <w:rsid w:val="00702181"/>
    <w:rsid w:val="007021B4"/>
    <w:rsid w:val="007021CB"/>
    <w:rsid w:val="0070220E"/>
    <w:rsid w:val="00702329"/>
    <w:rsid w:val="00702581"/>
    <w:rsid w:val="00702600"/>
    <w:rsid w:val="007026C3"/>
    <w:rsid w:val="00702875"/>
    <w:rsid w:val="00702E3F"/>
    <w:rsid w:val="00702ECE"/>
    <w:rsid w:val="00702F6C"/>
    <w:rsid w:val="00703016"/>
    <w:rsid w:val="007032F0"/>
    <w:rsid w:val="00703524"/>
    <w:rsid w:val="0070366F"/>
    <w:rsid w:val="00703931"/>
    <w:rsid w:val="007039D7"/>
    <w:rsid w:val="00703A07"/>
    <w:rsid w:val="00703B7E"/>
    <w:rsid w:val="00703BAB"/>
    <w:rsid w:val="00703BC8"/>
    <w:rsid w:val="00703C02"/>
    <w:rsid w:val="00703C4A"/>
    <w:rsid w:val="00703CDC"/>
    <w:rsid w:val="00703D8D"/>
    <w:rsid w:val="00704022"/>
    <w:rsid w:val="00704121"/>
    <w:rsid w:val="00704149"/>
    <w:rsid w:val="0070418F"/>
    <w:rsid w:val="007041A1"/>
    <w:rsid w:val="007041E7"/>
    <w:rsid w:val="007045D0"/>
    <w:rsid w:val="007045E4"/>
    <w:rsid w:val="00704600"/>
    <w:rsid w:val="007048D0"/>
    <w:rsid w:val="00704A12"/>
    <w:rsid w:val="00704CDC"/>
    <w:rsid w:val="00704F3E"/>
    <w:rsid w:val="0070502A"/>
    <w:rsid w:val="00705053"/>
    <w:rsid w:val="007050EA"/>
    <w:rsid w:val="00705217"/>
    <w:rsid w:val="007052C2"/>
    <w:rsid w:val="007052FC"/>
    <w:rsid w:val="0070537D"/>
    <w:rsid w:val="00705426"/>
    <w:rsid w:val="00705506"/>
    <w:rsid w:val="0070554C"/>
    <w:rsid w:val="00705722"/>
    <w:rsid w:val="007057D6"/>
    <w:rsid w:val="0070596E"/>
    <w:rsid w:val="00705B97"/>
    <w:rsid w:val="00705BC8"/>
    <w:rsid w:val="00705CFE"/>
    <w:rsid w:val="00705D72"/>
    <w:rsid w:val="00705F74"/>
    <w:rsid w:val="007061B8"/>
    <w:rsid w:val="00706292"/>
    <w:rsid w:val="007062E5"/>
    <w:rsid w:val="007063C4"/>
    <w:rsid w:val="0070645F"/>
    <w:rsid w:val="007064F8"/>
    <w:rsid w:val="0070650B"/>
    <w:rsid w:val="00706536"/>
    <w:rsid w:val="0070653B"/>
    <w:rsid w:val="0070669D"/>
    <w:rsid w:val="0070673D"/>
    <w:rsid w:val="007067BD"/>
    <w:rsid w:val="00706927"/>
    <w:rsid w:val="00706B33"/>
    <w:rsid w:val="00706D57"/>
    <w:rsid w:val="00706DAE"/>
    <w:rsid w:val="00706DDD"/>
    <w:rsid w:val="00706E12"/>
    <w:rsid w:val="00706FCA"/>
    <w:rsid w:val="0070705A"/>
    <w:rsid w:val="00707129"/>
    <w:rsid w:val="00707207"/>
    <w:rsid w:val="0070723D"/>
    <w:rsid w:val="00707577"/>
    <w:rsid w:val="007076D4"/>
    <w:rsid w:val="007077C3"/>
    <w:rsid w:val="0070782A"/>
    <w:rsid w:val="007078A8"/>
    <w:rsid w:val="007079FF"/>
    <w:rsid w:val="00707A8C"/>
    <w:rsid w:val="00707AD6"/>
    <w:rsid w:val="00707B1B"/>
    <w:rsid w:val="00707B50"/>
    <w:rsid w:val="00707C0B"/>
    <w:rsid w:val="00707D19"/>
    <w:rsid w:val="00707D49"/>
    <w:rsid w:val="00707D52"/>
    <w:rsid w:val="00707DCF"/>
    <w:rsid w:val="00707E15"/>
    <w:rsid w:val="00707E36"/>
    <w:rsid w:val="00707E4B"/>
    <w:rsid w:val="00707E88"/>
    <w:rsid w:val="00707EA8"/>
    <w:rsid w:val="00707FEA"/>
    <w:rsid w:val="00710001"/>
    <w:rsid w:val="0071002A"/>
    <w:rsid w:val="00710085"/>
    <w:rsid w:val="007101A2"/>
    <w:rsid w:val="007102CF"/>
    <w:rsid w:val="00710308"/>
    <w:rsid w:val="007103FE"/>
    <w:rsid w:val="00710AB7"/>
    <w:rsid w:val="00710ABC"/>
    <w:rsid w:val="00710B33"/>
    <w:rsid w:val="00710B74"/>
    <w:rsid w:val="00710B82"/>
    <w:rsid w:val="00710CF4"/>
    <w:rsid w:val="00710D23"/>
    <w:rsid w:val="00710E39"/>
    <w:rsid w:val="00710F7C"/>
    <w:rsid w:val="00710F83"/>
    <w:rsid w:val="00710FA3"/>
    <w:rsid w:val="007110AB"/>
    <w:rsid w:val="00711129"/>
    <w:rsid w:val="00711152"/>
    <w:rsid w:val="007111B8"/>
    <w:rsid w:val="00711357"/>
    <w:rsid w:val="007113D8"/>
    <w:rsid w:val="00711472"/>
    <w:rsid w:val="0071156B"/>
    <w:rsid w:val="00711641"/>
    <w:rsid w:val="0071166B"/>
    <w:rsid w:val="00711753"/>
    <w:rsid w:val="0071190D"/>
    <w:rsid w:val="0071197F"/>
    <w:rsid w:val="00711A30"/>
    <w:rsid w:val="00711B52"/>
    <w:rsid w:val="00711CA1"/>
    <w:rsid w:val="00711F51"/>
    <w:rsid w:val="00712123"/>
    <w:rsid w:val="0071213F"/>
    <w:rsid w:val="00712199"/>
    <w:rsid w:val="007121B4"/>
    <w:rsid w:val="00712237"/>
    <w:rsid w:val="0071229A"/>
    <w:rsid w:val="0071242D"/>
    <w:rsid w:val="00712616"/>
    <w:rsid w:val="007126A0"/>
    <w:rsid w:val="00712728"/>
    <w:rsid w:val="0071276E"/>
    <w:rsid w:val="00712813"/>
    <w:rsid w:val="0071284F"/>
    <w:rsid w:val="007128BF"/>
    <w:rsid w:val="00712BAF"/>
    <w:rsid w:val="00712C58"/>
    <w:rsid w:val="00712E6F"/>
    <w:rsid w:val="00712E9C"/>
    <w:rsid w:val="00712EF3"/>
    <w:rsid w:val="00712F4B"/>
    <w:rsid w:val="00713002"/>
    <w:rsid w:val="00713014"/>
    <w:rsid w:val="00713206"/>
    <w:rsid w:val="0071326C"/>
    <w:rsid w:val="00713274"/>
    <w:rsid w:val="007132F0"/>
    <w:rsid w:val="00713458"/>
    <w:rsid w:val="0071351E"/>
    <w:rsid w:val="0071379C"/>
    <w:rsid w:val="007137D5"/>
    <w:rsid w:val="0071380D"/>
    <w:rsid w:val="0071397B"/>
    <w:rsid w:val="00713B34"/>
    <w:rsid w:val="00713C64"/>
    <w:rsid w:val="00713CB7"/>
    <w:rsid w:val="00713CC4"/>
    <w:rsid w:val="00713D67"/>
    <w:rsid w:val="00713E3F"/>
    <w:rsid w:val="00713EA2"/>
    <w:rsid w:val="0071404A"/>
    <w:rsid w:val="00714092"/>
    <w:rsid w:val="007140C1"/>
    <w:rsid w:val="0071414A"/>
    <w:rsid w:val="0071425D"/>
    <w:rsid w:val="00714398"/>
    <w:rsid w:val="007143AB"/>
    <w:rsid w:val="007143BB"/>
    <w:rsid w:val="007143DA"/>
    <w:rsid w:val="007144AA"/>
    <w:rsid w:val="0071466C"/>
    <w:rsid w:val="007146C3"/>
    <w:rsid w:val="007147CC"/>
    <w:rsid w:val="00714834"/>
    <w:rsid w:val="00714940"/>
    <w:rsid w:val="00714A10"/>
    <w:rsid w:val="00714AD1"/>
    <w:rsid w:val="00714C24"/>
    <w:rsid w:val="00714CAB"/>
    <w:rsid w:val="00714EC3"/>
    <w:rsid w:val="00714F68"/>
    <w:rsid w:val="00714F89"/>
    <w:rsid w:val="00714FE7"/>
    <w:rsid w:val="00715170"/>
    <w:rsid w:val="00715212"/>
    <w:rsid w:val="00715213"/>
    <w:rsid w:val="00715348"/>
    <w:rsid w:val="0071537E"/>
    <w:rsid w:val="0071541D"/>
    <w:rsid w:val="007154B3"/>
    <w:rsid w:val="0071551D"/>
    <w:rsid w:val="0071557E"/>
    <w:rsid w:val="007155D8"/>
    <w:rsid w:val="00715612"/>
    <w:rsid w:val="0071573A"/>
    <w:rsid w:val="007158EB"/>
    <w:rsid w:val="007158F8"/>
    <w:rsid w:val="0071592D"/>
    <w:rsid w:val="0071595F"/>
    <w:rsid w:val="00715A20"/>
    <w:rsid w:val="00715A82"/>
    <w:rsid w:val="00715AF3"/>
    <w:rsid w:val="00715C02"/>
    <w:rsid w:val="00715C11"/>
    <w:rsid w:val="00715C9A"/>
    <w:rsid w:val="00715E47"/>
    <w:rsid w:val="00715E5F"/>
    <w:rsid w:val="00716154"/>
    <w:rsid w:val="007161E9"/>
    <w:rsid w:val="00716220"/>
    <w:rsid w:val="00716292"/>
    <w:rsid w:val="007162AB"/>
    <w:rsid w:val="00716319"/>
    <w:rsid w:val="007163BF"/>
    <w:rsid w:val="00716462"/>
    <w:rsid w:val="007164AA"/>
    <w:rsid w:val="007165F6"/>
    <w:rsid w:val="00716614"/>
    <w:rsid w:val="007166AB"/>
    <w:rsid w:val="0071679E"/>
    <w:rsid w:val="007168E6"/>
    <w:rsid w:val="007169DD"/>
    <w:rsid w:val="00716A29"/>
    <w:rsid w:val="00716A51"/>
    <w:rsid w:val="00716A91"/>
    <w:rsid w:val="00716AD3"/>
    <w:rsid w:val="00716BA2"/>
    <w:rsid w:val="00716D83"/>
    <w:rsid w:val="00716E0C"/>
    <w:rsid w:val="00716E88"/>
    <w:rsid w:val="00716EE4"/>
    <w:rsid w:val="00716EF4"/>
    <w:rsid w:val="00716FB0"/>
    <w:rsid w:val="00717013"/>
    <w:rsid w:val="007171B3"/>
    <w:rsid w:val="007172A2"/>
    <w:rsid w:val="007173B1"/>
    <w:rsid w:val="00717769"/>
    <w:rsid w:val="007177CF"/>
    <w:rsid w:val="00717813"/>
    <w:rsid w:val="007178B1"/>
    <w:rsid w:val="00717C41"/>
    <w:rsid w:val="00717DAB"/>
    <w:rsid w:val="00717F35"/>
    <w:rsid w:val="007200A6"/>
    <w:rsid w:val="00720110"/>
    <w:rsid w:val="00720158"/>
    <w:rsid w:val="007201A0"/>
    <w:rsid w:val="00720212"/>
    <w:rsid w:val="007202FB"/>
    <w:rsid w:val="00720372"/>
    <w:rsid w:val="00720379"/>
    <w:rsid w:val="007203BB"/>
    <w:rsid w:val="007203E2"/>
    <w:rsid w:val="00720405"/>
    <w:rsid w:val="0072043C"/>
    <w:rsid w:val="0072048E"/>
    <w:rsid w:val="007204BA"/>
    <w:rsid w:val="0072056C"/>
    <w:rsid w:val="007206C7"/>
    <w:rsid w:val="0072084F"/>
    <w:rsid w:val="0072087B"/>
    <w:rsid w:val="0072099B"/>
    <w:rsid w:val="007209BE"/>
    <w:rsid w:val="00720A97"/>
    <w:rsid w:val="00720B85"/>
    <w:rsid w:val="00720CC5"/>
    <w:rsid w:val="00720CCD"/>
    <w:rsid w:val="00720CD1"/>
    <w:rsid w:val="00720DA2"/>
    <w:rsid w:val="00720F44"/>
    <w:rsid w:val="00720FBD"/>
    <w:rsid w:val="0072100E"/>
    <w:rsid w:val="00721040"/>
    <w:rsid w:val="00721166"/>
    <w:rsid w:val="00721266"/>
    <w:rsid w:val="0072130A"/>
    <w:rsid w:val="00721390"/>
    <w:rsid w:val="007213AF"/>
    <w:rsid w:val="00721435"/>
    <w:rsid w:val="007214E6"/>
    <w:rsid w:val="00721622"/>
    <w:rsid w:val="00721740"/>
    <w:rsid w:val="007218F3"/>
    <w:rsid w:val="00721A90"/>
    <w:rsid w:val="00721A93"/>
    <w:rsid w:val="00721CED"/>
    <w:rsid w:val="00721E52"/>
    <w:rsid w:val="00721FAD"/>
    <w:rsid w:val="00721FE0"/>
    <w:rsid w:val="007220FE"/>
    <w:rsid w:val="00722120"/>
    <w:rsid w:val="00722174"/>
    <w:rsid w:val="007221E3"/>
    <w:rsid w:val="00722454"/>
    <w:rsid w:val="0072247C"/>
    <w:rsid w:val="00722497"/>
    <w:rsid w:val="00722553"/>
    <w:rsid w:val="0072264C"/>
    <w:rsid w:val="007226E9"/>
    <w:rsid w:val="007226F7"/>
    <w:rsid w:val="007227CC"/>
    <w:rsid w:val="00722978"/>
    <w:rsid w:val="00722A3E"/>
    <w:rsid w:val="00722A8F"/>
    <w:rsid w:val="00722B26"/>
    <w:rsid w:val="00722B70"/>
    <w:rsid w:val="00722C42"/>
    <w:rsid w:val="00722D30"/>
    <w:rsid w:val="00722F51"/>
    <w:rsid w:val="00722F6C"/>
    <w:rsid w:val="007230B6"/>
    <w:rsid w:val="007230C5"/>
    <w:rsid w:val="0072315F"/>
    <w:rsid w:val="00723222"/>
    <w:rsid w:val="007233BD"/>
    <w:rsid w:val="007233D6"/>
    <w:rsid w:val="00723442"/>
    <w:rsid w:val="0072348F"/>
    <w:rsid w:val="00723578"/>
    <w:rsid w:val="007236F1"/>
    <w:rsid w:val="00723973"/>
    <w:rsid w:val="00723A00"/>
    <w:rsid w:val="00723B6D"/>
    <w:rsid w:val="00723BE7"/>
    <w:rsid w:val="00723D27"/>
    <w:rsid w:val="00723EBD"/>
    <w:rsid w:val="00723F46"/>
    <w:rsid w:val="00723FB0"/>
    <w:rsid w:val="0072413B"/>
    <w:rsid w:val="00724487"/>
    <w:rsid w:val="007244A5"/>
    <w:rsid w:val="00724537"/>
    <w:rsid w:val="00724556"/>
    <w:rsid w:val="00724560"/>
    <w:rsid w:val="0072463C"/>
    <w:rsid w:val="00724736"/>
    <w:rsid w:val="0072473B"/>
    <w:rsid w:val="00724758"/>
    <w:rsid w:val="00724A3E"/>
    <w:rsid w:val="00724A41"/>
    <w:rsid w:val="00724B0A"/>
    <w:rsid w:val="00724C15"/>
    <w:rsid w:val="00724C20"/>
    <w:rsid w:val="00724C4B"/>
    <w:rsid w:val="00724C6F"/>
    <w:rsid w:val="00724E3E"/>
    <w:rsid w:val="00724ECE"/>
    <w:rsid w:val="00724F49"/>
    <w:rsid w:val="00724F74"/>
    <w:rsid w:val="00724FEF"/>
    <w:rsid w:val="007250B4"/>
    <w:rsid w:val="00725129"/>
    <w:rsid w:val="007252F0"/>
    <w:rsid w:val="007253E2"/>
    <w:rsid w:val="00725508"/>
    <w:rsid w:val="0072561D"/>
    <w:rsid w:val="007256A9"/>
    <w:rsid w:val="0072570A"/>
    <w:rsid w:val="0072576B"/>
    <w:rsid w:val="00725812"/>
    <w:rsid w:val="0072587B"/>
    <w:rsid w:val="007258F8"/>
    <w:rsid w:val="00725A71"/>
    <w:rsid w:val="00725A79"/>
    <w:rsid w:val="00725C71"/>
    <w:rsid w:val="00725DFD"/>
    <w:rsid w:val="00725E36"/>
    <w:rsid w:val="00726031"/>
    <w:rsid w:val="007264A0"/>
    <w:rsid w:val="007264AD"/>
    <w:rsid w:val="007265FF"/>
    <w:rsid w:val="0072670B"/>
    <w:rsid w:val="00726813"/>
    <w:rsid w:val="007269E0"/>
    <w:rsid w:val="00726A0C"/>
    <w:rsid w:val="00726B43"/>
    <w:rsid w:val="00726D20"/>
    <w:rsid w:val="00727023"/>
    <w:rsid w:val="007271BB"/>
    <w:rsid w:val="0072745A"/>
    <w:rsid w:val="00727555"/>
    <w:rsid w:val="0072763D"/>
    <w:rsid w:val="0072764C"/>
    <w:rsid w:val="00727665"/>
    <w:rsid w:val="007277F7"/>
    <w:rsid w:val="00727845"/>
    <w:rsid w:val="00727945"/>
    <w:rsid w:val="00727990"/>
    <w:rsid w:val="00727A31"/>
    <w:rsid w:val="00727ADF"/>
    <w:rsid w:val="00727CB7"/>
    <w:rsid w:val="00727D6A"/>
    <w:rsid w:val="00727FA8"/>
    <w:rsid w:val="00727FAB"/>
    <w:rsid w:val="00727FF0"/>
    <w:rsid w:val="007300B1"/>
    <w:rsid w:val="00730144"/>
    <w:rsid w:val="0073029C"/>
    <w:rsid w:val="007304AB"/>
    <w:rsid w:val="007304EF"/>
    <w:rsid w:val="007304F5"/>
    <w:rsid w:val="00730521"/>
    <w:rsid w:val="0073052B"/>
    <w:rsid w:val="00730536"/>
    <w:rsid w:val="00730545"/>
    <w:rsid w:val="00730569"/>
    <w:rsid w:val="00730630"/>
    <w:rsid w:val="00730940"/>
    <w:rsid w:val="007309CC"/>
    <w:rsid w:val="00730A89"/>
    <w:rsid w:val="00730ACD"/>
    <w:rsid w:val="00730AD2"/>
    <w:rsid w:val="00730B2B"/>
    <w:rsid w:val="00730BD0"/>
    <w:rsid w:val="00730C4A"/>
    <w:rsid w:val="00730F52"/>
    <w:rsid w:val="0073100C"/>
    <w:rsid w:val="0073109E"/>
    <w:rsid w:val="00731116"/>
    <w:rsid w:val="00731179"/>
    <w:rsid w:val="00731358"/>
    <w:rsid w:val="0073136D"/>
    <w:rsid w:val="007314B9"/>
    <w:rsid w:val="007314E6"/>
    <w:rsid w:val="00731680"/>
    <w:rsid w:val="007317F4"/>
    <w:rsid w:val="007319B3"/>
    <w:rsid w:val="007319BD"/>
    <w:rsid w:val="007319BE"/>
    <w:rsid w:val="00731B53"/>
    <w:rsid w:val="00731E3F"/>
    <w:rsid w:val="00731E51"/>
    <w:rsid w:val="00731E87"/>
    <w:rsid w:val="00731EF2"/>
    <w:rsid w:val="00731F95"/>
    <w:rsid w:val="0073208F"/>
    <w:rsid w:val="007321DB"/>
    <w:rsid w:val="00732225"/>
    <w:rsid w:val="007322DE"/>
    <w:rsid w:val="00732337"/>
    <w:rsid w:val="007325D4"/>
    <w:rsid w:val="007327AB"/>
    <w:rsid w:val="00732881"/>
    <w:rsid w:val="00732A0A"/>
    <w:rsid w:val="00732B1D"/>
    <w:rsid w:val="00732CA9"/>
    <w:rsid w:val="00732CFD"/>
    <w:rsid w:val="00732D71"/>
    <w:rsid w:val="00732EC5"/>
    <w:rsid w:val="00732ED0"/>
    <w:rsid w:val="00733042"/>
    <w:rsid w:val="00733063"/>
    <w:rsid w:val="00733288"/>
    <w:rsid w:val="007334D1"/>
    <w:rsid w:val="0073361E"/>
    <w:rsid w:val="00733674"/>
    <w:rsid w:val="0073367F"/>
    <w:rsid w:val="0073375B"/>
    <w:rsid w:val="00733766"/>
    <w:rsid w:val="007337F6"/>
    <w:rsid w:val="007337FB"/>
    <w:rsid w:val="00733878"/>
    <w:rsid w:val="007339AC"/>
    <w:rsid w:val="00733A29"/>
    <w:rsid w:val="00733B30"/>
    <w:rsid w:val="00733C81"/>
    <w:rsid w:val="00733CE0"/>
    <w:rsid w:val="00733ED6"/>
    <w:rsid w:val="00733FE4"/>
    <w:rsid w:val="00734030"/>
    <w:rsid w:val="00734193"/>
    <w:rsid w:val="00734264"/>
    <w:rsid w:val="00734296"/>
    <w:rsid w:val="007342F2"/>
    <w:rsid w:val="00734586"/>
    <w:rsid w:val="00734698"/>
    <w:rsid w:val="007346E0"/>
    <w:rsid w:val="00734741"/>
    <w:rsid w:val="00734783"/>
    <w:rsid w:val="00734848"/>
    <w:rsid w:val="00734986"/>
    <w:rsid w:val="00734A91"/>
    <w:rsid w:val="00734C8C"/>
    <w:rsid w:val="00734DD0"/>
    <w:rsid w:val="00734F6B"/>
    <w:rsid w:val="00734F73"/>
    <w:rsid w:val="00734FD8"/>
    <w:rsid w:val="00734FF3"/>
    <w:rsid w:val="00734FFC"/>
    <w:rsid w:val="0073508E"/>
    <w:rsid w:val="0073528D"/>
    <w:rsid w:val="0073531C"/>
    <w:rsid w:val="0073557F"/>
    <w:rsid w:val="0073568E"/>
    <w:rsid w:val="00735708"/>
    <w:rsid w:val="0073582E"/>
    <w:rsid w:val="00735834"/>
    <w:rsid w:val="00735911"/>
    <w:rsid w:val="0073599B"/>
    <w:rsid w:val="007359BA"/>
    <w:rsid w:val="007359E4"/>
    <w:rsid w:val="00735A5A"/>
    <w:rsid w:val="00735AC7"/>
    <w:rsid w:val="00735AD0"/>
    <w:rsid w:val="00735B77"/>
    <w:rsid w:val="00735C80"/>
    <w:rsid w:val="00735CA9"/>
    <w:rsid w:val="00735D02"/>
    <w:rsid w:val="00735D9F"/>
    <w:rsid w:val="00735F24"/>
    <w:rsid w:val="00735F83"/>
    <w:rsid w:val="0073603E"/>
    <w:rsid w:val="007360FC"/>
    <w:rsid w:val="00736521"/>
    <w:rsid w:val="0073659D"/>
    <w:rsid w:val="007365DE"/>
    <w:rsid w:val="0073661A"/>
    <w:rsid w:val="0073663E"/>
    <w:rsid w:val="007366A3"/>
    <w:rsid w:val="007366E5"/>
    <w:rsid w:val="0073671B"/>
    <w:rsid w:val="00736727"/>
    <w:rsid w:val="0073678A"/>
    <w:rsid w:val="007368C4"/>
    <w:rsid w:val="00736ADB"/>
    <w:rsid w:val="00736B56"/>
    <w:rsid w:val="00736C7B"/>
    <w:rsid w:val="00736C93"/>
    <w:rsid w:val="00736DEE"/>
    <w:rsid w:val="00736F32"/>
    <w:rsid w:val="00736FBD"/>
    <w:rsid w:val="007370C6"/>
    <w:rsid w:val="007373B2"/>
    <w:rsid w:val="00737563"/>
    <w:rsid w:val="00737628"/>
    <w:rsid w:val="0073792D"/>
    <w:rsid w:val="00737A45"/>
    <w:rsid w:val="00737BE0"/>
    <w:rsid w:val="00737D62"/>
    <w:rsid w:val="00737D72"/>
    <w:rsid w:val="00737E0E"/>
    <w:rsid w:val="00737E2C"/>
    <w:rsid w:val="00737E76"/>
    <w:rsid w:val="00737F21"/>
    <w:rsid w:val="00737F87"/>
    <w:rsid w:val="0074003D"/>
    <w:rsid w:val="00740110"/>
    <w:rsid w:val="00740347"/>
    <w:rsid w:val="00740586"/>
    <w:rsid w:val="00740601"/>
    <w:rsid w:val="0074065F"/>
    <w:rsid w:val="0074087F"/>
    <w:rsid w:val="007408BE"/>
    <w:rsid w:val="00740922"/>
    <w:rsid w:val="00740A07"/>
    <w:rsid w:val="00740A9E"/>
    <w:rsid w:val="00740B15"/>
    <w:rsid w:val="00740E83"/>
    <w:rsid w:val="00740F93"/>
    <w:rsid w:val="00741097"/>
    <w:rsid w:val="00741098"/>
    <w:rsid w:val="007410EF"/>
    <w:rsid w:val="00741238"/>
    <w:rsid w:val="007412C4"/>
    <w:rsid w:val="007413B2"/>
    <w:rsid w:val="007413FA"/>
    <w:rsid w:val="0074142B"/>
    <w:rsid w:val="0074164F"/>
    <w:rsid w:val="00741687"/>
    <w:rsid w:val="00741746"/>
    <w:rsid w:val="007418E1"/>
    <w:rsid w:val="00741918"/>
    <w:rsid w:val="007419EB"/>
    <w:rsid w:val="00741A5B"/>
    <w:rsid w:val="00741A81"/>
    <w:rsid w:val="00741B15"/>
    <w:rsid w:val="00741C0B"/>
    <w:rsid w:val="00741C2C"/>
    <w:rsid w:val="00741D44"/>
    <w:rsid w:val="00741E0C"/>
    <w:rsid w:val="007420CC"/>
    <w:rsid w:val="007422E0"/>
    <w:rsid w:val="00742509"/>
    <w:rsid w:val="007425F5"/>
    <w:rsid w:val="00742809"/>
    <w:rsid w:val="00742935"/>
    <w:rsid w:val="0074299D"/>
    <w:rsid w:val="007429BC"/>
    <w:rsid w:val="00742AE4"/>
    <w:rsid w:val="00742B9C"/>
    <w:rsid w:val="00742C98"/>
    <w:rsid w:val="00742DD9"/>
    <w:rsid w:val="00742E3B"/>
    <w:rsid w:val="00742EEB"/>
    <w:rsid w:val="00742F61"/>
    <w:rsid w:val="00743095"/>
    <w:rsid w:val="007430BE"/>
    <w:rsid w:val="007430BF"/>
    <w:rsid w:val="00743174"/>
    <w:rsid w:val="007431DB"/>
    <w:rsid w:val="007431EB"/>
    <w:rsid w:val="0074320F"/>
    <w:rsid w:val="007432BA"/>
    <w:rsid w:val="0074340B"/>
    <w:rsid w:val="007434FB"/>
    <w:rsid w:val="00743549"/>
    <w:rsid w:val="00743653"/>
    <w:rsid w:val="007437A0"/>
    <w:rsid w:val="0074385B"/>
    <w:rsid w:val="007438EB"/>
    <w:rsid w:val="00743947"/>
    <w:rsid w:val="00743981"/>
    <w:rsid w:val="00743AEE"/>
    <w:rsid w:val="00743B88"/>
    <w:rsid w:val="00743D96"/>
    <w:rsid w:val="00743DE4"/>
    <w:rsid w:val="00743FFB"/>
    <w:rsid w:val="0074409A"/>
    <w:rsid w:val="007440B3"/>
    <w:rsid w:val="0074412E"/>
    <w:rsid w:val="0074427E"/>
    <w:rsid w:val="007442D8"/>
    <w:rsid w:val="007443C5"/>
    <w:rsid w:val="007444B7"/>
    <w:rsid w:val="00744535"/>
    <w:rsid w:val="00744542"/>
    <w:rsid w:val="00744838"/>
    <w:rsid w:val="007449C8"/>
    <w:rsid w:val="00744B9A"/>
    <w:rsid w:val="00744CF7"/>
    <w:rsid w:val="00744D99"/>
    <w:rsid w:val="00744DF1"/>
    <w:rsid w:val="00744E04"/>
    <w:rsid w:val="00744EF8"/>
    <w:rsid w:val="00744FCD"/>
    <w:rsid w:val="00744FD7"/>
    <w:rsid w:val="00745090"/>
    <w:rsid w:val="007451A7"/>
    <w:rsid w:val="00745221"/>
    <w:rsid w:val="00745233"/>
    <w:rsid w:val="007452EE"/>
    <w:rsid w:val="0074531B"/>
    <w:rsid w:val="00745353"/>
    <w:rsid w:val="00745388"/>
    <w:rsid w:val="00745401"/>
    <w:rsid w:val="007454E0"/>
    <w:rsid w:val="007454FA"/>
    <w:rsid w:val="00745532"/>
    <w:rsid w:val="007456BC"/>
    <w:rsid w:val="0074582E"/>
    <w:rsid w:val="0074598D"/>
    <w:rsid w:val="00745AC9"/>
    <w:rsid w:val="00745B0E"/>
    <w:rsid w:val="00745B25"/>
    <w:rsid w:val="00745B76"/>
    <w:rsid w:val="00745E40"/>
    <w:rsid w:val="00745E99"/>
    <w:rsid w:val="00745E9F"/>
    <w:rsid w:val="00745ED5"/>
    <w:rsid w:val="00745F23"/>
    <w:rsid w:val="0074615D"/>
    <w:rsid w:val="007461B4"/>
    <w:rsid w:val="007461D3"/>
    <w:rsid w:val="007463AB"/>
    <w:rsid w:val="0074649A"/>
    <w:rsid w:val="007465CA"/>
    <w:rsid w:val="0074660C"/>
    <w:rsid w:val="0074670B"/>
    <w:rsid w:val="007467B7"/>
    <w:rsid w:val="007468AA"/>
    <w:rsid w:val="00746986"/>
    <w:rsid w:val="00746A1B"/>
    <w:rsid w:val="00746A86"/>
    <w:rsid w:val="00746AC0"/>
    <w:rsid w:val="00746BEE"/>
    <w:rsid w:val="00746CCF"/>
    <w:rsid w:val="00746CE9"/>
    <w:rsid w:val="00746D45"/>
    <w:rsid w:val="00746D79"/>
    <w:rsid w:val="00746E0F"/>
    <w:rsid w:val="00746E42"/>
    <w:rsid w:val="00746E75"/>
    <w:rsid w:val="00746FB4"/>
    <w:rsid w:val="00747041"/>
    <w:rsid w:val="007470A6"/>
    <w:rsid w:val="00747189"/>
    <w:rsid w:val="007471B8"/>
    <w:rsid w:val="00747220"/>
    <w:rsid w:val="00747254"/>
    <w:rsid w:val="007472DD"/>
    <w:rsid w:val="0074741B"/>
    <w:rsid w:val="0074753D"/>
    <w:rsid w:val="007475FF"/>
    <w:rsid w:val="00747632"/>
    <w:rsid w:val="0074772F"/>
    <w:rsid w:val="0074774A"/>
    <w:rsid w:val="007478A7"/>
    <w:rsid w:val="00747B35"/>
    <w:rsid w:val="00747B62"/>
    <w:rsid w:val="00747B7E"/>
    <w:rsid w:val="00747C2B"/>
    <w:rsid w:val="00747C51"/>
    <w:rsid w:val="00747CE6"/>
    <w:rsid w:val="00747F86"/>
    <w:rsid w:val="0075009A"/>
    <w:rsid w:val="007501CF"/>
    <w:rsid w:val="007502EB"/>
    <w:rsid w:val="00750426"/>
    <w:rsid w:val="00750452"/>
    <w:rsid w:val="0075057D"/>
    <w:rsid w:val="007505DB"/>
    <w:rsid w:val="00750660"/>
    <w:rsid w:val="007506CC"/>
    <w:rsid w:val="007506D8"/>
    <w:rsid w:val="00750761"/>
    <w:rsid w:val="00750901"/>
    <w:rsid w:val="00750A57"/>
    <w:rsid w:val="00750AFD"/>
    <w:rsid w:val="00750BD6"/>
    <w:rsid w:val="00750BEC"/>
    <w:rsid w:val="00750C6D"/>
    <w:rsid w:val="00750D31"/>
    <w:rsid w:val="00750D6B"/>
    <w:rsid w:val="00750DBF"/>
    <w:rsid w:val="00750F15"/>
    <w:rsid w:val="0075105A"/>
    <w:rsid w:val="0075109C"/>
    <w:rsid w:val="00751485"/>
    <w:rsid w:val="007514FA"/>
    <w:rsid w:val="007516CD"/>
    <w:rsid w:val="007518C2"/>
    <w:rsid w:val="0075198C"/>
    <w:rsid w:val="00751B54"/>
    <w:rsid w:val="00751C22"/>
    <w:rsid w:val="00751C99"/>
    <w:rsid w:val="00751CA2"/>
    <w:rsid w:val="00751D2C"/>
    <w:rsid w:val="00751D34"/>
    <w:rsid w:val="00751F67"/>
    <w:rsid w:val="00751FE5"/>
    <w:rsid w:val="0075205F"/>
    <w:rsid w:val="007522BE"/>
    <w:rsid w:val="007524F4"/>
    <w:rsid w:val="0075272E"/>
    <w:rsid w:val="0075274C"/>
    <w:rsid w:val="00752828"/>
    <w:rsid w:val="0075286C"/>
    <w:rsid w:val="007528E3"/>
    <w:rsid w:val="0075294A"/>
    <w:rsid w:val="0075298D"/>
    <w:rsid w:val="00752BF3"/>
    <w:rsid w:val="00752C10"/>
    <w:rsid w:val="00752C5F"/>
    <w:rsid w:val="00752C86"/>
    <w:rsid w:val="00752D67"/>
    <w:rsid w:val="00752DAE"/>
    <w:rsid w:val="00752E4E"/>
    <w:rsid w:val="00752E7D"/>
    <w:rsid w:val="00753060"/>
    <w:rsid w:val="007530F0"/>
    <w:rsid w:val="00753275"/>
    <w:rsid w:val="007533D4"/>
    <w:rsid w:val="007533D8"/>
    <w:rsid w:val="0075340C"/>
    <w:rsid w:val="00753677"/>
    <w:rsid w:val="00753884"/>
    <w:rsid w:val="0075392F"/>
    <w:rsid w:val="007539CA"/>
    <w:rsid w:val="007539F9"/>
    <w:rsid w:val="00753A2D"/>
    <w:rsid w:val="00753B75"/>
    <w:rsid w:val="00753BCA"/>
    <w:rsid w:val="00753C26"/>
    <w:rsid w:val="00753C64"/>
    <w:rsid w:val="00753E64"/>
    <w:rsid w:val="00754150"/>
    <w:rsid w:val="00754279"/>
    <w:rsid w:val="0075443B"/>
    <w:rsid w:val="00754552"/>
    <w:rsid w:val="0075464B"/>
    <w:rsid w:val="0075470C"/>
    <w:rsid w:val="00754791"/>
    <w:rsid w:val="00754976"/>
    <w:rsid w:val="007549A7"/>
    <w:rsid w:val="00754A97"/>
    <w:rsid w:val="00754BEA"/>
    <w:rsid w:val="00754C24"/>
    <w:rsid w:val="00754CCB"/>
    <w:rsid w:val="00754DD1"/>
    <w:rsid w:val="00754E2E"/>
    <w:rsid w:val="00754F02"/>
    <w:rsid w:val="00754F2E"/>
    <w:rsid w:val="00755039"/>
    <w:rsid w:val="007550C2"/>
    <w:rsid w:val="00755134"/>
    <w:rsid w:val="007552A8"/>
    <w:rsid w:val="007552EA"/>
    <w:rsid w:val="0075533B"/>
    <w:rsid w:val="00755377"/>
    <w:rsid w:val="007553D8"/>
    <w:rsid w:val="007553DD"/>
    <w:rsid w:val="007554FB"/>
    <w:rsid w:val="007555A1"/>
    <w:rsid w:val="007555FD"/>
    <w:rsid w:val="007558F5"/>
    <w:rsid w:val="00755989"/>
    <w:rsid w:val="0075599A"/>
    <w:rsid w:val="00755BB9"/>
    <w:rsid w:val="00755BEB"/>
    <w:rsid w:val="00755CD6"/>
    <w:rsid w:val="00755D67"/>
    <w:rsid w:val="00755E08"/>
    <w:rsid w:val="00755E14"/>
    <w:rsid w:val="00755F47"/>
    <w:rsid w:val="00755F4B"/>
    <w:rsid w:val="00755F61"/>
    <w:rsid w:val="0075606D"/>
    <w:rsid w:val="007560FD"/>
    <w:rsid w:val="007561FC"/>
    <w:rsid w:val="007562BA"/>
    <w:rsid w:val="0075645B"/>
    <w:rsid w:val="007564AC"/>
    <w:rsid w:val="007565B1"/>
    <w:rsid w:val="00756812"/>
    <w:rsid w:val="00756B0F"/>
    <w:rsid w:val="00756BAC"/>
    <w:rsid w:val="00756BE1"/>
    <w:rsid w:val="00756C9E"/>
    <w:rsid w:val="00756E69"/>
    <w:rsid w:val="00756E8D"/>
    <w:rsid w:val="00756EFD"/>
    <w:rsid w:val="00757397"/>
    <w:rsid w:val="00757427"/>
    <w:rsid w:val="007574D7"/>
    <w:rsid w:val="007574E2"/>
    <w:rsid w:val="00757512"/>
    <w:rsid w:val="007575A7"/>
    <w:rsid w:val="00757688"/>
    <w:rsid w:val="0075769B"/>
    <w:rsid w:val="00757752"/>
    <w:rsid w:val="0075775A"/>
    <w:rsid w:val="007578F8"/>
    <w:rsid w:val="0075794A"/>
    <w:rsid w:val="0075796B"/>
    <w:rsid w:val="00757979"/>
    <w:rsid w:val="007579C2"/>
    <w:rsid w:val="007579FC"/>
    <w:rsid w:val="00757ACE"/>
    <w:rsid w:val="00757AFD"/>
    <w:rsid w:val="00757B59"/>
    <w:rsid w:val="00757C05"/>
    <w:rsid w:val="00757C98"/>
    <w:rsid w:val="00757C9E"/>
    <w:rsid w:val="00757E5B"/>
    <w:rsid w:val="00757F47"/>
    <w:rsid w:val="00757F48"/>
    <w:rsid w:val="00757F5C"/>
    <w:rsid w:val="00757FF1"/>
    <w:rsid w:val="0076019F"/>
    <w:rsid w:val="00760304"/>
    <w:rsid w:val="0076049E"/>
    <w:rsid w:val="007604EA"/>
    <w:rsid w:val="00760581"/>
    <w:rsid w:val="007605EB"/>
    <w:rsid w:val="0076064E"/>
    <w:rsid w:val="0076068F"/>
    <w:rsid w:val="007606E5"/>
    <w:rsid w:val="00760759"/>
    <w:rsid w:val="00760813"/>
    <w:rsid w:val="0076089B"/>
    <w:rsid w:val="00760910"/>
    <w:rsid w:val="00760C4C"/>
    <w:rsid w:val="00760C51"/>
    <w:rsid w:val="00760E4B"/>
    <w:rsid w:val="00760EF1"/>
    <w:rsid w:val="00760F02"/>
    <w:rsid w:val="00761194"/>
    <w:rsid w:val="007613DC"/>
    <w:rsid w:val="00761452"/>
    <w:rsid w:val="00761498"/>
    <w:rsid w:val="00761650"/>
    <w:rsid w:val="00761701"/>
    <w:rsid w:val="00761754"/>
    <w:rsid w:val="0076179D"/>
    <w:rsid w:val="00761893"/>
    <w:rsid w:val="00761957"/>
    <w:rsid w:val="007619FA"/>
    <w:rsid w:val="00761A22"/>
    <w:rsid w:val="00761B53"/>
    <w:rsid w:val="00761CD0"/>
    <w:rsid w:val="00761DE6"/>
    <w:rsid w:val="00762153"/>
    <w:rsid w:val="007621B6"/>
    <w:rsid w:val="00762410"/>
    <w:rsid w:val="00762438"/>
    <w:rsid w:val="007624D8"/>
    <w:rsid w:val="007626FE"/>
    <w:rsid w:val="00762795"/>
    <w:rsid w:val="0076287D"/>
    <w:rsid w:val="00762916"/>
    <w:rsid w:val="00762952"/>
    <w:rsid w:val="00762A55"/>
    <w:rsid w:val="00762B69"/>
    <w:rsid w:val="00762B8C"/>
    <w:rsid w:val="00762D5C"/>
    <w:rsid w:val="00762DD1"/>
    <w:rsid w:val="00762E09"/>
    <w:rsid w:val="00762E11"/>
    <w:rsid w:val="00762E4F"/>
    <w:rsid w:val="00762EF1"/>
    <w:rsid w:val="00762F37"/>
    <w:rsid w:val="00762F49"/>
    <w:rsid w:val="00762FA0"/>
    <w:rsid w:val="0076302E"/>
    <w:rsid w:val="00763060"/>
    <w:rsid w:val="00763110"/>
    <w:rsid w:val="00763183"/>
    <w:rsid w:val="00763477"/>
    <w:rsid w:val="007635D3"/>
    <w:rsid w:val="0076360C"/>
    <w:rsid w:val="00763773"/>
    <w:rsid w:val="007637BB"/>
    <w:rsid w:val="007637D7"/>
    <w:rsid w:val="00763A32"/>
    <w:rsid w:val="00763AEA"/>
    <w:rsid w:val="00763B38"/>
    <w:rsid w:val="00763C3A"/>
    <w:rsid w:val="00763D46"/>
    <w:rsid w:val="00763D4E"/>
    <w:rsid w:val="00763EFE"/>
    <w:rsid w:val="0076414E"/>
    <w:rsid w:val="007641E9"/>
    <w:rsid w:val="00764217"/>
    <w:rsid w:val="00764270"/>
    <w:rsid w:val="007642BB"/>
    <w:rsid w:val="007642E6"/>
    <w:rsid w:val="00764639"/>
    <w:rsid w:val="0076475D"/>
    <w:rsid w:val="007648CB"/>
    <w:rsid w:val="007648FD"/>
    <w:rsid w:val="007649D7"/>
    <w:rsid w:val="00764A65"/>
    <w:rsid w:val="00764AAC"/>
    <w:rsid w:val="00764B3A"/>
    <w:rsid w:val="00764CF3"/>
    <w:rsid w:val="00764D7E"/>
    <w:rsid w:val="00764F26"/>
    <w:rsid w:val="00764F84"/>
    <w:rsid w:val="00765191"/>
    <w:rsid w:val="007651C8"/>
    <w:rsid w:val="00765355"/>
    <w:rsid w:val="007653A1"/>
    <w:rsid w:val="0076560C"/>
    <w:rsid w:val="007656DA"/>
    <w:rsid w:val="00765707"/>
    <w:rsid w:val="0076570C"/>
    <w:rsid w:val="00765813"/>
    <w:rsid w:val="0076581A"/>
    <w:rsid w:val="00765ABA"/>
    <w:rsid w:val="00765BF2"/>
    <w:rsid w:val="00765C10"/>
    <w:rsid w:val="00765C13"/>
    <w:rsid w:val="00765C30"/>
    <w:rsid w:val="00765CF2"/>
    <w:rsid w:val="00765D98"/>
    <w:rsid w:val="00765DDE"/>
    <w:rsid w:val="00765E48"/>
    <w:rsid w:val="00765F17"/>
    <w:rsid w:val="00765F45"/>
    <w:rsid w:val="00765F99"/>
    <w:rsid w:val="00765FFD"/>
    <w:rsid w:val="007660DE"/>
    <w:rsid w:val="00766143"/>
    <w:rsid w:val="00766597"/>
    <w:rsid w:val="0076663A"/>
    <w:rsid w:val="0076675D"/>
    <w:rsid w:val="00766838"/>
    <w:rsid w:val="00766874"/>
    <w:rsid w:val="0076688A"/>
    <w:rsid w:val="00766996"/>
    <w:rsid w:val="00766AF1"/>
    <w:rsid w:val="00766B1F"/>
    <w:rsid w:val="00766BD5"/>
    <w:rsid w:val="00766D23"/>
    <w:rsid w:val="00766DC1"/>
    <w:rsid w:val="00766E0A"/>
    <w:rsid w:val="00766E8F"/>
    <w:rsid w:val="00766FAD"/>
    <w:rsid w:val="00766FD8"/>
    <w:rsid w:val="007674B9"/>
    <w:rsid w:val="0076765E"/>
    <w:rsid w:val="007677F9"/>
    <w:rsid w:val="0076786A"/>
    <w:rsid w:val="0076789E"/>
    <w:rsid w:val="00767AED"/>
    <w:rsid w:val="00767B6D"/>
    <w:rsid w:val="00767BEF"/>
    <w:rsid w:val="00767D97"/>
    <w:rsid w:val="00767DE5"/>
    <w:rsid w:val="00770022"/>
    <w:rsid w:val="0077039A"/>
    <w:rsid w:val="007703F5"/>
    <w:rsid w:val="0077053B"/>
    <w:rsid w:val="00770616"/>
    <w:rsid w:val="007706AE"/>
    <w:rsid w:val="00770774"/>
    <w:rsid w:val="007708C1"/>
    <w:rsid w:val="007708FC"/>
    <w:rsid w:val="00770948"/>
    <w:rsid w:val="007709A6"/>
    <w:rsid w:val="007709C7"/>
    <w:rsid w:val="00770A4C"/>
    <w:rsid w:val="00770B56"/>
    <w:rsid w:val="00770C49"/>
    <w:rsid w:val="00770C85"/>
    <w:rsid w:val="00770D4E"/>
    <w:rsid w:val="00770DB7"/>
    <w:rsid w:val="00770E9C"/>
    <w:rsid w:val="00770EBD"/>
    <w:rsid w:val="00770F5A"/>
    <w:rsid w:val="00770FC6"/>
    <w:rsid w:val="007710BA"/>
    <w:rsid w:val="007710D2"/>
    <w:rsid w:val="00771105"/>
    <w:rsid w:val="0077110E"/>
    <w:rsid w:val="007711D6"/>
    <w:rsid w:val="00771204"/>
    <w:rsid w:val="00771259"/>
    <w:rsid w:val="0077133D"/>
    <w:rsid w:val="00771428"/>
    <w:rsid w:val="00771495"/>
    <w:rsid w:val="007715B0"/>
    <w:rsid w:val="007716DF"/>
    <w:rsid w:val="007718B8"/>
    <w:rsid w:val="00771959"/>
    <w:rsid w:val="00771AC0"/>
    <w:rsid w:val="00771B44"/>
    <w:rsid w:val="00771C80"/>
    <w:rsid w:val="00771D13"/>
    <w:rsid w:val="00771DBD"/>
    <w:rsid w:val="00771DFF"/>
    <w:rsid w:val="00771E21"/>
    <w:rsid w:val="00771EB8"/>
    <w:rsid w:val="00771EFE"/>
    <w:rsid w:val="0077204F"/>
    <w:rsid w:val="0077208A"/>
    <w:rsid w:val="007721FD"/>
    <w:rsid w:val="00772411"/>
    <w:rsid w:val="007724F2"/>
    <w:rsid w:val="00772506"/>
    <w:rsid w:val="00772521"/>
    <w:rsid w:val="007725B6"/>
    <w:rsid w:val="007725D1"/>
    <w:rsid w:val="00772643"/>
    <w:rsid w:val="00772705"/>
    <w:rsid w:val="00772962"/>
    <w:rsid w:val="00772ACD"/>
    <w:rsid w:val="00772BB8"/>
    <w:rsid w:val="00772C8D"/>
    <w:rsid w:val="00772CA1"/>
    <w:rsid w:val="00772CCC"/>
    <w:rsid w:val="00772EC5"/>
    <w:rsid w:val="00772F92"/>
    <w:rsid w:val="0077317A"/>
    <w:rsid w:val="0077325C"/>
    <w:rsid w:val="00773302"/>
    <w:rsid w:val="00773354"/>
    <w:rsid w:val="0077338D"/>
    <w:rsid w:val="00773463"/>
    <w:rsid w:val="00773479"/>
    <w:rsid w:val="00773950"/>
    <w:rsid w:val="0077399A"/>
    <w:rsid w:val="007739D6"/>
    <w:rsid w:val="007739F4"/>
    <w:rsid w:val="007739FE"/>
    <w:rsid w:val="00773ADB"/>
    <w:rsid w:val="00773B21"/>
    <w:rsid w:val="00773B3E"/>
    <w:rsid w:val="007740C1"/>
    <w:rsid w:val="00774289"/>
    <w:rsid w:val="007743A4"/>
    <w:rsid w:val="0077446C"/>
    <w:rsid w:val="00774481"/>
    <w:rsid w:val="00774580"/>
    <w:rsid w:val="007745BD"/>
    <w:rsid w:val="007745ED"/>
    <w:rsid w:val="00774602"/>
    <w:rsid w:val="00774628"/>
    <w:rsid w:val="007746E6"/>
    <w:rsid w:val="00774763"/>
    <w:rsid w:val="00774771"/>
    <w:rsid w:val="0077492F"/>
    <w:rsid w:val="00774A51"/>
    <w:rsid w:val="00774AC0"/>
    <w:rsid w:val="00774B66"/>
    <w:rsid w:val="00774CE8"/>
    <w:rsid w:val="00774D57"/>
    <w:rsid w:val="00774DB0"/>
    <w:rsid w:val="00774FCC"/>
    <w:rsid w:val="0077505A"/>
    <w:rsid w:val="00775237"/>
    <w:rsid w:val="00775254"/>
    <w:rsid w:val="00775266"/>
    <w:rsid w:val="00775413"/>
    <w:rsid w:val="00775742"/>
    <w:rsid w:val="00775852"/>
    <w:rsid w:val="007758B8"/>
    <w:rsid w:val="0077591B"/>
    <w:rsid w:val="0077595C"/>
    <w:rsid w:val="00775A17"/>
    <w:rsid w:val="00775B4C"/>
    <w:rsid w:val="00775BD3"/>
    <w:rsid w:val="00775BE0"/>
    <w:rsid w:val="00775BF5"/>
    <w:rsid w:val="00775C76"/>
    <w:rsid w:val="00775CD0"/>
    <w:rsid w:val="00775D3B"/>
    <w:rsid w:val="00775E57"/>
    <w:rsid w:val="0077603F"/>
    <w:rsid w:val="00776193"/>
    <w:rsid w:val="00776306"/>
    <w:rsid w:val="00776358"/>
    <w:rsid w:val="0077641C"/>
    <w:rsid w:val="0077643C"/>
    <w:rsid w:val="007764EA"/>
    <w:rsid w:val="0077654C"/>
    <w:rsid w:val="0077664E"/>
    <w:rsid w:val="007766F8"/>
    <w:rsid w:val="0077679B"/>
    <w:rsid w:val="00776951"/>
    <w:rsid w:val="007769D8"/>
    <w:rsid w:val="00776CB9"/>
    <w:rsid w:val="00776D23"/>
    <w:rsid w:val="00776DB4"/>
    <w:rsid w:val="00776E5F"/>
    <w:rsid w:val="00776ED8"/>
    <w:rsid w:val="007770B2"/>
    <w:rsid w:val="0077712C"/>
    <w:rsid w:val="00777200"/>
    <w:rsid w:val="0077724B"/>
    <w:rsid w:val="00777279"/>
    <w:rsid w:val="00777399"/>
    <w:rsid w:val="00777416"/>
    <w:rsid w:val="0077751B"/>
    <w:rsid w:val="0077755B"/>
    <w:rsid w:val="007776F6"/>
    <w:rsid w:val="00777717"/>
    <w:rsid w:val="00777941"/>
    <w:rsid w:val="007779E5"/>
    <w:rsid w:val="00777ACA"/>
    <w:rsid w:val="00777C6E"/>
    <w:rsid w:val="00777EDA"/>
    <w:rsid w:val="00777EE2"/>
    <w:rsid w:val="00777F09"/>
    <w:rsid w:val="00777F55"/>
    <w:rsid w:val="00777FB4"/>
    <w:rsid w:val="00780046"/>
    <w:rsid w:val="007802AC"/>
    <w:rsid w:val="007802F9"/>
    <w:rsid w:val="00780368"/>
    <w:rsid w:val="00780395"/>
    <w:rsid w:val="007804C9"/>
    <w:rsid w:val="007804E7"/>
    <w:rsid w:val="0078057C"/>
    <w:rsid w:val="00780649"/>
    <w:rsid w:val="00780669"/>
    <w:rsid w:val="00780805"/>
    <w:rsid w:val="007808A7"/>
    <w:rsid w:val="007808C7"/>
    <w:rsid w:val="007809A6"/>
    <w:rsid w:val="00780CC2"/>
    <w:rsid w:val="00780DAD"/>
    <w:rsid w:val="00780DBE"/>
    <w:rsid w:val="00780E20"/>
    <w:rsid w:val="00780E4C"/>
    <w:rsid w:val="00780E5A"/>
    <w:rsid w:val="00780EC1"/>
    <w:rsid w:val="00781205"/>
    <w:rsid w:val="00781232"/>
    <w:rsid w:val="007813BC"/>
    <w:rsid w:val="00781417"/>
    <w:rsid w:val="0078151E"/>
    <w:rsid w:val="00781575"/>
    <w:rsid w:val="00781595"/>
    <w:rsid w:val="007815A5"/>
    <w:rsid w:val="007815B0"/>
    <w:rsid w:val="0078180B"/>
    <w:rsid w:val="0078193E"/>
    <w:rsid w:val="0078199D"/>
    <w:rsid w:val="00781BE3"/>
    <w:rsid w:val="00781C0D"/>
    <w:rsid w:val="00781C7E"/>
    <w:rsid w:val="00781D2D"/>
    <w:rsid w:val="00781DC4"/>
    <w:rsid w:val="00781EBC"/>
    <w:rsid w:val="00781F67"/>
    <w:rsid w:val="00781F8C"/>
    <w:rsid w:val="0078207E"/>
    <w:rsid w:val="007820F7"/>
    <w:rsid w:val="00782105"/>
    <w:rsid w:val="007821E3"/>
    <w:rsid w:val="007822F0"/>
    <w:rsid w:val="0078234A"/>
    <w:rsid w:val="007823A6"/>
    <w:rsid w:val="0078251F"/>
    <w:rsid w:val="0078275C"/>
    <w:rsid w:val="0078276F"/>
    <w:rsid w:val="00782858"/>
    <w:rsid w:val="0078295F"/>
    <w:rsid w:val="007829FE"/>
    <w:rsid w:val="00782B58"/>
    <w:rsid w:val="00782C3B"/>
    <w:rsid w:val="00782CB1"/>
    <w:rsid w:val="00782D8B"/>
    <w:rsid w:val="00782DCA"/>
    <w:rsid w:val="00782E4A"/>
    <w:rsid w:val="00782E75"/>
    <w:rsid w:val="00782F68"/>
    <w:rsid w:val="00783226"/>
    <w:rsid w:val="0078326C"/>
    <w:rsid w:val="007832CF"/>
    <w:rsid w:val="007832EA"/>
    <w:rsid w:val="00783423"/>
    <w:rsid w:val="00783428"/>
    <w:rsid w:val="00783433"/>
    <w:rsid w:val="00783585"/>
    <w:rsid w:val="007835EB"/>
    <w:rsid w:val="007835F3"/>
    <w:rsid w:val="007836AA"/>
    <w:rsid w:val="00783787"/>
    <w:rsid w:val="00783A61"/>
    <w:rsid w:val="00783B47"/>
    <w:rsid w:val="00783CAB"/>
    <w:rsid w:val="00783E1E"/>
    <w:rsid w:val="00783F31"/>
    <w:rsid w:val="00783F35"/>
    <w:rsid w:val="007840D5"/>
    <w:rsid w:val="007840E6"/>
    <w:rsid w:val="0078410D"/>
    <w:rsid w:val="00784115"/>
    <w:rsid w:val="00784122"/>
    <w:rsid w:val="007842D5"/>
    <w:rsid w:val="007844D4"/>
    <w:rsid w:val="00784670"/>
    <w:rsid w:val="007846BE"/>
    <w:rsid w:val="00784708"/>
    <w:rsid w:val="00784794"/>
    <w:rsid w:val="007847B4"/>
    <w:rsid w:val="00784825"/>
    <w:rsid w:val="007849E8"/>
    <w:rsid w:val="00784A5E"/>
    <w:rsid w:val="00784A6B"/>
    <w:rsid w:val="00784D97"/>
    <w:rsid w:val="00784DF8"/>
    <w:rsid w:val="00784E06"/>
    <w:rsid w:val="00784E77"/>
    <w:rsid w:val="00784F77"/>
    <w:rsid w:val="00784FCA"/>
    <w:rsid w:val="00785036"/>
    <w:rsid w:val="007850E1"/>
    <w:rsid w:val="0078512F"/>
    <w:rsid w:val="007851D4"/>
    <w:rsid w:val="007852F0"/>
    <w:rsid w:val="007854F6"/>
    <w:rsid w:val="007855CA"/>
    <w:rsid w:val="00785689"/>
    <w:rsid w:val="007856EB"/>
    <w:rsid w:val="007857F3"/>
    <w:rsid w:val="0078592B"/>
    <w:rsid w:val="00785948"/>
    <w:rsid w:val="00785A09"/>
    <w:rsid w:val="00785AEB"/>
    <w:rsid w:val="00785B06"/>
    <w:rsid w:val="00785B0D"/>
    <w:rsid w:val="00785BA1"/>
    <w:rsid w:val="00785D18"/>
    <w:rsid w:val="00785D41"/>
    <w:rsid w:val="00785DE3"/>
    <w:rsid w:val="00785E0F"/>
    <w:rsid w:val="00785E25"/>
    <w:rsid w:val="00785E72"/>
    <w:rsid w:val="00785E85"/>
    <w:rsid w:val="00785F5D"/>
    <w:rsid w:val="00785F84"/>
    <w:rsid w:val="00786071"/>
    <w:rsid w:val="0078623D"/>
    <w:rsid w:val="007862DE"/>
    <w:rsid w:val="007863DD"/>
    <w:rsid w:val="007864BC"/>
    <w:rsid w:val="00786557"/>
    <w:rsid w:val="0078659A"/>
    <w:rsid w:val="00786852"/>
    <w:rsid w:val="00786A0B"/>
    <w:rsid w:val="00786A77"/>
    <w:rsid w:val="00786B69"/>
    <w:rsid w:val="00786C18"/>
    <w:rsid w:val="00786C5E"/>
    <w:rsid w:val="00786CAE"/>
    <w:rsid w:val="00786F1C"/>
    <w:rsid w:val="00787148"/>
    <w:rsid w:val="00787393"/>
    <w:rsid w:val="007873E7"/>
    <w:rsid w:val="007873F8"/>
    <w:rsid w:val="007875CB"/>
    <w:rsid w:val="00787607"/>
    <w:rsid w:val="007876A1"/>
    <w:rsid w:val="0078776C"/>
    <w:rsid w:val="00787776"/>
    <w:rsid w:val="007878FA"/>
    <w:rsid w:val="00787907"/>
    <w:rsid w:val="00787B18"/>
    <w:rsid w:val="00787C0A"/>
    <w:rsid w:val="00787C36"/>
    <w:rsid w:val="00787E14"/>
    <w:rsid w:val="00787F70"/>
    <w:rsid w:val="00787F77"/>
    <w:rsid w:val="00790033"/>
    <w:rsid w:val="007900E6"/>
    <w:rsid w:val="0079023A"/>
    <w:rsid w:val="0079031A"/>
    <w:rsid w:val="007903C3"/>
    <w:rsid w:val="007906C7"/>
    <w:rsid w:val="00790733"/>
    <w:rsid w:val="00790738"/>
    <w:rsid w:val="0079073A"/>
    <w:rsid w:val="00790773"/>
    <w:rsid w:val="007908A6"/>
    <w:rsid w:val="007908C5"/>
    <w:rsid w:val="007908D3"/>
    <w:rsid w:val="00790A5E"/>
    <w:rsid w:val="00790A68"/>
    <w:rsid w:val="00790AE9"/>
    <w:rsid w:val="00790B29"/>
    <w:rsid w:val="00790B56"/>
    <w:rsid w:val="00790BED"/>
    <w:rsid w:val="00790E6C"/>
    <w:rsid w:val="0079121A"/>
    <w:rsid w:val="0079121E"/>
    <w:rsid w:val="00791220"/>
    <w:rsid w:val="007912C8"/>
    <w:rsid w:val="007913C4"/>
    <w:rsid w:val="007914A2"/>
    <w:rsid w:val="0079152C"/>
    <w:rsid w:val="00791599"/>
    <w:rsid w:val="0079165A"/>
    <w:rsid w:val="0079172A"/>
    <w:rsid w:val="007917B9"/>
    <w:rsid w:val="0079190E"/>
    <w:rsid w:val="007919B8"/>
    <w:rsid w:val="00791A8D"/>
    <w:rsid w:val="00791B5E"/>
    <w:rsid w:val="00791BB8"/>
    <w:rsid w:val="00791C06"/>
    <w:rsid w:val="00791C1F"/>
    <w:rsid w:val="00791D1D"/>
    <w:rsid w:val="00791F0D"/>
    <w:rsid w:val="00791F5E"/>
    <w:rsid w:val="00792139"/>
    <w:rsid w:val="00792162"/>
    <w:rsid w:val="007921E3"/>
    <w:rsid w:val="007922F6"/>
    <w:rsid w:val="00792315"/>
    <w:rsid w:val="0079265D"/>
    <w:rsid w:val="00792706"/>
    <w:rsid w:val="00792783"/>
    <w:rsid w:val="007927DA"/>
    <w:rsid w:val="007928CB"/>
    <w:rsid w:val="007929F5"/>
    <w:rsid w:val="00792A2E"/>
    <w:rsid w:val="00792A72"/>
    <w:rsid w:val="00792ADD"/>
    <w:rsid w:val="00792BCC"/>
    <w:rsid w:val="00792BD6"/>
    <w:rsid w:val="00792C42"/>
    <w:rsid w:val="00792C74"/>
    <w:rsid w:val="00792D96"/>
    <w:rsid w:val="00792E2D"/>
    <w:rsid w:val="00792E81"/>
    <w:rsid w:val="00792E83"/>
    <w:rsid w:val="0079315C"/>
    <w:rsid w:val="00793300"/>
    <w:rsid w:val="00793330"/>
    <w:rsid w:val="0079335E"/>
    <w:rsid w:val="00793445"/>
    <w:rsid w:val="0079379A"/>
    <w:rsid w:val="0079379E"/>
    <w:rsid w:val="007937BE"/>
    <w:rsid w:val="00793801"/>
    <w:rsid w:val="0079388E"/>
    <w:rsid w:val="0079392C"/>
    <w:rsid w:val="0079397D"/>
    <w:rsid w:val="007939D3"/>
    <w:rsid w:val="00793BE9"/>
    <w:rsid w:val="00793D18"/>
    <w:rsid w:val="00793D2D"/>
    <w:rsid w:val="00794010"/>
    <w:rsid w:val="0079406A"/>
    <w:rsid w:val="0079408E"/>
    <w:rsid w:val="007943BD"/>
    <w:rsid w:val="0079442D"/>
    <w:rsid w:val="00794532"/>
    <w:rsid w:val="00794564"/>
    <w:rsid w:val="0079476F"/>
    <w:rsid w:val="00794832"/>
    <w:rsid w:val="0079488B"/>
    <w:rsid w:val="007948B6"/>
    <w:rsid w:val="007949EC"/>
    <w:rsid w:val="00794FE6"/>
    <w:rsid w:val="007950FB"/>
    <w:rsid w:val="00795126"/>
    <w:rsid w:val="0079516D"/>
    <w:rsid w:val="007951FF"/>
    <w:rsid w:val="00795226"/>
    <w:rsid w:val="0079524F"/>
    <w:rsid w:val="0079530D"/>
    <w:rsid w:val="0079534A"/>
    <w:rsid w:val="0079544B"/>
    <w:rsid w:val="0079567B"/>
    <w:rsid w:val="007957C5"/>
    <w:rsid w:val="00795990"/>
    <w:rsid w:val="00795A7A"/>
    <w:rsid w:val="00795D9D"/>
    <w:rsid w:val="00795EEE"/>
    <w:rsid w:val="00795FFC"/>
    <w:rsid w:val="00796017"/>
    <w:rsid w:val="00796081"/>
    <w:rsid w:val="0079626A"/>
    <w:rsid w:val="007962AD"/>
    <w:rsid w:val="007962D0"/>
    <w:rsid w:val="0079643F"/>
    <w:rsid w:val="007964B9"/>
    <w:rsid w:val="0079665B"/>
    <w:rsid w:val="007966DD"/>
    <w:rsid w:val="0079675E"/>
    <w:rsid w:val="007967E9"/>
    <w:rsid w:val="00796A53"/>
    <w:rsid w:val="00796B5F"/>
    <w:rsid w:val="00796B61"/>
    <w:rsid w:val="00796CBB"/>
    <w:rsid w:val="00796D78"/>
    <w:rsid w:val="00796EDD"/>
    <w:rsid w:val="00796FFB"/>
    <w:rsid w:val="007970F5"/>
    <w:rsid w:val="00797101"/>
    <w:rsid w:val="007971F4"/>
    <w:rsid w:val="00797226"/>
    <w:rsid w:val="00797295"/>
    <w:rsid w:val="00797355"/>
    <w:rsid w:val="00797358"/>
    <w:rsid w:val="00797369"/>
    <w:rsid w:val="0079784D"/>
    <w:rsid w:val="007978BB"/>
    <w:rsid w:val="007979F0"/>
    <w:rsid w:val="00797ACB"/>
    <w:rsid w:val="00797B06"/>
    <w:rsid w:val="00797D05"/>
    <w:rsid w:val="00797D11"/>
    <w:rsid w:val="007A000B"/>
    <w:rsid w:val="007A02CB"/>
    <w:rsid w:val="007A0433"/>
    <w:rsid w:val="007A044F"/>
    <w:rsid w:val="007A05E0"/>
    <w:rsid w:val="007A0609"/>
    <w:rsid w:val="007A074E"/>
    <w:rsid w:val="007A0938"/>
    <w:rsid w:val="007A09FC"/>
    <w:rsid w:val="007A0A9E"/>
    <w:rsid w:val="007A0BFD"/>
    <w:rsid w:val="007A0C25"/>
    <w:rsid w:val="007A0C62"/>
    <w:rsid w:val="007A0DCD"/>
    <w:rsid w:val="007A0E20"/>
    <w:rsid w:val="007A0E23"/>
    <w:rsid w:val="007A0E25"/>
    <w:rsid w:val="007A101D"/>
    <w:rsid w:val="007A103D"/>
    <w:rsid w:val="007A10C0"/>
    <w:rsid w:val="007A11DB"/>
    <w:rsid w:val="007A1272"/>
    <w:rsid w:val="007A129C"/>
    <w:rsid w:val="007A12B6"/>
    <w:rsid w:val="007A132D"/>
    <w:rsid w:val="007A13ED"/>
    <w:rsid w:val="007A160D"/>
    <w:rsid w:val="007A178F"/>
    <w:rsid w:val="007A18B2"/>
    <w:rsid w:val="007A18E9"/>
    <w:rsid w:val="007A1A1F"/>
    <w:rsid w:val="007A1AD4"/>
    <w:rsid w:val="007A1D69"/>
    <w:rsid w:val="007A1D84"/>
    <w:rsid w:val="007A1D9A"/>
    <w:rsid w:val="007A1E1F"/>
    <w:rsid w:val="007A1F7B"/>
    <w:rsid w:val="007A1FC1"/>
    <w:rsid w:val="007A2027"/>
    <w:rsid w:val="007A231F"/>
    <w:rsid w:val="007A2685"/>
    <w:rsid w:val="007A26F7"/>
    <w:rsid w:val="007A2757"/>
    <w:rsid w:val="007A27AD"/>
    <w:rsid w:val="007A2893"/>
    <w:rsid w:val="007A28DF"/>
    <w:rsid w:val="007A28EA"/>
    <w:rsid w:val="007A298B"/>
    <w:rsid w:val="007A2A55"/>
    <w:rsid w:val="007A2C30"/>
    <w:rsid w:val="007A2C66"/>
    <w:rsid w:val="007A2C97"/>
    <w:rsid w:val="007A2D6B"/>
    <w:rsid w:val="007A2DF9"/>
    <w:rsid w:val="007A2F57"/>
    <w:rsid w:val="007A304C"/>
    <w:rsid w:val="007A31E1"/>
    <w:rsid w:val="007A31FE"/>
    <w:rsid w:val="007A322B"/>
    <w:rsid w:val="007A340E"/>
    <w:rsid w:val="007A346D"/>
    <w:rsid w:val="007A36D8"/>
    <w:rsid w:val="007A3859"/>
    <w:rsid w:val="007A3872"/>
    <w:rsid w:val="007A388C"/>
    <w:rsid w:val="007A38D8"/>
    <w:rsid w:val="007A3966"/>
    <w:rsid w:val="007A3A25"/>
    <w:rsid w:val="007A3A4C"/>
    <w:rsid w:val="007A3B58"/>
    <w:rsid w:val="007A3B79"/>
    <w:rsid w:val="007A3C4B"/>
    <w:rsid w:val="007A3D3D"/>
    <w:rsid w:val="007A3D94"/>
    <w:rsid w:val="007A3E16"/>
    <w:rsid w:val="007A3E20"/>
    <w:rsid w:val="007A3EC8"/>
    <w:rsid w:val="007A41FA"/>
    <w:rsid w:val="007A4279"/>
    <w:rsid w:val="007A42CC"/>
    <w:rsid w:val="007A4576"/>
    <w:rsid w:val="007A460D"/>
    <w:rsid w:val="007A4616"/>
    <w:rsid w:val="007A4635"/>
    <w:rsid w:val="007A46A1"/>
    <w:rsid w:val="007A474B"/>
    <w:rsid w:val="007A48CF"/>
    <w:rsid w:val="007A4A8A"/>
    <w:rsid w:val="007A4C22"/>
    <w:rsid w:val="007A4D3A"/>
    <w:rsid w:val="007A4D77"/>
    <w:rsid w:val="007A4DB8"/>
    <w:rsid w:val="007A4E55"/>
    <w:rsid w:val="007A5033"/>
    <w:rsid w:val="007A504C"/>
    <w:rsid w:val="007A507B"/>
    <w:rsid w:val="007A50CF"/>
    <w:rsid w:val="007A51F1"/>
    <w:rsid w:val="007A5375"/>
    <w:rsid w:val="007A5430"/>
    <w:rsid w:val="007A551A"/>
    <w:rsid w:val="007A5521"/>
    <w:rsid w:val="007A56FA"/>
    <w:rsid w:val="007A57A8"/>
    <w:rsid w:val="007A57F7"/>
    <w:rsid w:val="007A5864"/>
    <w:rsid w:val="007A5866"/>
    <w:rsid w:val="007A592B"/>
    <w:rsid w:val="007A5942"/>
    <w:rsid w:val="007A5A1F"/>
    <w:rsid w:val="007A5BA5"/>
    <w:rsid w:val="007A5C2D"/>
    <w:rsid w:val="007A5CEB"/>
    <w:rsid w:val="007A5DEC"/>
    <w:rsid w:val="007A60FE"/>
    <w:rsid w:val="007A6156"/>
    <w:rsid w:val="007A6255"/>
    <w:rsid w:val="007A6468"/>
    <w:rsid w:val="007A64D4"/>
    <w:rsid w:val="007A6583"/>
    <w:rsid w:val="007A65A5"/>
    <w:rsid w:val="007A6795"/>
    <w:rsid w:val="007A67BE"/>
    <w:rsid w:val="007A6AA9"/>
    <w:rsid w:val="007A6BC9"/>
    <w:rsid w:val="007A6F6E"/>
    <w:rsid w:val="007A6FA0"/>
    <w:rsid w:val="007A6FEF"/>
    <w:rsid w:val="007A7050"/>
    <w:rsid w:val="007A710A"/>
    <w:rsid w:val="007A7151"/>
    <w:rsid w:val="007A7183"/>
    <w:rsid w:val="007A71D9"/>
    <w:rsid w:val="007A7202"/>
    <w:rsid w:val="007A72EF"/>
    <w:rsid w:val="007A7317"/>
    <w:rsid w:val="007A738B"/>
    <w:rsid w:val="007A73DD"/>
    <w:rsid w:val="007A7647"/>
    <w:rsid w:val="007A7678"/>
    <w:rsid w:val="007A76F1"/>
    <w:rsid w:val="007A7830"/>
    <w:rsid w:val="007A7912"/>
    <w:rsid w:val="007A7986"/>
    <w:rsid w:val="007A79A7"/>
    <w:rsid w:val="007A79CF"/>
    <w:rsid w:val="007A7B7D"/>
    <w:rsid w:val="007A7C71"/>
    <w:rsid w:val="007A7E12"/>
    <w:rsid w:val="007A7ED4"/>
    <w:rsid w:val="007A7FDB"/>
    <w:rsid w:val="007A7FF9"/>
    <w:rsid w:val="007B0168"/>
    <w:rsid w:val="007B01C4"/>
    <w:rsid w:val="007B0210"/>
    <w:rsid w:val="007B0289"/>
    <w:rsid w:val="007B02CE"/>
    <w:rsid w:val="007B0307"/>
    <w:rsid w:val="007B0523"/>
    <w:rsid w:val="007B05DA"/>
    <w:rsid w:val="007B0671"/>
    <w:rsid w:val="007B069D"/>
    <w:rsid w:val="007B06D5"/>
    <w:rsid w:val="007B0849"/>
    <w:rsid w:val="007B0888"/>
    <w:rsid w:val="007B08D5"/>
    <w:rsid w:val="007B08E7"/>
    <w:rsid w:val="007B0A35"/>
    <w:rsid w:val="007B0A5E"/>
    <w:rsid w:val="007B0B9D"/>
    <w:rsid w:val="007B0BBC"/>
    <w:rsid w:val="007B0C36"/>
    <w:rsid w:val="007B0D34"/>
    <w:rsid w:val="007B0EAA"/>
    <w:rsid w:val="007B0F96"/>
    <w:rsid w:val="007B1017"/>
    <w:rsid w:val="007B1153"/>
    <w:rsid w:val="007B1229"/>
    <w:rsid w:val="007B12F8"/>
    <w:rsid w:val="007B131B"/>
    <w:rsid w:val="007B1322"/>
    <w:rsid w:val="007B140B"/>
    <w:rsid w:val="007B144C"/>
    <w:rsid w:val="007B146D"/>
    <w:rsid w:val="007B161A"/>
    <w:rsid w:val="007B1644"/>
    <w:rsid w:val="007B166C"/>
    <w:rsid w:val="007B169F"/>
    <w:rsid w:val="007B16C6"/>
    <w:rsid w:val="007B1811"/>
    <w:rsid w:val="007B1877"/>
    <w:rsid w:val="007B188B"/>
    <w:rsid w:val="007B1937"/>
    <w:rsid w:val="007B1BAF"/>
    <w:rsid w:val="007B1BBA"/>
    <w:rsid w:val="007B1C98"/>
    <w:rsid w:val="007B1CBB"/>
    <w:rsid w:val="007B1DFE"/>
    <w:rsid w:val="007B1E83"/>
    <w:rsid w:val="007B1FD2"/>
    <w:rsid w:val="007B206A"/>
    <w:rsid w:val="007B221A"/>
    <w:rsid w:val="007B24B2"/>
    <w:rsid w:val="007B255C"/>
    <w:rsid w:val="007B2801"/>
    <w:rsid w:val="007B28D3"/>
    <w:rsid w:val="007B2961"/>
    <w:rsid w:val="007B2A0F"/>
    <w:rsid w:val="007B2AF9"/>
    <w:rsid w:val="007B2D6C"/>
    <w:rsid w:val="007B2E01"/>
    <w:rsid w:val="007B2E1A"/>
    <w:rsid w:val="007B2F8A"/>
    <w:rsid w:val="007B2FAE"/>
    <w:rsid w:val="007B3013"/>
    <w:rsid w:val="007B3174"/>
    <w:rsid w:val="007B3452"/>
    <w:rsid w:val="007B353A"/>
    <w:rsid w:val="007B358C"/>
    <w:rsid w:val="007B380B"/>
    <w:rsid w:val="007B3930"/>
    <w:rsid w:val="007B39E4"/>
    <w:rsid w:val="007B3A17"/>
    <w:rsid w:val="007B3AB3"/>
    <w:rsid w:val="007B3BBA"/>
    <w:rsid w:val="007B3CB9"/>
    <w:rsid w:val="007B3CE3"/>
    <w:rsid w:val="007B3D59"/>
    <w:rsid w:val="007B3D5B"/>
    <w:rsid w:val="007B3E3E"/>
    <w:rsid w:val="007B3E96"/>
    <w:rsid w:val="007B407F"/>
    <w:rsid w:val="007B416D"/>
    <w:rsid w:val="007B416E"/>
    <w:rsid w:val="007B41D5"/>
    <w:rsid w:val="007B4211"/>
    <w:rsid w:val="007B421C"/>
    <w:rsid w:val="007B4286"/>
    <w:rsid w:val="007B4334"/>
    <w:rsid w:val="007B437D"/>
    <w:rsid w:val="007B43AC"/>
    <w:rsid w:val="007B44E6"/>
    <w:rsid w:val="007B4566"/>
    <w:rsid w:val="007B464F"/>
    <w:rsid w:val="007B4680"/>
    <w:rsid w:val="007B480A"/>
    <w:rsid w:val="007B4865"/>
    <w:rsid w:val="007B4946"/>
    <w:rsid w:val="007B49A3"/>
    <w:rsid w:val="007B4A2E"/>
    <w:rsid w:val="007B4C06"/>
    <w:rsid w:val="007B4C43"/>
    <w:rsid w:val="007B4CE5"/>
    <w:rsid w:val="007B4DE7"/>
    <w:rsid w:val="007B4EB0"/>
    <w:rsid w:val="007B4EE4"/>
    <w:rsid w:val="007B529A"/>
    <w:rsid w:val="007B52CE"/>
    <w:rsid w:val="007B54ED"/>
    <w:rsid w:val="007B5637"/>
    <w:rsid w:val="007B565A"/>
    <w:rsid w:val="007B56EA"/>
    <w:rsid w:val="007B598D"/>
    <w:rsid w:val="007B5A6A"/>
    <w:rsid w:val="007B5A89"/>
    <w:rsid w:val="007B5AFD"/>
    <w:rsid w:val="007B5B14"/>
    <w:rsid w:val="007B5B41"/>
    <w:rsid w:val="007B5B46"/>
    <w:rsid w:val="007B5FB9"/>
    <w:rsid w:val="007B6315"/>
    <w:rsid w:val="007B6401"/>
    <w:rsid w:val="007B64BC"/>
    <w:rsid w:val="007B654C"/>
    <w:rsid w:val="007B6566"/>
    <w:rsid w:val="007B65C7"/>
    <w:rsid w:val="007B6631"/>
    <w:rsid w:val="007B668B"/>
    <w:rsid w:val="007B66F2"/>
    <w:rsid w:val="007B6946"/>
    <w:rsid w:val="007B695E"/>
    <w:rsid w:val="007B6A1B"/>
    <w:rsid w:val="007B6B99"/>
    <w:rsid w:val="007B6C6B"/>
    <w:rsid w:val="007B6D37"/>
    <w:rsid w:val="007B6D8B"/>
    <w:rsid w:val="007B6F5F"/>
    <w:rsid w:val="007B6F7D"/>
    <w:rsid w:val="007B70C3"/>
    <w:rsid w:val="007B7167"/>
    <w:rsid w:val="007B71FB"/>
    <w:rsid w:val="007B7215"/>
    <w:rsid w:val="007B722E"/>
    <w:rsid w:val="007B7243"/>
    <w:rsid w:val="007B7277"/>
    <w:rsid w:val="007B729B"/>
    <w:rsid w:val="007B72D6"/>
    <w:rsid w:val="007B72DF"/>
    <w:rsid w:val="007B7565"/>
    <w:rsid w:val="007B759A"/>
    <w:rsid w:val="007B75CF"/>
    <w:rsid w:val="007B76CC"/>
    <w:rsid w:val="007B776A"/>
    <w:rsid w:val="007B77BE"/>
    <w:rsid w:val="007B7914"/>
    <w:rsid w:val="007B796E"/>
    <w:rsid w:val="007B7998"/>
    <w:rsid w:val="007B7B10"/>
    <w:rsid w:val="007B7B4B"/>
    <w:rsid w:val="007B7D04"/>
    <w:rsid w:val="007B7E84"/>
    <w:rsid w:val="007B7FA5"/>
    <w:rsid w:val="007C00AE"/>
    <w:rsid w:val="007C00E4"/>
    <w:rsid w:val="007C014B"/>
    <w:rsid w:val="007C0477"/>
    <w:rsid w:val="007C04D3"/>
    <w:rsid w:val="007C05C2"/>
    <w:rsid w:val="007C0688"/>
    <w:rsid w:val="007C06C0"/>
    <w:rsid w:val="007C0995"/>
    <w:rsid w:val="007C0B9F"/>
    <w:rsid w:val="007C0C19"/>
    <w:rsid w:val="007C0CBB"/>
    <w:rsid w:val="007C0D8D"/>
    <w:rsid w:val="007C0E4D"/>
    <w:rsid w:val="007C0FAB"/>
    <w:rsid w:val="007C103E"/>
    <w:rsid w:val="007C1074"/>
    <w:rsid w:val="007C1078"/>
    <w:rsid w:val="007C1174"/>
    <w:rsid w:val="007C11CA"/>
    <w:rsid w:val="007C13C8"/>
    <w:rsid w:val="007C1560"/>
    <w:rsid w:val="007C1562"/>
    <w:rsid w:val="007C157B"/>
    <w:rsid w:val="007C164B"/>
    <w:rsid w:val="007C1673"/>
    <w:rsid w:val="007C16FB"/>
    <w:rsid w:val="007C1731"/>
    <w:rsid w:val="007C178D"/>
    <w:rsid w:val="007C1792"/>
    <w:rsid w:val="007C17A3"/>
    <w:rsid w:val="007C17F1"/>
    <w:rsid w:val="007C18B0"/>
    <w:rsid w:val="007C1909"/>
    <w:rsid w:val="007C1A6D"/>
    <w:rsid w:val="007C1A6E"/>
    <w:rsid w:val="007C1AC5"/>
    <w:rsid w:val="007C1D17"/>
    <w:rsid w:val="007C1D88"/>
    <w:rsid w:val="007C1E42"/>
    <w:rsid w:val="007C1E74"/>
    <w:rsid w:val="007C2034"/>
    <w:rsid w:val="007C204A"/>
    <w:rsid w:val="007C20A2"/>
    <w:rsid w:val="007C2141"/>
    <w:rsid w:val="007C21E8"/>
    <w:rsid w:val="007C222C"/>
    <w:rsid w:val="007C2299"/>
    <w:rsid w:val="007C2472"/>
    <w:rsid w:val="007C253C"/>
    <w:rsid w:val="007C2550"/>
    <w:rsid w:val="007C25C4"/>
    <w:rsid w:val="007C25D2"/>
    <w:rsid w:val="007C26A2"/>
    <w:rsid w:val="007C279B"/>
    <w:rsid w:val="007C28B1"/>
    <w:rsid w:val="007C290C"/>
    <w:rsid w:val="007C2A15"/>
    <w:rsid w:val="007C2ACD"/>
    <w:rsid w:val="007C2B6E"/>
    <w:rsid w:val="007C2C21"/>
    <w:rsid w:val="007C2C62"/>
    <w:rsid w:val="007C2D04"/>
    <w:rsid w:val="007C2D79"/>
    <w:rsid w:val="007C2D92"/>
    <w:rsid w:val="007C3120"/>
    <w:rsid w:val="007C3475"/>
    <w:rsid w:val="007C3529"/>
    <w:rsid w:val="007C355D"/>
    <w:rsid w:val="007C36AB"/>
    <w:rsid w:val="007C3844"/>
    <w:rsid w:val="007C3855"/>
    <w:rsid w:val="007C3876"/>
    <w:rsid w:val="007C393C"/>
    <w:rsid w:val="007C3953"/>
    <w:rsid w:val="007C3AB3"/>
    <w:rsid w:val="007C3B46"/>
    <w:rsid w:val="007C3BF4"/>
    <w:rsid w:val="007C3CB5"/>
    <w:rsid w:val="007C3D89"/>
    <w:rsid w:val="007C408A"/>
    <w:rsid w:val="007C4312"/>
    <w:rsid w:val="007C4376"/>
    <w:rsid w:val="007C43A8"/>
    <w:rsid w:val="007C43B5"/>
    <w:rsid w:val="007C44EA"/>
    <w:rsid w:val="007C4A38"/>
    <w:rsid w:val="007C4B2C"/>
    <w:rsid w:val="007C4CE5"/>
    <w:rsid w:val="007C4D24"/>
    <w:rsid w:val="007C4DEA"/>
    <w:rsid w:val="007C4F8E"/>
    <w:rsid w:val="007C505A"/>
    <w:rsid w:val="007C50A3"/>
    <w:rsid w:val="007C50C9"/>
    <w:rsid w:val="007C5229"/>
    <w:rsid w:val="007C5271"/>
    <w:rsid w:val="007C52A0"/>
    <w:rsid w:val="007C5554"/>
    <w:rsid w:val="007C566A"/>
    <w:rsid w:val="007C56B6"/>
    <w:rsid w:val="007C56E9"/>
    <w:rsid w:val="007C5779"/>
    <w:rsid w:val="007C5790"/>
    <w:rsid w:val="007C5933"/>
    <w:rsid w:val="007C5B0E"/>
    <w:rsid w:val="007C5B3D"/>
    <w:rsid w:val="007C5B54"/>
    <w:rsid w:val="007C5B66"/>
    <w:rsid w:val="007C5D64"/>
    <w:rsid w:val="007C5D9B"/>
    <w:rsid w:val="007C5EC4"/>
    <w:rsid w:val="007C5F46"/>
    <w:rsid w:val="007C6088"/>
    <w:rsid w:val="007C60CE"/>
    <w:rsid w:val="007C6147"/>
    <w:rsid w:val="007C62A8"/>
    <w:rsid w:val="007C6369"/>
    <w:rsid w:val="007C63B0"/>
    <w:rsid w:val="007C6486"/>
    <w:rsid w:val="007C64EC"/>
    <w:rsid w:val="007C6508"/>
    <w:rsid w:val="007C657B"/>
    <w:rsid w:val="007C65B3"/>
    <w:rsid w:val="007C664F"/>
    <w:rsid w:val="007C667A"/>
    <w:rsid w:val="007C66AA"/>
    <w:rsid w:val="007C6986"/>
    <w:rsid w:val="007C69CA"/>
    <w:rsid w:val="007C6AB7"/>
    <w:rsid w:val="007C6B71"/>
    <w:rsid w:val="007C6C02"/>
    <w:rsid w:val="007C6C28"/>
    <w:rsid w:val="007C6D47"/>
    <w:rsid w:val="007C6D9C"/>
    <w:rsid w:val="007C6DF7"/>
    <w:rsid w:val="007C6E28"/>
    <w:rsid w:val="007C6E3C"/>
    <w:rsid w:val="007C6F2C"/>
    <w:rsid w:val="007C6F90"/>
    <w:rsid w:val="007C7038"/>
    <w:rsid w:val="007C706C"/>
    <w:rsid w:val="007C710B"/>
    <w:rsid w:val="007C7168"/>
    <w:rsid w:val="007C719B"/>
    <w:rsid w:val="007C7252"/>
    <w:rsid w:val="007C72B1"/>
    <w:rsid w:val="007C7306"/>
    <w:rsid w:val="007C737D"/>
    <w:rsid w:val="007C73A8"/>
    <w:rsid w:val="007C746C"/>
    <w:rsid w:val="007C746D"/>
    <w:rsid w:val="007C7676"/>
    <w:rsid w:val="007C77E1"/>
    <w:rsid w:val="007C7976"/>
    <w:rsid w:val="007C7992"/>
    <w:rsid w:val="007C79E2"/>
    <w:rsid w:val="007C7A7D"/>
    <w:rsid w:val="007C7D9E"/>
    <w:rsid w:val="007C7E04"/>
    <w:rsid w:val="007C7F61"/>
    <w:rsid w:val="007C7FCC"/>
    <w:rsid w:val="007C7FCD"/>
    <w:rsid w:val="007D006E"/>
    <w:rsid w:val="007D028F"/>
    <w:rsid w:val="007D02F3"/>
    <w:rsid w:val="007D0323"/>
    <w:rsid w:val="007D04E9"/>
    <w:rsid w:val="007D0A7F"/>
    <w:rsid w:val="007D0A8D"/>
    <w:rsid w:val="007D0BCF"/>
    <w:rsid w:val="007D0D9F"/>
    <w:rsid w:val="007D0E5F"/>
    <w:rsid w:val="007D0E93"/>
    <w:rsid w:val="007D0EA7"/>
    <w:rsid w:val="007D0F62"/>
    <w:rsid w:val="007D0F88"/>
    <w:rsid w:val="007D0FA9"/>
    <w:rsid w:val="007D0FF6"/>
    <w:rsid w:val="007D104F"/>
    <w:rsid w:val="007D11D0"/>
    <w:rsid w:val="007D128E"/>
    <w:rsid w:val="007D139C"/>
    <w:rsid w:val="007D14C5"/>
    <w:rsid w:val="007D15E9"/>
    <w:rsid w:val="007D1604"/>
    <w:rsid w:val="007D1644"/>
    <w:rsid w:val="007D1887"/>
    <w:rsid w:val="007D1A38"/>
    <w:rsid w:val="007D1B1C"/>
    <w:rsid w:val="007D1B34"/>
    <w:rsid w:val="007D1C4F"/>
    <w:rsid w:val="007D1E94"/>
    <w:rsid w:val="007D1F23"/>
    <w:rsid w:val="007D1F31"/>
    <w:rsid w:val="007D202A"/>
    <w:rsid w:val="007D2198"/>
    <w:rsid w:val="007D224A"/>
    <w:rsid w:val="007D243D"/>
    <w:rsid w:val="007D247C"/>
    <w:rsid w:val="007D263B"/>
    <w:rsid w:val="007D269D"/>
    <w:rsid w:val="007D2750"/>
    <w:rsid w:val="007D28AF"/>
    <w:rsid w:val="007D28FC"/>
    <w:rsid w:val="007D2A01"/>
    <w:rsid w:val="007D2AF8"/>
    <w:rsid w:val="007D2BBD"/>
    <w:rsid w:val="007D2BCB"/>
    <w:rsid w:val="007D2C36"/>
    <w:rsid w:val="007D2C9B"/>
    <w:rsid w:val="007D2CAD"/>
    <w:rsid w:val="007D2CCE"/>
    <w:rsid w:val="007D2E52"/>
    <w:rsid w:val="007D2EA3"/>
    <w:rsid w:val="007D2EAC"/>
    <w:rsid w:val="007D2F0A"/>
    <w:rsid w:val="007D2F61"/>
    <w:rsid w:val="007D303F"/>
    <w:rsid w:val="007D3120"/>
    <w:rsid w:val="007D3178"/>
    <w:rsid w:val="007D326C"/>
    <w:rsid w:val="007D32CB"/>
    <w:rsid w:val="007D3344"/>
    <w:rsid w:val="007D3419"/>
    <w:rsid w:val="007D341C"/>
    <w:rsid w:val="007D342A"/>
    <w:rsid w:val="007D345F"/>
    <w:rsid w:val="007D34C5"/>
    <w:rsid w:val="007D34F8"/>
    <w:rsid w:val="007D3502"/>
    <w:rsid w:val="007D358A"/>
    <w:rsid w:val="007D36D4"/>
    <w:rsid w:val="007D3845"/>
    <w:rsid w:val="007D38CB"/>
    <w:rsid w:val="007D38D9"/>
    <w:rsid w:val="007D398D"/>
    <w:rsid w:val="007D39AA"/>
    <w:rsid w:val="007D3AAE"/>
    <w:rsid w:val="007D3C68"/>
    <w:rsid w:val="007D3C82"/>
    <w:rsid w:val="007D3DBA"/>
    <w:rsid w:val="007D3F13"/>
    <w:rsid w:val="007D4111"/>
    <w:rsid w:val="007D44BB"/>
    <w:rsid w:val="007D454E"/>
    <w:rsid w:val="007D4A1C"/>
    <w:rsid w:val="007D4A7C"/>
    <w:rsid w:val="007D4AEB"/>
    <w:rsid w:val="007D4B1F"/>
    <w:rsid w:val="007D4C48"/>
    <w:rsid w:val="007D4C60"/>
    <w:rsid w:val="007D4CC2"/>
    <w:rsid w:val="007D4D9D"/>
    <w:rsid w:val="007D4DC7"/>
    <w:rsid w:val="007D4E4E"/>
    <w:rsid w:val="007D4ED1"/>
    <w:rsid w:val="007D4EED"/>
    <w:rsid w:val="007D4F9E"/>
    <w:rsid w:val="007D4FFD"/>
    <w:rsid w:val="007D5001"/>
    <w:rsid w:val="007D503B"/>
    <w:rsid w:val="007D5131"/>
    <w:rsid w:val="007D5227"/>
    <w:rsid w:val="007D5317"/>
    <w:rsid w:val="007D5453"/>
    <w:rsid w:val="007D55D8"/>
    <w:rsid w:val="007D5628"/>
    <w:rsid w:val="007D5911"/>
    <w:rsid w:val="007D5A01"/>
    <w:rsid w:val="007D5AB8"/>
    <w:rsid w:val="007D5C42"/>
    <w:rsid w:val="007D5D6F"/>
    <w:rsid w:val="007D5D8B"/>
    <w:rsid w:val="007D5E05"/>
    <w:rsid w:val="007D5F39"/>
    <w:rsid w:val="007D5FA3"/>
    <w:rsid w:val="007D6012"/>
    <w:rsid w:val="007D602C"/>
    <w:rsid w:val="007D61D2"/>
    <w:rsid w:val="007D6228"/>
    <w:rsid w:val="007D6269"/>
    <w:rsid w:val="007D633B"/>
    <w:rsid w:val="007D634D"/>
    <w:rsid w:val="007D6562"/>
    <w:rsid w:val="007D68E0"/>
    <w:rsid w:val="007D6974"/>
    <w:rsid w:val="007D6A29"/>
    <w:rsid w:val="007D6C13"/>
    <w:rsid w:val="007D6C3C"/>
    <w:rsid w:val="007D6E01"/>
    <w:rsid w:val="007D6E4E"/>
    <w:rsid w:val="007D70A0"/>
    <w:rsid w:val="007D711B"/>
    <w:rsid w:val="007D711E"/>
    <w:rsid w:val="007D713E"/>
    <w:rsid w:val="007D71AB"/>
    <w:rsid w:val="007D71BE"/>
    <w:rsid w:val="007D7265"/>
    <w:rsid w:val="007D738B"/>
    <w:rsid w:val="007D7416"/>
    <w:rsid w:val="007D7483"/>
    <w:rsid w:val="007D7571"/>
    <w:rsid w:val="007D76D1"/>
    <w:rsid w:val="007D7754"/>
    <w:rsid w:val="007D77FF"/>
    <w:rsid w:val="007D7882"/>
    <w:rsid w:val="007D7892"/>
    <w:rsid w:val="007D78DC"/>
    <w:rsid w:val="007D7A50"/>
    <w:rsid w:val="007D7A69"/>
    <w:rsid w:val="007D7BE9"/>
    <w:rsid w:val="007D7CEE"/>
    <w:rsid w:val="007D7D40"/>
    <w:rsid w:val="007D7E73"/>
    <w:rsid w:val="007D7E89"/>
    <w:rsid w:val="007D7F0E"/>
    <w:rsid w:val="007D7F5C"/>
    <w:rsid w:val="007D7F85"/>
    <w:rsid w:val="007E003E"/>
    <w:rsid w:val="007E01FB"/>
    <w:rsid w:val="007E02C0"/>
    <w:rsid w:val="007E02EF"/>
    <w:rsid w:val="007E0356"/>
    <w:rsid w:val="007E0380"/>
    <w:rsid w:val="007E081C"/>
    <w:rsid w:val="007E08F3"/>
    <w:rsid w:val="007E0BEA"/>
    <w:rsid w:val="007E0BF9"/>
    <w:rsid w:val="007E0C9B"/>
    <w:rsid w:val="007E0D15"/>
    <w:rsid w:val="007E0EA3"/>
    <w:rsid w:val="007E0EEE"/>
    <w:rsid w:val="007E0F1F"/>
    <w:rsid w:val="007E0F33"/>
    <w:rsid w:val="007E10BF"/>
    <w:rsid w:val="007E12B4"/>
    <w:rsid w:val="007E12FE"/>
    <w:rsid w:val="007E1406"/>
    <w:rsid w:val="007E1603"/>
    <w:rsid w:val="007E1709"/>
    <w:rsid w:val="007E1722"/>
    <w:rsid w:val="007E17B4"/>
    <w:rsid w:val="007E17BD"/>
    <w:rsid w:val="007E183C"/>
    <w:rsid w:val="007E18C2"/>
    <w:rsid w:val="007E19B1"/>
    <w:rsid w:val="007E19D9"/>
    <w:rsid w:val="007E1AC7"/>
    <w:rsid w:val="007E1B40"/>
    <w:rsid w:val="007E1B6D"/>
    <w:rsid w:val="007E1B94"/>
    <w:rsid w:val="007E1C4E"/>
    <w:rsid w:val="007E1C6C"/>
    <w:rsid w:val="007E1F7E"/>
    <w:rsid w:val="007E1F89"/>
    <w:rsid w:val="007E1FAF"/>
    <w:rsid w:val="007E1FE4"/>
    <w:rsid w:val="007E246E"/>
    <w:rsid w:val="007E249E"/>
    <w:rsid w:val="007E2744"/>
    <w:rsid w:val="007E27C7"/>
    <w:rsid w:val="007E283C"/>
    <w:rsid w:val="007E2890"/>
    <w:rsid w:val="007E29A5"/>
    <w:rsid w:val="007E2AA8"/>
    <w:rsid w:val="007E2B6E"/>
    <w:rsid w:val="007E2C30"/>
    <w:rsid w:val="007E2C4C"/>
    <w:rsid w:val="007E2D12"/>
    <w:rsid w:val="007E2D49"/>
    <w:rsid w:val="007E2F04"/>
    <w:rsid w:val="007E2F25"/>
    <w:rsid w:val="007E2F28"/>
    <w:rsid w:val="007E2F4E"/>
    <w:rsid w:val="007E2FA4"/>
    <w:rsid w:val="007E2FC5"/>
    <w:rsid w:val="007E2FDE"/>
    <w:rsid w:val="007E3123"/>
    <w:rsid w:val="007E33BA"/>
    <w:rsid w:val="007E3628"/>
    <w:rsid w:val="007E3633"/>
    <w:rsid w:val="007E3729"/>
    <w:rsid w:val="007E37F6"/>
    <w:rsid w:val="007E37F7"/>
    <w:rsid w:val="007E381C"/>
    <w:rsid w:val="007E397F"/>
    <w:rsid w:val="007E39C2"/>
    <w:rsid w:val="007E39DB"/>
    <w:rsid w:val="007E3AF0"/>
    <w:rsid w:val="007E3B38"/>
    <w:rsid w:val="007E3C28"/>
    <w:rsid w:val="007E3C7B"/>
    <w:rsid w:val="007E3CCC"/>
    <w:rsid w:val="007E3CE3"/>
    <w:rsid w:val="007E3D34"/>
    <w:rsid w:val="007E3E4E"/>
    <w:rsid w:val="007E3ED8"/>
    <w:rsid w:val="007E413F"/>
    <w:rsid w:val="007E41B4"/>
    <w:rsid w:val="007E42C0"/>
    <w:rsid w:val="007E42D8"/>
    <w:rsid w:val="007E4392"/>
    <w:rsid w:val="007E44B2"/>
    <w:rsid w:val="007E45EA"/>
    <w:rsid w:val="007E461C"/>
    <w:rsid w:val="007E46F9"/>
    <w:rsid w:val="007E4812"/>
    <w:rsid w:val="007E4897"/>
    <w:rsid w:val="007E48FA"/>
    <w:rsid w:val="007E4B58"/>
    <w:rsid w:val="007E4C3A"/>
    <w:rsid w:val="007E4C8E"/>
    <w:rsid w:val="007E4CBE"/>
    <w:rsid w:val="007E4D50"/>
    <w:rsid w:val="007E4DCD"/>
    <w:rsid w:val="007E4E72"/>
    <w:rsid w:val="007E503A"/>
    <w:rsid w:val="007E5162"/>
    <w:rsid w:val="007E51DD"/>
    <w:rsid w:val="007E51FF"/>
    <w:rsid w:val="007E5203"/>
    <w:rsid w:val="007E5208"/>
    <w:rsid w:val="007E5250"/>
    <w:rsid w:val="007E528A"/>
    <w:rsid w:val="007E531A"/>
    <w:rsid w:val="007E5550"/>
    <w:rsid w:val="007E56F0"/>
    <w:rsid w:val="007E5710"/>
    <w:rsid w:val="007E5717"/>
    <w:rsid w:val="007E57F0"/>
    <w:rsid w:val="007E584D"/>
    <w:rsid w:val="007E5969"/>
    <w:rsid w:val="007E59FC"/>
    <w:rsid w:val="007E5A4B"/>
    <w:rsid w:val="007E5B57"/>
    <w:rsid w:val="007E5BAE"/>
    <w:rsid w:val="007E5C9B"/>
    <w:rsid w:val="007E5DA8"/>
    <w:rsid w:val="007E5E55"/>
    <w:rsid w:val="007E5F61"/>
    <w:rsid w:val="007E5FD8"/>
    <w:rsid w:val="007E602C"/>
    <w:rsid w:val="007E608B"/>
    <w:rsid w:val="007E6129"/>
    <w:rsid w:val="007E61F3"/>
    <w:rsid w:val="007E6370"/>
    <w:rsid w:val="007E63AD"/>
    <w:rsid w:val="007E63F7"/>
    <w:rsid w:val="007E650B"/>
    <w:rsid w:val="007E666A"/>
    <w:rsid w:val="007E6785"/>
    <w:rsid w:val="007E6787"/>
    <w:rsid w:val="007E67CD"/>
    <w:rsid w:val="007E694D"/>
    <w:rsid w:val="007E6A31"/>
    <w:rsid w:val="007E6B55"/>
    <w:rsid w:val="007E6B88"/>
    <w:rsid w:val="007E6BAB"/>
    <w:rsid w:val="007E6D5F"/>
    <w:rsid w:val="007E6D8F"/>
    <w:rsid w:val="007E6E09"/>
    <w:rsid w:val="007E6E4F"/>
    <w:rsid w:val="007E7020"/>
    <w:rsid w:val="007E7048"/>
    <w:rsid w:val="007E7159"/>
    <w:rsid w:val="007E74E3"/>
    <w:rsid w:val="007E77AD"/>
    <w:rsid w:val="007E7895"/>
    <w:rsid w:val="007E78F9"/>
    <w:rsid w:val="007E7ACC"/>
    <w:rsid w:val="007E7B2A"/>
    <w:rsid w:val="007E7BBA"/>
    <w:rsid w:val="007E7C8B"/>
    <w:rsid w:val="007E7F98"/>
    <w:rsid w:val="007E7FBA"/>
    <w:rsid w:val="007F001B"/>
    <w:rsid w:val="007F0180"/>
    <w:rsid w:val="007F030D"/>
    <w:rsid w:val="007F03FD"/>
    <w:rsid w:val="007F0463"/>
    <w:rsid w:val="007F04D9"/>
    <w:rsid w:val="007F0518"/>
    <w:rsid w:val="007F0538"/>
    <w:rsid w:val="007F07BE"/>
    <w:rsid w:val="007F0824"/>
    <w:rsid w:val="007F082C"/>
    <w:rsid w:val="007F0895"/>
    <w:rsid w:val="007F0A6C"/>
    <w:rsid w:val="007F0AE3"/>
    <w:rsid w:val="007F0BBF"/>
    <w:rsid w:val="007F0D11"/>
    <w:rsid w:val="007F0D70"/>
    <w:rsid w:val="007F0DBC"/>
    <w:rsid w:val="007F0DCB"/>
    <w:rsid w:val="007F0E87"/>
    <w:rsid w:val="007F0FA6"/>
    <w:rsid w:val="007F10B3"/>
    <w:rsid w:val="007F1132"/>
    <w:rsid w:val="007F1158"/>
    <w:rsid w:val="007F1192"/>
    <w:rsid w:val="007F125B"/>
    <w:rsid w:val="007F13C4"/>
    <w:rsid w:val="007F153F"/>
    <w:rsid w:val="007F15D5"/>
    <w:rsid w:val="007F16DC"/>
    <w:rsid w:val="007F173D"/>
    <w:rsid w:val="007F182D"/>
    <w:rsid w:val="007F196C"/>
    <w:rsid w:val="007F19D7"/>
    <w:rsid w:val="007F1C9B"/>
    <w:rsid w:val="007F1D45"/>
    <w:rsid w:val="007F1F4E"/>
    <w:rsid w:val="007F2079"/>
    <w:rsid w:val="007F21F2"/>
    <w:rsid w:val="007F2209"/>
    <w:rsid w:val="007F2289"/>
    <w:rsid w:val="007F2316"/>
    <w:rsid w:val="007F2357"/>
    <w:rsid w:val="007F2383"/>
    <w:rsid w:val="007F2627"/>
    <w:rsid w:val="007F2708"/>
    <w:rsid w:val="007F282C"/>
    <w:rsid w:val="007F28C5"/>
    <w:rsid w:val="007F2BF3"/>
    <w:rsid w:val="007F2CAC"/>
    <w:rsid w:val="007F2D4C"/>
    <w:rsid w:val="007F2E02"/>
    <w:rsid w:val="007F2E95"/>
    <w:rsid w:val="007F2FDB"/>
    <w:rsid w:val="007F30CC"/>
    <w:rsid w:val="007F3200"/>
    <w:rsid w:val="007F320F"/>
    <w:rsid w:val="007F338D"/>
    <w:rsid w:val="007F33D0"/>
    <w:rsid w:val="007F3408"/>
    <w:rsid w:val="007F35FA"/>
    <w:rsid w:val="007F3727"/>
    <w:rsid w:val="007F37E1"/>
    <w:rsid w:val="007F3957"/>
    <w:rsid w:val="007F395C"/>
    <w:rsid w:val="007F3C42"/>
    <w:rsid w:val="007F3CAC"/>
    <w:rsid w:val="007F3CB2"/>
    <w:rsid w:val="007F3CD9"/>
    <w:rsid w:val="007F3DD7"/>
    <w:rsid w:val="007F3DEA"/>
    <w:rsid w:val="007F3E17"/>
    <w:rsid w:val="007F3E1C"/>
    <w:rsid w:val="007F3FA1"/>
    <w:rsid w:val="007F40CC"/>
    <w:rsid w:val="007F4127"/>
    <w:rsid w:val="007F4138"/>
    <w:rsid w:val="007F4195"/>
    <w:rsid w:val="007F41C2"/>
    <w:rsid w:val="007F464D"/>
    <w:rsid w:val="007F485A"/>
    <w:rsid w:val="007F49B5"/>
    <w:rsid w:val="007F4BD3"/>
    <w:rsid w:val="007F4C26"/>
    <w:rsid w:val="007F4C83"/>
    <w:rsid w:val="007F4EBB"/>
    <w:rsid w:val="007F4EF5"/>
    <w:rsid w:val="007F4FCF"/>
    <w:rsid w:val="007F50B7"/>
    <w:rsid w:val="007F52A6"/>
    <w:rsid w:val="007F546A"/>
    <w:rsid w:val="007F559D"/>
    <w:rsid w:val="007F566E"/>
    <w:rsid w:val="007F56EE"/>
    <w:rsid w:val="007F5716"/>
    <w:rsid w:val="007F584B"/>
    <w:rsid w:val="007F58A1"/>
    <w:rsid w:val="007F59DC"/>
    <w:rsid w:val="007F5C1B"/>
    <w:rsid w:val="007F5CB1"/>
    <w:rsid w:val="007F5CFE"/>
    <w:rsid w:val="007F5D81"/>
    <w:rsid w:val="007F5D8E"/>
    <w:rsid w:val="007F613C"/>
    <w:rsid w:val="007F6255"/>
    <w:rsid w:val="007F62DE"/>
    <w:rsid w:val="007F636C"/>
    <w:rsid w:val="007F63B6"/>
    <w:rsid w:val="007F6535"/>
    <w:rsid w:val="007F65AC"/>
    <w:rsid w:val="007F6737"/>
    <w:rsid w:val="007F673C"/>
    <w:rsid w:val="007F6774"/>
    <w:rsid w:val="007F698B"/>
    <w:rsid w:val="007F6A5C"/>
    <w:rsid w:val="007F6AE3"/>
    <w:rsid w:val="007F6B25"/>
    <w:rsid w:val="007F6BCA"/>
    <w:rsid w:val="007F6D18"/>
    <w:rsid w:val="007F6D8D"/>
    <w:rsid w:val="007F6E11"/>
    <w:rsid w:val="007F6FD4"/>
    <w:rsid w:val="007F6FDA"/>
    <w:rsid w:val="007F7011"/>
    <w:rsid w:val="007F7014"/>
    <w:rsid w:val="007F70C9"/>
    <w:rsid w:val="007F7218"/>
    <w:rsid w:val="007F7289"/>
    <w:rsid w:val="007F729C"/>
    <w:rsid w:val="007F72FB"/>
    <w:rsid w:val="007F73E9"/>
    <w:rsid w:val="007F742D"/>
    <w:rsid w:val="007F7454"/>
    <w:rsid w:val="007F7497"/>
    <w:rsid w:val="007F74DC"/>
    <w:rsid w:val="007F750A"/>
    <w:rsid w:val="007F76B2"/>
    <w:rsid w:val="007F7715"/>
    <w:rsid w:val="007F77C3"/>
    <w:rsid w:val="007F7885"/>
    <w:rsid w:val="007F78F9"/>
    <w:rsid w:val="007F79E1"/>
    <w:rsid w:val="007F7A41"/>
    <w:rsid w:val="007F7A84"/>
    <w:rsid w:val="007F7C3D"/>
    <w:rsid w:val="007F7C66"/>
    <w:rsid w:val="007F7CF5"/>
    <w:rsid w:val="007F7E08"/>
    <w:rsid w:val="007F7EB7"/>
    <w:rsid w:val="007F7FFE"/>
    <w:rsid w:val="00800109"/>
    <w:rsid w:val="00800150"/>
    <w:rsid w:val="00800318"/>
    <w:rsid w:val="00800458"/>
    <w:rsid w:val="00800516"/>
    <w:rsid w:val="00800672"/>
    <w:rsid w:val="0080069E"/>
    <w:rsid w:val="008006CA"/>
    <w:rsid w:val="00800768"/>
    <w:rsid w:val="0080086F"/>
    <w:rsid w:val="00800A05"/>
    <w:rsid w:val="00800DCC"/>
    <w:rsid w:val="00800DFD"/>
    <w:rsid w:val="00800F18"/>
    <w:rsid w:val="00800F61"/>
    <w:rsid w:val="00801060"/>
    <w:rsid w:val="008010DA"/>
    <w:rsid w:val="008011AB"/>
    <w:rsid w:val="00801217"/>
    <w:rsid w:val="0080139F"/>
    <w:rsid w:val="008013BF"/>
    <w:rsid w:val="00801477"/>
    <w:rsid w:val="0080149F"/>
    <w:rsid w:val="00801578"/>
    <w:rsid w:val="00801687"/>
    <w:rsid w:val="00801759"/>
    <w:rsid w:val="00801853"/>
    <w:rsid w:val="008018A1"/>
    <w:rsid w:val="008018A9"/>
    <w:rsid w:val="008018DA"/>
    <w:rsid w:val="0080190E"/>
    <w:rsid w:val="00801982"/>
    <w:rsid w:val="00801BAB"/>
    <w:rsid w:val="00801D82"/>
    <w:rsid w:val="00801D96"/>
    <w:rsid w:val="00801E27"/>
    <w:rsid w:val="00801F69"/>
    <w:rsid w:val="00801F7D"/>
    <w:rsid w:val="00802031"/>
    <w:rsid w:val="008021F0"/>
    <w:rsid w:val="008021FD"/>
    <w:rsid w:val="00802210"/>
    <w:rsid w:val="008023EA"/>
    <w:rsid w:val="0080257A"/>
    <w:rsid w:val="008025FF"/>
    <w:rsid w:val="0080283D"/>
    <w:rsid w:val="008028C8"/>
    <w:rsid w:val="00802923"/>
    <w:rsid w:val="008029FD"/>
    <w:rsid w:val="00802B69"/>
    <w:rsid w:val="00802CD5"/>
    <w:rsid w:val="00802CD8"/>
    <w:rsid w:val="00802D40"/>
    <w:rsid w:val="00802E37"/>
    <w:rsid w:val="00802E77"/>
    <w:rsid w:val="00802E81"/>
    <w:rsid w:val="00802F24"/>
    <w:rsid w:val="00802FF0"/>
    <w:rsid w:val="00803054"/>
    <w:rsid w:val="0080305A"/>
    <w:rsid w:val="0080317D"/>
    <w:rsid w:val="00803310"/>
    <w:rsid w:val="00803326"/>
    <w:rsid w:val="008033AC"/>
    <w:rsid w:val="0080347B"/>
    <w:rsid w:val="008034BD"/>
    <w:rsid w:val="0080368B"/>
    <w:rsid w:val="00803695"/>
    <w:rsid w:val="008036A7"/>
    <w:rsid w:val="00803701"/>
    <w:rsid w:val="0080396A"/>
    <w:rsid w:val="00803A0C"/>
    <w:rsid w:val="00803B8D"/>
    <w:rsid w:val="00803BE3"/>
    <w:rsid w:val="00803CD8"/>
    <w:rsid w:val="00803EEF"/>
    <w:rsid w:val="00803FE3"/>
    <w:rsid w:val="00804078"/>
    <w:rsid w:val="00804094"/>
    <w:rsid w:val="00804167"/>
    <w:rsid w:val="00804187"/>
    <w:rsid w:val="00804430"/>
    <w:rsid w:val="0080452C"/>
    <w:rsid w:val="00804640"/>
    <w:rsid w:val="008047A7"/>
    <w:rsid w:val="008047C3"/>
    <w:rsid w:val="008047D9"/>
    <w:rsid w:val="008048A7"/>
    <w:rsid w:val="00804928"/>
    <w:rsid w:val="008049AC"/>
    <w:rsid w:val="008049AF"/>
    <w:rsid w:val="008049E3"/>
    <w:rsid w:val="00804A46"/>
    <w:rsid w:val="00804A5A"/>
    <w:rsid w:val="00804A74"/>
    <w:rsid w:val="00804ACE"/>
    <w:rsid w:val="00804B52"/>
    <w:rsid w:val="00804C69"/>
    <w:rsid w:val="00804CE7"/>
    <w:rsid w:val="00804D18"/>
    <w:rsid w:val="00804DE3"/>
    <w:rsid w:val="00804E7D"/>
    <w:rsid w:val="00804FD0"/>
    <w:rsid w:val="00804FEC"/>
    <w:rsid w:val="0080515C"/>
    <w:rsid w:val="00805272"/>
    <w:rsid w:val="0080528B"/>
    <w:rsid w:val="0080539F"/>
    <w:rsid w:val="00805485"/>
    <w:rsid w:val="008054E5"/>
    <w:rsid w:val="00805640"/>
    <w:rsid w:val="00805806"/>
    <w:rsid w:val="008059FB"/>
    <w:rsid w:val="00805A8F"/>
    <w:rsid w:val="00805AB6"/>
    <w:rsid w:val="00805BF0"/>
    <w:rsid w:val="00805C03"/>
    <w:rsid w:val="00805CA1"/>
    <w:rsid w:val="00805CD4"/>
    <w:rsid w:val="00805DC1"/>
    <w:rsid w:val="00805E94"/>
    <w:rsid w:val="0080635A"/>
    <w:rsid w:val="0080640E"/>
    <w:rsid w:val="00806434"/>
    <w:rsid w:val="00806696"/>
    <w:rsid w:val="008069C8"/>
    <w:rsid w:val="00806B7E"/>
    <w:rsid w:val="00806CA2"/>
    <w:rsid w:val="00806D80"/>
    <w:rsid w:val="00806DEB"/>
    <w:rsid w:val="00806F1D"/>
    <w:rsid w:val="00806FEF"/>
    <w:rsid w:val="008070A0"/>
    <w:rsid w:val="0080718F"/>
    <w:rsid w:val="00807454"/>
    <w:rsid w:val="0080747D"/>
    <w:rsid w:val="0080748E"/>
    <w:rsid w:val="008074EF"/>
    <w:rsid w:val="008076CF"/>
    <w:rsid w:val="008077EF"/>
    <w:rsid w:val="0080782B"/>
    <w:rsid w:val="00807851"/>
    <w:rsid w:val="00807958"/>
    <w:rsid w:val="00807961"/>
    <w:rsid w:val="00807AA5"/>
    <w:rsid w:val="00807B34"/>
    <w:rsid w:val="00807C93"/>
    <w:rsid w:val="00807E3B"/>
    <w:rsid w:val="00807EEF"/>
    <w:rsid w:val="00807EFE"/>
    <w:rsid w:val="00807F35"/>
    <w:rsid w:val="0081013B"/>
    <w:rsid w:val="0081018A"/>
    <w:rsid w:val="008102FB"/>
    <w:rsid w:val="00810314"/>
    <w:rsid w:val="0081032A"/>
    <w:rsid w:val="008103B0"/>
    <w:rsid w:val="0081040E"/>
    <w:rsid w:val="008104DF"/>
    <w:rsid w:val="008104E0"/>
    <w:rsid w:val="0081059D"/>
    <w:rsid w:val="008105C1"/>
    <w:rsid w:val="0081061D"/>
    <w:rsid w:val="00810783"/>
    <w:rsid w:val="0081087E"/>
    <w:rsid w:val="00810888"/>
    <w:rsid w:val="00810946"/>
    <w:rsid w:val="00810948"/>
    <w:rsid w:val="0081095C"/>
    <w:rsid w:val="008109F6"/>
    <w:rsid w:val="00810AFF"/>
    <w:rsid w:val="00810BDE"/>
    <w:rsid w:val="00810C88"/>
    <w:rsid w:val="00810D74"/>
    <w:rsid w:val="00810DA5"/>
    <w:rsid w:val="00810E33"/>
    <w:rsid w:val="00810E63"/>
    <w:rsid w:val="00810EC2"/>
    <w:rsid w:val="00810F52"/>
    <w:rsid w:val="00811088"/>
    <w:rsid w:val="00811251"/>
    <w:rsid w:val="00811382"/>
    <w:rsid w:val="00811413"/>
    <w:rsid w:val="00811434"/>
    <w:rsid w:val="00811460"/>
    <w:rsid w:val="00811495"/>
    <w:rsid w:val="008115AB"/>
    <w:rsid w:val="0081160A"/>
    <w:rsid w:val="00811740"/>
    <w:rsid w:val="0081179A"/>
    <w:rsid w:val="00811837"/>
    <w:rsid w:val="00811987"/>
    <w:rsid w:val="00811A60"/>
    <w:rsid w:val="00811C4B"/>
    <w:rsid w:val="00811CD8"/>
    <w:rsid w:val="00811CEF"/>
    <w:rsid w:val="00811E22"/>
    <w:rsid w:val="0081203C"/>
    <w:rsid w:val="00812295"/>
    <w:rsid w:val="0081232D"/>
    <w:rsid w:val="008123DC"/>
    <w:rsid w:val="0081247E"/>
    <w:rsid w:val="008124E5"/>
    <w:rsid w:val="008125AD"/>
    <w:rsid w:val="008125F8"/>
    <w:rsid w:val="00812644"/>
    <w:rsid w:val="0081270F"/>
    <w:rsid w:val="00812791"/>
    <w:rsid w:val="008127E3"/>
    <w:rsid w:val="0081292C"/>
    <w:rsid w:val="00812A42"/>
    <w:rsid w:val="00812A70"/>
    <w:rsid w:val="00812D67"/>
    <w:rsid w:val="00812EDE"/>
    <w:rsid w:val="0081302F"/>
    <w:rsid w:val="00813030"/>
    <w:rsid w:val="008130CA"/>
    <w:rsid w:val="008130F1"/>
    <w:rsid w:val="00813257"/>
    <w:rsid w:val="008133AE"/>
    <w:rsid w:val="008134F6"/>
    <w:rsid w:val="00813623"/>
    <w:rsid w:val="00813666"/>
    <w:rsid w:val="00813687"/>
    <w:rsid w:val="00813720"/>
    <w:rsid w:val="00813731"/>
    <w:rsid w:val="00813948"/>
    <w:rsid w:val="00813990"/>
    <w:rsid w:val="00813A59"/>
    <w:rsid w:val="00813BE8"/>
    <w:rsid w:val="00813F74"/>
    <w:rsid w:val="00814120"/>
    <w:rsid w:val="008142A3"/>
    <w:rsid w:val="008143B1"/>
    <w:rsid w:val="008143DA"/>
    <w:rsid w:val="00814626"/>
    <w:rsid w:val="008146C4"/>
    <w:rsid w:val="008146E4"/>
    <w:rsid w:val="008146FC"/>
    <w:rsid w:val="0081479C"/>
    <w:rsid w:val="008147B2"/>
    <w:rsid w:val="0081482F"/>
    <w:rsid w:val="00814AA6"/>
    <w:rsid w:val="00814AE2"/>
    <w:rsid w:val="00814B19"/>
    <w:rsid w:val="00814B33"/>
    <w:rsid w:val="00814C71"/>
    <w:rsid w:val="00814ED5"/>
    <w:rsid w:val="008150A8"/>
    <w:rsid w:val="00815125"/>
    <w:rsid w:val="00815187"/>
    <w:rsid w:val="008151BA"/>
    <w:rsid w:val="008151EB"/>
    <w:rsid w:val="00815231"/>
    <w:rsid w:val="008153A9"/>
    <w:rsid w:val="008153C7"/>
    <w:rsid w:val="0081545D"/>
    <w:rsid w:val="008155E6"/>
    <w:rsid w:val="008155F9"/>
    <w:rsid w:val="008157B9"/>
    <w:rsid w:val="008157EE"/>
    <w:rsid w:val="0081592A"/>
    <w:rsid w:val="00815A12"/>
    <w:rsid w:val="00815AC2"/>
    <w:rsid w:val="00815BD1"/>
    <w:rsid w:val="00815BD4"/>
    <w:rsid w:val="00815C32"/>
    <w:rsid w:val="00815C5D"/>
    <w:rsid w:val="00815CBF"/>
    <w:rsid w:val="00815E49"/>
    <w:rsid w:val="00815E73"/>
    <w:rsid w:val="00815E7C"/>
    <w:rsid w:val="00815EAB"/>
    <w:rsid w:val="00815ED7"/>
    <w:rsid w:val="00816404"/>
    <w:rsid w:val="00816406"/>
    <w:rsid w:val="008165E9"/>
    <w:rsid w:val="008166CA"/>
    <w:rsid w:val="008167C3"/>
    <w:rsid w:val="008167CB"/>
    <w:rsid w:val="008168B4"/>
    <w:rsid w:val="008168FF"/>
    <w:rsid w:val="0081697B"/>
    <w:rsid w:val="00816A63"/>
    <w:rsid w:val="00816A64"/>
    <w:rsid w:val="00816AFE"/>
    <w:rsid w:val="00816B4B"/>
    <w:rsid w:val="00816B54"/>
    <w:rsid w:val="00816BC5"/>
    <w:rsid w:val="00816CC4"/>
    <w:rsid w:val="00816D55"/>
    <w:rsid w:val="00816DAB"/>
    <w:rsid w:val="00816DAE"/>
    <w:rsid w:val="00816FEB"/>
    <w:rsid w:val="008170A3"/>
    <w:rsid w:val="0081714B"/>
    <w:rsid w:val="00817352"/>
    <w:rsid w:val="0081735E"/>
    <w:rsid w:val="0081736E"/>
    <w:rsid w:val="008173A1"/>
    <w:rsid w:val="00817559"/>
    <w:rsid w:val="00817642"/>
    <w:rsid w:val="00817748"/>
    <w:rsid w:val="0081780F"/>
    <w:rsid w:val="00817938"/>
    <w:rsid w:val="00817A2D"/>
    <w:rsid w:val="00817C23"/>
    <w:rsid w:val="00817CA0"/>
    <w:rsid w:val="00817CCE"/>
    <w:rsid w:val="00817CE3"/>
    <w:rsid w:val="00817E5F"/>
    <w:rsid w:val="00817E8A"/>
    <w:rsid w:val="00817EAE"/>
    <w:rsid w:val="008200D0"/>
    <w:rsid w:val="00820223"/>
    <w:rsid w:val="00820292"/>
    <w:rsid w:val="008202B6"/>
    <w:rsid w:val="00820344"/>
    <w:rsid w:val="008203CE"/>
    <w:rsid w:val="008203E4"/>
    <w:rsid w:val="00820411"/>
    <w:rsid w:val="0082050E"/>
    <w:rsid w:val="0082055B"/>
    <w:rsid w:val="00820594"/>
    <w:rsid w:val="00820759"/>
    <w:rsid w:val="00820764"/>
    <w:rsid w:val="008208FB"/>
    <w:rsid w:val="00820974"/>
    <w:rsid w:val="008209B4"/>
    <w:rsid w:val="00820BA3"/>
    <w:rsid w:val="00820D1D"/>
    <w:rsid w:val="00820DD7"/>
    <w:rsid w:val="00820F4D"/>
    <w:rsid w:val="00820FB6"/>
    <w:rsid w:val="00821042"/>
    <w:rsid w:val="00821095"/>
    <w:rsid w:val="0082117A"/>
    <w:rsid w:val="0082122F"/>
    <w:rsid w:val="0082125F"/>
    <w:rsid w:val="0082126E"/>
    <w:rsid w:val="008212D9"/>
    <w:rsid w:val="00821320"/>
    <w:rsid w:val="00821333"/>
    <w:rsid w:val="008214AC"/>
    <w:rsid w:val="00821620"/>
    <w:rsid w:val="00821629"/>
    <w:rsid w:val="00821645"/>
    <w:rsid w:val="008216E7"/>
    <w:rsid w:val="00821750"/>
    <w:rsid w:val="008217FD"/>
    <w:rsid w:val="00821AE5"/>
    <w:rsid w:val="00821CC1"/>
    <w:rsid w:val="00821DAF"/>
    <w:rsid w:val="00821E89"/>
    <w:rsid w:val="00821F1C"/>
    <w:rsid w:val="00821F41"/>
    <w:rsid w:val="00821F9B"/>
    <w:rsid w:val="00822049"/>
    <w:rsid w:val="00822116"/>
    <w:rsid w:val="008222C5"/>
    <w:rsid w:val="0082257D"/>
    <w:rsid w:val="00822594"/>
    <w:rsid w:val="00822644"/>
    <w:rsid w:val="0082286C"/>
    <w:rsid w:val="00822A60"/>
    <w:rsid w:val="00822ABE"/>
    <w:rsid w:val="00822DEA"/>
    <w:rsid w:val="00822E79"/>
    <w:rsid w:val="00822F05"/>
    <w:rsid w:val="00822FFA"/>
    <w:rsid w:val="00822FFB"/>
    <w:rsid w:val="00823038"/>
    <w:rsid w:val="00823042"/>
    <w:rsid w:val="00823090"/>
    <w:rsid w:val="008231DA"/>
    <w:rsid w:val="0082328E"/>
    <w:rsid w:val="008232ED"/>
    <w:rsid w:val="00823305"/>
    <w:rsid w:val="0082341B"/>
    <w:rsid w:val="008234B4"/>
    <w:rsid w:val="00823544"/>
    <w:rsid w:val="00823667"/>
    <w:rsid w:val="008236BA"/>
    <w:rsid w:val="00823792"/>
    <w:rsid w:val="00823795"/>
    <w:rsid w:val="00823ACB"/>
    <w:rsid w:val="00823AD4"/>
    <w:rsid w:val="00823B2D"/>
    <w:rsid w:val="00823BD1"/>
    <w:rsid w:val="00823D91"/>
    <w:rsid w:val="00823E37"/>
    <w:rsid w:val="00823E77"/>
    <w:rsid w:val="00823F03"/>
    <w:rsid w:val="00823F39"/>
    <w:rsid w:val="00823FD4"/>
    <w:rsid w:val="008240DA"/>
    <w:rsid w:val="0082415C"/>
    <w:rsid w:val="0082422A"/>
    <w:rsid w:val="0082424A"/>
    <w:rsid w:val="0082439D"/>
    <w:rsid w:val="0082445A"/>
    <w:rsid w:val="0082456E"/>
    <w:rsid w:val="008245B1"/>
    <w:rsid w:val="008245B9"/>
    <w:rsid w:val="00824634"/>
    <w:rsid w:val="008248B2"/>
    <w:rsid w:val="008248CA"/>
    <w:rsid w:val="00824915"/>
    <w:rsid w:val="008249BE"/>
    <w:rsid w:val="00824A54"/>
    <w:rsid w:val="00824BDB"/>
    <w:rsid w:val="00824D6E"/>
    <w:rsid w:val="00824DA1"/>
    <w:rsid w:val="008250CB"/>
    <w:rsid w:val="008250E1"/>
    <w:rsid w:val="00825138"/>
    <w:rsid w:val="0082517A"/>
    <w:rsid w:val="00825226"/>
    <w:rsid w:val="008253C6"/>
    <w:rsid w:val="008253DC"/>
    <w:rsid w:val="00825492"/>
    <w:rsid w:val="008255F0"/>
    <w:rsid w:val="00825668"/>
    <w:rsid w:val="0082568A"/>
    <w:rsid w:val="008256AB"/>
    <w:rsid w:val="00825712"/>
    <w:rsid w:val="008258CB"/>
    <w:rsid w:val="00825910"/>
    <w:rsid w:val="00825B5E"/>
    <w:rsid w:val="00825B71"/>
    <w:rsid w:val="00825B76"/>
    <w:rsid w:val="00825BDD"/>
    <w:rsid w:val="00825C26"/>
    <w:rsid w:val="00825D5D"/>
    <w:rsid w:val="00825D96"/>
    <w:rsid w:val="00825E7B"/>
    <w:rsid w:val="00825FE0"/>
    <w:rsid w:val="008261E1"/>
    <w:rsid w:val="00826371"/>
    <w:rsid w:val="008263F3"/>
    <w:rsid w:val="0082655C"/>
    <w:rsid w:val="008265B2"/>
    <w:rsid w:val="008266E8"/>
    <w:rsid w:val="00826765"/>
    <w:rsid w:val="008267B0"/>
    <w:rsid w:val="00826817"/>
    <w:rsid w:val="00826848"/>
    <w:rsid w:val="008269DD"/>
    <w:rsid w:val="00826B82"/>
    <w:rsid w:val="00826BDF"/>
    <w:rsid w:val="00826D66"/>
    <w:rsid w:val="00826DF7"/>
    <w:rsid w:val="00826EF1"/>
    <w:rsid w:val="00826F86"/>
    <w:rsid w:val="00826FC7"/>
    <w:rsid w:val="008271AF"/>
    <w:rsid w:val="0082721B"/>
    <w:rsid w:val="0082723E"/>
    <w:rsid w:val="008272AA"/>
    <w:rsid w:val="00827452"/>
    <w:rsid w:val="008274D1"/>
    <w:rsid w:val="00827645"/>
    <w:rsid w:val="0082766C"/>
    <w:rsid w:val="00827794"/>
    <w:rsid w:val="0082786F"/>
    <w:rsid w:val="008278A3"/>
    <w:rsid w:val="008278D2"/>
    <w:rsid w:val="0082796F"/>
    <w:rsid w:val="008279AD"/>
    <w:rsid w:val="00827A36"/>
    <w:rsid w:val="00827A41"/>
    <w:rsid w:val="00827A65"/>
    <w:rsid w:val="00827AFC"/>
    <w:rsid w:val="00827FDD"/>
    <w:rsid w:val="0083006E"/>
    <w:rsid w:val="0083010B"/>
    <w:rsid w:val="00830148"/>
    <w:rsid w:val="00830321"/>
    <w:rsid w:val="00830534"/>
    <w:rsid w:val="00830617"/>
    <w:rsid w:val="008306B3"/>
    <w:rsid w:val="008306FA"/>
    <w:rsid w:val="00830865"/>
    <w:rsid w:val="0083096B"/>
    <w:rsid w:val="00830CC7"/>
    <w:rsid w:val="00830D11"/>
    <w:rsid w:val="00830E5A"/>
    <w:rsid w:val="00830F07"/>
    <w:rsid w:val="00830FC2"/>
    <w:rsid w:val="00830FF0"/>
    <w:rsid w:val="00831012"/>
    <w:rsid w:val="00831080"/>
    <w:rsid w:val="0083116A"/>
    <w:rsid w:val="008311EB"/>
    <w:rsid w:val="00831272"/>
    <w:rsid w:val="008313A2"/>
    <w:rsid w:val="008313CD"/>
    <w:rsid w:val="00831460"/>
    <w:rsid w:val="0083159C"/>
    <w:rsid w:val="008316A0"/>
    <w:rsid w:val="0083179D"/>
    <w:rsid w:val="008317EA"/>
    <w:rsid w:val="00831910"/>
    <w:rsid w:val="0083198B"/>
    <w:rsid w:val="008319DA"/>
    <w:rsid w:val="00831B1F"/>
    <w:rsid w:val="00831B50"/>
    <w:rsid w:val="00831B80"/>
    <w:rsid w:val="00831BD2"/>
    <w:rsid w:val="00831C28"/>
    <w:rsid w:val="00831CBA"/>
    <w:rsid w:val="00831CC4"/>
    <w:rsid w:val="00831D00"/>
    <w:rsid w:val="00831D66"/>
    <w:rsid w:val="00831DDC"/>
    <w:rsid w:val="00831E06"/>
    <w:rsid w:val="00831F8F"/>
    <w:rsid w:val="00832126"/>
    <w:rsid w:val="00832187"/>
    <w:rsid w:val="008321C2"/>
    <w:rsid w:val="00832224"/>
    <w:rsid w:val="0083225A"/>
    <w:rsid w:val="008322B6"/>
    <w:rsid w:val="008322B7"/>
    <w:rsid w:val="0083233A"/>
    <w:rsid w:val="008324B1"/>
    <w:rsid w:val="008324DD"/>
    <w:rsid w:val="0083267B"/>
    <w:rsid w:val="0083286C"/>
    <w:rsid w:val="0083292A"/>
    <w:rsid w:val="008329D4"/>
    <w:rsid w:val="008329DE"/>
    <w:rsid w:val="00832A0B"/>
    <w:rsid w:val="00832D04"/>
    <w:rsid w:val="00832D17"/>
    <w:rsid w:val="00832DB2"/>
    <w:rsid w:val="00832EB7"/>
    <w:rsid w:val="00832FB9"/>
    <w:rsid w:val="00833071"/>
    <w:rsid w:val="00833129"/>
    <w:rsid w:val="008333B8"/>
    <w:rsid w:val="0083360F"/>
    <w:rsid w:val="008336F2"/>
    <w:rsid w:val="00833806"/>
    <w:rsid w:val="008339CF"/>
    <w:rsid w:val="008339DA"/>
    <w:rsid w:val="00833A4C"/>
    <w:rsid w:val="00833A5A"/>
    <w:rsid w:val="00833AC7"/>
    <w:rsid w:val="00833AD1"/>
    <w:rsid w:val="00833AD9"/>
    <w:rsid w:val="00833BC8"/>
    <w:rsid w:val="00833DEE"/>
    <w:rsid w:val="00833F1C"/>
    <w:rsid w:val="00834035"/>
    <w:rsid w:val="0083423B"/>
    <w:rsid w:val="008342FA"/>
    <w:rsid w:val="0083431E"/>
    <w:rsid w:val="00834479"/>
    <w:rsid w:val="008344B7"/>
    <w:rsid w:val="0083455F"/>
    <w:rsid w:val="008346B2"/>
    <w:rsid w:val="0083473E"/>
    <w:rsid w:val="00834759"/>
    <w:rsid w:val="0083478B"/>
    <w:rsid w:val="008348B9"/>
    <w:rsid w:val="008348CA"/>
    <w:rsid w:val="00834A26"/>
    <w:rsid w:val="00834A95"/>
    <w:rsid w:val="00834ADE"/>
    <w:rsid w:val="00834B48"/>
    <w:rsid w:val="00834B58"/>
    <w:rsid w:val="00834DBA"/>
    <w:rsid w:val="00834DF4"/>
    <w:rsid w:val="00834E43"/>
    <w:rsid w:val="00834F1F"/>
    <w:rsid w:val="00834F26"/>
    <w:rsid w:val="008351A3"/>
    <w:rsid w:val="008351F8"/>
    <w:rsid w:val="008352B0"/>
    <w:rsid w:val="008354AA"/>
    <w:rsid w:val="00835521"/>
    <w:rsid w:val="008355F4"/>
    <w:rsid w:val="0083563C"/>
    <w:rsid w:val="008356D4"/>
    <w:rsid w:val="008356EA"/>
    <w:rsid w:val="00835816"/>
    <w:rsid w:val="0083582D"/>
    <w:rsid w:val="0083596D"/>
    <w:rsid w:val="008359BF"/>
    <w:rsid w:val="008359EF"/>
    <w:rsid w:val="00835BC9"/>
    <w:rsid w:val="00835D3C"/>
    <w:rsid w:val="00835D88"/>
    <w:rsid w:val="00835D9D"/>
    <w:rsid w:val="00835F18"/>
    <w:rsid w:val="00835F63"/>
    <w:rsid w:val="008360CF"/>
    <w:rsid w:val="0083637A"/>
    <w:rsid w:val="008363ED"/>
    <w:rsid w:val="00836737"/>
    <w:rsid w:val="008367C9"/>
    <w:rsid w:val="0083684B"/>
    <w:rsid w:val="00836882"/>
    <w:rsid w:val="00836884"/>
    <w:rsid w:val="00836ACD"/>
    <w:rsid w:val="00836CB4"/>
    <w:rsid w:val="00836DD6"/>
    <w:rsid w:val="00836DF2"/>
    <w:rsid w:val="00836E34"/>
    <w:rsid w:val="00836F4D"/>
    <w:rsid w:val="008370AB"/>
    <w:rsid w:val="00837173"/>
    <w:rsid w:val="008371C1"/>
    <w:rsid w:val="008371E7"/>
    <w:rsid w:val="00837202"/>
    <w:rsid w:val="00837302"/>
    <w:rsid w:val="0083732A"/>
    <w:rsid w:val="008373FA"/>
    <w:rsid w:val="0083744C"/>
    <w:rsid w:val="0083749D"/>
    <w:rsid w:val="00837795"/>
    <w:rsid w:val="008377A2"/>
    <w:rsid w:val="008377BA"/>
    <w:rsid w:val="0083783E"/>
    <w:rsid w:val="00837883"/>
    <w:rsid w:val="008379D4"/>
    <w:rsid w:val="00837A6B"/>
    <w:rsid w:val="00837AAE"/>
    <w:rsid w:val="00837C24"/>
    <w:rsid w:val="00837C32"/>
    <w:rsid w:val="00837CDE"/>
    <w:rsid w:val="00837D7A"/>
    <w:rsid w:val="00837EA6"/>
    <w:rsid w:val="00837F40"/>
    <w:rsid w:val="00837FFE"/>
    <w:rsid w:val="008400B1"/>
    <w:rsid w:val="008400E2"/>
    <w:rsid w:val="0084015F"/>
    <w:rsid w:val="00840348"/>
    <w:rsid w:val="00840365"/>
    <w:rsid w:val="00840558"/>
    <w:rsid w:val="00840625"/>
    <w:rsid w:val="008407CC"/>
    <w:rsid w:val="008407E4"/>
    <w:rsid w:val="00840814"/>
    <w:rsid w:val="008408B7"/>
    <w:rsid w:val="00840933"/>
    <w:rsid w:val="008409E6"/>
    <w:rsid w:val="00840C17"/>
    <w:rsid w:val="00840C41"/>
    <w:rsid w:val="00840FCD"/>
    <w:rsid w:val="00840FFB"/>
    <w:rsid w:val="00841070"/>
    <w:rsid w:val="008413CC"/>
    <w:rsid w:val="00841612"/>
    <w:rsid w:val="008416D2"/>
    <w:rsid w:val="008416EB"/>
    <w:rsid w:val="008417EE"/>
    <w:rsid w:val="0084187D"/>
    <w:rsid w:val="00841921"/>
    <w:rsid w:val="00841DE9"/>
    <w:rsid w:val="00841EA5"/>
    <w:rsid w:val="00842076"/>
    <w:rsid w:val="008420C4"/>
    <w:rsid w:val="0084215E"/>
    <w:rsid w:val="0084219A"/>
    <w:rsid w:val="008421E9"/>
    <w:rsid w:val="0084224E"/>
    <w:rsid w:val="008422FD"/>
    <w:rsid w:val="0084256A"/>
    <w:rsid w:val="0084259C"/>
    <w:rsid w:val="008426D5"/>
    <w:rsid w:val="008428AB"/>
    <w:rsid w:val="0084290B"/>
    <w:rsid w:val="0084296E"/>
    <w:rsid w:val="008429F5"/>
    <w:rsid w:val="00842B41"/>
    <w:rsid w:val="00842BF4"/>
    <w:rsid w:val="00842D0E"/>
    <w:rsid w:val="00842DC8"/>
    <w:rsid w:val="00842EF7"/>
    <w:rsid w:val="00842FE6"/>
    <w:rsid w:val="00843119"/>
    <w:rsid w:val="008432B8"/>
    <w:rsid w:val="008432C5"/>
    <w:rsid w:val="0084330B"/>
    <w:rsid w:val="0084340D"/>
    <w:rsid w:val="0084350E"/>
    <w:rsid w:val="008436D7"/>
    <w:rsid w:val="008436FC"/>
    <w:rsid w:val="00843713"/>
    <w:rsid w:val="0084377B"/>
    <w:rsid w:val="00843792"/>
    <w:rsid w:val="00843876"/>
    <w:rsid w:val="008438C0"/>
    <w:rsid w:val="0084398E"/>
    <w:rsid w:val="008439A0"/>
    <w:rsid w:val="008439F0"/>
    <w:rsid w:val="00843B5B"/>
    <w:rsid w:val="00843B5F"/>
    <w:rsid w:val="00843BC0"/>
    <w:rsid w:val="00843E58"/>
    <w:rsid w:val="00843E63"/>
    <w:rsid w:val="00843E64"/>
    <w:rsid w:val="0084409E"/>
    <w:rsid w:val="0084410D"/>
    <w:rsid w:val="0084413D"/>
    <w:rsid w:val="008441CD"/>
    <w:rsid w:val="008442A8"/>
    <w:rsid w:val="00844314"/>
    <w:rsid w:val="008443B9"/>
    <w:rsid w:val="008444F7"/>
    <w:rsid w:val="0084450E"/>
    <w:rsid w:val="00844639"/>
    <w:rsid w:val="008446C4"/>
    <w:rsid w:val="008446F9"/>
    <w:rsid w:val="0084485C"/>
    <w:rsid w:val="00844B71"/>
    <w:rsid w:val="00844C3E"/>
    <w:rsid w:val="00844E37"/>
    <w:rsid w:val="00844EAB"/>
    <w:rsid w:val="00844EC1"/>
    <w:rsid w:val="00845110"/>
    <w:rsid w:val="0084540C"/>
    <w:rsid w:val="00845523"/>
    <w:rsid w:val="00845525"/>
    <w:rsid w:val="0084558D"/>
    <w:rsid w:val="00845615"/>
    <w:rsid w:val="00845674"/>
    <w:rsid w:val="00845779"/>
    <w:rsid w:val="008458DD"/>
    <w:rsid w:val="008458E2"/>
    <w:rsid w:val="00845927"/>
    <w:rsid w:val="00845931"/>
    <w:rsid w:val="00845960"/>
    <w:rsid w:val="00845986"/>
    <w:rsid w:val="008459E2"/>
    <w:rsid w:val="00845B82"/>
    <w:rsid w:val="00845D63"/>
    <w:rsid w:val="00845DC1"/>
    <w:rsid w:val="00846064"/>
    <w:rsid w:val="008461EC"/>
    <w:rsid w:val="008462FB"/>
    <w:rsid w:val="0084670A"/>
    <w:rsid w:val="00846903"/>
    <w:rsid w:val="008469CB"/>
    <w:rsid w:val="00846A2C"/>
    <w:rsid w:val="00846AEA"/>
    <w:rsid w:val="00846BB8"/>
    <w:rsid w:val="00846BEF"/>
    <w:rsid w:val="00846CA8"/>
    <w:rsid w:val="00846CB7"/>
    <w:rsid w:val="00846DBE"/>
    <w:rsid w:val="00846E6B"/>
    <w:rsid w:val="00846E7B"/>
    <w:rsid w:val="00846EA1"/>
    <w:rsid w:val="00846F9E"/>
    <w:rsid w:val="00846FD1"/>
    <w:rsid w:val="008470AC"/>
    <w:rsid w:val="008472CE"/>
    <w:rsid w:val="0084734A"/>
    <w:rsid w:val="00847381"/>
    <w:rsid w:val="00847576"/>
    <w:rsid w:val="00847689"/>
    <w:rsid w:val="0084787E"/>
    <w:rsid w:val="008479B1"/>
    <w:rsid w:val="008479CB"/>
    <w:rsid w:val="00847A42"/>
    <w:rsid w:val="00847A70"/>
    <w:rsid w:val="00847B62"/>
    <w:rsid w:val="00847B8B"/>
    <w:rsid w:val="00847C01"/>
    <w:rsid w:val="00847DD5"/>
    <w:rsid w:val="00847E72"/>
    <w:rsid w:val="00847F04"/>
    <w:rsid w:val="00847F15"/>
    <w:rsid w:val="00847FC5"/>
    <w:rsid w:val="0085000A"/>
    <w:rsid w:val="008500E2"/>
    <w:rsid w:val="00850112"/>
    <w:rsid w:val="00850163"/>
    <w:rsid w:val="00850198"/>
    <w:rsid w:val="00850228"/>
    <w:rsid w:val="00850589"/>
    <w:rsid w:val="0085059F"/>
    <w:rsid w:val="00850674"/>
    <w:rsid w:val="00850751"/>
    <w:rsid w:val="00850850"/>
    <w:rsid w:val="00850A13"/>
    <w:rsid w:val="00850A84"/>
    <w:rsid w:val="00850A9F"/>
    <w:rsid w:val="00850CC7"/>
    <w:rsid w:val="00850CED"/>
    <w:rsid w:val="00850D09"/>
    <w:rsid w:val="00850D4B"/>
    <w:rsid w:val="00850DAE"/>
    <w:rsid w:val="00850E5A"/>
    <w:rsid w:val="00850E6B"/>
    <w:rsid w:val="00850F1B"/>
    <w:rsid w:val="00850F54"/>
    <w:rsid w:val="008511B4"/>
    <w:rsid w:val="008511BF"/>
    <w:rsid w:val="0085133B"/>
    <w:rsid w:val="00851386"/>
    <w:rsid w:val="008514BE"/>
    <w:rsid w:val="008514F1"/>
    <w:rsid w:val="0085154E"/>
    <w:rsid w:val="008515C6"/>
    <w:rsid w:val="008517D3"/>
    <w:rsid w:val="0085183C"/>
    <w:rsid w:val="00851847"/>
    <w:rsid w:val="008519B6"/>
    <w:rsid w:val="008519ED"/>
    <w:rsid w:val="00851A7E"/>
    <w:rsid w:val="00851B11"/>
    <w:rsid w:val="00851C02"/>
    <w:rsid w:val="00851C47"/>
    <w:rsid w:val="00851C5F"/>
    <w:rsid w:val="00851D28"/>
    <w:rsid w:val="00851D3A"/>
    <w:rsid w:val="00851D62"/>
    <w:rsid w:val="00851D7B"/>
    <w:rsid w:val="00851E38"/>
    <w:rsid w:val="00851F82"/>
    <w:rsid w:val="008523DC"/>
    <w:rsid w:val="008524E2"/>
    <w:rsid w:val="00852536"/>
    <w:rsid w:val="0085257B"/>
    <w:rsid w:val="008526A0"/>
    <w:rsid w:val="008526C5"/>
    <w:rsid w:val="00852A31"/>
    <w:rsid w:val="00852AA6"/>
    <w:rsid w:val="00852C03"/>
    <w:rsid w:val="00852D12"/>
    <w:rsid w:val="00852DB7"/>
    <w:rsid w:val="00852E4A"/>
    <w:rsid w:val="00852EDB"/>
    <w:rsid w:val="008530DA"/>
    <w:rsid w:val="00853165"/>
    <w:rsid w:val="008531B2"/>
    <w:rsid w:val="00853239"/>
    <w:rsid w:val="0085327B"/>
    <w:rsid w:val="00853321"/>
    <w:rsid w:val="0085332D"/>
    <w:rsid w:val="00853375"/>
    <w:rsid w:val="008533B6"/>
    <w:rsid w:val="00853456"/>
    <w:rsid w:val="008534EB"/>
    <w:rsid w:val="0085359A"/>
    <w:rsid w:val="00853840"/>
    <w:rsid w:val="00853C8E"/>
    <w:rsid w:val="0085407E"/>
    <w:rsid w:val="008541E4"/>
    <w:rsid w:val="00854204"/>
    <w:rsid w:val="008542B5"/>
    <w:rsid w:val="008543A1"/>
    <w:rsid w:val="008544AB"/>
    <w:rsid w:val="008544EE"/>
    <w:rsid w:val="00854522"/>
    <w:rsid w:val="0085453C"/>
    <w:rsid w:val="00854554"/>
    <w:rsid w:val="00854694"/>
    <w:rsid w:val="008547DA"/>
    <w:rsid w:val="008548FC"/>
    <w:rsid w:val="008549D1"/>
    <w:rsid w:val="00854A23"/>
    <w:rsid w:val="00854B24"/>
    <w:rsid w:val="00854BC8"/>
    <w:rsid w:val="00854CDA"/>
    <w:rsid w:val="00854F12"/>
    <w:rsid w:val="00854F74"/>
    <w:rsid w:val="00854F8E"/>
    <w:rsid w:val="00854FB4"/>
    <w:rsid w:val="00855166"/>
    <w:rsid w:val="00855195"/>
    <w:rsid w:val="0085519C"/>
    <w:rsid w:val="008551C1"/>
    <w:rsid w:val="0085521C"/>
    <w:rsid w:val="00855233"/>
    <w:rsid w:val="0085547C"/>
    <w:rsid w:val="00855485"/>
    <w:rsid w:val="0085549E"/>
    <w:rsid w:val="008554A3"/>
    <w:rsid w:val="0085550F"/>
    <w:rsid w:val="00855572"/>
    <w:rsid w:val="00855607"/>
    <w:rsid w:val="0085565E"/>
    <w:rsid w:val="00855685"/>
    <w:rsid w:val="00855737"/>
    <w:rsid w:val="00855896"/>
    <w:rsid w:val="008558FC"/>
    <w:rsid w:val="0085598A"/>
    <w:rsid w:val="008559AF"/>
    <w:rsid w:val="00855AA5"/>
    <w:rsid w:val="00855AB2"/>
    <w:rsid w:val="00855C68"/>
    <w:rsid w:val="00855CA4"/>
    <w:rsid w:val="00855F8B"/>
    <w:rsid w:val="00855FCB"/>
    <w:rsid w:val="00855FF9"/>
    <w:rsid w:val="008560C1"/>
    <w:rsid w:val="00856376"/>
    <w:rsid w:val="00856632"/>
    <w:rsid w:val="0085670A"/>
    <w:rsid w:val="0085681C"/>
    <w:rsid w:val="008568AB"/>
    <w:rsid w:val="008569C0"/>
    <w:rsid w:val="00856A1D"/>
    <w:rsid w:val="00856AE5"/>
    <w:rsid w:val="00856B77"/>
    <w:rsid w:val="00856EA5"/>
    <w:rsid w:val="00856F8F"/>
    <w:rsid w:val="00856F98"/>
    <w:rsid w:val="00857160"/>
    <w:rsid w:val="0085721A"/>
    <w:rsid w:val="0085723D"/>
    <w:rsid w:val="0085730A"/>
    <w:rsid w:val="008573CC"/>
    <w:rsid w:val="008575CF"/>
    <w:rsid w:val="00857795"/>
    <w:rsid w:val="0085779F"/>
    <w:rsid w:val="0085784B"/>
    <w:rsid w:val="008578DB"/>
    <w:rsid w:val="0085792D"/>
    <w:rsid w:val="00857A4D"/>
    <w:rsid w:val="00857A5E"/>
    <w:rsid w:val="00857B0E"/>
    <w:rsid w:val="00857BF3"/>
    <w:rsid w:val="00857C20"/>
    <w:rsid w:val="00857CBA"/>
    <w:rsid w:val="00857D64"/>
    <w:rsid w:val="00857F6E"/>
    <w:rsid w:val="00857F78"/>
    <w:rsid w:val="00860090"/>
    <w:rsid w:val="008600A5"/>
    <w:rsid w:val="008600AE"/>
    <w:rsid w:val="008600B9"/>
    <w:rsid w:val="008603F9"/>
    <w:rsid w:val="008603FC"/>
    <w:rsid w:val="00860487"/>
    <w:rsid w:val="0086072C"/>
    <w:rsid w:val="008607E5"/>
    <w:rsid w:val="0086084E"/>
    <w:rsid w:val="008608D9"/>
    <w:rsid w:val="00860982"/>
    <w:rsid w:val="00860A77"/>
    <w:rsid w:val="00860B5F"/>
    <w:rsid w:val="00860B67"/>
    <w:rsid w:val="00860C19"/>
    <w:rsid w:val="00860F06"/>
    <w:rsid w:val="00860F38"/>
    <w:rsid w:val="00860F88"/>
    <w:rsid w:val="00861133"/>
    <w:rsid w:val="0086114D"/>
    <w:rsid w:val="0086128A"/>
    <w:rsid w:val="00861361"/>
    <w:rsid w:val="00861491"/>
    <w:rsid w:val="008615DF"/>
    <w:rsid w:val="008616DC"/>
    <w:rsid w:val="008618CC"/>
    <w:rsid w:val="008619E5"/>
    <w:rsid w:val="00861A30"/>
    <w:rsid w:val="00861A72"/>
    <w:rsid w:val="00861A9A"/>
    <w:rsid w:val="00861CDD"/>
    <w:rsid w:val="00861CEE"/>
    <w:rsid w:val="00861DC8"/>
    <w:rsid w:val="00861ECF"/>
    <w:rsid w:val="00861EE2"/>
    <w:rsid w:val="008620F4"/>
    <w:rsid w:val="00862220"/>
    <w:rsid w:val="00862282"/>
    <w:rsid w:val="008622D4"/>
    <w:rsid w:val="00862358"/>
    <w:rsid w:val="0086235F"/>
    <w:rsid w:val="008623BE"/>
    <w:rsid w:val="00862477"/>
    <w:rsid w:val="00862554"/>
    <w:rsid w:val="008625CC"/>
    <w:rsid w:val="0086264C"/>
    <w:rsid w:val="0086264F"/>
    <w:rsid w:val="008626AF"/>
    <w:rsid w:val="008626F9"/>
    <w:rsid w:val="00862706"/>
    <w:rsid w:val="00862824"/>
    <w:rsid w:val="00862919"/>
    <w:rsid w:val="008629C0"/>
    <w:rsid w:val="00862B00"/>
    <w:rsid w:val="00862B2E"/>
    <w:rsid w:val="00862C09"/>
    <w:rsid w:val="00862C53"/>
    <w:rsid w:val="00862D0B"/>
    <w:rsid w:val="00862D3A"/>
    <w:rsid w:val="00862FB6"/>
    <w:rsid w:val="00863092"/>
    <w:rsid w:val="00863185"/>
    <w:rsid w:val="0086319F"/>
    <w:rsid w:val="00863262"/>
    <w:rsid w:val="0086329A"/>
    <w:rsid w:val="008633E7"/>
    <w:rsid w:val="008634A7"/>
    <w:rsid w:val="00863620"/>
    <w:rsid w:val="00863655"/>
    <w:rsid w:val="008637A0"/>
    <w:rsid w:val="008637FD"/>
    <w:rsid w:val="008638B8"/>
    <w:rsid w:val="008638E0"/>
    <w:rsid w:val="00863A19"/>
    <w:rsid w:val="00863A5B"/>
    <w:rsid w:val="00863B52"/>
    <w:rsid w:val="00863C1C"/>
    <w:rsid w:val="00863D96"/>
    <w:rsid w:val="00863E24"/>
    <w:rsid w:val="00863E2C"/>
    <w:rsid w:val="0086428C"/>
    <w:rsid w:val="0086432A"/>
    <w:rsid w:val="0086433F"/>
    <w:rsid w:val="00864340"/>
    <w:rsid w:val="0086448D"/>
    <w:rsid w:val="008644B0"/>
    <w:rsid w:val="00864663"/>
    <w:rsid w:val="008647AC"/>
    <w:rsid w:val="0086485A"/>
    <w:rsid w:val="00864877"/>
    <w:rsid w:val="00864A82"/>
    <w:rsid w:val="00864A8A"/>
    <w:rsid w:val="00864BF3"/>
    <w:rsid w:val="00864C20"/>
    <w:rsid w:val="00864CED"/>
    <w:rsid w:val="00864D27"/>
    <w:rsid w:val="00865213"/>
    <w:rsid w:val="00865264"/>
    <w:rsid w:val="008652D6"/>
    <w:rsid w:val="00865319"/>
    <w:rsid w:val="008653B2"/>
    <w:rsid w:val="00865759"/>
    <w:rsid w:val="00865795"/>
    <w:rsid w:val="00865821"/>
    <w:rsid w:val="008658C5"/>
    <w:rsid w:val="00865AAB"/>
    <w:rsid w:val="00865BA2"/>
    <w:rsid w:val="00865CC0"/>
    <w:rsid w:val="00865E94"/>
    <w:rsid w:val="00865F42"/>
    <w:rsid w:val="00865F4F"/>
    <w:rsid w:val="00865F8D"/>
    <w:rsid w:val="00865FB3"/>
    <w:rsid w:val="008661A1"/>
    <w:rsid w:val="00866237"/>
    <w:rsid w:val="0086637E"/>
    <w:rsid w:val="0086639E"/>
    <w:rsid w:val="00866595"/>
    <w:rsid w:val="00866622"/>
    <w:rsid w:val="0086665F"/>
    <w:rsid w:val="00866702"/>
    <w:rsid w:val="00866778"/>
    <w:rsid w:val="008667B1"/>
    <w:rsid w:val="008668DD"/>
    <w:rsid w:val="008669CC"/>
    <w:rsid w:val="00866AE1"/>
    <w:rsid w:val="00866C25"/>
    <w:rsid w:val="00866C5F"/>
    <w:rsid w:val="00866D34"/>
    <w:rsid w:val="00866E8C"/>
    <w:rsid w:val="00867024"/>
    <w:rsid w:val="00867123"/>
    <w:rsid w:val="0086712F"/>
    <w:rsid w:val="00867178"/>
    <w:rsid w:val="008672F7"/>
    <w:rsid w:val="008673B2"/>
    <w:rsid w:val="008673F2"/>
    <w:rsid w:val="00867504"/>
    <w:rsid w:val="008675CC"/>
    <w:rsid w:val="00867697"/>
    <w:rsid w:val="00867816"/>
    <w:rsid w:val="0086788B"/>
    <w:rsid w:val="00867963"/>
    <w:rsid w:val="00867A89"/>
    <w:rsid w:val="00867B13"/>
    <w:rsid w:val="00867C9F"/>
    <w:rsid w:val="00867D05"/>
    <w:rsid w:val="00867DD8"/>
    <w:rsid w:val="00867F00"/>
    <w:rsid w:val="00867F23"/>
    <w:rsid w:val="00867FFD"/>
    <w:rsid w:val="008703FF"/>
    <w:rsid w:val="008704B3"/>
    <w:rsid w:val="008704B7"/>
    <w:rsid w:val="008704D9"/>
    <w:rsid w:val="008705EE"/>
    <w:rsid w:val="00870783"/>
    <w:rsid w:val="00870843"/>
    <w:rsid w:val="00870A31"/>
    <w:rsid w:val="00870B7E"/>
    <w:rsid w:val="00870BB2"/>
    <w:rsid w:val="00870BCC"/>
    <w:rsid w:val="00870C81"/>
    <w:rsid w:val="00870D54"/>
    <w:rsid w:val="00870D8D"/>
    <w:rsid w:val="00870E57"/>
    <w:rsid w:val="00870EC6"/>
    <w:rsid w:val="00870F55"/>
    <w:rsid w:val="00870FF1"/>
    <w:rsid w:val="008710E1"/>
    <w:rsid w:val="008711E1"/>
    <w:rsid w:val="008711FF"/>
    <w:rsid w:val="008713A7"/>
    <w:rsid w:val="0087143C"/>
    <w:rsid w:val="00871513"/>
    <w:rsid w:val="008715A9"/>
    <w:rsid w:val="00871DEB"/>
    <w:rsid w:val="00871EBA"/>
    <w:rsid w:val="00871ECA"/>
    <w:rsid w:val="00871F63"/>
    <w:rsid w:val="008722BC"/>
    <w:rsid w:val="00872400"/>
    <w:rsid w:val="00872488"/>
    <w:rsid w:val="00872748"/>
    <w:rsid w:val="00872831"/>
    <w:rsid w:val="008728CB"/>
    <w:rsid w:val="008728E5"/>
    <w:rsid w:val="0087292B"/>
    <w:rsid w:val="00872942"/>
    <w:rsid w:val="008729B0"/>
    <w:rsid w:val="00872A61"/>
    <w:rsid w:val="00872D4D"/>
    <w:rsid w:val="00872F0F"/>
    <w:rsid w:val="00872F14"/>
    <w:rsid w:val="00873030"/>
    <w:rsid w:val="0087308A"/>
    <w:rsid w:val="00873106"/>
    <w:rsid w:val="008732A6"/>
    <w:rsid w:val="00873319"/>
    <w:rsid w:val="0087348A"/>
    <w:rsid w:val="0087350F"/>
    <w:rsid w:val="00873546"/>
    <w:rsid w:val="00873630"/>
    <w:rsid w:val="008736E7"/>
    <w:rsid w:val="008737D1"/>
    <w:rsid w:val="00873823"/>
    <w:rsid w:val="00873868"/>
    <w:rsid w:val="008739AC"/>
    <w:rsid w:val="00873A4C"/>
    <w:rsid w:val="00873B2B"/>
    <w:rsid w:val="00873C34"/>
    <w:rsid w:val="00873CEC"/>
    <w:rsid w:val="00873D3B"/>
    <w:rsid w:val="00873E01"/>
    <w:rsid w:val="00873F1B"/>
    <w:rsid w:val="00874081"/>
    <w:rsid w:val="008740E5"/>
    <w:rsid w:val="008741E1"/>
    <w:rsid w:val="00874208"/>
    <w:rsid w:val="0087422D"/>
    <w:rsid w:val="00874464"/>
    <w:rsid w:val="00874690"/>
    <w:rsid w:val="008747F6"/>
    <w:rsid w:val="0087487E"/>
    <w:rsid w:val="008748F7"/>
    <w:rsid w:val="008748FD"/>
    <w:rsid w:val="008749FE"/>
    <w:rsid w:val="00874C8E"/>
    <w:rsid w:val="00874CD3"/>
    <w:rsid w:val="00874DCF"/>
    <w:rsid w:val="00874E46"/>
    <w:rsid w:val="00874EE0"/>
    <w:rsid w:val="0087512E"/>
    <w:rsid w:val="00875162"/>
    <w:rsid w:val="008751DC"/>
    <w:rsid w:val="00875244"/>
    <w:rsid w:val="0087532E"/>
    <w:rsid w:val="0087541E"/>
    <w:rsid w:val="008756A6"/>
    <w:rsid w:val="008756F4"/>
    <w:rsid w:val="00875715"/>
    <w:rsid w:val="0087587A"/>
    <w:rsid w:val="00875882"/>
    <w:rsid w:val="0087588C"/>
    <w:rsid w:val="00875A49"/>
    <w:rsid w:val="00875C7A"/>
    <w:rsid w:val="00875D3E"/>
    <w:rsid w:val="00875D7B"/>
    <w:rsid w:val="00876101"/>
    <w:rsid w:val="0087630E"/>
    <w:rsid w:val="00876450"/>
    <w:rsid w:val="00876477"/>
    <w:rsid w:val="00876501"/>
    <w:rsid w:val="0087658C"/>
    <w:rsid w:val="008765CE"/>
    <w:rsid w:val="00876817"/>
    <w:rsid w:val="0087685F"/>
    <w:rsid w:val="00876867"/>
    <w:rsid w:val="00876887"/>
    <w:rsid w:val="008768A6"/>
    <w:rsid w:val="0087693C"/>
    <w:rsid w:val="008769EC"/>
    <w:rsid w:val="00876B0F"/>
    <w:rsid w:val="00876B64"/>
    <w:rsid w:val="00876E17"/>
    <w:rsid w:val="00876EC9"/>
    <w:rsid w:val="00876EE2"/>
    <w:rsid w:val="00876F9F"/>
    <w:rsid w:val="00877176"/>
    <w:rsid w:val="0087717C"/>
    <w:rsid w:val="00877181"/>
    <w:rsid w:val="008771BB"/>
    <w:rsid w:val="0087747D"/>
    <w:rsid w:val="00877501"/>
    <w:rsid w:val="0087760A"/>
    <w:rsid w:val="00877751"/>
    <w:rsid w:val="00877994"/>
    <w:rsid w:val="00877BCD"/>
    <w:rsid w:val="00877CB6"/>
    <w:rsid w:val="00877CE2"/>
    <w:rsid w:val="00877DA4"/>
    <w:rsid w:val="00877EE4"/>
    <w:rsid w:val="0088002B"/>
    <w:rsid w:val="0088007A"/>
    <w:rsid w:val="00880088"/>
    <w:rsid w:val="008801C7"/>
    <w:rsid w:val="008801F1"/>
    <w:rsid w:val="008804D0"/>
    <w:rsid w:val="00880588"/>
    <w:rsid w:val="008805B2"/>
    <w:rsid w:val="008806A7"/>
    <w:rsid w:val="008806E1"/>
    <w:rsid w:val="008807CD"/>
    <w:rsid w:val="008807E6"/>
    <w:rsid w:val="00880AC7"/>
    <w:rsid w:val="00880ADD"/>
    <w:rsid w:val="00880C66"/>
    <w:rsid w:val="00880D1E"/>
    <w:rsid w:val="00880EB0"/>
    <w:rsid w:val="00880EEC"/>
    <w:rsid w:val="00880EF3"/>
    <w:rsid w:val="00881058"/>
    <w:rsid w:val="00881132"/>
    <w:rsid w:val="008813A3"/>
    <w:rsid w:val="00881581"/>
    <w:rsid w:val="008815E2"/>
    <w:rsid w:val="008817CA"/>
    <w:rsid w:val="00881862"/>
    <w:rsid w:val="008818F3"/>
    <w:rsid w:val="0088195D"/>
    <w:rsid w:val="008819D9"/>
    <w:rsid w:val="008819F5"/>
    <w:rsid w:val="00881A06"/>
    <w:rsid w:val="00881A4D"/>
    <w:rsid w:val="00881AF6"/>
    <w:rsid w:val="00881B57"/>
    <w:rsid w:val="00881B78"/>
    <w:rsid w:val="00881BE2"/>
    <w:rsid w:val="00881C4D"/>
    <w:rsid w:val="00881D32"/>
    <w:rsid w:val="00881E02"/>
    <w:rsid w:val="00881E45"/>
    <w:rsid w:val="00881FFE"/>
    <w:rsid w:val="0088206E"/>
    <w:rsid w:val="0088213E"/>
    <w:rsid w:val="00882193"/>
    <w:rsid w:val="008821A7"/>
    <w:rsid w:val="0088225D"/>
    <w:rsid w:val="00882395"/>
    <w:rsid w:val="008823E1"/>
    <w:rsid w:val="0088259A"/>
    <w:rsid w:val="008827B8"/>
    <w:rsid w:val="008827FF"/>
    <w:rsid w:val="00882819"/>
    <w:rsid w:val="008828A6"/>
    <w:rsid w:val="008828D8"/>
    <w:rsid w:val="0088294C"/>
    <w:rsid w:val="00882A9C"/>
    <w:rsid w:val="00882AB3"/>
    <w:rsid w:val="00882ADD"/>
    <w:rsid w:val="00882B3F"/>
    <w:rsid w:val="00882D2A"/>
    <w:rsid w:val="00882D79"/>
    <w:rsid w:val="00882DA4"/>
    <w:rsid w:val="00882DCA"/>
    <w:rsid w:val="00882DF0"/>
    <w:rsid w:val="00882E1B"/>
    <w:rsid w:val="00882E41"/>
    <w:rsid w:val="00882E60"/>
    <w:rsid w:val="00882EE3"/>
    <w:rsid w:val="00882F01"/>
    <w:rsid w:val="00882FC5"/>
    <w:rsid w:val="008830D0"/>
    <w:rsid w:val="00883214"/>
    <w:rsid w:val="00883221"/>
    <w:rsid w:val="008832E7"/>
    <w:rsid w:val="008833B3"/>
    <w:rsid w:val="0088356B"/>
    <w:rsid w:val="00883769"/>
    <w:rsid w:val="00883837"/>
    <w:rsid w:val="00883A22"/>
    <w:rsid w:val="00883A73"/>
    <w:rsid w:val="00883CD2"/>
    <w:rsid w:val="00883DB9"/>
    <w:rsid w:val="00883DF5"/>
    <w:rsid w:val="00883F2C"/>
    <w:rsid w:val="00884019"/>
    <w:rsid w:val="0088417C"/>
    <w:rsid w:val="00884190"/>
    <w:rsid w:val="00884195"/>
    <w:rsid w:val="008841D7"/>
    <w:rsid w:val="00884200"/>
    <w:rsid w:val="00884238"/>
    <w:rsid w:val="008842FE"/>
    <w:rsid w:val="008843B4"/>
    <w:rsid w:val="00884444"/>
    <w:rsid w:val="008844BB"/>
    <w:rsid w:val="008844EB"/>
    <w:rsid w:val="00884573"/>
    <w:rsid w:val="0088484B"/>
    <w:rsid w:val="008848B1"/>
    <w:rsid w:val="008848BF"/>
    <w:rsid w:val="00884A33"/>
    <w:rsid w:val="00884AAE"/>
    <w:rsid w:val="00884C63"/>
    <w:rsid w:val="00884D95"/>
    <w:rsid w:val="00884DA9"/>
    <w:rsid w:val="00884DF5"/>
    <w:rsid w:val="00884EFF"/>
    <w:rsid w:val="00885014"/>
    <w:rsid w:val="00885041"/>
    <w:rsid w:val="00885131"/>
    <w:rsid w:val="00885180"/>
    <w:rsid w:val="0088526F"/>
    <w:rsid w:val="008852AA"/>
    <w:rsid w:val="008852B7"/>
    <w:rsid w:val="00885346"/>
    <w:rsid w:val="008854F0"/>
    <w:rsid w:val="008855E5"/>
    <w:rsid w:val="0088566E"/>
    <w:rsid w:val="008856B6"/>
    <w:rsid w:val="00885709"/>
    <w:rsid w:val="00885961"/>
    <w:rsid w:val="00885A06"/>
    <w:rsid w:val="00885A30"/>
    <w:rsid w:val="00885A79"/>
    <w:rsid w:val="00885B63"/>
    <w:rsid w:val="00885B8D"/>
    <w:rsid w:val="00885BFF"/>
    <w:rsid w:val="00885CC8"/>
    <w:rsid w:val="00885D64"/>
    <w:rsid w:val="00885DD7"/>
    <w:rsid w:val="00885E4A"/>
    <w:rsid w:val="008860E4"/>
    <w:rsid w:val="00886147"/>
    <w:rsid w:val="00886197"/>
    <w:rsid w:val="008861D7"/>
    <w:rsid w:val="00886346"/>
    <w:rsid w:val="00886373"/>
    <w:rsid w:val="00886397"/>
    <w:rsid w:val="008863CC"/>
    <w:rsid w:val="008863E4"/>
    <w:rsid w:val="008863EC"/>
    <w:rsid w:val="008863FB"/>
    <w:rsid w:val="00886449"/>
    <w:rsid w:val="00886466"/>
    <w:rsid w:val="008864F4"/>
    <w:rsid w:val="008865F6"/>
    <w:rsid w:val="00886675"/>
    <w:rsid w:val="00886835"/>
    <w:rsid w:val="0088683B"/>
    <w:rsid w:val="0088684E"/>
    <w:rsid w:val="0088696A"/>
    <w:rsid w:val="00886C9B"/>
    <w:rsid w:val="00886EA7"/>
    <w:rsid w:val="00886FF4"/>
    <w:rsid w:val="00887185"/>
    <w:rsid w:val="0088727D"/>
    <w:rsid w:val="00887361"/>
    <w:rsid w:val="00887372"/>
    <w:rsid w:val="008874F3"/>
    <w:rsid w:val="00887508"/>
    <w:rsid w:val="00887560"/>
    <w:rsid w:val="008876F7"/>
    <w:rsid w:val="0088773C"/>
    <w:rsid w:val="008877A4"/>
    <w:rsid w:val="0088788D"/>
    <w:rsid w:val="008878A8"/>
    <w:rsid w:val="008879D5"/>
    <w:rsid w:val="00887B28"/>
    <w:rsid w:val="00887BB4"/>
    <w:rsid w:val="00887D5D"/>
    <w:rsid w:val="00887EE6"/>
    <w:rsid w:val="00887EF6"/>
    <w:rsid w:val="00887F78"/>
    <w:rsid w:val="008901C9"/>
    <w:rsid w:val="0089024B"/>
    <w:rsid w:val="00890336"/>
    <w:rsid w:val="0089054F"/>
    <w:rsid w:val="00890574"/>
    <w:rsid w:val="008907DC"/>
    <w:rsid w:val="00890AEA"/>
    <w:rsid w:val="00890C75"/>
    <w:rsid w:val="00890CDB"/>
    <w:rsid w:val="00890DCA"/>
    <w:rsid w:val="00890E1B"/>
    <w:rsid w:val="00890E43"/>
    <w:rsid w:val="00890E72"/>
    <w:rsid w:val="00890F58"/>
    <w:rsid w:val="00890F75"/>
    <w:rsid w:val="00890FBC"/>
    <w:rsid w:val="008911FD"/>
    <w:rsid w:val="008911FF"/>
    <w:rsid w:val="0089132F"/>
    <w:rsid w:val="00891474"/>
    <w:rsid w:val="00891508"/>
    <w:rsid w:val="00891614"/>
    <w:rsid w:val="008916F6"/>
    <w:rsid w:val="0089172E"/>
    <w:rsid w:val="00891792"/>
    <w:rsid w:val="00891812"/>
    <w:rsid w:val="008918EE"/>
    <w:rsid w:val="00891CD3"/>
    <w:rsid w:val="00891D91"/>
    <w:rsid w:val="00891DE9"/>
    <w:rsid w:val="00891E1C"/>
    <w:rsid w:val="00891ED3"/>
    <w:rsid w:val="00891F36"/>
    <w:rsid w:val="00891F5A"/>
    <w:rsid w:val="00892137"/>
    <w:rsid w:val="008921EA"/>
    <w:rsid w:val="008922AC"/>
    <w:rsid w:val="0089236F"/>
    <w:rsid w:val="008927E9"/>
    <w:rsid w:val="0089293F"/>
    <w:rsid w:val="00892996"/>
    <w:rsid w:val="00892A8E"/>
    <w:rsid w:val="00892B46"/>
    <w:rsid w:val="00892B51"/>
    <w:rsid w:val="00892C08"/>
    <w:rsid w:val="00892CE9"/>
    <w:rsid w:val="00892E65"/>
    <w:rsid w:val="00892F32"/>
    <w:rsid w:val="00893051"/>
    <w:rsid w:val="00893082"/>
    <w:rsid w:val="0089309F"/>
    <w:rsid w:val="008930CE"/>
    <w:rsid w:val="00893141"/>
    <w:rsid w:val="00893331"/>
    <w:rsid w:val="008933C2"/>
    <w:rsid w:val="008933FD"/>
    <w:rsid w:val="008934E2"/>
    <w:rsid w:val="0089353B"/>
    <w:rsid w:val="00893626"/>
    <w:rsid w:val="0089365F"/>
    <w:rsid w:val="00893671"/>
    <w:rsid w:val="008936A7"/>
    <w:rsid w:val="008938F9"/>
    <w:rsid w:val="0089392D"/>
    <w:rsid w:val="00893966"/>
    <w:rsid w:val="00893A8D"/>
    <w:rsid w:val="00893ADD"/>
    <w:rsid w:val="00893B51"/>
    <w:rsid w:val="00893B56"/>
    <w:rsid w:val="00893CBD"/>
    <w:rsid w:val="00893D08"/>
    <w:rsid w:val="00893D6A"/>
    <w:rsid w:val="00893E06"/>
    <w:rsid w:val="00893EAC"/>
    <w:rsid w:val="00893F1A"/>
    <w:rsid w:val="00893FB7"/>
    <w:rsid w:val="00894080"/>
    <w:rsid w:val="008942DB"/>
    <w:rsid w:val="0089438E"/>
    <w:rsid w:val="0089445F"/>
    <w:rsid w:val="00894570"/>
    <w:rsid w:val="00894646"/>
    <w:rsid w:val="00894647"/>
    <w:rsid w:val="008946E4"/>
    <w:rsid w:val="00894724"/>
    <w:rsid w:val="0089487C"/>
    <w:rsid w:val="00894A55"/>
    <w:rsid w:val="00894B7A"/>
    <w:rsid w:val="00894C09"/>
    <w:rsid w:val="00894D5F"/>
    <w:rsid w:val="00894E66"/>
    <w:rsid w:val="00894F4F"/>
    <w:rsid w:val="00895352"/>
    <w:rsid w:val="008956D0"/>
    <w:rsid w:val="008957BC"/>
    <w:rsid w:val="00895879"/>
    <w:rsid w:val="008958E9"/>
    <w:rsid w:val="00895918"/>
    <w:rsid w:val="00895957"/>
    <w:rsid w:val="00895993"/>
    <w:rsid w:val="00895AA4"/>
    <w:rsid w:val="00895ED7"/>
    <w:rsid w:val="00895F65"/>
    <w:rsid w:val="00896075"/>
    <w:rsid w:val="00896149"/>
    <w:rsid w:val="008961ED"/>
    <w:rsid w:val="0089628C"/>
    <w:rsid w:val="0089633A"/>
    <w:rsid w:val="008963D8"/>
    <w:rsid w:val="00896663"/>
    <w:rsid w:val="00896793"/>
    <w:rsid w:val="0089685D"/>
    <w:rsid w:val="0089693A"/>
    <w:rsid w:val="00896965"/>
    <w:rsid w:val="008969FE"/>
    <w:rsid w:val="00896B48"/>
    <w:rsid w:val="00896B49"/>
    <w:rsid w:val="00896C12"/>
    <w:rsid w:val="00896C56"/>
    <w:rsid w:val="00896EFC"/>
    <w:rsid w:val="00896FEB"/>
    <w:rsid w:val="00897028"/>
    <w:rsid w:val="00897032"/>
    <w:rsid w:val="008970D2"/>
    <w:rsid w:val="00897209"/>
    <w:rsid w:val="00897281"/>
    <w:rsid w:val="0089729C"/>
    <w:rsid w:val="008972AC"/>
    <w:rsid w:val="008972D1"/>
    <w:rsid w:val="00897355"/>
    <w:rsid w:val="00897399"/>
    <w:rsid w:val="008973F7"/>
    <w:rsid w:val="0089762E"/>
    <w:rsid w:val="00897638"/>
    <w:rsid w:val="00897773"/>
    <w:rsid w:val="008977FF"/>
    <w:rsid w:val="0089782B"/>
    <w:rsid w:val="0089796C"/>
    <w:rsid w:val="0089799D"/>
    <w:rsid w:val="008979FC"/>
    <w:rsid w:val="00897AA2"/>
    <w:rsid w:val="00897AD8"/>
    <w:rsid w:val="00897B1B"/>
    <w:rsid w:val="00897BBE"/>
    <w:rsid w:val="00897C4F"/>
    <w:rsid w:val="00897CD2"/>
    <w:rsid w:val="00897D63"/>
    <w:rsid w:val="00897D8C"/>
    <w:rsid w:val="00897DA7"/>
    <w:rsid w:val="008A0050"/>
    <w:rsid w:val="008A013C"/>
    <w:rsid w:val="008A05B9"/>
    <w:rsid w:val="008A05C9"/>
    <w:rsid w:val="008A0762"/>
    <w:rsid w:val="008A0795"/>
    <w:rsid w:val="008A09EE"/>
    <w:rsid w:val="008A0B1D"/>
    <w:rsid w:val="008A0C36"/>
    <w:rsid w:val="008A0CBA"/>
    <w:rsid w:val="008A0F50"/>
    <w:rsid w:val="008A0F74"/>
    <w:rsid w:val="008A0FEC"/>
    <w:rsid w:val="008A0FF2"/>
    <w:rsid w:val="008A1011"/>
    <w:rsid w:val="008A10B3"/>
    <w:rsid w:val="008A11CF"/>
    <w:rsid w:val="008A1256"/>
    <w:rsid w:val="008A1344"/>
    <w:rsid w:val="008A13D4"/>
    <w:rsid w:val="008A1545"/>
    <w:rsid w:val="008A1577"/>
    <w:rsid w:val="008A16F8"/>
    <w:rsid w:val="008A1789"/>
    <w:rsid w:val="008A17AF"/>
    <w:rsid w:val="008A1854"/>
    <w:rsid w:val="008A1891"/>
    <w:rsid w:val="008A1981"/>
    <w:rsid w:val="008A1986"/>
    <w:rsid w:val="008A1A6F"/>
    <w:rsid w:val="008A1BB0"/>
    <w:rsid w:val="008A1C1F"/>
    <w:rsid w:val="008A1C8F"/>
    <w:rsid w:val="008A1D61"/>
    <w:rsid w:val="008A1E28"/>
    <w:rsid w:val="008A1E74"/>
    <w:rsid w:val="008A1EFD"/>
    <w:rsid w:val="008A1FC3"/>
    <w:rsid w:val="008A20DB"/>
    <w:rsid w:val="008A232A"/>
    <w:rsid w:val="008A2660"/>
    <w:rsid w:val="008A26E5"/>
    <w:rsid w:val="008A28D5"/>
    <w:rsid w:val="008A293F"/>
    <w:rsid w:val="008A29EB"/>
    <w:rsid w:val="008A2B88"/>
    <w:rsid w:val="008A2D16"/>
    <w:rsid w:val="008A2D6C"/>
    <w:rsid w:val="008A2D7E"/>
    <w:rsid w:val="008A2D99"/>
    <w:rsid w:val="008A2DB8"/>
    <w:rsid w:val="008A2E8F"/>
    <w:rsid w:val="008A2EDC"/>
    <w:rsid w:val="008A2FF3"/>
    <w:rsid w:val="008A30B7"/>
    <w:rsid w:val="008A332B"/>
    <w:rsid w:val="008A33FA"/>
    <w:rsid w:val="008A343A"/>
    <w:rsid w:val="008A3590"/>
    <w:rsid w:val="008A35FE"/>
    <w:rsid w:val="008A3964"/>
    <w:rsid w:val="008A3983"/>
    <w:rsid w:val="008A3A82"/>
    <w:rsid w:val="008A3AB8"/>
    <w:rsid w:val="008A3BD7"/>
    <w:rsid w:val="008A3CE0"/>
    <w:rsid w:val="008A3CFD"/>
    <w:rsid w:val="008A3D1C"/>
    <w:rsid w:val="008A3FC0"/>
    <w:rsid w:val="008A4127"/>
    <w:rsid w:val="008A4208"/>
    <w:rsid w:val="008A4313"/>
    <w:rsid w:val="008A4361"/>
    <w:rsid w:val="008A4498"/>
    <w:rsid w:val="008A44D7"/>
    <w:rsid w:val="008A45DD"/>
    <w:rsid w:val="008A4899"/>
    <w:rsid w:val="008A48C7"/>
    <w:rsid w:val="008A49B7"/>
    <w:rsid w:val="008A49BD"/>
    <w:rsid w:val="008A49E2"/>
    <w:rsid w:val="008A49F3"/>
    <w:rsid w:val="008A4A42"/>
    <w:rsid w:val="008A4ACF"/>
    <w:rsid w:val="008A4BB0"/>
    <w:rsid w:val="008A4C3A"/>
    <w:rsid w:val="008A4C43"/>
    <w:rsid w:val="008A4C6D"/>
    <w:rsid w:val="008A4DD6"/>
    <w:rsid w:val="008A4F21"/>
    <w:rsid w:val="008A4F84"/>
    <w:rsid w:val="008A5086"/>
    <w:rsid w:val="008A5090"/>
    <w:rsid w:val="008A5099"/>
    <w:rsid w:val="008A50A2"/>
    <w:rsid w:val="008A50C4"/>
    <w:rsid w:val="008A5423"/>
    <w:rsid w:val="008A54C7"/>
    <w:rsid w:val="008A553E"/>
    <w:rsid w:val="008A559C"/>
    <w:rsid w:val="008A5627"/>
    <w:rsid w:val="008A56C6"/>
    <w:rsid w:val="008A5AB4"/>
    <w:rsid w:val="008A5B27"/>
    <w:rsid w:val="008A5B48"/>
    <w:rsid w:val="008A5BCC"/>
    <w:rsid w:val="008A5C1A"/>
    <w:rsid w:val="008A5C4D"/>
    <w:rsid w:val="008A5C7F"/>
    <w:rsid w:val="008A5D48"/>
    <w:rsid w:val="008A5DB1"/>
    <w:rsid w:val="008A5E60"/>
    <w:rsid w:val="008A5F29"/>
    <w:rsid w:val="008A6153"/>
    <w:rsid w:val="008A61C0"/>
    <w:rsid w:val="008A61D5"/>
    <w:rsid w:val="008A6527"/>
    <w:rsid w:val="008A6714"/>
    <w:rsid w:val="008A691F"/>
    <w:rsid w:val="008A69EC"/>
    <w:rsid w:val="008A6AFD"/>
    <w:rsid w:val="008A6B8B"/>
    <w:rsid w:val="008A6B8C"/>
    <w:rsid w:val="008A6BB0"/>
    <w:rsid w:val="008A6C61"/>
    <w:rsid w:val="008A6D14"/>
    <w:rsid w:val="008A6E52"/>
    <w:rsid w:val="008A6E64"/>
    <w:rsid w:val="008A6E8A"/>
    <w:rsid w:val="008A7063"/>
    <w:rsid w:val="008A70BB"/>
    <w:rsid w:val="008A70F3"/>
    <w:rsid w:val="008A7155"/>
    <w:rsid w:val="008A71B2"/>
    <w:rsid w:val="008A7345"/>
    <w:rsid w:val="008A739A"/>
    <w:rsid w:val="008A7683"/>
    <w:rsid w:val="008A77E3"/>
    <w:rsid w:val="008A7844"/>
    <w:rsid w:val="008A7960"/>
    <w:rsid w:val="008A79E7"/>
    <w:rsid w:val="008A7A7B"/>
    <w:rsid w:val="008A7AB8"/>
    <w:rsid w:val="008A7B29"/>
    <w:rsid w:val="008A7B55"/>
    <w:rsid w:val="008A7B6A"/>
    <w:rsid w:val="008A7B7D"/>
    <w:rsid w:val="008A7BD9"/>
    <w:rsid w:val="008B00F5"/>
    <w:rsid w:val="008B0191"/>
    <w:rsid w:val="008B022D"/>
    <w:rsid w:val="008B02B4"/>
    <w:rsid w:val="008B02FA"/>
    <w:rsid w:val="008B0376"/>
    <w:rsid w:val="008B0695"/>
    <w:rsid w:val="008B06ED"/>
    <w:rsid w:val="008B0862"/>
    <w:rsid w:val="008B090E"/>
    <w:rsid w:val="008B0A5E"/>
    <w:rsid w:val="008B0B30"/>
    <w:rsid w:val="008B0B6B"/>
    <w:rsid w:val="008B0B80"/>
    <w:rsid w:val="008B0CD6"/>
    <w:rsid w:val="008B0D3D"/>
    <w:rsid w:val="008B0D99"/>
    <w:rsid w:val="008B0F35"/>
    <w:rsid w:val="008B101D"/>
    <w:rsid w:val="008B1030"/>
    <w:rsid w:val="008B10A4"/>
    <w:rsid w:val="008B1328"/>
    <w:rsid w:val="008B13E7"/>
    <w:rsid w:val="008B144D"/>
    <w:rsid w:val="008B1483"/>
    <w:rsid w:val="008B157B"/>
    <w:rsid w:val="008B15CA"/>
    <w:rsid w:val="008B175C"/>
    <w:rsid w:val="008B176A"/>
    <w:rsid w:val="008B17AB"/>
    <w:rsid w:val="008B1885"/>
    <w:rsid w:val="008B1A6B"/>
    <w:rsid w:val="008B1AC5"/>
    <w:rsid w:val="008B1B78"/>
    <w:rsid w:val="008B1CE1"/>
    <w:rsid w:val="008B1D2E"/>
    <w:rsid w:val="008B1D61"/>
    <w:rsid w:val="008B1F4D"/>
    <w:rsid w:val="008B1FAA"/>
    <w:rsid w:val="008B20B1"/>
    <w:rsid w:val="008B2145"/>
    <w:rsid w:val="008B215A"/>
    <w:rsid w:val="008B2221"/>
    <w:rsid w:val="008B2264"/>
    <w:rsid w:val="008B2355"/>
    <w:rsid w:val="008B23BA"/>
    <w:rsid w:val="008B246E"/>
    <w:rsid w:val="008B2530"/>
    <w:rsid w:val="008B26B3"/>
    <w:rsid w:val="008B27ED"/>
    <w:rsid w:val="008B2803"/>
    <w:rsid w:val="008B2810"/>
    <w:rsid w:val="008B28F9"/>
    <w:rsid w:val="008B2B41"/>
    <w:rsid w:val="008B2BF5"/>
    <w:rsid w:val="008B2C73"/>
    <w:rsid w:val="008B2E18"/>
    <w:rsid w:val="008B2E20"/>
    <w:rsid w:val="008B2F19"/>
    <w:rsid w:val="008B2F1F"/>
    <w:rsid w:val="008B2F3B"/>
    <w:rsid w:val="008B3066"/>
    <w:rsid w:val="008B306D"/>
    <w:rsid w:val="008B3082"/>
    <w:rsid w:val="008B367F"/>
    <w:rsid w:val="008B36E9"/>
    <w:rsid w:val="008B37C9"/>
    <w:rsid w:val="008B37EA"/>
    <w:rsid w:val="008B3870"/>
    <w:rsid w:val="008B3907"/>
    <w:rsid w:val="008B398A"/>
    <w:rsid w:val="008B398D"/>
    <w:rsid w:val="008B3D05"/>
    <w:rsid w:val="008B3F6A"/>
    <w:rsid w:val="008B3FBE"/>
    <w:rsid w:val="008B4063"/>
    <w:rsid w:val="008B40D3"/>
    <w:rsid w:val="008B40F0"/>
    <w:rsid w:val="008B40F7"/>
    <w:rsid w:val="008B4226"/>
    <w:rsid w:val="008B4367"/>
    <w:rsid w:val="008B4370"/>
    <w:rsid w:val="008B4385"/>
    <w:rsid w:val="008B4543"/>
    <w:rsid w:val="008B454D"/>
    <w:rsid w:val="008B4568"/>
    <w:rsid w:val="008B45B1"/>
    <w:rsid w:val="008B45E7"/>
    <w:rsid w:val="008B4686"/>
    <w:rsid w:val="008B484F"/>
    <w:rsid w:val="008B48C7"/>
    <w:rsid w:val="008B4913"/>
    <w:rsid w:val="008B4AE7"/>
    <w:rsid w:val="008B4B64"/>
    <w:rsid w:val="008B4D63"/>
    <w:rsid w:val="008B4D74"/>
    <w:rsid w:val="008B4DED"/>
    <w:rsid w:val="008B4DEE"/>
    <w:rsid w:val="008B4FF0"/>
    <w:rsid w:val="008B5104"/>
    <w:rsid w:val="008B5167"/>
    <w:rsid w:val="008B5218"/>
    <w:rsid w:val="008B52CF"/>
    <w:rsid w:val="008B5335"/>
    <w:rsid w:val="008B5387"/>
    <w:rsid w:val="008B53F8"/>
    <w:rsid w:val="008B54A9"/>
    <w:rsid w:val="008B56B2"/>
    <w:rsid w:val="008B56BC"/>
    <w:rsid w:val="008B5734"/>
    <w:rsid w:val="008B5891"/>
    <w:rsid w:val="008B5B1B"/>
    <w:rsid w:val="008B5C26"/>
    <w:rsid w:val="008B5D13"/>
    <w:rsid w:val="008B5D18"/>
    <w:rsid w:val="008B5D65"/>
    <w:rsid w:val="008B5FEB"/>
    <w:rsid w:val="008B6011"/>
    <w:rsid w:val="008B6093"/>
    <w:rsid w:val="008B60AF"/>
    <w:rsid w:val="008B60C2"/>
    <w:rsid w:val="008B6140"/>
    <w:rsid w:val="008B6206"/>
    <w:rsid w:val="008B635E"/>
    <w:rsid w:val="008B64B8"/>
    <w:rsid w:val="008B64F4"/>
    <w:rsid w:val="008B6500"/>
    <w:rsid w:val="008B6638"/>
    <w:rsid w:val="008B6762"/>
    <w:rsid w:val="008B696A"/>
    <w:rsid w:val="008B6A5F"/>
    <w:rsid w:val="008B6A81"/>
    <w:rsid w:val="008B6AEF"/>
    <w:rsid w:val="008B6B3A"/>
    <w:rsid w:val="008B6B41"/>
    <w:rsid w:val="008B6B4A"/>
    <w:rsid w:val="008B6C26"/>
    <w:rsid w:val="008B6DD7"/>
    <w:rsid w:val="008B6F30"/>
    <w:rsid w:val="008B6F6B"/>
    <w:rsid w:val="008B6F90"/>
    <w:rsid w:val="008B7028"/>
    <w:rsid w:val="008B731B"/>
    <w:rsid w:val="008B73EA"/>
    <w:rsid w:val="008B74CF"/>
    <w:rsid w:val="008B74F7"/>
    <w:rsid w:val="008B76BA"/>
    <w:rsid w:val="008B77C6"/>
    <w:rsid w:val="008B7816"/>
    <w:rsid w:val="008B781F"/>
    <w:rsid w:val="008B784C"/>
    <w:rsid w:val="008B786C"/>
    <w:rsid w:val="008B7876"/>
    <w:rsid w:val="008B7C80"/>
    <w:rsid w:val="008B7D04"/>
    <w:rsid w:val="008B7D42"/>
    <w:rsid w:val="008B7E47"/>
    <w:rsid w:val="008B7E6E"/>
    <w:rsid w:val="008C00C9"/>
    <w:rsid w:val="008C0148"/>
    <w:rsid w:val="008C024B"/>
    <w:rsid w:val="008C0429"/>
    <w:rsid w:val="008C044D"/>
    <w:rsid w:val="008C06E5"/>
    <w:rsid w:val="008C0792"/>
    <w:rsid w:val="008C086A"/>
    <w:rsid w:val="008C0929"/>
    <w:rsid w:val="008C09ED"/>
    <w:rsid w:val="008C0A65"/>
    <w:rsid w:val="008C0A76"/>
    <w:rsid w:val="008C0AFD"/>
    <w:rsid w:val="008C0B71"/>
    <w:rsid w:val="008C0CCE"/>
    <w:rsid w:val="008C0D35"/>
    <w:rsid w:val="008C0D76"/>
    <w:rsid w:val="008C0E2D"/>
    <w:rsid w:val="008C0F76"/>
    <w:rsid w:val="008C100E"/>
    <w:rsid w:val="008C10DB"/>
    <w:rsid w:val="008C1192"/>
    <w:rsid w:val="008C11FE"/>
    <w:rsid w:val="008C1413"/>
    <w:rsid w:val="008C1484"/>
    <w:rsid w:val="008C16E3"/>
    <w:rsid w:val="008C1977"/>
    <w:rsid w:val="008C1A0C"/>
    <w:rsid w:val="008C1AB5"/>
    <w:rsid w:val="008C1BBA"/>
    <w:rsid w:val="008C1C52"/>
    <w:rsid w:val="008C1C89"/>
    <w:rsid w:val="008C1D88"/>
    <w:rsid w:val="008C1DB2"/>
    <w:rsid w:val="008C1F16"/>
    <w:rsid w:val="008C1F2C"/>
    <w:rsid w:val="008C1F9B"/>
    <w:rsid w:val="008C1FD7"/>
    <w:rsid w:val="008C2013"/>
    <w:rsid w:val="008C2218"/>
    <w:rsid w:val="008C2315"/>
    <w:rsid w:val="008C2601"/>
    <w:rsid w:val="008C265C"/>
    <w:rsid w:val="008C26CA"/>
    <w:rsid w:val="008C289F"/>
    <w:rsid w:val="008C298E"/>
    <w:rsid w:val="008C2BAB"/>
    <w:rsid w:val="008C2C4C"/>
    <w:rsid w:val="008C2C72"/>
    <w:rsid w:val="008C2C87"/>
    <w:rsid w:val="008C2E12"/>
    <w:rsid w:val="008C2E23"/>
    <w:rsid w:val="008C2E35"/>
    <w:rsid w:val="008C2E3F"/>
    <w:rsid w:val="008C2E56"/>
    <w:rsid w:val="008C2EE9"/>
    <w:rsid w:val="008C3054"/>
    <w:rsid w:val="008C30AD"/>
    <w:rsid w:val="008C3136"/>
    <w:rsid w:val="008C31AE"/>
    <w:rsid w:val="008C3324"/>
    <w:rsid w:val="008C335C"/>
    <w:rsid w:val="008C343B"/>
    <w:rsid w:val="008C34FB"/>
    <w:rsid w:val="008C3624"/>
    <w:rsid w:val="008C367C"/>
    <w:rsid w:val="008C3811"/>
    <w:rsid w:val="008C390D"/>
    <w:rsid w:val="008C3A25"/>
    <w:rsid w:val="008C3B17"/>
    <w:rsid w:val="008C3C8E"/>
    <w:rsid w:val="008C3D24"/>
    <w:rsid w:val="008C3DFA"/>
    <w:rsid w:val="008C3EE2"/>
    <w:rsid w:val="008C3F68"/>
    <w:rsid w:val="008C406C"/>
    <w:rsid w:val="008C4085"/>
    <w:rsid w:val="008C4287"/>
    <w:rsid w:val="008C4401"/>
    <w:rsid w:val="008C4517"/>
    <w:rsid w:val="008C4535"/>
    <w:rsid w:val="008C455C"/>
    <w:rsid w:val="008C45E3"/>
    <w:rsid w:val="008C470B"/>
    <w:rsid w:val="008C4812"/>
    <w:rsid w:val="008C48EE"/>
    <w:rsid w:val="008C497C"/>
    <w:rsid w:val="008C4B42"/>
    <w:rsid w:val="008C4C7B"/>
    <w:rsid w:val="008C4C7D"/>
    <w:rsid w:val="008C4DBD"/>
    <w:rsid w:val="008C4FBA"/>
    <w:rsid w:val="008C4FBC"/>
    <w:rsid w:val="008C4FDA"/>
    <w:rsid w:val="008C50CD"/>
    <w:rsid w:val="008C50E3"/>
    <w:rsid w:val="008C5174"/>
    <w:rsid w:val="008C519B"/>
    <w:rsid w:val="008C51B7"/>
    <w:rsid w:val="008C5341"/>
    <w:rsid w:val="008C5377"/>
    <w:rsid w:val="008C53A1"/>
    <w:rsid w:val="008C5600"/>
    <w:rsid w:val="008C563D"/>
    <w:rsid w:val="008C56A2"/>
    <w:rsid w:val="008C56A5"/>
    <w:rsid w:val="008C56DE"/>
    <w:rsid w:val="008C5743"/>
    <w:rsid w:val="008C578A"/>
    <w:rsid w:val="008C57FB"/>
    <w:rsid w:val="008C580B"/>
    <w:rsid w:val="008C585C"/>
    <w:rsid w:val="008C59E8"/>
    <w:rsid w:val="008C5A0A"/>
    <w:rsid w:val="008C5C15"/>
    <w:rsid w:val="008C5C3C"/>
    <w:rsid w:val="008C5EBC"/>
    <w:rsid w:val="008C5FFB"/>
    <w:rsid w:val="008C6060"/>
    <w:rsid w:val="008C606F"/>
    <w:rsid w:val="008C611D"/>
    <w:rsid w:val="008C614E"/>
    <w:rsid w:val="008C629C"/>
    <w:rsid w:val="008C64DB"/>
    <w:rsid w:val="008C654E"/>
    <w:rsid w:val="008C6562"/>
    <w:rsid w:val="008C6583"/>
    <w:rsid w:val="008C6635"/>
    <w:rsid w:val="008C6699"/>
    <w:rsid w:val="008C672A"/>
    <w:rsid w:val="008C6758"/>
    <w:rsid w:val="008C6780"/>
    <w:rsid w:val="008C679E"/>
    <w:rsid w:val="008C6823"/>
    <w:rsid w:val="008C69F0"/>
    <w:rsid w:val="008C69F3"/>
    <w:rsid w:val="008C6AF7"/>
    <w:rsid w:val="008C6C9E"/>
    <w:rsid w:val="008C6E25"/>
    <w:rsid w:val="008C6E90"/>
    <w:rsid w:val="008C6F3D"/>
    <w:rsid w:val="008C7077"/>
    <w:rsid w:val="008C70B5"/>
    <w:rsid w:val="008C71EE"/>
    <w:rsid w:val="008C71F1"/>
    <w:rsid w:val="008C7326"/>
    <w:rsid w:val="008C75B7"/>
    <w:rsid w:val="008C75C7"/>
    <w:rsid w:val="008C78D4"/>
    <w:rsid w:val="008C7905"/>
    <w:rsid w:val="008C7E9E"/>
    <w:rsid w:val="008C7F7D"/>
    <w:rsid w:val="008C7FAC"/>
    <w:rsid w:val="008D0010"/>
    <w:rsid w:val="008D0183"/>
    <w:rsid w:val="008D01DB"/>
    <w:rsid w:val="008D0245"/>
    <w:rsid w:val="008D0259"/>
    <w:rsid w:val="008D0373"/>
    <w:rsid w:val="008D0378"/>
    <w:rsid w:val="008D0514"/>
    <w:rsid w:val="008D0544"/>
    <w:rsid w:val="008D0799"/>
    <w:rsid w:val="008D082F"/>
    <w:rsid w:val="008D086B"/>
    <w:rsid w:val="008D0A12"/>
    <w:rsid w:val="008D0A33"/>
    <w:rsid w:val="008D0A8A"/>
    <w:rsid w:val="008D0CCF"/>
    <w:rsid w:val="008D0D00"/>
    <w:rsid w:val="008D0EBB"/>
    <w:rsid w:val="008D0F67"/>
    <w:rsid w:val="008D11A6"/>
    <w:rsid w:val="008D13B7"/>
    <w:rsid w:val="008D14B2"/>
    <w:rsid w:val="008D1591"/>
    <w:rsid w:val="008D15E6"/>
    <w:rsid w:val="008D179E"/>
    <w:rsid w:val="008D179F"/>
    <w:rsid w:val="008D182F"/>
    <w:rsid w:val="008D1923"/>
    <w:rsid w:val="008D19E2"/>
    <w:rsid w:val="008D1A90"/>
    <w:rsid w:val="008D1B25"/>
    <w:rsid w:val="008D1BCF"/>
    <w:rsid w:val="008D1C75"/>
    <w:rsid w:val="008D1CF2"/>
    <w:rsid w:val="008D1D20"/>
    <w:rsid w:val="008D1DA9"/>
    <w:rsid w:val="008D1E7F"/>
    <w:rsid w:val="008D1FB3"/>
    <w:rsid w:val="008D2083"/>
    <w:rsid w:val="008D20CC"/>
    <w:rsid w:val="008D2104"/>
    <w:rsid w:val="008D2128"/>
    <w:rsid w:val="008D22A4"/>
    <w:rsid w:val="008D22B7"/>
    <w:rsid w:val="008D23F6"/>
    <w:rsid w:val="008D25D1"/>
    <w:rsid w:val="008D25F2"/>
    <w:rsid w:val="008D260A"/>
    <w:rsid w:val="008D26E7"/>
    <w:rsid w:val="008D2746"/>
    <w:rsid w:val="008D295B"/>
    <w:rsid w:val="008D2B90"/>
    <w:rsid w:val="008D2CBF"/>
    <w:rsid w:val="008D2DB9"/>
    <w:rsid w:val="008D2DBC"/>
    <w:rsid w:val="008D2DF4"/>
    <w:rsid w:val="008D2EC0"/>
    <w:rsid w:val="008D30B2"/>
    <w:rsid w:val="008D30C7"/>
    <w:rsid w:val="008D3105"/>
    <w:rsid w:val="008D3124"/>
    <w:rsid w:val="008D3134"/>
    <w:rsid w:val="008D3162"/>
    <w:rsid w:val="008D33AA"/>
    <w:rsid w:val="008D3404"/>
    <w:rsid w:val="008D342D"/>
    <w:rsid w:val="008D3455"/>
    <w:rsid w:val="008D34CE"/>
    <w:rsid w:val="008D3533"/>
    <w:rsid w:val="008D366D"/>
    <w:rsid w:val="008D383E"/>
    <w:rsid w:val="008D3848"/>
    <w:rsid w:val="008D387C"/>
    <w:rsid w:val="008D38A9"/>
    <w:rsid w:val="008D3918"/>
    <w:rsid w:val="008D3979"/>
    <w:rsid w:val="008D3C77"/>
    <w:rsid w:val="008D3D5A"/>
    <w:rsid w:val="008D3F3C"/>
    <w:rsid w:val="008D3F85"/>
    <w:rsid w:val="008D3F87"/>
    <w:rsid w:val="008D3FA4"/>
    <w:rsid w:val="008D3FED"/>
    <w:rsid w:val="008D406B"/>
    <w:rsid w:val="008D41BB"/>
    <w:rsid w:val="008D41C6"/>
    <w:rsid w:val="008D433E"/>
    <w:rsid w:val="008D4399"/>
    <w:rsid w:val="008D43F6"/>
    <w:rsid w:val="008D4539"/>
    <w:rsid w:val="008D480B"/>
    <w:rsid w:val="008D4A4E"/>
    <w:rsid w:val="008D4B62"/>
    <w:rsid w:val="008D4B6F"/>
    <w:rsid w:val="008D4BC8"/>
    <w:rsid w:val="008D4CC1"/>
    <w:rsid w:val="008D4D34"/>
    <w:rsid w:val="008D4E93"/>
    <w:rsid w:val="008D4EBD"/>
    <w:rsid w:val="008D4F95"/>
    <w:rsid w:val="008D508E"/>
    <w:rsid w:val="008D5242"/>
    <w:rsid w:val="008D52B6"/>
    <w:rsid w:val="008D5311"/>
    <w:rsid w:val="008D5371"/>
    <w:rsid w:val="008D54AB"/>
    <w:rsid w:val="008D54EB"/>
    <w:rsid w:val="008D5591"/>
    <w:rsid w:val="008D55C0"/>
    <w:rsid w:val="008D55E9"/>
    <w:rsid w:val="008D5688"/>
    <w:rsid w:val="008D57E4"/>
    <w:rsid w:val="008D59B5"/>
    <w:rsid w:val="008D5B1D"/>
    <w:rsid w:val="008D5B44"/>
    <w:rsid w:val="008D5B8D"/>
    <w:rsid w:val="008D5B90"/>
    <w:rsid w:val="008D5C6B"/>
    <w:rsid w:val="008D5DD2"/>
    <w:rsid w:val="008D5E05"/>
    <w:rsid w:val="008D5EFE"/>
    <w:rsid w:val="008D5FD9"/>
    <w:rsid w:val="008D5FE4"/>
    <w:rsid w:val="008D61F2"/>
    <w:rsid w:val="008D64C3"/>
    <w:rsid w:val="008D64C5"/>
    <w:rsid w:val="008D64D1"/>
    <w:rsid w:val="008D64E9"/>
    <w:rsid w:val="008D6553"/>
    <w:rsid w:val="008D66F7"/>
    <w:rsid w:val="008D670E"/>
    <w:rsid w:val="008D6735"/>
    <w:rsid w:val="008D6797"/>
    <w:rsid w:val="008D69B2"/>
    <w:rsid w:val="008D69BA"/>
    <w:rsid w:val="008D6A22"/>
    <w:rsid w:val="008D6A3A"/>
    <w:rsid w:val="008D6E5C"/>
    <w:rsid w:val="008D6E78"/>
    <w:rsid w:val="008D6F38"/>
    <w:rsid w:val="008D6F7F"/>
    <w:rsid w:val="008D6FA8"/>
    <w:rsid w:val="008D6FD4"/>
    <w:rsid w:val="008D7047"/>
    <w:rsid w:val="008D7244"/>
    <w:rsid w:val="008D730A"/>
    <w:rsid w:val="008D73DE"/>
    <w:rsid w:val="008D73FF"/>
    <w:rsid w:val="008D75E4"/>
    <w:rsid w:val="008D7748"/>
    <w:rsid w:val="008D7768"/>
    <w:rsid w:val="008D77DE"/>
    <w:rsid w:val="008D7995"/>
    <w:rsid w:val="008D79FA"/>
    <w:rsid w:val="008D7A09"/>
    <w:rsid w:val="008D7A62"/>
    <w:rsid w:val="008D7BBB"/>
    <w:rsid w:val="008D7BEB"/>
    <w:rsid w:val="008D7C19"/>
    <w:rsid w:val="008D7C6F"/>
    <w:rsid w:val="008D7CB9"/>
    <w:rsid w:val="008D7D1C"/>
    <w:rsid w:val="008D7D32"/>
    <w:rsid w:val="008D7D90"/>
    <w:rsid w:val="008D7ED5"/>
    <w:rsid w:val="008D7F34"/>
    <w:rsid w:val="008E00B8"/>
    <w:rsid w:val="008E0171"/>
    <w:rsid w:val="008E0295"/>
    <w:rsid w:val="008E02C9"/>
    <w:rsid w:val="008E05C1"/>
    <w:rsid w:val="008E05DE"/>
    <w:rsid w:val="008E05F7"/>
    <w:rsid w:val="008E0602"/>
    <w:rsid w:val="008E0653"/>
    <w:rsid w:val="008E0809"/>
    <w:rsid w:val="008E0A20"/>
    <w:rsid w:val="008E0B02"/>
    <w:rsid w:val="008E0B9B"/>
    <w:rsid w:val="008E0E48"/>
    <w:rsid w:val="008E0F93"/>
    <w:rsid w:val="008E102C"/>
    <w:rsid w:val="008E1288"/>
    <w:rsid w:val="008E12B5"/>
    <w:rsid w:val="008E12CD"/>
    <w:rsid w:val="008E1300"/>
    <w:rsid w:val="008E14A2"/>
    <w:rsid w:val="008E15C8"/>
    <w:rsid w:val="008E165F"/>
    <w:rsid w:val="008E18D7"/>
    <w:rsid w:val="008E1936"/>
    <w:rsid w:val="008E1AE8"/>
    <w:rsid w:val="008E1B12"/>
    <w:rsid w:val="008E1BAF"/>
    <w:rsid w:val="008E1ECC"/>
    <w:rsid w:val="008E20C8"/>
    <w:rsid w:val="008E211F"/>
    <w:rsid w:val="008E214E"/>
    <w:rsid w:val="008E2157"/>
    <w:rsid w:val="008E21D4"/>
    <w:rsid w:val="008E2507"/>
    <w:rsid w:val="008E25F4"/>
    <w:rsid w:val="008E26FB"/>
    <w:rsid w:val="008E2865"/>
    <w:rsid w:val="008E2B50"/>
    <w:rsid w:val="008E2B65"/>
    <w:rsid w:val="008E2C34"/>
    <w:rsid w:val="008E2CB5"/>
    <w:rsid w:val="008E2D40"/>
    <w:rsid w:val="008E2E50"/>
    <w:rsid w:val="008E2E82"/>
    <w:rsid w:val="008E2EAA"/>
    <w:rsid w:val="008E2FD0"/>
    <w:rsid w:val="008E30D3"/>
    <w:rsid w:val="008E3130"/>
    <w:rsid w:val="008E31F1"/>
    <w:rsid w:val="008E3221"/>
    <w:rsid w:val="008E33EE"/>
    <w:rsid w:val="008E34C8"/>
    <w:rsid w:val="008E34CE"/>
    <w:rsid w:val="008E352E"/>
    <w:rsid w:val="008E3580"/>
    <w:rsid w:val="008E38BB"/>
    <w:rsid w:val="008E3B1C"/>
    <w:rsid w:val="008E3C7C"/>
    <w:rsid w:val="008E3F04"/>
    <w:rsid w:val="008E4052"/>
    <w:rsid w:val="008E4101"/>
    <w:rsid w:val="008E414C"/>
    <w:rsid w:val="008E4174"/>
    <w:rsid w:val="008E424E"/>
    <w:rsid w:val="008E4304"/>
    <w:rsid w:val="008E4346"/>
    <w:rsid w:val="008E43B0"/>
    <w:rsid w:val="008E43B2"/>
    <w:rsid w:val="008E43C7"/>
    <w:rsid w:val="008E443B"/>
    <w:rsid w:val="008E45FB"/>
    <w:rsid w:val="008E4917"/>
    <w:rsid w:val="008E4A2E"/>
    <w:rsid w:val="008E4A69"/>
    <w:rsid w:val="008E4B3B"/>
    <w:rsid w:val="008E4B51"/>
    <w:rsid w:val="008E4E86"/>
    <w:rsid w:val="008E4EB0"/>
    <w:rsid w:val="008E4F5F"/>
    <w:rsid w:val="008E4F9F"/>
    <w:rsid w:val="008E4FC1"/>
    <w:rsid w:val="008E508B"/>
    <w:rsid w:val="008E50C8"/>
    <w:rsid w:val="008E5199"/>
    <w:rsid w:val="008E5220"/>
    <w:rsid w:val="008E524C"/>
    <w:rsid w:val="008E54CE"/>
    <w:rsid w:val="008E5527"/>
    <w:rsid w:val="008E5686"/>
    <w:rsid w:val="008E5698"/>
    <w:rsid w:val="008E573D"/>
    <w:rsid w:val="008E5789"/>
    <w:rsid w:val="008E57F0"/>
    <w:rsid w:val="008E5909"/>
    <w:rsid w:val="008E59E5"/>
    <w:rsid w:val="008E5AA5"/>
    <w:rsid w:val="008E5ACB"/>
    <w:rsid w:val="008E5C59"/>
    <w:rsid w:val="008E5CA9"/>
    <w:rsid w:val="008E5E00"/>
    <w:rsid w:val="008E6089"/>
    <w:rsid w:val="008E6423"/>
    <w:rsid w:val="008E645E"/>
    <w:rsid w:val="008E6685"/>
    <w:rsid w:val="008E66D4"/>
    <w:rsid w:val="008E6768"/>
    <w:rsid w:val="008E68BA"/>
    <w:rsid w:val="008E6AF3"/>
    <w:rsid w:val="008E6B26"/>
    <w:rsid w:val="008E6CA5"/>
    <w:rsid w:val="008E6D34"/>
    <w:rsid w:val="008E6D3C"/>
    <w:rsid w:val="008E6DBE"/>
    <w:rsid w:val="008E6DEC"/>
    <w:rsid w:val="008E6E26"/>
    <w:rsid w:val="008E6E6A"/>
    <w:rsid w:val="008E6EA5"/>
    <w:rsid w:val="008E6F3C"/>
    <w:rsid w:val="008E6F98"/>
    <w:rsid w:val="008E6FE7"/>
    <w:rsid w:val="008E715E"/>
    <w:rsid w:val="008E7457"/>
    <w:rsid w:val="008E7460"/>
    <w:rsid w:val="008E7509"/>
    <w:rsid w:val="008E7578"/>
    <w:rsid w:val="008E7580"/>
    <w:rsid w:val="008E761C"/>
    <w:rsid w:val="008E76C7"/>
    <w:rsid w:val="008E77CC"/>
    <w:rsid w:val="008E78EE"/>
    <w:rsid w:val="008E79E3"/>
    <w:rsid w:val="008E7B24"/>
    <w:rsid w:val="008E7B90"/>
    <w:rsid w:val="008E7B92"/>
    <w:rsid w:val="008E7BC8"/>
    <w:rsid w:val="008E7BDE"/>
    <w:rsid w:val="008E7C64"/>
    <w:rsid w:val="008E7CD0"/>
    <w:rsid w:val="008E7CE4"/>
    <w:rsid w:val="008E7D56"/>
    <w:rsid w:val="008E7DFD"/>
    <w:rsid w:val="008E7E19"/>
    <w:rsid w:val="008E7ECA"/>
    <w:rsid w:val="008F001A"/>
    <w:rsid w:val="008F0146"/>
    <w:rsid w:val="008F021A"/>
    <w:rsid w:val="008F0383"/>
    <w:rsid w:val="008F03E7"/>
    <w:rsid w:val="008F04D5"/>
    <w:rsid w:val="008F04E6"/>
    <w:rsid w:val="008F04EB"/>
    <w:rsid w:val="008F0506"/>
    <w:rsid w:val="008F0644"/>
    <w:rsid w:val="008F074B"/>
    <w:rsid w:val="008F077B"/>
    <w:rsid w:val="008F084F"/>
    <w:rsid w:val="008F08D0"/>
    <w:rsid w:val="008F0A62"/>
    <w:rsid w:val="008F0B81"/>
    <w:rsid w:val="008F0BB3"/>
    <w:rsid w:val="008F0E22"/>
    <w:rsid w:val="008F0E56"/>
    <w:rsid w:val="008F0E59"/>
    <w:rsid w:val="008F0E87"/>
    <w:rsid w:val="008F0F39"/>
    <w:rsid w:val="008F0F55"/>
    <w:rsid w:val="008F0FE0"/>
    <w:rsid w:val="008F0FF9"/>
    <w:rsid w:val="008F1012"/>
    <w:rsid w:val="008F1030"/>
    <w:rsid w:val="008F110C"/>
    <w:rsid w:val="008F113A"/>
    <w:rsid w:val="008F1167"/>
    <w:rsid w:val="008F121D"/>
    <w:rsid w:val="008F12A7"/>
    <w:rsid w:val="008F14DE"/>
    <w:rsid w:val="008F1523"/>
    <w:rsid w:val="008F16EF"/>
    <w:rsid w:val="008F17B8"/>
    <w:rsid w:val="008F1859"/>
    <w:rsid w:val="008F1D64"/>
    <w:rsid w:val="008F1FD3"/>
    <w:rsid w:val="008F2005"/>
    <w:rsid w:val="008F204F"/>
    <w:rsid w:val="008F2077"/>
    <w:rsid w:val="008F2132"/>
    <w:rsid w:val="008F21B6"/>
    <w:rsid w:val="008F2249"/>
    <w:rsid w:val="008F2264"/>
    <w:rsid w:val="008F23A4"/>
    <w:rsid w:val="008F23DE"/>
    <w:rsid w:val="008F23F9"/>
    <w:rsid w:val="008F2781"/>
    <w:rsid w:val="008F28C4"/>
    <w:rsid w:val="008F29E2"/>
    <w:rsid w:val="008F2A37"/>
    <w:rsid w:val="008F2BB4"/>
    <w:rsid w:val="008F2D0A"/>
    <w:rsid w:val="008F2DD2"/>
    <w:rsid w:val="008F2DE6"/>
    <w:rsid w:val="008F2EBC"/>
    <w:rsid w:val="008F2F2A"/>
    <w:rsid w:val="008F2F41"/>
    <w:rsid w:val="008F30A3"/>
    <w:rsid w:val="008F30C1"/>
    <w:rsid w:val="008F30CC"/>
    <w:rsid w:val="008F312F"/>
    <w:rsid w:val="008F31A4"/>
    <w:rsid w:val="008F3204"/>
    <w:rsid w:val="008F322B"/>
    <w:rsid w:val="008F32CF"/>
    <w:rsid w:val="008F33F5"/>
    <w:rsid w:val="008F3419"/>
    <w:rsid w:val="008F345E"/>
    <w:rsid w:val="008F3573"/>
    <w:rsid w:val="008F3608"/>
    <w:rsid w:val="008F373B"/>
    <w:rsid w:val="008F3857"/>
    <w:rsid w:val="008F3AA7"/>
    <w:rsid w:val="008F3AEC"/>
    <w:rsid w:val="008F3BAF"/>
    <w:rsid w:val="008F3E6C"/>
    <w:rsid w:val="008F3F33"/>
    <w:rsid w:val="008F3F4F"/>
    <w:rsid w:val="008F4307"/>
    <w:rsid w:val="008F435C"/>
    <w:rsid w:val="008F4366"/>
    <w:rsid w:val="008F44D7"/>
    <w:rsid w:val="008F44FD"/>
    <w:rsid w:val="008F4516"/>
    <w:rsid w:val="008F4545"/>
    <w:rsid w:val="008F4591"/>
    <w:rsid w:val="008F4606"/>
    <w:rsid w:val="008F4747"/>
    <w:rsid w:val="008F4787"/>
    <w:rsid w:val="008F479C"/>
    <w:rsid w:val="008F47C3"/>
    <w:rsid w:val="008F47F1"/>
    <w:rsid w:val="008F497E"/>
    <w:rsid w:val="008F49A2"/>
    <w:rsid w:val="008F4A75"/>
    <w:rsid w:val="008F4D04"/>
    <w:rsid w:val="008F4D82"/>
    <w:rsid w:val="008F4F3D"/>
    <w:rsid w:val="008F5023"/>
    <w:rsid w:val="008F5073"/>
    <w:rsid w:val="008F509D"/>
    <w:rsid w:val="008F5186"/>
    <w:rsid w:val="008F5191"/>
    <w:rsid w:val="008F5241"/>
    <w:rsid w:val="008F52FE"/>
    <w:rsid w:val="008F539E"/>
    <w:rsid w:val="008F5448"/>
    <w:rsid w:val="008F5474"/>
    <w:rsid w:val="008F5497"/>
    <w:rsid w:val="008F54B5"/>
    <w:rsid w:val="008F5665"/>
    <w:rsid w:val="008F5862"/>
    <w:rsid w:val="008F5911"/>
    <w:rsid w:val="008F5954"/>
    <w:rsid w:val="008F5AA8"/>
    <w:rsid w:val="008F5B4C"/>
    <w:rsid w:val="008F5B7D"/>
    <w:rsid w:val="008F5BAB"/>
    <w:rsid w:val="008F5CB7"/>
    <w:rsid w:val="008F5DCE"/>
    <w:rsid w:val="008F5DF0"/>
    <w:rsid w:val="008F5E15"/>
    <w:rsid w:val="008F5EC4"/>
    <w:rsid w:val="008F5F00"/>
    <w:rsid w:val="008F6048"/>
    <w:rsid w:val="008F613F"/>
    <w:rsid w:val="008F620B"/>
    <w:rsid w:val="008F6231"/>
    <w:rsid w:val="008F627A"/>
    <w:rsid w:val="008F62BA"/>
    <w:rsid w:val="008F6389"/>
    <w:rsid w:val="008F6446"/>
    <w:rsid w:val="008F64CB"/>
    <w:rsid w:val="008F654A"/>
    <w:rsid w:val="008F6745"/>
    <w:rsid w:val="008F67E8"/>
    <w:rsid w:val="008F6903"/>
    <w:rsid w:val="008F690F"/>
    <w:rsid w:val="008F69B0"/>
    <w:rsid w:val="008F69D5"/>
    <w:rsid w:val="008F6A52"/>
    <w:rsid w:val="008F6A70"/>
    <w:rsid w:val="008F6A7E"/>
    <w:rsid w:val="008F6B14"/>
    <w:rsid w:val="008F6B34"/>
    <w:rsid w:val="008F6B81"/>
    <w:rsid w:val="008F6BA7"/>
    <w:rsid w:val="008F6E18"/>
    <w:rsid w:val="008F6E26"/>
    <w:rsid w:val="008F6FDB"/>
    <w:rsid w:val="008F7146"/>
    <w:rsid w:val="008F7251"/>
    <w:rsid w:val="008F726A"/>
    <w:rsid w:val="008F72B8"/>
    <w:rsid w:val="008F72D8"/>
    <w:rsid w:val="008F7499"/>
    <w:rsid w:val="008F74A5"/>
    <w:rsid w:val="008F763D"/>
    <w:rsid w:val="008F7758"/>
    <w:rsid w:val="008F78A8"/>
    <w:rsid w:val="008F78CF"/>
    <w:rsid w:val="008F7A73"/>
    <w:rsid w:val="008F7CA0"/>
    <w:rsid w:val="008F7DFB"/>
    <w:rsid w:val="008F7F09"/>
    <w:rsid w:val="008F7F1F"/>
    <w:rsid w:val="008F7F6C"/>
    <w:rsid w:val="008F7F7D"/>
    <w:rsid w:val="008F7FD3"/>
    <w:rsid w:val="0090008A"/>
    <w:rsid w:val="00900116"/>
    <w:rsid w:val="00900281"/>
    <w:rsid w:val="009002AC"/>
    <w:rsid w:val="00900434"/>
    <w:rsid w:val="0090043D"/>
    <w:rsid w:val="00900468"/>
    <w:rsid w:val="009004FD"/>
    <w:rsid w:val="00900502"/>
    <w:rsid w:val="00900542"/>
    <w:rsid w:val="0090060E"/>
    <w:rsid w:val="00900635"/>
    <w:rsid w:val="00900725"/>
    <w:rsid w:val="0090082B"/>
    <w:rsid w:val="009008C7"/>
    <w:rsid w:val="0090090A"/>
    <w:rsid w:val="00900914"/>
    <w:rsid w:val="009009B4"/>
    <w:rsid w:val="00900C5C"/>
    <w:rsid w:val="00900E34"/>
    <w:rsid w:val="00900E77"/>
    <w:rsid w:val="00900E95"/>
    <w:rsid w:val="00900EA8"/>
    <w:rsid w:val="00900F9E"/>
    <w:rsid w:val="00901086"/>
    <w:rsid w:val="009010DA"/>
    <w:rsid w:val="00901213"/>
    <w:rsid w:val="0090121D"/>
    <w:rsid w:val="00901263"/>
    <w:rsid w:val="0090128A"/>
    <w:rsid w:val="00901304"/>
    <w:rsid w:val="00901319"/>
    <w:rsid w:val="009013C9"/>
    <w:rsid w:val="00901499"/>
    <w:rsid w:val="009014C2"/>
    <w:rsid w:val="00901542"/>
    <w:rsid w:val="0090169C"/>
    <w:rsid w:val="009017A4"/>
    <w:rsid w:val="009017A9"/>
    <w:rsid w:val="009017C5"/>
    <w:rsid w:val="00901812"/>
    <w:rsid w:val="0090195B"/>
    <w:rsid w:val="0090196A"/>
    <w:rsid w:val="0090199B"/>
    <w:rsid w:val="00901A32"/>
    <w:rsid w:val="00901AE0"/>
    <w:rsid w:val="00901AE2"/>
    <w:rsid w:val="00901BB1"/>
    <w:rsid w:val="00901BD9"/>
    <w:rsid w:val="00901C97"/>
    <w:rsid w:val="00901D19"/>
    <w:rsid w:val="00901D70"/>
    <w:rsid w:val="00901DE2"/>
    <w:rsid w:val="00901DFB"/>
    <w:rsid w:val="00901E1D"/>
    <w:rsid w:val="00901E6D"/>
    <w:rsid w:val="00901F3F"/>
    <w:rsid w:val="00901F51"/>
    <w:rsid w:val="00901FE9"/>
    <w:rsid w:val="00902049"/>
    <w:rsid w:val="00902296"/>
    <w:rsid w:val="009022A9"/>
    <w:rsid w:val="009023D2"/>
    <w:rsid w:val="009025DF"/>
    <w:rsid w:val="009027A1"/>
    <w:rsid w:val="00902801"/>
    <w:rsid w:val="0090289F"/>
    <w:rsid w:val="009028F7"/>
    <w:rsid w:val="00902A72"/>
    <w:rsid w:val="00902AB2"/>
    <w:rsid w:val="00902B10"/>
    <w:rsid w:val="00902C5F"/>
    <w:rsid w:val="00902C7A"/>
    <w:rsid w:val="00902CF1"/>
    <w:rsid w:val="00902D05"/>
    <w:rsid w:val="00902E82"/>
    <w:rsid w:val="00902EF4"/>
    <w:rsid w:val="00902F38"/>
    <w:rsid w:val="009031E4"/>
    <w:rsid w:val="009032FB"/>
    <w:rsid w:val="00903349"/>
    <w:rsid w:val="009033F8"/>
    <w:rsid w:val="009034AB"/>
    <w:rsid w:val="009034B7"/>
    <w:rsid w:val="0090354E"/>
    <w:rsid w:val="00903565"/>
    <w:rsid w:val="009035CE"/>
    <w:rsid w:val="009035DB"/>
    <w:rsid w:val="009038BC"/>
    <w:rsid w:val="009038E5"/>
    <w:rsid w:val="00903B30"/>
    <w:rsid w:val="00903CD0"/>
    <w:rsid w:val="00903D31"/>
    <w:rsid w:val="00903D39"/>
    <w:rsid w:val="00903E33"/>
    <w:rsid w:val="00903FEE"/>
    <w:rsid w:val="0090406F"/>
    <w:rsid w:val="0090408C"/>
    <w:rsid w:val="00904105"/>
    <w:rsid w:val="00904191"/>
    <w:rsid w:val="00904234"/>
    <w:rsid w:val="00904334"/>
    <w:rsid w:val="00904370"/>
    <w:rsid w:val="00904393"/>
    <w:rsid w:val="00904447"/>
    <w:rsid w:val="009044A5"/>
    <w:rsid w:val="00904673"/>
    <w:rsid w:val="009046CD"/>
    <w:rsid w:val="009048D6"/>
    <w:rsid w:val="00904AD8"/>
    <w:rsid w:val="00904B30"/>
    <w:rsid w:val="00904C40"/>
    <w:rsid w:val="00904D37"/>
    <w:rsid w:val="00904E5B"/>
    <w:rsid w:val="00904F79"/>
    <w:rsid w:val="009051B3"/>
    <w:rsid w:val="00905284"/>
    <w:rsid w:val="00905302"/>
    <w:rsid w:val="0090536A"/>
    <w:rsid w:val="009053D7"/>
    <w:rsid w:val="0090544F"/>
    <w:rsid w:val="00905497"/>
    <w:rsid w:val="0090566C"/>
    <w:rsid w:val="00905689"/>
    <w:rsid w:val="00905696"/>
    <w:rsid w:val="009056BE"/>
    <w:rsid w:val="00905757"/>
    <w:rsid w:val="009057BE"/>
    <w:rsid w:val="009057C3"/>
    <w:rsid w:val="0090580E"/>
    <w:rsid w:val="0090582E"/>
    <w:rsid w:val="00905855"/>
    <w:rsid w:val="009058B8"/>
    <w:rsid w:val="0090594A"/>
    <w:rsid w:val="00905AD3"/>
    <w:rsid w:val="00905B52"/>
    <w:rsid w:val="00905C80"/>
    <w:rsid w:val="00905D80"/>
    <w:rsid w:val="00905DF7"/>
    <w:rsid w:val="00905E2F"/>
    <w:rsid w:val="00905F20"/>
    <w:rsid w:val="00905F59"/>
    <w:rsid w:val="00906058"/>
    <w:rsid w:val="009060DE"/>
    <w:rsid w:val="0090613C"/>
    <w:rsid w:val="009063A4"/>
    <w:rsid w:val="009063D6"/>
    <w:rsid w:val="009064E1"/>
    <w:rsid w:val="009065C3"/>
    <w:rsid w:val="00906694"/>
    <w:rsid w:val="009066C3"/>
    <w:rsid w:val="009067E7"/>
    <w:rsid w:val="00906818"/>
    <w:rsid w:val="0090686F"/>
    <w:rsid w:val="009068AF"/>
    <w:rsid w:val="00906BB5"/>
    <w:rsid w:val="00906C59"/>
    <w:rsid w:val="00906D4F"/>
    <w:rsid w:val="00906D9F"/>
    <w:rsid w:val="00906E7A"/>
    <w:rsid w:val="00906F6D"/>
    <w:rsid w:val="00906FA3"/>
    <w:rsid w:val="0090722A"/>
    <w:rsid w:val="009072D6"/>
    <w:rsid w:val="009073A7"/>
    <w:rsid w:val="00907410"/>
    <w:rsid w:val="0090750C"/>
    <w:rsid w:val="00907557"/>
    <w:rsid w:val="00907681"/>
    <w:rsid w:val="009076F0"/>
    <w:rsid w:val="00907794"/>
    <w:rsid w:val="009077F3"/>
    <w:rsid w:val="00907852"/>
    <w:rsid w:val="00907872"/>
    <w:rsid w:val="00907893"/>
    <w:rsid w:val="00907940"/>
    <w:rsid w:val="0090794D"/>
    <w:rsid w:val="0090798D"/>
    <w:rsid w:val="00907AE6"/>
    <w:rsid w:val="00907C64"/>
    <w:rsid w:val="00907D44"/>
    <w:rsid w:val="00907DF7"/>
    <w:rsid w:val="00907E42"/>
    <w:rsid w:val="00907FCD"/>
    <w:rsid w:val="00910132"/>
    <w:rsid w:val="0091022B"/>
    <w:rsid w:val="00910241"/>
    <w:rsid w:val="0091027A"/>
    <w:rsid w:val="00910299"/>
    <w:rsid w:val="009102E3"/>
    <w:rsid w:val="009102FA"/>
    <w:rsid w:val="0091043C"/>
    <w:rsid w:val="0091049E"/>
    <w:rsid w:val="009104F4"/>
    <w:rsid w:val="0091055B"/>
    <w:rsid w:val="00910572"/>
    <w:rsid w:val="00910630"/>
    <w:rsid w:val="00910649"/>
    <w:rsid w:val="00910C12"/>
    <w:rsid w:val="00910C59"/>
    <w:rsid w:val="00910F5A"/>
    <w:rsid w:val="00911044"/>
    <w:rsid w:val="0091118F"/>
    <w:rsid w:val="009113BC"/>
    <w:rsid w:val="009113D9"/>
    <w:rsid w:val="00911400"/>
    <w:rsid w:val="0091140B"/>
    <w:rsid w:val="009116C2"/>
    <w:rsid w:val="009116D8"/>
    <w:rsid w:val="009118B8"/>
    <w:rsid w:val="009119DF"/>
    <w:rsid w:val="009119E5"/>
    <w:rsid w:val="00911B7F"/>
    <w:rsid w:val="00911BD6"/>
    <w:rsid w:val="00911C06"/>
    <w:rsid w:val="00911D68"/>
    <w:rsid w:val="00911E2A"/>
    <w:rsid w:val="00911FFC"/>
    <w:rsid w:val="009120D1"/>
    <w:rsid w:val="00912124"/>
    <w:rsid w:val="0091243C"/>
    <w:rsid w:val="0091253B"/>
    <w:rsid w:val="009126E5"/>
    <w:rsid w:val="009126E7"/>
    <w:rsid w:val="009127D9"/>
    <w:rsid w:val="00912807"/>
    <w:rsid w:val="0091283B"/>
    <w:rsid w:val="009128D5"/>
    <w:rsid w:val="00912A62"/>
    <w:rsid w:val="00912C90"/>
    <w:rsid w:val="00912CD9"/>
    <w:rsid w:val="00912E5B"/>
    <w:rsid w:val="00912F50"/>
    <w:rsid w:val="00913076"/>
    <w:rsid w:val="009130E2"/>
    <w:rsid w:val="0091313D"/>
    <w:rsid w:val="009132A5"/>
    <w:rsid w:val="0091333D"/>
    <w:rsid w:val="009134C5"/>
    <w:rsid w:val="00913548"/>
    <w:rsid w:val="009135B6"/>
    <w:rsid w:val="00913630"/>
    <w:rsid w:val="00913673"/>
    <w:rsid w:val="0091370E"/>
    <w:rsid w:val="00913788"/>
    <w:rsid w:val="009137E9"/>
    <w:rsid w:val="00913836"/>
    <w:rsid w:val="00913841"/>
    <w:rsid w:val="00913A58"/>
    <w:rsid w:val="00913AD2"/>
    <w:rsid w:val="00913B8A"/>
    <w:rsid w:val="00913BC5"/>
    <w:rsid w:val="00913CB6"/>
    <w:rsid w:val="00913D1A"/>
    <w:rsid w:val="00913D50"/>
    <w:rsid w:val="00913DF2"/>
    <w:rsid w:val="00913DFE"/>
    <w:rsid w:val="00913E42"/>
    <w:rsid w:val="00913F75"/>
    <w:rsid w:val="00913FD3"/>
    <w:rsid w:val="0091400D"/>
    <w:rsid w:val="0091408C"/>
    <w:rsid w:val="00914193"/>
    <w:rsid w:val="00914209"/>
    <w:rsid w:val="0091423A"/>
    <w:rsid w:val="0091437F"/>
    <w:rsid w:val="009143BB"/>
    <w:rsid w:val="0091443D"/>
    <w:rsid w:val="0091446D"/>
    <w:rsid w:val="0091452C"/>
    <w:rsid w:val="00914549"/>
    <w:rsid w:val="00914586"/>
    <w:rsid w:val="00914603"/>
    <w:rsid w:val="0091479B"/>
    <w:rsid w:val="009147B3"/>
    <w:rsid w:val="00914974"/>
    <w:rsid w:val="00914978"/>
    <w:rsid w:val="009149DA"/>
    <w:rsid w:val="00914A39"/>
    <w:rsid w:val="00914A91"/>
    <w:rsid w:val="00914AA9"/>
    <w:rsid w:val="00914AAC"/>
    <w:rsid w:val="00914AC3"/>
    <w:rsid w:val="00914CC8"/>
    <w:rsid w:val="00914CD9"/>
    <w:rsid w:val="00914D67"/>
    <w:rsid w:val="00914E05"/>
    <w:rsid w:val="00914E1E"/>
    <w:rsid w:val="00914E65"/>
    <w:rsid w:val="00914F15"/>
    <w:rsid w:val="00914F3E"/>
    <w:rsid w:val="00915064"/>
    <w:rsid w:val="009150C8"/>
    <w:rsid w:val="009151F0"/>
    <w:rsid w:val="009152ED"/>
    <w:rsid w:val="0091535C"/>
    <w:rsid w:val="009154CB"/>
    <w:rsid w:val="00915552"/>
    <w:rsid w:val="009155B9"/>
    <w:rsid w:val="0091561A"/>
    <w:rsid w:val="0091567E"/>
    <w:rsid w:val="0091573F"/>
    <w:rsid w:val="009157BA"/>
    <w:rsid w:val="00915883"/>
    <w:rsid w:val="00915888"/>
    <w:rsid w:val="009158B1"/>
    <w:rsid w:val="009159A8"/>
    <w:rsid w:val="00915A8F"/>
    <w:rsid w:val="00915AD0"/>
    <w:rsid w:val="00915B55"/>
    <w:rsid w:val="00915CDC"/>
    <w:rsid w:val="00915D37"/>
    <w:rsid w:val="00915D6F"/>
    <w:rsid w:val="00915F3C"/>
    <w:rsid w:val="00916120"/>
    <w:rsid w:val="009161D5"/>
    <w:rsid w:val="009163D6"/>
    <w:rsid w:val="009164EA"/>
    <w:rsid w:val="0091668F"/>
    <w:rsid w:val="009167BC"/>
    <w:rsid w:val="009167DD"/>
    <w:rsid w:val="00916817"/>
    <w:rsid w:val="00916947"/>
    <w:rsid w:val="00916AA4"/>
    <w:rsid w:val="00916B3F"/>
    <w:rsid w:val="00916C69"/>
    <w:rsid w:val="00916CF4"/>
    <w:rsid w:val="00916CF5"/>
    <w:rsid w:val="00916DB3"/>
    <w:rsid w:val="00916ED7"/>
    <w:rsid w:val="00916EE0"/>
    <w:rsid w:val="00916F30"/>
    <w:rsid w:val="009171E9"/>
    <w:rsid w:val="00917283"/>
    <w:rsid w:val="0091730B"/>
    <w:rsid w:val="00917345"/>
    <w:rsid w:val="00917356"/>
    <w:rsid w:val="00917362"/>
    <w:rsid w:val="009174E3"/>
    <w:rsid w:val="00917560"/>
    <w:rsid w:val="00917592"/>
    <w:rsid w:val="00917601"/>
    <w:rsid w:val="0091769D"/>
    <w:rsid w:val="00917706"/>
    <w:rsid w:val="00917785"/>
    <w:rsid w:val="009178BA"/>
    <w:rsid w:val="009178C0"/>
    <w:rsid w:val="0091792A"/>
    <w:rsid w:val="00917941"/>
    <w:rsid w:val="0091798F"/>
    <w:rsid w:val="009179D2"/>
    <w:rsid w:val="00917A58"/>
    <w:rsid w:val="00917B09"/>
    <w:rsid w:val="00917C00"/>
    <w:rsid w:val="00917C8A"/>
    <w:rsid w:val="00917D3C"/>
    <w:rsid w:val="00917E43"/>
    <w:rsid w:val="00917F85"/>
    <w:rsid w:val="00920020"/>
    <w:rsid w:val="009201DC"/>
    <w:rsid w:val="00920262"/>
    <w:rsid w:val="0092045E"/>
    <w:rsid w:val="009204EB"/>
    <w:rsid w:val="009205A5"/>
    <w:rsid w:val="009206B7"/>
    <w:rsid w:val="00920A5E"/>
    <w:rsid w:val="00920C3C"/>
    <w:rsid w:val="00920C97"/>
    <w:rsid w:val="00920D88"/>
    <w:rsid w:val="00920EE6"/>
    <w:rsid w:val="00921086"/>
    <w:rsid w:val="009210D3"/>
    <w:rsid w:val="009210E2"/>
    <w:rsid w:val="00921367"/>
    <w:rsid w:val="009216FF"/>
    <w:rsid w:val="009218E9"/>
    <w:rsid w:val="00921B28"/>
    <w:rsid w:val="00921B39"/>
    <w:rsid w:val="00921B45"/>
    <w:rsid w:val="00921B9D"/>
    <w:rsid w:val="00921BDD"/>
    <w:rsid w:val="00921D5B"/>
    <w:rsid w:val="00921DB0"/>
    <w:rsid w:val="00921F7E"/>
    <w:rsid w:val="00921FAA"/>
    <w:rsid w:val="00921FC2"/>
    <w:rsid w:val="00922027"/>
    <w:rsid w:val="009220F9"/>
    <w:rsid w:val="0092214F"/>
    <w:rsid w:val="00922199"/>
    <w:rsid w:val="009222D6"/>
    <w:rsid w:val="00922350"/>
    <w:rsid w:val="009225E7"/>
    <w:rsid w:val="009225E9"/>
    <w:rsid w:val="009225F8"/>
    <w:rsid w:val="009226A5"/>
    <w:rsid w:val="00922729"/>
    <w:rsid w:val="00922757"/>
    <w:rsid w:val="0092276C"/>
    <w:rsid w:val="009228E5"/>
    <w:rsid w:val="00922A40"/>
    <w:rsid w:val="00922A7D"/>
    <w:rsid w:val="00922A98"/>
    <w:rsid w:val="00922B07"/>
    <w:rsid w:val="00922C01"/>
    <w:rsid w:val="00922DBA"/>
    <w:rsid w:val="00922DC3"/>
    <w:rsid w:val="00922E23"/>
    <w:rsid w:val="00922E79"/>
    <w:rsid w:val="00922EC7"/>
    <w:rsid w:val="00922F0D"/>
    <w:rsid w:val="00922F7E"/>
    <w:rsid w:val="00922F8F"/>
    <w:rsid w:val="00922FBA"/>
    <w:rsid w:val="0092300D"/>
    <w:rsid w:val="00923013"/>
    <w:rsid w:val="009230C6"/>
    <w:rsid w:val="00923202"/>
    <w:rsid w:val="0092320E"/>
    <w:rsid w:val="009232B4"/>
    <w:rsid w:val="009232F7"/>
    <w:rsid w:val="00923471"/>
    <w:rsid w:val="00923670"/>
    <w:rsid w:val="00923690"/>
    <w:rsid w:val="009236E6"/>
    <w:rsid w:val="00923738"/>
    <w:rsid w:val="00923800"/>
    <w:rsid w:val="00923AAD"/>
    <w:rsid w:val="00923AB5"/>
    <w:rsid w:val="00923B8E"/>
    <w:rsid w:val="00923D9D"/>
    <w:rsid w:val="00923FB5"/>
    <w:rsid w:val="009240AD"/>
    <w:rsid w:val="00924100"/>
    <w:rsid w:val="0092416E"/>
    <w:rsid w:val="009241E0"/>
    <w:rsid w:val="00924320"/>
    <w:rsid w:val="00924326"/>
    <w:rsid w:val="009243B2"/>
    <w:rsid w:val="00924434"/>
    <w:rsid w:val="009244A0"/>
    <w:rsid w:val="00924598"/>
    <w:rsid w:val="0092465C"/>
    <w:rsid w:val="00924673"/>
    <w:rsid w:val="0092479D"/>
    <w:rsid w:val="009247E6"/>
    <w:rsid w:val="00924811"/>
    <w:rsid w:val="00924817"/>
    <w:rsid w:val="00924A68"/>
    <w:rsid w:val="00924A6A"/>
    <w:rsid w:val="00924BAE"/>
    <w:rsid w:val="00924BCB"/>
    <w:rsid w:val="00924E15"/>
    <w:rsid w:val="00924FD6"/>
    <w:rsid w:val="0092521E"/>
    <w:rsid w:val="00925266"/>
    <w:rsid w:val="009252B0"/>
    <w:rsid w:val="00925329"/>
    <w:rsid w:val="00925470"/>
    <w:rsid w:val="009254FA"/>
    <w:rsid w:val="009255BD"/>
    <w:rsid w:val="0092568E"/>
    <w:rsid w:val="0092572F"/>
    <w:rsid w:val="009258A3"/>
    <w:rsid w:val="009258B0"/>
    <w:rsid w:val="0092596F"/>
    <w:rsid w:val="0092598B"/>
    <w:rsid w:val="009259BB"/>
    <w:rsid w:val="00925A7F"/>
    <w:rsid w:val="00925BE5"/>
    <w:rsid w:val="00925DCD"/>
    <w:rsid w:val="00925E03"/>
    <w:rsid w:val="00925E7B"/>
    <w:rsid w:val="00925F4C"/>
    <w:rsid w:val="00925FF9"/>
    <w:rsid w:val="00926044"/>
    <w:rsid w:val="00926057"/>
    <w:rsid w:val="009260B0"/>
    <w:rsid w:val="009260ED"/>
    <w:rsid w:val="00926172"/>
    <w:rsid w:val="009261B6"/>
    <w:rsid w:val="00926212"/>
    <w:rsid w:val="0092643D"/>
    <w:rsid w:val="009264F2"/>
    <w:rsid w:val="0092667F"/>
    <w:rsid w:val="0092683D"/>
    <w:rsid w:val="00926913"/>
    <w:rsid w:val="009269B2"/>
    <w:rsid w:val="00926CF6"/>
    <w:rsid w:val="00926D48"/>
    <w:rsid w:val="00926DE9"/>
    <w:rsid w:val="00927047"/>
    <w:rsid w:val="00927076"/>
    <w:rsid w:val="0092721B"/>
    <w:rsid w:val="00927269"/>
    <w:rsid w:val="009272DC"/>
    <w:rsid w:val="00927300"/>
    <w:rsid w:val="00927342"/>
    <w:rsid w:val="009275DC"/>
    <w:rsid w:val="009275EC"/>
    <w:rsid w:val="009275ED"/>
    <w:rsid w:val="00927815"/>
    <w:rsid w:val="00927830"/>
    <w:rsid w:val="00927D04"/>
    <w:rsid w:val="00927D72"/>
    <w:rsid w:val="00927DC5"/>
    <w:rsid w:val="00927E7A"/>
    <w:rsid w:val="00927F24"/>
    <w:rsid w:val="00927F53"/>
    <w:rsid w:val="00930036"/>
    <w:rsid w:val="0093005B"/>
    <w:rsid w:val="009301E5"/>
    <w:rsid w:val="009302BC"/>
    <w:rsid w:val="0093032D"/>
    <w:rsid w:val="0093034C"/>
    <w:rsid w:val="00930511"/>
    <w:rsid w:val="009307EE"/>
    <w:rsid w:val="009308C5"/>
    <w:rsid w:val="00930988"/>
    <w:rsid w:val="00930A24"/>
    <w:rsid w:val="00930B0D"/>
    <w:rsid w:val="00930B4D"/>
    <w:rsid w:val="00930BFC"/>
    <w:rsid w:val="00930DC8"/>
    <w:rsid w:val="00930FCD"/>
    <w:rsid w:val="00930FE1"/>
    <w:rsid w:val="009311A6"/>
    <w:rsid w:val="009311C0"/>
    <w:rsid w:val="009311D6"/>
    <w:rsid w:val="0093122F"/>
    <w:rsid w:val="00931255"/>
    <w:rsid w:val="00931258"/>
    <w:rsid w:val="00931374"/>
    <w:rsid w:val="009313EA"/>
    <w:rsid w:val="0093163D"/>
    <w:rsid w:val="009316D5"/>
    <w:rsid w:val="009317B7"/>
    <w:rsid w:val="00931886"/>
    <w:rsid w:val="00931906"/>
    <w:rsid w:val="00931928"/>
    <w:rsid w:val="00931AA1"/>
    <w:rsid w:val="00931B0F"/>
    <w:rsid w:val="00931C47"/>
    <w:rsid w:val="00931C7F"/>
    <w:rsid w:val="00931CD9"/>
    <w:rsid w:val="00931DD1"/>
    <w:rsid w:val="00931EA7"/>
    <w:rsid w:val="00931F6E"/>
    <w:rsid w:val="00931FE8"/>
    <w:rsid w:val="00932039"/>
    <w:rsid w:val="009320E5"/>
    <w:rsid w:val="009321A6"/>
    <w:rsid w:val="00932426"/>
    <w:rsid w:val="009324B1"/>
    <w:rsid w:val="0093257A"/>
    <w:rsid w:val="00932657"/>
    <w:rsid w:val="009326E8"/>
    <w:rsid w:val="00932736"/>
    <w:rsid w:val="00932789"/>
    <w:rsid w:val="009328B1"/>
    <w:rsid w:val="0093294D"/>
    <w:rsid w:val="009329C6"/>
    <w:rsid w:val="00932A2E"/>
    <w:rsid w:val="00932A3B"/>
    <w:rsid w:val="00932AF6"/>
    <w:rsid w:val="00932BA6"/>
    <w:rsid w:val="00932D2C"/>
    <w:rsid w:val="00932E28"/>
    <w:rsid w:val="00932E91"/>
    <w:rsid w:val="00932F33"/>
    <w:rsid w:val="00932F6B"/>
    <w:rsid w:val="00932F8C"/>
    <w:rsid w:val="00932FBD"/>
    <w:rsid w:val="00933025"/>
    <w:rsid w:val="009333D0"/>
    <w:rsid w:val="009334A8"/>
    <w:rsid w:val="00933647"/>
    <w:rsid w:val="0093369E"/>
    <w:rsid w:val="00933701"/>
    <w:rsid w:val="00933722"/>
    <w:rsid w:val="00933781"/>
    <w:rsid w:val="009337A6"/>
    <w:rsid w:val="0093398E"/>
    <w:rsid w:val="00933A47"/>
    <w:rsid w:val="00933A87"/>
    <w:rsid w:val="00933CCE"/>
    <w:rsid w:val="00933D82"/>
    <w:rsid w:val="00933EDA"/>
    <w:rsid w:val="009341AA"/>
    <w:rsid w:val="009341B5"/>
    <w:rsid w:val="009341DF"/>
    <w:rsid w:val="009342B6"/>
    <w:rsid w:val="009342DB"/>
    <w:rsid w:val="009342EB"/>
    <w:rsid w:val="00934313"/>
    <w:rsid w:val="0093432A"/>
    <w:rsid w:val="0093438F"/>
    <w:rsid w:val="0093454C"/>
    <w:rsid w:val="0093471D"/>
    <w:rsid w:val="009348C5"/>
    <w:rsid w:val="0093493C"/>
    <w:rsid w:val="00934A1C"/>
    <w:rsid w:val="00934B57"/>
    <w:rsid w:val="00934B93"/>
    <w:rsid w:val="00934BA7"/>
    <w:rsid w:val="00934C81"/>
    <w:rsid w:val="00934C98"/>
    <w:rsid w:val="00934D26"/>
    <w:rsid w:val="00934D2F"/>
    <w:rsid w:val="00934D7F"/>
    <w:rsid w:val="00934DA9"/>
    <w:rsid w:val="00934F44"/>
    <w:rsid w:val="00935085"/>
    <w:rsid w:val="009350F1"/>
    <w:rsid w:val="009350F8"/>
    <w:rsid w:val="00935265"/>
    <w:rsid w:val="009353BF"/>
    <w:rsid w:val="009354BB"/>
    <w:rsid w:val="00935607"/>
    <w:rsid w:val="0093561D"/>
    <w:rsid w:val="00935642"/>
    <w:rsid w:val="00935672"/>
    <w:rsid w:val="0093574A"/>
    <w:rsid w:val="00935ACE"/>
    <w:rsid w:val="00935D02"/>
    <w:rsid w:val="00935DA6"/>
    <w:rsid w:val="00935E17"/>
    <w:rsid w:val="00935E2C"/>
    <w:rsid w:val="00935E56"/>
    <w:rsid w:val="00935EE0"/>
    <w:rsid w:val="00935EE8"/>
    <w:rsid w:val="00935F0F"/>
    <w:rsid w:val="00935F1C"/>
    <w:rsid w:val="00936079"/>
    <w:rsid w:val="0093607E"/>
    <w:rsid w:val="009360B4"/>
    <w:rsid w:val="00936270"/>
    <w:rsid w:val="009363B2"/>
    <w:rsid w:val="0093656C"/>
    <w:rsid w:val="0093675E"/>
    <w:rsid w:val="00936813"/>
    <w:rsid w:val="00936A5A"/>
    <w:rsid w:val="00936ADE"/>
    <w:rsid w:val="00936B10"/>
    <w:rsid w:val="00936B36"/>
    <w:rsid w:val="00936C0B"/>
    <w:rsid w:val="00936DAE"/>
    <w:rsid w:val="00936DCA"/>
    <w:rsid w:val="00936DDD"/>
    <w:rsid w:val="00936E7D"/>
    <w:rsid w:val="00936F02"/>
    <w:rsid w:val="0093702F"/>
    <w:rsid w:val="009370A1"/>
    <w:rsid w:val="009370AA"/>
    <w:rsid w:val="009371C4"/>
    <w:rsid w:val="00937318"/>
    <w:rsid w:val="009375E8"/>
    <w:rsid w:val="009376CF"/>
    <w:rsid w:val="009377B7"/>
    <w:rsid w:val="009379CA"/>
    <w:rsid w:val="009379DB"/>
    <w:rsid w:val="00937A6E"/>
    <w:rsid w:val="00937B63"/>
    <w:rsid w:val="00937B91"/>
    <w:rsid w:val="00937B9B"/>
    <w:rsid w:val="00937C2C"/>
    <w:rsid w:val="00937C42"/>
    <w:rsid w:val="00937C7A"/>
    <w:rsid w:val="00937D1D"/>
    <w:rsid w:val="00937F38"/>
    <w:rsid w:val="00937F67"/>
    <w:rsid w:val="00937FEE"/>
    <w:rsid w:val="0094000B"/>
    <w:rsid w:val="00940134"/>
    <w:rsid w:val="0094019F"/>
    <w:rsid w:val="009401C1"/>
    <w:rsid w:val="009401E3"/>
    <w:rsid w:val="009403AF"/>
    <w:rsid w:val="009406B4"/>
    <w:rsid w:val="009407B3"/>
    <w:rsid w:val="009407C3"/>
    <w:rsid w:val="00940886"/>
    <w:rsid w:val="00940A67"/>
    <w:rsid w:val="00940B99"/>
    <w:rsid w:val="00940E58"/>
    <w:rsid w:val="00940FCE"/>
    <w:rsid w:val="00940FFA"/>
    <w:rsid w:val="00941002"/>
    <w:rsid w:val="00941069"/>
    <w:rsid w:val="0094112C"/>
    <w:rsid w:val="009411FE"/>
    <w:rsid w:val="009412B4"/>
    <w:rsid w:val="0094133F"/>
    <w:rsid w:val="009415E9"/>
    <w:rsid w:val="00941621"/>
    <w:rsid w:val="0094163E"/>
    <w:rsid w:val="0094185A"/>
    <w:rsid w:val="009418DF"/>
    <w:rsid w:val="0094196C"/>
    <w:rsid w:val="009419A0"/>
    <w:rsid w:val="009419BB"/>
    <w:rsid w:val="00941A6E"/>
    <w:rsid w:val="00941A9B"/>
    <w:rsid w:val="00941ACB"/>
    <w:rsid w:val="00941B13"/>
    <w:rsid w:val="00941D02"/>
    <w:rsid w:val="00941D59"/>
    <w:rsid w:val="00941DC8"/>
    <w:rsid w:val="00941DF9"/>
    <w:rsid w:val="00941FB3"/>
    <w:rsid w:val="00941FB7"/>
    <w:rsid w:val="0094211F"/>
    <w:rsid w:val="009421CB"/>
    <w:rsid w:val="009421F9"/>
    <w:rsid w:val="00942211"/>
    <w:rsid w:val="00942252"/>
    <w:rsid w:val="009422C2"/>
    <w:rsid w:val="009422D0"/>
    <w:rsid w:val="0094234D"/>
    <w:rsid w:val="00942537"/>
    <w:rsid w:val="00942696"/>
    <w:rsid w:val="00942841"/>
    <w:rsid w:val="009428D9"/>
    <w:rsid w:val="00942985"/>
    <w:rsid w:val="00942C14"/>
    <w:rsid w:val="00942C1D"/>
    <w:rsid w:val="00942CC4"/>
    <w:rsid w:val="00942D6B"/>
    <w:rsid w:val="00942DDC"/>
    <w:rsid w:val="00942DE9"/>
    <w:rsid w:val="00942F23"/>
    <w:rsid w:val="00942FD4"/>
    <w:rsid w:val="00943051"/>
    <w:rsid w:val="009430F4"/>
    <w:rsid w:val="00943266"/>
    <w:rsid w:val="009432F4"/>
    <w:rsid w:val="009433E3"/>
    <w:rsid w:val="009434B1"/>
    <w:rsid w:val="009434C1"/>
    <w:rsid w:val="00943508"/>
    <w:rsid w:val="00943599"/>
    <w:rsid w:val="00943833"/>
    <w:rsid w:val="009438E2"/>
    <w:rsid w:val="0094391C"/>
    <w:rsid w:val="0094394E"/>
    <w:rsid w:val="00943ABC"/>
    <w:rsid w:val="00943BF8"/>
    <w:rsid w:val="00943D4C"/>
    <w:rsid w:val="00943D77"/>
    <w:rsid w:val="00943DB3"/>
    <w:rsid w:val="00943DEE"/>
    <w:rsid w:val="00944019"/>
    <w:rsid w:val="00944293"/>
    <w:rsid w:val="009442D2"/>
    <w:rsid w:val="00944386"/>
    <w:rsid w:val="009446D2"/>
    <w:rsid w:val="00944775"/>
    <w:rsid w:val="009447F5"/>
    <w:rsid w:val="0094494E"/>
    <w:rsid w:val="0094498A"/>
    <w:rsid w:val="00944B17"/>
    <w:rsid w:val="00944BBD"/>
    <w:rsid w:val="00944C45"/>
    <w:rsid w:val="00944D90"/>
    <w:rsid w:val="00945077"/>
    <w:rsid w:val="0094507E"/>
    <w:rsid w:val="0094514F"/>
    <w:rsid w:val="00945197"/>
    <w:rsid w:val="0094529E"/>
    <w:rsid w:val="00945362"/>
    <w:rsid w:val="0094560E"/>
    <w:rsid w:val="0094567B"/>
    <w:rsid w:val="0094568E"/>
    <w:rsid w:val="00945760"/>
    <w:rsid w:val="00945822"/>
    <w:rsid w:val="00945940"/>
    <w:rsid w:val="00945AD8"/>
    <w:rsid w:val="00945C35"/>
    <w:rsid w:val="00945F1E"/>
    <w:rsid w:val="00945F39"/>
    <w:rsid w:val="00945F8D"/>
    <w:rsid w:val="00945FC3"/>
    <w:rsid w:val="00946276"/>
    <w:rsid w:val="0094641A"/>
    <w:rsid w:val="009465C1"/>
    <w:rsid w:val="00946637"/>
    <w:rsid w:val="00946690"/>
    <w:rsid w:val="0094676A"/>
    <w:rsid w:val="0094680A"/>
    <w:rsid w:val="009468DB"/>
    <w:rsid w:val="00946949"/>
    <w:rsid w:val="009469A7"/>
    <w:rsid w:val="00946B4F"/>
    <w:rsid w:val="00946BCD"/>
    <w:rsid w:val="00946DB6"/>
    <w:rsid w:val="00946F35"/>
    <w:rsid w:val="009470B9"/>
    <w:rsid w:val="009471A9"/>
    <w:rsid w:val="009471EF"/>
    <w:rsid w:val="009472F2"/>
    <w:rsid w:val="00947355"/>
    <w:rsid w:val="00947480"/>
    <w:rsid w:val="009474D6"/>
    <w:rsid w:val="009475FF"/>
    <w:rsid w:val="0094774C"/>
    <w:rsid w:val="00947860"/>
    <w:rsid w:val="009478AA"/>
    <w:rsid w:val="00947A6E"/>
    <w:rsid w:val="00947A8F"/>
    <w:rsid w:val="00947AA7"/>
    <w:rsid w:val="00947B2D"/>
    <w:rsid w:val="00947C13"/>
    <w:rsid w:val="00947F52"/>
    <w:rsid w:val="0095005F"/>
    <w:rsid w:val="009501FD"/>
    <w:rsid w:val="009503C8"/>
    <w:rsid w:val="009504F0"/>
    <w:rsid w:val="0095053C"/>
    <w:rsid w:val="00950686"/>
    <w:rsid w:val="009506AD"/>
    <w:rsid w:val="00950776"/>
    <w:rsid w:val="00950891"/>
    <w:rsid w:val="009508AE"/>
    <w:rsid w:val="00950B04"/>
    <w:rsid w:val="00950B4B"/>
    <w:rsid w:val="00950BB0"/>
    <w:rsid w:val="00950D0A"/>
    <w:rsid w:val="00950D30"/>
    <w:rsid w:val="00950D73"/>
    <w:rsid w:val="00950F2C"/>
    <w:rsid w:val="00950FD9"/>
    <w:rsid w:val="009510B5"/>
    <w:rsid w:val="009511D0"/>
    <w:rsid w:val="00951340"/>
    <w:rsid w:val="00951360"/>
    <w:rsid w:val="0095138E"/>
    <w:rsid w:val="009513AD"/>
    <w:rsid w:val="009515AA"/>
    <w:rsid w:val="00951671"/>
    <w:rsid w:val="009517B7"/>
    <w:rsid w:val="009518CA"/>
    <w:rsid w:val="009518E8"/>
    <w:rsid w:val="00951A52"/>
    <w:rsid w:val="00951BEB"/>
    <w:rsid w:val="00951C3E"/>
    <w:rsid w:val="00951CAA"/>
    <w:rsid w:val="00951CDA"/>
    <w:rsid w:val="00951D4C"/>
    <w:rsid w:val="00951D68"/>
    <w:rsid w:val="0095202D"/>
    <w:rsid w:val="00952142"/>
    <w:rsid w:val="00952213"/>
    <w:rsid w:val="009523F4"/>
    <w:rsid w:val="00952517"/>
    <w:rsid w:val="00952621"/>
    <w:rsid w:val="00952630"/>
    <w:rsid w:val="009526B4"/>
    <w:rsid w:val="0095278D"/>
    <w:rsid w:val="009527C0"/>
    <w:rsid w:val="009528A0"/>
    <w:rsid w:val="009528B7"/>
    <w:rsid w:val="009528E4"/>
    <w:rsid w:val="00952A1C"/>
    <w:rsid w:val="00952A68"/>
    <w:rsid w:val="00952B22"/>
    <w:rsid w:val="00952B3F"/>
    <w:rsid w:val="00952C74"/>
    <w:rsid w:val="00952CC6"/>
    <w:rsid w:val="00952D1E"/>
    <w:rsid w:val="00952D5B"/>
    <w:rsid w:val="00952F0D"/>
    <w:rsid w:val="00952F1C"/>
    <w:rsid w:val="00952F23"/>
    <w:rsid w:val="00952FB8"/>
    <w:rsid w:val="00953022"/>
    <w:rsid w:val="0095312D"/>
    <w:rsid w:val="00953339"/>
    <w:rsid w:val="0095339B"/>
    <w:rsid w:val="009533CD"/>
    <w:rsid w:val="00953514"/>
    <w:rsid w:val="00953730"/>
    <w:rsid w:val="00953796"/>
    <w:rsid w:val="00953847"/>
    <w:rsid w:val="009538A3"/>
    <w:rsid w:val="009538FE"/>
    <w:rsid w:val="00953961"/>
    <w:rsid w:val="00953A7D"/>
    <w:rsid w:val="00953B40"/>
    <w:rsid w:val="00953D19"/>
    <w:rsid w:val="00953EA2"/>
    <w:rsid w:val="00953F05"/>
    <w:rsid w:val="00953F30"/>
    <w:rsid w:val="00953F5B"/>
    <w:rsid w:val="00953F6F"/>
    <w:rsid w:val="0095404C"/>
    <w:rsid w:val="0095408C"/>
    <w:rsid w:val="009540BB"/>
    <w:rsid w:val="00954168"/>
    <w:rsid w:val="00954266"/>
    <w:rsid w:val="009542A7"/>
    <w:rsid w:val="009542BE"/>
    <w:rsid w:val="009543F8"/>
    <w:rsid w:val="0095444E"/>
    <w:rsid w:val="00954496"/>
    <w:rsid w:val="00954504"/>
    <w:rsid w:val="009545CF"/>
    <w:rsid w:val="009546C6"/>
    <w:rsid w:val="00954724"/>
    <w:rsid w:val="0095475E"/>
    <w:rsid w:val="00954B10"/>
    <w:rsid w:val="00954E69"/>
    <w:rsid w:val="00954F3B"/>
    <w:rsid w:val="00954FA8"/>
    <w:rsid w:val="00954FB5"/>
    <w:rsid w:val="00954FD7"/>
    <w:rsid w:val="0095538F"/>
    <w:rsid w:val="009555BC"/>
    <w:rsid w:val="0095561F"/>
    <w:rsid w:val="009556F2"/>
    <w:rsid w:val="00955752"/>
    <w:rsid w:val="00955A11"/>
    <w:rsid w:val="00955AFF"/>
    <w:rsid w:val="00955B0E"/>
    <w:rsid w:val="00955B8A"/>
    <w:rsid w:val="00955BDD"/>
    <w:rsid w:val="00955C00"/>
    <w:rsid w:val="00955D54"/>
    <w:rsid w:val="00955D76"/>
    <w:rsid w:val="00955E04"/>
    <w:rsid w:val="00955E4E"/>
    <w:rsid w:val="00955F07"/>
    <w:rsid w:val="00956177"/>
    <w:rsid w:val="00956179"/>
    <w:rsid w:val="0095623C"/>
    <w:rsid w:val="00956304"/>
    <w:rsid w:val="00956349"/>
    <w:rsid w:val="009563C5"/>
    <w:rsid w:val="009565A5"/>
    <w:rsid w:val="009565F5"/>
    <w:rsid w:val="00956678"/>
    <w:rsid w:val="009566CB"/>
    <w:rsid w:val="0095672B"/>
    <w:rsid w:val="009567A5"/>
    <w:rsid w:val="00956843"/>
    <w:rsid w:val="0095688C"/>
    <w:rsid w:val="009568D1"/>
    <w:rsid w:val="0095693B"/>
    <w:rsid w:val="00956A08"/>
    <w:rsid w:val="00956B62"/>
    <w:rsid w:val="00956BC3"/>
    <w:rsid w:val="00956C3B"/>
    <w:rsid w:val="00956E2A"/>
    <w:rsid w:val="00956F33"/>
    <w:rsid w:val="00956F37"/>
    <w:rsid w:val="00956F4C"/>
    <w:rsid w:val="00956F78"/>
    <w:rsid w:val="00956FA7"/>
    <w:rsid w:val="00956FEF"/>
    <w:rsid w:val="00957152"/>
    <w:rsid w:val="009571DF"/>
    <w:rsid w:val="009571F0"/>
    <w:rsid w:val="00957297"/>
    <w:rsid w:val="00957503"/>
    <w:rsid w:val="00957532"/>
    <w:rsid w:val="009576A5"/>
    <w:rsid w:val="00957727"/>
    <w:rsid w:val="00957806"/>
    <w:rsid w:val="0095791D"/>
    <w:rsid w:val="0095797A"/>
    <w:rsid w:val="009579D6"/>
    <w:rsid w:val="00957AE2"/>
    <w:rsid w:val="00957B20"/>
    <w:rsid w:val="00957B57"/>
    <w:rsid w:val="00957BB0"/>
    <w:rsid w:val="00957BBC"/>
    <w:rsid w:val="00957CA3"/>
    <w:rsid w:val="00957CDD"/>
    <w:rsid w:val="00957CEA"/>
    <w:rsid w:val="00957E7F"/>
    <w:rsid w:val="00957EB2"/>
    <w:rsid w:val="00957EB4"/>
    <w:rsid w:val="00957FB2"/>
    <w:rsid w:val="009600BD"/>
    <w:rsid w:val="00960481"/>
    <w:rsid w:val="009604E0"/>
    <w:rsid w:val="00960549"/>
    <w:rsid w:val="009606CD"/>
    <w:rsid w:val="009607AA"/>
    <w:rsid w:val="00960861"/>
    <w:rsid w:val="009609BE"/>
    <w:rsid w:val="00960A3F"/>
    <w:rsid w:val="00960C0D"/>
    <w:rsid w:val="00960DAE"/>
    <w:rsid w:val="00960DD9"/>
    <w:rsid w:val="00960ED1"/>
    <w:rsid w:val="00960F4D"/>
    <w:rsid w:val="00960F53"/>
    <w:rsid w:val="00960FA6"/>
    <w:rsid w:val="00961051"/>
    <w:rsid w:val="009610C1"/>
    <w:rsid w:val="00961235"/>
    <w:rsid w:val="009613B0"/>
    <w:rsid w:val="009613C8"/>
    <w:rsid w:val="00961440"/>
    <w:rsid w:val="0096147E"/>
    <w:rsid w:val="0096165E"/>
    <w:rsid w:val="009617EA"/>
    <w:rsid w:val="0096183B"/>
    <w:rsid w:val="00961840"/>
    <w:rsid w:val="009618F3"/>
    <w:rsid w:val="00961996"/>
    <w:rsid w:val="00961A00"/>
    <w:rsid w:val="00961BF5"/>
    <w:rsid w:val="00961C48"/>
    <w:rsid w:val="00961CCB"/>
    <w:rsid w:val="00961D63"/>
    <w:rsid w:val="00961F52"/>
    <w:rsid w:val="00962024"/>
    <w:rsid w:val="009621BF"/>
    <w:rsid w:val="009622D9"/>
    <w:rsid w:val="0096256C"/>
    <w:rsid w:val="00962758"/>
    <w:rsid w:val="00962762"/>
    <w:rsid w:val="009628A6"/>
    <w:rsid w:val="00962BEC"/>
    <w:rsid w:val="00962E49"/>
    <w:rsid w:val="00962E9A"/>
    <w:rsid w:val="00962EBE"/>
    <w:rsid w:val="00962F0A"/>
    <w:rsid w:val="00962F91"/>
    <w:rsid w:val="00962FB8"/>
    <w:rsid w:val="0096301A"/>
    <w:rsid w:val="00963105"/>
    <w:rsid w:val="00963239"/>
    <w:rsid w:val="00963324"/>
    <w:rsid w:val="0096336F"/>
    <w:rsid w:val="00963391"/>
    <w:rsid w:val="009633F8"/>
    <w:rsid w:val="0096342C"/>
    <w:rsid w:val="00963485"/>
    <w:rsid w:val="009635E5"/>
    <w:rsid w:val="00963714"/>
    <w:rsid w:val="0096372C"/>
    <w:rsid w:val="009637E0"/>
    <w:rsid w:val="0096390C"/>
    <w:rsid w:val="00963B0B"/>
    <w:rsid w:val="00963BE7"/>
    <w:rsid w:val="00963CC7"/>
    <w:rsid w:val="00963DC8"/>
    <w:rsid w:val="00963E9A"/>
    <w:rsid w:val="00963EF3"/>
    <w:rsid w:val="00963FC1"/>
    <w:rsid w:val="009642CB"/>
    <w:rsid w:val="0096463E"/>
    <w:rsid w:val="009647B4"/>
    <w:rsid w:val="00964840"/>
    <w:rsid w:val="00964A56"/>
    <w:rsid w:val="00964D3B"/>
    <w:rsid w:val="00964D57"/>
    <w:rsid w:val="00964E1B"/>
    <w:rsid w:val="00964F56"/>
    <w:rsid w:val="00964F79"/>
    <w:rsid w:val="00964FD8"/>
    <w:rsid w:val="009650C7"/>
    <w:rsid w:val="00965135"/>
    <w:rsid w:val="009651D0"/>
    <w:rsid w:val="0096521A"/>
    <w:rsid w:val="009652D2"/>
    <w:rsid w:val="00965464"/>
    <w:rsid w:val="009654B7"/>
    <w:rsid w:val="009654E7"/>
    <w:rsid w:val="0096553F"/>
    <w:rsid w:val="009656CF"/>
    <w:rsid w:val="00965707"/>
    <w:rsid w:val="00965717"/>
    <w:rsid w:val="009657FB"/>
    <w:rsid w:val="00965983"/>
    <w:rsid w:val="009659ED"/>
    <w:rsid w:val="00965B4A"/>
    <w:rsid w:val="00965C84"/>
    <w:rsid w:val="00965CE7"/>
    <w:rsid w:val="00965D97"/>
    <w:rsid w:val="00965DEA"/>
    <w:rsid w:val="00965EC4"/>
    <w:rsid w:val="00965F6F"/>
    <w:rsid w:val="00965FF1"/>
    <w:rsid w:val="00966053"/>
    <w:rsid w:val="0096606D"/>
    <w:rsid w:val="009660EA"/>
    <w:rsid w:val="00966295"/>
    <w:rsid w:val="009663DD"/>
    <w:rsid w:val="0096640E"/>
    <w:rsid w:val="00966417"/>
    <w:rsid w:val="009664E6"/>
    <w:rsid w:val="0096653F"/>
    <w:rsid w:val="009665F0"/>
    <w:rsid w:val="00966827"/>
    <w:rsid w:val="009668B8"/>
    <w:rsid w:val="00966A94"/>
    <w:rsid w:val="00966BC5"/>
    <w:rsid w:val="00966C97"/>
    <w:rsid w:val="00966D9B"/>
    <w:rsid w:val="00966F3A"/>
    <w:rsid w:val="00966FBE"/>
    <w:rsid w:val="0096702C"/>
    <w:rsid w:val="009670BB"/>
    <w:rsid w:val="009670CE"/>
    <w:rsid w:val="0096719A"/>
    <w:rsid w:val="009672A0"/>
    <w:rsid w:val="00967345"/>
    <w:rsid w:val="0096746A"/>
    <w:rsid w:val="0096746C"/>
    <w:rsid w:val="009674DB"/>
    <w:rsid w:val="009674FF"/>
    <w:rsid w:val="009676DD"/>
    <w:rsid w:val="00967773"/>
    <w:rsid w:val="00967857"/>
    <w:rsid w:val="00967A00"/>
    <w:rsid w:val="00967A76"/>
    <w:rsid w:val="00967C78"/>
    <w:rsid w:val="00967CCB"/>
    <w:rsid w:val="00967E79"/>
    <w:rsid w:val="00967EA9"/>
    <w:rsid w:val="00970046"/>
    <w:rsid w:val="0097005B"/>
    <w:rsid w:val="0097011A"/>
    <w:rsid w:val="00970239"/>
    <w:rsid w:val="00970350"/>
    <w:rsid w:val="009703C1"/>
    <w:rsid w:val="0097042A"/>
    <w:rsid w:val="0097053B"/>
    <w:rsid w:val="0097056B"/>
    <w:rsid w:val="00970698"/>
    <w:rsid w:val="0097069C"/>
    <w:rsid w:val="0097072A"/>
    <w:rsid w:val="009707CE"/>
    <w:rsid w:val="009707DE"/>
    <w:rsid w:val="00970811"/>
    <w:rsid w:val="00970877"/>
    <w:rsid w:val="009708B7"/>
    <w:rsid w:val="0097094B"/>
    <w:rsid w:val="0097094C"/>
    <w:rsid w:val="00970CC6"/>
    <w:rsid w:val="00970CF7"/>
    <w:rsid w:val="00970E67"/>
    <w:rsid w:val="00970F07"/>
    <w:rsid w:val="00970FF6"/>
    <w:rsid w:val="0097106F"/>
    <w:rsid w:val="00971236"/>
    <w:rsid w:val="00971244"/>
    <w:rsid w:val="00971395"/>
    <w:rsid w:val="0097139D"/>
    <w:rsid w:val="00971441"/>
    <w:rsid w:val="0097146B"/>
    <w:rsid w:val="009715C2"/>
    <w:rsid w:val="009715DD"/>
    <w:rsid w:val="00971653"/>
    <w:rsid w:val="00971692"/>
    <w:rsid w:val="0097173D"/>
    <w:rsid w:val="00971834"/>
    <w:rsid w:val="00971848"/>
    <w:rsid w:val="0097184F"/>
    <w:rsid w:val="00971888"/>
    <w:rsid w:val="009718BA"/>
    <w:rsid w:val="00971966"/>
    <w:rsid w:val="00971987"/>
    <w:rsid w:val="00971989"/>
    <w:rsid w:val="009719A8"/>
    <w:rsid w:val="00971A51"/>
    <w:rsid w:val="00971B74"/>
    <w:rsid w:val="00971D4A"/>
    <w:rsid w:val="00971DD5"/>
    <w:rsid w:val="00971EEE"/>
    <w:rsid w:val="00971F61"/>
    <w:rsid w:val="0097205A"/>
    <w:rsid w:val="00972357"/>
    <w:rsid w:val="00972467"/>
    <w:rsid w:val="00972506"/>
    <w:rsid w:val="00972548"/>
    <w:rsid w:val="00972580"/>
    <w:rsid w:val="00972797"/>
    <w:rsid w:val="00972AF5"/>
    <w:rsid w:val="00972BB0"/>
    <w:rsid w:val="00972CAE"/>
    <w:rsid w:val="00972CF0"/>
    <w:rsid w:val="00972E44"/>
    <w:rsid w:val="00973167"/>
    <w:rsid w:val="009732A3"/>
    <w:rsid w:val="00973459"/>
    <w:rsid w:val="00973475"/>
    <w:rsid w:val="0097366B"/>
    <w:rsid w:val="0097369F"/>
    <w:rsid w:val="0097384E"/>
    <w:rsid w:val="009739C0"/>
    <w:rsid w:val="00973AE9"/>
    <w:rsid w:val="00973BD0"/>
    <w:rsid w:val="00973C27"/>
    <w:rsid w:val="00973CAB"/>
    <w:rsid w:val="00973CAD"/>
    <w:rsid w:val="00973D35"/>
    <w:rsid w:val="00973F06"/>
    <w:rsid w:val="00973F0E"/>
    <w:rsid w:val="00973F58"/>
    <w:rsid w:val="00973FD3"/>
    <w:rsid w:val="00974033"/>
    <w:rsid w:val="009740D5"/>
    <w:rsid w:val="0097415C"/>
    <w:rsid w:val="009741FB"/>
    <w:rsid w:val="009742B3"/>
    <w:rsid w:val="00974401"/>
    <w:rsid w:val="00974418"/>
    <w:rsid w:val="00974448"/>
    <w:rsid w:val="00974500"/>
    <w:rsid w:val="0097469F"/>
    <w:rsid w:val="00974741"/>
    <w:rsid w:val="0097474F"/>
    <w:rsid w:val="00974831"/>
    <w:rsid w:val="009748CE"/>
    <w:rsid w:val="009749B8"/>
    <w:rsid w:val="00974C57"/>
    <w:rsid w:val="00974CDE"/>
    <w:rsid w:val="00974D6D"/>
    <w:rsid w:val="00974E38"/>
    <w:rsid w:val="00974E40"/>
    <w:rsid w:val="00975071"/>
    <w:rsid w:val="009750F4"/>
    <w:rsid w:val="00975394"/>
    <w:rsid w:val="009754C1"/>
    <w:rsid w:val="009755EC"/>
    <w:rsid w:val="009755F0"/>
    <w:rsid w:val="0097573A"/>
    <w:rsid w:val="00975A30"/>
    <w:rsid w:val="00975B36"/>
    <w:rsid w:val="00975BB7"/>
    <w:rsid w:val="00975BFE"/>
    <w:rsid w:val="00975CB1"/>
    <w:rsid w:val="00975CB2"/>
    <w:rsid w:val="00975D63"/>
    <w:rsid w:val="00975DDC"/>
    <w:rsid w:val="00975F94"/>
    <w:rsid w:val="00976126"/>
    <w:rsid w:val="00976205"/>
    <w:rsid w:val="009763D0"/>
    <w:rsid w:val="0097647F"/>
    <w:rsid w:val="009764D6"/>
    <w:rsid w:val="0097659B"/>
    <w:rsid w:val="009765CC"/>
    <w:rsid w:val="0097660C"/>
    <w:rsid w:val="00976649"/>
    <w:rsid w:val="00976700"/>
    <w:rsid w:val="0097673E"/>
    <w:rsid w:val="009768EB"/>
    <w:rsid w:val="009769D1"/>
    <w:rsid w:val="009769D8"/>
    <w:rsid w:val="009769FC"/>
    <w:rsid w:val="00976A54"/>
    <w:rsid w:val="00976B44"/>
    <w:rsid w:val="00976B9B"/>
    <w:rsid w:val="00976CD4"/>
    <w:rsid w:val="00976CF4"/>
    <w:rsid w:val="00976DD3"/>
    <w:rsid w:val="00976E9D"/>
    <w:rsid w:val="009770E5"/>
    <w:rsid w:val="009771D9"/>
    <w:rsid w:val="00977230"/>
    <w:rsid w:val="009772FE"/>
    <w:rsid w:val="009774CF"/>
    <w:rsid w:val="009774D1"/>
    <w:rsid w:val="00977605"/>
    <w:rsid w:val="0097769A"/>
    <w:rsid w:val="00977748"/>
    <w:rsid w:val="009777DA"/>
    <w:rsid w:val="00977905"/>
    <w:rsid w:val="00977AAF"/>
    <w:rsid w:val="00977B12"/>
    <w:rsid w:val="00977BFA"/>
    <w:rsid w:val="00977CC6"/>
    <w:rsid w:val="00977FC0"/>
    <w:rsid w:val="00980054"/>
    <w:rsid w:val="009801C6"/>
    <w:rsid w:val="009801C8"/>
    <w:rsid w:val="0098026B"/>
    <w:rsid w:val="009804B0"/>
    <w:rsid w:val="00980596"/>
    <w:rsid w:val="00980773"/>
    <w:rsid w:val="009807B7"/>
    <w:rsid w:val="00980861"/>
    <w:rsid w:val="0098087E"/>
    <w:rsid w:val="00980925"/>
    <w:rsid w:val="009809BA"/>
    <w:rsid w:val="009809F9"/>
    <w:rsid w:val="00980ABA"/>
    <w:rsid w:val="00980B21"/>
    <w:rsid w:val="00980EA7"/>
    <w:rsid w:val="00980FDB"/>
    <w:rsid w:val="009810E1"/>
    <w:rsid w:val="00981247"/>
    <w:rsid w:val="009813FA"/>
    <w:rsid w:val="009814E3"/>
    <w:rsid w:val="009815EE"/>
    <w:rsid w:val="009816D7"/>
    <w:rsid w:val="009818DC"/>
    <w:rsid w:val="00981986"/>
    <w:rsid w:val="00981A02"/>
    <w:rsid w:val="00981A52"/>
    <w:rsid w:val="00981B53"/>
    <w:rsid w:val="00981C5C"/>
    <w:rsid w:val="00981D02"/>
    <w:rsid w:val="00981D1D"/>
    <w:rsid w:val="00981D3B"/>
    <w:rsid w:val="00981D83"/>
    <w:rsid w:val="00982064"/>
    <w:rsid w:val="009820F0"/>
    <w:rsid w:val="009822A4"/>
    <w:rsid w:val="009822F1"/>
    <w:rsid w:val="00982308"/>
    <w:rsid w:val="00982403"/>
    <w:rsid w:val="0098259D"/>
    <w:rsid w:val="009826E8"/>
    <w:rsid w:val="00982746"/>
    <w:rsid w:val="0098298D"/>
    <w:rsid w:val="00982A86"/>
    <w:rsid w:val="00982B58"/>
    <w:rsid w:val="00982B79"/>
    <w:rsid w:val="00982B7F"/>
    <w:rsid w:val="00982D1B"/>
    <w:rsid w:val="00982EF5"/>
    <w:rsid w:val="00982EFA"/>
    <w:rsid w:val="00982F69"/>
    <w:rsid w:val="00983013"/>
    <w:rsid w:val="00983092"/>
    <w:rsid w:val="00983332"/>
    <w:rsid w:val="00983347"/>
    <w:rsid w:val="0098336E"/>
    <w:rsid w:val="0098343C"/>
    <w:rsid w:val="0098367E"/>
    <w:rsid w:val="00983692"/>
    <w:rsid w:val="00983794"/>
    <w:rsid w:val="009839BA"/>
    <w:rsid w:val="00983A6B"/>
    <w:rsid w:val="00983B72"/>
    <w:rsid w:val="00983BE2"/>
    <w:rsid w:val="00983C11"/>
    <w:rsid w:val="00983CE0"/>
    <w:rsid w:val="00983CEB"/>
    <w:rsid w:val="00983D90"/>
    <w:rsid w:val="00983FBB"/>
    <w:rsid w:val="00983FD5"/>
    <w:rsid w:val="009840C8"/>
    <w:rsid w:val="009842B3"/>
    <w:rsid w:val="009842F7"/>
    <w:rsid w:val="00984313"/>
    <w:rsid w:val="00984357"/>
    <w:rsid w:val="00984432"/>
    <w:rsid w:val="009845E9"/>
    <w:rsid w:val="009848FF"/>
    <w:rsid w:val="00984928"/>
    <w:rsid w:val="0098495C"/>
    <w:rsid w:val="00984985"/>
    <w:rsid w:val="009849A6"/>
    <w:rsid w:val="009849C9"/>
    <w:rsid w:val="00984CDB"/>
    <w:rsid w:val="00984D3D"/>
    <w:rsid w:val="00984D3E"/>
    <w:rsid w:val="00984D76"/>
    <w:rsid w:val="00984DCB"/>
    <w:rsid w:val="00984E74"/>
    <w:rsid w:val="00984E7D"/>
    <w:rsid w:val="00985048"/>
    <w:rsid w:val="009851B7"/>
    <w:rsid w:val="009852DF"/>
    <w:rsid w:val="0098531A"/>
    <w:rsid w:val="0098535B"/>
    <w:rsid w:val="009854DB"/>
    <w:rsid w:val="00985680"/>
    <w:rsid w:val="009856DC"/>
    <w:rsid w:val="00985780"/>
    <w:rsid w:val="009857AA"/>
    <w:rsid w:val="00985869"/>
    <w:rsid w:val="0098589D"/>
    <w:rsid w:val="009858C7"/>
    <w:rsid w:val="009858E8"/>
    <w:rsid w:val="0098592E"/>
    <w:rsid w:val="009859CE"/>
    <w:rsid w:val="00985C6C"/>
    <w:rsid w:val="00985FC1"/>
    <w:rsid w:val="009860AD"/>
    <w:rsid w:val="00986381"/>
    <w:rsid w:val="009865F8"/>
    <w:rsid w:val="00986638"/>
    <w:rsid w:val="009866A5"/>
    <w:rsid w:val="009866B0"/>
    <w:rsid w:val="0098680D"/>
    <w:rsid w:val="009868B9"/>
    <w:rsid w:val="00986A14"/>
    <w:rsid w:val="00986B50"/>
    <w:rsid w:val="00986D3C"/>
    <w:rsid w:val="0098707A"/>
    <w:rsid w:val="009870BD"/>
    <w:rsid w:val="009870DD"/>
    <w:rsid w:val="00987123"/>
    <w:rsid w:val="009871A8"/>
    <w:rsid w:val="0098738E"/>
    <w:rsid w:val="009874AB"/>
    <w:rsid w:val="00987752"/>
    <w:rsid w:val="009877B9"/>
    <w:rsid w:val="009877DD"/>
    <w:rsid w:val="0098794E"/>
    <w:rsid w:val="009879D9"/>
    <w:rsid w:val="00987A64"/>
    <w:rsid w:val="00987B7B"/>
    <w:rsid w:val="00987CF0"/>
    <w:rsid w:val="00987D43"/>
    <w:rsid w:val="00987D93"/>
    <w:rsid w:val="00987E65"/>
    <w:rsid w:val="00987F71"/>
    <w:rsid w:val="009900FF"/>
    <w:rsid w:val="00990589"/>
    <w:rsid w:val="009905A7"/>
    <w:rsid w:val="009905FF"/>
    <w:rsid w:val="009906B2"/>
    <w:rsid w:val="00990755"/>
    <w:rsid w:val="009907E8"/>
    <w:rsid w:val="00990808"/>
    <w:rsid w:val="009908B3"/>
    <w:rsid w:val="00990908"/>
    <w:rsid w:val="0099090F"/>
    <w:rsid w:val="009909B6"/>
    <w:rsid w:val="00990A0A"/>
    <w:rsid w:val="00990A55"/>
    <w:rsid w:val="00990B12"/>
    <w:rsid w:val="00990C08"/>
    <w:rsid w:val="00990D11"/>
    <w:rsid w:val="00990F2E"/>
    <w:rsid w:val="00990F83"/>
    <w:rsid w:val="00990FFF"/>
    <w:rsid w:val="0099107E"/>
    <w:rsid w:val="00991174"/>
    <w:rsid w:val="00991205"/>
    <w:rsid w:val="0099124C"/>
    <w:rsid w:val="009912CA"/>
    <w:rsid w:val="009912E9"/>
    <w:rsid w:val="009912F8"/>
    <w:rsid w:val="009913B2"/>
    <w:rsid w:val="00991533"/>
    <w:rsid w:val="009915EE"/>
    <w:rsid w:val="0099170C"/>
    <w:rsid w:val="0099174A"/>
    <w:rsid w:val="0099185F"/>
    <w:rsid w:val="00991887"/>
    <w:rsid w:val="009918E2"/>
    <w:rsid w:val="00991B1D"/>
    <w:rsid w:val="00991B23"/>
    <w:rsid w:val="00991C1F"/>
    <w:rsid w:val="00991CAF"/>
    <w:rsid w:val="00991D08"/>
    <w:rsid w:val="00991EB1"/>
    <w:rsid w:val="00991EC1"/>
    <w:rsid w:val="00991F16"/>
    <w:rsid w:val="00991F35"/>
    <w:rsid w:val="0099200D"/>
    <w:rsid w:val="009920A1"/>
    <w:rsid w:val="0099228D"/>
    <w:rsid w:val="009922EB"/>
    <w:rsid w:val="0099248C"/>
    <w:rsid w:val="0099254E"/>
    <w:rsid w:val="00992594"/>
    <w:rsid w:val="00992609"/>
    <w:rsid w:val="00992613"/>
    <w:rsid w:val="0099277F"/>
    <w:rsid w:val="00992859"/>
    <w:rsid w:val="00992A5F"/>
    <w:rsid w:val="00992ACA"/>
    <w:rsid w:val="00992BDF"/>
    <w:rsid w:val="00992D55"/>
    <w:rsid w:val="00992DE7"/>
    <w:rsid w:val="00992F11"/>
    <w:rsid w:val="00992F7F"/>
    <w:rsid w:val="00992FAB"/>
    <w:rsid w:val="00993110"/>
    <w:rsid w:val="009933EB"/>
    <w:rsid w:val="00993571"/>
    <w:rsid w:val="009935C4"/>
    <w:rsid w:val="0099360D"/>
    <w:rsid w:val="00993649"/>
    <w:rsid w:val="009938BB"/>
    <w:rsid w:val="009938E4"/>
    <w:rsid w:val="00993908"/>
    <w:rsid w:val="0099394E"/>
    <w:rsid w:val="00993A9D"/>
    <w:rsid w:val="00993B03"/>
    <w:rsid w:val="00993B1A"/>
    <w:rsid w:val="00993B2E"/>
    <w:rsid w:val="00993B5F"/>
    <w:rsid w:val="00993B7E"/>
    <w:rsid w:val="00993B8A"/>
    <w:rsid w:val="00993C06"/>
    <w:rsid w:val="00993C1B"/>
    <w:rsid w:val="00993D38"/>
    <w:rsid w:val="00993E58"/>
    <w:rsid w:val="00993E5F"/>
    <w:rsid w:val="009942DD"/>
    <w:rsid w:val="009943AB"/>
    <w:rsid w:val="009943C0"/>
    <w:rsid w:val="0099440E"/>
    <w:rsid w:val="009944CC"/>
    <w:rsid w:val="00994562"/>
    <w:rsid w:val="00994594"/>
    <w:rsid w:val="009947A4"/>
    <w:rsid w:val="009947FF"/>
    <w:rsid w:val="009948B1"/>
    <w:rsid w:val="009949B5"/>
    <w:rsid w:val="009949FD"/>
    <w:rsid w:val="00994A3F"/>
    <w:rsid w:val="00994AD8"/>
    <w:rsid w:val="00994B01"/>
    <w:rsid w:val="00994BAE"/>
    <w:rsid w:val="00994BB5"/>
    <w:rsid w:val="00994D2A"/>
    <w:rsid w:val="00994D7A"/>
    <w:rsid w:val="00994E89"/>
    <w:rsid w:val="00994EA1"/>
    <w:rsid w:val="00994F88"/>
    <w:rsid w:val="009950E5"/>
    <w:rsid w:val="00995156"/>
    <w:rsid w:val="00995342"/>
    <w:rsid w:val="0099543D"/>
    <w:rsid w:val="009954CF"/>
    <w:rsid w:val="009956DF"/>
    <w:rsid w:val="009959BC"/>
    <w:rsid w:val="00995A1B"/>
    <w:rsid w:val="00995A2D"/>
    <w:rsid w:val="00995A38"/>
    <w:rsid w:val="00995D4D"/>
    <w:rsid w:val="00995DA4"/>
    <w:rsid w:val="00996015"/>
    <w:rsid w:val="00996034"/>
    <w:rsid w:val="0099635B"/>
    <w:rsid w:val="00996420"/>
    <w:rsid w:val="00996528"/>
    <w:rsid w:val="00996620"/>
    <w:rsid w:val="00996644"/>
    <w:rsid w:val="009966C9"/>
    <w:rsid w:val="00996868"/>
    <w:rsid w:val="0099692E"/>
    <w:rsid w:val="009969C0"/>
    <w:rsid w:val="00996A37"/>
    <w:rsid w:val="00996C96"/>
    <w:rsid w:val="00996C98"/>
    <w:rsid w:val="00996D49"/>
    <w:rsid w:val="00996DB6"/>
    <w:rsid w:val="00996DEC"/>
    <w:rsid w:val="00996F26"/>
    <w:rsid w:val="00996F5C"/>
    <w:rsid w:val="00996FB3"/>
    <w:rsid w:val="0099714A"/>
    <w:rsid w:val="00997197"/>
    <w:rsid w:val="009971B8"/>
    <w:rsid w:val="0099727D"/>
    <w:rsid w:val="009972A0"/>
    <w:rsid w:val="009972D1"/>
    <w:rsid w:val="009972ED"/>
    <w:rsid w:val="00997336"/>
    <w:rsid w:val="00997450"/>
    <w:rsid w:val="00997653"/>
    <w:rsid w:val="009976BF"/>
    <w:rsid w:val="009977FE"/>
    <w:rsid w:val="00997955"/>
    <w:rsid w:val="0099798B"/>
    <w:rsid w:val="00997A9E"/>
    <w:rsid w:val="00997AD9"/>
    <w:rsid w:val="00997B01"/>
    <w:rsid w:val="00997D68"/>
    <w:rsid w:val="00997D7D"/>
    <w:rsid w:val="00997F6E"/>
    <w:rsid w:val="00997F99"/>
    <w:rsid w:val="009A007B"/>
    <w:rsid w:val="009A0110"/>
    <w:rsid w:val="009A02A2"/>
    <w:rsid w:val="009A0385"/>
    <w:rsid w:val="009A0437"/>
    <w:rsid w:val="009A0477"/>
    <w:rsid w:val="009A052A"/>
    <w:rsid w:val="009A0632"/>
    <w:rsid w:val="009A063A"/>
    <w:rsid w:val="009A075B"/>
    <w:rsid w:val="009A07A4"/>
    <w:rsid w:val="009A083E"/>
    <w:rsid w:val="009A08BD"/>
    <w:rsid w:val="009A0A5F"/>
    <w:rsid w:val="009A0AB2"/>
    <w:rsid w:val="009A0CC9"/>
    <w:rsid w:val="009A0EAB"/>
    <w:rsid w:val="009A0EB6"/>
    <w:rsid w:val="009A0F0C"/>
    <w:rsid w:val="009A1025"/>
    <w:rsid w:val="009A10FE"/>
    <w:rsid w:val="009A1282"/>
    <w:rsid w:val="009A1457"/>
    <w:rsid w:val="009A14B6"/>
    <w:rsid w:val="009A1558"/>
    <w:rsid w:val="009A159E"/>
    <w:rsid w:val="009A1697"/>
    <w:rsid w:val="009A16CD"/>
    <w:rsid w:val="009A1816"/>
    <w:rsid w:val="009A1939"/>
    <w:rsid w:val="009A19C6"/>
    <w:rsid w:val="009A1B69"/>
    <w:rsid w:val="009A1CE7"/>
    <w:rsid w:val="009A1CEA"/>
    <w:rsid w:val="009A1D62"/>
    <w:rsid w:val="009A1EE6"/>
    <w:rsid w:val="009A1F44"/>
    <w:rsid w:val="009A2087"/>
    <w:rsid w:val="009A2246"/>
    <w:rsid w:val="009A2400"/>
    <w:rsid w:val="009A2532"/>
    <w:rsid w:val="009A254C"/>
    <w:rsid w:val="009A2569"/>
    <w:rsid w:val="009A2787"/>
    <w:rsid w:val="009A27D4"/>
    <w:rsid w:val="009A27E5"/>
    <w:rsid w:val="009A2848"/>
    <w:rsid w:val="009A2986"/>
    <w:rsid w:val="009A29AA"/>
    <w:rsid w:val="009A2AFF"/>
    <w:rsid w:val="009A2B51"/>
    <w:rsid w:val="009A2BBA"/>
    <w:rsid w:val="009A2C07"/>
    <w:rsid w:val="009A2D6C"/>
    <w:rsid w:val="009A2EDB"/>
    <w:rsid w:val="009A3005"/>
    <w:rsid w:val="009A30B8"/>
    <w:rsid w:val="009A3304"/>
    <w:rsid w:val="009A33CB"/>
    <w:rsid w:val="009A346F"/>
    <w:rsid w:val="009A3541"/>
    <w:rsid w:val="009A3685"/>
    <w:rsid w:val="009A36A6"/>
    <w:rsid w:val="009A3870"/>
    <w:rsid w:val="009A3890"/>
    <w:rsid w:val="009A3949"/>
    <w:rsid w:val="009A3B13"/>
    <w:rsid w:val="009A3B6E"/>
    <w:rsid w:val="009A3C05"/>
    <w:rsid w:val="009A3C88"/>
    <w:rsid w:val="009A3CDC"/>
    <w:rsid w:val="009A3DAE"/>
    <w:rsid w:val="009A3F73"/>
    <w:rsid w:val="009A422E"/>
    <w:rsid w:val="009A42B7"/>
    <w:rsid w:val="009A435F"/>
    <w:rsid w:val="009A446A"/>
    <w:rsid w:val="009A452D"/>
    <w:rsid w:val="009A45BB"/>
    <w:rsid w:val="009A46BB"/>
    <w:rsid w:val="009A4738"/>
    <w:rsid w:val="009A47AC"/>
    <w:rsid w:val="009A486C"/>
    <w:rsid w:val="009A48F5"/>
    <w:rsid w:val="009A4A03"/>
    <w:rsid w:val="009A4A3A"/>
    <w:rsid w:val="009A4ABA"/>
    <w:rsid w:val="009A4B76"/>
    <w:rsid w:val="009A4BFA"/>
    <w:rsid w:val="009A4C28"/>
    <w:rsid w:val="009A4CF8"/>
    <w:rsid w:val="009A4D1E"/>
    <w:rsid w:val="009A4D84"/>
    <w:rsid w:val="009A4DD4"/>
    <w:rsid w:val="009A4E76"/>
    <w:rsid w:val="009A4E92"/>
    <w:rsid w:val="009A4FFE"/>
    <w:rsid w:val="009A5019"/>
    <w:rsid w:val="009A5039"/>
    <w:rsid w:val="009A504B"/>
    <w:rsid w:val="009A5202"/>
    <w:rsid w:val="009A52B6"/>
    <w:rsid w:val="009A530A"/>
    <w:rsid w:val="009A541F"/>
    <w:rsid w:val="009A54C3"/>
    <w:rsid w:val="009A54F2"/>
    <w:rsid w:val="009A57DA"/>
    <w:rsid w:val="009A57DD"/>
    <w:rsid w:val="009A581A"/>
    <w:rsid w:val="009A58C6"/>
    <w:rsid w:val="009A58F7"/>
    <w:rsid w:val="009A5BE1"/>
    <w:rsid w:val="009A5CCC"/>
    <w:rsid w:val="009A5FFD"/>
    <w:rsid w:val="009A6099"/>
    <w:rsid w:val="009A61CC"/>
    <w:rsid w:val="009A6211"/>
    <w:rsid w:val="009A6323"/>
    <w:rsid w:val="009A633D"/>
    <w:rsid w:val="009A63CB"/>
    <w:rsid w:val="009A63F0"/>
    <w:rsid w:val="009A6496"/>
    <w:rsid w:val="009A6652"/>
    <w:rsid w:val="009A687E"/>
    <w:rsid w:val="009A68F1"/>
    <w:rsid w:val="009A69CC"/>
    <w:rsid w:val="009A6BC7"/>
    <w:rsid w:val="009A6C51"/>
    <w:rsid w:val="009A6ECF"/>
    <w:rsid w:val="009A6FE9"/>
    <w:rsid w:val="009A7063"/>
    <w:rsid w:val="009A721E"/>
    <w:rsid w:val="009A72C3"/>
    <w:rsid w:val="009A72E1"/>
    <w:rsid w:val="009A7341"/>
    <w:rsid w:val="009A73D3"/>
    <w:rsid w:val="009A745C"/>
    <w:rsid w:val="009A75BF"/>
    <w:rsid w:val="009A75FA"/>
    <w:rsid w:val="009A77E7"/>
    <w:rsid w:val="009A7864"/>
    <w:rsid w:val="009A797F"/>
    <w:rsid w:val="009A798D"/>
    <w:rsid w:val="009A7B8F"/>
    <w:rsid w:val="009A7BF1"/>
    <w:rsid w:val="009A7C60"/>
    <w:rsid w:val="009A7EFE"/>
    <w:rsid w:val="009A7F56"/>
    <w:rsid w:val="009A7F5B"/>
    <w:rsid w:val="009B0009"/>
    <w:rsid w:val="009B00F0"/>
    <w:rsid w:val="009B0146"/>
    <w:rsid w:val="009B0265"/>
    <w:rsid w:val="009B031B"/>
    <w:rsid w:val="009B0345"/>
    <w:rsid w:val="009B03F7"/>
    <w:rsid w:val="009B0424"/>
    <w:rsid w:val="009B0644"/>
    <w:rsid w:val="009B067C"/>
    <w:rsid w:val="009B0685"/>
    <w:rsid w:val="009B06C0"/>
    <w:rsid w:val="009B09C2"/>
    <w:rsid w:val="009B0AD1"/>
    <w:rsid w:val="009B0B4F"/>
    <w:rsid w:val="009B0C15"/>
    <w:rsid w:val="009B0E47"/>
    <w:rsid w:val="009B0EA0"/>
    <w:rsid w:val="009B0EC4"/>
    <w:rsid w:val="009B0FA9"/>
    <w:rsid w:val="009B1087"/>
    <w:rsid w:val="009B10F5"/>
    <w:rsid w:val="009B1113"/>
    <w:rsid w:val="009B115E"/>
    <w:rsid w:val="009B1177"/>
    <w:rsid w:val="009B1193"/>
    <w:rsid w:val="009B137A"/>
    <w:rsid w:val="009B1867"/>
    <w:rsid w:val="009B19D4"/>
    <w:rsid w:val="009B1AA2"/>
    <w:rsid w:val="009B1ACC"/>
    <w:rsid w:val="009B1CDF"/>
    <w:rsid w:val="009B1F88"/>
    <w:rsid w:val="009B2040"/>
    <w:rsid w:val="009B21AD"/>
    <w:rsid w:val="009B23EF"/>
    <w:rsid w:val="009B25E5"/>
    <w:rsid w:val="009B280D"/>
    <w:rsid w:val="009B282D"/>
    <w:rsid w:val="009B2870"/>
    <w:rsid w:val="009B299F"/>
    <w:rsid w:val="009B29BC"/>
    <w:rsid w:val="009B2B19"/>
    <w:rsid w:val="009B2C8D"/>
    <w:rsid w:val="009B2D6C"/>
    <w:rsid w:val="009B2D96"/>
    <w:rsid w:val="009B2DE3"/>
    <w:rsid w:val="009B2E42"/>
    <w:rsid w:val="009B3007"/>
    <w:rsid w:val="009B307C"/>
    <w:rsid w:val="009B3199"/>
    <w:rsid w:val="009B3204"/>
    <w:rsid w:val="009B320D"/>
    <w:rsid w:val="009B3255"/>
    <w:rsid w:val="009B32BF"/>
    <w:rsid w:val="009B3369"/>
    <w:rsid w:val="009B33F5"/>
    <w:rsid w:val="009B3561"/>
    <w:rsid w:val="009B3656"/>
    <w:rsid w:val="009B3740"/>
    <w:rsid w:val="009B3808"/>
    <w:rsid w:val="009B390D"/>
    <w:rsid w:val="009B39C9"/>
    <w:rsid w:val="009B3AE7"/>
    <w:rsid w:val="009B3AEE"/>
    <w:rsid w:val="009B3B8A"/>
    <w:rsid w:val="009B3BC9"/>
    <w:rsid w:val="009B3CED"/>
    <w:rsid w:val="009B4107"/>
    <w:rsid w:val="009B4199"/>
    <w:rsid w:val="009B4302"/>
    <w:rsid w:val="009B4308"/>
    <w:rsid w:val="009B454D"/>
    <w:rsid w:val="009B45FC"/>
    <w:rsid w:val="009B4641"/>
    <w:rsid w:val="009B46AC"/>
    <w:rsid w:val="009B4732"/>
    <w:rsid w:val="009B4745"/>
    <w:rsid w:val="009B4753"/>
    <w:rsid w:val="009B4782"/>
    <w:rsid w:val="009B478C"/>
    <w:rsid w:val="009B47A4"/>
    <w:rsid w:val="009B490D"/>
    <w:rsid w:val="009B4A29"/>
    <w:rsid w:val="009B4A84"/>
    <w:rsid w:val="009B4ABD"/>
    <w:rsid w:val="009B4B99"/>
    <w:rsid w:val="009B4BBE"/>
    <w:rsid w:val="009B4BF3"/>
    <w:rsid w:val="009B4C90"/>
    <w:rsid w:val="009B4D50"/>
    <w:rsid w:val="009B4E43"/>
    <w:rsid w:val="009B4E81"/>
    <w:rsid w:val="009B4FD8"/>
    <w:rsid w:val="009B510C"/>
    <w:rsid w:val="009B517B"/>
    <w:rsid w:val="009B51AB"/>
    <w:rsid w:val="009B5361"/>
    <w:rsid w:val="009B53F9"/>
    <w:rsid w:val="009B5413"/>
    <w:rsid w:val="009B55BD"/>
    <w:rsid w:val="009B5763"/>
    <w:rsid w:val="009B57F8"/>
    <w:rsid w:val="009B5816"/>
    <w:rsid w:val="009B58A0"/>
    <w:rsid w:val="009B592F"/>
    <w:rsid w:val="009B5998"/>
    <w:rsid w:val="009B5B2D"/>
    <w:rsid w:val="009B5BC5"/>
    <w:rsid w:val="009B5C26"/>
    <w:rsid w:val="009B5CE4"/>
    <w:rsid w:val="009B5CE6"/>
    <w:rsid w:val="009B5FE9"/>
    <w:rsid w:val="009B605A"/>
    <w:rsid w:val="009B614F"/>
    <w:rsid w:val="009B623E"/>
    <w:rsid w:val="009B62A2"/>
    <w:rsid w:val="009B65AE"/>
    <w:rsid w:val="009B65B8"/>
    <w:rsid w:val="009B6615"/>
    <w:rsid w:val="009B663E"/>
    <w:rsid w:val="009B68DA"/>
    <w:rsid w:val="009B69A5"/>
    <w:rsid w:val="009B69C5"/>
    <w:rsid w:val="009B6A22"/>
    <w:rsid w:val="009B6D12"/>
    <w:rsid w:val="009B6D5E"/>
    <w:rsid w:val="009B6DA1"/>
    <w:rsid w:val="009B6DBB"/>
    <w:rsid w:val="009B6DEE"/>
    <w:rsid w:val="009B6FA3"/>
    <w:rsid w:val="009B6FF9"/>
    <w:rsid w:val="009B70E0"/>
    <w:rsid w:val="009B7157"/>
    <w:rsid w:val="009B7237"/>
    <w:rsid w:val="009B72C3"/>
    <w:rsid w:val="009B73B3"/>
    <w:rsid w:val="009B75B6"/>
    <w:rsid w:val="009B76C0"/>
    <w:rsid w:val="009B76F5"/>
    <w:rsid w:val="009B77B4"/>
    <w:rsid w:val="009B792B"/>
    <w:rsid w:val="009B7C86"/>
    <w:rsid w:val="009B7CC5"/>
    <w:rsid w:val="009B7D4D"/>
    <w:rsid w:val="009B7D98"/>
    <w:rsid w:val="009B7D9E"/>
    <w:rsid w:val="009B7DCF"/>
    <w:rsid w:val="009B7E4A"/>
    <w:rsid w:val="009B7FB0"/>
    <w:rsid w:val="009C0094"/>
    <w:rsid w:val="009C00AC"/>
    <w:rsid w:val="009C01D4"/>
    <w:rsid w:val="009C0317"/>
    <w:rsid w:val="009C03C7"/>
    <w:rsid w:val="009C0463"/>
    <w:rsid w:val="009C054C"/>
    <w:rsid w:val="009C055D"/>
    <w:rsid w:val="009C0720"/>
    <w:rsid w:val="009C07E3"/>
    <w:rsid w:val="009C0819"/>
    <w:rsid w:val="009C081F"/>
    <w:rsid w:val="009C0AE6"/>
    <w:rsid w:val="009C0AFF"/>
    <w:rsid w:val="009C0B28"/>
    <w:rsid w:val="009C0C59"/>
    <w:rsid w:val="009C0E24"/>
    <w:rsid w:val="009C1003"/>
    <w:rsid w:val="009C1019"/>
    <w:rsid w:val="009C1181"/>
    <w:rsid w:val="009C11A8"/>
    <w:rsid w:val="009C138D"/>
    <w:rsid w:val="009C14CB"/>
    <w:rsid w:val="009C14D7"/>
    <w:rsid w:val="009C14F0"/>
    <w:rsid w:val="009C1850"/>
    <w:rsid w:val="009C1961"/>
    <w:rsid w:val="009C1A8D"/>
    <w:rsid w:val="009C1A9F"/>
    <w:rsid w:val="009C1BD6"/>
    <w:rsid w:val="009C1BDA"/>
    <w:rsid w:val="009C1C0D"/>
    <w:rsid w:val="009C1D1F"/>
    <w:rsid w:val="009C1DEB"/>
    <w:rsid w:val="009C1E30"/>
    <w:rsid w:val="009C2004"/>
    <w:rsid w:val="009C2051"/>
    <w:rsid w:val="009C231C"/>
    <w:rsid w:val="009C2418"/>
    <w:rsid w:val="009C261C"/>
    <w:rsid w:val="009C2659"/>
    <w:rsid w:val="009C2674"/>
    <w:rsid w:val="009C26BB"/>
    <w:rsid w:val="009C2843"/>
    <w:rsid w:val="009C2946"/>
    <w:rsid w:val="009C29F5"/>
    <w:rsid w:val="009C2BA2"/>
    <w:rsid w:val="009C2BAA"/>
    <w:rsid w:val="009C2BFD"/>
    <w:rsid w:val="009C2D12"/>
    <w:rsid w:val="009C2E63"/>
    <w:rsid w:val="009C2EC6"/>
    <w:rsid w:val="009C2F2A"/>
    <w:rsid w:val="009C30B5"/>
    <w:rsid w:val="009C3122"/>
    <w:rsid w:val="009C31D3"/>
    <w:rsid w:val="009C32EF"/>
    <w:rsid w:val="009C331E"/>
    <w:rsid w:val="009C3345"/>
    <w:rsid w:val="009C35A1"/>
    <w:rsid w:val="009C35A5"/>
    <w:rsid w:val="009C35EF"/>
    <w:rsid w:val="009C37AF"/>
    <w:rsid w:val="009C3840"/>
    <w:rsid w:val="009C38BA"/>
    <w:rsid w:val="009C3969"/>
    <w:rsid w:val="009C3AA7"/>
    <w:rsid w:val="009C3AC4"/>
    <w:rsid w:val="009C3CB0"/>
    <w:rsid w:val="009C3CC3"/>
    <w:rsid w:val="009C3D0D"/>
    <w:rsid w:val="009C3ECC"/>
    <w:rsid w:val="009C3F13"/>
    <w:rsid w:val="009C3F24"/>
    <w:rsid w:val="009C400E"/>
    <w:rsid w:val="009C40AA"/>
    <w:rsid w:val="009C41E0"/>
    <w:rsid w:val="009C430D"/>
    <w:rsid w:val="009C4355"/>
    <w:rsid w:val="009C4435"/>
    <w:rsid w:val="009C4479"/>
    <w:rsid w:val="009C45F4"/>
    <w:rsid w:val="009C464A"/>
    <w:rsid w:val="009C4651"/>
    <w:rsid w:val="009C4713"/>
    <w:rsid w:val="009C47CB"/>
    <w:rsid w:val="009C47CD"/>
    <w:rsid w:val="009C47DD"/>
    <w:rsid w:val="009C48CA"/>
    <w:rsid w:val="009C48FF"/>
    <w:rsid w:val="009C4959"/>
    <w:rsid w:val="009C49A6"/>
    <w:rsid w:val="009C49ED"/>
    <w:rsid w:val="009C4A95"/>
    <w:rsid w:val="009C4B16"/>
    <w:rsid w:val="009C4B8F"/>
    <w:rsid w:val="009C4BDA"/>
    <w:rsid w:val="009C4BEC"/>
    <w:rsid w:val="009C4C25"/>
    <w:rsid w:val="009C4C6A"/>
    <w:rsid w:val="009C4C75"/>
    <w:rsid w:val="009C4C77"/>
    <w:rsid w:val="009C4E0E"/>
    <w:rsid w:val="009C5113"/>
    <w:rsid w:val="009C5185"/>
    <w:rsid w:val="009C51EA"/>
    <w:rsid w:val="009C51FC"/>
    <w:rsid w:val="009C525F"/>
    <w:rsid w:val="009C5305"/>
    <w:rsid w:val="009C5482"/>
    <w:rsid w:val="009C5521"/>
    <w:rsid w:val="009C5586"/>
    <w:rsid w:val="009C56BD"/>
    <w:rsid w:val="009C57AE"/>
    <w:rsid w:val="009C57F1"/>
    <w:rsid w:val="009C5971"/>
    <w:rsid w:val="009C5C7B"/>
    <w:rsid w:val="009C5CA0"/>
    <w:rsid w:val="009C5E0E"/>
    <w:rsid w:val="009C5EF5"/>
    <w:rsid w:val="009C61C0"/>
    <w:rsid w:val="009C61EC"/>
    <w:rsid w:val="009C62A1"/>
    <w:rsid w:val="009C62C4"/>
    <w:rsid w:val="009C647D"/>
    <w:rsid w:val="009C64B5"/>
    <w:rsid w:val="009C6589"/>
    <w:rsid w:val="009C65B7"/>
    <w:rsid w:val="009C68D3"/>
    <w:rsid w:val="009C69F8"/>
    <w:rsid w:val="009C6A80"/>
    <w:rsid w:val="009C6A9A"/>
    <w:rsid w:val="009C6AAD"/>
    <w:rsid w:val="009C6BF4"/>
    <w:rsid w:val="009C6E33"/>
    <w:rsid w:val="009C6FB9"/>
    <w:rsid w:val="009C71BD"/>
    <w:rsid w:val="009C723D"/>
    <w:rsid w:val="009C725C"/>
    <w:rsid w:val="009C72D0"/>
    <w:rsid w:val="009C7356"/>
    <w:rsid w:val="009C7465"/>
    <w:rsid w:val="009C7547"/>
    <w:rsid w:val="009C7612"/>
    <w:rsid w:val="009C7638"/>
    <w:rsid w:val="009C7886"/>
    <w:rsid w:val="009C7901"/>
    <w:rsid w:val="009C7911"/>
    <w:rsid w:val="009C7B49"/>
    <w:rsid w:val="009C7BC0"/>
    <w:rsid w:val="009C7D13"/>
    <w:rsid w:val="009C7DA2"/>
    <w:rsid w:val="009C7E44"/>
    <w:rsid w:val="009C7EBD"/>
    <w:rsid w:val="009C7F07"/>
    <w:rsid w:val="009D008C"/>
    <w:rsid w:val="009D00D0"/>
    <w:rsid w:val="009D0128"/>
    <w:rsid w:val="009D0162"/>
    <w:rsid w:val="009D0303"/>
    <w:rsid w:val="009D03FB"/>
    <w:rsid w:val="009D04C2"/>
    <w:rsid w:val="009D04F9"/>
    <w:rsid w:val="009D0883"/>
    <w:rsid w:val="009D08E1"/>
    <w:rsid w:val="009D095D"/>
    <w:rsid w:val="009D0AA7"/>
    <w:rsid w:val="009D0CC0"/>
    <w:rsid w:val="009D0D14"/>
    <w:rsid w:val="009D0D3E"/>
    <w:rsid w:val="009D0F48"/>
    <w:rsid w:val="009D0FDF"/>
    <w:rsid w:val="009D1073"/>
    <w:rsid w:val="009D10EF"/>
    <w:rsid w:val="009D11CA"/>
    <w:rsid w:val="009D12C5"/>
    <w:rsid w:val="009D12F4"/>
    <w:rsid w:val="009D1369"/>
    <w:rsid w:val="009D14CA"/>
    <w:rsid w:val="009D1539"/>
    <w:rsid w:val="009D1547"/>
    <w:rsid w:val="009D15A8"/>
    <w:rsid w:val="009D16CC"/>
    <w:rsid w:val="009D172A"/>
    <w:rsid w:val="009D17C3"/>
    <w:rsid w:val="009D199A"/>
    <w:rsid w:val="009D1A11"/>
    <w:rsid w:val="009D1B41"/>
    <w:rsid w:val="009D1BDE"/>
    <w:rsid w:val="009D1BF1"/>
    <w:rsid w:val="009D1C75"/>
    <w:rsid w:val="009D1CA2"/>
    <w:rsid w:val="009D1CD8"/>
    <w:rsid w:val="009D1D0F"/>
    <w:rsid w:val="009D1DEE"/>
    <w:rsid w:val="009D1E9B"/>
    <w:rsid w:val="009D1FA7"/>
    <w:rsid w:val="009D2063"/>
    <w:rsid w:val="009D2099"/>
    <w:rsid w:val="009D2173"/>
    <w:rsid w:val="009D236C"/>
    <w:rsid w:val="009D2409"/>
    <w:rsid w:val="009D2466"/>
    <w:rsid w:val="009D259D"/>
    <w:rsid w:val="009D2678"/>
    <w:rsid w:val="009D26AE"/>
    <w:rsid w:val="009D26EE"/>
    <w:rsid w:val="009D273A"/>
    <w:rsid w:val="009D278C"/>
    <w:rsid w:val="009D2863"/>
    <w:rsid w:val="009D287E"/>
    <w:rsid w:val="009D29BD"/>
    <w:rsid w:val="009D2A63"/>
    <w:rsid w:val="009D2AF7"/>
    <w:rsid w:val="009D2B32"/>
    <w:rsid w:val="009D2B33"/>
    <w:rsid w:val="009D2BC8"/>
    <w:rsid w:val="009D2C46"/>
    <w:rsid w:val="009D2CC7"/>
    <w:rsid w:val="009D2CCC"/>
    <w:rsid w:val="009D2D30"/>
    <w:rsid w:val="009D2E55"/>
    <w:rsid w:val="009D2E83"/>
    <w:rsid w:val="009D2ECC"/>
    <w:rsid w:val="009D2FD1"/>
    <w:rsid w:val="009D306E"/>
    <w:rsid w:val="009D30B7"/>
    <w:rsid w:val="009D3107"/>
    <w:rsid w:val="009D31B4"/>
    <w:rsid w:val="009D3230"/>
    <w:rsid w:val="009D326C"/>
    <w:rsid w:val="009D348B"/>
    <w:rsid w:val="009D3508"/>
    <w:rsid w:val="009D3546"/>
    <w:rsid w:val="009D3553"/>
    <w:rsid w:val="009D3590"/>
    <w:rsid w:val="009D3A42"/>
    <w:rsid w:val="009D3AD9"/>
    <w:rsid w:val="009D3BB7"/>
    <w:rsid w:val="009D3C35"/>
    <w:rsid w:val="009D3E20"/>
    <w:rsid w:val="009D3F4F"/>
    <w:rsid w:val="009D40AE"/>
    <w:rsid w:val="009D414F"/>
    <w:rsid w:val="009D4272"/>
    <w:rsid w:val="009D42B4"/>
    <w:rsid w:val="009D4378"/>
    <w:rsid w:val="009D43CF"/>
    <w:rsid w:val="009D43F4"/>
    <w:rsid w:val="009D44C4"/>
    <w:rsid w:val="009D4642"/>
    <w:rsid w:val="009D47D0"/>
    <w:rsid w:val="009D4A72"/>
    <w:rsid w:val="009D4C96"/>
    <w:rsid w:val="009D5168"/>
    <w:rsid w:val="009D5327"/>
    <w:rsid w:val="009D5455"/>
    <w:rsid w:val="009D5521"/>
    <w:rsid w:val="009D56C2"/>
    <w:rsid w:val="009D581D"/>
    <w:rsid w:val="009D584A"/>
    <w:rsid w:val="009D5854"/>
    <w:rsid w:val="009D58F7"/>
    <w:rsid w:val="009D5975"/>
    <w:rsid w:val="009D59AE"/>
    <w:rsid w:val="009D5A88"/>
    <w:rsid w:val="009D5ABE"/>
    <w:rsid w:val="009D5B92"/>
    <w:rsid w:val="009D5C46"/>
    <w:rsid w:val="009D5CCD"/>
    <w:rsid w:val="009D5DDA"/>
    <w:rsid w:val="009D5E05"/>
    <w:rsid w:val="009D5E84"/>
    <w:rsid w:val="009D5F28"/>
    <w:rsid w:val="009D6057"/>
    <w:rsid w:val="009D616B"/>
    <w:rsid w:val="009D6385"/>
    <w:rsid w:val="009D63DC"/>
    <w:rsid w:val="009D646C"/>
    <w:rsid w:val="009D64B1"/>
    <w:rsid w:val="009D64C1"/>
    <w:rsid w:val="009D64F4"/>
    <w:rsid w:val="009D6531"/>
    <w:rsid w:val="009D6544"/>
    <w:rsid w:val="009D6551"/>
    <w:rsid w:val="009D6664"/>
    <w:rsid w:val="009D66B7"/>
    <w:rsid w:val="009D679B"/>
    <w:rsid w:val="009D6851"/>
    <w:rsid w:val="009D693B"/>
    <w:rsid w:val="009D69A7"/>
    <w:rsid w:val="009D69E4"/>
    <w:rsid w:val="009D69FF"/>
    <w:rsid w:val="009D6BAF"/>
    <w:rsid w:val="009D6BF2"/>
    <w:rsid w:val="009D6DF0"/>
    <w:rsid w:val="009D6E01"/>
    <w:rsid w:val="009D6E4E"/>
    <w:rsid w:val="009D6F2E"/>
    <w:rsid w:val="009D6F56"/>
    <w:rsid w:val="009D7063"/>
    <w:rsid w:val="009D7291"/>
    <w:rsid w:val="009D73E8"/>
    <w:rsid w:val="009D75E0"/>
    <w:rsid w:val="009D76C3"/>
    <w:rsid w:val="009D7755"/>
    <w:rsid w:val="009D7A7E"/>
    <w:rsid w:val="009D7B2C"/>
    <w:rsid w:val="009D7B75"/>
    <w:rsid w:val="009D7D2E"/>
    <w:rsid w:val="009D7F82"/>
    <w:rsid w:val="009E0047"/>
    <w:rsid w:val="009E0130"/>
    <w:rsid w:val="009E015F"/>
    <w:rsid w:val="009E0243"/>
    <w:rsid w:val="009E0341"/>
    <w:rsid w:val="009E0505"/>
    <w:rsid w:val="009E050F"/>
    <w:rsid w:val="009E0642"/>
    <w:rsid w:val="009E06A7"/>
    <w:rsid w:val="009E06D9"/>
    <w:rsid w:val="009E08E9"/>
    <w:rsid w:val="009E090A"/>
    <w:rsid w:val="009E091D"/>
    <w:rsid w:val="009E0A8B"/>
    <w:rsid w:val="009E0BDB"/>
    <w:rsid w:val="009E0CAB"/>
    <w:rsid w:val="009E0CF9"/>
    <w:rsid w:val="009E0DBC"/>
    <w:rsid w:val="009E0E7A"/>
    <w:rsid w:val="009E0E88"/>
    <w:rsid w:val="009E0F7B"/>
    <w:rsid w:val="009E0F84"/>
    <w:rsid w:val="009E0FB6"/>
    <w:rsid w:val="009E1034"/>
    <w:rsid w:val="009E1095"/>
    <w:rsid w:val="009E10D2"/>
    <w:rsid w:val="009E12DB"/>
    <w:rsid w:val="009E1306"/>
    <w:rsid w:val="009E154C"/>
    <w:rsid w:val="009E163B"/>
    <w:rsid w:val="009E1708"/>
    <w:rsid w:val="009E174B"/>
    <w:rsid w:val="009E1795"/>
    <w:rsid w:val="009E1832"/>
    <w:rsid w:val="009E1842"/>
    <w:rsid w:val="009E187F"/>
    <w:rsid w:val="009E1886"/>
    <w:rsid w:val="009E1931"/>
    <w:rsid w:val="009E19DB"/>
    <w:rsid w:val="009E19EE"/>
    <w:rsid w:val="009E1A16"/>
    <w:rsid w:val="009E1B29"/>
    <w:rsid w:val="009E1BA6"/>
    <w:rsid w:val="009E1BC7"/>
    <w:rsid w:val="009E1CE4"/>
    <w:rsid w:val="009E1D35"/>
    <w:rsid w:val="009E1D80"/>
    <w:rsid w:val="009E1DA8"/>
    <w:rsid w:val="009E1E34"/>
    <w:rsid w:val="009E1EAB"/>
    <w:rsid w:val="009E1EC8"/>
    <w:rsid w:val="009E1F80"/>
    <w:rsid w:val="009E1FFD"/>
    <w:rsid w:val="009E208C"/>
    <w:rsid w:val="009E225A"/>
    <w:rsid w:val="009E22E8"/>
    <w:rsid w:val="009E2367"/>
    <w:rsid w:val="009E24BB"/>
    <w:rsid w:val="009E2502"/>
    <w:rsid w:val="009E26F0"/>
    <w:rsid w:val="009E29FD"/>
    <w:rsid w:val="009E2A2A"/>
    <w:rsid w:val="009E2A37"/>
    <w:rsid w:val="009E2CD8"/>
    <w:rsid w:val="009E2D39"/>
    <w:rsid w:val="009E2D76"/>
    <w:rsid w:val="009E2EBC"/>
    <w:rsid w:val="009E2EF1"/>
    <w:rsid w:val="009E309B"/>
    <w:rsid w:val="009E31E2"/>
    <w:rsid w:val="009E33AE"/>
    <w:rsid w:val="009E358B"/>
    <w:rsid w:val="009E35B3"/>
    <w:rsid w:val="009E37A7"/>
    <w:rsid w:val="009E37D0"/>
    <w:rsid w:val="009E3850"/>
    <w:rsid w:val="009E38A5"/>
    <w:rsid w:val="009E398A"/>
    <w:rsid w:val="009E39D4"/>
    <w:rsid w:val="009E3A49"/>
    <w:rsid w:val="009E3ABB"/>
    <w:rsid w:val="009E3AED"/>
    <w:rsid w:val="009E3C63"/>
    <w:rsid w:val="009E3CBA"/>
    <w:rsid w:val="009E3CF3"/>
    <w:rsid w:val="009E3D5A"/>
    <w:rsid w:val="009E3D7B"/>
    <w:rsid w:val="009E3E4E"/>
    <w:rsid w:val="009E40AA"/>
    <w:rsid w:val="009E40ED"/>
    <w:rsid w:val="009E42E8"/>
    <w:rsid w:val="009E4369"/>
    <w:rsid w:val="009E44AA"/>
    <w:rsid w:val="009E456B"/>
    <w:rsid w:val="009E459D"/>
    <w:rsid w:val="009E4622"/>
    <w:rsid w:val="009E47D7"/>
    <w:rsid w:val="009E4803"/>
    <w:rsid w:val="009E488E"/>
    <w:rsid w:val="009E48B7"/>
    <w:rsid w:val="009E4908"/>
    <w:rsid w:val="009E4B26"/>
    <w:rsid w:val="009E4E3C"/>
    <w:rsid w:val="009E4E92"/>
    <w:rsid w:val="009E4F1E"/>
    <w:rsid w:val="009E5123"/>
    <w:rsid w:val="009E516E"/>
    <w:rsid w:val="009E51BA"/>
    <w:rsid w:val="009E52E7"/>
    <w:rsid w:val="009E52FC"/>
    <w:rsid w:val="009E53FC"/>
    <w:rsid w:val="009E5507"/>
    <w:rsid w:val="009E5607"/>
    <w:rsid w:val="009E56F0"/>
    <w:rsid w:val="009E56FE"/>
    <w:rsid w:val="009E570E"/>
    <w:rsid w:val="009E5979"/>
    <w:rsid w:val="009E5985"/>
    <w:rsid w:val="009E59A1"/>
    <w:rsid w:val="009E5A2D"/>
    <w:rsid w:val="009E5AC4"/>
    <w:rsid w:val="009E5C65"/>
    <w:rsid w:val="009E5CDC"/>
    <w:rsid w:val="009E5DCF"/>
    <w:rsid w:val="009E5E15"/>
    <w:rsid w:val="009E5F8A"/>
    <w:rsid w:val="009E5FBD"/>
    <w:rsid w:val="009E6071"/>
    <w:rsid w:val="009E60B8"/>
    <w:rsid w:val="009E621E"/>
    <w:rsid w:val="009E63FE"/>
    <w:rsid w:val="009E64AA"/>
    <w:rsid w:val="009E655E"/>
    <w:rsid w:val="009E6698"/>
    <w:rsid w:val="009E66D9"/>
    <w:rsid w:val="009E6731"/>
    <w:rsid w:val="009E6734"/>
    <w:rsid w:val="009E68A8"/>
    <w:rsid w:val="009E68C3"/>
    <w:rsid w:val="009E6A51"/>
    <w:rsid w:val="009E6A6F"/>
    <w:rsid w:val="009E6C6B"/>
    <w:rsid w:val="009E6CB7"/>
    <w:rsid w:val="009E6D7F"/>
    <w:rsid w:val="009E6F74"/>
    <w:rsid w:val="009E70EC"/>
    <w:rsid w:val="009E7102"/>
    <w:rsid w:val="009E71C7"/>
    <w:rsid w:val="009E743F"/>
    <w:rsid w:val="009E7543"/>
    <w:rsid w:val="009E755F"/>
    <w:rsid w:val="009E7827"/>
    <w:rsid w:val="009E7934"/>
    <w:rsid w:val="009E794D"/>
    <w:rsid w:val="009E79B7"/>
    <w:rsid w:val="009E7A2F"/>
    <w:rsid w:val="009E7A44"/>
    <w:rsid w:val="009E7D25"/>
    <w:rsid w:val="009E7E19"/>
    <w:rsid w:val="009E7F83"/>
    <w:rsid w:val="009F0017"/>
    <w:rsid w:val="009F0037"/>
    <w:rsid w:val="009F007A"/>
    <w:rsid w:val="009F0110"/>
    <w:rsid w:val="009F0231"/>
    <w:rsid w:val="009F02A4"/>
    <w:rsid w:val="009F03F2"/>
    <w:rsid w:val="009F0426"/>
    <w:rsid w:val="009F047B"/>
    <w:rsid w:val="009F07AA"/>
    <w:rsid w:val="009F0945"/>
    <w:rsid w:val="009F09BC"/>
    <w:rsid w:val="009F09FA"/>
    <w:rsid w:val="009F0B04"/>
    <w:rsid w:val="009F0B27"/>
    <w:rsid w:val="009F0BCD"/>
    <w:rsid w:val="009F0E10"/>
    <w:rsid w:val="009F1068"/>
    <w:rsid w:val="009F10B9"/>
    <w:rsid w:val="009F115D"/>
    <w:rsid w:val="009F123B"/>
    <w:rsid w:val="009F1267"/>
    <w:rsid w:val="009F12E4"/>
    <w:rsid w:val="009F1316"/>
    <w:rsid w:val="009F1388"/>
    <w:rsid w:val="009F13DA"/>
    <w:rsid w:val="009F13F0"/>
    <w:rsid w:val="009F13F9"/>
    <w:rsid w:val="009F13FF"/>
    <w:rsid w:val="009F1456"/>
    <w:rsid w:val="009F1502"/>
    <w:rsid w:val="009F163F"/>
    <w:rsid w:val="009F1693"/>
    <w:rsid w:val="009F16C9"/>
    <w:rsid w:val="009F175F"/>
    <w:rsid w:val="009F1760"/>
    <w:rsid w:val="009F192E"/>
    <w:rsid w:val="009F1D1D"/>
    <w:rsid w:val="009F1E81"/>
    <w:rsid w:val="009F1F13"/>
    <w:rsid w:val="009F1FB3"/>
    <w:rsid w:val="009F2046"/>
    <w:rsid w:val="009F2232"/>
    <w:rsid w:val="009F22BB"/>
    <w:rsid w:val="009F22E5"/>
    <w:rsid w:val="009F24C1"/>
    <w:rsid w:val="009F25F4"/>
    <w:rsid w:val="009F2817"/>
    <w:rsid w:val="009F28E3"/>
    <w:rsid w:val="009F295F"/>
    <w:rsid w:val="009F2A10"/>
    <w:rsid w:val="009F2BD0"/>
    <w:rsid w:val="009F2C58"/>
    <w:rsid w:val="009F2D12"/>
    <w:rsid w:val="009F2E54"/>
    <w:rsid w:val="009F2F6A"/>
    <w:rsid w:val="009F2FA7"/>
    <w:rsid w:val="009F2FC8"/>
    <w:rsid w:val="009F2FCE"/>
    <w:rsid w:val="009F3107"/>
    <w:rsid w:val="009F322B"/>
    <w:rsid w:val="009F3232"/>
    <w:rsid w:val="009F34BF"/>
    <w:rsid w:val="009F36BC"/>
    <w:rsid w:val="009F36EA"/>
    <w:rsid w:val="009F3712"/>
    <w:rsid w:val="009F377F"/>
    <w:rsid w:val="009F378B"/>
    <w:rsid w:val="009F37B5"/>
    <w:rsid w:val="009F3A58"/>
    <w:rsid w:val="009F3AAB"/>
    <w:rsid w:val="009F3AD0"/>
    <w:rsid w:val="009F3B62"/>
    <w:rsid w:val="009F3B87"/>
    <w:rsid w:val="009F3C37"/>
    <w:rsid w:val="009F3D7C"/>
    <w:rsid w:val="009F3DC2"/>
    <w:rsid w:val="009F3E08"/>
    <w:rsid w:val="009F3E3D"/>
    <w:rsid w:val="009F3E7E"/>
    <w:rsid w:val="009F3F27"/>
    <w:rsid w:val="009F3F3A"/>
    <w:rsid w:val="009F3FF2"/>
    <w:rsid w:val="009F4110"/>
    <w:rsid w:val="009F4215"/>
    <w:rsid w:val="009F421A"/>
    <w:rsid w:val="009F428C"/>
    <w:rsid w:val="009F42DF"/>
    <w:rsid w:val="009F4563"/>
    <w:rsid w:val="009F45BB"/>
    <w:rsid w:val="009F4788"/>
    <w:rsid w:val="009F4867"/>
    <w:rsid w:val="009F4913"/>
    <w:rsid w:val="009F49A9"/>
    <w:rsid w:val="009F4AD8"/>
    <w:rsid w:val="009F4BEE"/>
    <w:rsid w:val="009F4CE7"/>
    <w:rsid w:val="009F4EA9"/>
    <w:rsid w:val="009F4EBE"/>
    <w:rsid w:val="009F50D9"/>
    <w:rsid w:val="009F5129"/>
    <w:rsid w:val="009F512B"/>
    <w:rsid w:val="009F5275"/>
    <w:rsid w:val="009F5356"/>
    <w:rsid w:val="009F555F"/>
    <w:rsid w:val="009F556C"/>
    <w:rsid w:val="009F5637"/>
    <w:rsid w:val="009F57AA"/>
    <w:rsid w:val="009F58A5"/>
    <w:rsid w:val="009F5B9C"/>
    <w:rsid w:val="009F5F58"/>
    <w:rsid w:val="009F5F5D"/>
    <w:rsid w:val="009F611E"/>
    <w:rsid w:val="009F626D"/>
    <w:rsid w:val="009F6292"/>
    <w:rsid w:val="009F62F3"/>
    <w:rsid w:val="009F6307"/>
    <w:rsid w:val="009F6347"/>
    <w:rsid w:val="009F6350"/>
    <w:rsid w:val="009F650F"/>
    <w:rsid w:val="009F659A"/>
    <w:rsid w:val="009F65F4"/>
    <w:rsid w:val="009F6611"/>
    <w:rsid w:val="009F687A"/>
    <w:rsid w:val="009F691D"/>
    <w:rsid w:val="009F693A"/>
    <w:rsid w:val="009F699B"/>
    <w:rsid w:val="009F69ED"/>
    <w:rsid w:val="009F6B14"/>
    <w:rsid w:val="009F6CE9"/>
    <w:rsid w:val="009F6D3A"/>
    <w:rsid w:val="009F6D64"/>
    <w:rsid w:val="009F6E8E"/>
    <w:rsid w:val="009F6EAF"/>
    <w:rsid w:val="009F7057"/>
    <w:rsid w:val="009F7163"/>
    <w:rsid w:val="009F7370"/>
    <w:rsid w:val="009F7AC1"/>
    <w:rsid w:val="009F7AF3"/>
    <w:rsid w:val="009F7B13"/>
    <w:rsid w:val="009F7B24"/>
    <w:rsid w:val="009F7C7D"/>
    <w:rsid w:val="009F7DD4"/>
    <w:rsid w:val="009F7DD5"/>
    <w:rsid w:val="009F7E0B"/>
    <w:rsid w:val="009F7F23"/>
    <w:rsid w:val="009F7F6A"/>
    <w:rsid w:val="00A000BB"/>
    <w:rsid w:val="00A00203"/>
    <w:rsid w:val="00A00287"/>
    <w:rsid w:val="00A00380"/>
    <w:rsid w:val="00A00570"/>
    <w:rsid w:val="00A00737"/>
    <w:rsid w:val="00A008FB"/>
    <w:rsid w:val="00A00A49"/>
    <w:rsid w:val="00A00A80"/>
    <w:rsid w:val="00A00B01"/>
    <w:rsid w:val="00A00CE8"/>
    <w:rsid w:val="00A00D57"/>
    <w:rsid w:val="00A00F65"/>
    <w:rsid w:val="00A0104B"/>
    <w:rsid w:val="00A010BD"/>
    <w:rsid w:val="00A010DF"/>
    <w:rsid w:val="00A01138"/>
    <w:rsid w:val="00A01170"/>
    <w:rsid w:val="00A01454"/>
    <w:rsid w:val="00A015CF"/>
    <w:rsid w:val="00A01775"/>
    <w:rsid w:val="00A017D9"/>
    <w:rsid w:val="00A017E6"/>
    <w:rsid w:val="00A0183C"/>
    <w:rsid w:val="00A01910"/>
    <w:rsid w:val="00A01920"/>
    <w:rsid w:val="00A01A20"/>
    <w:rsid w:val="00A01A24"/>
    <w:rsid w:val="00A01F08"/>
    <w:rsid w:val="00A01F55"/>
    <w:rsid w:val="00A01FFB"/>
    <w:rsid w:val="00A02006"/>
    <w:rsid w:val="00A021AB"/>
    <w:rsid w:val="00A021C8"/>
    <w:rsid w:val="00A0227F"/>
    <w:rsid w:val="00A02758"/>
    <w:rsid w:val="00A0299F"/>
    <w:rsid w:val="00A029B2"/>
    <w:rsid w:val="00A02BF9"/>
    <w:rsid w:val="00A02C0C"/>
    <w:rsid w:val="00A02E9C"/>
    <w:rsid w:val="00A02EF1"/>
    <w:rsid w:val="00A02FE0"/>
    <w:rsid w:val="00A0305B"/>
    <w:rsid w:val="00A03179"/>
    <w:rsid w:val="00A032A7"/>
    <w:rsid w:val="00A033F1"/>
    <w:rsid w:val="00A034D1"/>
    <w:rsid w:val="00A0350F"/>
    <w:rsid w:val="00A03617"/>
    <w:rsid w:val="00A0361B"/>
    <w:rsid w:val="00A03914"/>
    <w:rsid w:val="00A03965"/>
    <w:rsid w:val="00A039EC"/>
    <w:rsid w:val="00A03A6B"/>
    <w:rsid w:val="00A03CE6"/>
    <w:rsid w:val="00A03DBF"/>
    <w:rsid w:val="00A03E4E"/>
    <w:rsid w:val="00A03FBC"/>
    <w:rsid w:val="00A040BD"/>
    <w:rsid w:val="00A0435B"/>
    <w:rsid w:val="00A043C5"/>
    <w:rsid w:val="00A043D1"/>
    <w:rsid w:val="00A04454"/>
    <w:rsid w:val="00A044C9"/>
    <w:rsid w:val="00A044D2"/>
    <w:rsid w:val="00A046F8"/>
    <w:rsid w:val="00A046FA"/>
    <w:rsid w:val="00A047A6"/>
    <w:rsid w:val="00A047E5"/>
    <w:rsid w:val="00A04814"/>
    <w:rsid w:val="00A048FC"/>
    <w:rsid w:val="00A04A2F"/>
    <w:rsid w:val="00A04A8B"/>
    <w:rsid w:val="00A04BB5"/>
    <w:rsid w:val="00A04C4F"/>
    <w:rsid w:val="00A04CCE"/>
    <w:rsid w:val="00A04DAE"/>
    <w:rsid w:val="00A05016"/>
    <w:rsid w:val="00A0519A"/>
    <w:rsid w:val="00A05426"/>
    <w:rsid w:val="00A054D0"/>
    <w:rsid w:val="00A055CD"/>
    <w:rsid w:val="00A057D1"/>
    <w:rsid w:val="00A05904"/>
    <w:rsid w:val="00A059F8"/>
    <w:rsid w:val="00A05ABF"/>
    <w:rsid w:val="00A05BDA"/>
    <w:rsid w:val="00A05BED"/>
    <w:rsid w:val="00A05C0D"/>
    <w:rsid w:val="00A05EC7"/>
    <w:rsid w:val="00A05F2A"/>
    <w:rsid w:val="00A05F2E"/>
    <w:rsid w:val="00A0601E"/>
    <w:rsid w:val="00A063E3"/>
    <w:rsid w:val="00A06418"/>
    <w:rsid w:val="00A06420"/>
    <w:rsid w:val="00A064F4"/>
    <w:rsid w:val="00A0668C"/>
    <w:rsid w:val="00A066DD"/>
    <w:rsid w:val="00A06925"/>
    <w:rsid w:val="00A0695A"/>
    <w:rsid w:val="00A06967"/>
    <w:rsid w:val="00A06A28"/>
    <w:rsid w:val="00A06A8A"/>
    <w:rsid w:val="00A06ACE"/>
    <w:rsid w:val="00A06B26"/>
    <w:rsid w:val="00A06BC4"/>
    <w:rsid w:val="00A06BE7"/>
    <w:rsid w:val="00A06BF7"/>
    <w:rsid w:val="00A06C46"/>
    <w:rsid w:val="00A06E55"/>
    <w:rsid w:val="00A06EB7"/>
    <w:rsid w:val="00A06F07"/>
    <w:rsid w:val="00A06F61"/>
    <w:rsid w:val="00A06F94"/>
    <w:rsid w:val="00A07049"/>
    <w:rsid w:val="00A0736F"/>
    <w:rsid w:val="00A07375"/>
    <w:rsid w:val="00A07652"/>
    <w:rsid w:val="00A078FE"/>
    <w:rsid w:val="00A0796C"/>
    <w:rsid w:val="00A079AE"/>
    <w:rsid w:val="00A079D4"/>
    <w:rsid w:val="00A07A20"/>
    <w:rsid w:val="00A07C57"/>
    <w:rsid w:val="00A07D5F"/>
    <w:rsid w:val="00A07D83"/>
    <w:rsid w:val="00A07F9B"/>
    <w:rsid w:val="00A07FA5"/>
    <w:rsid w:val="00A07FAF"/>
    <w:rsid w:val="00A100F1"/>
    <w:rsid w:val="00A1021A"/>
    <w:rsid w:val="00A10562"/>
    <w:rsid w:val="00A10694"/>
    <w:rsid w:val="00A106A9"/>
    <w:rsid w:val="00A109FC"/>
    <w:rsid w:val="00A10B49"/>
    <w:rsid w:val="00A10C51"/>
    <w:rsid w:val="00A10D73"/>
    <w:rsid w:val="00A10F0E"/>
    <w:rsid w:val="00A1119A"/>
    <w:rsid w:val="00A11226"/>
    <w:rsid w:val="00A113CD"/>
    <w:rsid w:val="00A113EB"/>
    <w:rsid w:val="00A113F9"/>
    <w:rsid w:val="00A1140B"/>
    <w:rsid w:val="00A114D9"/>
    <w:rsid w:val="00A115B1"/>
    <w:rsid w:val="00A1169C"/>
    <w:rsid w:val="00A11883"/>
    <w:rsid w:val="00A118D1"/>
    <w:rsid w:val="00A118F6"/>
    <w:rsid w:val="00A11992"/>
    <w:rsid w:val="00A119EF"/>
    <w:rsid w:val="00A11B0E"/>
    <w:rsid w:val="00A11C34"/>
    <w:rsid w:val="00A11F10"/>
    <w:rsid w:val="00A11F6A"/>
    <w:rsid w:val="00A11FCF"/>
    <w:rsid w:val="00A11FFD"/>
    <w:rsid w:val="00A12020"/>
    <w:rsid w:val="00A120F5"/>
    <w:rsid w:val="00A12173"/>
    <w:rsid w:val="00A12199"/>
    <w:rsid w:val="00A121B9"/>
    <w:rsid w:val="00A12274"/>
    <w:rsid w:val="00A12277"/>
    <w:rsid w:val="00A12292"/>
    <w:rsid w:val="00A123C6"/>
    <w:rsid w:val="00A123CA"/>
    <w:rsid w:val="00A123E9"/>
    <w:rsid w:val="00A12458"/>
    <w:rsid w:val="00A12876"/>
    <w:rsid w:val="00A1292C"/>
    <w:rsid w:val="00A12B28"/>
    <w:rsid w:val="00A12F89"/>
    <w:rsid w:val="00A12FD4"/>
    <w:rsid w:val="00A1337F"/>
    <w:rsid w:val="00A133F8"/>
    <w:rsid w:val="00A13418"/>
    <w:rsid w:val="00A135B0"/>
    <w:rsid w:val="00A136EC"/>
    <w:rsid w:val="00A13786"/>
    <w:rsid w:val="00A138D3"/>
    <w:rsid w:val="00A13A74"/>
    <w:rsid w:val="00A13BE8"/>
    <w:rsid w:val="00A13CA2"/>
    <w:rsid w:val="00A13EEB"/>
    <w:rsid w:val="00A13FA4"/>
    <w:rsid w:val="00A13FAE"/>
    <w:rsid w:val="00A13FFF"/>
    <w:rsid w:val="00A1401A"/>
    <w:rsid w:val="00A14042"/>
    <w:rsid w:val="00A140BD"/>
    <w:rsid w:val="00A14114"/>
    <w:rsid w:val="00A14290"/>
    <w:rsid w:val="00A14325"/>
    <w:rsid w:val="00A14397"/>
    <w:rsid w:val="00A14437"/>
    <w:rsid w:val="00A1444B"/>
    <w:rsid w:val="00A14644"/>
    <w:rsid w:val="00A146C2"/>
    <w:rsid w:val="00A146CC"/>
    <w:rsid w:val="00A14733"/>
    <w:rsid w:val="00A1474E"/>
    <w:rsid w:val="00A147F5"/>
    <w:rsid w:val="00A147FB"/>
    <w:rsid w:val="00A14A58"/>
    <w:rsid w:val="00A14A6D"/>
    <w:rsid w:val="00A14A73"/>
    <w:rsid w:val="00A14A95"/>
    <w:rsid w:val="00A14BAA"/>
    <w:rsid w:val="00A14BE3"/>
    <w:rsid w:val="00A14C61"/>
    <w:rsid w:val="00A14CD2"/>
    <w:rsid w:val="00A14E93"/>
    <w:rsid w:val="00A14F30"/>
    <w:rsid w:val="00A14FBF"/>
    <w:rsid w:val="00A1513D"/>
    <w:rsid w:val="00A151A5"/>
    <w:rsid w:val="00A151C9"/>
    <w:rsid w:val="00A15268"/>
    <w:rsid w:val="00A155CE"/>
    <w:rsid w:val="00A155DC"/>
    <w:rsid w:val="00A155EC"/>
    <w:rsid w:val="00A15609"/>
    <w:rsid w:val="00A156CC"/>
    <w:rsid w:val="00A15798"/>
    <w:rsid w:val="00A157BD"/>
    <w:rsid w:val="00A157BF"/>
    <w:rsid w:val="00A157CB"/>
    <w:rsid w:val="00A157DE"/>
    <w:rsid w:val="00A1581B"/>
    <w:rsid w:val="00A15957"/>
    <w:rsid w:val="00A1599C"/>
    <w:rsid w:val="00A15C8B"/>
    <w:rsid w:val="00A15E09"/>
    <w:rsid w:val="00A15E99"/>
    <w:rsid w:val="00A15E9A"/>
    <w:rsid w:val="00A15EDC"/>
    <w:rsid w:val="00A15FA8"/>
    <w:rsid w:val="00A1602C"/>
    <w:rsid w:val="00A16093"/>
    <w:rsid w:val="00A160BB"/>
    <w:rsid w:val="00A162AC"/>
    <w:rsid w:val="00A1633F"/>
    <w:rsid w:val="00A16370"/>
    <w:rsid w:val="00A16399"/>
    <w:rsid w:val="00A1648B"/>
    <w:rsid w:val="00A16596"/>
    <w:rsid w:val="00A166A5"/>
    <w:rsid w:val="00A167FC"/>
    <w:rsid w:val="00A1695D"/>
    <w:rsid w:val="00A169E1"/>
    <w:rsid w:val="00A16A5F"/>
    <w:rsid w:val="00A16AE9"/>
    <w:rsid w:val="00A16BF7"/>
    <w:rsid w:val="00A16C5F"/>
    <w:rsid w:val="00A16E96"/>
    <w:rsid w:val="00A16F9C"/>
    <w:rsid w:val="00A17165"/>
    <w:rsid w:val="00A17244"/>
    <w:rsid w:val="00A17270"/>
    <w:rsid w:val="00A172CF"/>
    <w:rsid w:val="00A1751B"/>
    <w:rsid w:val="00A175FD"/>
    <w:rsid w:val="00A1762F"/>
    <w:rsid w:val="00A17735"/>
    <w:rsid w:val="00A1777E"/>
    <w:rsid w:val="00A17821"/>
    <w:rsid w:val="00A178BA"/>
    <w:rsid w:val="00A17CCB"/>
    <w:rsid w:val="00A17D54"/>
    <w:rsid w:val="00A2010F"/>
    <w:rsid w:val="00A2038D"/>
    <w:rsid w:val="00A20398"/>
    <w:rsid w:val="00A20544"/>
    <w:rsid w:val="00A2055C"/>
    <w:rsid w:val="00A205AF"/>
    <w:rsid w:val="00A20631"/>
    <w:rsid w:val="00A2080A"/>
    <w:rsid w:val="00A208C8"/>
    <w:rsid w:val="00A20949"/>
    <w:rsid w:val="00A2096D"/>
    <w:rsid w:val="00A20A18"/>
    <w:rsid w:val="00A20A4D"/>
    <w:rsid w:val="00A20BC6"/>
    <w:rsid w:val="00A20C32"/>
    <w:rsid w:val="00A20D48"/>
    <w:rsid w:val="00A20E03"/>
    <w:rsid w:val="00A21251"/>
    <w:rsid w:val="00A2127D"/>
    <w:rsid w:val="00A21491"/>
    <w:rsid w:val="00A214E2"/>
    <w:rsid w:val="00A21766"/>
    <w:rsid w:val="00A21860"/>
    <w:rsid w:val="00A218F7"/>
    <w:rsid w:val="00A21B64"/>
    <w:rsid w:val="00A21C21"/>
    <w:rsid w:val="00A21C2A"/>
    <w:rsid w:val="00A21CB1"/>
    <w:rsid w:val="00A21CE0"/>
    <w:rsid w:val="00A21CE7"/>
    <w:rsid w:val="00A21D10"/>
    <w:rsid w:val="00A21DB7"/>
    <w:rsid w:val="00A21DEA"/>
    <w:rsid w:val="00A21F58"/>
    <w:rsid w:val="00A21F92"/>
    <w:rsid w:val="00A21FFC"/>
    <w:rsid w:val="00A22276"/>
    <w:rsid w:val="00A224CC"/>
    <w:rsid w:val="00A225D3"/>
    <w:rsid w:val="00A22608"/>
    <w:rsid w:val="00A22860"/>
    <w:rsid w:val="00A22893"/>
    <w:rsid w:val="00A228F4"/>
    <w:rsid w:val="00A22942"/>
    <w:rsid w:val="00A22D71"/>
    <w:rsid w:val="00A22D84"/>
    <w:rsid w:val="00A22DB9"/>
    <w:rsid w:val="00A22DE1"/>
    <w:rsid w:val="00A22E4D"/>
    <w:rsid w:val="00A22E87"/>
    <w:rsid w:val="00A22EA8"/>
    <w:rsid w:val="00A23069"/>
    <w:rsid w:val="00A2308E"/>
    <w:rsid w:val="00A2313E"/>
    <w:rsid w:val="00A2321D"/>
    <w:rsid w:val="00A232C7"/>
    <w:rsid w:val="00A2331E"/>
    <w:rsid w:val="00A2351C"/>
    <w:rsid w:val="00A23676"/>
    <w:rsid w:val="00A23AA0"/>
    <w:rsid w:val="00A23B43"/>
    <w:rsid w:val="00A23B64"/>
    <w:rsid w:val="00A23B95"/>
    <w:rsid w:val="00A23BF7"/>
    <w:rsid w:val="00A23BF9"/>
    <w:rsid w:val="00A23C2B"/>
    <w:rsid w:val="00A23C34"/>
    <w:rsid w:val="00A23E36"/>
    <w:rsid w:val="00A23FD3"/>
    <w:rsid w:val="00A24071"/>
    <w:rsid w:val="00A240C6"/>
    <w:rsid w:val="00A2418C"/>
    <w:rsid w:val="00A2435F"/>
    <w:rsid w:val="00A24470"/>
    <w:rsid w:val="00A2449F"/>
    <w:rsid w:val="00A2450A"/>
    <w:rsid w:val="00A245E0"/>
    <w:rsid w:val="00A246B7"/>
    <w:rsid w:val="00A246F3"/>
    <w:rsid w:val="00A2474D"/>
    <w:rsid w:val="00A2488E"/>
    <w:rsid w:val="00A2498B"/>
    <w:rsid w:val="00A24A01"/>
    <w:rsid w:val="00A24AF0"/>
    <w:rsid w:val="00A24B74"/>
    <w:rsid w:val="00A24C22"/>
    <w:rsid w:val="00A24C91"/>
    <w:rsid w:val="00A24F6E"/>
    <w:rsid w:val="00A25071"/>
    <w:rsid w:val="00A2519A"/>
    <w:rsid w:val="00A251DF"/>
    <w:rsid w:val="00A251F0"/>
    <w:rsid w:val="00A253A5"/>
    <w:rsid w:val="00A2542F"/>
    <w:rsid w:val="00A25552"/>
    <w:rsid w:val="00A25734"/>
    <w:rsid w:val="00A2583B"/>
    <w:rsid w:val="00A2583E"/>
    <w:rsid w:val="00A25847"/>
    <w:rsid w:val="00A25978"/>
    <w:rsid w:val="00A25987"/>
    <w:rsid w:val="00A25A65"/>
    <w:rsid w:val="00A25C42"/>
    <w:rsid w:val="00A25CCC"/>
    <w:rsid w:val="00A25E13"/>
    <w:rsid w:val="00A25E19"/>
    <w:rsid w:val="00A25EB0"/>
    <w:rsid w:val="00A25F13"/>
    <w:rsid w:val="00A26144"/>
    <w:rsid w:val="00A26234"/>
    <w:rsid w:val="00A262F6"/>
    <w:rsid w:val="00A26308"/>
    <w:rsid w:val="00A26389"/>
    <w:rsid w:val="00A2639F"/>
    <w:rsid w:val="00A2642E"/>
    <w:rsid w:val="00A2643D"/>
    <w:rsid w:val="00A26494"/>
    <w:rsid w:val="00A2659D"/>
    <w:rsid w:val="00A2659F"/>
    <w:rsid w:val="00A26629"/>
    <w:rsid w:val="00A26696"/>
    <w:rsid w:val="00A2691D"/>
    <w:rsid w:val="00A269F3"/>
    <w:rsid w:val="00A26E62"/>
    <w:rsid w:val="00A26EB4"/>
    <w:rsid w:val="00A26F74"/>
    <w:rsid w:val="00A26FE4"/>
    <w:rsid w:val="00A2706E"/>
    <w:rsid w:val="00A2712A"/>
    <w:rsid w:val="00A271C1"/>
    <w:rsid w:val="00A27308"/>
    <w:rsid w:val="00A27484"/>
    <w:rsid w:val="00A27570"/>
    <w:rsid w:val="00A275D1"/>
    <w:rsid w:val="00A278EE"/>
    <w:rsid w:val="00A27A05"/>
    <w:rsid w:val="00A27ACB"/>
    <w:rsid w:val="00A27B00"/>
    <w:rsid w:val="00A27B75"/>
    <w:rsid w:val="00A27B95"/>
    <w:rsid w:val="00A27C55"/>
    <w:rsid w:val="00A27CBE"/>
    <w:rsid w:val="00A27CCD"/>
    <w:rsid w:val="00A27D2C"/>
    <w:rsid w:val="00A27E50"/>
    <w:rsid w:val="00A27EB9"/>
    <w:rsid w:val="00A27FA2"/>
    <w:rsid w:val="00A30001"/>
    <w:rsid w:val="00A3011A"/>
    <w:rsid w:val="00A3026B"/>
    <w:rsid w:val="00A302A0"/>
    <w:rsid w:val="00A304F0"/>
    <w:rsid w:val="00A30567"/>
    <w:rsid w:val="00A305AB"/>
    <w:rsid w:val="00A3069B"/>
    <w:rsid w:val="00A30734"/>
    <w:rsid w:val="00A307BA"/>
    <w:rsid w:val="00A3096A"/>
    <w:rsid w:val="00A3096B"/>
    <w:rsid w:val="00A30AE0"/>
    <w:rsid w:val="00A30BCB"/>
    <w:rsid w:val="00A30BEF"/>
    <w:rsid w:val="00A30E89"/>
    <w:rsid w:val="00A30F0D"/>
    <w:rsid w:val="00A31003"/>
    <w:rsid w:val="00A310C6"/>
    <w:rsid w:val="00A31121"/>
    <w:rsid w:val="00A3115F"/>
    <w:rsid w:val="00A314DC"/>
    <w:rsid w:val="00A31772"/>
    <w:rsid w:val="00A31839"/>
    <w:rsid w:val="00A31853"/>
    <w:rsid w:val="00A318BC"/>
    <w:rsid w:val="00A318CF"/>
    <w:rsid w:val="00A31900"/>
    <w:rsid w:val="00A319E3"/>
    <w:rsid w:val="00A31C0F"/>
    <w:rsid w:val="00A31C1C"/>
    <w:rsid w:val="00A31D4D"/>
    <w:rsid w:val="00A31D65"/>
    <w:rsid w:val="00A31E63"/>
    <w:rsid w:val="00A31EF3"/>
    <w:rsid w:val="00A322E8"/>
    <w:rsid w:val="00A32347"/>
    <w:rsid w:val="00A3234C"/>
    <w:rsid w:val="00A32438"/>
    <w:rsid w:val="00A32574"/>
    <w:rsid w:val="00A32619"/>
    <w:rsid w:val="00A32807"/>
    <w:rsid w:val="00A32863"/>
    <w:rsid w:val="00A3298F"/>
    <w:rsid w:val="00A32A07"/>
    <w:rsid w:val="00A32A42"/>
    <w:rsid w:val="00A32D4C"/>
    <w:rsid w:val="00A32DC5"/>
    <w:rsid w:val="00A32E14"/>
    <w:rsid w:val="00A32E15"/>
    <w:rsid w:val="00A32EA1"/>
    <w:rsid w:val="00A32F13"/>
    <w:rsid w:val="00A32F34"/>
    <w:rsid w:val="00A3305D"/>
    <w:rsid w:val="00A3311E"/>
    <w:rsid w:val="00A3316B"/>
    <w:rsid w:val="00A33178"/>
    <w:rsid w:val="00A33312"/>
    <w:rsid w:val="00A33505"/>
    <w:rsid w:val="00A33754"/>
    <w:rsid w:val="00A3385E"/>
    <w:rsid w:val="00A33882"/>
    <w:rsid w:val="00A338CA"/>
    <w:rsid w:val="00A33912"/>
    <w:rsid w:val="00A339B7"/>
    <w:rsid w:val="00A33AB2"/>
    <w:rsid w:val="00A33AEF"/>
    <w:rsid w:val="00A33E19"/>
    <w:rsid w:val="00A34184"/>
    <w:rsid w:val="00A34360"/>
    <w:rsid w:val="00A343CA"/>
    <w:rsid w:val="00A344A7"/>
    <w:rsid w:val="00A345C5"/>
    <w:rsid w:val="00A34750"/>
    <w:rsid w:val="00A34786"/>
    <w:rsid w:val="00A348D0"/>
    <w:rsid w:val="00A34A71"/>
    <w:rsid w:val="00A34AB5"/>
    <w:rsid w:val="00A34ABD"/>
    <w:rsid w:val="00A34BD8"/>
    <w:rsid w:val="00A34C22"/>
    <w:rsid w:val="00A34CA5"/>
    <w:rsid w:val="00A34E45"/>
    <w:rsid w:val="00A34E5A"/>
    <w:rsid w:val="00A34EEB"/>
    <w:rsid w:val="00A34F1E"/>
    <w:rsid w:val="00A34F7A"/>
    <w:rsid w:val="00A34F98"/>
    <w:rsid w:val="00A35237"/>
    <w:rsid w:val="00A35258"/>
    <w:rsid w:val="00A352A3"/>
    <w:rsid w:val="00A354A2"/>
    <w:rsid w:val="00A35510"/>
    <w:rsid w:val="00A35605"/>
    <w:rsid w:val="00A35609"/>
    <w:rsid w:val="00A35A28"/>
    <w:rsid w:val="00A35B86"/>
    <w:rsid w:val="00A35C02"/>
    <w:rsid w:val="00A35DFF"/>
    <w:rsid w:val="00A35E31"/>
    <w:rsid w:val="00A35E5C"/>
    <w:rsid w:val="00A35F9E"/>
    <w:rsid w:val="00A3604A"/>
    <w:rsid w:val="00A360A2"/>
    <w:rsid w:val="00A3616B"/>
    <w:rsid w:val="00A361E5"/>
    <w:rsid w:val="00A362E8"/>
    <w:rsid w:val="00A36437"/>
    <w:rsid w:val="00A36468"/>
    <w:rsid w:val="00A3656D"/>
    <w:rsid w:val="00A36606"/>
    <w:rsid w:val="00A36796"/>
    <w:rsid w:val="00A36880"/>
    <w:rsid w:val="00A36894"/>
    <w:rsid w:val="00A36988"/>
    <w:rsid w:val="00A36B3D"/>
    <w:rsid w:val="00A36B75"/>
    <w:rsid w:val="00A36C60"/>
    <w:rsid w:val="00A36D94"/>
    <w:rsid w:val="00A36E00"/>
    <w:rsid w:val="00A36E73"/>
    <w:rsid w:val="00A37042"/>
    <w:rsid w:val="00A3715B"/>
    <w:rsid w:val="00A371CA"/>
    <w:rsid w:val="00A371DE"/>
    <w:rsid w:val="00A37240"/>
    <w:rsid w:val="00A3724A"/>
    <w:rsid w:val="00A37288"/>
    <w:rsid w:val="00A37300"/>
    <w:rsid w:val="00A37304"/>
    <w:rsid w:val="00A3733C"/>
    <w:rsid w:val="00A37387"/>
    <w:rsid w:val="00A37477"/>
    <w:rsid w:val="00A374C9"/>
    <w:rsid w:val="00A376F0"/>
    <w:rsid w:val="00A37765"/>
    <w:rsid w:val="00A378B5"/>
    <w:rsid w:val="00A3792E"/>
    <w:rsid w:val="00A379AB"/>
    <w:rsid w:val="00A37CD1"/>
    <w:rsid w:val="00A37D35"/>
    <w:rsid w:val="00A37E01"/>
    <w:rsid w:val="00A37EDA"/>
    <w:rsid w:val="00A37F7E"/>
    <w:rsid w:val="00A37F8C"/>
    <w:rsid w:val="00A40047"/>
    <w:rsid w:val="00A4004B"/>
    <w:rsid w:val="00A4012D"/>
    <w:rsid w:val="00A402F8"/>
    <w:rsid w:val="00A4033D"/>
    <w:rsid w:val="00A4039D"/>
    <w:rsid w:val="00A404D2"/>
    <w:rsid w:val="00A4060C"/>
    <w:rsid w:val="00A406B2"/>
    <w:rsid w:val="00A406FD"/>
    <w:rsid w:val="00A407E1"/>
    <w:rsid w:val="00A4088F"/>
    <w:rsid w:val="00A409BC"/>
    <w:rsid w:val="00A40B26"/>
    <w:rsid w:val="00A40CA2"/>
    <w:rsid w:val="00A40E41"/>
    <w:rsid w:val="00A40F03"/>
    <w:rsid w:val="00A40F5E"/>
    <w:rsid w:val="00A40FE9"/>
    <w:rsid w:val="00A410A6"/>
    <w:rsid w:val="00A41106"/>
    <w:rsid w:val="00A41115"/>
    <w:rsid w:val="00A4131B"/>
    <w:rsid w:val="00A41323"/>
    <w:rsid w:val="00A41363"/>
    <w:rsid w:val="00A414E9"/>
    <w:rsid w:val="00A41518"/>
    <w:rsid w:val="00A4161C"/>
    <w:rsid w:val="00A4166B"/>
    <w:rsid w:val="00A4167F"/>
    <w:rsid w:val="00A416BB"/>
    <w:rsid w:val="00A4181E"/>
    <w:rsid w:val="00A41832"/>
    <w:rsid w:val="00A41903"/>
    <w:rsid w:val="00A419CB"/>
    <w:rsid w:val="00A41BD1"/>
    <w:rsid w:val="00A41C39"/>
    <w:rsid w:val="00A41C58"/>
    <w:rsid w:val="00A41CAF"/>
    <w:rsid w:val="00A41CEF"/>
    <w:rsid w:val="00A41DDA"/>
    <w:rsid w:val="00A41DF4"/>
    <w:rsid w:val="00A41E30"/>
    <w:rsid w:val="00A41ED5"/>
    <w:rsid w:val="00A41F5A"/>
    <w:rsid w:val="00A4209C"/>
    <w:rsid w:val="00A420CC"/>
    <w:rsid w:val="00A421DF"/>
    <w:rsid w:val="00A424AD"/>
    <w:rsid w:val="00A424BD"/>
    <w:rsid w:val="00A42538"/>
    <w:rsid w:val="00A42623"/>
    <w:rsid w:val="00A42831"/>
    <w:rsid w:val="00A42851"/>
    <w:rsid w:val="00A42A34"/>
    <w:rsid w:val="00A42ACF"/>
    <w:rsid w:val="00A42B4E"/>
    <w:rsid w:val="00A42BCD"/>
    <w:rsid w:val="00A42DB6"/>
    <w:rsid w:val="00A42DD3"/>
    <w:rsid w:val="00A42DE5"/>
    <w:rsid w:val="00A42FA4"/>
    <w:rsid w:val="00A43145"/>
    <w:rsid w:val="00A431FB"/>
    <w:rsid w:val="00A4332D"/>
    <w:rsid w:val="00A4340D"/>
    <w:rsid w:val="00A4353D"/>
    <w:rsid w:val="00A4356C"/>
    <w:rsid w:val="00A43882"/>
    <w:rsid w:val="00A43ADC"/>
    <w:rsid w:val="00A43B05"/>
    <w:rsid w:val="00A43BF2"/>
    <w:rsid w:val="00A43C41"/>
    <w:rsid w:val="00A43C80"/>
    <w:rsid w:val="00A43E67"/>
    <w:rsid w:val="00A43ED7"/>
    <w:rsid w:val="00A43EE3"/>
    <w:rsid w:val="00A440E2"/>
    <w:rsid w:val="00A4416C"/>
    <w:rsid w:val="00A44224"/>
    <w:rsid w:val="00A443DA"/>
    <w:rsid w:val="00A443FD"/>
    <w:rsid w:val="00A4445A"/>
    <w:rsid w:val="00A44504"/>
    <w:rsid w:val="00A44579"/>
    <w:rsid w:val="00A44639"/>
    <w:rsid w:val="00A44658"/>
    <w:rsid w:val="00A446CE"/>
    <w:rsid w:val="00A44898"/>
    <w:rsid w:val="00A448E1"/>
    <w:rsid w:val="00A44970"/>
    <w:rsid w:val="00A44A0B"/>
    <w:rsid w:val="00A44ADA"/>
    <w:rsid w:val="00A44B9A"/>
    <w:rsid w:val="00A44BB2"/>
    <w:rsid w:val="00A44BBE"/>
    <w:rsid w:val="00A44CF2"/>
    <w:rsid w:val="00A44D0D"/>
    <w:rsid w:val="00A44D6C"/>
    <w:rsid w:val="00A44D74"/>
    <w:rsid w:val="00A44EBC"/>
    <w:rsid w:val="00A44F45"/>
    <w:rsid w:val="00A4503D"/>
    <w:rsid w:val="00A4513F"/>
    <w:rsid w:val="00A45141"/>
    <w:rsid w:val="00A4518A"/>
    <w:rsid w:val="00A4521F"/>
    <w:rsid w:val="00A452C7"/>
    <w:rsid w:val="00A453D5"/>
    <w:rsid w:val="00A45454"/>
    <w:rsid w:val="00A45610"/>
    <w:rsid w:val="00A4568F"/>
    <w:rsid w:val="00A456BC"/>
    <w:rsid w:val="00A457B8"/>
    <w:rsid w:val="00A4583D"/>
    <w:rsid w:val="00A45874"/>
    <w:rsid w:val="00A45882"/>
    <w:rsid w:val="00A4591F"/>
    <w:rsid w:val="00A45964"/>
    <w:rsid w:val="00A45990"/>
    <w:rsid w:val="00A459A7"/>
    <w:rsid w:val="00A45A93"/>
    <w:rsid w:val="00A45B13"/>
    <w:rsid w:val="00A45F55"/>
    <w:rsid w:val="00A45F96"/>
    <w:rsid w:val="00A4606C"/>
    <w:rsid w:val="00A460AE"/>
    <w:rsid w:val="00A46118"/>
    <w:rsid w:val="00A461A3"/>
    <w:rsid w:val="00A4640A"/>
    <w:rsid w:val="00A4642E"/>
    <w:rsid w:val="00A46457"/>
    <w:rsid w:val="00A464B7"/>
    <w:rsid w:val="00A465CD"/>
    <w:rsid w:val="00A4666C"/>
    <w:rsid w:val="00A46693"/>
    <w:rsid w:val="00A466FA"/>
    <w:rsid w:val="00A468AB"/>
    <w:rsid w:val="00A468AC"/>
    <w:rsid w:val="00A46945"/>
    <w:rsid w:val="00A46A76"/>
    <w:rsid w:val="00A46AFC"/>
    <w:rsid w:val="00A46C60"/>
    <w:rsid w:val="00A46C64"/>
    <w:rsid w:val="00A46C74"/>
    <w:rsid w:val="00A46CB3"/>
    <w:rsid w:val="00A46D75"/>
    <w:rsid w:val="00A46D8E"/>
    <w:rsid w:val="00A46ED2"/>
    <w:rsid w:val="00A46EDB"/>
    <w:rsid w:val="00A46F8D"/>
    <w:rsid w:val="00A471E7"/>
    <w:rsid w:val="00A47334"/>
    <w:rsid w:val="00A47385"/>
    <w:rsid w:val="00A473CE"/>
    <w:rsid w:val="00A473E5"/>
    <w:rsid w:val="00A4749A"/>
    <w:rsid w:val="00A47524"/>
    <w:rsid w:val="00A4754A"/>
    <w:rsid w:val="00A47799"/>
    <w:rsid w:val="00A4784F"/>
    <w:rsid w:val="00A47915"/>
    <w:rsid w:val="00A47A2A"/>
    <w:rsid w:val="00A47CA7"/>
    <w:rsid w:val="00A47D10"/>
    <w:rsid w:val="00A47D20"/>
    <w:rsid w:val="00A50025"/>
    <w:rsid w:val="00A500EF"/>
    <w:rsid w:val="00A50285"/>
    <w:rsid w:val="00A50371"/>
    <w:rsid w:val="00A504B8"/>
    <w:rsid w:val="00A50611"/>
    <w:rsid w:val="00A50879"/>
    <w:rsid w:val="00A50C46"/>
    <w:rsid w:val="00A50C75"/>
    <w:rsid w:val="00A50D7D"/>
    <w:rsid w:val="00A50E6D"/>
    <w:rsid w:val="00A50E99"/>
    <w:rsid w:val="00A510DB"/>
    <w:rsid w:val="00A511B8"/>
    <w:rsid w:val="00A511DE"/>
    <w:rsid w:val="00A51232"/>
    <w:rsid w:val="00A51286"/>
    <w:rsid w:val="00A512E1"/>
    <w:rsid w:val="00A51615"/>
    <w:rsid w:val="00A517CE"/>
    <w:rsid w:val="00A51988"/>
    <w:rsid w:val="00A51A0A"/>
    <w:rsid w:val="00A51A40"/>
    <w:rsid w:val="00A51A4F"/>
    <w:rsid w:val="00A51AA4"/>
    <w:rsid w:val="00A51BAE"/>
    <w:rsid w:val="00A51BF0"/>
    <w:rsid w:val="00A51C7C"/>
    <w:rsid w:val="00A51D48"/>
    <w:rsid w:val="00A51D9A"/>
    <w:rsid w:val="00A51E47"/>
    <w:rsid w:val="00A51EC6"/>
    <w:rsid w:val="00A51EF7"/>
    <w:rsid w:val="00A51FC7"/>
    <w:rsid w:val="00A5216D"/>
    <w:rsid w:val="00A52184"/>
    <w:rsid w:val="00A52211"/>
    <w:rsid w:val="00A5225D"/>
    <w:rsid w:val="00A522B7"/>
    <w:rsid w:val="00A523F2"/>
    <w:rsid w:val="00A52430"/>
    <w:rsid w:val="00A5246C"/>
    <w:rsid w:val="00A52497"/>
    <w:rsid w:val="00A52513"/>
    <w:rsid w:val="00A5256D"/>
    <w:rsid w:val="00A526E3"/>
    <w:rsid w:val="00A52730"/>
    <w:rsid w:val="00A52774"/>
    <w:rsid w:val="00A52802"/>
    <w:rsid w:val="00A52819"/>
    <w:rsid w:val="00A528E0"/>
    <w:rsid w:val="00A52947"/>
    <w:rsid w:val="00A529E9"/>
    <w:rsid w:val="00A52B6E"/>
    <w:rsid w:val="00A52C6A"/>
    <w:rsid w:val="00A52D7A"/>
    <w:rsid w:val="00A532AE"/>
    <w:rsid w:val="00A532CC"/>
    <w:rsid w:val="00A533C3"/>
    <w:rsid w:val="00A533C5"/>
    <w:rsid w:val="00A533F7"/>
    <w:rsid w:val="00A53453"/>
    <w:rsid w:val="00A534BA"/>
    <w:rsid w:val="00A534EB"/>
    <w:rsid w:val="00A5363E"/>
    <w:rsid w:val="00A5364E"/>
    <w:rsid w:val="00A536AA"/>
    <w:rsid w:val="00A537F7"/>
    <w:rsid w:val="00A53805"/>
    <w:rsid w:val="00A5394B"/>
    <w:rsid w:val="00A53AB1"/>
    <w:rsid w:val="00A53B32"/>
    <w:rsid w:val="00A53B8E"/>
    <w:rsid w:val="00A53C3B"/>
    <w:rsid w:val="00A53CAC"/>
    <w:rsid w:val="00A53E1E"/>
    <w:rsid w:val="00A53E89"/>
    <w:rsid w:val="00A53EA5"/>
    <w:rsid w:val="00A53EA9"/>
    <w:rsid w:val="00A54003"/>
    <w:rsid w:val="00A541E3"/>
    <w:rsid w:val="00A54206"/>
    <w:rsid w:val="00A5426A"/>
    <w:rsid w:val="00A5429C"/>
    <w:rsid w:val="00A54311"/>
    <w:rsid w:val="00A5439C"/>
    <w:rsid w:val="00A5468C"/>
    <w:rsid w:val="00A54781"/>
    <w:rsid w:val="00A548D1"/>
    <w:rsid w:val="00A549BF"/>
    <w:rsid w:val="00A54A13"/>
    <w:rsid w:val="00A54A4F"/>
    <w:rsid w:val="00A54BD7"/>
    <w:rsid w:val="00A54CDC"/>
    <w:rsid w:val="00A54DDA"/>
    <w:rsid w:val="00A54FB6"/>
    <w:rsid w:val="00A55025"/>
    <w:rsid w:val="00A5517C"/>
    <w:rsid w:val="00A55219"/>
    <w:rsid w:val="00A553F0"/>
    <w:rsid w:val="00A5543E"/>
    <w:rsid w:val="00A5567E"/>
    <w:rsid w:val="00A556B9"/>
    <w:rsid w:val="00A5592C"/>
    <w:rsid w:val="00A5597B"/>
    <w:rsid w:val="00A55A81"/>
    <w:rsid w:val="00A55C91"/>
    <w:rsid w:val="00A55E48"/>
    <w:rsid w:val="00A55ED5"/>
    <w:rsid w:val="00A56002"/>
    <w:rsid w:val="00A56082"/>
    <w:rsid w:val="00A5611D"/>
    <w:rsid w:val="00A562A7"/>
    <w:rsid w:val="00A5635A"/>
    <w:rsid w:val="00A5640E"/>
    <w:rsid w:val="00A566D9"/>
    <w:rsid w:val="00A566FD"/>
    <w:rsid w:val="00A56769"/>
    <w:rsid w:val="00A567B2"/>
    <w:rsid w:val="00A5687D"/>
    <w:rsid w:val="00A56963"/>
    <w:rsid w:val="00A56A2A"/>
    <w:rsid w:val="00A56AA3"/>
    <w:rsid w:val="00A56AAC"/>
    <w:rsid w:val="00A56C4C"/>
    <w:rsid w:val="00A56CF6"/>
    <w:rsid w:val="00A56D17"/>
    <w:rsid w:val="00A56DE3"/>
    <w:rsid w:val="00A56E33"/>
    <w:rsid w:val="00A56EB3"/>
    <w:rsid w:val="00A56FB5"/>
    <w:rsid w:val="00A56FF3"/>
    <w:rsid w:val="00A570D6"/>
    <w:rsid w:val="00A57528"/>
    <w:rsid w:val="00A575BB"/>
    <w:rsid w:val="00A57698"/>
    <w:rsid w:val="00A576BB"/>
    <w:rsid w:val="00A57792"/>
    <w:rsid w:val="00A57827"/>
    <w:rsid w:val="00A578F0"/>
    <w:rsid w:val="00A5795F"/>
    <w:rsid w:val="00A579B3"/>
    <w:rsid w:val="00A579B4"/>
    <w:rsid w:val="00A57A31"/>
    <w:rsid w:val="00A57AAB"/>
    <w:rsid w:val="00A57B07"/>
    <w:rsid w:val="00A57CB9"/>
    <w:rsid w:val="00A57CEF"/>
    <w:rsid w:val="00A57E75"/>
    <w:rsid w:val="00A57EAA"/>
    <w:rsid w:val="00A60013"/>
    <w:rsid w:val="00A6031E"/>
    <w:rsid w:val="00A6058C"/>
    <w:rsid w:val="00A605DB"/>
    <w:rsid w:val="00A605DC"/>
    <w:rsid w:val="00A6069A"/>
    <w:rsid w:val="00A607C3"/>
    <w:rsid w:val="00A607EB"/>
    <w:rsid w:val="00A60894"/>
    <w:rsid w:val="00A6092C"/>
    <w:rsid w:val="00A60C25"/>
    <w:rsid w:val="00A60D9F"/>
    <w:rsid w:val="00A6121F"/>
    <w:rsid w:val="00A6122F"/>
    <w:rsid w:val="00A61247"/>
    <w:rsid w:val="00A6126A"/>
    <w:rsid w:val="00A61302"/>
    <w:rsid w:val="00A614CB"/>
    <w:rsid w:val="00A6154B"/>
    <w:rsid w:val="00A61696"/>
    <w:rsid w:val="00A616B7"/>
    <w:rsid w:val="00A616EC"/>
    <w:rsid w:val="00A618B6"/>
    <w:rsid w:val="00A61919"/>
    <w:rsid w:val="00A61960"/>
    <w:rsid w:val="00A61AB9"/>
    <w:rsid w:val="00A61C0A"/>
    <w:rsid w:val="00A61C1C"/>
    <w:rsid w:val="00A61C54"/>
    <w:rsid w:val="00A61C76"/>
    <w:rsid w:val="00A61D42"/>
    <w:rsid w:val="00A61DF6"/>
    <w:rsid w:val="00A621B2"/>
    <w:rsid w:val="00A62381"/>
    <w:rsid w:val="00A62391"/>
    <w:rsid w:val="00A623CD"/>
    <w:rsid w:val="00A624AF"/>
    <w:rsid w:val="00A625BD"/>
    <w:rsid w:val="00A62613"/>
    <w:rsid w:val="00A62726"/>
    <w:rsid w:val="00A62943"/>
    <w:rsid w:val="00A62B20"/>
    <w:rsid w:val="00A62B9C"/>
    <w:rsid w:val="00A62CFA"/>
    <w:rsid w:val="00A62D33"/>
    <w:rsid w:val="00A62D4E"/>
    <w:rsid w:val="00A62DAF"/>
    <w:rsid w:val="00A62F39"/>
    <w:rsid w:val="00A63105"/>
    <w:rsid w:val="00A63205"/>
    <w:rsid w:val="00A63249"/>
    <w:rsid w:val="00A632D7"/>
    <w:rsid w:val="00A6356D"/>
    <w:rsid w:val="00A63588"/>
    <w:rsid w:val="00A635CF"/>
    <w:rsid w:val="00A63645"/>
    <w:rsid w:val="00A636A5"/>
    <w:rsid w:val="00A636D4"/>
    <w:rsid w:val="00A636E6"/>
    <w:rsid w:val="00A63867"/>
    <w:rsid w:val="00A63913"/>
    <w:rsid w:val="00A63A59"/>
    <w:rsid w:val="00A63B41"/>
    <w:rsid w:val="00A63B5F"/>
    <w:rsid w:val="00A63B90"/>
    <w:rsid w:val="00A63BF7"/>
    <w:rsid w:val="00A63C52"/>
    <w:rsid w:val="00A63CBE"/>
    <w:rsid w:val="00A63E8F"/>
    <w:rsid w:val="00A63F37"/>
    <w:rsid w:val="00A63F3F"/>
    <w:rsid w:val="00A63F6F"/>
    <w:rsid w:val="00A640B6"/>
    <w:rsid w:val="00A640F8"/>
    <w:rsid w:val="00A6420D"/>
    <w:rsid w:val="00A64273"/>
    <w:rsid w:val="00A64288"/>
    <w:rsid w:val="00A64431"/>
    <w:rsid w:val="00A6455E"/>
    <w:rsid w:val="00A6458C"/>
    <w:rsid w:val="00A64732"/>
    <w:rsid w:val="00A64812"/>
    <w:rsid w:val="00A648FD"/>
    <w:rsid w:val="00A64A92"/>
    <w:rsid w:val="00A64AA9"/>
    <w:rsid w:val="00A64BFE"/>
    <w:rsid w:val="00A64C69"/>
    <w:rsid w:val="00A64C7A"/>
    <w:rsid w:val="00A64D82"/>
    <w:rsid w:val="00A64EAB"/>
    <w:rsid w:val="00A64F0C"/>
    <w:rsid w:val="00A64F18"/>
    <w:rsid w:val="00A65001"/>
    <w:rsid w:val="00A65155"/>
    <w:rsid w:val="00A653C1"/>
    <w:rsid w:val="00A65446"/>
    <w:rsid w:val="00A65620"/>
    <w:rsid w:val="00A657FF"/>
    <w:rsid w:val="00A6587B"/>
    <w:rsid w:val="00A658F4"/>
    <w:rsid w:val="00A65927"/>
    <w:rsid w:val="00A65C1A"/>
    <w:rsid w:val="00A65D9C"/>
    <w:rsid w:val="00A65EE9"/>
    <w:rsid w:val="00A65F47"/>
    <w:rsid w:val="00A65F8A"/>
    <w:rsid w:val="00A65FBB"/>
    <w:rsid w:val="00A660CB"/>
    <w:rsid w:val="00A66121"/>
    <w:rsid w:val="00A6628A"/>
    <w:rsid w:val="00A6628F"/>
    <w:rsid w:val="00A66346"/>
    <w:rsid w:val="00A66372"/>
    <w:rsid w:val="00A66375"/>
    <w:rsid w:val="00A66496"/>
    <w:rsid w:val="00A6657D"/>
    <w:rsid w:val="00A665F2"/>
    <w:rsid w:val="00A666D2"/>
    <w:rsid w:val="00A6670C"/>
    <w:rsid w:val="00A667C1"/>
    <w:rsid w:val="00A667D5"/>
    <w:rsid w:val="00A6683D"/>
    <w:rsid w:val="00A66888"/>
    <w:rsid w:val="00A66976"/>
    <w:rsid w:val="00A669AB"/>
    <w:rsid w:val="00A66AB3"/>
    <w:rsid w:val="00A66B25"/>
    <w:rsid w:val="00A66C10"/>
    <w:rsid w:val="00A66C9D"/>
    <w:rsid w:val="00A66DC4"/>
    <w:rsid w:val="00A66ED6"/>
    <w:rsid w:val="00A66F8D"/>
    <w:rsid w:val="00A66F96"/>
    <w:rsid w:val="00A66FDC"/>
    <w:rsid w:val="00A67027"/>
    <w:rsid w:val="00A6705C"/>
    <w:rsid w:val="00A670FD"/>
    <w:rsid w:val="00A67169"/>
    <w:rsid w:val="00A67198"/>
    <w:rsid w:val="00A67334"/>
    <w:rsid w:val="00A67480"/>
    <w:rsid w:val="00A674E7"/>
    <w:rsid w:val="00A6760E"/>
    <w:rsid w:val="00A67635"/>
    <w:rsid w:val="00A67701"/>
    <w:rsid w:val="00A67747"/>
    <w:rsid w:val="00A677CD"/>
    <w:rsid w:val="00A6782D"/>
    <w:rsid w:val="00A67963"/>
    <w:rsid w:val="00A6799A"/>
    <w:rsid w:val="00A67A55"/>
    <w:rsid w:val="00A67B15"/>
    <w:rsid w:val="00A67B3C"/>
    <w:rsid w:val="00A67C27"/>
    <w:rsid w:val="00A67C7F"/>
    <w:rsid w:val="00A67F92"/>
    <w:rsid w:val="00A700F3"/>
    <w:rsid w:val="00A7017C"/>
    <w:rsid w:val="00A70244"/>
    <w:rsid w:val="00A70379"/>
    <w:rsid w:val="00A703DF"/>
    <w:rsid w:val="00A70569"/>
    <w:rsid w:val="00A7056C"/>
    <w:rsid w:val="00A7089A"/>
    <w:rsid w:val="00A70AC7"/>
    <w:rsid w:val="00A70DCB"/>
    <w:rsid w:val="00A70DFE"/>
    <w:rsid w:val="00A70E62"/>
    <w:rsid w:val="00A70E74"/>
    <w:rsid w:val="00A70E9A"/>
    <w:rsid w:val="00A70F06"/>
    <w:rsid w:val="00A71040"/>
    <w:rsid w:val="00A71215"/>
    <w:rsid w:val="00A7121B"/>
    <w:rsid w:val="00A7127D"/>
    <w:rsid w:val="00A71424"/>
    <w:rsid w:val="00A715B2"/>
    <w:rsid w:val="00A71619"/>
    <w:rsid w:val="00A71851"/>
    <w:rsid w:val="00A71882"/>
    <w:rsid w:val="00A71888"/>
    <w:rsid w:val="00A71968"/>
    <w:rsid w:val="00A71B83"/>
    <w:rsid w:val="00A71BCF"/>
    <w:rsid w:val="00A71CD4"/>
    <w:rsid w:val="00A71E5C"/>
    <w:rsid w:val="00A71F40"/>
    <w:rsid w:val="00A720E5"/>
    <w:rsid w:val="00A720F3"/>
    <w:rsid w:val="00A72185"/>
    <w:rsid w:val="00A7219C"/>
    <w:rsid w:val="00A72212"/>
    <w:rsid w:val="00A72282"/>
    <w:rsid w:val="00A72399"/>
    <w:rsid w:val="00A72514"/>
    <w:rsid w:val="00A725D7"/>
    <w:rsid w:val="00A7265F"/>
    <w:rsid w:val="00A72667"/>
    <w:rsid w:val="00A72726"/>
    <w:rsid w:val="00A7273D"/>
    <w:rsid w:val="00A72779"/>
    <w:rsid w:val="00A72780"/>
    <w:rsid w:val="00A727D1"/>
    <w:rsid w:val="00A728B6"/>
    <w:rsid w:val="00A72ACB"/>
    <w:rsid w:val="00A72B9D"/>
    <w:rsid w:val="00A72C95"/>
    <w:rsid w:val="00A72DF3"/>
    <w:rsid w:val="00A72E01"/>
    <w:rsid w:val="00A72E30"/>
    <w:rsid w:val="00A72ED2"/>
    <w:rsid w:val="00A72EDD"/>
    <w:rsid w:val="00A73069"/>
    <w:rsid w:val="00A730C5"/>
    <w:rsid w:val="00A73168"/>
    <w:rsid w:val="00A731E1"/>
    <w:rsid w:val="00A731F8"/>
    <w:rsid w:val="00A734B1"/>
    <w:rsid w:val="00A7352A"/>
    <w:rsid w:val="00A73599"/>
    <w:rsid w:val="00A736C7"/>
    <w:rsid w:val="00A737DF"/>
    <w:rsid w:val="00A73819"/>
    <w:rsid w:val="00A73C38"/>
    <w:rsid w:val="00A73C6A"/>
    <w:rsid w:val="00A73D0E"/>
    <w:rsid w:val="00A73D4C"/>
    <w:rsid w:val="00A73D88"/>
    <w:rsid w:val="00A73D93"/>
    <w:rsid w:val="00A73DD0"/>
    <w:rsid w:val="00A73E8C"/>
    <w:rsid w:val="00A73EA5"/>
    <w:rsid w:val="00A7410A"/>
    <w:rsid w:val="00A74136"/>
    <w:rsid w:val="00A741D0"/>
    <w:rsid w:val="00A74243"/>
    <w:rsid w:val="00A7425B"/>
    <w:rsid w:val="00A743DE"/>
    <w:rsid w:val="00A744B1"/>
    <w:rsid w:val="00A744C0"/>
    <w:rsid w:val="00A74553"/>
    <w:rsid w:val="00A745D5"/>
    <w:rsid w:val="00A74712"/>
    <w:rsid w:val="00A7484B"/>
    <w:rsid w:val="00A74A66"/>
    <w:rsid w:val="00A74CAB"/>
    <w:rsid w:val="00A74DA0"/>
    <w:rsid w:val="00A74DD5"/>
    <w:rsid w:val="00A74DF3"/>
    <w:rsid w:val="00A74E32"/>
    <w:rsid w:val="00A74EA6"/>
    <w:rsid w:val="00A74FAF"/>
    <w:rsid w:val="00A75063"/>
    <w:rsid w:val="00A75064"/>
    <w:rsid w:val="00A750B8"/>
    <w:rsid w:val="00A7538B"/>
    <w:rsid w:val="00A7566C"/>
    <w:rsid w:val="00A7566E"/>
    <w:rsid w:val="00A7568F"/>
    <w:rsid w:val="00A757DE"/>
    <w:rsid w:val="00A75854"/>
    <w:rsid w:val="00A7585A"/>
    <w:rsid w:val="00A7591C"/>
    <w:rsid w:val="00A75962"/>
    <w:rsid w:val="00A7599B"/>
    <w:rsid w:val="00A759CA"/>
    <w:rsid w:val="00A75B3D"/>
    <w:rsid w:val="00A75CDF"/>
    <w:rsid w:val="00A75D8E"/>
    <w:rsid w:val="00A75FB8"/>
    <w:rsid w:val="00A76082"/>
    <w:rsid w:val="00A76110"/>
    <w:rsid w:val="00A7613A"/>
    <w:rsid w:val="00A7620D"/>
    <w:rsid w:val="00A762B7"/>
    <w:rsid w:val="00A763A1"/>
    <w:rsid w:val="00A764F7"/>
    <w:rsid w:val="00A7652F"/>
    <w:rsid w:val="00A766A6"/>
    <w:rsid w:val="00A7676A"/>
    <w:rsid w:val="00A76851"/>
    <w:rsid w:val="00A76871"/>
    <w:rsid w:val="00A768BD"/>
    <w:rsid w:val="00A7697D"/>
    <w:rsid w:val="00A76B9B"/>
    <w:rsid w:val="00A76BE9"/>
    <w:rsid w:val="00A76EB5"/>
    <w:rsid w:val="00A76ED6"/>
    <w:rsid w:val="00A76F0C"/>
    <w:rsid w:val="00A7712D"/>
    <w:rsid w:val="00A7713A"/>
    <w:rsid w:val="00A77160"/>
    <w:rsid w:val="00A7723D"/>
    <w:rsid w:val="00A77256"/>
    <w:rsid w:val="00A773A2"/>
    <w:rsid w:val="00A773B7"/>
    <w:rsid w:val="00A77479"/>
    <w:rsid w:val="00A7750F"/>
    <w:rsid w:val="00A7755A"/>
    <w:rsid w:val="00A775A6"/>
    <w:rsid w:val="00A777BF"/>
    <w:rsid w:val="00A77851"/>
    <w:rsid w:val="00A7796A"/>
    <w:rsid w:val="00A7797F"/>
    <w:rsid w:val="00A779E9"/>
    <w:rsid w:val="00A77A11"/>
    <w:rsid w:val="00A77A4F"/>
    <w:rsid w:val="00A77A53"/>
    <w:rsid w:val="00A77C3A"/>
    <w:rsid w:val="00A77DDD"/>
    <w:rsid w:val="00A77FC9"/>
    <w:rsid w:val="00A801E1"/>
    <w:rsid w:val="00A802D9"/>
    <w:rsid w:val="00A8036E"/>
    <w:rsid w:val="00A80440"/>
    <w:rsid w:val="00A80496"/>
    <w:rsid w:val="00A80551"/>
    <w:rsid w:val="00A80806"/>
    <w:rsid w:val="00A808D3"/>
    <w:rsid w:val="00A8090F"/>
    <w:rsid w:val="00A80967"/>
    <w:rsid w:val="00A809EC"/>
    <w:rsid w:val="00A80A21"/>
    <w:rsid w:val="00A80A57"/>
    <w:rsid w:val="00A80BC8"/>
    <w:rsid w:val="00A80C3C"/>
    <w:rsid w:val="00A80CC1"/>
    <w:rsid w:val="00A80CE2"/>
    <w:rsid w:val="00A80D39"/>
    <w:rsid w:val="00A80D67"/>
    <w:rsid w:val="00A80DB6"/>
    <w:rsid w:val="00A80DF3"/>
    <w:rsid w:val="00A80DFA"/>
    <w:rsid w:val="00A80E84"/>
    <w:rsid w:val="00A811BF"/>
    <w:rsid w:val="00A81325"/>
    <w:rsid w:val="00A81333"/>
    <w:rsid w:val="00A813F2"/>
    <w:rsid w:val="00A814A8"/>
    <w:rsid w:val="00A81640"/>
    <w:rsid w:val="00A8166F"/>
    <w:rsid w:val="00A816BD"/>
    <w:rsid w:val="00A818E4"/>
    <w:rsid w:val="00A818F9"/>
    <w:rsid w:val="00A81998"/>
    <w:rsid w:val="00A81A27"/>
    <w:rsid w:val="00A81B52"/>
    <w:rsid w:val="00A81B65"/>
    <w:rsid w:val="00A81C33"/>
    <w:rsid w:val="00A81C97"/>
    <w:rsid w:val="00A81EB2"/>
    <w:rsid w:val="00A81ED4"/>
    <w:rsid w:val="00A82094"/>
    <w:rsid w:val="00A820D5"/>
    <w:rsid w:val="00A82106"/>
    <w:rsid w:val="00A822B2"/>
    <w:rsid w:val="00A822C7"/>
    <w:rsid w:val="00A822EF"/>
    <w:rsid w:val="00A823B3"/>
    <w:rsid w:val="00A823BD"/>
    <w:rsid w:val="00A825C2"/>
    <w:rsid w:val="00A825EF"/>
    <w:rsid w:val="00A82699"/>
    <w:rsid w:val="00A8275F"/>
    <w:rsid w:val="00A82920"/>
    <w:rsid w:val="00A82A86"/>
    <w:rsid w:val="00A82AD6"/>
    <w:rsid w:val="00A82AFB"/>
    <w:rsid w:val="00A82B00"/>
    <w:rsid w:val="00A82BE7"/>
    <w:rsid w:val="00A82C44"/>
    <w:rsid w:val="00A82DA6"/>
    <w:rsid w:val="00A82DDA"/>
    <w:rsid w:val="00A82E5E"/>
    <w:rsid w:val="00A82E7C"/>
    <w:rsid w:val="00A82E83"/>
    <w:rsid w:val="00A82FF6"/>
    <w:rsid w:val="00A83059"/>
    <w:rsid w:val="00A830F1"/>
    <w:rsid w:val="00A83160"/>
    <w:rsid w:val="00A83184"/>
    <w:rsid w:val="00A83256"/>
    <w:rsid w:val="00A83286"/>
    <w:rsid w:val="00A832C9"/>
    <w:rsid w:val="00A833E1"/>
    <w:rsid w:val="00A833E4"/>
    <w:rsid w:val="00A83470"/>
    <w:rsid w:val="00A834C6"/>
    <w:rsid w:val="00A83505"/>
    <w:rsid w:val="00A83514"/>
    <w:rsid w:val="00A83564"/>
    <w:rsid w:val="00A835D5"/>
    <w:rsid w:val="00A836C0"/>
    <w:rsid w:val="00A8379E"/>
    <w:rsid w:val="00A83A0B"/>
    <w:rsid w:val="00A83B1F"/>
    <w:rsid w:val="00A83BD7"/>
    <w:rsid w:val="00A83D26"/>
    <w:rsid w:val="00A83E85"/>
    <w:rsid w:val="00A83F21"/>
    <w:rsid w:val="00A83F24"/>
    <w:rsid w:val="00A83F27"/>
    <w:rsid w:val="00A84054"/>
    <w:rsid w:val="00A8405D"/>
    <w:rsid w:val="00A84083"/>
    <w:rsid w:val="00A840B2"/>
    <w:rsid w:val="00A84136"/>
    <w:rsid w:val="00A8416D"/>
    <w:rsid w:val="00A84177"/>
    <w:rsid w:val="00A8418A"/>
    <w:rsid w:val="00A84280"/>
    <w:rsid w:val="00A84381"/>
    <w:rsid w:val="00A84386"/>
    <w:rsid w:val="00A843DC"/>
    <w:rsid w:val="00A84415"/>
    <w:rsid w:val="00A8445D"/>
    <w:rsid w:val="00A844DB"/>
    <w:rsid w:val="00A84556"/>
    <w:rsid w:val="00A84701"/>
    <w:rsid w:val="00A8471B"/>
    <w:rsid w:val="00A84793"/>
    <w:rsid w:val="00A84A15"/>
    <w:rsid w:val="00A84A96"/>
    <w:rsid w:val="00A84ADE"/>
    <w:rsid w:val="00A84C84"/>
    <w:rsid w:val="00A84D40"/>
    <w:rsid w:val="00A84DB4"/>
    <w:rsid w:val="00A850BE"/>
    <w:rsid w:val="00A851A4"/>
    <w:rsid w:val="00A85321"/>
    <w:rsid w:val="00A853D9"/>
    <w:rsid w:val="00A85592"/>
    <w:rsid w:val="00A8572D"/>
    <w:rsid w:val="00A8574C"/>
    <w:rsid w:val="00A85779"/>
    <w:rsid w:val="00A8580D"/>
    <w:rsid w:val="00A8599B"/>
    <w:rsid w:val="00A85A27"/>
    <w:rsid w:val="00A85A58"/>
    <w:rsid w:val="00A85A69"/>
    <w:rsid w:val="00A85A72"/>
    <w:rsid w:val="00A85AF2"/>
    <w:rsid w:val="00A85BB6"/>
    <w:rsid w:val="00A85CB2"/>
    <w:rsid w:val="00A85D3D"/>
    <w:rsid w:val="00A86079"/>
    <w:rsid w:val="00A8613B"/>
    <w:rsid w:val="00A86207"/>
    <w:rsid w:val="00A86331"/>
    <w:rsid w:val="00A8639A"/>
    <w:rsid w:val="00A865DA"/>
    <w:rsid w:val="00A86663"/>
    <w:rsid w:val="00A8677A"/>
    <w:rsid w:val="00A8678D"/>
    <w:rsid w:val="00A86791"/>
    <w:rsid w:val="00A868FB"/>
    <w:rsid w:val="00A86983"/>
    <w:rsid w:val="00A869CA"/>
    <w:rsid w:val="00A86ACB"/>
    <w:rsid w:val="00A86BBF"/>
    <w:rsid w:val="00A86BF8"/>
    <w:rsid w:val="00A86C00"/>
    <w:rsid w:val="00A86C36"/>
    <w:rsid w:val="00A86D49"/>
    <w:rsid w:val="00A86D54"/>
    <w:rsid w:val="00A87089"/>
    <w:rsid w:val="00A87090"/>
    <w:rsid w:val="00A870D8"/>
    <w:rsid w:val="00A87111"/>
    <w:rsid w:val="00A872AC"/>
    <w:rsid w:val="00A872EB"/>
    <w:rsid w:val="00A87342"/>
    <w:rsid w:val="00A873E2"/>
    <w:rsid w:val="00A874D6"/>
    <w:rsid w:val="00A875A1"/>
    <w:rsid w:val="00A875E5"/>
    <w:rsid w:val="00A87610"/>
    <w:rsid w:val="00A87649"/>
    <w:rsid w:val="00A8776E"/>
    <w:rsid w:val="00A877BD"/>
    <w:rsid w:val="00A877F5"/>
    <w:rsid w:val="00A877FF"/>
    <w:rsid w:val="00A8788F"/>
    <w:rsid w:val="00A8790C"/>
    <w:rsid w:val="00A87A69"/>
    <w:rsid w:val="00A87B53"/>
    <w:rsid w:val="00A87C18"/>
    <w:rsid w:val="00A87C54"/>
    <w:rsid w:val="00A87D18"/>
    <w:rsid w:val="00A87EAE"/>
    <w:rsid w:val="00A87F4E"/>
    <w:rsid w:val="00A9005C"/>
    <w:rsid w:val="00A90144"/>
    <w:rsid w:val="00A90223"/>
    <w:rsid w:val="00A90254"/>
    <w:rsid w:val="00A9030A"/>
    <w:rsid w:val="00A90316"/>
    <w:rsid w:val="00A90352"/>
    <w:rsid w:val="00A904A0"/>
    <w:rsid w:val="00A908E6"/>
    <w:rsid w:val="00A9098A"/>
    <w:rsid w:val="00A909E0"/>
    <w:rsid w:val="00A90ADD"/>
    <w:rsid w:val="00A90AE9"/>
    <w:rsid w:val="00A90B34"/>
    <w:rsid w:val="00A90B67"/>
    <w:rsid w:val="00A90BE8"/>
    <w:rsid w:val="00A90D87"/>
    <w:rsid w:val="00A90EAA"/>
    <w:rsid w:val="00A90FB3"/>
    <w:rsid w:val="00A90FB5"/>
    <w:rsid w:val="00A910D5"/>
    <w:rsid w:val="00A911A4"/>
    <w:rsid w:val="00A911EA"/>
    <w:rsid w:val="00A9145B"/>
    <w:rsid w:val="00A914AF"/>
    <w:rsid w:val="00A915ED"/>
    <w:rsid w:val="00A91726"/>
    <w:rsid w:val="00A917F5"/>
    <w:rsid w:val="00A91989"/>
    <w:rsid w:val="00A91A03"/>
    <w:rsid w:val="00A91A60"/>
    <w:rsid w:val="00A91AE1"/>
    <w:rsid w:val="00A91BA1"/>
    <w:rsid w:val="00A91C9E"/>
    <w:rsid w:val="00A91D28"/>
    <w:rsid w:val="00A91E70"/>
    <w:rsid w:val="00A91FD1"/>
    <w:rsid w:val="00A91FD3"/>
    <w:rsid w:val="00A920B1"/>
    <w:rsid w:val="00A92198"/>
    <w:rsid w:val="00A921DF"/>
    <w:rsid w:val="00A9220F"/>
    <w:rsid w:val="00A92256"/>
    <w:rsid w:val="00A92268"/>
    <w:rsid w:val="00A92314"/>
    <w:rsid w:val="00A9236B"/>
    <w:rsid w:val="00A924A8"/>
    <w:rsid w:val="00A924F8"/>
    <w:rsid w:val="00A9253D"/>
    <w:rsid w:val="00A9259F"/>
    <w:rsid w:val="00A925C7"/>
    <w:rsid w:val="00A926A6"/>
    <w:rsid w:val="00A926A7"/>
    <w:rsid w:val="00A92754"/>
    <w:rsid w:val="00A92A8B"/>
    <w:rsid w:val="00A92ABA"/>
    <w:rsid w:val="00A92C2C"/>
    <w:rsid w:val="00A92C53"/>
    <w:rsid w:val="00A92C56"/>
    <w:rsid w:val="00A92C5E"/>
    <w:rsid w:val="00A92C96"/>
    <w:rsid w:val="00A92D1E"/>
    <w:rsid w:val="00A92E27"/>
    <w:rsid w:val="00A92FF1"/>
    <w:rsid w:val="00A9301F"/>
    <w:rsid w:val="00A9308F"/>
    <w:rsid w:val="00A93294"/>
    <w:rsid w:val="00A9335D"/>
    <w:rsid w:val="00A933B0"/>
    <w:rsid w:val="00A9343D"/>
    <w:rsid w:val="00A93519"/>
    <w:rsid w:val="00A936AF"/>
    <w:rsid w:val="00A9376D"/>
    <w:rsid w:val="00A937E4"/>
    <w:rsid w:val="00A93920"/>
    <w:rsid w:val="00A939A1"/>
    <w:rsid w:val="00A939A8"/>
    <w:rsid w:val="00A939B9"/>
    <w:rsid w:val="00A93A75"/>
    <w:rsid w:val="00A93AD3"/>
    <w:rsid w:val="00A93D47"/>
    <w:rsid w:val="00A93DBC"/>
    <w:rsid w:val="00A93EB7"/>
    <w:rsid w:val="00A93F65"/>
    <w:rsid w:val="00A93FC3"/>
    <w:rsid w:val="00A94009"/>
    <w:rsid w:val="00A94143"/>
    <w:rsid w:val="00A94238"/>
    <w:rsid w:val="00A94466"/>
    <w:rsid w:val="00A94BEC"/>
    <w:rsid w:val="00A94C0B"/>
    <w:rsid w:val="00A94C49"/>
    <w:rsid w:val="00A94D08"/>
    <w:rsid w:val="00A94DB9"/>
    <w:rsid w:val="00A94E0C"/>
    <w:rsid w:val="00A94E80"/>
    <w:rsid w:val="00A94E95"/>
    <w:rsid w:val="00A950E4"/>
    <w:rsid w:val="00A951AF"/>
    <w:rsid w:val="00A951D2"/>
    <w:rsid w:val="00A95202"/>
    <w:rsid w:val="00A95287"/>
    <w:rsid w:val="00A952E7"/>
    <w:rsid w:val="00A95370"/>
    <w:rsid w:val="00A95389"/>
    <w:rsid w:val="00A953B1"/>
    <w:rsid w:val="00A953E8"/>
    <w:rsid w:val="00A95442"/>
    <w:rsid w:val="00A9561C"/>
    <w:rsid w:val="00A956A4"/>
    <w:rsid w:val="00A95752"/>
    <w:rsid w:val="00A95844"/>
    <w:rsid w:val="00A95883"/>
    <w:rsid w:val="00A958C1"/>
    <w:rsid w:val="00A95B25"/>
    <w:rsid w:val="00A95B32"/>
    <w:rsid w:val="00A95BEE"/>
    <w:rsid w:val="00A95CEC"/>
    <w:rsid w:val="00A95D06"/>
    <w:rsid w:val="00A95D93"/>
    <w:rsid w:val="00A95FDE"/>
    <w:rsid w:val="00A963EB"/>
    <w:rsid w:val="00A96459"/>
    <w:rsid w:val="00A96623"/>
    <w:rsid w:val="00A9670D"/>
    <w:rsid w:val="00A96795"/>
    <w:rsid w:val="00A967EA"/>
    <w:rsid w:val="00A968C2"/>
    <w:rsid w:val="00A96A07"/>
    <w:rsid w:val="00A96A1A"/>
    <w:rsid w:val="00A96B23"/>
    <w:rsid w:val="00A96BDD"/>
    <w:rsid w:val="00A96C8F"/>
    <w:rsid w:val="00A96DEB"/>
    <w:rsid w:val="00A96E2D"/>
    <w:rsid w:val="00A96E5E"/>
    <w:rsid w:val="00A96EFA"/>
    <w:rsid w:val="00A96FD3"/>
    <w:rsid w:val="00A97158"/>
    <w:rsid w:val="00A973CC"/>
    <w:rsid w:val="00A973DC"/>
    <w:rsid w:val="00A97443"/>
    <w:rsid w:val="00A974B9"/>
    <w:rsid w:val="00A9772A"/>
    <w:rsid w:val="00A97902"/>
    <w:rsid w:val="00A979C2"/>
    <w:rsid w:val="00A97A4B"/>
    <w:rsid w:val="00A97B72"/>
    <w:rsid w:val="00A97C87"/>
    <w:rsid w:val="00A97D7A"/>
    <w:rsid w:val="00A97DD9"/>
    <w:rsid w:val="00A97E1A"/>
    <w:rsid w:val="00A97E2D"/>
    <w:rsid w:val="00A97EAD"/>
    <w:rsid w:val="00A97F24"/>
    <w:rsid w:val="00A97F4D"/>
    <w:rsid w:val="00AA00DF"/>
    <w:rsid w:val="00AA01FD"/>
    <w:rsid w:val="00AA0248"/>
    <w:rsid w:val="00AA04FC"/>
    <w:rsid w:val="00AA05DE"/>
    <w:rsid w:val="00AA06E7"/>
    <w:rsid w:val="00AA075E"/>
    <w:rsid w:val="00AA084F"/>
    <w:rsid w:val="00AA08B9"/>
    <w:rsid w:val="00AA0ABC"/>
    <w:rsid w:val="00AA0ADF"/>
    <w:rsid w:val="00AA0B69"/>
    <w:rsid w:val="00AA0C91"/>
    <w:rsid w:val="00AA0E06"/>
    <w:rsid w:val="00AA0E70"/>
    <w:rsid w:val="00AA0EA0"/>
    <w:rsid w:val="00AA0EC4"/>
    <w:rsid w:val="00AA0F59"/>
    <w:rsid w:val="00AA10B4"/>
    <w:rsid w:val="00AA113D"/>
    <w:rsid w:val="00AA1284"/>
    <w:rsid w:val="00AA1286"/>
    <w:rsid w:val="00AA138A"/>
    <w:rsid w:val="00AA1498"/>
    <w:rsid w:val="00AA158B"/>
    <w:rsid w:val="00AA15C1"/>
    <w:rsid w:val="00AA1636"/>
    <w:rsid w:val="00AA17B8"/>
    <w:rsid w:val="00AA1819"/>
    <w:rsid w:val="00AA1906"/>
    <w:rsid w:val="00AA1920"/>
    <w:rsid w:val="00AA19A0"/>
    <w:rsid w:val="00AA19B2"/>
    <w:rsid w:val="00AA1B1F"/>
    <w:rsid w:val="00AA1B54"/>
    <w:rsid w:val="00AA1C23"/>
    <w:rsid w:val="00AA1CB4"/>
    <w:rsid w:val="00AA1CC4"/>
    <w:rsid w:val="00AA1CE5"/>
    <w:rsid w:val="00AA1D48"/>
    <w:rsid w:val="00AA1DEA"/>
    <w:rsid w:val="00AA1E2E"/>
    <w:rsid w:val="00AA1F0D"/>
    <w:rsid w:val="00AA1F7E"/>
    <w:rsid w:val="00AA1FD3"/>
    <w:rsid w:val="00AA2027"/>
    <w:rsid w:val="00AA20EE"/>
    <w:rsid w:val="00AA2175"/>
    <w:rsid w:val="00AA2243"/>
    <w:rsid w:val="00AA2454"/>
    <w:rsid w:val="00AA2484"/>
    <w:rsid w:val="00AA253F"/>
    <w:rsid w:val="00AA2569"/>
    <w:rsid w:val="00AA25CA"/>
    <w:rsid w:val="00AA267B"/>
    <w:rsid w:val="00AA2816"/>
    <w:rsid w:val="00AA2888"/>
    <w:rsid w:val="00AA29CF"/>
    <w:rsid w:val="00AA2AD0"/>
    <w:rsid w:val="00AA2B78"/>
    <w:rsid w:val="00AA2C42"/>
    <w:rsid w:val="00AA2CDE"/>
    <w:rsid w:val="00AA2D4E"/>
    <w:rsid w:val="00AA2DB1"/>
    <w:rsid w:val="00AA2E2B"/>
    <w:rsid w:val="00AA3179"/>
    <w:rsid w:val="00AA326C"/>
    <w:rsid w:val="00AA3275"/>
    <w:rsid w:val="00AA329A"/>
    <w:rsid w:val="00AA32D5"/>
    <w:rsid w:val="00AA3305"/>
    <w:rsid w:val="00AA339F"/>
    <w:rsid w:val="00AA3590"/>
    <w:rsid w:val="00AA35C5"/>
    <w:rsid w:val="00AA3609"/>
    <w:rsid w:val="00AA3807"/>
    <w:rsid w:val="00AA3914"/>
    <w:rsid w:val="00AA398A"/>
    <w:rsid w:val="00AA3CB5"/>
    <w:rsid w:val="00AA3DC0"/>
    <w:rsid w:val="00AA3E32"/>
    <w:rsid w:val="00AA3E7D"/>
    <w:rsid w:val="00AA3FC3"/>
    <w:rsid w:val="00AA406F"/>
    <w:rsid w:val="00AA41D0"/>
    <w:rsid w:val="00AA431C"/>
    <w:rsid w:val="00AA4651"/>
    <w:rsid w:val="00AA465F"/>
    <w:rsid w:val="00AA479C"/>
    <w:rsid w:val="00AA4889"/>
    <w:rsid w:val="00AA49E1"/>
    <w:rsid w:val="00AA4AA9"/>
    <w:rsid w:val="00AA4B06"/>
    <w:rsid w:val="00AA4BF2"/>
    <w:rsid w:val="00AA4C00"/>
    <w:rsid w:val="00AA4C0F"/>
    <w:rsid w:val="00AA4D29"/>
    <w:rsid w:val="00AA4D5A"/>
    <w:rsid w:val="00AA4F71"/>
    <w:rsid w:val="00AA5062"/>
    <w:rsid w:val="00AA50BE"/>
    <w:rsid w:val="00AA5160"/>
    <w:rsid w:val="00AA517B"/>
    <w:rsid w:val="00AA5182"/>
    <w:rsid w:val="00AA5280"/>
    <w:rsid w:val="00AA5587"/>
    <w:rsid w:val="00AA5741"/>
    <w:rsid w:val="00AA5967"/>
    <w:rsid w:val="00AA5A09"/>
    <w:rsid w:val="00AA5AD6"/>
    <w:rsid w:val="00AA5AF5"/>
    <w:rsid w:val="00AA5E3D"/>
    <w:rsid w:val="00AA5EF2"/>
    <w:rsid w:val="00AA5EF7"/>
    <w:rsid w:val="00AA6109"/>
    <w:rsid w:val="00AA6122"/>
    <w:rsid w:val="00AA6307"/>
    <w:rsid w:val="00AA6341"/>
    <w:rsid w:val="00AA63EB"/>
    <w:rsid w:val="00AA672D"/>
    <w:rsid w:val="00AA680E"/>
    <w:rsid w:val="00AA68DE"/>
    <w:rsid w:val="00AA6A34"/>
    <w:rsid w:val="00AA6C38"/>
    <w:rsid w:val="00AA6D53"/>
    <w:rsid w:val="00AA6D85"/>
    <w:rsid w:val="00AA6DA1"/>
    <w:rsid w:val="00AA6EF4"/>
    <w:rsid w:val="00AA6FD9"/>
    <w:rsid w:val="00AA708F"/>
    <w:rsid w:val="00AA70C2"/>
    <w:rsid w:val="00AA71AE"/>
    <w:rsid w:val="00AA71F8"/>
    <w:rsid w:val="00AA734E"/>
    <w:rsid w:val="00AA73A8"/>
    <w:rsid w:val="00AA748B"/>
    <w:rsid w:val="00AA7513"/>
    <w:rsid w:val="00AA7667"/>
    <w:rsid w:val="00AA7711"/>
    <w:rsid w:val="00AA77DE"/>
    <w:rsid w:val="00AA7861"/>
    <w:rsid w:val="00AA787C"/>
    <w:rsid w:val="00AA7925"/>
    <w:rsid w:val="00AA7929"/>
    <w:rsid w:val="00AA795A"/>
    <w:rsid w:val="00AA7A1E"/>
    <w:rsid w:val="00AA7B0D"/>
    <w:rsid w:val="00AA7B49"/>
    <w:rsid w:val="00AA7D01"/>
    <w:rsid w:val="00AA7D8C"/>
    <w:rsid w:val="00AA7F0F"/>
    <w:rsid w:val="00AA7FA6"/>
    <w:rsid w:val="00AB0054"/>
    <w:rsid w:val="00AB00EC"/>
    <w:rsid w:val="00AB011E"/>
    <w:rsid w:val="00AB0165"/>
    <w:rsid w:val="00AB0287"/>
    <w:rsid w:val="00AB02E3"/>
    <w:rsid w:val="00AB03E4"/>
    <w:rsid w:val="00AB042B"/>
    <w:rsid w:val="00AB04B0"/>
    <w:rsid w:val="00AB0549"/>
    <w:rsid w:val="00AB05BC"/>
    <w:rsid w:val="00AB0670"/>
    <w:rsid w:val="00AB06C9"/>
    <w:rsid w:val="00AB07D5"/>
    <w:rsid w:val="00AB082E"/>
    <w:rsid w:val="00AB084A"/>
    <w:rsid w:val="00AB087D"/>
    <w:rsid w:val="00AB08BB"/>
    <w:rsid w:val="00AB08DE"/>
    <w:rsid w:val="00AB0929"/>
    <w:rsid w:val="00AB0BAB"/>
    <w:rsid w:val="00AB0BFA"/>
    <w:rsid w:val="00AB0C81"/>
    <w:rsid w:val="00AB0CCC"/>
    <w:rsid w:val="00AB0D44"/>
    <w:rsid w:val="00AB0EF8"/>
    <w:rsid w:val="00AB0F46"/>
    <w:rsid w:val="00AB0F62"/>
    <w:rsid w:val="00AB0FA1"/>
    <w:rsid w:val="00AB1387"/>
    <w:rsid w:val="00AB147E"/>
    <w:rsid w:val="00AB1783"/>
    <w:rsid w:val="00AB1798"/>
    <w:rsid w:val="00AB1898"/>
    <w:rsid w:val="00AB1985"/>
    <w:rsid w:val="00AB1B0F"/>
    <w:rsid w:val="00AB1B32"/>
    <w:rsid w:val="00AB1B6C"/>
    <w:rsid w:val="00AB1C10"/>
    <w:rsid w:val="00AB1C8C"/>
    <w:rsid w:val="00AB1DCF"/>
    <w:rsid w:val="00AB1DED"/>
    <w:rsid w:val="00AB1E48"/>
    <w:rsid w:val="00AB1F88"/>
    <w:rsid w:val="00AB21A2"/>
    <w:rsid w:val="00AB2422"/>
    <w:rsid w:val="00AB285F"/>
    <w:rsid w:val="00AB295D"/>
    <w:rsid w:val="00AB2A74"/>
    <w:rsid w:val="00AB2BC0"/>
    <w:rsid w:val="00AB2C35"/>
    <w:rsid w:val="00AB2E46"/>
    <w:rsid w:val="00AB2E58"/>
    <w:rsid w:val="00AB2EE3"/>
    <w:rsid w:val="00AB2F3E"/>
    <w:rsid w:val="00AB2F66"/>
    <w:rsid w:val="00AB30DD"/>
    <w:rsid w:val="00AB314F"/>
    <w:rsid w:val="00AB3293"/>
    <w:rsid w:val="00AB3512"/>
    <w:rsid w:val="00AB352E"/>
    <w:rsid w:val="00AB353B"/>
    <w:rsid w:val="00AB35B2"/>
    <w:rsid w:val="00AB3679"/>
    <w:rsid w:val="00AB367D"/>
    <w:rsid w:val="00AB36EC"/>
    <w:rsid w:val="00AB3717"/>
    <w:rsid w:val="00AB37C0"/>
    <w:rsid w:val="00AB38AD"/>
    <w:rsid w:val="00AB3AD0"/>
    <w:rsid w:val="00AB3B93"/>
    <w:rsid w:val="00AB3CF5"/>
    <w:rsid w:val="00AB3D2F"/>
    <w:rsid w:val="00AB3F8D"/>
    <w:rsid w:val="00AB4045"/>
    <w:rsid w:val="00AB40F8"/>
    <w:rsid w:val="00AB41FA"/>
    <w:rsid w:val="00AB420F"/>
    <w:rsid w:val="00AB4244"/>
    <w:rsid w:val="00AB453F"/>
    <w:rsid w:val="00AB4576"/>
    <w:rsid w:val="00AB45C3"/>
    <w:rsid w:val="00AB45C4"/>
    <w:rsid w:val="00AB463A"/>
    <w:rsid w:val="00AB472F"/>
    <w:rsid w:val="00AB486E"/>
    <w:rsid w:val="00AB4871"/>
    <w:rsid w:val="00AB4A0A"/>
    <w:rsid w:val="00AB4B49"/>
    <w:rsid w:val="00AB4EFE"/>
    <w:rsid w:val="00AB5054"/>
    <w:rsid w:val="00AB5067"/>
    <w:rsid w:val="00AB50CF"/>
    <w:rsid w:val="00AB514D"/>
    <w:rsid w:val="00AB52FB"/>
    <w:rsid w:val="00AB5472"/>
    <w:rsid w:val="00AB54CC"/>
    <w:rsid w:val="00AB5578"/>
    <w:rsid w:val="00AB5592"/>
    <w:rsid w:val="00AB5639"/>
    <w:rsid w:val="00AB5700"/>
    <w:rsid w:val="00AB5728"/>
    <w:rsid w:val="00AB5858"/>
    <w:rsid w:val="00AB587E"/>
    <w:rsid w:val="00AB597A"/>
    <w:rsid w:val="00AB5A05"/>
    <w:rsid w:val="00AB5A34"/>
    <w:rsid w:val="00AB5A49"/>
    <w:rsid w:val="00AB5A7B"/>
    <w:rsid w:val="00AB5B1B"/>
    <w:rsid w:val="00AB5BAD"/>
    <w:rsid w:val="00AB5BFA"/>
    <w:rsid w:val="00AB5C56"/>
    <w:rsid w:val="00AB5CBC"/>
    <w:rsid w:val="00AB5EB0"/>
    <w:rsid w:val="00AB5F34"/>
    <w:rsid w:val="00AB5F9C"/>
    <w:rsid w:val="00AB63B3"/>
    <w:rsid w:val="00AB6471"/>
    <w:rsid w:val="00AB647F"/>
    <w:rsid w:val="00AB6578"/>
    <w:rsid w:val="00AB65AD"/>
    <w:rsid w:val="00AB6734"/>
    <w:rsid w:val="00AB6984"/>
    <w:rsid w:val="00AB6A2C"/>
    <w:rsid w:val="00AB6BD9"/>
    <w:rsid w:val="00AB6C24"/>
    <w:rsid w:val="00AB6C4F"/>
    <w:rsid w:val="00AB6CF6"/>
    <w:rsid w:val="00AB6D5B"/>
    <w:rsid w:val="00AB6E1B"/>
    <w:rsid w:val="00AB6E32"/>
    <w:rsid w:val="00AB6F2F"/>
    <w:rsid w:val="00AB6F6B"/>
    <w:rsid w:val="00AB6F9A"/>
    <w:rsid w:val="00AB6FB9"/>
    <w:rsid w:val="00AB6FC3"/>
    <w:rsid w:val="00AB7013"/>
    <w:rsid w:val="00AB716C"/>
    <w:rsid w:val="00AB71BE"/>
    <w:rsid w:val="00AB72B8"/>
    <w:rsid w:val="00AB7367"/>
    <w:rsid w:val="00AB7407"/>
    <w:rsid w:val="00AB748C"/>
    <w:rsid w:val="00AB74DB"/>
    <w:rsid w:val="00AB755A"/>
    <w:rsid w:val="00AB7640"/>
    <w:rsid w:val="00AB7782"/>
    <w:rsid w:val="00AB79FE"/>
    <w:rsid w:val="00AB7CE9"/>
    <w:rsid w:val="00AB7DE2"/>
    <w:rsid w:val="00AB7E26"/>
    <w:rsid w:val="00AB7E91"/>
    <w:rsid w:val="00AC0075"/>
    <w:rsid w:val="00AC01A2"/>
    <w:rsid w:val="00AC01B7"/>
    <w:rsid w:val="00AC038D"/>
    <w:rsid w:val="00AC0605"/>
    <w:rsid w:val="00AC0659"/>
    <w:rsid w:val="00AC066B"/>
    <w:rsid w:val="00AC0679"/>
    <w:rsid w:val="00AC06D3"/>
    <w:rsid w:val="00AC0981"/>
    <w:rsid w:val="00AC09D2"/>
    <w:rsid w:val="00AC0AD0"/>
    <w:rsid w:val="00AC0D5F"/>
    <w:rsid w:val="00AC0D62"/>
    <w:rsid w:val="00AC0E0F"/>
    <w:rsid w:val="00AC0E2D"/>
    <w:rsid w:val="00AC0F60"/>
    <w:rsid w:val="00AC0F65"/>
    <w:rsid w:val="00AC10D9"/>
    <w:rsid w:val="00AC1143"/>
    <w:rsid w:val="00AC128A"/>
    <w:rsid w:val="00AC12DD"/>
    <w:rsid w:val="00AC12FD"/>
    <w:rsid w:val="00AC132F"/>
    <w:rsid w:val="00AC1360"/>
    <w:rsid w:val="00AC16C6"/>
    <w:rsid w:val="00AC1887"/>
    <w:rsid w:val="00AC1913"/>
    <w:rsid w:val="00AC1B5F"/>
    <w:rsid w:val="00AC1BC1"/>
    <w:rsid w:val="00AC1C82"/>
    <w:rsid w:val="00AC1CC2"/>
    <w:rsid w:val="00AC1D4E"/>
    <w:rsid w:val="00AC1F89"/>
    <w:rsid w:val="00AC205F"/>
    <w:rsid w:val="00AC213E"/>
    <w:rsid w:val="00AC2180"/>
    <w:rsid w:val="00AC21BD"/>
    <w:rsid w:val="00AC21D7"/>
    <w:rsid w:val="00AC2261"/>
    <w:rsid w:val="00AC22C4"/>
    <w:rsid w:val="00AC2472"/>
    <w:rsid w:val="00AC25BE"/>
    <w:rsid w:val="00AC2606"/>
    <w:rsid w:val="00AC276A"/>
    <w:rsid w:val="00AC2794"/>
    <w:rsid w:val="00AC2824"/>
    <w:rsid w:val="00AC293C"/>
    <w:rsid w:val="00AC29B7"/>
    <w:rsid w:val="00AC2A6C"/>
    <w:rsid w:val="00AC2A95"/>
    <w:rsid w:val="00AC2C68"/>
    <w:rsid w:val="00AC2C78"/>
    <w:rsid w:val="00AC2CCD"/>
    <w:rsid w:val="00AC2D24"/>
    <w:rsid w:val="00AC2E92"/>
    <w:rsid w:val="00AC2EBF"/>
    <w:rsid w:val="00AC2F97"/>
    <w:rsid w:val="00AC2FA2"/>
    <w:rsid w:val="00AC3154"/>
    <w:rsid w:val="00AC330B"/>
    <w:rsid w:val="00AC33C0"/>
    <w:rsid w:val="00AC366B"/>
    <w:rsid w:val="00AC37C4"/>
    <w:rsid w:val="00AC37D2"/>
    <w:rsid w:val="00AC392E"/>
    <w:rsid w:val="00AC397A"/>
    <w:rsid w:val="00AC39C1"/>
    <w:rsid w:val="00AC3ACC"/>
    <w:rsid w:val="00AC3BEA"/>
    <w:rsid w:val="00AC3E4A"/>
    <w:rsid w:val="00AC4086"/>
    <w:rsid w:val="00AC414E"/>
    <w:rsid w:val="00AC4155"/>
    <w:rsid w:val="00AC4161"/>
    <w:rsid w:val="00AC41D9"/>
    <w:rsid w:val="00AC44ED"/>
    <w:rsid w:val="00AC45AD"/>
    <w:rsid w:val="00AC490B"/>
    <w:rsid w:val="00AC49DB"/>
    <w:rsid w:val="00AC4A7D"/>
    <w:rsid w:val="00AC4AB0"/>
    <w:rsid w:val="00AC4AD5"/>
    <w:rsid w:val="00AC4B7E"/>
    <w:rsid w:val="00AC4BE7"/>
    <w:rsid w:val="00AC4DCE"/>
    <w:rsid w:val="00AC4FDA"/>
    <w:rsid w:val="00AC4FEA"/>
    <w:rsid w:val="00AC5214"/>
    <w:rsid w:val="00AC529F"/>
    <w:rsid w:val="00AC5399"/>
    <w:rsid w:val="00AC555F"/>
    <w:rsid w:val="00AC56CD"/>
    <w:rsid w:val="00AC5800"/>
    <w:rsid w:val="00AC5884"/>
    <w:rsid w:val="00AC5978"/>
    <w:rsid w:val="00AC59BA"/>
    <w:rsid w:val="00AC5C95"/>
    <w:rsid w:val="00AC5FD2"/>
    <w:rsid w:val="00AC618D"/>
    <w:rsid w:val="00AC6348"/>
    <w:rsid w:val="00AC635C"/>
    <w:rsid w:val="00AC6393"/>
    <w:rsid w:val="00AC654C"/>
    <w:rsid w:val="00AC662D"/>
    <w:rsid w:val="00AC662F"/>
    <w:rsid w:val="00AC66C7"/>
    <w:rsid w:val="00AC66E5"/>
    <w:rsid w:val="00AC674B"/>
    <w:rsid w:val="00AC67A2"/>
    <w:rsid w:val="00AC67E7"/>
    <w:rsid w:val="00AC689C"/>
    <w:rsid w:val="00AC69AB"/>
    <w:rsid w:val="00AC6A0C"/>
    <w:rsid w:val="00AC6A0E"/>
    <w:rsid w:val="00AC6AB3"/>
    <w:rsid w:val="00AC6AE9"/>
    <w:rsid w:val="00AC6CEB"/>
    <w:rsid w:val="00AC6CF2"/>
    <w:rsid w:val="00AC6D27"/>
    <w:rsid w:val="00AC6D2A"/>
    <w:rsid w:val="00AC6F1D"/>
    <w:rsid w:val="00AC6F80"/>
    <w:rsid w:val="00AC716B"/>
    <w:rsid w:val="00AC72C8"/>
    <w:rsid w:val="00AC734C"/>
    <w:rsid w:val="00AC7438"/>
    <w:rsid w:val="00AC74CE"/>
    <w:rsid w:val="00AC7506"/>
    <w:rsid w:val="00AC75ED"/>
    <w:rsid w:val="00AC7609"/>
    <w:rsid w:val="00AC7925"/>
    <w:rsid w:val="00AC798C"/>
    <w:rsid w:val="00AC7A19"/>
    <w:rsid w:val="00AC7AC9"/>
    <w:rsid w:val="00AC7B9C"/>
    <w:rsid w:val="00AC7BE4"/>
    <w:rsid w:val="00AC7C19"/>
    <w:rsid w:val="00AC7D31"/>
    <w:rsid w:val="00AC7F35"/>
    <w:rsid w:val="00AC7F9E"/>
    <w:rsid w:val="00AD02A6"/>
    <w:rsid w:val="00AD02C6"/>
    <w:rsid w:val="00AD02F4"/>
    <w:rsid w:val="00AD03C3"/>
    <w:rsid w:val="00AD04AF"/>
    <w:rsid w:val="00AD05D9"/>
    <w:rsid w:val="00AD061F"/>
    <w:rsid w:val="00AD08C5"/>
    <w:rsid w:val="00AD0981"/>
    <w:rsid w:val="00AD0AF5"/>
    <w:rsid w:val="00AD0B0A"/>
    <w:rsid w:val="00AD0BF1"/>
    <w:rsid w:val="00AD0C88"/>
    <w:rsid w:val="00AD0CCB"/>
    <w:rsid w:val="00AD0EA3"/>
    <w:rsid w:val="00AD0F2E"/>
    <w:rsid w:val="00AD0FB3"/>
    <w:rsid w:val="00AD1027"/>
    <w:rsid w:val="00AD1063"/>
    <w:rsid w:val="00AD1137"/>
    <w:rsid w:val="00AD1148"/>
    <w:rsid w:val="00AD117F"/>
    <w:rsid w:val="00AD12BB"/>
    <w:rsid w:val="00AD1340"/>
    <w:rsid w:val="00AD1425"/>
    <w:rsid w:val="00AD14B0"/>
    <w:rsid w:val="00AD14F8"/>
    <w:rsid w:val="00AD15CB"/>
    <w:rsid w:val="00AD177A"/>
    <w:rsid w:val="00AD1842"/>
    <w:rsid w:val="00AD18F1"/>
    <w:rsid w:val="00AD198E"/>
    <w:rsid w:val="00AD1AE8"/>
    <w:rsid w:val="00AD1B70"/>
    <w:rsid w:val="00AD1B95"/>
    <w:rsid w:val="00AD1DBC"/>
    <w:rsid w:val="00AD1E89"/>
    <w:rsid w:val="00AD1F71"/>
    <w:rsid w:val="00AD200C"/>
    <w:rsid w:val="00AD2051"/>
    <w:rsid w:val="00AD20F1"/>
    <w:rsid w:val="00AD2130"/>
    <w:rsid w:val="00AD2290"/>
    <w:rsid w:val="00AD22F8"/>
    <w:rsid w:val="00AD23EB"/>
    <w:rsid w:val="00AD2457"/>
    <w:rsid w:val="00AD255B"/>
    <w:rsid w:val="00AD25FD"/>
    <w:rsid w:val="00AD265E"/>
    <w:rsid w:val="00AD26B4"/>
    <w:rsid w:val="00AD2984"/>
    <w:rsid w:val="00AD2AD7"/>
    <w:rsid w:val="00AD2B58"/>
    <w:rsid w:val="00AD2CAB"/>
    <w:rsid w:val="00AD2D14"/>
    <w:rsid w:val="00AD2E20"/>
    <w:rsid w:val="00AD2F15"/>
    <w:rsid w:val="00AD2F3A"/>
    <w:rsid w:val="00AD308D"/>
    <w:rsid w:val="00AD309F"/>
    <w:rsid w:val="00AD310D"/>
    <w:rsid w:val="00AD316C"/>
    <w:rsid w:val="00AD3223"/>
    <w:rsid w:val="00AD32F9"/>
    <w:rsid w:val="00AD3474"/>
    <w:rsid w:val="00AD34AB"/>
    <w:rsid w:val="00AD3563"/>
    <w:rsid w:val="00AD3582"/>
    <w:rsid w:val="00AD367A"/>
    <w:rsid w:val="00AD36F7"/>
    <w:rsid w:val="00AD3708"/>
    <w:rsid w:val="00AD3737"/>
    <w:rsid w:val="00AD37B4"/>
    <w:rsid w:val="00AD38A8"/>
    <w:rsid w:val="00AD3928"/>
    <w:rsid w:val="00AD3A10"/>
    <w:rsid w:val="00AD3A6C"/>
    <w:rsid w:val="00AD3A7D"/>
    <w:rsid w:val="00AD3A86"/>
    <w:rsid w:val="00AD3B24"/>
    <w:rsid w:val="00AD3B64"/>
    <w:rsid w:val="00AD3B93"/>
    <w:rsid w:val="00AD3BB4"/>
    <w:rsid w:val="00AD3C29"/>
    <w:rsid w:val="00AD3E27"/>
    <w:rsid w:val="00AD3E91"/>
    <w:rsid w:val="00AD3F2D"/>
    <w:rsid w:val="00AD4074"/>
    <w:rsid w:val="00AD43D8"/>
    <w:rsid w:val="00AD4827"/>
    <w:rsid w:val="00AD4904"/>
    <w:rsid w:val="00AD4A11"/>
    <w:rsid w:val="00AD4A58"/>
    <w:rsid w:val="00AD4B45"/>
    <w:rsid w:val="00AD4D6F"/>
    <w:rsid w:val="00AD4D9D"/>
    <w:rsid w:val="00AD4E4A"/>
    <w:rsid w:val="00AD4E91"/>
    <w:rsid w:val="00AD4FA3"/>
    <w:rsid w:val="00AD4FBE"/>
    <w:rsid w:val="00AD5136"/>
    <w:rsid w:val="00AD5159"/>
    <w:rsid w:val="00AD5233"/>
    <w:rsid w:val="00AD525C"/>
    <w:rsid w:val="00AD52BA"/>
    <w:rsid w:val="00AD5308"/>
    <w:rsid w:val="00AD5413"/>
    <w:rsid w:val="00AD5437"/>
    <w:rsid w:val="00AD54BB"/>
    <w:rsid w:val="00AD54D7"/>
    <w:rsid w:val="00AD54F1"/>
    <w:rsid w:val="00AD5558"/>
    <w:rsid w:val="00AD562B"/>
    <w:rsid w:val="00AD575B"/>
    <w:rsid w:val="00AD57A8"/>
    <w:rsid w:val="00AD57AB"/>
    <w:rsid w:val="00AD5951"/>
    <w:rsid w:val="00AD5A9D"/>
    <w:rsid w:val="00AD5AA6"/>
    <w:rsid w:val="00AD5AA8"/>
    <w:rsid w:val="00AD5C47"/>
    <w:rsid w:val="00AD5D89"/>
    <w:rsid w:val="00AD5F64"/>
    <w:rsid w:val="00AD5FB3"/>
    <w:rsid w:val="00AD605C"/>
    <w:rsid w:val="00AD6165"/>
    <w:rsid w:val="00AD618B"/>
    <w:rsid w:val="00AD627D"/>
    <w:rsid w:val="00AD644E"/>
    <w:rsid w:val="00AD6480"/>
    <w:rsid w:val="00AD652E"/>
    <w:rsid w:val="00AD6560"/>
    <w:rsid w:val="00AD65F9"/>
    <w:rsid w:val="00AD6775"/>
    <w:rsid w:val="00AD67B0"/>
    <w:rsid w:val="00AD6913"/>
    <w:rsid w:val="00AD6955"/>
    <w:rsid w:val="00AD6998"/>
    <w:rsid w:val="00AD6B0C"/>
    <w:rsid w:val="00AD6B74"/>
    <w:rsid w:val="00AD6B77"/>
    <w:rsid w:val="00AD6BA8"/>
    <w:rsid w:val="00AD6C8F"/>
    <w:rsid w:val="00AD6CF3"/>
    <w:rsid w:val="00AD6E16"/>
    <w:rsid w:val="00AD6E43"/>
    <w:rsid w:val="00AD6F03"/>
    <w:rsid w:val="00AD6F5E"/>
    <w:rsid w:val="00AD7087"/>
    <w:rsid w:val="00AD71C5"/>
    <w:rsid w:val="00AD7257"/>
    <w:rsid w:val="00AD7444"/>
    <w:rsid w:val="00AD74D7"/>
    <w:rsid w:val="00AD7685"/>
    <w:rsid w:val="00AD76B3"/>
    <w:rsid w:val="00AD776F"/>
    <w:rsid w:val="00AD7787"/>
    <w:rsid w:val="00AD77D7"/>
    <w:rsid w:val="00AD7A7C"/>
    <w:rsid w:val="00AD7A93"/>
    <w:rsid w:val="00AD7AAB"/>
    <w:rsid w:val="00AD7AD0"/>
    <w:rsid w:val="00AD7B47"/>
    <w:rsid w:val="00AD7DA9"/>
    <w:rsid w:val="00AD7F6B"/>
    <w:rsid w:val="00AD7FCB"/>
    <w:rsid w:val="00AE01CB"/>
    <w:rsid w:val="00AE0297"/>
    <w:rsid w:val="00AE036D"/>
    <w:rsid w:val="00AE039F"/>
    <w:rsid w:val="00AE03C3"/>
    <w:rsid w:val="00AE03DA"/>
    <w:rsid w:val="00AE064A"/>
    <w:rsid w:val="00AE0698"/>
    <w:rsid w:val="00AE07EB"/>
    <w:rsid w:val="00AE080D"/>
    <w:rsid w:val="00AE0844"/>
    <w:rsid w:val="00AE09B8"/>
    <w:rsid w:val="00AE0B25"/>
    <w:rsid w:val="00AE0D07"/>
    <w:rsid w:val="00AE0D42"/>
    <w:rsid w:val="00AE0DB6"/>
    <w:rsid w:val="00AE0E71"/>
    <w:rsid w:val="00AE110C"/>
    <w:rsid w:val="00AE127B"/>
    <w:rsid w:val="00AE153A"/>
    <w:rsid w:val="00AE1599"/>
    <w:rsid w:val="00AE15A2"/>
    <w:rsid w:val="00AE16E0"/>
    <w:rsid w:val="00AE1740"/>
    <w:rsid w:val="00AE17F2"/>
    <w:rsid w:val="00AE1922"/>
    <w:rsid w:val="00AE1983"/>
    <w:rsid w:val="00AE19EA"/>
    <w:rsid w:val="00AE1A23"/>
    <w:rsid w:val="00AE1F5B"/>
    <w:rsid w:val="00AE1F7E"/>
    <w:rsid w:val="00AE2078"/>
    <w:rsid w:val="00AE21EF"/>
    <w:rsid w:val="00AE23F3"/>
    <w:rsid w:val="00AE2436"/>
    <w:rsid w:val="00AE2463"/>
    <w:rsid w:val="00AE2596"/>
    <w:rsid w:val="00AE2723"/>
    <w:rsid w:val="00AE281A"/>
    <w:rsid w:val="00AE2A91"/>
    <w:rsid w:val="00AE2CA1"/>
    <w:rsid w:val="00AE2E13"/>
    <w:rsid w:val="00AE2E73"/>
    <w:rsid w:val="00AE2EC7"/>
    <w:rsid w:val="00AE2F21"/>
    <w:rsid w:val="00AE2FE2"/>
    <w:rsid w:val="00AE305A"/>
    <w:rsid w:val="00AE30AB"/>
    <w:rsid w:val="00AE3160"/>
    <w:rsid w:val="00AE318E"/>
    <w:rsid w:val="00AE32E3"/>
    <w:rsid w:val="00AE3324"/>
    <w:rsid w:val="00AE3428"/>
    <w:rsid w:val="00AE34B4"/>
    <w:rsid w:val="00AE3541"/>
    <w:rsid w:val="00AE3593"/>
    <w:rsid w:val="00AE35D9"/>
    <w:rsid w:val="00AE3623"/>
    <w:rsid w:val="00AE36B7"/>
    <w:rsid w:val="00AE36E2"/>
    <w:rsid w:val="00AE375A"/>
    <w:rsid w:val="00AE378E"/>
    <w:rsid w:val="00AE38AE"/>
    <w:rsid w:val="00AE3937"/>
    <w:rsid w:val="00AE3AF5"/>
    <w:rsid w:val="00AE3B36"/>
    <w:rsid w:val="00AE3CE4"/>
    <w:rsid w:val="00AE3D8F"/>
    <w:rsid w:val="00AE3F74"/>
    <w:rsid w:val="00AE3FF5"/>
    <w:rsid w:val="00AE409B"/>
    <w:rsid w:val="00AE418B"/>
    <w:rsid w:val="00AE43AF"/>
    <w:rsid w:val="00AE440C"/>
    <w:rsid w:val="00AE44F7"/>
    <w:rsid w:val="00AE4658"/>
    <w:rsid w:val="00AE467C"/>
    <w:rsid w:val="00AE4895"/>
    <w:rsid w:val="00AE4996"/>
    <w:rsid w:val="00AE4C04"/>
    <w:rsid w:val="00AE4DD1"/>
    <w:rsid w:val="00AE4E0E"/>
    <w:rsid w:val="00AE4E21"/>
    <w:rsid w:val="00AE4E68"/>
    <w:rsid w:val="00AE5070"/>
    <w:rsid w:val="00AE5111"/>
    <w:rsid w:val="00AE51BD"/>
    <w:rsid w:val="00AE520E"/>
    <w:rsid w:val="00AE54F1"/>
    <w:rsid w:val="00AE5634"/>
    <w:rsid w:val="00AE567E"/>
    <w:rsid w:val="00AE56E5"/>
    <w:rsid w:val="00AE5710"/>
    <w:rsid w:val="00AE572C"/>
    <w:rsid w:val="00AE578C"/>
    <w:rsid w:val="00AE5898"/>
    <w:rsid w:val="00AE5B34"/>
    <w:rsid w:val="00AE5C5A"/>
    <w:rsid w:val="00AE5D28"/>
    <w:rsid w:val="00AE5D3F"/>
    <w:rsid w:val="00AE5D7E"/>
    <w:rsid w:val="00AE5FC7"/>
    <w:rsid w:val="00AE5FD2"/>
    <w:rsid w:val="00AE60A6"/>
    <w:rsid w:val="00AE6120"/>
    <w:rsid w:val="00AE6189"/>
    <w:rsid w:val="00AE6317"/>
    <w:rsid w:val="00AE637F"/>
    <w:rsid w:val="00AE63D7"/>
    <w:rsid w:val="00AE63E5"/>
    <w:rsid w:val="00AE6416"/>
    <w:rsid w:val="00AE6528"/>
    <w:rsid w:val="00AE657D"/>
    <w:rsid w:val="00AE65A4"/>
    <w:rsid w:val="00AE65DC"/>
    <w:rsid w:val="00AE6602"/>
    <w:rsid w:val="00AE6623"/>
    <w:rsid w:val="00AE6982"/>
    <w:rsid w:val="00AE6A06"/>
    <w:rsid w:val="00AE6B3D"/>
    <w:rsid w:val="00AE6BA6"/>
    <w:rsid w:val="00AE6C45"/>
    <w:rsid w:val="00AE6D3D"/>
    <w:rsid w:val="00AE6D76"/>
    <w:rsid w:val="00AE6F89"/>
    <w:rsid w:val="00AE71A5"/>
    <w:rsid w:val="00AE71B5"/>
    <w:rsid w:val="00AE7239"/>
    <w:rsid w:val="00AE734C"/>
    <w:rsid w:val="00AE7517"/>
    <w:rsid w:val="00AE757C"/>
    <w:rsid w:val="00AE75C2"/>
    <w:rsid w:val="00AE75C6"/>
    <w:rsid w:val="00AE7633"/>
    <w:rsid w:val="00AE7690"/>
    <w:rsid w:val="00AE7774"/>
    <w:rsid w:val="00AE77A3"/>
    <w:rsid w:val="00AE7B31"/>
    <w:rsid w:val="00AE7B56"/>
    <w:rsid w:val="00AE7BF9"/>
    <w:rsid w:val="00AE7C67"/>
    <w:rsid w:val="00AE7C85"/>
    <w:rsid w:val="00AE7CB3"/>
    <w:rsid w:val="00AE7D9B"/>
    <w:rsid w:val="00AE7DC5"/>
    <w:rsid w:val="00AE7E7D"/>
    <w:rsid w:val="00AF0088"/>
    <w:rsid w:val="00AF01B7"/>
    <w:rsid w:val="00AF0213"/>
    <w:rsid w:val="00AF0239"/>
    <w:rsid w:val="00AF0295"/>
    <w:rsid w:val="00AF029F"/>
    <w:rsid w:val="00AF02A5"/>
    <w:rsid w:val="00AF03D2"/>
    <w:rsid w:val="00AF03E8"/>
    <w:rsid w:val="00AF0451"/>
    <w:rsid w:val="00AF0520"/>
    <w:rsid w:val="00AF0625"/>
    <w:rsid w:val="00AF06CF"/>
    <w:rsid w:val="00AF08F4"/>
    <w:rsid w:val="00AF0A39"/>
    <w:rsid w:val="00AF0ACB"/>
    <w:rsid w:val="00AF0CD7"/>
    <w:rsid w:val="00AF0DC0"/>
    <w:rsid w:val="00AF0DC7"/>
    <w:rsid w:val="00AF0E81"/>
    <w:rsid w:val="00AF0EB0"/>
    <w:rsid w:val="00AF0FEE"/>
    <w:rsid w:val="00AF10C4"/>
    <w:rsid w:val="00AF10F0"/>
    <w:rsid w:val="00AF10F4"/>
    <w:rsid w:val="00AF1187"/>
    <w:rsid w:val="00AF118A"/>
    <w:rsid w:val="00AF1369"/>
    <w:rsid w:val="00AF1404"/>
    <w:rsid w:val="00AF141F"/>
    <w:rsid w:val="00AF1508"/>
    <w:rsid w:val="00AF1590"/>
    <w:rsid w:val="00AF15AE"/>
    <w:rsid w:val="00AF1749"/>
    <w:rsid w:val="00AF185E"/>
    <w:rsid w:val="00AF1AD2"/>
    <w:rsid w:val="00AF1B47"/>
    <w:rsid w:val="00AF1BCD"/>
    <w:rsid w:val="00AF1C2E"/>
    <w:rsid w:val="00AF1DCE"/>
    <w:rsid w:val="00AF1E3D"/>
    <w:rsid w:val="00AF1E72"/>
    <w:rsid w:val="00AF2118"/>
    <w:rsid w:val="00AF225C"/>
    <w:rsid w:val="00AF229D"/>
    <w:rsid w:val="00AF22C7"/>
    <w:rsid w:val="00AF26B1"/>
    <w:rsid w:val="00AF26E8"/>
    <w:rsid w:val="00AF293F"/>
    <w:rsid w:val="00AF294D"/>
    <w:rsid w:val="00AF29A3"/>
    <w:rsid w:val="00AF2A3F"/>
    <w:rsid w:val="00AF2BB2"/>
    <w:rsid w:val="00AF2EED"/>
    <w:rsid w:val="00AF2F7C"/>
    <w:rsid w:val="00AF2FF4"/>
    <w:rsid w:val="00AF3314"/>
    <w:rsid w:val="00AF3320"/>
    <w:rsid w:val="00AF3499"/>
    <w:rsid w:val="00AF35A6"/>
    <w:rsid w:val="00AF36FC"/>
    <w:rsid w:val="00AF37A8"/>
    <w:rsid w:val="00AF38FB"/>
    <w:rsid w:val="00AF393D"/>
    <w:rsid w:val="00AF3A80"/>
    <w:rsid w:val="00AF3B82"/>
    <w:rsid w:val="00AF3BF4"/>
    <w:rsid w:val="00AF3CC6"/>
    <w:rsid w:val="00AF3D03"/>
    <w:rsid w:val="00AF3E34"/>
    <w:rsid w:val="00AF3FD2"/>
    <w:rsid w:val="00AF3FDA"/>
    <w:rsid w:val="00AF414E"/>
    <w:rsid w:val="00AF4242"/>
    <w:rsid w:val="00AF42F6"/>
    <w:rsid w:val="00AF4372"/>
    <w:rsid w:val="00AF448F"/>
    <w:rsid w:val="00AF4631"/>
    <w:rsid w:val="00AF4659"/>
    <w:rsid w:val="00AF4667"/>
    <w:rsid w:val="00AF46B7"/>
    <w:rsid w:val="00AF479D"/>
    <w:rsid w:val="00AF4825"/>
    <w:rsid w:val="00AF4A38"/>
    <w:rsid w:val="00AF4B87"/>
    <w:rsid w:val="00AF4BDD"/>
    <w:rsid w:val="00AF4BF3"/>
    <w:rsid w:val="00AF4CB1"/>
    <w:rsid w:val="00AF4CB5"/>
    <w:rsid w:val="00AF4D91"/>
    <w:rsid w:val="00AF4DEB"/>
    <w:rsid w:val="00AF4E4C"/>
    <w:rsid w:val="00AF503B"/>
    <w:rsid w:val="00AF510C"/>
    <w:rsid w:val="00AF518B"/>
    <w:rsid w:val="00AF51AC"/>
    <w:rsid w:val="00AF51C0"/>
    <w:rsid w:val="00AF52C3"/>
    <w:rsid w:val="00AF53A4"/>
    <w:rsid w:val="00AF53D2"/>
    <w:rsid w:val="00AF545D"/>
    <w:rsid w:val="00AF54DC"/>
    <w:rsid w:val="00AF5535"/>
    <w:rsid w:val="00AF5618"/>
    <w:rsid w:val="00AF56E9"/>
    <w:rsid w:val="00AF56F7"/>
    <w:rsid w:val="00AF57A8"/>
    <w:rsid w:val="00AF5810"/>
    <w:rsid w:val="00AF5931"/>
    <w:rsid w:val="00AF5AC0"/>
    <w:rsid w:val="00AF5B14"/>
    <w:rsid w:val="00AF5D78"/>
    <w:rsid w:val="00AF5D9C"/>
    <w:rsid w:val="00AF5E0D"/>
    <w:rsid w:val="00AF5E59"/>
    <w:rsid w:val="00AF5E9C"/>
    <w:rsid w:val="00AF605F"/>
    <w:rsid w:val="00AF6123"/>
    <w:rsid w:val="00AF6146"/>
    <w:rsid w:val="00AF61E3"/>
    <w:rsid w:val="00AF61FD"/>
    <w:rsid w:val="00AF624A"/>
    <w:rsid w:val="00AF630D"/>
    <w:rsid w:val="00AF6335"/>
    <w:rsid w:val="00AF6477"/>
    <w:rsid w:val="00AF6512"/>
    <w:rsid w:val="00AF6591"/>
    <w:rsid w:val="00AF6717"/>
    <w:rsid w:val="00AF6737"/>
    <w:rsid w:val="00AF682C"/>
    <w:rsid w:val="00AF6844"/>
    <w:rsid w:val="00AF6882"/>
    <w:rsid w:val="00AF68BD"/>
    <w:rsid w:val="00AF68FB"/>
    <w:rsid w:val="00AF6B68"/>
    <w:rsid w:val="00AF6C41"/>
    <w:rsid w:val="00AF6D93"/>
    <w:rsid w:val="00AF6DA8"/>
    <w:rsid w:val="00AF6E09"/>
    <w:rsid w:val="00AF6F4F"/>
    <w:rsid w:val="00AF6F62"/>
    <w:rsid w:val="00AF701F"/>
    <w:rsid w:val="00AF7032"/>
    <w:rsid w:val="00AF71CA"/>
    <w:rsid w:val="00AF72DF"/>
    <w:rsid w:val="00AF73A3"/>
    <w:rsid w:val="00AF73AC"/>
    <w:rsid w:val="00AF74AF"/>
    <w:rsid w:val="00AF7587"/>
    <w:rsid w:val="00AF7631"/>
    <w:rsid w:val="00AF7733"/>
    <w:rsid w:val="00AF776B"/>
    <w:rsid w:val="00AF7781"/>
    <w:rsid w:val="00AF77E5"/>
    <w:rsid w:val="00AF7888"/>
    <w:rsid w:val="00AF795C"/>
    <w:rsid w:val="00AF7A13"/>
    <w:rsid w:val="00AF7A7A"/>
    <w:rsid w:val="00AF7AC1"/>
    <w:rsid w:val="00AF7B22"/>
    <w:rsid w:val="00AF7C33"/>
    <w:rsid w:val="00AF7D07"/>
    <w:rsid w:val="00AF7DAA"/>
    <w:rsid w:val="00AF7ED2"/>
    <w:rsid w:val="00AF7F03"/>
    <w:rsid w:val="00AF7F14"/>
    <w:rsid w:val="00AF7FE0"/>
    <w:rsid w:val="00B0004E"/>
    <w:rsid w:val="00B00146"/>
    <w:rsid w:val="00B001E8"/>
    <w:rsid w:val="00B001F8"/>
    <w:rsid w:val="00B0020C"/>
    <w:rsid w:val="00B00217"/>
    <w:rsid w:val="00B002DB"/>
    <w:rsid w:val="00B002F3"/>
    <w:rsid w:val="00B0045D"/>
    <w:rsid w:val="00B00576"/>
    <w:rsid w:val="00B00588"/>
    <w:rsid w:val="00B005F2"/>
    <w:rsid w:val="00B0063C"/>
    <w:rsid w:val="00B006E3"/>
    <w:rsid w:val="00B0074D"/>
    <w:rsid w:val="00B00797"/>
    <w:rsid w:val="00B00873"/>
    <w:rsid w:val="00B00952"/>
    <w:rsid w:val="00B009E1"/>
    <w:rsid w:val="00B00B17"/>
    <w:rsid w:val="00B00CAF"/>
    <w:rsid w:val="00B00CC5"/>
    <w:rsid w:val="00B00D53"/>
    <w:rsid w:val="00B00D6B"/>
    <w:rsid w:val="00B00DA3"/>
    <w:rsid w:val="00B00DC2"/>
    <w:rsid w:val="00B00E72"/>
    <w:rsid w:val="00B00F06"/>
    <w:rsid w:val="00B00F2A"/>
    <w:rsid w:val="00B00F9E"/>
    <w:rsid w:val="00B0101B"/>
    <w:rsid w:val="00B010F9"/>
    <w:rsid w:val="00B01324"/>
    <w:rsid w:val="00B0132E"/>
    <w:rsid w:val="00B01335"/>
    <w:rsid w:val="00B01406"/>
    <w:rsid w:val="00B01558"/>
    <w:rsid w:val="00B0162E"/>
    <w:rsid w:val="00B01647"/>
    <w:rsid w:val="00B0165C"/>
    <w:rsid w:val="00B01701"/>
    <w:rsid w:val="00B017D5"/>
    <w:rsid w:val="00B01896"/>
    <w:rsid w:val="00B018AD"/>
    <w:rsid w:val="00B018DA"/>
    <w:rsid w:val="00B01B0B"/>
    <w:rsid w:val="00B01BD7"/>
    <w:rsid w:val="00B01F0D"/>
    <w:rsid w:val="00B0202E"/>
    <w:rsid w:val="00B0210E"/>
    <w:rsid w:val="00B022E5"/>
    <w:rsid w:val="00B0245F"/>
    <w:rsid w:val="00B024A0"/>
    <w:rsid w:val="00B02585"/>
    <w:rsid w:val="00B025D1"/>
    <w:rsid w:val="00B025EF"/>
    <w:rsid w:val="00B025F0"/>
    <w:rsid w:val="00B02677"/>
    <w:rsid w:val="00B02689"/>
    <w:rsid w:val="00B0278E"/>
    <w:rsid w:val="00B027AB"/>
    <w:rsid w:val="00B027FD"/>
    <w:rsid w:val="00B0284F"/>
    <w:rsid w:val="00B02867"/>
    <w:rsid w:val="00B02B46"/>
    <w:rsid w:val="00B02C3C"/>
    <w:rsid w:val="00B02C44"/>
    <w:rsid w:val="00B02DDA"/>
    <w:rsid w:val="00B02E2A"/>
    <w:rsid w:val="00B02F35"/>
    <w:rsid w:val="00B02F58"/>
    <w:rsid w:val="00B0309F"/>
    <w:rsid w:val="00B0318B"/>
    <w:rsid w:val="00B03556"/>
    <w:rsid w:val="00B035DB"/>
    <w:rsid w:val="00B0364B"/>
    <w:rsid w:val="00B03723"/>
    <w:rsid w:val="00B03977"/>
    <w:rsid w:val="00B039B6"/>
    <w:rsid w:val="00B03A30"/>
    <w:rsid w:val="00B03BE4"/>
    <w:rsid w:val="00B03C98"/>
    <w:rsid w:val="00B03D04"/>
    <w:rsid w:val="00B03D2E"/>
    <w:rsid w:val="00B03E02"/>
    <w:rsid w:val="00B03ECC"/>
    <w:rsid w:val="00B03FA5"/>
    <w:rsid w:val="00B04031"/>
    <w:rsid w:val="00B0413D"/>
    <w:rsid w:val="00B04159"/>
    <w:rsid w:val="00B041BB"/>
    <w:rsid w:val="00B0422A"/>
    <w:rsid w:val="00B04248"/>
    <w:rsid w:val="00B04265"/>
    <w:rsid w:val="00B0432D"/>
    <w:rsid w:val="00B043BB"/>
    <w:rsid w:val="00B043BE"/>
    <w:rsid w:val="00B0442F"/>
    <w:rsid w:val="00B044D4"/>
    <w:rsid w:val="00B04645"/>
    <w:rsid w:val="00B0468E"/>
    <w:rsid w:val="00B04721"/>
    <w:rsid w:val="00B04A36"/>
    <w:rsid w:val="00B04A69"/>
    <w:rsid w:val="00B04A95"/>
    <w:rsid w:val="00B04CEB"/>
    <w:rsid w:val="00B04E72"/>
    <w:rsid w:val="00B050DD"/>
    <w:rsid w:val="00B05107"/>
    <w:rsid w:val="00B052C8"/>
    <w:rsid w:val="00B05376"/>
    <w:rsid w:val="00B053CA"/>
    <w:rsid w:val="00B053D8"/>
    <w:rsid w:val="00B05480"/>
    <w:rsid w:val="00B055A2"/>
    <w:rsid w:val="00B05654"/>
    <w:rsid w:val="00B058AD"/>
    <w:rsid w:val="00B05947"/>
    <w:rsid w:val="00B05981"/>
    <w:rsid w:val="00B05A52"/>
    <w:rsid w:val="00B05A53"/>
    <w:rsid w:val="00B05AF8"/>
    <w:rsid w:val="00B05C8B"/>
    <w:rsid w:val="00B05CB2"/>
    <w:rsid w:val="00B05D44"/>
    <w:rsid w:val="00B05DF6"/>
    <w:rsid w:val="00B05FD0"/>
    <w:rsid w:val="00B0608D"/>
    <w:rsid w:val="00B06164"/>
    <w:rsid w:val="00B06268"/>
    <w:rsid w:val="00B0633A"/>
    <w:rsid w:val="00B06400"/>
    <w:rsid w:val="00B0640A"/>
    <w:rsid w:val="00B06439"/>
    <w:rsid w:val="00B065FB"/>
    <w:rsid w:val="00B06633"/>
    <w:rsid w:val="00B0674D"/>
    <w:rsid w:val="00B06871"/>
    <w:rsid w:val="00B06A20"/>
    <w:rsid w:val="00B06B99"/>
    <w:rsid w:val="00B06BE8"/>
    <w:rsid w:val="00B06CC6"/>
    <w:rsid w:val="00B06DBE"/>
    <w:rsid w:val="00B06DC0"/>
    <w:rsid w:val="00B06EFA"/>
    <w:rsid w:val="00B06F49"/>
    <w:rsid w:val="00B06FE4"/>
    <w:rsid w:val="00B07045"/>
    <w:rsid w:val="00B071E6"/>
    <w:rsid w:val="00B07244"/>
    <w:rsid w:val="00B07262"/>
    <w:rsid w:val="00B076DF"/>
    <w:rsid w:val="00B07A16"/>
    <w:rsid w:val="00B07AF6"/>
    <w:rsid w:val="00B07B1F"/>
    <w:rsid w:val="00B07BB3"/>
    <w:rsid w:val="00B07C58"/>
    <w:rsid w:val="00B07CF4"/>
    <w:rsid w:val="00B07D23"/>
    <w:rsid w:val="00B07E3D"/>
    <w:rsid w:val="00B07F86"/>
    <w:rsid w:val="00B07FB7"/>
    <w:rsid w:val="00B07FF4"/>
    <w:rsid w:val="00B10029"/>
    <w:rsid w:val="00B10216"/>
    <w:rsid w:val="00B103C9"/>
    <w:rsid w:val="00B10577"/>
    <w:rsid w:val="00B10675"/>
    <w:rsid w:val="00B1082F"/>
    <w:rsid w:val="00B1089C"/>
    <w:rsid w:val="00B10BBA"/>
    <w:rsid w:val="00B10D70"/>
    <w:rsid w:val="00B10EEC"/>
    <w:rsid w:val="00B10EED"/>
    <w:rsid w:val="00B10EF0"/>
    <w:rsid w:val="00B10F54"/>
    <w:rsid w:val="00B10FF4"/>
    <w:rsid w:val="00B11216"/>
    <w:rsid w:val="00B1141E"/>
    <w:rsid w:val="00B11455"/>
    <w:rsid w:val="00B114B3"/>
    <w:rsid w:val="00B11566"/>
    <w:rsid w:val="00B11666"/>
    <w:rsid w:val="00B11672"/>
    <w:rsid w:val="00B1168D"/>
    <w:rsid w:val="00B11778"/>
    <w:rsid w:val="00B117AA"/>
    <w:rsid w:val="00B117C3"/>
    <w:rsid w:val="00B1181B"/>
    <w:rsid w:val="00B1185C"/>
    <w:rsid w:val="00B119C7"/>
    <w:rsid w:val="00B11A1C"/>
    <w:rsid w:val="00B11A3A"/>
    <w:rsid w:val="00B11A64"/>
    <w:rsid w:val="00B11AC4"/>
    <w:rsid w:val="00B11CD5"/>
    <w:rsid w:val="00B11D2E"/>
    <w:rsid w:val="00B11DAD"/>
    <w:rsid w:val="00B11E52"/>
    <w:rsid w:val="00B120AA"/>
    <w:rsid w:val="00B120B4"/>
    <w:rsid w:val="00B12107"/>
    <w:rsid w:val="00B1228F"/>
    <w:rsid w:val="00B122A8"/>
    <w:rsid w:val="00B123FA"/>
    <w:rsid w:val="00B1242C"/>
    <w:rsid w:val="00B124B1"/>
    <w:rsid w:val="00B12604"/>
    <w:rsid w:val="00B1269C"/>
    <w:rsid w:val="00B12842"/>
    <w:rsid w:val="00B1286F"/>
    <w:rsid w:val="00B12B20"/>
    <w:rsid w:val="00B12BB8"/>
    <w:rsid w:val="00B12BCB"/>
    <w:rsid w:val="00B12C22"/>
    <w:rsid w:val="00B12C49"/>
    <w:rsid w:val="00B12CC8"/>
    <w:rsid w:val="00B12FD7"/>
    <w:rsid w:val="00B12FED"/>
    <w:rsid w:val="00B131C8"/>
    <w:rsid w:val="00B132E4"/>
    <w:rsid w:val="00B133FA"/>
    <w:rsid w:val="00B1348A"/>
    <w:rsid w:val="00B1359F"/>
    <w:rsid w:val="00B13660"/>
    <w:rsid w:val="00B1367A"/>
    <w:rsid w:val="00B136AC"/>
    <w:rsid w:val="00B136BC"/>
    <w:rsid w:val="00B137C0"/>
    <w:rsid w:val="00B1391B"/>
    <w:rsid w:val="00B13A22"/>
    <w:rsid w:val="00B13A2A"/>
    <w:rsid w:val="00B13C01"/>
    <w:rsid w:val="00B13C14"/>
    <w:rsid w:val="00B13C3A"/>
    <w:rsid w:val="00B13C41"/>
    <w:rsid w:val="00B13C95"/>
    <w:rsid w:val="00B13CE2"/>
    <w:rsid w:val="00B13D61"/>
    <w:rsid w:val="00B13D80"/>
    <w:rsid w:val="00B13E59"/>
    <w:rsid w:val="00B13F86"/>
    <w:rsid w:val="00B13FC1"/>
    <w:rsid w:val="00B1401C"/>
    <w:rsid w:val="00B1418F"/>
    <w:rsid w:val="00B1423A"/>
    <w:rsid w:val="00B14342"/>
    <w:rsid w:val="00B14380"/>
    <w:rsid w:val="00B144AA"/>
    <w:rsid w:val="00B14645"/>
    <w:rsid w:val="00B1467F"/>
    <w:rsid w:val="00B1475A"/>
    <w:rsid w:val="00B14883"/>
    <w:rsid w:val="00B14A1E"/>
    <w:rsid w:val="00B14B94"/>
    <w:rsid w:val="00B14C13"/>
    <w:rsid w:val="00B14CB5"/>
    <w:rsid w:val="00B14E3B"/>
    <w:rsid w:val="00B14E5A"/>
    <w:rsid w:val="00B15047"/>
    <w:rsid w:val="00B150C6"/>
    <w:rsid w:val="00B15196"/>
    <w:rsid w:val="00B151E8"/>
    <w:rsid w:val="00B1533E"/>
    <w:rsid w:val="00B15405"/>
    <w:rsid w:val="00B15720"/>
    <w:rsid w:val="00B15AF1"/>
    <w:rsid w:val="00B15B9C"/>
    <w:rsid w:val="00B15E3D"/>
    <w:rsid w:val="00B15E9F"/>
    <w:rsid w:val="00B15EDD"/>
    <w:rsid w:val="00B15EF9"/>
    <w:rsid w:val="00B15FB2"/>
    <w:rsid w:val="00B15FEE"/>
    <w:rsid w:val="00B16152"/>
    <w:rsid w:val="00B16218"/>
    <w:rsid w:val="00B164A6"/>
    <w:rsid w:val="00B16533"/>
    <w:rsid w:val="00B16546"/>
    <w:rsid w:val="00B16653"/>
    <w:rsid w:val="00B166AA"/>
    <w:rsid w:val="00B1672D"/>
    <w:rsid w:val="00B16A4D"/>
    <w:rsid w:val="00B16F13"/>
    <w:rsid w:val="00B1713E"/>
    <w:rsid w:val="00B17278"/>
    <w:rsid w:val="00B1727C"/>
    <w:rsid w:val="00B17292"/>
    <w:rsid w:val="00B1755F"/>
    <w:rsid w:val="00B175FD"/>
    <w:rsid w:val="00B176C3"/>
    <w:rsid w:val="00B17803"/>
    <w:rsid w:val="00B17839"/>
    <w:rsid w:val="00B17857"/>
    <w:rsid w:val="00B17961"/>
    <w:rsid w:val="00B179B3"/>
    <w:rsid w:val="00B17A16"/>
    <w:rsid w:val="00B17ABA"/>
    <w:rsid w:val="00B17B5D"/>
    <w:rsid w:val="00B17C85"/>
    <w:rsid w:val="00B17E0E"/>
    <w:rsid w:val="00B20006"/>
    <w:rsid w:val="00B2000E"/>
    <w:rsid w:val="00B20047"/>
    <w:rsid w:val="00B200C5"/>
    <w:rsid w:val="00B20165"/>
    <w:rsid w:val="00B201A9"/>
    <w:rsid w:val="00B204D9"/>
    <w:rsid w:val="00B204F4"/>
    <w:rsid w:val="00B2055D"/>
    <w:rsid w:val="00B205FD"/>
    <w:rsid w:val="00B2085C"/>
    <w:rsid w:val="00B2086F"/>
    <w:rsid w:val="00B208B0"/>
    <w:rsid w:val="00B20921"/>
    <w:rsid w:val="00B20930"/>
    <w:rsid w:val="00B209A9"/>
    <w:rsid w:val="00B209B7"/>
    <w:rsid w:val="00B20A3E"/>
    <w:rsid w:val="00B20B8B"/>
    <w:rsid w:val="00B20CC6"/>
    <w:rsid w:val="00B20DF3"/>
    <w:rsid w:val="00B20E3B"/>
    <w:rsid w:val="00B20EC0"/>
    <w:rsid w:val="00B20F39"/>
    <w:rsid w:val="00B20F4B"/>
    <w:rsid w:val="00B20F51"/>
    <w:rsid w:val="00B20F6F"/>
    <w:rsid w:val="00B20FE8"/>
    <w:rsid w:val="00B2112F"/>
    <w:rsid w:val="00B21178"/>
    <w:rsid w:val="00B2130A"/>
    <w:rsid w:val="00B215BD"/>
    <w:rsid w:val="00B215F4"/>
    <w:rsid w:val="00B21893"/>
    <w:rsid w:val="00B21971"/>
    <w:rsid w:val="00B219F8"/>
    <w:rsid w:val="00B21A17"/>
    <w:rsid w:val="00B21A48"/>
    <w:rsid w:val="00B21AC3"/>
    <w:rsid w:val="00B21B56"/>
    <w:rsid w:val="00B21CD9"/>
    <w:rsid w:val="00B21CFB"/>
    <w:rsid w:val="00B21D14"/>
    <w:rsid w:val="00B21D7E"/>
    <w:rsid w:val="00B21FB7"/>
    <w:rsid w:val="00B222D0"/>
    <w:rsid w:val="00B22406"/>
    <w:rsid w:val="00B224DD"/>
    <w:rsid w:val="00B226BD"/>
    <w:rsid w:val="00B22705"/>
    <w:rsid w:val="00B22746"/>
    <w:rsid w:val="00B2281F"/>
    <w:rsid w:val="00B228EA"/>
    <w:rsid w:val="00B228EC"/>
    <w:rsid w:val="00B22CCE"/>
    <w:rsid w:val="00B22CF9"/>
    <w:rsid w:val="00B22D05"/>
    <w:rsid w:val="00B22E6C"/>
    <w:rsid w:val="00B22E71"/>
    <w:rsid w:val="00B22EF4"/>
    <w:rsid w:val="00B2300F"/>
    <w:rsid w:val="00B2302B"/>
    <w:rsid w:val="00B233B5"/>
    <w:rsid w:val="00B233B8"/>
    <w:rsid w:val="00B23465"/>
    <w:rsid w:val="00B235F2"/>
    <w:rsid w:val="00B23773"/>
    <w:rsid w:val="00B2386F"/>
    <w:rsid w:val="00B23873"/>
    <w:rsid w:val="00B2393E"/>
    <w:rsid w:val="00B2393F"/>
    <w:rsid w:val="00B23958"/>
    <w:rsid w:val="00B23A31"/>
    <w:rsid w:val="00B23A89"/>
    <w:rsid w:val="00B23A90"/>
    <w:rsid w:val="00B23B14"/>
    <w:rsid w:val="00B23B2D"/>
    <w:rsid w:val="00B23B2F"/>
    <w:rsid w:val="00B23D37"/>
    <w:rsid w:val="00B23EDB"/>
    <w:rsid w:val="00B23F82"/>
    <w:rsid w:val="00B24083"/>
    <w:rsid w:val="00B240E3"/>
    <w:rsid w:val="00B24153"/>
    <w:rsid w:val="00B2417B"/>
    <w:rsid w:val="00B241D4"/>
    <w:rsid w:val="00B24206"/>
    <w:rsid w:val="00B24415"/>
    <w:rsid w:val="00B244D9"/>
    <w:rsid w:val="00B24583"/>
    <w:rsid w:val="00B24648"/>
    <w:rsid w:val="00B24676"/>
    <w:rsid w:val="00B24702"/>
    <w:rsid w:val="00B24858"/>
    <w:rsid w:val="00B248BC"/>
    <w:rsid w:val="00B248FE"/>
    <w:rsid w:val="00B2491A"/>
    <w:rsid w:val="00B2494E"/>
    <w:rsid w:val="00B24994"/>
    <w:rsid w:val="00B249FD"/>
    <w:rsid w:val="00B24A11"/>
    <w:rsid w:val="00B24B5F"/>
    <w:rsid w:val="00B24BEF"/>
    <w:rsid w:val="00B24BF3"/>
    <w:rsid w:val="00B24C68"/>
    <w:rsid w:val="00B24D7C"/>
    <w:rsid w:val="00B24DFB"/>
    <w:rsid w:val="00B24F39"/>
    <w:rsid w:val="00B25017"/>
    <w:rsid w:val="00B25070"/>
    <w:rsid w:val="00B25121"/>
    <w:rsid w:val="00B25151"/>
    <w:rsid w:val="00B2517C"/>
    <w:rsid w:val="00B25219"/>
    <w:rsid w:val="00B252D1"/>
    <w:rsid w:val="00B2555D"/>
    <w:rsid w:val="00B25593"/>
    <w:rsid w:val="00B2562E"/>
    <w:rsid w:val="00B2570C"/>
    <w:rsid w:val="00B25CAC"/>
    <w:rsid w:val="00B25CE4"/>
    <w:rsid w:val="00B25FB5"/>
    <w:rsid w:val="00B26031"/>
    <w:rsid w:val="00B2604E"/>
    <w:rsid w:val="00B2610D"/>
    <w:rsid w:val="00B26219"/>
    <w:rsid w:val="00B2653B"/>
    <w:rsid w:val="00B26546"/>
    <w:rsid w:val="00B26566"/>
    <w:rsid w:val="00B266DF"/>
    <w:rsid w:val="00B266E4"/>
    <w:rsid w:val="00B26764"/>
    <w:rsid w:val="00B26865"/>
    <w:rsid w:val="00B268EB"/>
    <w:rsid w:val="00B26A70"/>
    <w:rsid w:val="00B26B13"/>
    <w:rsid w:val="00B26C46"/>
    <w:rsid w:val="00B26DC9"/>
    <w:rsid w:val="00B26E3E"/>
    <w:rsid w:val="00B26E7F"/>
    <w:rsid w:val="00B26EBD"/>
    <w:rsid w:val="00B26F94"/>
    <w:rsid w:val="00B2702F"/>
    <w:rsid w:val="00B27091"/>
    <w:rsid w:val="00B2719D"/>
    <w:rsid w:val="00B2723E"/>
    <w:rsid w:val="00B272C4"/>
    <w:rsid w:val="00B272F0"/>
    <w:rsid w:val="00B275A2"/>
    <w:rsid w:val="00B275FB"/>
    <w:rsid w:val="00B276B9"/>
    <w:rsid w:val="00B277E0"/>
    <w:rsid w:val="00B278B9"/>
    <w:rsid w:val="00B2794A"/>
    <w:rsid w:val="00B27B29"/>
    <w:rsid w:val="00B27CB5"/>
    <w:rsid w:val="00B27E44"/>
    <w:rsid w:val="00B27F2B"/>
    <w:rsid w:val="00B27F9F"/>
    <w:rsid w:val="00B30056"/>
    <w:rsid w:val="00B301E7"/>
    <w:rsid w:val="00B30295"/>
    <w:rsid w:val="00B3062D"/>
    <w:rsid w:val="00B3068C"/>
    <w:rsid w:val="00B30737"/>
    <w:rsid w:val="00B30750"/>
    <w:rsid w:val="00B30770"/>
    <w:rsid w:val="00B30825"/>
    <w:rsid w:val="00B308A7"/>
    <w:rsid w:val="00B30914"/>
    <w:rsid w:val="00B30990"/>
    <w:rsid w:val="00B30A0C"/>
    <w:rsid w:val="00B30A19"/>
    <w:rsid w:val="00B30C27"/>
    <w:rsid w:val="00B30D45"/>
    <w:rsid w:val="00B30E04"/>
    <w:rsid w:val="00B311EA"/>
    <w:rsid w:val="00B313AC"/>
    <w:rsid w:val="00B31479"/>
    <w:rsid w:val="00B315B8"/>
    <w:rsid w:val="00B31694"/>
    <w:rsid w:val="00B3171C"/>
    <w:rsid w:val="00B3188E"/>
    <w:rsid w:val="00B318B1"/>
    <w:rsid w:val="00B318E5"/>
    <w:rsid w:val="00B31B7F"/>
    <w:rsid w:val="00B31C1F"/>
    <w:rsid w:val="00B31CB4"/>
    <w:rsid w:val="00B31D29"/>
    <w:rsid w:val="00B31DD7"/>
    <w:rsid w:val="00B32059"/>
    <w:rsid w:val="00B32069"/>
    <w:rsid w:val="00B320C6"/>
    <w:rsid w:val="00B320E9"/>
    <w:rsid w:val="00B3219D"/>
    <w:rsid w:val="00B321D8"/>
    <w:rsid w:val="00B322F5"/>
    <w:rsid w:val="00B3235A"/>
    <w:rsid w:val="00B3235C"/>
    <w:rsid w:val="00B3236D"/>
    <w:rsid w:val="00B32424"/>
    <w:rsid w:val="00B3248E"/>
    <w:rsid w:val="00B324FE"/>
    <w:rsid w:val="00B32501"/>
    <w:rsid w:val="00B327E7"/>
    <w:rsid w:val="00B32867"/>
    <w:rsid w:val="00B32896"/>
    <w:rsid w:val="00B3290D"/>
    <w:rsid w:val="00B3293B"/>
    <w:rsid w:val="00B329A0"/>
    <w:rsid w:val="00B32A2E"/>
    <w:rsid w:val="00B32A5E"/>
    <w:rsid w:val="00B32AFE"/>
    <w:rsid w:val="00B32C40"/>
    <w:rsid w:val="00B32CB9"/>
    <w:rsid w:val="00B32DCE"/>
    <w:rsid w:val="00B32DEE"/>
    <w:rsid w:val="00B32EBB"/>
    <w:rsid w:val="00B3300A"/>
    <w:rsid w:val="00B330AD"/>
    <w:rsid w:val="00B33247"/>
    <w:rsid w:val="00B3326E"/>
    <w:rsid w:val="00B3328A"/>
    <w:rsid w:val="00B332C5"/>
    <w:rsid w:val="00B333A9"/>
    <w:rsid w:val="00B3368E"/>
    <w:rsid w:val="00B33854"/>
    <w:rsid w:val="00B338A2"/>
    <w:rsid w:val="00B33900"/>
    <w:rsid w:val="00B33908"/>
    <w:rsid w:val="00B339F8"/>
    <w:rsid w:val="00B33A6D"/>
    <w:rsid w:val="00B33ABC"/>
    <w:rsid w:val="00B33AC8"/>
    <w:rsid w:val="00B33B00"/>
    <w:rsid w:val="00B33B97"/>
    <w:rsid w:val="00B33C2E"/>
    <w:rsid w:val="00B33EB2"/>
    <w:rsid w:val="00B33FE9"/>
    <w:rsid w:val="00B34088"/>
    <w:rsid w:val="00B34383"/>
    <w:rsid w:val="00B34395"/>
    <w:rsid w:val="00B344EA"/>
    <w:rsid w:val="00B34549"/>
    <w:rsid w:val="00B3457D"/>
    <w:rsid w:val="00B34655"/>
    <w:rsid w:val="00B34854"/>
    <w:rsid w:val="00B34933"/>
    <w:rsid w:val="00B34B91"/>
    <w:rsid w:val="00B34C85"/>
    <w:rsid w:val="00B34CDB"/>
    <w:rsid w:val="00B34D29"/>
    <w:rsid w:val="00B34D58"/>
    <w:rsid w:val="00B34F0D"/>
    <w:rsid w:val="00B35182"/>
    <w:rsid w:val="00B351AA"/>
    <w:rsid w:val="00B352B1"/>
    <w:rsid w:val="00B352D5"/>
    <w:rsid w:val="00B352F7"/>
    <w:rsid w:val="00B35389"/>
    <w:rsid w:val="00B35460"/>
    <w:rsid w:val="00B3547D"/>
    <w:rsid w:val="00B35584"/>
    <w:rsid w:val="00B3589B"/>
    <w:rsid w:val="00B358D0"/>
    <w:rsid w:val="00B35907"/>
    <w:rsid w:val="00B35934"/>
    <w:rsid w:val="00B35978"/>
    <w:rsid w:val="00B35BAE"/>
    <w:rsid w:val="00B35BEC"/>
    <w:rsid w:val="00B35C42"/>
    <w:rsid w:val="00B35C7B"/>
    <w:rsid w:val="00B35CF9"/>
    <w:rsid w:val="00B35EB8"/>
    <w:rsid w:val="00B35F0F"/>
    <w:rsid w:val="00B35F6B"/>
    <w:rsid w:val="00B35FA2"/>
    <w:rsid w:val="00B3606B"/>
    <w:rsid w:val="00B362BB"/>
    <w:rsid w:val="00B36383"/>
    <w:rsid w:val="00B36522"/>
    <w:rsid w:val="00B3661D"/>
    <w:rsid w:val="00B3665A"/>
    <w:rsid w:val="00B367F1"/>
    <w:rsid w:val="00B3691A"/>
    <w:rsid w:val="00B36940"/>
    <w:rsid w:val="00B36A63"/>
    <w:rsid w:val="00B36AEC"/>
    <w:rsid w:val="00B36B09"/>
    <w:rsid w:val="00B36BAD"/>
    <w:rsid w:val="00B36BAE"/>
    <w:rsid w:val="00B36C24"/>
    <w:rsid w:val="00B36C84"/>
    <w:rsid w:val="00B36DA2"/>
    <w:rsid w:val="00B36DF8"/>
    <w:rsid w:val="00B36F26"/>
    <w:rsid w:val="00B36F3E"/>
    <w:rsid w:val="00B36FCC"/>
    <w:rsid w:val="00B37063"/>
    <w:rsid w:val="00B37141"/>
    <w:rsid w:val="00B372D4"/>
    <w:rsid w:val="00B37313"/>
    <w:rsid w:val="00B3750F"/>
    <w:rsid w:val="00B37660"/>
    <w:rsid w:val="00B37722"/>
    <w:rsid w:val="00B379AC"/>
    <w:rsid w:val="00B379E8"/>
    <w:rsid w:val="00B37F98"/>
    <w:rsid w:val="00B40031"/>
    <w:rsid w:val="00B40100"/>
    <w:rsid w:val="00B401D4"/>
    <w:rsid w:val="00B403A7"/>
    <w:rsid w:val="00B403EB"/>
    <w:rsid w:val="00B404C2"/>
    <w:rsid w:val="00B405A4"/>
    <w:rsid w:val="00B405A9"/>
    <w:rsid w:val="00B405DE"/>
    <w:rsid w:val="00B407ED"/>
    <w:rsid w:val="00B40856"/>
    <w:rsid w:val="00B40879"/>
    <w:rsid w:val="00B40899"/>
    <w:rsid w:val="00B408B6"/>
    <w:rsid w:val="00B40937"/>
    <w:rsid w:val="00B40B6E"/>
    <w:rsid w:val="00B40C52"/>
    <w:rsid w:val="00B40CF1"/>
    <w:rsid w:val="00B40FDD"/>
    <w:rsid w:val="00B41072"/>
    <w:rsid w:val="00B41240"/>
    <w:rsid w:val="00B4132D"/>
    <w:rsid w:val="00B41360"/>
    <w:rsid w:val="00B41535"/>
    <w:rsid w:val="00B415CA"/>
    <w:rsid w:val="00B4167C"/>
    <w:rsid w:val="00B416B0"/>
    <w:rsid w:val="00B41706"/>
    <w:rsid w:val="00B4174C"/>
    <w:rsid w:val="00B417BD"/>
    <w:rsid w:val="00B4184B"/>
    <w:rsid w:val="00B41862"/>
    <w:rsid w:val="00B418E1"/>
    <w:rsid w:val="00B41979"/>
    <w:rsid w:val="00B41998"/>
    <w:rsid w:val="00B41A2E"/>
    <w:rsid w:val="00B41AF3"/>
    <w:rsid w:val="00B41B58"/>
    <w:rsid w:val="00B41F35"/>
    <w:rsid w:val="00B42041"/>
    <w:rsid w:val="00B42261"/>
    <w:rsid w:val="00B423AA"/>
    <w:rsid w:val="00B425C9"/>
    <w:rsid w:val="00B426AE"/>
    <w:rsid w:val="00B426E4"/>
    <w:rsid w:val="00B4278A"/>
    <w:rsid w:val="00B42878"/>
    <w:rsid w:val="00B4288D"/>
    <w:rsid w:val="00B42A5D"/>
    <w:rsid w:val="00B42B50"/>
    <w:rsid w:val="00B42B60"/>
    <w:rsid w:val="00B42B63"/>
    <w:rsid w:val="00B42DF6"/>
    <w:rsid w:val="00B42F3A"/>
    <w:rsid w:val="00B42F9C"/>
    <w:rsid w:val="00B4301D"/>
    <w:rsid w:val="00B43039"/>
    <w:rsid w:val="00B430D8"/>
    <w:rsid w:val="00B43142"/>
    <w:rsid w:val="00B43429"/>
    <w:rsid w:val="00B434BA"/>
    <w:rsid w:val="00B434D0"/>
    <w:rsid w:val="00B434D1"/>
    <w:rsid w:val="00B434E6"/>
    <w:rsid w:val="00B435D0"/>
    <w:rsid w:val="00B436A3"/>
    <w:rsid w:val="00B43718"/>
    <w:rsid w:val="00B4380F"/>
    <w:rsid w:val="00B43D3B"/>
    <w:rsid w:val="00B44135"/>
    <w:rsid w:val="00B4418B"/>
    <w:rsid w:val="00B44195"/>
    <w:rsid w:val="00B44344"/>
    <w:rsid w:val="00B444A7"/>
    <w:rsid w:val="00B44544"/>
    <w:rsid w:val="00B4463A"/>
    <w:rsid w:val="00B44782"/>
    <w:rsid w:val="00B44811"/>
    <w:rsid w:val="00B44951"/>
    <w:rsid w:val="00B44964"/>
    <w:rsid w:val="00B449AA"/>
    <w:rsid w:val="00B44A04"/>
    <w:rsid w:val="00B44BB5"/>
    <w:rsid w:val="00B44D75"/>
    <w:rsid w:val="00B44E63"/>
    <w:rsid w:val="00B44F2D"/>
    <w:rsid w:val="00B44F33"/>
    <w:rsid w:val="00B45076"/>
    <w:rsid w:val="00B4516E"/>
    <w:rsid w:val="00B451CE"/>
    <w:rsid w:val="00B45217"/>
    <w:rsid w:val="00B453DE"/>
    <w:rsid w:val="00B454C3"/>
    <w:rsid w:val="00B4551B"/>
    <w:rsid w:val="00B4565C"/>
    <w:rsid w:val="00B45774"/>
    <w:rsid w:val="00B4579A"/>
    <w:rsid w:val="00B457D7"/>
    <w:rsid w:val="00B457ED"/>
    <w:rsid w:val="00B45804"/>
    <w:rsid w:val="00B4592A"/>
    <w:rsid w:val="00B4593C"/>
    <w:rsid w:val="00B459D3"/>
    <w:rsid w:val="00B45B80"/>
    <w:rsid w:val="00B45C52"/>
    <w:rsid w:val="00B45C53"/>
    <w:rsid w:val="00B45C7C"/>
    <w:rsid w:val="00B45D8A"/>
    <w:rsid w:val="00B45E3E"/>
    <w:rsid w:val="00B45F2B"/>
    <w:rsid w:val="00B46025"/>
    <w:rsid w:val="00B4616A"/>
    <w:rsid w:val="00B46185"/>
    <w:rsid w:val="00B46246"/>
    <w:rsid w:val="00B4624A"/>
    <w:rsid w:val="00B4626B"/>
    <w:rsid w:val="00B4641B"/>
    <w:rsid w:val="00B465CA"/>
    <w:rsid w:val="00B465CB"/>
    <w:rsid w:val="00B465DC"/>
    <w:rsid w:val="00B467C9"/>
    <w:rsid w:val="00B46806"/>
    <w:rsid w:val="00B4685A"/>
    <w:rsid w:val="00B468EF"/>
    <w:rsid w:val="00B469C8"/>
    <w:rsid w:val="00B469F1"/>
    <w:rsid w:val="00B46AAD"/>
    <w:rsid w:val="00B46B44"/>
    <w:rsid w:val="00B46B97"/>
    <w:rsid w:val="00B46CB9"/>
    <w:rsid w:val="00B46E84"/>
    <w:rsid w:val="00B46FD9"/>
    <w:rsid w:val="00B470E6"/>
    <w:rsid w:val="00B47552"/>
    <w:rsid w:val="00B475EB"/>
    <w:rsid w:val="00B47616"/>
    <w:rsid w:val="00B4765B"/>
    <w:rsid w:val="00B47662"/>
    <w:rsid w:val="00B476D1"/>
    <w:rsid w:val="00B477C0"/>
    <w:rsid w:val="00B47922"/>
    <w:rsid w:val="00B479D5"/>
    <w:rsid w:val="00B479EF"/>
    <w:rsid w:val="00B47A06"/>
    <w:rsid w:val="00B47A30"/>
    <w:rsid w:val="00B47ABC"/>
    <w:rsid w:val="00B47B8F"/>
    <w:rsid w:val="00B47BB9"/>
    <w:rsid w:val="00B47F3B"/>
    <w:rsid w:val="00B47F83"/>
    <w:rsid w:val="00B47F94"/>
    <w:rsid w:val="00B47FA8"/>
    <w:rsid w:val="00B47FCE"/>
    <w:rsid w:val="00B500C2"/>
    <w:rsid w:val="00B500ED"/>
    <w:rsid w:val="00B5010C"/>
    <w:rsid w:val="00B50273"/>
    <w:rsid w:val="00B50384"/>
    <w:rsid w:val="00B5076E"/>
    <w:rsid w:val="00B50875"/>
    <w:rsid w:val="00B508FD"/>
    <w:rsid w:val="00B50C66"/>
    <w:rsid w:val="00B50C6B"/>
    <w:rsid w:val="00B50C70"/>
    <w:rsid w:val="00B50CFC"/>
    <w:rsid w:val="00B50DA3"/>
    <w:rsid w:val="00B50EE3"/>
    <w:rsid w:val="00B50FF9"/>
    <w:rsid w:val="00B511FA"/>
    <w:rsid w:val="00B5136B"/>
    <w:rsid w:val="00B51387"/>
    <w:rsid w:val="00B5146F"/>
    <w:rsid w:val="00B5147F"/>
    <w:rsid w:val="00B514AB"/>
    <w:rsid w:val="00B5150A"/>
    <w:rsid w:val="00B5160C"/>
    <w:rsid w:val="00B516A0"/>
    <w:rsid w:val="00B5188F"/>
    <w:rsid w:val="00B51A5D"/>
    <w:rsid w:val="00B51AC2"/>
    <w:rsid w:val="00B51AEA"/>
    <w:rsid w:val="00B51B04"/>
    <w:rsid w:val="00B51B3B"/>
    <w:rsid w:val="00B51B78"/>
    <w:rsid w:val="00B51BC1"/>
    <w:rsid w:val="00B51C0B"/>
    <w:rsid w:val="00B51C82"/>
    <w:rsid w:val="00B51DC2"/>
    <w:rsid w:val="00B51EF5"/>
    <w:rsid w:val="00B51FDA"/>
    <w:rsid w:val="00B5209F"/>
    <w:rsid w:val="00B52137"/>
    <w:rsid w:val="00B521BB"/>
    <w:rsid w:val="00B52239"/>
    <w:rsid w:val="00B523D2"/>
    <w:rsid w:val="00B524B9"/>
    <w:rsid w:val="00B52662"/>
    <w:rsid w:val="00B52742"/>
    <w:rsid w:val="00B529AE"/>
    <w:rsid w:val="00B52A8C"/>
    <w:rsid w:val="00B52AB0"/>
    <w:rsid w:val="00B52ABD"/>
    <w:rsid w:val="00B52AE5"/>
    <w:rsid w:val="00B52C45"/>
    <w:rsid w:val="00B52D09"/>
    <w:rsid w:val="00B52F1F"/>
    <w:rsid w:val="00B52F76"/>
    <w:rsid w:val="00B530E0"/>
    <w:rsid w:val="00B531F2"/>
    <w:rsid w:val="00B5329F"/>
    <w:rsid w:val="00B534E0"/>
    <w:rsid w:val="00B536CD"/>
    <w:rsid w:val="00B537E7"/>
    <w:rsid w:val="00B5394E"/>
    <w:rsid w:val="00B5396F"/>
    <w:rsid w:val="00B53A9F"/>
    <w:rsid w:val="00B53B93"/>
    <w:rsid w:val="00B53CDA"/>
    <w:rsid w:val="00B53DE4"/>
    <w:rsid w:val="00B53F66"/>
    <w:rsid w:val="00B543F0"/>
    <w:rsid w:val="00B54447"/>
    <w:rsid w:val="00B544D1"/>
    <w:rsid w:val="00B54543"/>
    <w:rsid w:val="00B546A8"/>
    <w:rsid w:val="00B546B7"/>
    <w:rsid w:val="00B547BD"/>
    <w:rsid w:val="00B54837"/>
    <w:rsid w:val="00B54988"/>
    <w:rsid w:val="00B54A0E"/>
    <w:rsid w:val="00B54A60"/>
    <w:rsid w:val="00B54CE1"/>
    <w:rsid w:val="00B54DC9"/>
    <w:rsid w:val="00B54E1F"/>
    <w:rsid w:val="00B54E2B"/>
    <w:rsid w:val="00B54EF5"/>
    <w:rsid w:val="00B54F00"/>
    <w:rsid w:val="00B54F85"/>
    <w:rsid w:val="00B54FFB"/>
    <w:rsid w:val="00B5574F"/>
    <w:rsid w:val="00B557DF"/>
    <w:rsid w:val="00B557E0"/>
    <w:rsid w:val="00B55825"/>
    <w:rsid w:val="00B55891"/>
    <w:rsid w:val="00B558CB"/>
    <w:rsid w:val="00B5594B"/>
    <w:rsid w:val="00B55999"/>
    <w:rsid w:val="00B55ACD"/>
    <w:rsid w:val="00B55B18"/>
    <w:rsid w:val="00B55C9E"/>
    <w:rsid w:val="00B55CA7"/>
    <w:rsid w:val="00B55CFC"/>
    <w:rsid w:val="00B55E0E"/>
    <w:rsid w:val="00B55E33"/>
    <w:rsid w:val="00B55F46"/>
    <w:rsid w:val="00B55F98"/>
    <w:rsid w:val="00B560FB"/>
    <w:rsid w:val="00B5611D"/>
    <w:rsid w:val="00B56186"/>
    <w:rsid w:val="00B561DC"/>
    <w:rsid w:val="00B56241"/>
    <w:rsid w:val="00B56280"/>
    <w:rsid w:val="00B5628C"/>
    <w:rsid w:val="00B562BB"/>
    <w:rsid w:val="00B562F0"/>
    <w:rsid w:val="00B565E7"/>
    <w:rsid w:val="00B56605"/>
    <w:rsid w:val="00B566CC"/>
    <w:rsid w:val="00B566FB"/>
    <w:rsid w:val="00B567A7"/>
    <w:rsid w:val="00B56808"/>
    <w:rsid w:val="00B5685C"/>
    <w:rsid w:val="00B5695F"/>
    <w:rsid w:val="00B56B17"/>
    <w:rsid w:val="00B56B33"/>
    <w:rsid w:val="00B56B80"/>
    <w:rsid w:val="00B56C41"/>
    <w:rsid w:val="00B56C6B"/>
    <w:rsid w:val="00B56CC9"/>
    <w:rsid w:val="00B56D5B"/>
    <w:rsid w:val="00B56DF2"/>
    <w:rsid w:val="00B56FFF"/>
    <w:rsid w:val="00B57013"/>
    <w:rsid w:val="00B576EF"/>
    <w:rsid w:val="00B57745"/>
    <w:rsid w:val="00B57897"/>
    <w:rsid w:val="00B578DE"/>
    <w:rsid w:val="00B57A15"/>
    <w:rsid w:val="00B57E17"/>
    <w:rsid w:val="00B57E2A"/>
    <w:rsid w:val="00B57E5A"/>
    <w:rsid w:val="00B57ED5"/>
    <w:rsid w:val="00B57EEB"/>
    <w:rsid w:val="00B60018"/>
    <w:rsid w:val="00B602EC"/>
    <w:rsid w:val="00B603E7"/>
    <w:rsid w:val="00B60472"/>
    <w:rsid w:val="00B604FE"/>
    <w:rsid w:val="00B60527"/>
    <w:rsid w:val="00B60550"/>
    <w:rsid w:val="00B60590"/>
    <w:rsid w:val="00B6059B"/>
    <w:rsid w:val="00B608EB"/>
    <w:rsid w:val="00B60C2B"/>
    <w:rsid w:val="00B60D3F"/>
    <w:rsid w:val="00B6117C"/>
    <w:rsid w:val="00B613A2"/>
    <w:rsid w:val="00B6144E"/>
    <w:rsid w:val="00B614DC"/>
    <w:rsid w:val="00B61652"/>
    <w:rsid w:val="00B6165E"/>
    <w:rsid w:val="00B61665"/>
    <w:rsid w:val="00B6186D"/>
    <w:rsid w:val="00B618F8"/>
    <w:rsid w:val="00B6199D"/>
    <w:rsid w:val="00B61B12"/>
    <w:rsid w:val="00B61BC2"/>
    <w:rsid w:val="00B61C46"/>
    <w:rsid w:val="00B61D03"/>
    <w:rsid w:val="00B61E7A"/>
    <w:rsid w:val="00B61ECD"/>
    <w:rsid w:val="00B61FBD"/>
    <w:rsid w:val="00B62087"/>
    <w:rsid w:val="00B623D2"/>
    <w:rsid w:val="00B623EB"/>
    <w:rsid w:val="00B6241E"/>
    <w:rsid w:val="00B625D6"/>
    <w:rsid w:val="00B6277D"/>
    <w:rsid w:val="00B62819"/>
    <w:rsid w:val="00B6288C"/>
    <w:rsid w:val="00B629E6"/>
    <w:rsid w:val="00B62A16"/>
    <w:rsid w:val="00B62AA2"/>
    <w:rsid w:val="00B62B17"/>
    <w:rsid w:val="00B62B18"/>
    <w:rsid w:val="00B62B6C"/>
    <w:rsid w:val="00B62C9B"/>
    <w:rsid w:val="00B62CA7"/>
    <w:rsid w:val="00B62CA9"/>
    <w:rsid w:val="00B62CCA"/>
    <w:rsid w:val="00B62E07"/>
    <w:rsid w:val="00B62E56"/>
    <w:rsid w:val="00B62F4D"/>
    <w:rsid w:val="00B62F75"/>
    <w:rsid w:val="00B62F9B"/>
    <w:rsid w:val="00B6300E"/>
    <w:rsid w:val="00B63077"/>
    <w:rsid w:val="00B6322A"/>
    <w:rsid w:val="00B6328E"/>
    <w:rsid w:val="00B63364"/>
    <w:rsid w:val="00B63396"/>
    <w:rsid w:val="00B635D6"/>
    <w:rsid w:val="00B635E3"/>
    <w:rsid w:val="00B6376D"/>
    <w:rsid w:val="00B6379A"/>
    <w:rsid w:val="00B6388E"/>
    <w:rsid w:val="00B639AD"/>
    <w:rsid w:val="00B63B21"/>
    <w:rsid w:val="00B63CA9"/>
    <w:rsid w:val="00B63D91"/>
    <w:rsid w:val="00B63E27"/>
    <w:rsid w:val="00B63E47"/>
    <w:rsid w:val="00B64169"/>
    <w:rsid w:val="00B641E3"/>
    <w:rsid w:val="00B64258"/>
    <w:rsid w:val="00B64294"/>
    <w:rsid w:val="00B642D1"/>
    <w:rsid w:val="00B642DA"/>
    <w:rsid w:val="00B64304"/>
    <w:rsid w:val="00B64340"/>
    <w:rsid w:val="00B643A0"/>
    <w:rsid w:val="00B643E0"/>
    <w:rsid w:val="00B64404"/>
    <w:rsid w:val="00B64448"/>
    <w:rsid w:val="00B647AD"/>
    <w:rsid w:val="00B6485C"/>
    <w:rsid w:val="00B648BB"/>
    <w:rsid w:val="00B64917"/>
    <w:rsid w:val="00B64A96"/>
    <w:rsid w:val="00B64ABA"/>
    <w:rsid w:val="00B64D69"/>
    <w:rsid w:val="00B64E52"/>
    <w:rsid w:val="00B64E6E"/>
    <w:rsid w:val="00B64F71"/>
    <w:rsid w:val="00B64F92"/>
    <w:rsid w:val="00B64FC2"/>
    <w:rsid w:val="00B64FCC"/>
    <w:rsid w:val="00B6506B"/>
    <w:rsid w:val="00B65072"/>
    <w:rsid w:val="00B6510A"/>
    <w:rsid w:val="00B65172"/>
    <w:rsid w:val="00B65270"/>
    <w:rsid w:val="00B652B5"/>
    <w:rsid w:val="00B6556B"/>
    <w:rsid w:val="00B65611"/>
    <w:rsid w:val="00B658EC"/>
    <w:rsid w:val="00B658FA"/>
    <w:rsid w:val="00B65B88"/>
    <w:rsid w:val="00B65D4A"/>
    <w:rsid w:val="00B65D7C"/>
    <w:rsid w:val="00B66006"/>
    <w:rsid w:val="00B66034"/>
    <w:rsid w:val="00B66093"/>
    <w:rsid w:val="00B660D2"/>
    <w:rsid w:val="00B6610D"/>
    <w:rsid w:val="00B661E6"/>
    <w:rsid w:val="00B662B1"/>
    <w:rsid w:val="00B66387"/>
    <w:rsid w:val="00B663BE"/>
    <w:rsid w:val="00B6640B"/>
    <w:rsid w:val="00B668F9"/>
    <w:rsid w:val="00B6691D"/>
    <w:rsid w:val="00B66A06"/>
    <w:rsid w:val="00B66A9E"/>
    <w:rsid w:val="00B66B37"/>
    <w:rsid w:val="00B66D3C"/>
    <w:rsid w:val="00B66D43"/>
    <w:rsid w:val="00B66D7D"/>
    <w:rsid w:val="00B66DEA"/>
    <w:rsid w:val="00B66EFF"/>
    <w:rsid w:val="00B6704B"/>
    <w:rsid w:val="00B67175"/>
    <w:rsid w:val="00B67250"/>
    <w:rsid w:val="00B6727B"/>
    <w:rsid w:val="00B672F6"/>
    <w:rsid w:val="00B67317"/>
    <w:rsid w:val="00B673FA"/>
    <w:rsid w:val="00B6740B"/>
    <w:rsid w:val="00B674D1"/>
    <w:rsid w:val="00B675E8"/>
    <w:rsid w:val="00B676D1"/>
    <w:rsid w:val="00B676FE"/>
    <w:rsid w:val="00B67764"/>
    <w:rsid w:val="00B67945"/>
    <w:rsid w:val="00B67961"/>
    <w:rsid w:val="00B67A76"/>
    <w:rsid w:val="00B67B5A"/>
    <w:rsid w:val="00B67D2D"/>
    <w:rsid w:val="00B67DB5"/>
    <w:rsid w:val="00B67F0C"/>
    <w:rsid w:val="00B700F0"/>
    <w:rsid w:val="00B70151"/>
    <w:rsid w:val="00B701CD"/>
    <w:rsid w:val="00B701E0"/>
    <w:rsid w:val="00B702A2"/>
    <w:rsid w:val="00B702BB"/>
    <w:rsid w:val="00B703C5"/>
    <w:rsid w:val="00B703F1"/>
    <w:rsid w:val="00B7047E"/>
    <w:rsid w:val="00B7076A"/>
    <w:rsid w:val="00B70871"/>
    <w:rsid w:val="00B708FE"/>
    <w:rsid w:val="00B70A35"/>
    <w:rsid w:val="00B70AB9"/>
    <w:rsid w:val="00B70B46"/>
    <w:rsid w:val="00B70C9C"/>
    <w:rsid w:val="00B70CB0"/>
    <w:rsid w:val="00B70CB7"/>
    <w:rsid w:val="00B70D95"/>
    <w:rsid w:val="00B70F48"/>
    <w:rsid w:val="00B71004"/>
    <w:rsid w:val="00B71159"/>
    <w:rsid w:val="00B7120D"/>
    <w:rsid w:val="00B71297"/>
    <w:rsid w:val="00B712A9"/>
    <w:rsid w:val="00B71342"/>
    <w:rsid w:val="00B71446"/>
    <w:rsid w:val="00B714E3"/>
    <w:rsid w:val="00B715A7"/>
    <w:rsid w:val="00B7167C"/>
    <w:rsid w:val="00B71839"/>
    <w:rsid w:val="00B71859"/>
    <w:rsid w:val="00B71A71"/>
    <w:rsid w:val="00B71BCE"/>
    <w:rsid w:val="00B71CA7"/>
    <w:rsid w:val="00B71DAB"/>
    <w:rsid w:val="00B71EA8"/>
    <w:rsid w:val="00B71F84"/>
    <w:rsid w:val="00B72001"/>
    <w:rsid w:val="00B72112"/>
    <w:rsid w:val="00B7218A"/>
    <w:rsid w:val="00B721FC"/>
    <w:rsid w:val="00B7225F"/>
    <w:rsid w:val="00B723C8"/>
    <w:rsid w:val="00B724BD"/>
    <w:rsid w:val="00B7270C"/>
    <w:rsid w:val="00B728D4"/>
    <w:rsid w:val="00B7298C"/>
    <w:rsid w:val="00B72A08"/>
    <w:rsid w:val="00B72A7A"/>
    <w:rsid w:val="00B72ABC"/>
    <w:rsid w:val="00B72B99"/>
    <w:rsid w:val="00B72CAC"/>
    <w:rsid w:val="00B72D04"/>
    <w:rsid w:val="00B72D4B"/>
    <w:rsid w:val="00B72D7A"/>
    <w:rsid w:val="00B72E77"/>
    <w:rsid w:val="00B72FA9"/>
    <w:rsid w:val="00B73019"/>
    <w:rsid w:val="00B730F1"/>
    <w:rsid w:val="00B731A8"/>
    <w:rsid w:val="00B731EE"/>
    <w:rsid w:val="00B73234"/>
    <w:rsid w:val="00B73242"/>
    <w:rsid w:val="00B7326C"/>
    <w:rsid w:val="00B735E2"/>
    <w:rsid w:val="00B736D2"/>
    <w:rsid w:val="00B73739"/>
    <w:rsid w:val="00B737B8"/>
    <w:rsid w:val="00B739E5"/>
    <w:rsid w:val="00B73BD5"/>
    <w:rsid w:val="00B73CFC"/>
    <w:rsid w:val="00B73D50"/>
    <w:rsid w:val="00B73D98"/>
    <w:rsid w:val="00B740F5"/>
    <w:rsid w:val="00B74317"/>
    <w:rsid w:val="00B743EF"/>
    <w:rsid w:val="00B7451B"/>
    <w:rsid w:val="00B745FF"/>
    <w:rsid w:val="00B74785"/>
    <w:rsid w:val="00B7489F"/>
    <w:rsid w:val="00B749E9"/>
    <w:rsid w:val="00B74A94"/>
    <w:rsid w:val="00B74A97"/>
    <w:rsid w:val="00B74C7F"/>
    <w:rsid w:val="00B74C87"/>
    <w:rsid w:val="00B74EEF"/>
    <w:rsid w:val="00B7500B"/>
    <w:rsid w:val="00B75133"/>
    <w:rsid w:val="00B75163"/>
    <w:rsid w:val="00B752CC"/>
    <w:rsid w:val="00B75373"/>
    <w:rsid w:val="00B75652"/>
    <w:rsid w:val="00B75756"/>
    <w:rsid w:val="00B75798"/>
    <w:rsid w:val="00B75910"/>
    <w:rsid w:val="00B75960"/>
    <w:rsid w:val="00B75A4C"/>
    <w:rsid w:val="00B75A70"/>
    <w:rsid w:val="00B75A77"/>
    <w:rsid w:val="00B75F10"/>
    <w:rsid w:val="00B75FEC"/>
    <w:rsid w:val="00B76006"/>
    <w:rsid w:val="00B761D1"/>
    <w:rsid w:val="00B76224"/>
    <w:rsid w:val="00B76245"/>
    <w:rsid w:val="00B76253"/>
    <w:rsid w:val="00B76338"/>
    <w:rsid w:val="00B763DE"/>
    <w:rsid w:val="00B76401"/>
    <w:rsid w:val="00B7648E"/>
    <w:rsid w:val="00B76516"/>
    <w:rsid w:val="00B76886"/>
    <w:rsid w:val="00B76A2B"/>
    <w:rsid w:val="00B76BE7"/>
    <w:rsid w:val="00B76DC4"/>
    <w:rsid w:val="00B76DDB"/>
    <w:rsid w:val="00B7706C"/>
    <w:rsid w:val="00B77102"/>
    <w:rsid w:val="00B7729E"/>
    <w:rsid w:val="00B77343"/>
    <w:rsid w:val="00B7737F"/>
    <w:rsid w:val="00B7768E"/>
    <w:rsid w:val="00B777AF"/>
    <w:rsid w:val="00B777C8"/>
    <w:rsid w:val="00B77953"/>
    <w:rsid w:val="00B77958"/>
    <w:rsid w:val="00B779FE"/>
    <w:rsid w:val="00B77AE5"/>
    <w:rsid w:val="00B77B06"/>
    <w:rsid w:val="00B77B0D"/>
    <w:rsid w:val="00B77D5B"/>
    <w:rsid w:val="00B77D86"/>
    <w:rsid w:val="00B77E40"/>
    <w:rsid w:val="00B77F5D"/>
    <w:rsid w:val="00B77F8F"/>
    <w:rsid w:val="00B80186"/>
    <w:rsid w:val="00B801B6"/>
    <w:rsid w:val="00B80356"/>
    <w:rsid w:val="00B8044E"/>
    <w:rsid w:val="00B80542"/>
    <w:rsid w:val="00B80621"/>
    <w:rsid w:val="00B80682"/>
    <w:rsid w:val="00B80751"/>
    <w:rsid w:val="00B80837"/>
    <w:rsid w:val="00B80842"/>
    <w:rsid w:val="00B808F4"/>
    <w:rsid w:val="00B8096F"/>
    <w:rsid w:val="00B8098C"/>
    <w:rsid w:val="00B80A9A"/>
    <w:rsid w:val="00B80ADD"/>
    <w:rsid w:val="00B80BCE"/>
    <w:rsid w:val="00B80C15"/>
    <w:rsid w:val="00B80C25"/>
    <w:rsid w:val="00B80D58"/>
    <w:rsid w:val="00B80E28"/>
    <w:rsid w:val="00B80E77"/>
    <w:rsid w:val="00B80EDC"/>
    <w:rsid w:val="00B80EE8"/>
    <w:rsid w:val="00B8115D"/>
    <w:rsid w:val="00B8117B"/>
    <w:rsid w:val="00B812C0"/>
    <w:rsid w:val="00B81385"/>
    <w:rsid w:val="00B81395"/>
    <w:rsid w:val="00B813CB"/>
    <w:rsid w:val="00B81445"/>
    <w:rsid w:val="00B81478"/>
    <w:rsid w:val="00B814C2"/>
    <w:rsid w:val="00B81564"/>
    <w:rsid w:val="00B81755"/>
    <w:rsid w:val="00B81821"/>
    <w:rsid w:val="00B81833"/>
    <w:rsid w:val="00B8189E"/>
    <w:rsid w:val="00B81924"/>
    <w:rsid w:val="00B81A0D"/>
    <w:rsid w:val="00B81A72"/>
    <w:rsid w:val="00B81C85"/>
    <w:rsid w:val="00B81E4B"/>
    <w:rsid w:val="00B81FDD"/>
    <w:rsid w:val="00B8211A"/>
    <w:rsid w:val="00B82183"/>
    <w:rsid w:val="00B82308"/>
    <w:rsid w:val="00B8230E"/>
    <w:rsid w:val="00B8234C"/>
    <w:rsid w:val="00B8238F"/>
    <w:rsid w:val="00B8239E"/>
    <w:rsid w:val="00B8246A"/>
    <w:rsid w:val="00B82489"/>
    <w:rsid w:val="00B8249D"/>
    <w:rsid w:val="00B825E8"/>
    <w:rsid w:val="00B82665"/>
    <w:rsid w:val="00B82675"/>
    <w:rsid w:val="00B826E5"/>
    <w:rsid w:val="00B8287E"/>
    <w:rsid w:val="00B828DA"/>
    <w:rsid w:val="00B82A60"/>
    <w:rsid w:val="00B82A97"/>
    <w:rsid w:val="00B82B1D"/>
    <w:rsid w:val="00B82B67"/>
    <w:rsid w:val="00B82C36"/>
    <w:rsid w:val="00B82E1A"/>
    <w:rsid w:val="00B82EAB"/>
    <w:rsid w:val="00B830C3"/>
    <w:rsid w:val="00B831B8"/>
    <w:rsid w:val="00B831D2"/>
    <w:rsid w:val="00B83389"/>
    <w:rsid w:val="00B83398"/>
    <w:rsid w:val="00B833CB"/>
    <w:rsid w:val="00B834C5"/>
    <w:rsid w:val="00B834CA"/>
    <w:rsid w:val="00B835FB"/>
    <w:rsid w:val="00B83620"/>
    <w:rsid w:val="00B83756"/>
    <w:rsid w:val="00B83758"/>
    <w:rsid w:val="00B837CC"/>
    <w:rsid w:val="00B83894"/>
    <w:rsid w:val="00B8396B"/>
    <w:rsid w:val="00B83AA9"/>
    <w:rsid w:val="00B83ADD"/>
    <w:rsid w:val="00B83B59"/>
    <w:rsid w:val="00B83B5D"/>
    <w:rsid w:val="00B83C21"/>
    <w:rsid w:val="00B83D64"/>
    <w:rsid w:val="00B83E42"/>
    <w:rsid w:val="00B83F88"/>
    <w:rsid w:val="00B83FA4"/>
    <w:rsid w:val="00B83FDE"/>
    <w:rsid w:val="00B840C6"/>
    <w:rsid w:val="00B84189"/>
    <w:rsid w:val="00B841DF"/>
    <w:rsid w:val="00B84424"/>
    <w:rsid w:val="00B84524"/>
    <w:rsid w:val="00B84532"/>
    <w:rsid w:val="00B8455C"/>
    <w:rsid w:val="00B84894"/>
    <w:rsid w:val="00B849C7"/>
    <w:rsid w:val="00B849F8"/>
    <w:rsid w:val="00B84A45"/>
    <w:rsid w:val="00B84B8C"/>
    <w:rsid w:val="00B84D18"/>
    <w:rsid w:val="00B84F78"/>
    <w:rsid w:val="00B85096"/>
    <w:rsid w:val="00B851B9"/>
    <w:rsid w:val="00B85294"/>
    <w:rsid w:val="00B85505"/>
    <w:rsid w:val="00B85539"/>
    <w:rsid w:val="00B8558B"/>
    <w:rsid w:val="00B8564B"/>
    <w:rsid w:val="00B856D4"/>
    <w:rsid w:val="00B85705"/>
    <w:rsid w:val="00B858F7"/>
    <w:rsid w:val="00B85A66"/>
    <w:rsid w:val="00B85AE8"/>
    <w:rsid w:val="00B85B06"/>
    <w:rsid w:val="00B85B9D"/>
    <w:rsid w:val="00B85BC1"/>
    <w:rsid w:val="00B85BC7"/>
    <w:rsid w:val="00B85C21"/>
    <w:rsid w:val="00B85D0B"/>
    <w:rsid w:val="00B85FEF"/>
    <w:rsid w:val="00B863DA"/>
    <w:rsid w:val="00B864B2"/>
    <w:rsid w:val="00B86598"/>
    <w:rsid w:val="00B8699D"/>
    <w:rsid w:val="00B869BC"/>
    <w:rsid w:val="00B86B17"/>
    <w:rsid w:val="00B86BAC"/>
    <w:rsid w:val="00B86BDA"/>
    <w:rsid w:val="00B86C33"/>
    <w:rsid w:val="00B86CCB"/>
    <w:rsid w:val="00B86D5F"/>
    <w:rsid w:val="00B86D77"/>
    <w:rsid w:val="00B86D7D"/>
    <w:rsid w:val="00B86E29"/>
    <w:rsid w:val="00B86F35"/>
    <w:rsid w:val="00B86F89"/>
    <w:rsid w:val="00B871A6"/>
    <w:rsid w:val="00B871B1"/>
    <w:rsid w:val="00B8732B"/>
    <w:rsid w:val="00B8748F"/>
    <w:rsid w:val="00B874D0"/>
    <w:rsid w:val="00B8751D"/>
    <w:rsid w:val="00B875AA"/>
    <w:rsid w:val="00B878D0"/>
    <w:rsid w:val="00B87995"/>
    <w:rsid w:val="00B879B6"/>
    <w:rsid w:val="00B87A4C"/>
    <w:rsid w:val="00B87A67"/>
    <w:rsid w:val="00B87B26"/>
    <w:rsid w:val="00B87B4F"/>
    <w:rsid w:val="00B87D8B"/>
    <w:rsid w:val="00B90088"/>
    <w:rsid w:val="00B900F5"/>
    <w:rsid w:val="00B901FE"/>
    <w:rsid w:val="00B90359"/>
    <w:rsid w:val="00B903CB"/>
    <w:rsid w:val="00B903F6"/>
    <w:rsid w:val="00B9041D"/>
    <w:rsid w:val="00B9042D"/>
    <w:rsid w:val="00B90566"/>
    <w:rsid w:val="00B908B4"/>
    <w:rsid w:val="00B909A7"/>
    <w:rsid w:val="00B909FB"/>
    <w:rsid w:val="00B90A56"/>
    <w:rsid w:val="00B90A61"/>
    <w:rsid w:val="00B90A92"/>
    <w:rsid w:val="00B90B26"/>
    <w:rsid w:val="00B90D07"/>
    <w:rsid w:val="00B90D81"/>
    <w:rsid w:val="00B90FFA"/>
    <w:rsid w:val="00B9100A"/>
    <w:rsid w:val="00B912BD"/>
    <w:rsid w:val="00B9153C"/>
    <w:rsid w:val="00B9159A"/>
    <w:rsid w:val="00B916C7"/>
    <w:rsid w:val="00B916C9"/>
    <w:rsid w:val="00B91736"/>
    <w:rsid w:val="00B91868"/>
    <w:rsid w:val="00B91964"/>
    <w:rsid w:val="00B91991"/>
    <w:rsid w:val="00B91998"/>
    <w:rsid w:val="00B919E2"/>
    <w:rsid w:val="00B91A64"/>
    <w:rsid w:val="00B91A90"/>
    <w:rsid w:val="00B91AEC"/>
    <w:rsid w:val="00B91B2E"/>
    <w:rsid w:val="00B91B57"/>
    <w:rsid w:val="00B91BC3"/>
    <w:rsid w:val="00B91C18"/>
    <w:rsid w:val="00B91C3D"/>
    <w:rsid w:val="00B91C9E"/>
    <w:rsid w:val="00B91E09"/>
    <w:rsid w:val="00B91E17"/>
    <w:rsid w:val="00B91E38"/>
    <w:rsid w:val="00B91EB0"/>
    <w:rsid w:val="00B91F65"/>
    <w:rsid w:val="00B9208E"/>
    <w:rsid w:val="00B9214B"/>
    <w:rsid w:val="00B921F7"/>
    <w:rsid w:val="00B92225"/>
    <w:rsid w:val="00B92355"/>
    <w:rsid w:val="00B9240E"/>
    <w:rsid w:val="00B9243D"/>
    <w:rsid w:val="00B92499"/>
    <w:rsid w:val="00B924CF"/>
    <w:rsid w:val="00B92518"/>
    <w:rsid w:val="00B92540"/>
    <w:rsid w:val="00B925DF"/>
    <w:rsid w:val="00B92617"/>
    <w:rsid w:val="00B92871"/>
    <w:rsid w:val="00B929A8"/>
    <w:rsid w:val="00B929EC"/>
    <w:rsid w:val="00B92A10"/>
    <w:rsid w:val="00B92B1C"/>
    <w:rsid w:val="00B92B88"/>
    <w:rsid w:val="00B92D14"/>
    <w:rsid w:val="00B92E65"/>
    <w:rsid w:val="00B92E73"/>
    <w:rsid w:val="00B92F49"/>
    <w:rsid w:val="00B9300F"/>
    <w:rsid w:val="00B9309E"/>
    <w:rsid w:val="00B930DB"/>
    <w:rsid w:val="00B930DC"/>
    <w:rsid w:val="00B93113"/>
    <w:rsid w:val="00B93126"/>
    <w:rsid w:val="00B9323D"/>
    <w:rsid w:val="00B932D7"/>
    <w:rsid w:val="00B933AE"/>
    <w:rsid w:val="00B933DE"/>
    <w:rsid w:val="00B93454"/>
    <w:rsid w:val="00B93485"/>
    <w:rsid w:val="00B9369B"/>
    <w:rsid w:val="00B93729"/>
    <w:rsid w:val="00B93795"/>
    <w:rsid w:val="00B93796"/>
    <w:rsid w:val="00B937AF"/>
    <w:rsid w:val="00B9382B"/>
    <w:rsid w:val="00B938B0"/>
    <w:rsid w:val="00B93A3B"/>
    <w:rsid w:val="00B93A68"/>
    <w:rsid w:val="00B93C65"/>
    <w:rsid w:val="00B93CEC"/>
    <w:rsid w:val="00B93D0E"/>
    <w:rsid w:val="00B93D58"/>
    <w:rsid w:val="00B93EC1"/>
    <w:rsid w:val="00B93EF2"/>
    <w:rsid w:val="00B94167"/>
    <w:rsid w:val="00B942D6"/>
    <w:rsid w:val="00B944F0"/>
    <w:rsid w:val="00B9453D"/>
    <w:rsid w:val="00B94709"/>
    <w:rsid w:val="00B94716"/>
    <w:rsid w:val="00B949E6"/>
    <w:rsid w:val="00B94A00"/>
    <w:rsid w:val="00B94BEE"/>
    <w:rsid w:val="00B94E0D"/>
    <w:rsid w:val="00B94F2C"/>
    <w:rsid w:val="00B94F32"/>
    <w:rsid w:val="00B94FD7"/>
    <w:rsid w:val="00B95200"/>
    <w:rsid w:val="00B95402"/>
    <w:rsid w:val="00B95451"/>
    <w:rsid w:val="00B955EA"/>
    <w:rsid w:val="00B95627"/>
    <w:rsid w:val="00B9563D"/>
    <w:rsid w:val="00B95660"/>
    <w:rsid w:val="00B956B3"/>
    <w:rsid w:val="00B957F5"/>
    <w:rsid w:val="00B95905"/>
    <w:rsid w:val="00B95982"/>
    <w:rsid w:val="00B959BD"/>
    <w:rsid w:val="00B95A22"/>
    <w:rsid w:val="00B95B49"/>
    <w:rsid w:val="00B95BB4"/>
    <w:rsid w:val="00B95E23"/>
    <w:rsid w:val="00B95E70"/>
    <w:rsid w:val="00B95F92"/>
    <w:rsid w:val="00B95FAB"/>
    <w:rsid w:val="00B95FDA"/>
    <w:rsid w:val="00B960EA"/>
    <w:rsid w:val="00B961A2"/>
    <w:rsid w:val="00B962CD"/>
    <w:rsid w:val="00B9636C"/>
    <w:rsid w:val="00B963B0"/>
    <w:rsid w:val="00B9642F"/>
    <w:rsid w:val="00B96472"/>
    <w:rsid w:val="00B9647C"/>
    <w:rsid w:val="00B964FC"/>
    <w:rsid w:val="00B9652D"/>
    <w:rsid w:val="00B9661F"/>
    <w:rsid w:val="00B9669E"/>
    <w:rsid w:val="00B966DA"/>
    <w:rsid w:val="00B96751"/>
    <w:rsid w:val="00B967CD"/>
    <w:rsid w:val="00B96868"/>
    <w:rsid w:val="00B96919"/>
    <w:rsid w:val="00B96965"/>
    <w:rsid w:val="00B96C8C"/>
    <w:rsid w:val="00B96D39"/>
    <w:rsid w:val="00B96D46"/>
    <w:rsid w:val="00B96E3F"/>
    <w:rsid w:val="00B97011"/>
    <w:rsid w:val="00B970CF"/>
    <w:rsid w:val="00B97161"/>
    <w:rsid w:val="00B9719D"/>
    <w:rsid w:val="00B97229"/>
    <w:rsid w:val="00B972AF"/>
    <w:rsid w:val="00B976A7"/>
    <w:rsid w:val="00B97732"/>
    <w:rsid w:val="00B97763"/>
    <w:rsid w:val="00B977A6"/>
    <w:rsid w:val="00B97865"/>
    <w:rsid w:val="00B978B8"/>
    <w:rsid w:val="00B9795E"/>
    <w:rsid w:val="00B97A81"/>
    <w:rsid w:val="00B97B9F"/>
    <w:rsid w:val="00B97C4A"/>
    <w:rsid w:val="00B97C64"/>
    <w:rsid w:val="00B97C81"/>
    <w:rsid w:val="00B97CFE"/>
    <w:rsid w:val="00B97D57"/>
    <w:rsid w:val="00B97DC2"/>
    <w:rsid w:val="00B97E24"/>
    <w:rsid w:val="00B97ECE"/>
    <w:rsid w:val="00BA0068"/>
    <w:rsid w:val="00BA00AE"/>
    <w:rsid w:val="00BA0372"/>
    <w:rsid w:val="00BA0397"/>
    <w:rsid w:val="00BA04C8"/>
    <w:rsid w:val="00BA06C6"/>
    <w:rsid w:val="00BA07ED"/>
    <w:rsid w:val="00BA092A"/>
    <w:rsid w:val="00BA0A5B"/>
    <w:rsid w:val="00BA0B02"/>
    <w:rsid w:val="00BA0B1A"/>
    <w:rsid w:val="00BA0D61"/>
    <w:rsid w:val="00BA0EC2"/>
    <w:rsid w:val="00BA0FF2"/>
    <w:rsid w:val="00BA10B9"/>
    <w:rsid w:val="00BA10C7"/>
    <w:rsid w:val="00BA11D5"/>
    <w:rsid w:val="00BA1259"/>
    <w:rsid w:val="00BA1266"/>
    <w:rsid w:val="00BA1284"/>
    <w:rsid w:val="00BA137C"/>
    <w:rsid w:val="00BA147C"/>
    <w:rsid w:val="00BA1578"/>
    <w:rsid w:val="00BA16E7"/>
    <w:rsid w:val="00BA1770"/>
    <w:rsid w:val="00BA1777"/>
    <w:rsid w:val="00BA194E"/>
    <w:rsid w:val="00BA1A0B"/>
    <w:rsid w:val="00BA1A7F"/>
    <w:rsid w:val="00BA1AE8"/>
    <w:rsid w:val="00BA1B70"/>
    <w:rsid w:val="00BA1B78"/>
    <w:rsid w:val="00BA1C2A"/>
    <w:rsid w:val="00BA1D18"/>
    <w:rsid w:val="00BA1D3B"/>
    <w:rsid w:val="00BA1D97"/>
    <w:rsid w:val="00BA1DA5"/>
    <w:rsid w:val="00BA1EA3"/>
    <w:rsid w:val="00BA1F02"/>
    <w:rsid w:val="00BA1F32"/>
    <w:rsid w:val="00BA208A"/>
    <w:rsid w:val="00BA223C"/>
    <w:rsid w:val="00BA2273"/>
    <w:rsid w:val="00BA23DF"/>
    <w:rsid w:val="00BA249F"/>
    <w:rsid w:val="00BA254B"/>
    <w:rsid w:val="00BA29C5"/>
    <w:rsid w:val="00BA2A35"/>
    <w:rsid w:val="00BA2A4E"/>
    <w:rsid w:val="00BA2B08"/>
    <w:rsid w:val="00BA2B6B"/>
    <w:rsid w:val="00BA2BEC"/>
    <w:rsid w:val="00BA2D3F"/>
    <w:rsid w:val="00BA2E03"/>
    <w:rsid w:val="00BA2F16"/>
    <w:rsid w:val="00BA3044"/>
    <w:rsid w:val="00BA32EB"/>
    <w:rsid w:val="00BA347F"/>
    <w:rsid w:val="00BA348D"/>
    <w:rsid w:val="00BA34B0"/>
    <w:rsid w:val="00BA3628"/>
    <w:rsid w:val="00BA3748"/>
    <w:rsid w:val="00BA3777"/>
    <w:rsid w:val="00BA38A2"/>
    <w:rsid w:val="00BA38A5"/>
    <w:rsid w:val="00BA38FA"/>
    <w:rsid w:val="00BA390B"/>
    <w:rsid w:val="00BA391E"/>
    <w:rsid w:val="00BA3A7E"/>
    <w:rsid w:val="00BA3C03"/>
    <w:rsid w:val="00BA3CDC"/>
    <w:rsid w:val="00BA3CE5"/>
    <w:rsid w:val="00BA3D0A"/>
    <w:rsid w:val="00BA3D17"/>
    <w:rsid w:val="00BA3D29"/>
    <w:rsid w:val="00BA3DE4"/>
    <w:rsid w:val="00BA3E5A"/>
    <w:rsid w:val="00BA4036"/>
    <w:rsid w:val="00BA409E"/>
    <w:rsid w:val="00BA40AC"/>
    <w:rsid w:val="00BA4293"/>
    <w:rsid w:val="00BA42BD"/>
    <w:rsid w:val="00BA4378"/>
    <w:rsid w:val="00BA44A4"/>
    <w:rsid w:val="00BA453B"/>
    <w:rsid w:val="00BA4887"/>
    <w:rsid w:val="00BA48EC"/>
    <w:rsid w:val="00BA49C1"/>
    <w:rsid w:val="00BA49DF"/>
    <w:rsid w:val="00BA4ACE"/>
    <w:rsid w:val="00BA4DE4"/>
    <w:rsid w:val="00BA4E04"/>
    <w:rsid w:val="00BA4FCD"/>
    <w:rsid w:val="00BA50FF"/>
    <w:rsid w:val="00BA51CD"/>
    <w:rsid w:val="00BA51DC"/>
    <w:rsid w:val="00BA51FE"/>
    <w:rsid w:val="00BA525D"/>
    <w:rsid w:val="00BA5318"/>
    <w:rsid w:val="00BA5463"/>
    <w:rsid w:val="00BA5511"/>
    <w:rsid w:val="00BA5531"/>
    <w:rsid w:val="00BA5562"/>
    <w:rsid w:val="00BA5585"/>
    <w:rsid w:val="00BA587B"/>
    <w:rsid w:val="00BA588E"/>
    <w:rsid w:val="00BA58CF"/>
    <w:rsid w:val="00BA59B1"/>
    <w:rsid w:val="00BA5A04"/>
    <w:rsid w:val="00BA5A35"/>
    <w:rsid w:val="00BA5BAB"/>
    <w:rsid w:val="00BA5C9F"/>
    <w:rsid w:val="00BA5CE4"/>
    <w:rsid w:val="00BA5DB1"/>
    <w:rsid w:val="00BA5DE9"/>
    <w:rsid w:val="00BA6049"/>
    <w:rsid w:val="00BA6064"/>
    <w:rsid w:val="00BA609F"/>
    <w:rsid w:val="00BA60BB"/>
    <w:rsid w:val="00BA6114"/>
    <w:rsid w:val="00BA613A"/>
    <w:rsid w:val="00BA6400"/>
    <w:rsid w:val="00BA644C"/>
    <w:rsid w:val="00BA654B"/>
    <w:rsid w:val="00BA657D"/>
    <w:rsid w:val="00BA6705"/>
    <w:rsid w:val="00BA6820"/>
    <w:rsid w:val="00BA683A"/>
    <w:rsid w:val="00BA6890"/>
    <w:rsid w:val="00BA6975"/>
    <w:rsid w:val="00BA6B85"/>
    <w:rsid w:val="00BA6E23"/>
    <w:rsid w:val="00BA6EF6"/>
    <w:rsid w:val="00BA6F64"/>
    <w:rsid w:val="00BA6F9E"/>
    <w:rsid w:val="00BA6FA8"/>
    <w:rsid w:val="00BA6FCE"/>
    <w:rsid w:val="00BA7065"/>
    <w:rsid w:val="00BA7069"/>
    <w:rsid w:val="00BA708D"/>
    <w:rsid w:val="00BA70D3"/>
    <w:rsid w:val="00BA7175"/>
    <w:rsid w:val="00BA71B7"/>
    <w:rsid w:val="00BA7270"/>
    <w:rsid w:val="00BA7548"/>
    <w:rsid w:val="00BA75B4"/>
    <w:rsid w:val="00BA75CF"/>
    <w:rsid w:val="00BA76E8"/>
    <w:rsid w:val="00BA7777"/>
    <w:rsid w:val="00BA78BB"/>
    <w:rsid w:val="00BA7961"/>
    <w:rsid w:val="00BA797C"/>
    <w:rsid w:val="00BA798D"/>
    <w:rsid w:val="00BA79BF"/>
    <w:rsid w:val="00BA79DD"/>
    <w:rsid w:val="00BA7D81"/>
    <w:rsid w:val="00BA7E1D"/>
    <w:rsid w:val="00BA7E5D"/>
    <w:rsid w:val="00BA7FC5"/>
    <w:rsid w:val="00BB0035"/>
    <w:rsid w:val="00BB0036"/>
    <w:rsid w:val="00BB00C3"/>
    <w:rsid w:val="00BB03B1"/>
    <w:rsid w:val="00BB03F1"/>
    <w:rsid w:val="00BB0484"/>
    <w:rsid w:val="00BB051F"/>
    <w:rsid w:val="00BB0639"/>
    <w:rsid w:val="00BB079E"/>
    <w:rsid w:val="00BB07DD"/>
    <w:rsid w:val="00BB094A"/>
    <w:rsid w:val="00BB09B7"/>
    <w:rsid w:val="00BB0A36"/>
    <w:rsid w:val="00BB0D5A"/>
    <w:rsid w:val="00BB0DE3"/>
    <w:rsid w:val="00BB0DEB"/>
    <w:rsid w:val="00BB0E0C"/>
    <w:rsid w:val="00BB0F44"/>
    <w:rsid w:val="00BB0FEB"/>
    <w:rsid w:val="00BB10D1"/>
    <w:rsid w:val="00BB1100"/>
    <w:rsid w:val="00BB1145"/>
    <w:rsid w:val="00BB114E"/>
    <w:rsid w:val="00BB1172"/>
    <w:rsid w:val="00BB1173"/>
    <w:rsid w:val="00BB131D"/>
    <w:rsid w:val="00BB136A"/>
    <w:rsid w:val="00BB146F"/>
    <w:rsid w:val="00BB161B"/>
    <w:rsid w:val="00BB1687"/>
    <w:rsid w:val="00BB16A3"/>
    <w:rsid w:val="00BB1900"/>
    <w:rsid w:val="00BB1978"/>
    <w:rsid w:val="00BB19F9"/>
    <w:rsid w:val="00BB1ABA"/>
    <w:rsid w:val="00BB1AE9"/>
    <w:rsid w:val="00BB1B73"/>
    <w:rsid w:val="00BB1C02"/>
    <w:rsid w:val="00BB1DDC"/>
    <w:rsid w:val="00BB1E7D"/>
    <w:rsid w:val="00BB1EA9"/>
    <w:rsid w:val="00BB1EBB"/>
    <w:rsid w:val="00BB1EFE"/>
    <w:rsid w:val="00BB1FB1"/>
    <w:rsid w:val="00BB20B0"/>
    <w:rsid w:val="00BB2111"/>
    <w:rsid w:val="00BB2159"/>
    <w:rsid w:val="00BB2190"/>
    <w:rsid w:val="00BB21C5"/>
    <w:rsid w:val="00BB2234"/>
    <w:rsid w:val="00BB22CD"/>
    <w:rsid w:val="00BB2347"/>
    <w:rsid w:val="00BB23E3"/>
    <w:rsid w:val="00BB2472"/>
    <w:rsid w:val="00BB24C5"/>
    <w:rsid w:val="00BB24E4"/>
    <w:rsid w:val="00BB24ED"/>
    <w:rsid w:val="00BB259C"/>
    <w:rsid w:val="00BB275C"/>
    <w:rsid w:val="00BB27F3"/>
    <w:rsid w:val="00BB2806"/>
    <w:rsid w:val="00BB2A6E"/>
    <w:rsid w:val="00BB2D5A"/>
    <w:rsid w:val="00BB2D61"/>
    <w:rsid w:val="00BB2D91"/>
    <w:rsid w:val="00BB2EBD"/>
    <w:rsid w:val="00BB2FED"/>
    <w:rsid w:val="00BB322C"/>
    <w:rsid w:val="00BB326F"/>
    <w:rsid w:val="00BB3348"/>
    <w:rsid w:val="00BB34B9"/>
    <w:rsid w:val="00BB350E"/>
    <w:rsid w:val="00BB3518"/>
    <w:rsid w:val="00BB3603"/>
    <w:rsid w:val="00BB3662"/>
    <w:rsid w:val="00BB3766"/>
    <w:rsid w:val="00BB3931"/>
    <w:rsid w:val="00BB3958"/>
    <w:rsid w:val="00BB39AB"/>
    <w:rsid w:val="00BB3A56"/>
    <w:rsid w:val="00BB3ADB"/>
    <w:rsid w:val="00BB3B06"/>
    <w:rsid w:val="00BB3B9B"/>
    <w:rsid w:val="00BB3C1E"/>
    <w:rsid w:val="00BB3C45"/>
    <w:rsid w:val="00BB3C9E"/>
    <w:rsid w:val="00BB3D40"/>
    <w:rsid w:val="00BB3D75"/>
    <w:rsid w:val="00BB3DEF"/>
    <w:rsid w:val="00BB3E0E"/>
    <w:rsid w:val="00BB3F09"/>
    <w:rsid w:val="00BB43FA"/>
    <w:rsid w:val="00BB448A"/>
    <w:rsid w:val="00BB461E"/>
    <w:rsid w:val="00BB4813"/>
    <w:rsid w:val="00BB482C"/>
    <w:rsid w:val="00BB4876"/>
    <w:rsid w:val="00BB4878"/>
    <w:rsid w:val="00BB4920"/>
    <w:rsid w:val="00BB4AF5"/>
    <w:rsid w:val="00BB4BE5"/>
    <w:rsid w:val="00BB4DF4"/>
    <w:rsid w:val="00BB4E13"/>
    <w:rsid w:val="00BB4E49"/>
    <w:rsid w:val="00BB50C1"/>
    <w:rsid w:val="00BB50EA"/>
    <w:rsid w:val="00BB5108"/>
    <w:rsid w:val="00BB5138"/>
    <w:rsid w:val="00BB53C9"/>
    <w:rsid w:val="00BB5432"/>
    <w:rsid w:val="00BB545A"/>
    <w:rsid w:val="00BB5495"/>
    <w:rsid w:val="00BB5512"/>
    <w:rsid w:val="00BB5714"/>
    <w:rsid w:val="00BB58DF"/>
    <w:rsid w:val="00BB59AF"/>
    <w:rsid w:val="00BB5A85"/>
    <w:rsid w:val="00BB5C07"/>
    <w:rsid w:val="00BB5E74"/>
    <w:rsid w:val="00BB5E79"/>
    <w:rsid w:val="00BB5EA2"/>
    <w:rsid w:val="00BB618B"/>
    <w:rsid w:val="00BB6341"/>
    <w:rsid w:val="00BB6600"/>
    <w:rsid w:val="00BB68AA"/>
    <w:rsid w:val="00BB68B1"/>
    <w:rsid w:val="00BB68F4"/>
    <w:rsid w:val="00BB69B1"/>
    <w:rsid w:val="00BB6A1D"/>
    <w:rsid w:val="00BB6AF1"/>
    <w:rsid w:val="00BB6B0F"/>
    <w:rsid w:val="00BB6CB6"/>
    <w:rsid w:val="00BB6CC7"/>
    <w:rsid w:val="00BB6D18"/>
    <w:rsid w:val="00BB6DDD"/>
    <w:rsid w:val="00BB6DED"/>
    <w:rsid w:val="00BB6E25"/>
    <w:rsid w:val="00BB6E44"/>
    <w:rsid w:val="00BB6E4E"/>
    <w:rsid w:val="00BB7004"/>
    <w:rsid w:val="00BB7380"/>
    <w:rsid w:val="00BB7501"/>
    <w:rsid w:val="00BB7907"/>
    <w:rsid w:val="00BB799C"/>
    <w:rsid w:val="00BB7ADD"/>
    <w:rsid w:val="00BB7B7C"/>
    <w:rsid w:val="00BB7BD1"/>
    <w:rsid w:val="00BB7C03"/>
    <w:rsid w:val="00BB7C0B"/>
    <w:rsid w:val="00BB7DEE"/>
    <w:rsid w:val="00BC0039"/>
    <w:rsid w:val="00BC0086"/>
    <w:rsid w:val="00BC00CA"/>
    <w:rsid w:val="00BC01BB"/>
    <w:rsid w:val="00BC01F0"/>
    <w:rsid w:val="00BC01F2"/>
    <w:rsid w:val="00BC0293"/>
    <w:rsid w:val="00BC02BF"/>
    <w:rsid w:val="00BC03B0"/>
    <w:rsid w:val="00BC0529"/>
    <w:rsid w:val="00BC05C1"/>
    <w:rsid w:val="00BC0601"/>
    <w:rsid w:val="00BC0683"/>
    <w:rsid w:val="00BC068B"/>
    <w:rsid w:val="00BC06AE"/>
    <w:rsid w:val="00BC07E5"/>
    <w:rsid w:val="00BC07F5"/>
    <w:rsid w:val="00BC0893"/>
    <w:rsid w:val="00BC0895"/>
    <w:rsid w:val="00BC09BB"/>
    <w:rsid w:val="00BC0ADC"/>
    <w:rsid w:val="00BC0B17"/>
    <w:rsid w:val="00BC0B4A"/>
    <w:rsid w:val="00BC0B51"/>
    <w:rsid w:val="00BC0C14"/>
    <w:rsid w:val="00BC0C32"/>
    <w:rsid w:val="00BC0E19"/>
    <w:rsid w:val="00BC1003"/>
    <w:rsid w:val="00BC103E"/>
    <w:rsid w:val="00BC10B2"/>
    <w:rsid w:val="00BC10B6"/>
    <w:rsid w:val="00BC12C0"/>
    <w:rsid w:val="00BC12DF"/>
    <w:rsid w:val="00BC12E2"/>
    <w:rsid w:val="00BC12F9"/>
    <w:rsid w:val="00BC1480"/>
    <w:rsid w:val="00BC16E3"/>
    <w:rsid w:val="00BC177C"/>
    <w:rsid w:val="00BC181A"/>
    <w:rsid w:val="00BC1916"/>
    <w:rsid w:val="00BC197B"/>
    <w:rsid w:val="00BC199D"/>
    <w:rsid w:val="00BC1AD8"/>
    <w:rsid w:val="00BC1C38"/>
    <w:rsid w:val="00BC1CBD"/>
    <w:rsid w:val="00BC1CEB"/>
    <w:rsid w:val="00BC1CEC"/>
    <w:rsid w:val="00BC1CF7"/>
    <w:rsid w:val="00BC1EB1"/>
    <w:rsid w:val="00BC2146"/>
    <w:rsid w:val="00BC2192"/>
    <w:rsid w:val="00BC2232"/>
    <w:rsid w:val="00BC2337"/>
    <w:rsid w:val="00BC23A1"/>
    <w:rsid w:val="00BC2445"/>
    <w:rsid w:val="00BC24A4"/>
    <w:rsid w:val="00BC24BF"/>
    <w:rsid w:val="00BC2676"/>
    <w:rsid w:val="00BC26D8"/>
    <w:rsid w:val="00BC26E6"/>
    <w:rsid w:val="00BC274E"/>
    <w:rsid w:val="00BC27C7"/>
    <w:rsid w:val="00BC29C5"/>
    <w:rsid w:val="00BC2A6B"/>
    <w:rsid w:val="00BC2A9B"/>
    <w:rsid w:val="00BC2AE8"/>
    <w:rsid w:val="00BC2AF2"/>
    <w:rsid w:val="00BC2B8A"/>
    <w:rsid w:val="00BC2BDF"/>
    <w:rsid w:val="00BC2D1B"/>
    <w:rsid w:val="00BC2E55"/>
    <w:rsid w:val="00BC2E7C"/>
    <w:rsid w:val="00BC2EE6"/>
    <w:rsid w:val="00BC2F0D"/>
    <w:rsid w:val="00BC2F86"/>
    <w:rsid w:val="00BC3196"/>
    <w:rsid w:val="00BC31D1"/>
    <w:rsid w:val="00BC32FF"/>
    <w:rsid w:val="00BC3446"/>
    <w:rsid w:val="00BC36A4"/>
    <w:rsid w:val="00BC3764"/>
    <w:rsid w:val="00BC376B"/>
    <w:rsid w:val="00BC3842"/>
    <w:rsid w:val="00BC38E1"/>
    <w:rsid w:val="00BC38FF"/>
    <w:rsid w:val="00BC397A"/>
    <w:rsid w:val="00BC39AD"/>
    <w:rsid w:val="00BC39C6"/>
    <w:rsid w:val="00BC3B50"/>
    <w:rsid w:val="00BC3B7F"/>
    <w:rsid w:val="00BC3C9F"/>
    <w:rsid w:val="00BC3CAB"/>
    <w:rsid w:val="00BC3DA4"/>
    <w:rsid w:val="00BC3DB2"/>
    <w:rsid w:val="00BC3EFD"/>
    <w:rsid w:val="00BC40A1"/>
    <w:rsid w:val="00BC4164"/>
    <w:rsid w:val="00BC42C2"/>
    <w:rsid w:val="00BC42CF"/>
    <w:rsid w:val="00BC42EF"/>
    <w:rsid w:val="00BC43F6"/>
    <w:rsid w:val="00BC44DC"/>
    <w:rsid w:val="00BC4557"/>
    <w:rsid w:val="00BC45B5"/>
    <w:rsid w:val="00BC465B"/>
    <w:rsid w:val="00BC468E"/>
    <w:rsid w:val="00BC4951"/>
    <w:rsid w:val="00BC4970"/>
    <w:rsid w:val="00BC49FD"/>
    <w:rsid w:val="00BC4A1B"/>
    <w:rsid w:val="00BC4AA4"/>
    <w:rsid w:val="00BC4C1D"/>
    <w:rsid w:val="00BC4C47"/>
    <w:rsid w:val="00BC4D99"/>
    <w:rsid w:val="00BC4D9F"/>
    <w:rsid w:val="00BC4E05"/>
    <w:rsid w:val="00BC4F7A"/>
    <w:rsid w:val="00BC4FD6"/>
    <w:rsid w:val="00BC4FF2"/>
    <w:rsid w:val="00BC5069"/>
    <w:rsid w:val="00BC512D"/>
    <w:rsid w:val="00BC51EB"/>
    <w:rsid w:val="00BC574B"/>
    <w:rsid w:val="00BC5769"/>
    <w:rsid w:val="00BC5964"/>
    <w:rsid w:val="00BC5BDA"/>
    <w:rsid w:val="00BC5E3C"/>
    <w:rsid w:val="00BC5ECE"/>
    <w:rsid w:val="00BC5FC1"/>
    <w:rsid w:val="00BC605B"/>
    <w:rsid w:val="00BC6079"/>
    <w:rsid w:val="00BC6137"/>
    <w:rsid w:val="00BC623C"/>
    <w:rsid w:val="00BC62A0"/>
    <w:rsid w:val="00BC639F"/>
    <w:rsid w:val="00BC6424"/>
    <w:rsid w:val="00BC64B0"/>
    <w:rsid w:val="00BC668A"/>
    <w:rsid w:val="00BC683B"/>
    <w:rsid w:val="00BC6861"/>
    <w:rsid w:val="00BC6A1E"/>
    <w:rsid w:val="00BC6A71"/>
    <w:rsid w:val="00BC6A84"/>
    <w:rsid w:val="00BC6D44"/>
    <w:rsid w:val="00BC6D46"/>
    <w:rsid w:val="00BC6DD4"/>
    <w:rsid w:val="00BC6E44"/>
    <w:rsid w:val="00BC6E51"/>
    <w:rsid w:val="00BC6EA7"/>
    <w:rsid w:val="00BC703B"/>
    <w:rsid w:val="00BC7219"/>
    <w:rsid w:val="00BC7274"/>
    <w:rsid w:val="00BC7359"/>
    <w:rsid w:val="00BC762C"/>
    <w:rsid w:val="00BC7778"/>
    <w:rsid w:val="00BC77BD"/>
    <w:rsid w:val="00BC785B"/>
    <w:rsid w:val="00BC7944"/>
    <w:rsid w:val="00BC795A"/>
    <w:rsid w:val="00BC7D02"/>
    <w:rsid w:val="00BC7DB1"/>
    <w:rsid w:val="00BC7F03"/>
    <w:rsid w:val="00BD0038"/>
    <w:rsid w:val="00BD0056"/>
    <w:rsid w:val="00BD00C2"/>
    <w:rsid w:val="00BD0117"/>
    <w:rsid w:val="00BD028B"/>
    <w:rsid w:val="00BD0340"/>
    <w:rsid w:val="00BD036C"/>
    <w:rsid w:val="00BD04A8"/>
    <w:rsid w:val="00BD04C4"/>
    <w:rsid w:val="00BD053D"/>
    <w:rsid w:val="00BD06DC"/>
    <w:rsid w:val="00BD077A"/>
    <w:rsid w:val="00BD0789"/>
    <w:rsid w:val="00BD07DB"/>
    <w:rsid w:val="00BD084D"/>
    <w:rsid w:val="00BD08D7"/>
    <w:rsid w:val="00BD090D"/>
    <w:rsid w:val="00BD0A36"/>
    <w:rsid w:val="00BD0C53"/>
    <w:rsid w:val="00BD0C9F"/>
    <w:rsid w:val="00BD0D8D"/>
    <w:rsid w:val="00BD0D93"/>
    <w:rsid w:val="00BD0EF6"/>
    <w:rsid w:val="00BD0EFF"/>
    <w:rsid w:val="00BD0FD1"/>
    <w:rsid w:val="00BD10E6"/>
    <w:rsid w:val="00BD1126"/>
    <w:rsid w:val="00BD119C"/>
    <w:rsid w:val="00BD11A0"/>
    <w:rsid w:val="00BD11A9"/>
    <w:rsid w:val="00BD11E0"/>
    <w:rsid w:val="00BD130D"/>
    <w:rsid w:val="00BD154F"/>
    <w:rsid w:val="00BD159C"/>
    <w:rsid w:val="00BD1687"/>
    <w:rsid w:val="00BD177D"/>
    <w:rsid w:val="00BD17CA"/>
    <w:rsid w:val="00BD1853"/>
    <w:rsid w:val="00BD18DB"/>
    <w:rsid w:val="00BD1974"/>
    <w:rsid w:val="00BD19EB"/>
    <w:rsid w:val="00BD1A81"/>
    <w:rsid w:val="00BD1BCD"/>
    <w:rsid w:val="00BD1C28"/>
    <w:rsid w:val="00BD1D53"/>
    <w:rsid w:val="00BD1DEC"/>
    <w:rsid w:val="00BD2167"/>
    <w:rsid w:val="00BD2180"/>
    <w:rsid w:val="00BD22A1"/>
    <w:rsid w:val="00BD2376"/>
    <w:rsid w:val="00BD237F"/>
    <w:rsid w:val="00BD2389"/>
    <w:rsid w:val="00BD23BD"/>
    <w:rsid w:val="00BD24B2"/>
    <w:rsid w:val="00BD25A4"/>
    <w:rsid w:val="00BD2881"/>
    <w:rsid w:val="00BD2893"/>
    <w:rsid w:val="00BD2974"/>
    <w:rsid w:val="00BD297C"/>
    <w:rsid w:val="00BD2D48"/>
    <w:rsid w:val="00BD2DCB"/>
    <w:rsid w:val="00BD2DE0"/>
    <w:rsid w:val="00BD2EDC"/>
    <w:rsid w:val="00BD3031"/>
    <w:rsid w:val="00BD31CB"/>
    <w:rsid w:val="00BD31EA"/>
    <w:rsid w:val="00BD324D"/>
    <w:rsid w:val="00BD3288"/>
    <w:rsid w:val="00BD3375"/>
    <w:rsid w:val="00BD339F"/>
    <w:rsid w:val="00BD345A"/>
    <w:rsid w:val="00BD357C"/>
    <w:rsid w:val="00BD3660"/>
    <w:rsid w:val="00BD369E"/>
    <w:rsid w:val="00BD37B3"/>
    <w:rsid w:val="00BD37B4"/>
    <w:rsid w:val="00BD39AE"/>
    <w:rsid w:val="00BD3A11"/>
    <w:rsid w:val="00BD3C33"/>
    <w:rsid w:val="00BD3C45"/>
    <w:rsid w:val="00BD3D20"/>
    <w:rsid w:val="00BD3E42"/>
    <w:rsid w:val="00BD3EDB"/>
    <w:rsid w:val="00BD3F15"/>
    <w:rsid w:val="00BD4019"/>
    <w:rsid w:val="00BD423F"/>
    <w:rsid w:val="00BD4399"/>
    <w:rsid w:val="00BD4443"/>
    <w:rsid w:val="00BD4459"/>
    <w:rsid w:val="00BD45A6"/>
    <w:rsid w:val="00BD45C1"/>
    <w:rsid w:val="00BD45FE"/>
    <w:rsid w:val="00BD4652"/>
    <w:rsid w:val="00BD47B6"/>
    <w:rsid w:val="00BD4A34"/>
    <w:rsid w:val="00BD4ABA"/>
    <w:rsid w:val="00BD4B88"/>
    <w:rsid w:val="00BD4D0D"/>
    <w:rsid w:val="00BD4E8E"/>
    <w:rsid w:val="00BD4ED0"/>
    <w:rsid w:val="00BD4F96"/>
    <w:rsid w:val="00BD52B1"/>
    <w:rsid w:val="00BD52C7"/>
    <w:rsid w:val="00BD52EE"/>
    <w:rsid w:val="00BD533A"/>
    <w:rsid w:val="00BD5491"/>
    <w:rsid w:val="00BD555E"/>
    <w:rsid w:val="00BD5598"/>
    <w:rsid w:val="00BD5623"/>
    <w:rsid w:val="00BD574B"/>
    <w:rsid w:val="00BD5788"/>
    <w:rsid w:val="00BD595B"/>
    <w:rsid w:val="00BD5A19"/>
    <w:rsid w:val="00BD5B35"/>
    <w:rsid w:val="00BD5CD8"/>
    <w:rsid w:val="00BD5EAC"/>
    <w:rsid w:val="00BD6035"/>
    <w:rsid w:val="00BD60EC"/>
    <w:rsid w:val="00BD6175"/>
    <w:rsid w:val="00BD6291"/>
    <w:rsid w:val="00BD63A4"/>
    <w:rsid w:val="00BD63F9"/>
    <w:rsid w:val="00BD671D"/>
    <w:rsid w:val="00BD6743"/>
    <w:rsid w:val="00BD6860"/>
    <w:rsid w:val="00BD6973"/>
    <w:rsid w:val="00BD69F1"/>
    <w:rsid w:val="00BD6E38"/>
    <w:rsid w:val="00BD6E50"/>
    <w:rsid w:val="00BD6EA0"/>
    <w:rsid w:val="00BD6F18"/>
    <w:rsid w:val="00BD6F3F"/>
    <w:rsid w:val="00BD6F6E"/>
    <w:rsid w:val="00BD7090"/>
    <w:rsid w:val="00BD70A1"/>
    <w:rsid w:val="00BD710B"/>
    <w:rsid w:val="00BD7169"/>
    <w:rsid w:val="00BD7219"/>
    <w:rsid w:val="00BD728E"/>
    <w:rsid w:val="00BD73B6"/>
    <w:rsid w:val="00BD73FB"/>
    <w:rsid w:val="00BD7435"/>
    <w:rsid w:val="00BD74D9"/>
    <w:rsid w:val="00BD7652"/>
    <w:rsid w:val="00BD7687"/>
    <w:rsid w:val="00BD76B3"/>
    <w:rsid w:val="00BD77A4"/>
    <w:rsid w:val="00BD77A6"/>
    <w:rsid w:val="00BD784E"/>
    <w:rsid w:val="00BD7890"/>
    <w:rsid w:val="00BD7A20"/>
    <w:rsid w:val="00BD7A30"/>
    <w:rsid w:val="00BD7AF3"/>
    <w:rsid w:val="00BD7AF8"/>
    <w:rsid w:val="00BD7D2B"/>
    <w:rsid w:val="00BD7D2D"/>
    <w:rsid w:val="00BD7FCC"/>
    <w:rsid w:val="00BE0023"/>
    <w:rsid w:val="00BE00FF"/>
    <w:rsid w:val="00BE01CD"/>
    <w:rsid w:val="00BE0229"/>
    <w:rsid w:val="00BE0301"/>
    <w:rsid w:val="00BE0305"/>
    <w:rsid w:val="00BE03F7"/>
    <w:rsid w:val="00BE04D4"/>
    <w:rsid w:val="00BE04F0"/>
    <w:rsid w:val="00BE054A"/>
    <w:rsid w:val="00BE064F"/>
    <w:rsid w:val="00BE0679"/>
    <w:rsid w:val="00BE083A"/>
    <w:rsid w:val="00BE0925"/>
    <w:rsid w:val="00BE0973"/>
    <w:rsid w:val="00BE09AF"/>
    <w:rsid w:val="00BE0B5B"/>
    <w:rsid w:val="00BE0BC9"/>
    <w:rsid w:val="00BE0C72"/>
    <w:rsid w:val="00BE0FAB"/>
    <w:rsid w:val="00BE111A"/>
    <w:rsid w:val="00BE111F"/>
    <w:rsid w:val="00BE11D1"/>
    <w:rsid w:val="00BE1293"/>
    <w:rsid w:val="00BE1297"/>
    <w:rsid w:val="00BE1321"/>
    <w:rsid w:val="00BE13B0"/>
    <w:rsid w:val="00BE13C4"/>
    <w:rsid w:val="00BE13E1"/>
    <w:rsid w:val="00BE142A"/>
    <w:rsid w:val="00BE1574"/>
    <w:rsid w:val="00BE1727"/>
    <w:rsid w:val="00BE17B1"/>
    <w:rsid w:val="00BE17D1"/>
    <w:rsid w:val="00BE17F9"/>
    <w:rsid w:val="00BE185E"/>
    <w:rsid w:val="00BE1995"/>
    <w:rsid w:val="00BE1A24"/>
    <w:rsid w:val="00BE1A7A"/>
    <w:rsid w:val="00BE1A7C"/>
    <w:rsid w:val="00BE1E1A"/>
    <w:rsid w:val="00BE1E5A"/>
    <w:rsid w:val="00BE1FD3"/>
    <w:rsid w:val="00BE2028"/>
    <w:rsid w:val="00BE223F"/>
    <w:rsid w:val="00BE22D5"/>
    <w:rsid w:val="00BE240C"/>
    <w:rsid w:val="00BE2462"/>
    <w:rsid w:val="00BE2493"/>
    <w:rsid w:val="00BE24F5"/>
    <w:rsid w:val="00BE2582"/>
    <w:rsid w:val="00BE27DA"/>
    <w:rsid w:val="00BE29AF"/>
    <w:rsid w:val="00BE2B1A"/>
    <w:rsid w:val="00BE2B81"/>
    <w:rsid w:val="00BE2C6C"/>
    <w:rsid w:val="00BE2D25"/>
    <w:rsid w:val="00BE2E51"/>
    <w:rsid w:val="00BE2E8B"/>
    <w:rsid w:val="00BE301A"/>
    <w:rsid w:val="00BE310F"/>
    <w:rsid w:val="00BE31BD"/>
    <w:rsid w:val="00BE31ED"/>
    <w:rsid w:val="00BE33A2"/>
    <w:rsid w:val="00BE3495"/>
    <w:rsid w:val="00BE353E"/>
    <w:rsid w:val="00BE36C9"/>
    <w:rsid w:val="00BE3830"/>
    <w:rsid w:val="00BE388B"/>
    <w:rsid w:val="00BE3A73"/>
    <w:rsid w:val="00BE3AE8"/>
    <w:rsid w:val="00BE3B86"/>
    <w:rsid w:val="00BE3B94"/>
    <w:rsid w:val="00BE3C06"/>
    <w:rsid w:val="00BE3C1F"/>
    <w:rsid w:val="00BE3CD6"/>
    <w:rsid w:val="00BE3CD7"/>
    <w:rsid w:val="00BE3EAC"/>
    <w:rsid w:val="00BE3F6E"/>
    <w:rsid w:val="00BE3F8E"/>
    <w:rsid w:val="00BE400C"/>
    <w:rsid w:val="00BE4122"/>
    <w:rsid w:val="00BE41CE"/>
    <w:rsid w:val="00BE42DC"/>
    <w:rsid w:val="00BE43B8"/>
    <w:rsid w:val="00BE44F9"/>
    <w:rsid w:val="00BE458E"/>
    <w:rsid w:val="00BE45B8"/>
    <w:rsid w:val="00BE4654"/>
    <w:rsid w:val="00BE46D2"/>
    <w:rsid w:val="00BE46E1"/>
    <w:rsid w:val="00BE46F5"/>
    <w:rsid w:val="00BE4814"/>
    <w:rsid w:val="00BE48AA"/>
    <w:rsid w:val="00BE4AFD"/>
    <w:rsid w:val="00BE4B54"/>
    <w:rsid w:val="00BE4C45"/>
    <w:rsid w:val="00BE4C7C"/>
    <w:rsid w:val="00BE4CB2"/>
    <w:rsid w:val="00BE4D60"/>
    <w:rsid w:val="00BE4F20"/>
    <w:rsid w:val="00BE4FE6"/>
    <w:rsid w:val="00BE50BD"/>
    <w:rsid w:val="00BE5111"/>
    <w:rsid w:val="00BE519A"/>
    <w:rsid w:val="00BE51FE"/>
    <w:rsid w:val="00BE5232"/>
    <w:rsid w:val="00BE524A"/>
    <w:rsid w:val="00BE52AF"/>
    <w:rsid w:val="00BE52DA"/>
    <w:rsid w:val="00BE5321"/>
    <w:rsid w:val="00BE5345"/>
    <w:rsid w:val="00BE544D"/>
    <w:rsid w:val="00BE55F9"/>
    <w:rsid w:val="00BE5713"/>
    <w:rsid w:val="00BE57A1"/>
    <w:rsid w:val="00BE57D1"/>
    <w:rsid w:val="00BE58D8"/>
    <w:rsid w:val="00BE58F0"/>
    <w:rsid w:val="00BE5C81"/>
    <w:rsid w:val="00BE5CA0"/>
    <w:rsid w:val="00BE5E68"/>
    <w:rsid w:val="00BE5F90"/>
    <w:rsid w:val="00BE6023"/>
    <w:rsid w:val="00BE640B"/>
    <w:rsid w:val="00BE652D"/>
    <w:rsid w:val="00BE6630"/>
    <w:rsid w:val="00BE663A"/>
    <w:rsid w:val="00BE6714"/>
    <w:rsid w:val="00BE67FC"/>
    <w:rsid w:val="00BE68AC"/>
    <w:rsid w:val="00BE6950"/>
    <w:rsid w:val="00BE6A6B"/>
    <w:rsid w:val="00BE6BE1"/>
    <w:rsid w:val="00BE6BEB"/>
    <w:rsid w:val="00BE6D00"/>
    <w:rsid w:val="00BE6DDB"/>
    <w:rsid w:val="00BE6EEA"/>
    <w:rsid w:val="00BE6FD1"/>
    <w:rsid w:val="00BE710A"/>
    <w:rsid w:val="00BE7116"/>
    <w:rsid w:val="00BE71C5"/>
    <w:rsid w:val="00BE73B4"/>
    <w:rsid w:val="00BE74C2"/>
    <w:rsid w:val="00BE7742"/>
    <w:rsid w:val="00BE787D"/>
    <w:rsid w:val="00BE7AA9"/>
    <w:rsid w:val="00BE7BB9"/>
    <w:rsid w:val="00BE7BE5"/>
    <w:rsid w:val="00BE7FDC"/>
    <w:rsid w:val="00BE7FEA"/>
    <w:rsid w:val="00BF0142"/>
    <w:rsid w:val="00BF0179"/>
    <w:rsid w:val="00BF01B7"/>
    <w:rsid w:val="00BF0212"/>
    <w:rsid w:val="00BF03E4"/>
    <w:rsid w:val="00BF046D"/>
    <w:rsid w:val="00BF05EF"/>
    <w:rsid w:val="00BF06D7"/>
    <w:rsid w:val="00BF072D"/>
    <w:rsid w:val="00BF077F"/>
    <w:rsid w:val="00BF091C"/>
    <w:rsid w:val="00BF096B"/>
    <w:rsid w:val="00BF0A3A"/>
    <w:rsid w:val="00BF0B79"/>
    <w:rsid w:val="00BF0CA2"/>
    <w:rsid w:val="00BF0CDA"/>
    <w:rsid w:val="00BF0D68"/>
    <w:rsid w:val="00BF0E46"/>
    <w:rsid w:val="00BF0E65"/>
    <w:rsid w:val="00BF0EE6"/>
    <w:rsid w:val="00BF10DE"/>
    <w:rsid w:val="00BF11AE"/>
    <w:rsid w:val="00BF11D9"/>
    <w:rsid w:val="00BF1271"/>
    <w:rsid w:val="00BF1326"/>
    <w:rsid w:val="00BF154C"/>
    <w:rsid w:val="00BF15A3"/>
    <w:rsid w:val="00BF1690"/>
    <w:rsid w:val="00BF1764"/>
    <w:rsid w:val="00BF179B"/>
    <w:rsid w:val="00BF182F"/>
    <w:rsid w:val="00BF189B"/>
    <w:rsid w:val="00BF1939"/>
    <w:rsid w:val="00BF1A3E"/>
    <w:rsid w:val="00BF1ACE"/>
    <w:rsid w:val="00BF1AD9"/>
    <w:rsid w:val="00BF1B8D"/>
    <w:rsid w:val="00BF1C03"/>
    <w:rsid w:val="00BF1C65"/>
    <w:rsid w:val="00BF1C96"/>
    <w:rsid w:val="00BF1D3A"/>
    <w:rsid w:val="00BF1E83"/>
    <w:rsid w:val="00BF1F84"/>
    <w:rsid w:val="00BF1F87"/>
    <w:rsid w:val="00BF1FEE"/>
    <w:rsid w:val="00BF212D"/>
    <w:rsid w:val="00BF256A"/>
    <w:rsid w:val="00BF25E2"/>
    <w:rsid w:val="00BF2767"/>
    <w:rsid w:val="00BF2783"/>
    <w:rsid w:val="00BF2837"/>
    <w:rsid w:val="00BF2A6D"/>
    <w:rsid w:val="00BF2AD5"/>
    <w:rsid w:val="00BF2BAE"/>
    <w:rsid w:val="00BF2C0F"/>
    <w:rsid w:val="00BF2D35"/>
    <w:rsid w:val="00BF2D68"/>
    <w:rsid w:val="00BF2EB3"/>
    <w:rsid w:val="00BF2F8A"/>
    <w:rsid w:val="00BF2FB1"/>
    <w:rsid w:val="00BF2FDE"/>
    <w:rsid w:val="00BF30C4"/>
    <w:rsid w:val="00BF321B"/>
    <w:rsid w:val="00BF3234"/>
    <w:rsid w:val="00BF3266"/>
    <w:rsid w:val="00BF32B2"/>
    <w:rsid w:val="00BF32BB"/>
    <w:rsid w:val="00BF334D"/>
    <w:rsid w:val="00BF3473"/>
    <w:rsid w:val="00BF36F6"/>
    <w:rsid w:val="00BF392A"/>
    <w:rsid w:val="00BF39FF"/>
    <w:rsid w:val="00BF3C9E"/>
    <w:rsid w:val="00BF3DB6"/>
    <w:rsid w:val="00BF3DE4"/>
    <w:rsid w:val="00BF3DF6"/>
    <w:rsid w:val="00BF3E6A"/>
    <w:rsid w:val="00BF3EC5"/>
    <w:rsid w:val="00BF3EEC"/>
    <w:rsid w:val="00BF4252"/>
    <w:rsid w:val="00BF431A"/>
    <w:rsid w:val="00BF431B"/>
    <w:rsid w:val="00BF436F"/>
    <w:rsid w:val="00BF4423"/>
    <w:rsid w:val="00BF4479"/>
    <w:rsid w:val="00BF4601"/>
    <w:rsid w:val="00BF462B"/>
    <w:rsid w:val="00BF4775"/>
    <w:rsid w:val="00BF47BE"/>
    <w:rsid w:val="00BF483C"/>
    <w:rsid w:val="00BF492F"/>
    <w:rsid w:val="00BF49CF"/>
    <w:rsid w:val="00BF4A74"/>
    <w:rsid w:val="00BF4A9F"/>
    <w:rsid w:val="00BF4B23"/>
    <w:rsid w:val="00BF4B51"/>
    <w:rsid w:val="00BF4BCD"/>
    <w:rsid w:val="00BF4C7B"/>
    <w:rsid w:val="00BF4D72"/>
    <w:rsid w:val="00BF4EDC"/>
    <w:rsid w:val="00BF4F1D"/>
    <w:rsid w:val="00BF4FB0"/>
    <w:rsid w:val="00BF5061"/>
    <w:rsid w:val="00BF5253"/>
    <w:rsid w:val="00BF526D"/>
    <w:rsid w:val="00BF52DF"/>
    <w:rsid w:val="00BF549C"/>
    <w:rsid w:val="00BF5796"/>
    <w:rsid w:val="00BF5A12"/>
    <w:rsid w:val="00BF5BA1"/>
    <w:rsid w:val="00BF5C24"/>
    <w:rsid w:val="00BF5C60"/>
    <w:rsid w:val="00BF5FC1"/>
    <w:rsid w:val="00BF5FC5"/>
    <w:rsid w:val="00BF604D"/>
    <w:rsid w:val="00BF6184"/>
    <w:rsid w:val="00BF62AC"/>
    <w:rsid w:val="00BF632D"/>
    <w:rsid w:val="00BF633D"/>
    <w:rsid w:val="00BF637B"/>
    <w:rsid w:val="00BF63E3"/>
    <w:rsid w:val="00BF650A"/>
    <w:rsid w:val="00BF6513"/>
    <w:rsid w:val="00BF65F2"/>
    <w:rsid w:val="00BF6665"/>
    <w:rsid w:val="00BF667F"/>
    <w:rsid w:val="00BF67AB"/>
    <w:rsid w:val="00BF6984"/>
    <w:rsid w:val="00BF69C7"/>
    <w:rsid w:val="00BF6B1F"/>
    <w:rsid w:val="00BF6BD4"/>
    <w:rsid w:val="00BF6C22"/>
    <w:rsid w:val="00BF6C4B"/>
    <w:rsid w:val="00BF6CB7"/>
    <w:rsid w:val="00BF6D6A"/>
    <w:rsid w:val="00BF6E86"/>
    <w:rsid w:val="00BF6EAB"/>
    <w:rsid w:val="00BF6EBF"/>
    <w:rsid w:val="00BF6F2C"/>
    <w:rsid w:val="00BF6F5B"/>
    <w:rsid w:val="00BF6FAE"/>
    <w:rsid w:val="00BF7140"/>
    <w:rsid w:val="00BF7158"/>
    <w:rsid w:val="00BF7174"/>
    <w:rsid w:val="00BF724A"/>
    <w:rsid w:val="00BF72E4"/>
    <w:rsid w:val="00BF7404"/>
    <w:rsid w:val="00BF7442"/>
    <w:rsid w:val="00BF7514"/>
    <w:rsid w:val="00BF78F8"/>
    <w:rsid w:val="00BF7B4E"/>
    <w:rsid w:val="00BF7C0A"/>
    <w:rsid w:val="00BF7C20"/>
    <w:rsid w:val="00BF7D98"/>
    <w:rsid w:val="00C001BE"/>
    <w:rsid w:val="00C00222"/>
    <w:rsid w:val="00C00267"/>
    <w:rsid w:val="00C002EB"/>
    <w:rsid w:val="00C00325"/>
    <w:rsid w:val="00C003C8"/>
    <w:rsid w:val="00C003F0"/>
    <w:rsid w:val="00C003F7"/>
    <w:rsid w:val="00C00406"/>
    <w:rsid w:val="00C00500"/>
    <w:rsid w:val="00C006DB"/>
    <w:rsid w:val="00C008E6"/>
    <w:rsid w:val="00C00ADF"/>
    <w:rsid w:val="00C00D5A"/>
    <w:rsid w:val="00C00E17"/>
    <w:rsid w:val="00C00E94"/>
    <w:rsid w:val="00C00EBF"/>
    <w:rsid w:val="00C00F6D"/>
    <w:rsid w:val="00C011F7"/>
    <w:rsid w:val="00C012B1"/>
    <w:rsid w:val="00C0134B"/>
    <w:rsid w:val="00C01499"/>
    <w:rsid w:val="00C01501"/>
    <w:rsid w:val="00C015C2"/>
    <w:rsid w:val="00C0179B"/>
    <w:rsid w:val="00C0191E"/>
    <w:rsid w:val="00C019E6"/>
    <w:rsid w:val="00C01A9D"/>
    <w:rsid w:val="00C01AA7"/>
    <w:rsid w:val="00C01BAB"/>
    <w:rsid w:val="00C01E11"/>
    <w:rsid w:val="00C01E94"/>
    <w:rsid w:val="00C01EF4"/>
    <w:rsid w:val="00C01F73"/>
    <w:rsid w:val="00C01F8F"/>
    <w:rsid w:val="00C01FDA"/>
    <w:rsid w:val="00C02048"/>
    <w:rsid w:val="00C0217E"/>
    <w:rsid w:val="00C02283"/>
    <w:rsid w:val="00C023BE"/>
    <w:rsid w:val="00C02504"/>
    <w:rsid w:val="00C025CD"/>
    <w:rsid w:val="00C026AF"/>
    <w:rsid w:val="00C026BC"/>
    <w:rsid w:val="00C026CB"/>
    <w:rsid w:val="00C02770"/>
    <w:rsid w:val="00C027DC"/>
    <w:rsid w:val="00C02867"/>
    <w:rsid w:val="00C028BD"/>
    <w:rsid w:val="00C02912"/>
    <w:rsid w:val="00C029BE"/>
    <w:rsid w:val="00C029CF"/>
    <w:rsid w:val="00C02ADE"/>
    <w:rsid w:val="00C02D1F"/>
    <w:rsid w:val="00C02EA4"/>
    <w:rsid w:val="00C02F10"/>
    <w:rsid w:val="00C02FB3"/>
    <w:rsid w:val="00C03000"/>
    <w:rsid w:val="00C030D3"/>
    <w:rsid w:val="00C03156"/>
    <w:rsid w:val="00C031A6"/>
    <w:rsid w:val="00C03216"/>
    <w:rsid w:val="00C03251"/>
    <w:rsid w:val="00C032D7"/>
    <w:rsid w:val="00C03468"/>
    <w:rsid w:val="00C034A5"/>
    <w:rsid w:val="00C03549"/>
    <w:rsid w:val="00C0376A"/>
    <w:rsid w:val="00C0391C"/>
    <w:rsid w:val="00C03931"/>
    <w:rsid w:val="00C039E7"/>
    <w:rsid w:val="00C03B97"/>
    <w:rsid w:val="00C03BA2"/>
    <w:rsid w:val="00C03C65"/>
    <w:rsid w:val="00C03D83"/>
    <w:rsid w:val="00C03D8F"/>
    <w:rsid w:val="00C03F66"/>
    <w:rsid w:val="00C03F74"/>
    <w:rsid w:val="00C03FDA"/>
    <w:rsid w:val="00C040AA"/>
    <w:rsid w:val="00C040D2"/>
    <w:rsid w:val="00C0416E"/>
    <w:rsid w:val="00C043F4"/>
    <w:rsid w:val="00C0446C"/>
    <w:rsid w:val="00C0447B"/>
    <w:rsid w:val="00C04562"/>
    <w:rsid w:val="00C04611"/>
    <w:rsid w:val="00C046F5"/>
    <w:rsid w:val="00C0470A"/>
    <w:rsid w:val="00C047A5"/>
    <w:rsid w:val="00C04874"/>
    <w:rsid w:val="00C0489E"/>
    <w:rsid w:val="00C048E7"/>
    <w:rsid w:val="00C049CE"/>
    <w:rsid w:val="00C04E03"/>
    <w:rsid w:val="00C04E65"/>
    <w:rsid w:val="00C05023"/>
    <w:rsid w:val="00C050DC"/>
    <w:rsid w:val="00C050F2"/>
    <w:rsid w:val="00C051D2"/>
    <w:rsid w:val="00C053D8"/>
    <w:rsid w:val="00C05557"/>
    <w:rsid w:val="00C05586"/>
    <w:rsid w:val="00C055BD"/>
    <w:rsid w:val="00C05616"/>
    <w:rsid w:val="00C05690"/>
    <w:rsid w:val="00C05711"/>
    <w:rsid w:val="00C05753"/>
    <w:rsid w:val="00C0575D"/>
    <w:rsid w:val="00C057FA"/>
    <w:rsid w:val="00C05897"/>
    <w:rsid w:val="00C0592D"/>
    <w:rsid w:val="00C05AD2"/>
    <w:rsid w:val="00C05E06"/>
    <w:rsid w:val="00C05E41"/>
    <w:rsid w:val="00C05E72"/>
    <w:rsid w:val="00C05EFD"/>
    <w:rsid w:val="00C06039"/>
    <w:rsid w:val="00C06070"/>
    <w:rsid w:val="00C0631B"/>
    <w:rsid w:val="00C06352"/>
    <w:rsid w:val="00C06559"/>
    <w:rsid w:val="00C06620"/>
    <w:rsid w:val="00C06654"/>
    <w:rsid w:val="00C068E5"/>
    <w:rsid w:val="00C06A61"/>
    <w:rsid w:val="00C06D23"/>
    <w:rsid w:val="00C06DC6"/>
    <w:rsid w:val="00C06F52"/>
    <w:rsid w:val="00C06F53"/>
    <w:rsid w:val="00C06FB6"/>
    <w:rsid w:val="00C070F1"/>
    <w:rsid w:val="00C07195"/>
    <w:rsid w:val="00C072F7"/>
    <w:rsid w:val="00C075D7"/>
    <w:rsid w:val="00C07674"/>
    <w:rsid w:val="00C077CA"/>
    <w:rsid w:val="00C077EB"/>
    <w:rsid w:val="00C078A1"/>
    <w:rsid w:val="00C079A1"/>
    <w:rsid w:val="00C07B6B"/>
    <w:rsid w:val="00C07BBF"/>
    <w:rsid w:val="00C07BFC"/>
    <w:rsid w:val="00C07C8A"/>
    <w:rsid w:val="00C07DA1"/>
    <w:rsid w:val="00C07EDB"/>
    <w:rsid w:val="00C07F10"/>
    <w:rsid w:val="00C07F28"/>
    <w:rsid w:val="00C07F54"/>
    <w:rsid w:val="00C10200"/>
    <w:rsid w:val="00C10275"/>
    <w:rsid w:val="00C10283"/>
    <w:rsid w:val="00C1031D"/>
    <w:rsid w:val="00C1042A"/>
    <w:rsid w:val="00C104E8"/>
    <w:rsid w:val="00C1052F"/>
    <w:rsid w:val="00C10604"/>
    <w:rsid w:val="00C10689"/>
    <w:rsid w:val="00C1069A"/>
    <w:rsid w:val="00C106B0"/>
    <w:rsid w:val="00C106FA"/>
    <w:rsid w:val="00C1075B"/>
    <w:rsid w:val="00C107D0"/>
    <w:rsid w:val="00C10829"/>
    <w:rsid w:val="00C10874"/>
    <w:rsid w:val="00C108A9"/>
    <w:rsid w:val="00C108B1"/>
    <w:rsid w:val="00C10B59"/>
    <w:rsid w:val="00C10CE7"/>
    <w:rsid w:val="00C10D98"/>
    <w:rsid w:val="00C10F23"/>
    <w:rsid w:val="00C10F93"/>
    <w:rsid w:val="00C11023"/>
    <w:rsid w:val="00C11079"/>
    <w:rsid w:val="00C1110B"/>
    <w:rsid w:val="00C11267"/>
    <w:rsid w:val="00C1130D"/>
    <w:rsid w:val="00C11364"/>
    <w:rsid w:val="00C113C6"/>
    <w:rsid w:val="00C113E5"/>
    <w:rsid w:val="00C1154D"/>
    <w:rsid w:val="00C1154F"/>
    <w:rsid w:val="00C1163F"/>
    <w:rsid w:val="00C1165F"/>
    <w:rsid w:val="00C1171B"/>
    <w:rsid w:val="00C11748"/>
    <w:rsid w:val="00C11909"/>
    <w:rsid w:val="00C1196E"/>
    <w:rsid w:val="00C11A59"/>
    <w:rsid w:val="00C11BC6"/>
    <w:rsid w:val="00C11CA2"/>
    <w:rsid w:val="00C11D00"/>
    <w:rsid w:val="00C11D8C"/>
    <w:rsid w:val="00C11DD0"/>
    <w:rsid w:val="00C11F0B"/>
    <w:rsid w:val="00C1222D"/>
    <w:rsid w:val="00C1225A"/>
    <w:rsid w:val="00C122E6"/>
    <w:rsid w:val="00C123BA"/>
    <w:rsid w:val="00C12496"/>
    <w:rsid w:val="00C125F6"/>
    <w:rsid w:val="00C12696"/>
    <w:rsid w:val="00C1274F"/>
    <w:rsid w:val="00C12867"/>
    <w:rsid w:val="00C12A11"/>
    <w:rsid w:val="00C12A41"/>
    <w:rsid w:val="00C12ACA"/>
    <w:rsid w:val="00C12B0E"/>
    <w:rsid w:val="00C12C5C"/>
    <w:rsid w:val="00C12CA1"/>
    <w:rsid w:val="00C12D00"/>
    <w:rsid w:val="00C12D76"/>
    <w:rsid w:val="00C12DB6"/>
    <w:rsid w:val="00C12E0C"/>
    <w:rsid w:val="00C12E8A"/>
    <w:rsid w:val="00C12FDF"/>
    <w:rsid w:val="00C13077"/>
    <w:rsid w:val="00C130FD"/>
    <w:rsid w:val="00C13260"/>
    <w:rsid w:val="00C133B0"/>
    <w:rsid w:val="00C13427"/>
    <w:rsid w:val="00C1347A"/>
    <w:rsid w:val="00C1373C"/>
    <w:rsid w:val="00C13803"/>
    <w:rsid w:val="00C13883"/>
    <w:rsid w:val="00C1390D"/>
    <w:rsid w:val="00C13911"/>
    <w:rsid w:val="00C13A48"/>
    <w:rsid w:val="00C13A9E"/>
    <w:rsid w:val="00C13AB7"/>
    <w:rsid w:val="00C13AD2"/>
    <w:rsid w:val="00C13B68"/>
    <w:rsid w:val="00C13BB1"/>
    <w:rsid w:val="00C13C25"/>
    <w:rsid w:val="00C13CB5"/>
    <w:rsid w:val="00C13E89"/>
    <w:rsid w:val="00C13E8F"/>
    <w:rsid w:val="00C13F86"/>
    <w:rsid w:val="00C14147"/>
    <w:rsid w:val="00C14171"/>
    <w:rsid w:val="00C141C5"/>
    <w:rsid w:val="00C14278"/>
    <w:rsid w:val="00C14477"/>
    <w:rsid w:val="00C144D9"/>
    <w:rsid w:val="00C145B3"/>
    <w:rsid w:val="00C145CE"/>
    <w:rsid w:val="00C149BB"/>
    <w:rsid w:val="00C14AD6"/>
    <w:rsid w:val="00C14CA9"/>
    <w:rsid w:val="00C14CAB"/>
    <w:rsid w:val="00C14CFA"/>
    <w:rsid w:val="00C14ED0"/>
    <w:rsid w:val="00C14F06"/>
    <w:rsid w:val="00C150FD"/>
    <w:rsid w:val="00C15103"/>
    <w:rsid w:val="00C154C8"/>
    <w:rsid w:val="00C154D0"/>
    <w:rsid w:val="00C154FE"/>
    <w:rsid w:val="00C15682"/>
    <w:rsid w:val="00C157DE"/>
    <w:rsid w:val="00C1584D"/>
    <w:rsid w:val="00C158F1"/>
    <w:rsid w:val="00C158FB"/>
    <w:rsid w:val="00C1594E"/>
    <w:rsid w:val="00C15971"/>
    <w:rsid w:val="00C1599A"/>
    <w:rsid w:val="00C159BF"/>
    <w:rsid w:val="00C15ABC"/>
    <w:rsid w:val="00C15B03"/>
    <w:rsid w:val="00C15C3F"/>
    <w:rsid w:val="00C15C45"/>
    <w:rsid w:val="00C15DA1"/>
    <w:rsid w:val="00C15F70"/>
    <w:rsid w:val="00C16151"/>
    <w:rsid w:val="00C164F9"/>
    <w:rsid w:val="00C1651D"/>
    <w:rsid w:val="00C16523"/>
    <w:rsid w:val="00C1665C"/>
    <w:rsid w:val="00C16666"/>
    <w:rsid w:val="00C16796"/>
    <w:rsid w:val="00C16842"/>
    <w:rsid w:val="00C16937"/>
    <w:rsid w:val="00C1697F"/>
    <w:rsid w:val="00C1698F"/>
    <w:rsid w:val="00C16992"/>
    <w:rsid w:val="00C169EB"/>
    <w:rsid w:val="00C16C03"/>
    <w:rsid w:val="00C16C86"/>
    <w:rsid w:val="00C16C87"/>
    <w:rsid w:val="00C16C95"/>
    <w:rsid w:val="00C16D97"/>
    <w:rsid w:val="00C16E40"/>
    <w:rsid w:val="00C16EA8"/>
    <w:rsid w:val="00C17028"/>
    <w:rsid w:val="00C1707F"/>
    <w:rsid w:val="00C170F6"/>
    <w:rsid w:val="00C1725C"/>
    <w:rsid w:val="00C1731B"/>
    <w:rsid w:val="00C17368"/>
    <w:rsid w:val="00C173BD"/>
    <w:rsid w:val="00C173CB"/>
    <w:rsid w:val="00C1747C"/>
    <w:rsid w:val="00C17496"/>
    <w:rsid w:val="00C1763E"/>
    <w:rsid w:val="00C1780D"/>
    <w:rsid w:val="00C178B2"/>
    <w:rsid w:val="00C178EE"/>
    <w:rsid w:val="00C17924"/>
    <w:rsid w:val="00C17967"/>
    <w:rsid w:val="00C17970"/>
    <w:rsid w:val="00C179FE"/>
    <w:rsid w:val="00C17B2A"/>
    <w:rsid w:val="00C17C58"/>
    <w:rsid w:val="00C17CF2"/>
    <w:rsid w:val="00C17DF6"/>
    <w:rsid w:val="00C17E03"/>
    <w:rsid w:val="00C17E59"/>
    <w:rsid w:val="00C17E98"/>
    <w:rsid w:val="00C17F15"/>
    <w:rsid w:val="00C20025"/>
    <w:rsid w:val="00C2007F"/>
    <w:rsid w:val="00C20171"/>
    <w:rsid w:val="00C2017E"/>
    <w:rsid w:val="00C20291"/>
    <w:rsid w:val="00C20385"/>
    <w:rsid w:val="00C203C0"/>
    <w:rsid w:val="00C2051A"/>
    <w:rsid w:val="00C20583"/>
    <w:rsid w:val="00C20605"/>
    <w:rsid w:val="00C20630"/>
    <w:rsid w:val="00C206A3"/>
    <w:rsid w:val="00C20852"/>
    <w:rsid w:val="00C209A5"/>
    <w:rsid w:val="00C209DC"/>
    <w:rsid w:val="00C20A0D"/>
    <w:rsid w:val="00C20A34"/>
    <w:rsid w:val="00C20BA1"/>
    <w:rsid w:val="00C20BF8"/>
    <w:rsid w:val="00C20CAB"/>
    <w:rsid w:val="00C20D28"/>
    <w:rsid w:val="00C20D2C"/>
    <w:rsid w:val="00C20E27"/>
    <w:rsid w:val="00C20E56"/>
    <w:rsid w:val="00C20E82"/>
    <w:rsid w:val="00C20EF0"/>
    <w:rsid w:val="00C20F45"/>
    <w:rsid w:val="00C21043"/>
    <w:rsid w:val="00C21075"/>
    <w:rsid w:val="00C210A9"/>
    <w:rsid w:val="00C2112E"/>
    <w:rsid w:val="00C212F5"/>
    <w:rsid w:val="00C2133E"/>
    <w:rsid w:val="00C2146F"/>
    <w:rsid w:val="00C215DB"/>
    <w:rsid w:val="00C2165C"/>
    <w:rsid w:val="00C216D3"/>
    <w:rsid w:val="00C2177D"/>
    <w:rsid w:val="00C21850"/>
    <w:rsid w:val="00C21A66"/>
    <w:rsid w:val="00C21AB0"/>
    <w:rsid w:val="00C21B09"/>
    <w:rsid w:val="00C21CFE"/>
    <w:rsid w:val="00C21D3D"/>
    <w:rsid w:val="00C21D97"/>
    <w:rsid w:val="00C21EE6"/>
    <w:rsid w:val="00C21EE8"/>
    <w:rsid w:val="00C21F76"/>
    <w:rsid w:val="00C21FC0"/>
    <w:rsid w:val="00C21FCB"/>
    <w:rsid w:val="00C220A9"/>
    <w:rsid w:val="00C22264"/>
    <w:rsid w:val="00C2250E"/>
    <w:rsid w:val="00C22516"/>
    <w:rsid w:val="00C22604"/>
    <w:rsid w:val="00C227B9"/>
    <w:rsid w:val="00C227F7"/>
    <w:rsid w:val="00C22929"/>
    <w:rsid w:val="00C229BA"/>
    <w:rsid w:val="00C22AB2"/>
    <w:rsid w:val="00C22BC6"/>
    <w:rsid w:val="00C22D40"/>
    <w:rsid w:val="00C22D6D"/>
    <w:rsid w:val="00C22D70"/>
    <w:rsid w:val="00C22DBD"/>
    <w:rsid w:val="00C22E06"/>
    <w:rsid w:val="00C23069"/>
    <w:rsid w:val="00C2311E"/>
    <w:rsid w:val="00C231FB"/>
    <w:rsid w:val="00C2324A"/>
    <w:rsid w:val="00C23308"/>
    <w:rsid w:val="00C233A1"/>
    <w:rsid w:val="00C233C4"/>
    <w:rsid w:val="00C234CE"/>
    <w:rsid w:val="00C235DB"/>
    <w:rsid w:val="00C23763"/>
    <w:rsid w:val="00C23774"/>
    <w:rsid w:val="00C237FC"/>
    <w:rsid w:val="00C2384F"/>
    <w:rsid w:val="00C23859"/>
    <w:rsid w:val="00C23890"/>
    <w:rsid w:val="00C239FA"/>
    <w:rsid w:val="00C23A09"/>
    <w:rsid w:val="00C23A44"/>
    <w:rsid w:val="00C23B99"/>
    <w:rsid w:val="00C23DC3"/>
    <w:rsid w:val="00C24136"/>
    <w:rsid w:val="00C24190"/>
    <w:rsid w:val="00C241E5"/>
    <w:rsid w:val="00C241FC"/>
    <w:rsid w:val="00C2426C"/>
    <w:rsid w:val="00C2435A"/>
    <w:rsid w:val="00C24397"/>
    <w:rsid w:val="00C243D7"/>
    <w:rsid w:val="00C243F8"/>
    <w:rsid w:val="00C244A1"/>
    <w:rsid w:val="00C244C5"/>
    <w:rsid w:val="00C244FD"/>
    <w:rsid w:val="00C245FB"/>
    <w:rsid w:val="00C24959"/>
    <w:rsid w:val="00C24BE1"/>
    <w:rsid w:val="00C24C2C"/>
    <w:rsid w:val="00C24C4B"/>
    <w:rsid w:val="00C24C83"/>
    <w:rsid w:val="00C24D1B"/>
    <w:rsid w:val="00C24D45"/>
    <w:rsid w:val="00C24D75"/>
    <w:rsid w:val="00C24F3C"/>
    <w:rsid w:val="00C24FA2"/>
    <w:rsid w:val="00C24FB8"/>
    <w:rsid w:val="00C2505F"/>
    <w:rsid w:val="00C250CA"/>
    <w:rsid w:val="00C2510E"/>
    <w:rsid w:val="00C2528B"/>
    <w:rsid w:val="00C252E2"/>
    <w:rsid w:val="00C253C3"/>
    <w:rsid w:val="00C25490"/>
    <w:rsid w:val="00C254E0"/>
    <w:rsid w:val="00C25521"/>
    <w:rsid w:val="00C255F1"/>
    <w:rsid w:val="00C25758"/>
    <w:rsid w:val="00C257F7"/>
    <w:rsid w:val="00C25A57"/>
    <w:rsid w:val="00C25B9F"/>
    <w:rsid w:val="00C25BCE"/>
    <w:rsid w:val="00C26140"/>
    <w:rsid w:val="00C264D1"/>
    <w:rsid w:val="00C265C6"/>
    <w:rsid w:val="00C265FE"/>
    <w:rsid w:val="00C26632"/>
    <w:rsid w:val="00C2663B"/>
    <w:rsid w:val="00C2669B"/>
    <w:rsid w:val="00C2670E"/>
    <w:rsid w:val="00C268CE"/>
    <w:rsid w:val="00C2691D"/>
    <w:rsid w:val="00C2692B"/>
    <w:rsid w:val="00C26A32"/>
    <w:rsid w:val="00C26A61"/>
    <w:rsid w:val="00C26A67"/>
    <w:rsid w:val="00C26C42"/>
    <w:rsid w:val="00C26DD3"/>
    <w:rsid w:val="00C26E11"/>
    <w:rsid w:val="00C2728C"/>
    <w:rsid w:val="00C2738E"/>
    <w:rsid w:val="00C273C6"/>
    <w:rsid w:val="00C274FE"/>
    <w:rsid w:val="00C27546"/>
    <w:rsid w:val="00C275C0"/>
    <w:rsid w:val="00C2762F"/>
    <w:rsid w:val="00C277F3"/>
    <w:rsid w:val="00C2781E"/>
    <w:rsid w:val="00C278E2"/>
    <w:rsid w:val="00C278EB"/>
    <w:rsid w:val="00C27908"/>
    <w:rsid w:val="00C27924"/>
    <w:rsid w:val="00C27A65"/>
    <w:rsid w:val="00C27A66"/>
    <w:rsid w:val="00C27A84"/>
    <w:rsid w:val="00C27AB1"/>
    <w:rsid w:val="00C27B5A"/>
    <w:rsid w:val="00C27CA5"/>
    <w:rsid w:val="00C27E7E"/>
    <w:rsid w:val="00C27EA4"/>
    <w:rsid w:val="00C30038"/>
    <w:rsid w:val="00C30051"/>
    <w:rsid w:val="00C30183"/>
    <w:rsid w:val="00C301F3"/>
    <w:rsid w:val="00C30471"/>
    <w:rsid w:val="00C304D5"/>
    <w:rsid w:val="00C305E9"/>
    <w:rsid w:val="00C3066C"/>
    <w:rsid w:val="00C30733"/>
    <w:rsid w:val="00C30897"/>
    <w:rsid w:val="00C308A9"/>
    <w:rsid w:val="00C30A25"/>
    <w:rsid w:val="00C30AAD"/>
    <w:rsid w:val="00C30B3E"/>
    <w:rsid w:val="00C30CFA"/>
    <w:rsid w:val="00C30D7C"/>
    <w:rsid w:val="00C30EA5"/>
    <w:rsid w:val="00C30EC2"/>
    <w:rsid w:val="00C30F6D"/>
    <w:rsid w:val="00C312E9"/>
    <w:rsid w:val="00C313B5"/>
    <w:rsid w:val="00C314EC"/>
    <w:rsid w:val="00C315AF"/>
    <w:rsid w:val="00C3164F"/>
    <w:rsid w:val="00C317FE"/>
    <w:rsid w:val="00C31855"/>
    <w:rsid w:val="00C318DB"/>
    <w:rsid w:val="00C31B49"/>
    <w:rsid w:val="00C31B88"/>
    <w:rsid w:val="00C31C27"/>
    <w:rsid w:val="00C31C85"/>
    <w:rsid w:val="00C31C9E"/>
    <w:rsid w:val="00C31CAA"/>
    <w:rsid w:val="00C31D16"/>
    <w:rsid w:val="00C31F2B"/>
    <w:rsid w:val="00C31F84"/>
    <w:rsid w:val="00C32076"/>
    <w:rsid w:val="00C32102"/>
    <w:rsid w:val="00C32127"/>
    <w:rsid w:val="00C321B3"/>
    <w:rsid w:val="00C321F6"/>
    <w:rsid w:val="00C32493"/>
    <w:rsid w:val="00C324C4"/>
    <w:rsid w:val="00C3252A"/>
    <w:rsid w:val="00C32737"/>
    <w:rsid w:val="00C327B4"/>
    <w:rsid w:val="00C32836"/>
    <w:rsid w:val="00C32869"/>
    <w:rsid w:val="00C32931"/>
    <w:rsid w:val="00C329F3"/>
    <w:rsid w:val="00C32A1A"/>
    <w:rsid w:val="00C32A8A"/>
    <w:rsid w:val="00C32C4B"/>
    <w:rsid w:val="00C32CA3"/>
    <w:rsid w:val="00C32D44"/>
    <w:rsid w:val="00C32F1D"/>
    <w:rsid w:val="00C32F5F"/>
    <w:rsid w:val="00C330E3"/>
    <w:rsid w:val="00C33393"/>
    <w:rsid w:val="00C3345C"/>
    <w:rsid w:val="00C33573"/>
    <w:rsid w:val="00C335D7"/>
    <w:rsid w:val="00C33716"/>
    <w:rsid w:val="00C338BE"/>
    <w:rsid w:val="00C338DC"/>
    <w:rsid w:val="00C33977"/>
    <w:rsid w:val="00C33A30"/>
    <w:rsid w:val="00C33A5E"/>
    <w:rsid w:val="00C33B85"/>
    <w:rsid w:val="00C33C54"/>
    <w:rsid w:val="00C33C65"/>
    <w:rsid w:val="00C33CC3"/>
    <w:rsid w:val="00C33CE4"/>
    <w:rsid w:val="00C33DAC"/>
    <w:rsid w:val="00C33E49"/>
    <w:rsid w:val="00C33EAE"/>
    <w:rsid w:val="00C340C9"/>
    <w:rsid w:val="00C34102"/>
    <w:rsid w:val="00C341AC"/>
    <w:rsid w:val="00C34216"/>
    <w:rsid w:val="00C34223"/>
    <w:rsid w:val="00C342BC"/>
    <w:rsid w:val="00C342C2"/>
    <w:rsid w:val="00C34450"/>
    <w:rsid w:val="00C34475"/>
    <w:rsid w:val="00C346AD"/>
    <w:rsid w:val="00C3478F"/>
    <w:rsid w:val="00C347C6"/>
    <w:rsid w:val="00C348A1"/>
    <w:rsid w:val="00C34A8B"/>
    <w:rsid w:val="00C34B32"/>
    <w:rsid w:val="00C34B4F"/>
    <w:rsid w:val="00C34B6B"/>
    <w:rsid w:val="00C34CF3"/>
    <w:rsid w:val="00C34CF8"/>
    <w:rsid w:val="00C35166"/>
    <w:rsid w:val="00C35295"/>
    <w:rsid w:val="00C352B6"/>
    <w:rsid w:val="00C352C1"/>
    <w:rsid w:val="00C353FF"/>
    <w:rsid w:val="00C35458"/>
    <w:rsid w:val="00C354D5"/>
    <w:rsid w:val="00C355EE"/>
    <w:rsid w:val="00C35674"/>
    <w:rsid w:val="00C3587A"/>
    <w:rsid w:val="00C35A74"/>
    <w:rsid w:val="00C35AE5"/>
    <w:rsid w:val="00C35B02"/>
    <w:rsid w:val="00C35C47"/>
    <w:rsid w:val="00C35C5B"/>
    <w:rsid w:val="00C35E4F"/>
    <w:rsid w:val="00C35EA4"/>
    <w:rsid w:val="00C36086"/>
    <w:rsid w:val="00C361C9"/>
    <w:rsid w:val="00C36204"/>
    <w:rsid w:val="00C3621E"/>
    <w:rsid w:val="00C3636D"/>
    <w:rsid w:val="00C3644A"/>
    <w:rsid w:val="00C364F5"/>
    <w:rsid w:val="00C36752"/>
    <w:rsid w:val="00C36803"/>
    <w:rsid w:val="00C36887"/>
    <w:rsid w:val="00C36991"/>
    <w:rsid w:val="00C36A14"/>
    <w:rsid w:val="00C36ACE"/>
    <w:rsid w:val="00C36BED"/>
    <w:rsid w:val="00C36C1B"/>
    <w:rsid w:val="00C36CF1"/>
    <w:rsid w:val="00C36D4C"/>
    <w:rsid w:val="00C36D62"/>
    <w:rsid w:val="00C36E07"/>
    <w:rsid w:val="00C36F56"/>
    <w:rsid w:val="00C36F57"/>
    <w:rsid w:val="00C3705D"/>
    <w:rsid w:val="00C371A2"/>
    <w:rsid w:val="00C37229"/>
    <w:rsid w:val="00C372EC"/>
    <w:rsid w:val="00C37359"/>
    <w:rsid w:val="00C373D4"/>
    <w:rsid w:val="00C37478"/>
    <w:rsid w:val="00C374F9"/>
    <w:rsid w:val="00C37586"/>
    <w:rsid w:val="00C376E2"/>
    <w:rsid w:val="00C37825"/>
    <w:rsid w:val="00C37830"/>
    <w:rsid w:val="00C37868"/>
    <w:rsid w:val="00C378B4"/>
    <w:rsid w:val="00C37A77"/>
    <w:rsid w:val="00C37C2C"/>
    <w:rsid w:val="00C37DA6"/>
    <w:rsid w:val="00C37F64"/>
    <w:rsid w:val="00C37F8D"/>
    <w:rsid w:val="00C40063"/>
    <w:rsid w:val="00C401D4"/>
    <w:rsid w:val="00C40288"/>
    <w:rsid w:val="00C40454"/>
    <w:rsid w:val="00C4050B"/>
    <w:rsid w:val="00C4053A"/>
    <w:rsid w:val="00C405AD"/>
    <w:rsid w:val="00C40728"/>
    <w:rsid w:val="00C40808"/>
    <w:rsid w:val="00C40836"/>
    <w:rsid w:val="00C408BB"/>
    <w:rsid w:val="00C40CEE"/>
    <w:rsid w:val="00C40D25"/>
    <w:rsid w:val="00C41016"/>
    <w:rsid w:val="00C410CE"/>
    <w:rsid w:val="00C4111B"/>
    <w:rsid w:val="00C411DF"/>
    <w:rsid w:val="00C41306"/>
    <w:rsid w:val="00C413DB"/>
    <w:rsid w:val="00C4145F"/>
    <w:rsid w:val="00C41483"/>
    <w:rsid w:val="00C41522"/>
    <w:rsid w:val="00C415FE"/>
    <w:rsid w:val="00C41622"/>
    <w:rsid w:val="00C417A1"/>
    <w:rsid w:val="00C41840"/>
    <w:rsid w:val="00C4186C"/>
    <w:rsid w:val="00C419DD"/>
    <w:rsid w:val="00C41BD7"/>
    <w:rsid w:val="00C41C27"/>
    <w:rsid w:val="00C41D5A"/>
    <w:rsid w:val="00C41F70"/>
    <w:rsid w:val="00C41FC3"/>
    <w:rsid w:val="00C42008"/>
    <w:rsid w:val="00C4219E"/>
    <w:rsid w:val="00C421BB"/>
    <w:rsid w:val="00C421C9"/>
    <w:rsid w:val="00C42416"/>
    <w:rsid w:val="00C42453"/>
    <w:rsid w:val="00C424B9"/>
    <w:rsid w:val="00C42573"/>
    <w:rsid w:val="00C4270E"/>
    <w:rsid w:val="00C42733"/>
    <w:rsid w:val="00C42786"/>
    <w:rsid w:val="00C42821"/>
    <w:rsid w:val="00C4285F"/>
    <w:rsid w:val="00C42936"/>
    <w:rsid w:val="00C4293A"/>
    <w:rsid w:val="00C42A49"/>
    <w:rsid w:val="00C42A7E"/>
    <w:rsid w:val="00C42C29"/>
    <w:rsid w:val="00C42E48"/>
    <w:rsid w:val="00C42EE9"/>
    <w:rsid w:val="00C431FD"/>
    <w:rsid w:val="00C4326B"/>
    <w:rsid w:val="00C432BF"/>
    <w:rsid w:val="00C4345A"/>
    <w:rsid w:val="00C43490"/>
    <w:rsid w:val="00C4350D"/>
    <w:rsid w:val="00C4366B"/>
    <w:rsid w:val="00C4386C"/>
    <w:rsid w:val="00C439BC"/>
    <w:rsid w:val="00C43A4F"/>
    <w:rsid w:val="00C43C82"/>
    <w:rsid w:val="00C43D0A"/>
    <w:rsid w:val="00C43D8E"/>
    <w:rsid w:val="00C43DFE"/>
    <w:rsid w:val="00C43E23"/>
    <w:rsid w:val="00C43F80"/>
    <w:rsid w:val="00C44023"/>
    <w:rsid w:val="00C44052"/>
    <w:rsid w:val="00C44318"/>
    <w:rsid w:val="00C4433D"/>
    <w:rsid w:val="00C444D0"/>
    <w:rsid w:val="00C44593"/>
    <w:rsid w:val="00C445AF"/>
    <w:rsid w:val="00C446CE"/>
    <w:rsid w:val="00C447D7"/>
    <w:rsid w:val="00C44ACD"/>
    <w:rsid w:val="00C44ACF"/>
    <w:rsid w:val="00C44CF7"/>
    <w:rsid w:val="00C44E12"/>
    <w:rsid w:val="00C44E18"/>
    <w:rsid w:val="00C44E54"/>
    <w:rsid w:val="00C44F87"/>
    <w:rsid w:val="00C44FED"/>
    <w:rsid w:val="00C45051"/>
    <w:rsid w:val="00C45066"/>
    <w:rsid w:val="00C45241"/>
    <w:rsid w:val="00C45248"/>
    <w:rsid w:val="00C45290"/>
    <w:rsid w:val="00C452F7"/>
    <w:rsid w:val="00C45348"/>
    <w:rsid w:val="00C453A8"/>
    <w:rsid w:val="00C454F6"/>
    <w:rsid w:val="00C45507"/>
    <w:rsid w:val="00C457B1"/>
    <w:rsid w:val="00C458E1"/>
    <w:rsid w:val="00C45B0F"/>
    <w:rsid w:val="00C45BAB"/>
    <w:rsid w:val="00C45C78"/>
    <w:rsid w:val="00C45CB4"/>
    <w:rsid w:val="00C45D3E"/>
    <w:rsid w:val="00C45EA7"/>
    <w:rsid w:val="00C45F6E"/>
    <w:rsid w:val="00C45FEB"/>
    <w:rsid w:val="00C45FFB"/>
    <w:rsid w:val="00C461C3"/>
    <w:rsid w:val="00C4656E"/>
    <w:rsid w:val="00C4668D"/>
    <w:rsid w:val="00C468C0"/>
    <w:rsid w:val="00C468E8"/>
    <w:rsid w:val="00C4690D"/>
    <w:rsid w:val="00C4695C"/>
    <w:rsid w:val="00C4695D"/>
    <w:rsid w:val="00C469B3"/>
    <w:rsid w:val="00C46B99"/>
    <w:rsid w:val="00C46BC8"/>
    <w:rsid w:val="00C46BE2"/>
    <w:rsid w:val="00C46CF3"/>
    <w:rsid w:val="00C46E0B"/>
    <w:rsid w:val="00C46FCF"/>
    <w:rsid w:val="00C4705F"/>
    <w:rsid w:val="00C47169"/>
    <w:rsid w:val="00C4716B"/>
    <w:rsid w:val="00C472CD"/>
    <w:rsid w:val="00C47461"/>
    <w:rsid w:val="00C475A5"/>
    <w:rsid w:val="00C475EF"/>
    <w:rsid w:val="00C47888"/>
    <w:rsid w:val="00C478FB"/>
    <w:rsid w:val="00C47AB4"/>
    <w:rsid w:val="00C47CB1"/>
    <w:rsid w:val="00C47CD1"/>
    <w:rsid w:val="00C47DE2"/>
    <w:rsid w:val="00C501C9"/>
    <w:rsid w:val="00C5035A"/>
    <w:rsid w:val="00C5046B"/>
    <w:rsid w:val="00C50620"/>
    <w:rsid w:val="00C508C5"/>
    <w:rsid w:val="00C509DD"/>
    <w:rsid w:val="00C50A89"/>
    <w:rsid w:val="00C50AAE"/>
    <w:rsid w:val="00C50AEB"/>
    <w:rsid w:val="00C50B01"/>
    <w:rsid w:val="00C50B2E"/>
    <w:rsid w:val="00C50C47"/>
    <w:rsid w:val="00C50CCC"/>
    <w:rsid w:val="00C50D72"/>
    <w:rsid w:val="00C50DE8"/>
    <w:rsid w:val="00C50E32"/>
    <w:rsid w:val="00C51064"/>
    <w:rsid w:val="00C51098"/>
    <w:rsid w:val="00C510B6"/>
    <w:rsid w:val="00C51162"/>
    <w:rsid w:val="00C511BD"/>
    <w:rsid w:val="00C511E7"/>
    <w:rsid w:val="00C51223"/>
    <w:rsid w:val="00C5125A"/>
    <w:rsid w:val="00C51261"/>
    <w:rsid w:val="00C51300"/>
    <w:rsid w:val="00C513AB"/>
    <w:rsid w:val="00C5143D"/>
    <w:rsid w:val="00C5155C"/>
    <w:rsid w:val="00C515DD"/>
    <w:rsid w:val="00C5166B"/>
    <w:rsid w:val="00C51800"/>
    <w:rsid w:val="00C518A0"/>
    <w:rsid w:val="00C519A6"/>
    <w:rsid w:val="00C51A25"/>
    <w:rsid w:val="00C51A90"/>
    <w:rsid w:val="00C51C05"/>
    <w:rsid w:val="00C51EEA"/>
    <w:rsid w:val="00C52094"/>
    <w:rsid w:val="00C52170"/>
    <w:rsid w:val="00C521F0"/>
    <w:rsid w:val="00C523D5"/>
    <w:rsid w:val="00C523F3"/>
    <w:rsid w:val="00C52531"/>
    <w:rsid w:val="00C52640"/>
    <w:rsid w:val="00C52670"/>
    <w:rsid w:val="00C52783"/>
    <w:rsid w:val="00C527B3"/>
    <w:rsid w:val="00C52831"/>
    <w:rsid w:val="00C52985"/>
    <w:rsid w:val="00C5298E"/>
    <w:rsid w:val="00C52A4C"/>
    <w:rsid w:val="00C52BA7"/>
    <w:rsid w:val="00C52D02"/>
    <w:rsid w:val="00C52E4A"/>
    <w:rsid w:val="00C52F3B"/>
    <w:rsid w:val="00C53134"/>
    <w:rsid w:val="00C533BD"/>
    <w:rsid w:val="00C5343D"/>
    <w:rsid w:val="00C53469"/>
    <w:rsid w:val="00C5351D"/>
    <w:rsid w:val="00C53538"/>
    <w:rsid w:val="00C5353C"/>
    <w:rsid w:val="00C5356D"/>
    <w:rsid w:val="00C536B6"/>
    <w:rsid w:val="00C53761"/>
    <w:rsid w:val="00C5379D"/>
    <w:rsid w:val="00C538B9"/>
    <w:rsid w:val="00C538C0"/>
    <w:rsid w:val="00C53919"/>
    <w:rsid w:val="00C5392D"/>
    <w:rsid w:val="00C53A52"/>
    <w:rsid w:val="00C53B1E"/>
    <w:rsid w:val="00C53BE6"/>
    <w:rsid w:val="00C53C2D"/>
    <w:rsid w:val="00C53D13"/>
    <w:rsid w:val="00C5412C"/>
    <w:rsid w:val="00C54136"/>
    <w:rsid w:val="00C5420B"/>
    <w:rsid w:val="00C542A5"/>
    <w:rsid w:val="00C5443A"/>
    <w:rsid w:val="00C544DA"/>
    <w:rsid w:val="00C54516"/>
    <w:rsid w:val="00C5456D"/>
    <w:rsid w:val="00C54606"/>
    <w:rsid w:val="00C5460C"/>
    <w:rsid w:val="00C54639"/>
    <w:rsid w:val="00C54658"/>
    <w:rsid w:val="00C5466E"/>
    <w:rsid w:val="00C546BF"/>
    <w:rsid w:val="00C5470D"/>
    <w:rsid w:val="00C5478F"/>
    <w:rsid w:val="00C54795"/>
    <w:rsid w:val="00C548B4"/>
    <w:rsid w:val="00C54979"/>
    <w:rsid w:val="00C54A69"/>
    <w:rsid w:val="00C54ED5"/>
    <w:rsid w:val="00C54FFF"/>
    <w:rsid w:val="00C55007"/>
    <w:rsid w:val="00C5502A"/>
    <w:rsid w:val="00C551A3"/>
    <w:rsid w:val="00C55251"/>
    <w:rsid w:val="00C553EF"/>
    <w:rsid w:val="00C55401"/>
    <w:rsid w:val="00C5559B"/>
    <w:rsid w:val="00C5559E"/>
    <w:rsid w:val="00C556FA"/>
    <w:rsid w:val="00C557B6"/>
    <w:rsid w:val="00C55837"/>
    <w:rsid w:val="00C55845"/>
    <w:rsid w:val="00C558DF"/>
    <w:rsid w:val="00C55A28"/>
    <w:rsid w:val="00C55B55"/>
    <w:rsid w:val="00C55BDE"/>
    <w:rsid w:val="00C55BEB"/>
    <w:rsid w:val="00C55C5B"/>
    <w:rsid w:val="00C55C76"/>
    <w:rsid w:val="00C55C8F"/>
    <w:rsid w:val="00C55EBC"/>
    <w:rsid w:val="00C5612F"/>
    <w:rsid w:val="00C561D1"/>
    <w:rsid w:val="00C561E2"/>
    <w:rsid w:val="00C5629E"/>
    <w:rsid w:val="00C56326"/>
    <w:rsid w:val="00C5649D"/>
    <w:rsid w:val="00C564BE"/>
    <w:rsid w:val="00C565F7"/>
    <w:rsid w:val="00C56677"/>
    <w:rsid w:val="00C566EF"/>
    <w:rsid w:val="00C56831"/>
    <w:rsid w:val="00C5697C"/>
    <w:rsid w:val="00C569B1"/>
    <w:rsid w:val="00C56B48"/>
    <w:rsid w:val="00C56BA9"/>
    <w:rsid w:val="00C56C9D"/>
    <w:rsid w:val="00C56DE7"/>
    <w:rsid w:val="00C56E89"/>
    <w:rsid w:val="00C56EB4"/>
    <w:rsid w:val="00C570BE"/>
    <w:rsid w:val="00C57143"/>
    <w:rsid w:val="00C5714F"/>
    <w:rsid w:val="00C573CF"/>
    <w:rsid w:val="00C5741F"/>
    <w:rsid w:val="00C5743C"/>
    <w:rsid w:val="00C57523"/>
    <w:rsid w:val="00C57548"/>
    <w:rsid w:val="00C57644"/>
    <w:rsid w:val="00C57775"/>
    <w:rsid w:val="00C57791"/>
    <w:rsid w:val="00C5787F"/>
    <w:rsid w:val="00C578A5"/>
    <w:rsid w:val="00C5792E"/>
    <w:rsid w:val="00C57997"/>
    <w:rsid w:val="00C57B82"/>
    <w:rsid w:val="00C57D30"/>
    <w:rsid w:val="00C57F0A"/>
    <w:rsid w:val="00C57FC9"/>
    <w:rsid w:val="00C6004E"/>
    <w:rsid w:val="00C600FF"/>
    <w:rsid w:val="00C601BA"/>
    <w:rsid w:val="00C60224"/>
    <w:rsid w:val="00C60295"/>
    <w:rsid w:val="00C6029C"/>
    <w:rsid w:val="00C604AB"/>
    <w:rsid w:val="00C60621"/>
    <w:rsid w:val="00C6067A"/>
    <w:rsid w:val="00C60756"/>
    <w:rsid w:val="00C6079B"/>
    <w:rsid w:val="00C60991"/>
    <w:rsid w:val="00C60A8D"/>
    <w:rsid w:val="00C60E4E"/>
    <w:rsid w:val="00C61061"/>
    <w:rsid w:val="00C61088"/>
    <w:rsid w:val="00C610BC"/>
    <w:rsid w:val="00C61112"/>
    <w:rsid w:val="00C611FC"/>
    <w:rsid w:val="00C6128F"/>
    <w:rsid w:val="00C6138B"/>
    <w:rsid w:val="00C61557"/>
    <w:rsid w:val="00C61571"/>
    <w:rsid w:val="00C61641"/>
    <w:rsid w:val="00C61786"/>
    <w:rsid w:val="00C61807"/>
    <w:rsid w:val="00C6182F"/>
    <w:rsid w:val="00C618DB"/>
    <w:rsid w:val="00C61975"/>
    <w:rsid w:val="00C61A00"/>
    <w:rsid w:val="00C61B42"/>
    <w:rsid w:val="00C61B5E"/>
    <w:rsid w:val="00C61B9D"/>
    <w:rsid w:val="00C61BB3"/>
    <w:rsid w:val="00C61D1A"/>
    <w:rsid w:val="00C61DA0"/>
    <w:rsid w:val="00C61E9A"/>
    <w:rsid w:val="00C620A2"/>
    <w:rsid w:val="00C620C0"/>
    <w:rsid w:val="00C620F5"/>
    <w:rsid w:val="00C62158"/>
    <w:rsid w:val="00C6218A"/>
    <w:rsid w:val="00C62202"/>
    <w:rsid w:val="00C6262E"/>
    <w:rsid w:val="00C627F9"/>
    <w:rsid w:val="00C62889"/>
    <w:rsid w:val="00C628DC"/>
    <w:rsid w:val="00C6292D"/>
    <w:rsid w:val="00C62956"/>
    <w:rsid w:val="00C6296A"/>
    <w:rsid w:val="00C62A28"/>
    <w:rsid w:val="00C62B35"/>
    <w:rsid w:val="00C62BC1"/>
    <w:rsid w:val="00C62C1B"/>
    <w:rsid w:val="00C62C80"/>
    <w:rsid w:val="00C62D0E"/>
    <w:rsid w:val="00C62F45"/>
    <w:rsid w:val="00C62F63"/>
    <w:rsid w:val="00C632AA"/>
    <w:rsid w:val="00C63325"/>
    <w:rsid w:val="00C63386"/>
    <w:rsid w:val="00C63387"/>
    <w:rsid w:val="00C633B0"/>
    <w:rsid w:val="00C633B3"/>
    <w:rsid w:val="00C633D8"/>
    <w:rsid w:val="00C6341D"/>
    <w:rsid w:val="00C634FD"/>
    <w:rsid w:val="00C63644"/>
    <w:rsid w:val="00C63730"/>
    <w:rsid w:val="00C637B9"/>
    <w:rsid w:val="00C6394A"/>
    <w:rsid w:val="00C63954"/>
    <w:rsid w:val="00C63956"/>
    <w:rsid w:val="00C639F5"/>
    <w:rsid w:val="00C63A64"/>
    <w:rsid w:val="00C63A83"/>
    <w:rsid w:val="00C63D09"/>
    <w:rsid w:val="00C63ECF"/>
    <w:rsid w:val="00C64076"/>
    <w:rsid w:val="00C6407C"/>
    <w:rsid w:val="00C640BB"/>
    <w:rsid w:val="00C641AA"/>
    <w:rsid w:val="00C642B1"/>
    <w:rsid w:val="00C643AD"/>
    <w:rsid w:val="00C64405"/>
    <w:rsid w:val="00C6445E"/>
    <w:rsid w:val="00C64723"/>
    <w:rsid w:val="00C647B4"/>
    <w:rsid w:val="00C64876"/>
    <w:rsid w:val="00C64ADA"/>
    <w:rsid w:val="00C64AEE"/>
    <w:rsid w:val="00C64B4F"/>
    <w:rsid w:val="00C64BB0"/>
    <w:rsid w:val="00C64BC2"/>
    <w:rsid w:val="00C64D8B"/>
    <w:rsid w:val="00C64E0F"/>
    <w:rsid w:val="00C64E31"/>
    <w:rsid w:val="00C64FD8"/>
    <w:rsid w:val="00C65018"/>
    <w:rsid w:val="00C65181"/>
    <w:rsid w:val="00C65272"/>
    <w:rsid w:val="00C65304"/>
    <w:rsid w:val="00C6546D"/>
    <w:rsid w:val="00C654DB"/>
    <w:rsid w:val="00C654F3"/>
    <w:rsid w:val="00C6558A"/>
    <w:rsid w:val="00C65670"/>
    <w:rsid w:val="00C65690"/>
    <w:rsid w:val="00C658CB"/>
    <w:rsid w:val="00C6593A"/>
    <w:rsid w:val="00C65A1F"/>
    <w:rsid w:val="00C65AB5"/>
    <w:rsid w:val="00C65B46"/>
    <w:rsid w:val="00C65C34"/>
    <w:rsid w:val="00C65D65"/>
    <w:rsid w:val="00C65DD4"/>
    <w:rsid w:val="00C65DFE"/>
    <w:rsid w:val="00C65F78"/>
    <w:rsid w:val="00C65F8C"/>
    <w:rsid w:val="00C66111"/>
    <w:rsid w:val="00C66150"/>
    <w:rsid w:val="00C661ED"/>
    <w:rsid w:val="00C6626C"/>
    <w:rsid w:val="00C6628D"/>
    <w:rsid w:val="00C662F9"/>
    <w:rsid w:val="00C665E6"/>
    <w:rsid w:val="00C665F2"/>
    <w:rsid w:val="00C66677"/>
    <w:rsid w:val="00C666ED"/>
    <w:rsid w:val="00C668B1"/>
    <w:rsid w:val="00C66949"/>
    <w:rsid w:val="00C6694B"/>
    <w:rsid w:val="00C669FD"/>
    <w:rsid w:val="00C66AAF"/>
    <w:rsid w:val="00C66AB1"/>
    <w:rsid w:val="00C66B44"/>
    <w:rsid w:val="00C66BF1"/>
    <w:rsid w:val="00C66D9C"/>
    <w:rsid w:val="00C66E92"/>
    <w:rsid w:val="00C67012"/>
    <w:rsid w:val="00C67025"/>
    <w:rsid w:val="00C6703A"/>
    <w:rsid w:val="00C6708E"/>
    <w:rsid w:val="00C671FC"/>
    <w:rsid w:val="00C6739A"/>
    <w:rsid w:val="00C673FC"/>
    <w:rsid w:val="00C674C2"/>
    <w:rsid w:val="00C67574"/>
    <w:rsid w:val="00C6766D"/>
    <w:rsid w:val="00C6774F"/>
    <w:rsid w:val="00C6783F"/>
    <w:rsid w:val="00C678B0"/>
    <w:rsid w:val="00C67979"/>
    <w:rsid w:val="00C67B53"/>
    <w:rsid w:val="00C67ED4"/>
    <w:rsid w:val="00C67EE8"/>
    <w:rsid w:val="00C67F29"/>
    <w:rsid w:val="00C67FF2"/>
    <w:rsid w:val="00C7024D"/>
    <w:rsid w:val="00C7046E"/>
    <w:rsid w:val="00C7047E"/>
    <w:rsid w:val="00C70603"/>
    <w:rsid w:val="00C709AA"/>
    <w:rsid w:val="00C70B41"/>
    <w:rsid w:val="00C70B4B"/>
    <w:rsid w:val="00C70B6B"/>
    <w:rsid w:val="00C70C01"/>
    <w:rsid w:val="00C70CCF"/>
    <w:rsid w:val="00C70EF6"/>
    <w:rsid w:val="00C70F15"/>
    <w:rsid w:val="00C70F5D"/>
    <w:rsid w:val="00C7113A"/>
    <w:rsid w:val="00C712E5"/>
    <w:rsid w:val="00C71313"/>
    <w:rsid w:val="00C71385"/>
    <w:rsid w:val="00C714A7"/>
    <w:rsid w:val="00C714D7"/>
    <w:rsid w:val="00C71541"/>
    <w:rsid w:val="00C71606"/>
    <w:rsid w:val="00C718E9"/>
    <w:rsid w:val="00C71A76"/>
    <w:rsid w:val="00C71A9A"/>
    <w:rsid w:val="00C71AA9"/>
    <w:rsid w:val="00C71AF4"/>
    <w:rsid w:val="00C71B66"/>
    <w:rsid w:val="00C71C45"/>
    <w:rsid w:val="00C71CC0"/>
    <w:rsid w:val="00C71CEA"/>
    <w:rsid w:val="00C71E23"/>
    <w:rsid w:val="00C71F3C"/>
    <w:rsid w:val="00C7211A"/>
    <w:rsid w:val="00C7221B"/>
    <w:rsid w:val="00C7236C"/>
    <w:rsid w:val="00C7248A"/>
    <w:rsid w:val="00C7256D"/>
    <w:rsid w:val="00C7259D"/>
    <w:rsid w:val="00C7269D"/>
    <w:rsid w:val="00C729DE"/>
    <w:rsid w:val="00C729F6"/>
    <w:rsid w:val="00C72A10"/>
    <w:rsid w:val="00C72C1B"/>
    <w:rsid w:val="00C72C1D"/>
    <w:rsid w:val="00C72C95"/>
    <w:rsid w:val="00C72D65"/>
    <w:rsid w:val="00C72DAF"/>
    <w:rsid w:val="00C72E69"/>
    <w:rsid w:val="00C72E98"/>
    <w:rsid w:val="00C730C9"/>
    <w:rsid w:val="00C73193"/>
    <w:rsid w:val="00C731B8"/>
    <w:rsid w:val="00C73339"/>
    <w:rsid w:val="00C73383"/>
    <w:rsid w:val="00C733F9"/>
    <w:rsid w:val="00C73614"/>
    <w:rsid w:val="00C7369E"/>
    <w:rsid w:val="00C737CD"/>
    <w:rsid w:val="00C73AA6"/>
    <w:rsid w:val="00C73B8D"/>
    <w:rsid w:val="00C73BEF"/>
    <w:rsid w:val="00C73C4D"/>
    <w:rsid w:val="00C73E0C"/>
    <w:rsid w:val="00C74013"/>
    <w:rsid w:val="00C741FA"/>
    <w:rsid w:val="00C742C7"/>
    <w:rsid w:val="00C743DE"/>
    <w:rsid w:val="00C7460E"/>
    <w:rsid w:val="00C7463E"/>
    <w:rsid w:val="00C746AB"/>
    <w:rsid w:val="00C746CF"/>
    <w:rsid w:val="00C74717"/>
    <w:rsid w:val="00C7479B"/>
    <w:rsid w:val="00C747BD"/>
    <w:rsid w:val="00C7496F"/>
    <w:rsid w:val="00C7497E"/>
    <w:rsid w:val="00C749A3"/>
    <w:rsid w:val="00C74AE2"/>
    <w:rsid w:val="00C74AEE"/>
    <w:rsid w:val="00C74BEF"/>
    <w:rsid w:val="00C74C3B"/>
    <w:rsid w:val="00C74CC9"/>
    <w:rsid w:val="00C74E43"/>
    <w:rsid w:val="00C74E7E"/>
    <w:rsid w:val="00C74EEF"/>
    <w:rsid w:val="00C74F0F"/>
    <w:rsid w:val="00C74F1B"/>
    <w:rsid w:val="00C74F53"/>
    <w:rsid w:val="00C75111"/>
    <w:rsid w:val="00C752E4"/>
    <w:rsid w:val="00C753AE"/>
    <w:rsid w:val="00C7562E"/>
    <w:rsid w:val="00C75763"/>
    <w:rsid w:val="00C757F8"/>
    <w:rsid w:val="00C758D9"/>
    <w:rsid w:val="00C75906"/>
    <w:rsid w:val="00C75973"/>
    <w:rsid w:val="00C75B32"/>
    <w:rsid w:val="00C75B6F"/>
    <w:rsid w:val="00C75B7F"/>
    <w:rsid w:val="00C75BAD"/>
    <w:rsid w:val="00C75C80"/>
    <w:rsid w:val="00C75CC2"/>
    <w:rsid w:val="00C75D76"/>
    <w:rsid w:val="00C75D80"/>
    <w:rsid w:val="00C75D9D"/>
    <w:rsid w:val="00C75DD0"/>
    <w:rsid w:val="00C75EFC"/>
    <w:rsid w:val="00C75F11"/>
    <w:rsid w:val="00C75F18"/>
    <w:rsid w:val="00C75F7F"/>
    <w:rsid w:val="00C76010"/>
    <w:rsid w:val="00C760E1"/>
    <w:rsid w:val="00C76176"/>
    <w:rsid w:val="00C76225"/>
    <w:rsid w:val="00C7626A"/>
    <w:rsid w:val="00C763C4"/>
    <w:rsid w:val="00C76483"/>
    <w:rsid w:val="00C76497"/>
    <w:rsid w:val="00C76505"/>
    <w:rsid w:val="00C76568"/>
    <w:rsid w:val="00C7658F"/>
    <w:rsid w:val="00C7673A"/>
    <w:rsid w:val="00C76862"/>
    <w:rsid w:val="00C76BB9"/>
    <w:rsid w:val="00C76C60"/>
    <w:rsid w:val="00C76EBC"/>
    <w:rsid w:val="00C76EFB"/>
    <w:rsid w:val="00C76F3E"/>
    <w:rsid w:val="00C76F3F"/>
    <w:rsid w:val="00C76FAF"/>
    <w:rsid w:val="00C77360"/>
    <w:rsid w:val="00C773D4"/>
    <w:rsid w:val="00C7745D"/>
    <w:rsid w:val="00C7745E"/>
    <w:rsid w:val="00C775BA"/>
    <w:rsid w:val="00C7761A"/>
    <w:rsid w:val="00C77760"/>
    <w:rsid w:val="00C7778E"/>
    <w:rsid w:val="00C77821"/>
    <w:rsid w:val="00C7792F"/>
    <w:rsid w:val="00C77991"/>
    <w:rsid w:val="00C77AB3"/>
    <w:rsid w:val="00C77B12"/>
    <w:rsid w:val="00C77B31"/>
    <w:rsid w:val="00C77B9E"/>
    <w:rsid w:val="00C77BF0"/>
    <w:rsid w:val="00C77C0B"/>
    <w:rsid w:val="00C77C69"/>
    <w:rsid w:val="00C77EA0"/>
    <w:rsid w:val="00C77EC9"/>
    <w:rsid w:val="00C77EF7"/>
    <w:rsid w:val="00C80008"/>
    <w:rsid w:val="00C80022"/>
    <w:rsid w:val="00C80035"/>
    <w:rsid w:val="00C80081"/>
    <w:rsid w:val="00C800A6"/>
    <w:rsid w:val="00C80489"/>
    <w:rsid w:val="00C80584"/>
    <w:rsid w:val="00C80653"/>
    <w:rsid w:val="00C808FA"/>
    <w:rsid w:val="00C808FE"/>
    <w:rsid w:val="00C8099F"/>
    <w:rsid w:val="00C80A2B"/>
    <w:rsid w:val="00C80CB6"/>
    <w:rsid w:val="00C80D07"/>
    <w:rsid w:val="00C80D83"/>
    <w:rsid w:val="00C80E25"/>
    <w:rsid w:val="00C80E77"/>
    <w:rsid w:val="00C80EF3"/>
    <w:rsid w:val="00C80F62"/>
    <w:rsid w:val="00C8104F"/>
    <w:rsid w:val="00C81086"/>
    <w:rsid w:val="00C810F2"/>
    <w:rsid w:val="00C813C9"/>
    <w:rsid w:val="00C814F9"/>
    <w:rsid w:val="00C81570"/>
    <w:rsid w:val="00C8181A"/>
    <w:rsid w:val="00C81A14"/>
    <w:rsid w:val="00C81BDD"/>
    <w:rsid w:val="00C81C44"/>
    <w:rsid w:val="00C81CC8"/>
    <w:rsid w:val="00C81DA9"/>
    <w:rsid w:val="00C81ED6"/>
    <w:rsid w:val="00C82012"/>
    <w:rsid w:val="00C82082"/>
    <w:rsid w:val="00C821C2"/>
    <w:rsid w:val="00C821E3"/>
    <w:rsid w:val="00C82204"/>
    <w:rsid w:val="00C82220"/>
    <w:rsid w:val="00C82256"/>
    <w:rsid w:val="00C822DE"/>
    <w:rsid w:val="00C822F7"/>
    <w:rsid w:val="00C82357"/>
    <w:rsid w:val="00C82361"/>
    <w:rsid w:val="00C82399"/>
    <w:rsid w:val="00C82417"/>
    <w:rsid w:val="00C8261E"/>
    <w:rsid w:val="00C8275C"/>
    <w:rsid w:val="00C8286C"/>
    <w:rsid w:val="00C82878"/>
    <w:rsid w:val="00C828FD"/>
    <w:rsid w:val="00C8291E"/>
    <w:rsid w:val="00C82ADC"/>
    <w:rsid w:val="00C82B0A"/>
    <w:rsid w:val="00C82E84"/>
    <w:rsid w:val="00C82EAD"/>
    <w:rsid w:val="00C82F37"/>
    <w:rsid w:val="00C82FCD"/>
    <w:rsid w:val="00C83131"/>
    <w:rsid w:val="00C83358"/>
    <w:rsid w:val="00C83360"/>
    <w:rsid w:val="00C83424"/>
    <w:rsid w:val="00C83427"/>
    <w:rsid w:val="00C834CA"/>
    <w:rsid w:val="00C8352D"/>
    <w:rsid w:val="00C83581"/>
    <w:rsid w:val="00C83671"/>
    <w:rsid w:val="00C83674"/>
    <w:rsid w:val="00C83692"/>
    <w:rsid w:val="00C83AE6"/>
    <w:rsid w:val="00C83C9A"/>
    <w:rsid w:val="00C83D10"/>
    <w:rsid w:val="00C83DAF"/>
    <w:rsid w:val="00C83DCF"/>
    <w:rsid w:val="00C83DF3"/>
    <w:rsid w:val="00C83E0F"/>
    <w:rsid w:val="00C83E58"/>
    <w:rsid w:val="00C8402B"/>
    <w:rsid w:val="00C840CC"/>
    <w:rsid w:val="00C840EC"/>
    <w:rsid w:val="00C84176"/>
    <w:rsid w:val="00C84177"/>
    <w:rsid w:val="00C841D4"/>
    <w:rsid w:val="00C84262"/>
    <w:rsid w:val="00C84352"/>
    <w:rsid w:val="00C84470"/>
    <w:rsid w:val="00C84600"/>
    <w:rsid w:val="00C8466F"/>
    <w:rsid w:val="00C846AA"/>
    <w:rsid w:val="00C84807"/>
    <w:rsid w:val="00C84A83"/>
    <w:rsid w:val="00C84BB3"/>
    <w:rsid w:val="00C84CDF"/>
    <w:rsid w:val="00C84D3E"/>
    <w:rsid w:val="00C84DFD"/>
    <w:rsid w:val="00C84FB7"/>
    <w:rsid w:val="00C8501D"/>
    <w:rsid w:val="00C8505F"/>
    <w:rsid w:val="00C85066"/>
    <w:rsid w:val="00C85069"/>
    <w:rsid w:val="00C8511A"/>
    <w:rsid w:val="00C85154"/>
    <w:rsid w:val="00C85203"/>
    <w:rsid w:val="00C852CB"/>
    <w:rsid w:val="00C85346"/>
    <w:rsid w:val="00C853F6"/>
    <w:rsid w:val="00C85420"/>
    <w:rsid w:val="00C85573"/>
    <w:rsid w:val="00C85601"/>
    <w:rsid w:val="00C85613"/>
    <w:rsid w:val="00C857CD"/>
    <w:rsid w:val="00C8589E"/>
    <w:rsid w:val="00C859A1"/>
    <w:rsid w:val="00C859FD"/>
    <w:rsid w:val="00C85AAE"/>
    <w:rsid w:val="00C85CB4"/>
    <w:rsid w:val="00C85DDD"/>
    <w:rsid w:val="00C85E37"/>
    <w:rsid w:val="00C85E84"/>
    <w:rsid w:val="00C85EBF"/>
    <w:rsid w:val="00C85FC7"/>
    <w:rsid w:val="00C86055"/>
    <w:rsid w:val="00C860B4"/>
    <w:rsid w:val="00C860E6"/>
    <w:rsid w:val="00C861C6"/>
    <w:rsid w:val="00C86219"/>
    <w:rsid w:val="00C86234"/>
    <w:rsid w:val="00C863FD"/>
    <w:rsid w:val="00C8642E"/>
    <w:rsid w:val="00C8647C"/>
    <w:rsid w:val="00C864D7"/>
    <w:rsid w:val="00C865C3"/>
    <w:rsid w:val="00C86643"/>
    <w:rsid w:val="00C86673"/>
    <w:rsid w:val="00C866EC"/>
    <w:rsid w:val="00C8679B"/>
    <w:rsid w:val="00C867E6"/>
    <w:rsid w:val="00C8688A"/>
    <w:rsid w:val="00C86965"/>
    <w:rsid w:val="00C86A26"/>
    <w:rsid w:val="00C86A43"/>
    <w:rsid w:val="00C86B96"/>
    <w:rsid w:val="00C86D18"/>
    <w:rsid w:val="00C86D57"/>
    <w:rsid w:val="00C86E1E"/>
    <w:rsid w:val="00C86E61"/>
    <w:rsid w:val="00C86F15"/>
    <w:rsid w:val="00C86FA1"/>
    <w:rsid w:val="00C87025"/>
    <w:rsid w:val="00C8703A"/>
    <w:rsid w:val="00C870A2"/>
    <w:rsid w:val="00C8710F"/>
    <w:rsid w:val="00C87313"/>
    <w:rsid w:val="00C87434"/>
    <w:rsid w:val="00C87773"/>
    <w:rsid w:val="00C877D3"/>
    <w:rsid w:val="00C877E0"/>
    <w:rsid w:val="00C87C09"/>
    <w:rsid w:val="00C87D69"/>
    <w:rsid w:val="00C87E5F"/>
    <w:rsid w:val="00C87E92"/>
    <w:rsid w:val="00C87F20"/>
    <w:rsid w:val="00C903F2"/>
    <w:rsid w:val="00C90451"/>
    <w:rsid w:val="00C9053C"/>
    <w:rsid w:val="00C90567"/>
    <w:rsid w:val="00C9062D"/>
    <w:rsid w:val="00C907D7"/>
    <w:rsid w:val="00C907FF"/>
    <w:rsid w:val="00C90909"/>
    <w:rsid w:val="00C90917"/>
    <w:rsid w:val="00C90959"/>
    <w:rsid w:val="00C90A2B"/>
    <w:rsid w:val="00C90BB6"/>
    <w:rsid w:val="00C90C50"/>
    <w:rsid w:val="00C90D7F"/>
    <w:rsid w:val="00C90D94"/>
    <w:rsid w:val="00C90DA2"/>
    <w:rsid w:val="00C90EDD"/>
    <w:rsid w:val="00C90F9D"/>
    <w:rsid w:val="00C910E9"/>
    <w:rsid w:val="00C91172"/>
    <w:rsid w:val="00C9120D"/>
    <w:rsid w:val="00C91254"/>
    <w:rsid w:val="00C912D2"/>
    <w:rsid w:val="00C9144F"/>
    <w:rsid w:val="00C91527"/>
    <w:rsid w:val="00C915A9"/>
    <w:rsid w:val="00C917A3"/>
    <w:rsid w:val="00C918AA"/>
    <w:rsid w:val="00C9191D"/>
    <w:rsid w:val="00C91960"/>
    <w:rsid w:val="00C919B4"/>
    <w:rsid w:val="00C91A23"/>
    <w:rsid w:val="00C91B2A"/>
    <w:rsid w:val="00C91BC8"/>
    <w:rsid w:val="00C91C49"/>
    <w:rsid w:val="00C91CA0"/>
    <w:rsid w:val="00C91CB3"/>
    <w:rsid w:val="00C91E9D"/>
    <w:rsid w:val="00C91FD4"/>
    <w:rsid w:val="00C9201E"/>
    <w:rsid w:val="00C9209A"/>
    <w:rsid w:val="00C92146"/>
    <w:rsid w:val="00C9222B"/>
    <w:rsid w:val="00C922A7"/>
    <w:rsid w:val="00C9231B"/>
    <w:rsid w:val="00C9241A"/>
    <w:rsid w:val="00C92568"/>
    <w:rsid w:val="00C925A7"/>
    <w:rsid w:val="00C925D8"/>
    <w:rsid w:val="00C92653"/>
    <w:rsid w:val="00C92737"/>
    <w:rsid w:val="00C92757"/>
    <w:rsid w:val="00C92762"/>
    <w:rsid w:val="00C92764"/>
    <w:rsid w:val="00C927DC"/>
    <w:rsid w:val="00C928B9"/>
    <w:rsid w:val="00C928DA"/>
    <w:rsid w:val="00C92905"/>
    <w:rsid w:val="00C92915"/>
    <w:rsid w:val="00C929F5"/>
    <w:rsid w:val="00C92B50"/>
    <w:rsid w:val="00C92C6E"/>
    <w:rsid w:val="00C92CA8"/>
    <w:rsid w:val="00C92D5A"/>
    <w:rsid w:val="00C92E0E"/>
    <w:rsid w:val="00C93108"/>
    <w:rsid w:val="00C9313A"/>
    <w:rsid w:val="00C93286"/>
    <w:rsid w:val="00C93529"/>
    <w:rsid w:val="00C93541"/>
    <w:rsid w:val="00C935E5"/>
    <w:rsid w:val="00C9363E"/>
    <w:rsid w:val="00C9369E"/>
    <w:rsid w:val="00C939A9"/>
    <w:rsid w:val="00C93BBD"/>
    <w:rsid w:val="00C93C18"/>
    <w:rsid w:val="00C93CF6"/>
    <w:rsid w:val="00C93F46"/>
    <w:rsid w:val="00C94064"/>
    <w:rsid w:val="00C9407F"/>
    <w:rsid w:val="00C94087"/>
    <w:rsid w:val="00C94110"/>
    <w:rsid w:val="00C9417B"/>
    <w:rsid w:val="00C94184"/>
    <w:rsid w:val="00C944E4"/>
    <w:rsid w:val="00C94775"/>
    <w:rsid w:val="00C947A4"/>
    <w:rsid w:val="00C94803"/>
    <w:rsid w:val="00C9482C"/>
    <w:rsid w:val="00C948A0"/>
    <w:rsid w:val="00C948BB"/>
    <w:rsid w:val="00C948D5"/>
    <w:rsid w:val="00C949D7"/>
    <w:rsid w:val="00C94AB4"/>
    <w:rsid w:val="00C94B9C"/>
    <w:rsid w:val="00C94DA3"/>
    <w:rsid w:val="00C94DE0"/>
    <w:rsid w:val="00C94E72"/>
    <w:rsid w:val="00C94F6F"/>
    <w:rsid w:val="00C9508F"/>
    <w:rsid w:val="00C9525A"/>
    <w:rsid w:val="00C95393"/>
    <w:rsid w:val="00C953B6"/>
    <w:rsid w:val="00C953D4"/>
    <w:rsid w:val="00C95416"/>
    <w:rsid w:val="00C9547A"/>
    <w:rsid w:val="00C9548D"/>
    <w:rsid w:val="00C954E4"/>
    <w:rsid w:val="00C95624"/>
    <w:rsid w:val="00C95711"/>
    <w:rsid w:val="00C95780"/>
    <w:rsid w:val="00C95812"/>
    <w:rsid w:val="00C958A9"/>
    <w:rsid w:val="00C958F2"/>
    <w:rsid w:val="00C95AC3"/>
    <w:rsid w:val="00C95AF2"/>
    <w:rsid w:val="00C95C08"/>
    <w:rsid w:val="00C95DA9"/>
    <w:rsid w:val="00C95E55"/>
    <w:rsid w:val="00C95E58"/>
    <w:rsid w:val="00C95EAE"/>
    <w:rsid w:val="00C9637E"/>
    <w:rsid w:val="00C963D3"/>
    <w:rsid w:val="00C965D6"/>
    <w:rsid w:val="00C966D4"/>
    <w:rsid w:val="00C9682C"/>
    <w:rsid w:val="00C96922"/>
    <w:rsid w:val="00C96994"/>
    <w:rsid w:val="00C96C47"/>
    <w:rsid w:val="00C96CC8"/>
    <w:rsid w:val="00C96ED8"/>
    <w:rsid w:val="00C96EEB"/>
    <w:rsid w:val="00C96FA4"/>
    <w:rsid w:val="00C97163"/>
    <w:rsid w:val="00C97176"/>
    <w:rsid w:val="00C97485"/>
    <w:rsid w:val="00C974A5"/>
    <w:rsid w:val="00C974D9"/>
    <w:rsid w:val="00C975A7"/>
    <w:rsid w:val="00C9764A"/>
    <w:rsid w:val="00C977C6"/>
    <w:rsid w:val="00C979F7"/>
    <w:rsid w:val="00C97A12"/>
    <w:rsid w:val="00C97AB9"/>
    <w:rsid w:val="00C97BCE"/>
    <w:rsid w:val="00C97C65"/>
    <w:rsid w:val="00C97EFE"/>
    <w:rsid w:val="00C97F43"/>
    <w:rsid w:val="00C97F59"/>
    <w:rsid w:val="00C97F7D"/>
    <w:rsid w:val="00CA0234"/>
    <w:rsid w:val="00CA026B"/>
    <w:rsid w:val="00CA033E"/>
    <w:rsid w:val="00CA0362"/>
    <w:rsid w:val="00CA0366"/>
    <w:rsid w:val="00CA03FD"/>
    <w:rsid w:val="00CA0426"/>
    <w:rsid w:val="00CA0557"/>
    <w:rsid w:val="00CA05BD"/>
    <w:rsid w:val="00CA07F8"/>
    <w:rsid w:val="00CA0933"/>
    <w:rsid w:val="00CA0A97"/>
    <w:rsid w:val="00CA0AB2"/>
    <w:rsid w:val="00CA0BA6"/>
    <w:rsid w:val="00CA0C1F"/>
    <w:rsid w:val="00CA0ECC"/>
    <w:rsid w:val="00CA1175"/>
    <w:rsid w:val="00CA13E4"/>
    <w:rsid w:val="00CA1410"/>
    <w:rsid w:val="00CA14ED"/>
    <w:rsid w:val="00CA1629"/>
    <w:rsid w:val="00CA19F7"/>
    <w:rsid w:val="00CA1A48"/>
    <w:rsid w:val="00CA1A65"/>
    <w:rsid w:val="00CA1AF5"/>
    <w:rsid w:val="00CA1B71"/>
    <w:rsid w:val="00CA1C9F"/>
    <w:rsid w:val="00CA1CD4"/>
    <w:rsid w:val="00CA1DFD"/>
    <w:rsid w:val="00CA1EE8"/>
    <w:rsid w:val="00CA1EEA"/>
    <w:rsid w:val="00CA1FE9"/>
    <w:rsid w:val="00CA2042"/>
    <w:rsid w:val="00CA2108"/>
    <w:rsid w:val="00CA2299"/>
    <w:rsid w:val="00CA2469"/>
    <w:rsid w:val="00CA246A"/>
    <w:rsid w:val="00CA2483"/>
    <w:rsid w:val="00CA24FC"/>
    <w:rsid w:val="00CA2504"/>
    <w:rsid w:val="00CA2607"/>
    <w:rsid w:val="00CA27F9"/>
    <w:rsid w:val="00CA2863"/>
    <w:rsid w:val="00CA29D8"/>
    <w:rsid w:val="00CA2A12"/>
    <w:rsid w:val="00CA2A2A"/>
    <w:rsid w:val="00CA2B22"/>
    <w:rsid w:val="00CA2C4B"/>
    <w:rsid w:val="00CA2DE3"/>
    <w:rsid w:val="00CA2F82"/>
    <w:rsid w:val="00CA31B2"/>
    <w:rsid w:val="00CA31E6"/>
    <w:rsid w:val="00CA31FD"/>
    <w:rsid w:val="00CA320E"/>
    <w:rsid w:val="00CA334C"/>
    <w:rsid w:val="00CA33C2"/>
    <w:rsid w:val="00CA3402"/>
    <w:rsid w:val="00CA34D2"/>
    <w:rsid w:val="00CA34D3"/>
    <w:rsid w:val="00CA34F1"/>
    <w:rsid w:val="00CA3503"/>
    <w:rsid w:val="00CA3527"/>
    <w:rsid w:val="00CA354C"/>
    <w:rsid w:val="00CA3575"/>
    <w:rsid w:val="00CA362B"/>
    <w:rsid w:val="00CA363F"/>
    <w:rsid w:val="00CA3660"/>
    <w:rsid w:val="00CA373E"/>
    <w:rsid w:val="00CA37C5"/>
    <w:rsid w:val="00CA3834"/>
    <w:rsid w:val="00CA3890"/>
    <w:rsid w:val="00CA38E6"/>
    <w:rsid w:val="00CA3A0E"/>
    <w:rsid w:val="00CA3AA1"/>
    <w:rsid w:val="00CA3AA2"/>
    <w:rsid w:val="00CA3C3A"/>
    <w:rsid w:val="00CA3CAC"/>
    <w:rsid w:val="00CA3DD5"/>
    <w:rsid w:val="00CA3DEB"/>
    <w:rsid w:val="00CA3E4E"/>
    <w:rsid w:val="00CA3E5B"/>
    <w:rsid w:val="00CA3E5D"/>
    <w:rsid w:val="00CA4099"/>
    <w:rsid w:val="00CA4388"/>
    <w:rsid w:val="00CA4423"/>
    <w:rsid w:val="00CA442B"/>
    <w:rsid w:val="00CA4449"/>
    <w:rsid w:val="00CA447B"/>
    <w:rsid w:val="00CA4552"/>
    <w:rsid w:val="00CA47F5"/>
    <w:rsid w:val="00CA4952"/>
    <w:rsid w:val="00CA49A3"/>
    <w:rsid w:val="00CA49D0"/>
    <w:rsid w:val="00CA4A62"/>
    <w:rsid w:val="00CA4DCD"/>
    <w:rsid w:val="00CA4DD2"/>
    <w:rsid w:val="00CA4E5E"/>
    <w:rsid w:val="00CA4EB4"/>
    <w:rsid w:val="00CA4FBC"/>
    <w:rsid w:val="00CA522D"/>
    <w:rsid w:val="00CA54C9"/>
    <w:rsid w:val="00CA561E"/>
    <w:rsid w:val="00CA577A"/>
    <w:rsid w:val="00CA57B5"/>
    <w:rsid w:val="00CA57E5"/>
    <w:rsid w:val="00CA5853"/>
    <w:rsid w:val="00CA58C5"/>
    <w:rsid w:val="00CA58DE"/>
    <w:rsid w:val="00CA58E0"/>
    <w:rsid w:val="00CA59DB"/>
    <w:rsid w:val="00CA5B13"/>
    <w:rsid w:val="00CA5C81"/>
    <w:rsid w:val="00CA5CC8"/>
    <w:rsid w:val="00CA5D88"/>
    <w:rsid w:val="00CA5DEF"/>
    <w:rsid w:val="00CA5E10"/>
    <w:rsid w:val="00CA5E9E"/>
    <w:rsid w:val="00CA5EA4"/>
    <w:rsid w:val="00CA5F6A"/>
    <w:rsid w:val="00CA600C"/>
    <w:rsid w:val="00CA608E"/>
    <w:rsid w:val="00CA6103"/>
    <w:rsid w:val="00CA62AB"/>
    <w:rsid w:val="00CA62BF"/>
    <w:rsid w:val="00CA641C"/>
    <w:rsid w:val="00CA6482"/>
    <w:rsid w:val="00CA6677"/>
    <w:rsid w:val="00CA67C2"/>
    <w:rsid w:val="00CA680A"/>
    <w:rsid w:val="00CA68F9"/>
    <w:rsid w:val="00CA6CC9"/>
    <w:rsid w:val="00CA6D0A"/>
    <w:rsid w:val="00CA6D15"/>
    <w:rsid w:val="00CA6D51"/>
    <w:rsid w:val="00CA6E12"/>
    <w:rsid w:val="00CA6E83"/>
    <w:rsid w:val="00CA6F67"/>
    <w:rsid w:val="00CA6FE7"/>
    <w:rsid w:val="00CA707B"/>
    <w:rsid w:val="00CA71A1"/>
    <w:rsid w:val="00CA7215"/>
    <w:rsid w:val="00CA73D7"/>
    <w:rsid w:val="00CA7403"/>
    <w:rsid w:val="00CA75B2"/>
    <w:rsid w:val="00CA75E5"/>
    <w:rsid w:val="00CA7613"/>
    <w:rsid w:val="00CA7616"/>
    <w:rsid w:val="00CA762C"/>
    <w:rsid w:val="00CA7684"/>
    <w:rsid w:val="00CA76B1"/>
    <w:rsid w:val="00CA77D9"/>
    <w:rsid w:val="00CA787D"/>
    <w:rsid w:val="00CA78AF"/>
    <w:rsid w:val="00CA79C5"/>
    <w:rsid w:val="00CA7A19"/>
    <w:rsid w:val="00CA7A98"/>
    <w:rsid w:val="00CA7AEB"/>
    <w:rsid w:val="00CA7B17"/>
    <w:rsid w:val="00CA7B82"/>
    <w:rsid w:val="00CA7BB0"/>
    <w:rsid w:val="00CA7C60"/>
    <w:rsid w:val="00CA7E49"/>
    <w:rsid w:val="00CA7E62"/>
    <w:rsid w:val="00CA7FBF"/>
    <w:rsid w:val="00CB0050"/>
    <w:rsid w:val="00CB02C0"/>
    <w:rsid w:val="00CB04BB"/>
    <w:rsid w:val="00CB0568"/>
    <w:rsid w:val="00CB0702"/>
    <w:rsid w:val="00CB078A"/>
    <w:rsid w:val="00CB089F"/>
    <w:rsid w:val="00CB095D"/>
    <w:rsid w:val="00CB0A50"/>
    <w:rsid w:val="00CB0AFD"/>
    <w:rsid w:val="00CB0BD7"/>
    <w:rsid w:val="00CB0BDD"/>
    <w:rsid w:val="00CB0D4B"/>
    <w:rsid w:val="00CB0DA6"/>
    <w:rsid w:val="00CB0EDD"/>
    <w:rsid w:val="00CB1001"/>
    <w:rsid w:val="00CB10B2"/>
    <w:rsid w:val="00CB1119"/>
    <w:rsid w:val="00CB1179"/>
    <w:rsid w:val="00CB11F6"/>
    <w:rsid w:val="00CB1260"/>
    <w:rsid w:val="00CB12E8"/>
    <w:rsid w:val="00CB1366"/>
    <w:rsid w:val="00CB13E4"/>
    <w:rsid w:val="00CB14FE"/>
    <w:rsid w:val="00CB150B"/>
    <w:rsid w:val="00CB151A"/>
    <w:rsid w:val="00CB1672"/>
    <w:rsid w:val="00CB17DE"/>
    <w:rsid w:val="00CB185E"/>
    <w:rsid w:val="00CB188B"/>
    <w:rsid w:val="00CB1896"/>
    <w:rsid w:val="00CB1957"/>
    <w:rsid w:val="00CB19DE"/>
    <w:rsid w:val="00CB1A82"/>
    <w:rsid w:val="00CB1AE8"/>
    <w:rsid w:val="00CB1B7B"/>
    <w:rsid w:val="00CB1BCE"/>
    <w:rsid w:val="00CB1C0D"/>
    <w:rsid w:val="00CB1CB1"/>
    <w:rsid w:val="00CB1ECC"/>
    <w:rsid w:val="00CB1FCC"/>
    <w:rsid w:val="00CB2058"/>
    <w:rsid w:val="00CB21E7"/>
    <w:rsid w:val="00CB241F"/>
    <w:rsid w:val="00CB24EC"/>
    <w:rsid w:val="00CB25E9"/>
    <w:rsid w:val="00CB269D"/>
    <w:rsid w:val="00CB2799"/>
    <w:rsid w:val="00CB27B5"/>
    <w:rsid w:val="00CB27FA"/>
    <w:rsid w:val="00CB2888"/>
    <w:rsid w:val="00CB2893"/>
    <w:rsid w:val="00CB2949"/>
    <w:rsid w:val="00CB29EC"/>
    <w:rsid w:val="00CB2AEB"/>
    <w:rsid w:val="00CB2AFA"/>
    <w:rsid w:val="00CB2B51"/>
    <w:rsid w:val="00CB2C58"/>
    <w:rsid w:val="00CB2D40"/>
    <w:rsid w:val="00CB2E30"/>
    <w:rsid w:val="00CB2FA1"/>
    <w:rsid w:val="00CB2FEF"/>
    <w:rsid w:val="00CB3083"/>
    <w:rsid w:val="00CB308C"/>
    <w:rsid w:val="00CB309B"/>
    <w:rsid w:val="00CB30EA"/>
    <w:rsid w:val="00CB3234"/>
    <w:rsid w:val="00CB3340"/>
    <w:rsid w:val="00CB36FC"/>
    <w:rsid w:val="00CB3756"/>
    <w:rsid w:val="00CB37DC"/>
    <w:rsid w:val="00CB38D4"/>
    <w:rsid w:val="00CB38E7"/>
    <w:rsid w:val="00CB3965"/>
    <w:rsid w:val="00CB3C5C"/>
    <w:rsid w:val="00CB3CA4"/>
    <w:rsid w:val="00CB3D2F"/>
    <w:rsid w:val="00CB3FBF"/>
    <w:rsid w:val="00CB40A2"/>
    <w:rsid w:val="00CB40FE"/>
    <w:rsid w:val="00CB4110"/>
    <w:rsid w:val="00CB4134"/>
    <w:rsid w:val="00CB4167"/>
    <w:rsid w:val="00CB4216"/>
    <w:rsid w:val="00CB42C5"/>
    <w:rsid w:val="00CB4346"/>
    <w:rsid w:val="00CB4356"/>
    <w:rsid w:val="00CB44F5"/>
    <w:rsid w:val="00CB4566"/>
    <w:rsid w:val="00CB45D5"/>
    <w:rsid w:val="00CB466F"/>
    <w:rsid w:val="00CB4703"/>
    <w:rsid w:val="00CB4713"/>
    <w:rsid w:val="00CB4772"/>
    <w:rsid w:val="00CB493C"/>
    <w:rsid w:val="00CB4AD2"/>
    <w:rsid w:val="00CB4AF7"/>
    <w:rsid w:val="00CB4B1D"/>
    <w:rsid w:val="00CB4C2D"/>
    <w:rsid w:val="00CB4C8B"/>
    <w:rsid w:val="00CB4DF0"/>
    <w:rsid w:val="00CB4EF5"/>
    <w:rsid w:val="00CB504F"/>
    <w:rsid w:val="00CB505B"/>
    <w:rsid w:val="00CB5094"/>
    <w:rsid w:val="00CB50C9"/>
    <w:rsid w:val="00CB5112"/>
    <w:rsid w:val="00CB5286"/>
    <w:rsid w:val="00CB52CB"/>
    <w:rsid w:val="00CB5326"/>
    <w:rsid w:val="00CB5550"/>
    <w:rsid w:val="00CB56B9"/>
    <w:rsid w:val="00CB57A1"/>
    <w:rsid w:val="00CB5982"/>
    <w:rsid w:val="00CB5C9F"/>
    <w:rsid w:val="00CB6125"/>
    <w:rsid w:val="00CB61BF"/>
    <w:rsid w:val="00CB627A"/>
    <w:rsid w:val="00CB63D0"/>
    <w:rsid w:val="00CB6440"/>
    <w:rsid w:val="00CB6458"/>
    <w:rsid w:val="00CB6701"/>
    <w:rsid w:val="00CB6736"/>
    <w:rsid w:val="00CB6765"/>
    <w:rsid w:val="00CB67FE"/>
    <w:rsid w:val="00CB6864"/>
    <w:rsid w:val="00CB6AF8"/>
    <w:rsid w:val="00CB6BAC"/>
    <w:rsid w:val="00CB6FCB"/>
    <w:rsid w:val="00CB70AE"/>
    <w:rsid w:val="00CB71F3"/>
    <w:rsid w:val="00CB7292"/>
    <w:rsid w:val="00CB72C5"/>
    <w:rsid w:val="00CB73AE"/>
    <w:rsid w:val="00CB7464"/>
    <w:rsid w:val="00CB748C"/>
    <w:rsid w:val="00CB76D8"/>
    <w:rsid w:val="00CB76FB"/>
    <w:rsid w:val="00CB777D"/>
    <w:rsid w:val="00CB77F6"/>
    <w:rsid w:val="00CB78BC"/>
    <w:rsid w:val="00CB7A35"/>
    <w:rsid w:val="00CB7AA5"/>
    <w:rsid w:val="00CB7B64"/>
    <w:rsid w:val="00CB7CA9"/>
    <w:rsid w:val="00CB7D08"/>
    <w:rsid w:val="00CB7D85"/>
    <w:rsid w:val="00CB7DA7"/>
    <w:rsid w:val="00CB7F06"/>
    <w:rsid w:val="00CB7FED"/>
    <w:rsid w:val="00CC0033"/>
    <w:rsid w:val="00CC003A"/>
    <w:rsid w:val="00CC0043"/>
    <w:rsid w:val="00CC00EC"/>
    <w:rsid w:val="00CC01A8"/>
    <w:rsid w:val="00CC022A"/>
    <w:rsid w:val="00CC031A"/>
    <w:rsid w:val="00CC0380"/>
    <w:rsid w:val="00CC0423"/>
    <w:rsid w:val="00CC04D7"/>
    <w:rsid w:val="00CC05EE"/>
    <w:rsid w:val="00CC068D"/>
    <w:rsid w:val="00CC06BF"/>
    <w:rsid w:val="00CC0712"/>
    <w:rsid w:val="00CC0752"/>
    <w:rsid w:val="00CC091D"/>
    <w:rsid w:val="00CC09EE"/>
    <w:rsid w:val="00CC0A45"/>
    <w:rsid w:val="00CC0A7C"/>
    <w:rsid w:val="00CC0BE7"/>
    <w:rsid w:val="00CC0C43"/>
    <w:rsid w:val="00CC0D26"/>
    <w:rsid w:val="00CC0F0B"/>
    <w:rsid w:val="00CC0F18"/>
    <w:rsid w:val="00CC101C"/>
    <w:rsid w:val="00CC10E8"/>
    <w:rsid w:val="00CC12ED"/>
    <w:rsid w:val="00CC1511"/>
    <w:rsid w:val="00CC16CA"/>
    <w:rsid w:val="00CC1A2C"/>
    <w:rsid w:val="00CC1A58"/>
    <w:rsid w:val="00CC1A7E"/>
    <w:rsid w:val="00CC1AD2"/>
    <w:rsid w:val="00CC1B14"/>
    <w:rsid w:val="00CC1C4F"/>
    <w:rsid w:val="00CC1C87"/>
    <w:rsid w:val="00CC1CEC"/>
    <w:rsid w:val="00CC1E8A"/>
    <w:rsid w:val="00CC1F26"/>
    <w:rsid w:val="00CC1F50"/>
    <w:rsid w:val="00CC2067"/>
    <w:rsid w:val="00CC2154"/>
    <w:rsid w:val="00CC2182"/>
    <w:rsid w:val="00CC21B3"/>
    <w:rsid w:val="00CC2309"/>
    <w:rsid w:val="00CC2321"/>
    <w:rsid w:val="00CC236F"/>
    <w:rsid w:val="00CC23E7"/>
    <w:rsid w:val="00CC2420"/>
    <w:rsid w:val="00CC248A"/>
    <w:rsid w:val="00CC24EA"/>
    <w:rsid w:val="00CC251B"/>
    <w:rsid w:val="00CC259F"/>
    <w:rsid w:val="00CC2601"/>
    <w:rsid w:val="00CC264B"/>
    <w:rsid w:val="00CC2715"/>
    <w:rsid w:val="00CC2726"/>
    <w:rsid w:val="00CC2735"/>
    <w:rsid w:val="00CC278A"/>
    <w:rsid w:val="00CC2818"/>
    <w:rsid w:val="00CC2938"/>
    <w:rsid w:val="00CC296D"/>
    <w:rsid w:val="00CC29F2"/>
    <w:rsid w:val="00CC2B50"/>
    <w:rsid w:val="00CC2B6B"/>
    <w:rsid w:val="00CC2CAC"/>
    <w:rsid w:val="00CC2D0B"/>
    <w:rsid w:val="00CC2D83"/>
    <w:rsid w:val="00CC2E43"/>
    <w:rsid w:val="00CC2E9F"/>
    <w:rsid w:val="00CC2EA0"/>
    <w:rsid w:val="00CC2F3C"/>
    <w:rsid w:val="00CC2F99"/>
    <w:rsid w:val="00CC2FF7"/>
    <w:rsid w:val="00CC30E9"/>
    <w:rsid w:val="00CC30F0"/>
    <w:rsid w:val="00CC3216"/>
    <w:rsid w:val="00CC329B"/>
    <w:rsid w:val="00CC32CC"/>
    <w:rsid w:val="00CC331B"/>
    <w:rsid w:val="00CC3360"/>
    <w:rsid w:val="00CC3441"/>
    <w:rsid w:val="00CC3493"/>
    <w:rsid w:val="00CC35DD"/>
    <w:rsid w:val="00CC3641"/>
    <w:rsid w:val="00CC36DE"/>
    <w:rsid w:val="00CC38DC"/>
    <w:rsid w:val="00CC3985"/>
    <w:rsid w:val="00CC3999"/>
    <w:rsid w:val="00CC3A75"/>
    <w:rsid w:val="00CC3ACA"/>
    <w:rsid w:val="00CC3B56"/>
    <w:rsid w:val="00CC3B8A"/>
    <w:rsid w:val="00CC3C31"/>
    <w:rsid w:val="00CC3DD1"/>
    <w:rsid w:val="00CC3E07"/>
    <w:rsid w:val="00CC3F5F"/>
    <w:rsid w:val="00CC40C1"/>
    <w:rsid w:val="00CC4182"/>
    <w:rsid w:val="00CC43AA"/>
    <w:rsid w:val="00CC4467"/>
    <w:rsid w:val="00CC460C"/>
    <w:rsid w:val="00CC469D"/>
    <w:rsid w:val="00CC46A3"/>
    <w:rsid w:val="00CC4826"/>
    <w:rsid w:val="00CC4A04"/>
    <w:rsid w:val="00CC4A62"/>
    <w:rsid w:val="00CC4B72"/>
    <w:rsid w:val="00CC4CC9"/>
    <w:rsid w:val="00CC4DA1"/>
    <w:rsid w:val="00CC4E98"/>
    <w:rsid w:val="00CC4F29"/>
    <w:rsid w:val="00CC4F45"/>
    <w:rsid w:val="00CC4F87"/>
    <w:rsid w:val="00CC5314"/>
    <w:rsid w:val="00CC5449"/>
    <w:rsid w:val="00CC54BC"/>
    <w:rsid w:val="00CC5523"/>
    <w:rsid w:val="00CC55AB"/>
    <w:rsid w:val="00CC56C0"/>
    <w:rsid w:val="00CC56DE"/>
    <w:rsid w:val="00CC5701"/>
    <w:rsid w:val="00CC576B"/>
    <w:rsid w:val="00CC5850"/>
    <w:rsid w:val="00CC59E7"/>
    <w:rsid w:val="00CC5CD5"/>
    <w:rsid w:val="00CC5E3D"/>
    <w:rsid w:val="00CC5F62"/>
    <w:rsid w:val="00CC5F6F"/>
    <w:rsid w:val="00CC5FA7"/>
    <w:rsid w:val="00CC6138"/>
    <w:rsid w:val="00CC614B"/>
    <w:rsid w:val="00CC61C0"/>
    <w:rsid w:val="00CC63BD"/>
    <w:rsid w:val="00CC657C"/>
    <w:rsid w:val="00CC6590"/>
    <w:rsid w:val="00CC6601"/>
    <w:rsid w:val="00CC6673"/>
    <w:rsid w:val="00CC6752"/>
    <w:rsid w:val="00CC692A"/>
    <w:rsid w:val="00CC69D3"/>
    <w:rsid w:val="00CC69FC"/>
    <w:rsid w:val="00CC6AC6"/>
    <w:rsid w:val="00CC6BEC"/>
    <w:rsid w:val="00CC6C6E"/>
    <w:rsid w:val="00CC6D42"/>
    <w:rsid w:val="00CC6EB4"/>
    <w:rsid w:val="00CC6F16"/>
    <w:rsid w:val="00CC711B"/>
    <w:rsid w:val="00CC7147"/>
    <w:rsid w:val="00CC71FE"/>
    <w:rsid w:val="00CC73B0"/>
    <w:rsid w:val="00CC751E"/>
    <w:rsid w:val="00CC7771"/>
    <w:rsid w:val="00CC7979"/>
    <w:rsid w:val="00CC79B6"/>
    <w:rsid w:val="00CC7A12"/>
    <w:rsid w:val="00CC7A57"/>
    <w:rsid w:val="00CC7A60"/>
    <w:rsid w:val="00CC7A86"/>
    <w:rsid w:val="00CC7A9F"/>
    <w:rsid w:val="00CC7BCB"/>
    <w:rsid w:val="00CC7C22"/>
    <w:rsid w:val="00CC7CC6"/>
    <w:rsid w:val="00CC7CCD"/>
    <w:rsid w:val="00CC7E86"/>
    <w:rsid w:val="00CC7F75"/>
    <w:rsid w:val="00CD0388"/>
    <w:rsid w:val="00CD03BD"/>
    <w:rsid w:val="00CD040F"/>
    <w:rsid w:val="00CD046C"/>
    <w:rsid w:val="00CD0492"/>
    <w:rsid w:val="00CD0493"/>
    <w:rsid w:val="00CD0567"/>
    <w:rsid w:val="00CD0586"/>
    <w:rsid w:val="00CD061B"/>
    <w:rsid w:val="00CD079B"/>
    <w:rsid w:val="00CD08C3"/>
    <w:rsid w:val="00CD0980"/>
    <w:rsid w:val="00CD09BF"/>
    <w:rsid w:val="00CD0A25"/>
    <w:rsid w:val="00CD0B32"/>
    <w:rsid w:val="00CD0B9F"/>
    <w:rsid w:val="00CD0BB2"/>
    <w:rsid w:val="00CD0BE2"/>
    <w:rsid w:val="00CD0C12"/>
    <w:rsid w:val="00CD0CB0"/>
    <w:rsid w:val="00CD0D04"/>
    <w:rsid w:val="00CD0DBB"/>
    <w:rsid w:val="00CD0EB2"/>
    <w:rsid w:val="00CD10AE"/>
    <w:rsid w:val="00CD10D2"/>
    <w:rsid w:val="00CD11AF"/>
    <w:rsid w:val="00CD142A"/>
    <w:rsid w:val="00CD15A8"/>
    <w:rsid w:val="00CD15CF"/>
    <w:rsid w:val="00CD1932"/>
    <w:rsid w:val="00CD1AB3"/>
    <w:rsid w:val="00CD1B66"/>
    <w:rsid w:val="00CD1B9A"/>
    <w:rsid w:val="00CD1CD9"/>
    <w:rsid w:val="00CD1D95"/>
    <w:rsid w:val="00CD1F06"/>
    <w:rsid w:val="00CD1F12"/>
    <w:rsid w:val="00CD1F5A"/>
    <w:rsid w:val="00CD1F60"/>
    <w:rsid w:val="00CD1F66"/>
    <w:rsid w:val="00CD20C3"/>
    <w:rsid w:val="00CD21FE"/>
    <w:rsid w:val="00CD223F"/>
    <w:rsid w:val="00CD228E"/>
    <w:rsid w:val="00CD238E"/>
    <w:rsid w:val="00CD23A9"/>
    <w:rsid w:val="00CD23AC"/>
    <w:rsid w:val="00CD24F4"/>
    <w:rsid w:val="00CD2679"/>
    <w:rsid w:val="00CD28C1"/>
    <w:rsid w:val="00CD2A0C"/>
    <w:rsid w:val="00CD2ACC"/>
    <w:rsid w:val="00CD2B04"/>
    <w:rsid w:val="00CD2ED1"/>
    <w:rsid w:val="00CD2F41"/>
    <w:rsid w:val="00CD2FF7"/>
    <w:rsid w:val="00CD3055"/>
    <w:rsid w:val="00CD30DF"/>
    <w:rsid w:val="00CD316E"/>
    <w:rsid w:val="00CD3249"/>
    <w:rsid w:val="00CD3268"/>
    <w:rsid w:val="00CD3399"/>
    <w:rsid w:val="00CD3500"/>
    <w:rsid w:val="00CD3521"/>
    <w:rsid w:val="00CD357E"/>
    <w:rsid w:val="00CD3644"/>
    <w:rsid w:val="00CD3648"/>
    <w:rsid w:val="00CD36CE"/>
    <w:rsid w:val="00CD39D7"/>
    <w:rsid w:val="00CD3A1A"/>
    <w:rsid w:val="00CD3AD9"/>
    <w:rsid w:val="00CD3B73"/>
    <w:rsid w:val="00CD3B96"/>
    <w:rsid w:val="00CD3BD5"/>
    <w:rsid w:val="00CD3C8C"/>
    <w:rsid w:val="00CD3CC4"/>
    <w:rsid w:val="00CD3CE4"/>
    <w:rsid w:val="00CD3D14"/>
    <w:rsid w:val="00CD3D83"/>
    <w:rsid w:val="00CD3D9D"/>
    <w:rsid w:val="00CD3DA6"/>
    <w:rsid w:val="00CD3E5C"/>
    <w:rsid w:val="00CD3EC7"/>
    <w:rsid w:val="00CD3F34"/>
    <w:rsid w:val="00CD419D"/>
    <w:rsid w:val="00CD421B"/>
    <w:rsid w:val="00CD4293"/>
    <w:rsid w:val="00CD43B8"/>
    <w:rsid w:val="00CD4448"/>
    <w:rsid w:val="00CD44D8"/>
    <w:rsid w:val="00CD44DE"/>
    <w:rsid w:val="00CD45B4"/>
    <w:rsid w:val="00CD4606"/>
    <w:rsid w:val="00CD46FC"/>
    <w:rsid w:val="00CD4765"/>
    <w:rsid w:val="00CD4768"/>
    <w:rsid w:val="00CD4932"/>
    <w:rsid w:val="00CD494C"/>
    <w:rsid w:val="00CD4960"/>
    <w:rsid w:val="00CD49A5"/>
    <w:rsid w:val="00CD49AE"/>
    <w:rsid w:val="00CD49DD"/>
    <w:rsid w:val="00CD4A35"/>
    <w:rsid w:val="00CD4B18"/>
    <w:rsid w:val="00CD4BC4"/>
    <w:rsid w:val="00CD4CD2"/>
    <w:rsid w:val="00CD4D5B"/>
    <w:rsid w:val="00CD4F2D"/>
    <w:rsid w:val="00CD4F77"/>
    <w:rsid w:val="00CD5106"/>
    <w:rsid w:val="00CD5374"/>
    <w:rsid w:val="00CD53EF"/>
    <w:rsid w:val="00CD5429"/>
    <w:rsid w:val="00CD5572"/>
    <w:rsid w:val="00CD557A"/>
    <w:rsid w:val="00CD55DA"/>
    <w:rsid w:val="00CD5668"/>
    <w:rsid w:val="00CD572F"/>
    <w:rsid w:val="00CD57D7"/>
    <w:rsid w:val="00CD5897"/>
    <w:rsid w:val="00CD5994"/>
    <w:rsid w:val="00CD5999"/>
    <w:rsid w:val="00CD5A5B"/>
    <w:rsid w:val="00CD5A64"/>
    <w:rsid w:val="00CD5AED"/>
    <w:rsid w:val="00CD5B92"/>
    <w:rsid w:val="00CD5BC4"/>
    <w:rsid w:val="00CD5C60"/>
    <w:rsid w:val="00CD5CEA"/>
    <w:rsid w:val="00CD5D6D"/>
    <w:rsid w:val="00CD5E05"/>
    <w:rsid w:val="00CD5F21"/>
    <w:rsid w:val="00CD6075"/>
    <w:rsid w:val="00CD61DB"/>
    <w:rsid w:val="00CD6297"/>
    <w:rsid w:val="00CD6365"/>
    <w:rsid w:val="00CD637D"/>
    <w:rsid w:val="00CD67CD"/>
    <w:rsid w:val="00CD6960"/>
    <w:rsid w:val="00CD69AB"/>
    <w:rsid w:val="00CD6BAA"/>
    <w:rsid w:val="00CD6C55"/>
    <w:rsid w:val="00CD6D78"/>
    <w:rsid w:val="00CD6DDC"/>
    <w:rsid w:val="00CD6E23"/>
    <w:rsid w:val="00CD7032"/>
    <w:rsid w:val="00CD71E5"/>
    <w:rsid w:val="00CD71FE"/>
    <w:rsid w:val="00CD74D6"/>
    <w:rsid w:val="00CD74D9"/>
    <w:rsid w:val="00CD776B"/>
    <w:rsid w:val="00CD78B2"/>
    <w:rsid w:val="00CD79FE"/>
    <w:rsid w:val="00CD7A32"/>
    <w:rsid w:val="00CD7B8D"/>
    <w:rsid w:val="00CD7EAA"/>
    <w:rsid w:val="00CD7F91"/>
    <w:rsid w:val="00CE014D"/>
    <w:rsid w:val="00CE02D6"/>
    <w:rsid w:val="00CE032F"/>
    <w:rsid w:val="00CE03C0"/>
    <w:rsid w:val="00CE0477"/>
    <w:rsid w:val="00CE04CB"/>
    <w:rsid w:val="00CE0504"/>
    <w:rsid w:val="00CE051B"/>
    <w:rsid w:val="00CE0653"/>
    <w:rsid w:val="00CE0690"/>
    <w:rsid w:val="00CE0733"/>
    <w:rsid w:val="00CE0755"/>
    <w:rsid w:val="00CE07E1"/>
    <w:rsid w:val="00CE0826"/>
    <w:rsid w:val="00CE0904"/>
    <w:rsid w:val="00CE099F"/>
    <w:rsid w:val="00CE0AB2"/>
    <w:rsid w:val="00CE0B8F"/>
    <w:rsid w:val="00CE0B99"/>
    <w:rsid w:val="00CE0BFC"/>
    <w:rsid w:val="00CE0CE7"/>
    <w:rsid w:val="00CE0D59"/>
    <w:rsid w:val="00CE0D67"/>
    <w:rsid w:val="00CE0E16"/>
    <w:rsid w:val="00CE0E28"/>
    <w:rsid w:val="00CE0EA7"/>
    <w:rsid w:val="00CE1146"/>
    <w:rsid w:val="00CE1195"/>
    <w:rsid w:val="00CE1246"/>
    <w:rsid w:val="00CE12B5"/>
    <w:rsid w:val="00CE1388"/>
    <w:rsid w:val="00CE14D2"/>
    <w:rsid w:val="00CE1539"/>
    <w:rsid w:val="00CE15CB"/>
    <w:rsid w:val="00CE1637"/>
    <w:rsid w:val="00CE1701"/>
    <w:rsid w:val="00CE1845"/>
    <w:rsid w:val="00CE1930"/>
    <w:rsid w:val="00CE1A79"/>
    <w:rsid w:val="00CE1B1F"/>
    <w:rsid w:val="00CE1C0F"/>
    <w:rsid w:val="00CE1CD4"/>
    <w:rsid w:val="00CE1DC5"/>
    <w:rsid w:val="00CE1F29"/>
    <w:rsid w:val="00CE1F99"/>
    <w:rsid w:val="00CE1FBE"/>
    <w:rsid w:val="00CE210C"/>
    <w:rsid w:val="00CE234A"/>
    <w:rsid w:val="00CE23ED"/>
    <w:rsid w:val="00CE240D"/>
    <w:rsid w:val="00CE2582"/>
    <w:rsid w:val="00CE2616"/>
    <w:rsid w:val="00CE2643"/>
    <w:rsid w:val="00CE287A"/>
    <w:rsid w:val="00CE2896"/>
    <w:rsid w:val="00CE28FB"/>
    <w:rsid w:val="00CE295E"/>
    <w:rsid w:val="00CE2C1A"/>
    <w:rsid w:val="00CE2CC2"/>
    <w:rsid w:val="00CE2D6A"/>
    <w:rsid w:val="00CE2E12"/>
    <w:rsid w:val="00CE2E56"/>
    <w:rsid w:val="00CE2E6B"/>
    <w:rsid w:val="00CE2FBB"/>
    <w:rsid w:val="00CE301E"/>
    <w:rsid w:val="00CE3067"/>
    <w:rsid w:val="00CE30C7"/>
    <w:rsid w:val="00CE3114"/>
    <w:rsid w:val="00CE3248"/>
    <w:rsid w:val="00CE335E"/>
    <w:rsid w:val="00CE33B3"/>
    <w:rsid w:val="00CE34FB"/>
    <w:rsid w:val="00CE3633"/>
    <w:rsid w:val="00CE375D"/>
    <w:rsid w:val="00CE37E0"/>
    <w:rsid w:val="00CE3942"/>
    <w:rsid w:val="00CE399E"/>
    <w:rsid w:val="00CE3A15"/>
    <w:rsid w:val="00CE3CF4"/>
    <w:rsid w:val="00CE3E9D"/>
    <w:rsid w:val="00CE3EDF"/>
    <w:rsid w:val="00CE40F1"/>
    <w:rsid w:val="00CE4216"/>
    <w:rsid w:val="00CE4285"/>
    <w:rsid w:val="00CE42D6"/>
    <w:rsid w:val="00CE440A"/>
    <w:rsid w:val="00CE4682"/>
    <w:rsid w:val="00CE4755"/>
    <w:rsid w:val="00CE4955"/>
    <w:rsid w:val="00CE4ADF"/>
    <w:rsid w:val="00CE4C7A"/>
    <w:rsid w:val="00CE4DA6"/>
    <w:rsid w:val="00CE4DDC"/>
    <w:rsid w:val="00CE4E67"/>
    <w:rsid w:val="00CE4F9A"/>
    <w:rsid w:val="00CE5099"/>
    <w:rsid w:val="00CE5335"/>
    <w:rsid w:val="00CE5369"/>
    <w:rsid w:val="00CE5538"/>
    <w:rsid w:val="00CE55DD"/>
    <w:rsid w:val="00CE55E1"/>
    <w:rsid w:val="00CE5637"/>
    <w:rsid w:val="00CE565F"/>
    <w:rsid w:val="00CE56BE"/>
    <w:rsid w:val="00CE570D"/>
    <w:rsid w:val="00CE581D"/>
    <w:rsid w:val="00CE5863"/>
    <w:rsid w:val="00CE587F"/>
    <w:rsid w:val="00CE58A4"/>
    <w:rsid w:val="00CE5924"/>
    <w:rsid w:val="00CE59FA"/>
    <w:rsid w:val="00CE5ABE"/>
    <w:rsid w:val="00CE5ACB"/>
    <w:rsid w:val="00CE5B44"/>
    <w:rsid w:val="00CE5D65"/>
    <w:rsid w:val="00CE5D6C"/>
    <w:rsid w:val="00CE5DA7"/>
    <w:rsid w:val="00CE5ED0"/>
    <w:rsid w:val="00CE5ED2"/>
    <w:rsid w:val="00CE5EEC"/>
    <w:rsid w:val="00CE5F92"/>
    <w:rsid w:val="00CE652C"/>
    <w:rsid w:val="00CE6599"/>
    <w:rsid w:val="00CE659A"/>
    <w:rsid w:val="00CE65EE"/>
    <w:rsid w:val="00CE66B0"/>
    <w:rsid w:val="00CE66BD"/>
    <w:rsid w:val="00CE672F"/>
    <w:rsid w:val="00CE6806"/>
    <w:rsid w:val="00CE684C"/>
    <w:rsid w:val="00CE68FC"/>
    <w:rsid w:val="00CE69D8"/>
    <w:rsid w:val="00CE6B2C"/>
    <w:rsid w:val="00CE6B6C"/>
    <w:rsid w:val="00CE6C64"/>
    <w:rsid w:val="00CE6C7F"/>
    <w:rsid w:val="00CE6D78"/>
    <w:rsid w:val="00CE6DDF"/>
    <w:rsid w:val="00CE6E2C"/>
    <w:rsid w:val="00CE7135"/>
    <w:rsid w:val="00CE7169"/>
    <w:rsid w:val="00CE71BD"/>
    <w:rsid w:val="00CE74D9"/>
    <w:rsid w:val="00CE77DF"/>
    <w:rsid w:val="00CE77EF"/>
    <w:rsid w:val="00CE7878"/>
    <w:rsid w:val="00CE7A82"/>
    <w:rsid w:val="00CE7AD4"/>
    <w:rsid w:val="00CE7E43"/>
    <w:rsid w:val="00CE7F97"/>
    <w:rsid w:val="00CF0074"/>
    <w:rsid w:val="00CF0091"/>
    <w:rsid w:val="00CF0156"/>
    <w:rsid w:val="00CF020E"/>
    <w:rsid w:val="00CF0335"/>
    <w:rsid w:val="00CF037D"/>
    <w:rsid w:val="00CF041A"/>
    <w:rsid w:val="00CF049F"/>
    <w:rsid w:val="00CF0508"/>
    <w:rsid w:val="00CF0580"/>
    <w:rsid w:val="00CF0584"/>
    <w:rsid w:val="00CF05D8"/>
    <w:rsid w:val="00CF0652"/>
    <w:rsid w:val="00CF065E"/>
    <w:rsid w:val="00CF06F2"/>
    <w:rsid w:val="00CF077E"/>
    <w:rsid w:val="00CF07E7"/>
    <w:rsid w:val="00CF08E4"/>
    <w:rsid w:val="00CF0A6C"/>
    <w:rsid w:val="00CF0B16"/>
    <w:rsid w:val="00CF0B4D"/>
    <w:rsid w:val="00CF0BE7"/>
    <w:rsid w:val="00CF0D00"/>
    <w:rsid w:val="00CF0E09"/>
    <w:rsid w:val="00CF0E3E"/>
    <w:rsid w:val="00CF0EFC"/>
    <w:rsid w:val="00CF0FFB"/>
    <w:rsid w:val="00CF10E0"/>
    <w:rsid w:val="00CF11B3"/>
    <w:rsid w:val="00CF1374"/>
    <w:rsid w:val="00CF140C"/>
    <w:rsid w:val="00CF15DC"/>
    <w:rsid w:val="00CF1641"/>
    <w:rsid w:val="00CF1710"/>
    <w:rsid w:val="00CF1932"/>
    <w:rsid w:val="00CF1A80"/>
    <w:rsid w:val="00CF1BCA"/>
    <w:rsid w:val="00CF1C05"/>
    <w:rsid w:val="00CF1CC8"/>
    <w:rsid w:val="00CF1F17"/>
    <w:rsid w:val="00CF2014"/>
    <w:rsid w:val="00CF2144"/>
    <w:rsid w:val="00CF218D"/>
    <w:rsid w:val="00CF21D8"/>
    <w:rsid w:val="00CF21E2"/>
    <w:rsid w:val="00CF233E"/>
    <w:rsid w:val="00CF2400"/>
    <w:rsid w:val="00CF266F"/>
    <w:rsid w:val="00CF2827"/>
    <w:rsid w:val="00CF287C"/>
    <w:rsid w:val="00CF28F4"/>
    <w:rsid w:val="00CF2A5B"/>
    <w:rsid w:val="00CF2A96"/>
    <w:rsid w:val="00CF2B48"/>
    <w:rsid w:val="00CF2C0A"/>
    <w:rsid w:val="00CF2EB9"/>
    <w:rsid w:val="00CF2EF2"/>
    <w:rsid w:val="00CF3038"/>
    <w:rsid w:val="00CF305E"/>
    <w:rsid w:val="00CF313B"/>
    <w:rsid w:val="00CF32A7"/>
    <w:rsid w:val="00CF3449"/>
    <w:rsid w:val="00CF35FA"/>
    <w:rsid w:val="00CF364D"/>
    <w:rsid w:val="00CF36C8"/>
    <w:rsid w:val="00CF3784"/>
    <w:rsid w:val="00CF3860"/>
    <w:rsid w:val="00CF3961"/>
    <w:rsid w:val="00CF3A2E"/>
    <w:rsid w:val="00CF3C32"/>
    <w:rsid w:val="00CF3FF2"/>
    <w:rsid w:val="00CF4184"/>
    <w:rsid w:val="00CF424B"/>
    <w:rsid w:val="00CF42D6"/>
    <w:rsid w:val="00CF437F"/>
    <w:rsid w:val="00CF4558"/>
    <w:rsid w:val="00CF45E9"/>
    <w:rsid w:val="00CF477B"/>
    <w:rsid w:val="00CF48D9"/>
    <w:rsid w:val="00CF48ED"/>
    <w:rsid w:val="00CF4913"/>
    <w:rsid w:val="00CF49BD"/>
    <w:rsid w:val="00CF49D3"/>
    <w:rsid w:val="00CF49D8"/>
    <w:rsid w:val="00CF4A78"/>
    <w:rsid w:val="00CF4A99"/>
    <w:rsid w:val="00CF4B01"/>
    <w:rsid w:val="00CF4CD9"/>
    <w:rsid w:val="00CF4F26"/>
    <w:rsid w:val="00CF506F"/>
    <w:rsid w:val="00CF5182"/>
    <w:rsid w:val="00CF51B9"/>
    <w:rsid w:val="00CF51C4"/>
    <w:rsid w:val="00CF5333"/>
    <w:rsid w:val="00CF54BB"/>
    <w:rsid w:val="00CF55CC"/>
    <w:rsid w:val="00CF5656"/>
    <w:rsid w:val="00CF56B5"/>
    <w:rsid w:val="00CF576B"/>
    <w:rsid w:val="00CF590C"/>
    <w:rsid w:val="00CF5994"/>
    <w:rsid w:val="00CF59A3"/>
    <w:rsid w:val="00CF5CEB"/>
    <w:rsid w:val="00CF5D9F"/>
    <w:rsid w:val="00CF5E2D"/>
    <w:rsid w:val="00CF5E4E"/>
    <w:rsid w:val="00CF5EA7"/>
    <w:rsid w:val="00CF5F37"/>
    <w:rsid w:val="00CF5F82"/>
    <w:rsid w:val="00CF5F9D"/>
    <w:rsid w:val="00CF5FBE"/>
    <w:rsid w:val="00CF61CD"/>
    <w:rsid w:val="00CF6299"/>
    <w:rsid w:val="00CF630C"/>
    <w:rsid w:val="00CF642E"/>
    <w:rsid w:val="00CF65BC"/>
    <w:rsid w:val="00CF661C"/>
    <w:rsid w:val="00CF66E1"/>
    <w:rsid w:val="00CF6824"/>
    <w:rsid w:val="00CF6A0A"/>
    <w:rsid w:val="00CF6A9B"/>
    <w:rsid w:val="00CF6D24"/>
    <w:rsid w:val="00CF6D4D"/>
    <w:rsid w:val="00CF6D9D"/>
    <w:rsid w:val="00CF6DB8"/>
    <w:rsid w:val="00CF6FE8"/>
    <w:rsid w:val="00CF7052"/>
    <w:rsid w:val="00CF706E"/>
    <w:rsid w:val="00CF7188"/>
    <w:rsid w:val="00CF72F5"/>
    <w:rsid w:val="00CF747C"/>
    <w:rsid w:val="00CF7639"/>
    <w:rsid w:val="00CF76AE"/>
    <w:rsid w:val="00CF7759"/>
    <w:rsid w:val="00CF77D1"/>
    <w:rsid w:val="00CF785E"/>
    <w:rsid w:val="00CF78AD"/>
    <w:rsid w:val="00CF7903"/>
    <w:rsid w:val="00CF7975"/>
    <w:rsid w:val="00CF7A46"/>
    <w:rsid w:val="00CF7A66"/>
    <w:rsid w:val="00CF7C3D"/>
    <w:rsid w:val="00CF7F14"/>
    <w:rsid w:val="00D00173"/>
    <w:rsid w:val="00D0017B"/>
    <w:rsid w:val="00D001A7"/>
    <w:rsid w:val="00D001AA"/>
    <w:rsid w:val="00D0024D"/>
    <w:rsid w:val="00D00300"/>
    <w:rsid w:val="00D00311"/>
    <w:rsid w:val="00D006A8"/>
    <w:rsid w:val="00D007C2"/>
    <w:rsid w:val="00D00897"/>
    <w:rsid w:val="00D009BA"/>
    <w:rsid w:val="00D00B09"/>
    <w:rsid w:val="00D00BBB"/>
    <w:rsid w:val="00D00BF4"/>
    <w:rsid w:val="00D00C87"/>
    <w:rsid w:val="00D00C89"/>
    <w:rsid w:val="00D01002"/>
    <w:rsid w:val="00D01100"/>
    <w:rsid w:val="00D01104"/>
    <w:rsid w:val="00D01149"/>
    <w:rsid w:val="00D01163"/>
    <w:rsid w:val="00D0119B"/>
    <w:rsid w:val="00D01423"/>
    <w:rsid w:val="00D01667"/>
    <w:rsid w:val="00D01798"/>
    <w:rsid w:val="00D01878"/>
    <w:rsid w:val="00D018EC"/>
    <w:rsid w:val="00D01A54"/>
    <w:rsid w:val="00D01A89"/>
    <w:rsid w:val="00D01A95"/>
    <w:rsid w:val="00D01B36"/>
    <w:rsid w:val="00D01BA8"/>
    <w:rsid w:val="00D01BC4"/>
    <w:rsid w:val="00D01C69"/>
    <w:rsid w:val="00D01D77"/>
    <w:rsid w:val="00D01DAA"/>
    <w:rsid w:val="00D01E73"/>
    <w:rsid w:val="00D01F1D"/>
    <w:rsid w:val="00D01F88"/>
    <w:rsid w:val="00D01FE7"/>
    <w:rsid w:val="00D02007"/>
    <w:rsid w:val="00D0201F"/>
    <w:rsid w:val="00D02026"/>
    <w:rsid w:val="00D02256"/>
    <w:rsid w:val="00D022EE"/>
    <w:rsid w:val="00D0252A"/>
    <w:rsid w:val="00D026AE"/>
    <w:rsid w:val="00D02783"/>
    <w:rsid w:val="00D02835"/>
    <w:rsid w:val="00D02945"/>
    <w:rsid w:val="00D02A37"/>
    <w:rsid w:val="00D02AB0"/>
    <w:rsid w:val="00D02BDE"/>
    <w:rsid w:val="00D02FE3"/>
    <w:rsid w:val="00D030C6"/>
    <w:rsid w:val="00D03153"/>
    <w:rsid w:val="00D033B5"/>
    <w:rsid w:val="00D033BB"/>
    <w:rsid w:val="00D034D7"/>
    <w:rsid w:val="00D03528"/>
    <w:rsid w:val="00D0359E"/>
    <w:rsid w:val="00D03604"/>
    <w:rsid w:val="00D038A8"/>
    <w:rsid w:val="00D03A5B"/>
    <w:rsid w:val="00D03A81"/>
    <w:rsid w:val="00D03AA2"/>
    <w:rsid w:val="00D03ACA"/>
    <w:rsid w:val="00D03B94"/>
    <w:rsid w:val="00D03CC5"/>
    <w:rsid w:val="00D03DD5"/>
    <w:rsid w:val="00D03E00"/>
    <w:rsid w:val="00D03E0D"/>
    <w:rsid w:val="00D03E7D"/>
    <w:rsid w:val="00D03EC1"/>
    <w:rsid w:val="00D04021"/>
    <w:rsid w:val="00D041C6"/>
    <w:rsid w:val="00D04222"/>
    <w:rsid w:val="00D0433F"/>
    <w:rsid w:val="00D0439D"/>
    <w:rsid w:val="00D043C7"/>
    <w:rsid w:val="00D04409"/>
    <w:rsid w:val="00D0442D"/>
    <w:rsid w:val="00D045D8"/>
    <w:rsid w:val="00D04981"/>
    <w:rsid w:val="00D049A0"/>
    <w:rsid w:val="00D049F2"/>
    <w:rsid w:val="00D04A0A"/>
    <w:rsid w:val="00D04B64"/>
    <w:rsid w:val="00D04BC7"/>
    <w:rsid w:val="00D04C44"/>
    <w:rsid w:val="00D04DAB"/>
    <w:rsid w:val="00D04E69"/>
    <w:rsid w:val="00D04F9C"/>
    <w:rsid w:val="00D05273"/>
    <w:rsid w:val="00D052E8"/>
    <w:rsid w:val="00D05513"/>
    <w:rsid w:val="00D05571"/>
    <w:rsid w:val="00D0558C"/>
    <w:rsid w:val="00D055BC"/>
    <w:rsid w:val="00D055DF"/>
    <w:rsid w:val="00D056C2"/>
    <w:rsid w:val="00D05906"/>
    <w:rsid w:val="00D0595D"/>
    <w:rsid w:val="00D05984"/>
    <w:rsid w:val="00D05B47"/>
    <w:rsid w:val="00D05BE9"/>
    <w:rsid w:val="00D05CB9"/>
    <w:rsid w:val="00D05D7D"/>
    <w:rsid w:val="00D05DD4"/>
    <w:rsid w:val="00D05E26"/>
    <w:rsid w:val="00D05ECC"/>
    <w:rsid w:val="00D05F4D"/>
    <w:rsid w:val="00D05FFE"/>
    <w:rsid w:val="00D060FA"/>
    <w:rsid w:val="00D06225"/>
    <w:rsid w:val="00D06252"/>
    <w:rsid w:val="00D06344"/>
    <w:rsid w:val="00D0644A"/>
    <w:rsid w:val="00D06657"/>
    <w:rsid w:val="00D06734"/>
    <w:rsid w:val="00D0680E"/>
    <w:rsid w:val="00D069EC"/>
    <w:rsid w:val="00D06A8B"/>
    <w:rsid w:val="00D06ABB"/>
    <w:rsid w:val="00D06B8D"/>
    <w:rsid w:val="00D06BF7"/>
    <w:rsid w:val="00D06C2D"/>
    <w:rsid w:val="00D06C3E"/>
    <w:rsid w:val="00D06C83"/>
    <w:rsid w:val="00D06CB4"/>
    <w:rsid w:val="00D06CB5"/>
    <w:rsid w:val="00D06CD9"/>
    <w:rsid w:val="00D06D2D"/>
    <w:rsid w:val="00D06D54"/>
    <w:rsid w:val="00D071D1"/>
    <w:rsid w:val="00D0736E"/>
    <w:rsid w:val="00D073AA"/>
    <w:rsid w:val="00D07432"/>
    <w:rsid w:val="00D074F9"/>
    <w:rsid w:val="00D076A5"/>
    <w:rsid w:val="00D076E6"/>
    <w:rsid w:val="00D07713"/>
    <w:rsid w:val="00D07748"/>
    <w:rsid w:val="00D0774B"/>
    <w:rsid w:val="00D077B1"/>
    <w:rsid w:val="00D077C2"/>
    <w:rsid w:val="00D07838"/>
    <w:rsid w:val="00D07A3C"/>
    <w:rsid w:val="00D07AEE"/>
    <w:rsid w:val="00D07D82"/>
    <w:rsid w:val="00D07EA3"/>
    <w:rsid w:val="00D07EB2"/>
    <w:rsid w:val="00D07FF7"/>
    <w:rsid w:val="00D1004C"/>
    <w:rsid w:val="00D1014C"/>
    <w:rsid w:val="00D102E2"/>
    <w:rsid w:val="00D1034A"/>
    <w:rsid w:val="00D1042F"/>
    <w:rsid w:val="00D10568"/>
    <w:rsid w:val="00D1058D"/>
    <w:rsid w:val="00D108EA"/>
    <w:rsid w:val="00D10CEA"/>
    <w:rsid w:val="00D10D20"/>
    <w:rsid w:val="00D10E09"/>
    <w:rsid w:val="00D10E67"/>
    <w:rsid w:val="00D10EE2"/>
    <w:rsid w:val="00D10FA0"/>
    <w:rsid w:val="00D11138"/>
    <w:rsid w:val="00D11283"/>
    <w:rsid w:val="00D1128C"/>
    <w:rsid w:val="00D112E3"/>
    <w:rsid w:val="00D11417"/>
    <w:rsid w:val="00D11557"/>
    <w:rsid w:val="00D1157D"/>
    <w:rsid w:val="00D115B8"/>
    <w:rsid w:val="00D11846"/>
    <w:rsid w:val="00D118B6"/>
    <w:rsid w:val="00D11926"/>
    <w:rsid w:val="00D119D0"/>
    <w:rsid w:val="00D11B2D"/>
    <w:rsid w:val="00D11C04"/>
    <w:rsid w:val="00D11C7B"/>
    <w:rsid w:val="00D11CBC"/>
    <w:rsid w:val="00D11DB8"/>
    <w:rsid w:val="00D11E9E"/>
    <w:rsid w:val="00D11FF9"/>
    <w:rsid w:val="00D120CA"/>
    <w:rsid w:val="00D12125"/>
    <w:rsid w:val="00D12283"/>
    <w:rsid w:val="00D123D0"/>
    <w:rsid w:val="00D123D7"/>
    <w:rsid w:val="00D1248F"/>
    <w:rsid w:val="00D125B7"/>
    <w:rsid w:val="00D125D6"/>
    <w:rsid w:val="00D1261F"/>
    <w:rsid w:val="00D12634"/>
    <w:rsid w:val="00D126FE"/>
    <w:rsid w:val="00D1275A"/>
    <w:rsid w:val="00D12905"/>
    <w:rsid w:val="00D12A46"/>
    <w:rsid w:val="00D12AA0"/>
    <w:rsid w:val="00D12B4E"/>
    <w:rsid w:val="00D12C5B"/>
    <w:rsid w:val="00D12C94"/>
    <w:rsid w:val="00D12D87"/>
    <w:rsid w:val="00D12E18"/>
    <w:rsid w:val="00D12E9A"/>
    <w:rsid w:val="00D12F15"/>
    <w:rsid w:val="00D130D3"/>
    <w:rsid w:val="00D1310C"/>
    <w:rsid w:val="00D131EE"/>
    <w:rsid w:val="00D13269"/>
    <w:rsid w:val="00D13332"/>
    <w:rsid w:val="00D13442"/>
    <w:rsid w:val="00D1345F"/>
    <w:rsid w:val="00D1359C"/>
    <w:rsid w:val="00D1361C"/>
    <w:rsid w:val="00D1361D"/>
    <w:rsid w:val="00D136AA"/>
    <w:rsid w:val="00D139CE"/>
    <w:rsid w:val="00D139E0"/>
    <w:rsid w:val="00D13BD3"/>
    <w:rsid w:val="00D13C4F"/>
    <w:rsid w:val="00D13C5E"/>
    <w:rsid w:val="00D13C8F"/>
    <w:rsid w:val="00D13D57"/>
    <w:rsid w:val="00D13EFF"/>
    <w:rsid w:val="00D13F46"/>
    <w:rsid w:val="00D1400A"/>
    <w:rsid w:val="00D140DC"/>
    <w:rsid w:val="00D14132"/>
    <w:rsid w:val="00D1417E"/>
    <w:rsid w:val="00D14279"/>
    <w:rsid w:val="00D143C6"/>
    <w:rsid w:val="00D144C9"/>
    <w:rsid w:val="00D144F9"/>
    <w:rsid w:val="00D14539"/>
    <w:rsid w:val="00D14598"/>
    <w:rsid w:val="00D145CE"/>
    <w:rsid w:val="00D1463A"/>
    <w:rsid w:val="00D14641"/>
    <w:rsid w:val="00D14783"/>
    <w:rsid w:val="00D14912"/>
    <w:rsid w:val="00D149BA"/>
    <w:rsid w:val="00D14A1B"/>
    <w:rsid w:val="00D14B10"/>
    <w:rsid w:val="00D14BFD"/>
    <w:rsid w:val="00D14C35"/>
    <w:rsid w:val="00D14CBC"/>
    <w:rsid w:val="00D14D99"/>
    <w:rsid w:val="00D14DDF"/>
    <w:rsid w:val="00D14DF9"/>
    <w:rsid w:val="00D14E36"/>
    <w:rsid w:val="00D14E60"/>
    <w:rsid w:val="00D14F6C"/>
    <w:rsid w:val="00D14FCD"/>
    <w:rsid w:val="00D1517B"/>
    <w:rsid w:val="00D152C0"/>
    <w:rsid w:val="00D1536A"/>
    <w:rsid w:val="00D153BC"/>
    <w:rsid w:val="00D1550A"/>
    <w:rsid w:val="00D1556B"/>
    <w:rsid w:val="00D15681"/>
    <w:rsid w:val="00D157FF"/>
    <w:rsid w:val="00D15999"/>
    <w:rsid w:val="00D159FC"/>
    <w:rsid w:val="00D15A32"/>
    <w:rsid w:val="00D15A74"/>
    <w:rsid w:val="00D15BC3"/>
    <w:rsid w:val="00D15C02"/>
    <w:rsid w:val="00D15C31"/>
    <w:rsid w:val="00D15CCC"/>
    <w:rsid w:val="00D15E5D"/>
    <w:rsid w:val="00D15FE6"/>
    <w:rsid w:val="00D168E0"/>
    <w:rsid w:val="00D16AA5"/>
    <w:rsid w:val="00D16ADF"/>
    <w:rsid w:val="00D16B44"/>
    <w:rsid w:val="00D16F92"/>
    <w:rsid w:val="00D1720F"/>
    <w:rsid w:val="00D1728C"/>
    <w:rsid w:val="00D17559"/>
    <w:rsid w:val="00D1756B"/>
    <w:rsid w:val="00D175F1"/>
    <w:rsid w:val="00D176A7"/>
    <w:rsid w:val="00D1785E"/>
    <w:rsid w:val="00D17963"/>
    <w:rsid w:val="00D17964"/>
    <w:rsid w:val="00D17986"/>
    <w:rsid w:val="00D179C1"/>
    <w:rsid w:val="00D17A94"/>
    <w:rsid w:val="00D17B2D"/>
    <w:rsid w:val="00D17B44"/>
    <w:rsid w:val="00D17BD5"/>
    <w:rsid w:val="00D17C20"/>
    <w:rsid w:val="00D17E69"/>
    <w:rsid w:val="00D200E1"/>
    <w:rsid w:val="00D20104"/>
    <w:rsid w:val="00D20118"/>
    <w:rsid w:val="00D20143"/>
    <w:rsid w:val="00D2017E"/>
    <w:rsid w:val="00D2040F"/>
    <w:rsid w:val="00D20504"/>
    <w:rsid w:val="00D2058D"/>
    <w:rsid w:val="00D2084D"/>
    <w:rsid w:val="00D20910"/>
    <w:rsid w:val="00D2093B"/>
    <w:rsid w:val="00D2094F"/>
    <w:rsid w:val="00D20A5A"/>
    <w:rsid w:val="00D20B3B"/>
    <w:rsid w:val="00D20B8E"/>
    <w:rsid w:val="00D20CBA"/>
    <w:rsid w:val="00D20E14"/>
    <w:rsid w:val="00D21107"/>
    <w:rsid w:val="00D2117F"/>
    <w:rsid w:val="00D21209"/>
    <w:rsid w:val="00D2126C"/>
    <w:rsid w:val="00D2136B"/>
    <w:rsid w:val="00D2138E"/>
    <w:rsid w:val="00D2140E"/>
    <w:rsid w:val="00D21684"/>
    <w:rsid w:val="00D21752"/>
    <w:rsid w:val="00D217D1"/>
    <w:rsid w:val="00D21806"/>
    <w:rsid w:val="00D2181D"/>
    <w:rsid w:val="00D218AD"/>
    <w:rsid w:val="00D21904"/>
    <w:rsid w:val="00D21A7C"/>
    <w:rsid w:val="00D21ACF"/>
    <w:rsid w:val="00D21BCB"/>
    <w:rsid w:val="00D22047"/>
    <w:rsid w:val="00D2204D"/>
    <w:rsid w:val="00D22213"/>
    <w:rsid w:val="00D2228B"/>
    <w:rsid w:val="00D223C8"/>
    <w:rsid w:val="00D22591"/>
    <w:rsid w:val="00D225FB"/>
    <w:rsid w:val="00D22F0C"/>
    <w:rsid w:val="00D22F1C"/>
    <w:rsid w:val="00D22F89"/>
    <w:rsid w:val="00D2317F"/>
    <w:rsid w:val="00D2319F"/>
    <w:rsid w:val="00D232FB"/>
    <w:rsid w:val="00D2331B"/>
    <w:rsid w:val="00D233A6"/>
    <w:rsid w:val="00D233E4"/>
    <w:rsid w:val="00D23649"/>
    <w:rsid w:val="00D23767"/>
    <w:rsid w:val="00D239CD"/>
    <w:rsid w:val="00D239E4"/>
    <w:rsid w:val="00D23A3A"/>
    <w:rsid w:val="00D23BC2"/>
    <w:rsid w:val="00D23BE3"/>
    <w:rsid w:val="00D23C0E"/>
    <w:rsid w:val="00D23E5A"/>
    <w:rsid w:val="00D241CF"/>
    <w:rsid w:val="00D2426E"/>
    <w:rsid w:val="00D242C7"/>
    <w:rsid w:val="00D24427"/>
    <w:rsid w:val="00D245A8"/>
    <w:rsid w:val="00D245AD"/>
    <w:rsid w:val="00D245B2"/>
    <w:rsid w:val="00D245D9"/>
    <w:rsid w:val="00D2479A"/>
    <w:rsid w:val="00D24935"/>
    <w:rsid w:val="00D249F1"/>
    <w:rsid w:val="00D24A8A"/>
    <w:rsid w:val="00D24CE9"/>
    <w:rsid w:val="00D24D12"/>
    <w:rsid w:val="00D24D15"/>
    <w:rsid w:val="00D24ED2"/>
    <w:rsid w:val="00D250A9"/>
    <w:rsid w:val="00D25129"/>
    <w:rsid w:val="00D2528A"/>
    <w:rsid w:val="00D254ED"/>
    <w:rsid w:val="00D2551E"/>
    <w:rsid w:val="00D25540"/>
    <w:rsid w:val="00D25578"/>
    <w:rsid w:val="00D2558C"/>
    <w:rsid w:val="00D2577B"/>
    <w:rsid w:val="00D2590F"/>
    <w:rsid w:val="00D259BC"/>
    <w:rsid w:val="00D25AFD"/>
    <w:rsid w:val="00D25B8D"/>
    <w:rsid w:val="00D25CD6"/>
    <w:rsid w:val="00D25D57"/>
    <w:rsid w:val="00D25E07"/>
    <w:rsid w:val="00D26068"/>
    <w:rsid w:val="00D26096"/>
    <w:rsid w:val="00D260A1"/>
    <w:rsid w:val="00D26284"/>
    <w:rsid w:val="00D262A7"/>
    <w:rsid w:val="00D26390"/>
    <w:rsid w:val="00D267AE"/>
    <w:rsid w:val="00D2685D"/>
    <w:rsid w:val="00D2697C"/>
    <w:rsid w:val="00D26BAF"/>
    <w:rsid w:val="00D26E1F"/>
    <w:rsid w:val="00D26EA0"/>
    <w:rsid w:val="00D26F1A"/>
    <w:rsid w:val="00D271D4"/>
    <w:rsid w:val="00D27225"/>
    <w:rsid w:val="00D272BB"/>
    <w:rsid w:val="00D272D7"/>
    <w:rsid w:val="00D2731A"/>
    <w:rsid w:val="00D275A4"/>
    <w:rsid w:val="00D2768F"/>
    <w:rsid w:val="00D276F6"/>
    <w:rsid w:val="00D277F4"/>
    <w:rsid w:val="00D278B5"/>
    <w:rsid w:val="00D27911"/>
    <w:rsid w:val="00D2795F"/>
    <w:rsid w:val="00D27A41"/>
    <w:rsid w:val="00D27A99"/>
    <w:rsid w:val="00D27B02"/>
    <w:rsid w:val="00D27B1E"/>
    <w:rsid w:val="00D27D35"/>
    <w:rsid w:val="00D27E93"/>
    <w:rsid w:val="00D30107"/>
    <w:rsid w:val="00D303D3"/>
    <w:rsid w:val="00D30455"/>
    <w:rsid w:val="00D304B3"/>
    <w:rsid w:val="00D30615"/>
    <w:rsid w:val="00D3078B"/>
    <w:rsid w:val="00D3083D"/>
    <w:rsid w:val="00D30874"/>
    <w:rsid w:val="00D308F8"/>
    <w:rsid w:val="00D30B13"/>
    <w:rsid w:val="00D30BB0"/>
    <w:rsid w:val="00D30BD7"/>
    <w:rsid w:val="00D30DA7"/>
    <w:rsid w:val="00D30FC4"/>
    <w:rsid w:val="00D30FF3"/>
    <w:rsid w:val="00D310C3"/>
    <w:rsid w:val="00D310F8"/>
    <w:rsid w:val="00D31172"/>
    <w:rsid w:val="00D31260"/>
    <w:rsid w:val="00D31342"/>
    <w:rsid w:val="00D314AA"/>
    <w:rsid w:val="00D315A2"/>
    <w:rsid w:val="00D31658"/>
    <w:rsid w:val="00D316B1"/>
    <w:rsid w:val="00D318DB"/>
    <w:rsid w:val="00D31915"/>
    <w:rsid w:val="00D31932"/>
    <w:rsid w:val="00D319F8"/>
    <w:rsid w:val="00D319FD"/>
    <w:rsid w:val="00D31C6E"/>
    <w:rsid w:val="00D31CA3"/>
    <w:rsid w:val="00D31CFB"/>
    <w:rsid w:val="00D31FA5"/>
    <w:rsid w:val="00D31FDF"/>
    <w:rsid w:val="00D32281"/>
    <w:rsid w:val="00D3229F"/>
    <w:rsid w:val="00D3232C"/>
    <w:rsid w:val="00D32562"/>
    <w:rsid w:val="00D3289E"/>
    <w:rsid w:val="00D32949"/>
    <w:rsid w:val="00D32A54"/>
    <w:rsid w:val="00D32D10"/>
    <w:rsid w:val="00D32F0E"/>
    <w:rsid w:val="00D32FA2"/>
    <w:rsid w:val="00D32FEC"/>
    <w:rsid w:val="00D33078"/>
    <w:rsid w:val="00D330A8"/>
    <w:rsid w:val="00D330C1"/>
    <w:rsid w:val="00D330DE"/>
    <w:rsid w:val="00D331C6"/>
    <w:rsid w:val="00D331F5"/>
    <w:rsid w:val="00D33241"/>
    <w:rsid w:val="00D33459"/>
    <w:rsid w:val="00D33594"/>
    <w:rsid w:val="00D335B2"/>
    <w:rsid w:val="00D3368D"/>
    <w:rsid w:val="00D33756"/>
    <w:rsid w:val="00D33938"/>
    <w:rsid w:val="00D33987"/>
    <w:rsid w:val="00D33CEE"/>
    <w:rsid w:val="00D33D38"/>
    <w:rsid w:val="00D33D85"/>
    <w:rsid w:val="00D33DA7"/>
    <w:rsid w:val="00D33F01"/>
    <w:rsid w:val="00D3404D"/>
    <w:rsid w:val="00D34124"/>
    <w:rsid w:val="00D343CF"/>
    <w:rsid w:val="00D343EF"/>
    <w:rsid w:val="00D344D3"/>
    <w:rsid w:val="00D344F0"/>
    <w:rsid w:val="00D346E6"/>
    <w:rsid w:val="00D3477A"/>
    <w:rsid w:val="00D3478A"/>
    <w:rsid w:val="00D349F3"/>
    <w:rsid w:val="00D34A27"/>
    <w:rsid w:val="00D34BF0"/>
    <w:rsid w:val="00D34CBA"/>
    <w:rsid w:val="00D34D0C"/>
    <w:rsid w:val="00D34D24"/>
    <w:rsid w:val="00D34E19"/>
    <w:rsid w:val="00D34F3B"/>
    <w:rsid w:val="00D3513A"/>
    <w:rsid w:val="00D35143"/>
    <w:rsid w:val="00D351BE"/>
    <w:rsid w:val="00D3523E"/>
    <w:rsid w:val="00D3545B"/>
    <w:rsid w:val="00D354ED"/>
    <w:rsid w:val="00D3554B"/>
    <w:rsid w:val="00D355C8"/>
    <w:rsid w:val="00D355DA"/>
    <w:rsid w:val="00D355FA"/>
    <w:rsid w:val="00D35975"/>
    <w:rsid w:val="00D359B9"/>
    <w:rsid w:val="00D35ACA"/>
    <w:rsid w:val="00D35AD2"/>
    <w:rsid w:val="00D35B3F"/>
    <w:rsid w:val="00D35B6C"/>
    <w:rsid w:val="00D35BCB"/>
    <w:rsid w:val="00D35C2A"/>
    <w:rsid w:val="00D35C6C"/>
    <w:rsid w:val="00D35CF4"/>
    <w:rsid w:val="00D35D73"/>
    <w:rsid w:val="00D35D7E"/>
    <w:rsid w:val="00D35ED7"/>
    <w:rsid w:val="00D35FF0"/>
    <w:rsid w:val="00D3600C"/>
    <w:rsid w:val="00D360C7"/>
    <w:rsid w:val="00D3610B"/>
    <w:rsid w:val="00D36276"/>
    <w:rsid w:val="00D3650E"/>
    <w:rsid w:val="00D365D9"/>
    <w:rsid w:val="00D365FD"/>
    <w:rsid w:val="00D36628"/>
    <w:rsid w:val="00D36640"/>
    <w:rsid w:val="00D366A5"/>
    <w:rsid w:val="00D3680C"/>
    <w:rsid w:val="00D36917"/>
    <w:rsid w:val="00D3693E"/>
    <w:rsid w:val="00D36A81"/>
    <w:rsid w:val="00D36B31"/>
    <w:rsid w:val="00D36C8E"/>
    <w:rsid w:val="00D36DD1"/>
    <w:rsid w:val="00D36E10"/>
    <w:rsid w:val="00D36E18"/>
    <w:rsid w:val="00D36E22"/>
    <w:rsid w:val="00D36E86"/>
    <w:rsid w:val="00D36EAA"/>
    <w:rsid w:val="00D36EF8"/>
    <w:rsid w:val="00D36FAC"/>
    <w:rsid w:val="00D370AC"/>
    <w:rsid w:val="00D371E2"/>
    <w:rsid w:val="00D37359"/>
    <w:rsid w:val="00D373E9"/>
    <w:rsid w:val="00D374C1"/>
    <w:rsid w:val="00D37592"/>
    <w:rsid w:val="00D375DA"/>
    <w:rsid w:val="00D37892"/>
    <w:rsid w:val="00D37914"/>
    <w:rsid w:val="00D37941"/>
    <w:rsid w:val="00D379BB"/>
    <w:rsid w:val="00D379F3"/>
    <w:rsid w:val="00D37B49"/>
    <w:rsid w:val="00D37C02"/>
    <w:rsid w:val="00D37CCF"/>
    <w:rsid w:val="00D37E1E"/>
    <w:rsid w:val="00D37F35"/>
    <w:rsid w:val="00D40199"/>
    <w:rsid w:val="00D40214"/>
    <w:rsid w:val="00D40334"/>
    <w:rsid w:val="00D4035A"/>
    <w:rsid w:val="00D403B5"/>
    <w:rsid w:val="00D403D5"/>
    <w:rsid w:val="00D4051E"/>
    <w:rsid w:val="00D40686"/>
    <w:rsid w:val="00D406A1"/>
    <w:rsid w:val="00D4078E"/>
    <w:rsid w:val="00D4079D"/>
    <w:rsid w:val="00D407A8"/>
    <w:rsid w:val="00D407E0"/>
    <w:rsid w:val="00D40846"/>
    <w:rsid w:val="00D408E9"/>
    <w:rsid w:val="00D40BAD"/>
    <w:rsid w:val="00D40C14"/>
    <w:rsid w:val="00D40DAE"/>
    <w:rsid w:val="00D40EBB"/>
    <w:rsid w:val="00D40EE0"/>
    <w:rsid w:val="00D40EEC"/>
    <w:rsid w:val="00D40F28"/>
    <w:rsid w:val="00D41089"/>
    <w:rsid w:val="00D41163"/>
    <w:rsid w:val="00D411FA"/>
    <w:rsid w:val="00D41202"/>
    <w:rsid w:val="00D413A8"/>
    <w:rsid w:val="00D41550"/>
    <w:rsid w:val="00D41617"/>
    <w:rsid w:val="00D41731"/>
    <w:rsid w:val="00D417B8"/>
    <w:rsid w:val="00D417F9"/>
    <w:rsid w:val="00D41808"/>
    <w:rsid w:val="00D41893"/>
    <w:rsid w:val="00D419E0"/>
    <w:rsid w:val="00D41ABF"/>
    <w:rsid w:val="00D41ACF"/>
    <w:rsid w:val="00D41AFF"/>
    <w:rsid w:val="00D41B39"/>
    <w:rsid w:val="00D41B4B"/>
    <w:rsid w:val="00D41C1A"/>
    <w:rsid w:val="00D41CCC"/>
    <w:rsid w:val="00D41DCC"/>
    <w:rsid w:val="00D41E37"/>
    <w:rsid w:val="00D41E3E"/>
    <w:rsid w:val="00D41E41"/>
    <w:rsid w:val="00D41EAF"/>
    <w:rsid w:val="00D41F7A"/>
    <w:rsid w:val="00D41F9A"/>
    <w:rsid w:val="00D41FA8"/>
    <w:rsid w:val="00D420AA"/>
    <w:rsid w:val="00D4211A"/>
    <w:rsid w:val="00D4213E"/>
    <w:rsid w:val="00D42352"/>
    <w:rsid w:val="00D423A4"/>
    <w:rsid w:val="00D425FB"/>
    <w:rsid w:val="00D42680"/>
    <w:rsid w:val="00D42685"/>
    <w:rsid w:val="00D4274B"/>
    <w:rsid w:val="00D427AA"/>
    <w:rsid w:val="00D42835"/>
    <w:rsid w:val="00D42D08"/>
    <w:rsid w:val="00D42E2B"/>
    <w:rsid w:val="00D42EC2"/>
    <w:rsid w:val="00D42EE8"/>
    <w:rsid w:val="00D42F06"/>
    <w:rsid w:val="00D43143"/>
    <w:rsid w:val="00D43257"/>
    <w:rsid w:val="00D43354"/>
    <w:rsid w:val="00D43377"/>
    <w:rsid w:val="00D433AC"/>
    <w:rsid w:val="00D4343B"/>
    <w:rsid w:val="00D4345A"/>
    <w:rsid w:val="00D434BD"/>
    <w:rsid w:val="00D4353E"/>
    <w:rsid w:val="00D435B9"/>
    <w:rsid w:val="00D437F4"/>
    <w:rsid w:val="00D43841"/>
    <w:rsid w:val="00D438ED"/>
    <w:rsid w:val="00D439E4"/>
    <w:rsid w:val="00D43A1B"/>
    <w:rsid w:val="00D43A22"/>
    <w:rsid w:val="00D43B48"/>
    <w:rsid w:val="00D43B72"/>
    <w:rsid w:val="00D43C2F"/>
    <w:rsid w:val="00D43C7F"/>
    <w:rsid w:val="00D43D51"/>
    <w:rsid w:val="00D43DAD"/>
    <w:rsid w:val="00D43E83"/>
    <w:rsid w:val="00D43EBD"/>
    <w:rsid w:val="00D43EC5"/>
    <w:rsid w:val="00D43F49"/>
    <w:rsid w:val="00D43F57"/>
    <w:rsid w:val="00D43FD0"/>
    <w:rsid w:val="00D4400A"/>
    <w:rsid w:val="00D440A2"/>
    <w:rsid w:val="00D440F4"/>
    <w:rsid w:val="00D4418F"/>
    <w:rsid w:val="00D441E4"/>
    <w:rsid w:val="00D44257"/>
    <w:rsid w:val="00D4445E"/>
    <w:rsid w:val="00D4463E"/>
    <w:rsid w:val="00D446DC"/>
    <w:rsid w:val="00D44727"/>
    <w:rsid w:val="00D44831"/>
    <w:rsid w:val="00D4494B"/>
    <w:rsid w:val="00D449F1"/>
    <w:rsid w:val="00D44A4B"/>
    <w:rsid w:val="00D44AB3"/>
    <w:rsid w:val="00D44DCE"/>
    <w:rsid w:val="00D44EA4"/>
    <w:rsid w:val="00D45189"/>
    <w:rsid w:val="00D451E7"/>
    <w:rsid w:val="00D45364"/>
    <w:rsid w:val="00D4536D"/>
    <w:rsid w:val="00D4544B"/>
    <w:rsid w:val="00D45515"/>
    <w:rsid w:val="00D4551A"/>
    <w:rsid w:val="00D45532"/>
    <w:rsid w:val="00D45536"/>
    <w:rsid w:val="00D45635"/>
    <w:rsid w:val="00D45786"/>
    <w:rsid w:val="00D4597D"/>
    <w:rsid w:val="00D459E1"/>
    <w:rsid w:val="00D45A62"/>
    <w:rsid w:val="00D45A88"/>
    <w:rsid w:val="00D45B26"/>
    <w:rsid w:val="00D45BD4"/>
    <w:rsid w:val="00D45C72"/>
    <w:rsid w:val="00D45C98"/>
    <w:rsid w:val="00D45D3C"/>
    <w:rsid w:val="00D45D8F"/>
    <w:rsid w:val="00D45DB3"/>
    <w:rsid w:val="00D45DD0"/>
    <w:rsid w:val="00D45E0D"/>
    <w:rsid w:val="00D45F2E"/>
    <w:rsid w:val="00D45FA9"/>
    <w:rsid w:val="00D45FE0"/>
    <w:rsid w:val="00D4604F"/>
    <w:rsid w:val="00D46091"/>
    <w:rsid w:val="00D460BF"/>
    <w:rsid w:val="00D4613D"/>
    <w:rsid w:val="00D46283"/>
    <w:rsid w:val="00D46482"/>
    <w:rsid w:val="00D465BE"/>
    <w:rsid w:val="00D46629"/>
    <w:rsid w:val="00D46728"/>
    <w:rsid w:val="00D46757"/>
    <w:rsid w:val="00D46797"/>
    <w:rsid w:val="00D467E7"/>
    <w:rsid w:val="00D467F5"/>
    <w:rsid w:val="00D46851"/>
    <w:rsid w:val="00D469B7"/>
    <w:rsid w:val="00D469BD"/>
    <w:rsid w:val="00D46A90"/>
    <w:rsid w:val="00D46A91"/>
    <w:rsid w:val="00D46B7A"/>
    <w:rsid w:val="00D46BF6"/>
    <w:rsid w:val="00D46C5F"/>
    <w:rsid w:val="00D46F3B"/>
    <w:rsid w:val="00D4716E"/>
    <w:rsid w:val="00D471B5"/>
    <w:rsid w:val="00D47245"/>
    <w:rsid w:val="00D472B5"/>
    <w:rsid w:val="00D472F7"/>
    <w:rsid w:val="00D47489"/>
    <w:rsid w:val="00D4749D"/>
    <w:rsid w:val="00D475F3"/>
    <w:rsid w:val="00D476D9"/>
    <w:rsid w:val="00D47943"/>
    <w:rsid w:val="00D47B1B"/>
    <w:rsid w:val="00D47C20"/>
    <w:rsid w:val="00D47CB1"/>
    <w:rsid w:val="00D47CC6"/>
    <w:rsid w:val="00D47E13"/>
    <w:rsid w:val="00D47E14"/>
    <w:rsid w:val="00D47E6B"/>
    <w:rsid w:val="00D47E70"/>
    <w:rsid w:val="00D47ED6"/>
    <w:rsid w:val="00D47F18"/>
    <w:rsid w:val="00D50116"/>
    <w:rsid w:val="00D501AD"/>
    <w:rsid w:val="00D50231"/>
    <w:rsid w:val="00D50245"/>
    <w:rsid w:val="00D50494"/>
    <w:rsid w:val="00D50502"/>
    <w:rsid w:val="00D5057C"/>
    <w:rsid w:val="00D506FC"/>
    <w:rsid w:val="00D50780"/>
    <w:rsid w:val="00D509C5"/>
    <w:rsid w:val="00D509E1"/>
    <w:rsid w:val="00D509FA"/>
    <w:rsid w:val="00D50A87"/>
    <w:rsid w:val="00D50B27"/>
    <w:rsid w:val="00D50B59"/>
    <w:rsid w:val="00D50B89"/>
    <w:rsid w:val="00D50BE0"/>
    <w:rsid w:val="00D50C41"/>
    <w:rsid w:val="00D50C8F"/>
    <w:rsid w:val="00D50C95"/>
    <w:rsid w:val="00D50D36"/>
    <w:rsid w:val="00D50E43"/>
    <w:rsid w:val="00D50E9B"/>
    <w:rsid w:val="00D50FFC"/>
    <w:rsid w:val="00D51014"/>
    <w:rsid w:val="00D51029"/>
    <w:rsid w:val="00D510B7"/>
    <w:rsid w:val="00D51182"/>
    <w:rsid w:val="00D5129E"/>
    <w:rsid w:val="00D512EA"/>
    <w:rsid w:val="00D5139B"/>
    <w:rsid w:val="00D513F4"/>
    <w:rsid w:val="00D513FF"/>
    <w:rsid w:val="00D515D0"/>
    <w:rsid w:val="00D51634"/>
    <w:rsid w:val="00D516EC"/>
    <w:rsid w:val="00D5172F"/>
    <w:rsid w:val="00D51850"/>
    <w:rsid w:val="00D518EA"/>
    <w:rsid w:val="00D51947"/>
    <w:rsid w:val="00D51962"/>
    <w:rsid w:val="00D51A13"/>
    <w:rsid w:val="00D51A3F"/>
    <w:rsid w:val="00D51B3E"/>
    <w:rsid w:val="00D51B51"/>
    <w:rsid w:val="00D51D0C"/>
    <w:rsid w:val="00D51DA0"/>
    <w:rsid w:val="00D51E53"/>
    <w:rsid w:val="00D52000"/>
    <w:rsid w:val="00D52076"/>
    <w:rsid w:val="00D520BF"/>
    <w:rsid w:val="00D522C7"/>
    <w:rsid w:val="00D52384"/>
    <w:rsid w:val="00D5241D"/>
    <w:rsid w:val="00D524B7"/>
    <w:rsid w:val="00D524BE"/>
    <w:rsid w:val="00D524E8"/>
    <w:rsid w:val="00D52599"/>
    <w:rsid w:val="00D525A1"/>
    <w:rsid w:val="00D52630"/>
    <w:rsid w:val="00D52758"/>
    <w:rsid w:val="00D52876"/>
    <w:rsid w:val="00D52902"/>
    <w:rsid w:val="00D5299E"/>
    <w:rsid w:val="00D529AA"/>
    <w:rsid w:val="00D529D5"/>
    <w:rsid w:val="00D52BDC"/>
    <w:rsid w:val="00D52C1F"/>
    <w:rsid w:val="00D52C38"/>
    <w:rsid w:val="00D52D30"/>
    <w:rsid w:val="00D52DA8"/>
    <w:rsid w:val="00D52E1A"/>
    <w:rsid w:val="00D52FB4"/>
    <w:rsid w:val="00D53039"/>
    <w:rsid w:val="00D530C5"/>
    <w:rsid w:val="00D530C9"/>
    <w:rsid w:val="00D530D3"/>
    <w:rsid w:val="00D5310D"/>
    <w:rsid w:val="00D53279"/>
    <w:rsid w:val="00D53342"/>
    <w:rsid w:val="00D533FE"/>
    <w:rsid w:val="00D53562"/>
    <w:rsid w:val="00D535A7"/>
    <w:rsid w:val="00D53673"/>
    <w:rsid w:val="00D53711"/>
    <w:rsid w:val="00D53840"/>
    <w:rsid w:val="00D53850"/>
    <w:rsid w:val="00D5386B"/>
    <w:rsid w:val="00D538AB"/>
    <w:rsid w:val="00D53935"/>
    <w:rsid w:val="00D539CF"/>
    <w:rsid w:val="00D53A79"/>
    <w:rsid w:val="00D53D89"/>
    <w:rsid w:val="00D53E33"/>
    <w:rsid w:val="00D53EA0"/>
    <w:rsid w:val="00D53EAA"/>
    <w:rsid w:val="00D53F85"/>
    <w:rsid w:val="00D53F95"/>
    <w:rsid w:val="00D53FA7"/>
    <w:rsid w:val="00D54051"/>
    <w:rsid w:val="00D54138"/>
    <w:rsid w:val="00D5433C"/>
    <w:rsid w:val="00D54585"/>
    <w:rsid w:val="00D54632"/>
    <w:rsid w:val="00D5469E"/>
    <w:rsid w:val="00D54841"/>
    <w:rsid w:val="00D549BA"/>
    <w:rsid w:val="00D54C8B"/>
    <w:rsid w:val="00D54CE2"/>
    <w:rsid w:val="00D54DBC"/>
    <w:rsid w:val="00D54E42"/>
    <w:rsid w:val="00D54FAD"/>
    <w:rsid w:val="00D54FF2"/>
    <w:rsid w:val="00D55177"/>
    <w:rsid w:val="00D552E2"/>
    <w:rsid w:val="00D5539D"/>
    <w:rsid w:val="00D5543B"/>
    <w:rsid w:val="00D5559F"/>
    <w:rsid w:val="00D55669"/>
    <w:rsid w:val="00D556A9"/>
    <w:rsid w:val="00D556BB"/>
    <w:rsid w:val="00D556E4"/>
    <w:rsid w:val="00D557ED"/>
    <w:rsid w:val="00D55ABE"/>
    <w:rsid w:val="00D55BA1"/>
    <w:rsid w:val="00D55BF6"/>
    <w:rsid w:val="00D55DE5"/>
    <w:rsid w:val="00D55E71"/>
    <w:rsid w:val="00D55FE4"/>
    <w:rsid w:val="00D56051"/>
    <w:rsid w:val="00D56288"/>
    <w:rsid w:val="00D562C1"/>
    <w:rsid w:val="00D562E7"/>
    <w:rsid w:val="00D56355"/>
    <w:rsid w:val="00D56393"/>
    <w:rsid w:val="00D56615"/>
    <w:rsid w:val="00D56665"/>
    <w:rsid w:val="00D56681"/>
    <w:rsid w:val="00D5682E"/>
    <w:rsid w:val="00D56997"/>
    <w:rsid w:val="00D569A6"/>
    <w:rsid w:val="00D569B3"/>
    <w:rsid w:val="00D56A5C"/>
    <w:rsid w:val="00D56B09"/>
    <w:rsid w:val="00D56B2E"/>
    <w:rsid w:val="00D56C46"/>
    <w:rsid w:val="00D56F45"/>
    <w:rsid w:val="00D5701E"/>
    <w:rsid w:val="00D57201"/>
    <w:rsid w:val="00D57259"/>
    <w:rsid w:val="00D5738F"/>
    <w:rsid w:val="00D5739B"/>
    <w:rsid w:val="00D5764C"/>
    <w:rsid w:val="00D57662"/>
    <w:rsid w:val="00D57691"/>
    <w:rsid w:val="00D576B6"/>
    <w:rsid w:val="00D57706"/>
    <w:rsid w:val="00D5796E"/>
    <w:rsid w:val="00D57A97"/>
    <w:rsid w:val="00D57AA3"/>
    <w:rsid w:val="00D57CA8"/>
    <w:rsid w:val="00D57DAB"/>
    <w:rsid w:val="00D57E26"/>
    <w:rsid w:val="00D6008C"/>
    <w:rsid w:val="00D6009C"/>
    <w:rsid w:val="00D600E8"/>
    <w:rsid w:val="00D60188"/>
    <w:rsid w:val="00D60288"/>
    <w:rsid w:val="00D602A6"/>
    <w:rsid w:val="00D6030E"/>
    <w:rsid w:val="00D6048F"/>
    <w:rsid w:val="00D60513"/>
    <w:rsid w:val="00D6051A"/>
    <w:rsid w:val="00D6053E"/>
    <w:rsid w:val="00D60557"/>
    <w:rsid w:val="00D605A3"/>
    <w:rsid w:val="00D60729"/>
    <w:rsid w:val="00D6081E"/>
    <w:rsid w:val="00D6093D"/>
    <w:rsid w:val="00D60B33"/>
    <w:rsid w:val="00D60B45"/>
    <w:rsid w:val="00D60CF4"/>
    <w:rsid w:val="00D60D4A"/>
    <w:rsid w:val="00D60E77"/>
    <w:rsid w:val="00D60EE9"/>
    <w:rsid w:val="00D60FF1"/>
    <w:rsid w:val="00D61014"/>
    <w:rsid w:val="00D6101B"/>
    <w:rsid w:val="00D61028"/>
    <w:rsid w:val="00D610C9"/>
    <w:rsid w:val="00D61179"/>
    <w:rsid w:val="00D61200"/>
    <w:rsid w:val="00D6122A"/>
    <w:rsid w:val="00D612A0"/>
    <w:rsid w:val="00D612F2"/>
    <w:rsid w:val="00D6139D"/>
    <w:rsid w:val="00D613B6"/>
    <w:rsid w:val="00D613F6"/>
    <w:rsid w:val="00D614F0"/>
    <w:rsid w:val="00D6152D"/>
    <w:rsid w:val="00D617F8"/>
    <w:rsid w:val="00D618FE"/>
    <w:rsid w:val="00D6193D"/>
    <w:rsid w:val="00D61988"/>
    <w:rsid w:val="00D61A4F"/>
    <w:rsid w:val="00D61C78"/>
    <w:rsid w:val="00D61CBC"/>
    <w:rsid w:val="00D61CEF"/>
    <w:rsid w:val="00D61E11"/>
    <w:rsid w:val="00D61E37"/>
    <w:rsid w:val="00D61E74"/>
    <w:rsid w:val="00D61F66"/>
    <w:rsid w:val="00D6221D"/>
    <w:rsid w:val="00D62230"/>
    <w:rsid w:val="00D62273"/>
    <w:rsid w:val="00D62274"/>
    <w:rsid w:val="00D62301"/>
    <w:rsid w:val="00D62323"/>
    <w:rsid w:val="00D6248E"/>
    <w:rsid w:val="00D62491"/>
    <w:rsid w:val="00D625ED"/>
    <w:rsid w:val="00D62669"/>
    <w:rsid w:val="00D6273C"/>
    <w:rsid w:val="00D627BE"/>
    <w:rsid w:val="00D627E9"/>
    <w:rsid w:val="00D6285D"/>
    <w:rsid w:val="00D62973"/>
    <w:rsid w:val="00D62B36"/>
    <w:rsid w:val="00D62B5F"/>
    <w:rsid w:val="00D62C79"/>
    <w:rsid w:val="00D62CAD"/>
    <w:rsid w:val="00D62CE7"/>
    <w:rsid w:val="00D62DEB"/>
    <w:rsid w:val="00D62FA4"/>
    <w:rsid w:val="00D62FCD"/>
    <w:rsid w:val="00D6300C"/>
    <w:rsid w:val="00D63387"/>
    <w:rsid w:val="00D633FC"/>
    <w:rsid w:val="00D6341A"/>
    <w:rsid w:val="00D635D7"/>
    <w:rsid w:val="00D63607"/>
    <w:rsid w:val="00D63792"/>
    <w:rsid w:val="00D638BA"/>
    <w:rsid w:val="00D638CE"/>
    <w:rsid w:val="00D638DF"/>
    <w:rsid w:val="00D63A8F"/>
    <w:rsid w:val="00D63AB7"/>
    <w:rsid w:val="00D63AFA"/>
    <w:rsid w:val="00D63C1C"/>
    <w:rsid w:val="00D63CCA"/>
    <w:rsid w:val="00D63D82"/>
    <w:rsid w:val="00D63E46"/>
    <w:rsid w:val="00D63E4F"/>
    <w:rsid w:val="00D6402B"/>
    <w:rsid w:val="00D64144"/>
    <w:rsid w:val="00D64167"/>
    <w:rsid w:val="00D64196"/>
    <w:rsid w:val="00D641C7"/>
    <w:rsid w:val="00D64265"/>
    <w:rsid w:val="00D6428C"/>
    <w:rsid w:val="00D642E1"/>
    <w:rsid w:val="00D64385"/>
    <w:rsid w:val="00D643AC"/>
    <w:rsid w:val="00D6440F"/>
    <w:rsid w:val="00D64559"/>
    <w:rsid w:val="00D646D3"/>
    <w:rsid w:val="00D6484C"/>
    <w:rsid w:val="00D6493D"/>
    <w:rsid w:val="00D64A23"/>
    <w:rsid w:val="00D64AC6"/>
    <w:rsid w:val="00D64CDF"/>
    <w:rsid w:val="00D64D0D"/>
    <w:rsid w:val="00D64E67"/>
    <w:rsid w:val="00D64F19"/>
    <w:rsid w:val="00D65077"/>
    <w:rsid w:val="00D6511B"/>
    <w:rsid w:val="00D6533B"/>
    <w:rsid w:val="00D6549B"/>
    <w:rsid w:val="00D65649"/>
    <w:rsid w:val="00D65780"/>
    <w:rsid w:val="00D657DC"/>
    <w:rsid w:val="00D6588E"/>
    <w:rsid w:val="00D658A6"/>
    <w:rsid w:val="00D65AD6"/>
    <w:rsid w:val="00D65DC9"/>
    <w:rsid w:val="00D65F13"/>
    <w:rsid w:val="00D65F14"/>
    <w:rsid w:val="00D6612F"/>
    <w:rsid w:val="00D66300"/>
    <w:rsid w:val="00D66322"/>
    <w:rsid w:val="00D663CE"/>
    <w:rsid w:val="00D6655F"/>
    <w:rsid w:val="00D665DD"/>
    <w:rsid w:val="00D66601"/>
    <w:rsid w:val="00D6663A"/>
    <w:rsid w:val="00D667CE"/>
    <w:rsid w:val="00D66857"/>
    <w:rsid w:val="00D668E5"/>
    <w:rsid w:val="00D66905"/>
    <w:rsid w:val="00D66931"/>
    <w:rsid w:val="00D669CA"/>
    <w:rsid w:val="00D669D1"/>
    <w:rsid w:val="00D66B73"/>
    <w:rsid w:val="00D66CC5"/>
    <w:rsid w:val="00D66D2F"/>
    <w:rsid w:val="00D66FFF"/>
    <w:rsid w:val="00D670CF"/>
    <w:rsid w:val="00D6727E"/>
    <w:rsid w:val="00D67377"/>
    <w:rsid w:val="00D67396"/>
    <w:rsid w:val="00D67494"/>
    <w:rsid w:val="00D674B8"/>
    <w:rsid w:val="00D674BA"/>
    <w:rsid w:val="00D6753F"/>
    <w:rsid w:val="00D675BD"/>
    <w:rsid w:val="00D678B8"/>
    <w:rsid w:val="00D67A88"/>
    <w:rsid w:val="00D67C46"/>
    <w:rsid w:val="00D67C88"/>
    <w:rsid w:val="00D67F92"/>
    <w:rsid w:val="00D70007"/>
    <w:rsid w:val="00D70037"/>
    <w:rsid w:val="00D700D7"/>
    <w:rsid w:val="00D70226"/>
    <w:rsid w:val="00D704A8"/>
    <w:rsid w:val="00D70781"/>
    <w:rsid w:val="00D7078E"/>
    <w:rsid w:val="00D70896"/>
    <w:rsid w:val="00D70A44"/>
    <w:rsid w:val="00D70B0F"/>
    <w:rsid w:val="00D70B77"/>
    <w:rsid w:val="00D70B8A"/>
    <w:rsid w:val="00D70C66"/>
    <w:rsid w:val="00D70C7A"/>
    <w:rsid w:val="00D70CC3"/>
    <w:rsid w:val="00D70D22"/>
    <w:rsid w:val="00D70DB1"/>
    <w:rsid w:val="00D70F08"/>
    <w:rsid w:val="00D71035"/>
    <w:rsid w:val="00D7107B"/>
    <w:rsid w:val="00D710B4"/>
    <w:rsid w:val="00D71102"/>
    <w:rsid w:val="00D71103"/>
    <w:rsid w:val="00D7118B"/>
    <w:rsid w:val="00D711FD"/>
    <w:rsid w:val="00D712FD"/>
    <w:rsid w:val="00D713DB"/>
    <w:rsid w:val="00D71440"/>
    <w:rsid w:val="00D71458"/>
    <w:rsid w:val="00D7146B"/>
    <w:rsid w:val="00D71527"/>
    <w:rsid w:val="00D7163A"/>
    <w:rsid w:val="00D71682"/>
    <w:rsid w:val="00D71705"/>
    <w:rsid w:val="00D717B0"/>
    <w:rsid w:val="00D718B4"/>
    <w:rsid w:val="00D71958"/>
    <w:rsid w:val="00D71AAC"/>
    <w:rsid w:val="00D71BBC"/>
    <w:rsid w:val="00D71D2A"/>
    <w:rsid w:val="00D71D42"/>
    <w:rsid w:val="00D71D99"/>
    <w:rsid w:val="00D72015"/>
    <w:rsid w:val="00D7206F"/>
    <w:rsid w:val="00D722DB"/>
    <w:rsid w:val="00D72345"/>
    <w:rsid w:val="00D72473"/>
    <w:rsid w:val="00D72517"/>
    <w:rsid w:val="00D72559"/>
    <w:rsid w:val="00D725EF"/>
    <w:rsid w:val="00D725F4"/>
    <w:rsid w:val="00D72711"/>
    <w:rsid w:val="00D727A7"/>
    <w:rsid w:val="00D727ED"/>
    <w:rsid w:val="00D72804"/>
    <w:rsid w:val="00D72806"/>
    <w:rsid w:val="00D728EE"/>
    <w:rsid w:val="00D728F5"/>
    <w:rsid w:val="00D7294D"/>
    <w:rsid w:val="00D72AFE"/>
    <w:rsid w:val="00D72BD9"/>
    <w:rsid w:val="00D72D2C"/>
    <w:rsid w:val="00D72E42"/>
    <w:rsid w:val="00D72E69"/>
    <w:rsid w:val="00D72EEA"/>
    <w:rsid w:val="00D73166"/>
    <w:rsid w:val="00D7331D"/>
    <w:rsid w:val="00D7344A"/>
    <w:rsid w:val="00D735C0"/>
    <w:rsid w:val="00D7360E"/>
    <w:rsid w:val="00D7361D"/>
    <w:rsid w:val="00D73636"/>
    <w:rsid w:val="00D7395B"/>
    <w:rsid w:val="00D73AF1"/>
    <w:rsid w:val="00D73B18"/>
    <w:rsid w:val="00D73E2A"/>
    <w:rsid w:val="00D73EC9"/>
    <w:rsid w:val="00D73EDD"/>
    <w:rsid w:val="00D73F62"/>
    <w:rsid w:val="00D73F67"/>
    <w:rsid w:val="00D74064"/>
    <w:rsid w:val="00D7426F"/>
    <w:rsid w:val="00D7443F"/>
    <w:rsid w:val="00D74461"/>
    <w:rsid w:val="00D745B7"/>
    <w:rsid w:val="00D7464E"/>
    <w:rsid w:val="00D74719"/>
    <w:rsid w:val="00D747FC"/>
    <w:rsid w:val="00D74859"/>
    <w:rsid w:val="00D748B8"/>
    <w:rsid w:val="00D7499C"/>
    <w:rsid w:val="00D74BD3"/>
    <w:rsid w:val="00D74C51"/>
    <w:rsid w:val="00D74D5D"/>
    <w:rsid w:val="00D74DEA"/>
    <w:rsid w:val="00D74FD0"/>
    <w:rsid w:val="00D74FE1"/>
    <w:rsid w:val="00D75091"/>
    <w:rsid w:val="00D753B7"/>
    <w:rsid w:val="00D754AE"/>
    <w:rsid w:val="00D7552A"/>
    <w:rsid w:val="00D75535"/>
    <w:rsid w:val="00D755B4"/>
    <w:rsid w:val="00D757CB"/>
    <w:rsid w:val="00D757E7"/>
    <w:rsid w:val="00D757E8"/>
    <w:rsid w:val="00D758AC"/>
    <w:rsid w:val="00D75AC5"/>
    <w:rsid w:val="00D75C60"/>
    <w:rsid w:val="00D75CF8"/>
    <w:rsid w:val="00D75E23"/>
    <w:rsid w:val="00D75E2B"/>
    <w:rsid w:val="00D75FB5"/>
    <w:rsid w:val="00D7605D"/>
    <w:rsid w:val="00D761F5"/>
    <w:rsid w:val="00D76234"/>
    <w:rsid w:val="00D76355"/>
    <w:rsid w:val="00D7640F"/>
    <w:rsid w:val="00D76431"/>
    <w:rsid w:val="00D764DA"/>
    <w:rsid w:val="00D768AC"/>
    <w:rsid w:val="00D76A0F"/>
    <w:rsid w:val="00D76A59"/>
    <w:rsid w:val="00D76A7F"/>
    <w:rsid w:val="00D76AA7"/>
    <w:rsid w:val="00D76B51"/>
    <w:rsid w:val="00D76BBF"/>
    <w:rsid w:val="00D76D33"/>
    <w:rsid w:val="00D76EE5"/>
    <w:rsid w:val="00D77007"/>
    <w:rsid w:val="00D7702C"/>
    <w:rsid w:val="00D7706E"/>
    <w:rsid w:val="00D77107"/>
    <w:rsid w:val="00D7726A"/>
    <w:rsid w:val="00D772B6"/>
    <w:rsid w:val="00D7731A"/>
    <w:rsid w:val="00D77391"/>
    <w:rsid w:val="00D77440"/>
    <w:rsid w:val="00D77448"/>
    <w:rsid w:val="00D774AE"/>
    <w:rsid w:val="00D774DF"/>
    <w:rsid w:val="00D774FF"/>
    <w:rsid w:val="00D776A7"/>
    <w:rsid w:val="00D77D14"/>
    <w:rsid w:val="00D77DAA"/>
    <w:rsid w:val="00D77DEC"/>
    <w:rsid w:val="00D77F0F"/>
    <w:rsid w:val="00D77F1C"/>
    <w:rsid w:val="00D77F6B"/>
    <w:rsid w:val="00D801B9"/>
    <w:rsid w:val="00D8022A"/>
    <w:rsid w:val="00D80293"/>
    <w:rsid w:val="00D80369"/>
    <w:rsid w:val="00D8042D"/>
    <w:rsid w:val="00D80437"/>
    <w:rsid w:val="00D804DB"/>
    <w:rsid w:val="00D805AC"/>
    <w:rsid w:val="00D80659"/>
    <w:rsid w:val="00D808D0"/>
    <w:rsid w:val="00D80A3B"/>
    <w:rsid w:val="00D80A52"/>
    <w:rsid w:val="00D80C16"/>
    <w:rsid w:val="00D80E29"/>
    <w:rsid w:val="00D80E2B"/>
    <w:rsid w:val="00D8102B"/>
    <w:rsid w:val="00D81093"/>
    <w:rsid w:val="00D810D2"/>
    <w:rsid w:val="00D81129"/>
    <w:rsid w:val="00D81337"/>
    <w:rsid w:val="00D8141F"/>
    <w:rsid w:val="00D8143A"/>
    <w:rsid w:val="00D8155C"/>
    <w:rsid w:val="00D8161C"/>
    <w:rsid w:val="00D81716"/>
    <w:rsid w:val="00D819D4"/>
    <w:rsid w:val="00D819FC"/>
    <w:rsid w:val="00D81A61"/>
    <w:rsid w:val="00D81A95"/>
    <w:rsid w:val="00D81B5E"/>
    <w:rsid w:val="00D81D59"/>
    <w:rsid w:val="00D81DC4"/>
    <w:rsid w:val="00D81E8D"/>
    <w:rsid w:val="00D81ED3"/>
    <w:rsid w:val="00D8200F"/>
    <w:rsid w:val="00D8204C"/>
    <w:rsid w:val="00D821E3"/>
    <w:rsid w:val="00D82298"/>
    <w:rsid w:val="00D823C6"/>
    <w:rsid w:val="00D824F3"/>
    <w:rsid w:val="00D82537"/>
    <w:rsid w:val="00D82689"/>
    <w:rsid w:val="00D826EF"/>
    <w:rsid w:val="00D827F1"/>
    <w:rsid w:val="00D828B3"/>
    <w:rsid w:val="00D829D7"/>
    <w:rsid w:val="00D82A0B"/>
    <w:rsid w:val="00D82A58"/>
    <w:rsid w:val="00D82B12"/>
    <w:rsid w:val="00D82CA0"/>
    <w:rsid w:val="00D82D1C"/>
    <w:rsid w:val="00D82D2F"/>
    <w:rsid w:val="00D82D38"/>
    <w:rsid w:val="00D82F25"/>
    <w:rsid w:val="00D831CA"/>
    <w:rsid w:val="00D83258"/>
    <w:rsid w:val="00D8332D"/>
    <w:rsid w:val="00D83358"/>
    <w:rsid w:val="00D836B5"/>
    <w:rsid w:val="00D8372B"/>
    <w:rsid w:val="00D83894"/>
    <w:rsid w:val="00D83983"/>
    <w:rsid w:val="00D83B9D"/>
    <w:rsid w:val="00D83CCF"/>
    <w:rsid w:val="00D83E54"/>
    <w:rsid w:val="00D83EA3"/>
    <w:rsid w:val="00D83EDF"/>
    <w:rsid w:val="00D83EF2"/>
    <w:rsid w:val="00D840AD"/>
    <w:rsid w:val="00D840C4"/>
    <w:rsid w:val="00D843DA"/>
    <w:rsid w:val="00D843E9"/>
    <w:rsid w:val="00D84409"/>
    <w:rsid w:val="00D8445B"/>
    <w:rsid w:val="00D8455D"/>
    <w:rsid w:val="00D8463E"/>
    <w:rsid w:val="00D84661"/>
    <w:rsid w:val="00D846BE"/>
    <w:rsid w:val="00D847EC"/>
    <w:rsid w:val="00D8488B"/>
    <w:rsid w:val="00D84931"/>
    <w:rsid w:val="00D84AA5"/>
    <w:rsid w:val="00D84B5C"/>
    <w:rsid w:val="00D84BBC"/>
    <w:rsid w:val="00D84BE9"/>
    <w:rsid w:val="00D84C96"/>
    <w:rsid w:val="00D84CC0"/>
    <w:rsid w:val="00D84DC7"/>
    <w:rsid w:val="00D84E62"/>
    <w:rsid w:val="00D84EEA"/>
    <w:rsid w:val="00D84EEF"/>
    <w:rsid w:val="00D84FFC"/>
    <w:rsid w:val="00D85079"/>
    <w:rsid w:val="00D850FC"/>
    <w:rsid w:val="00D852B6"/>
    <w:rsid w:val="00D852BF"/>
    <w:rsid w:val="00D855E6"/>
    <w:rsid w:val="00D8584D"/>
    <w:rsid w:val="00D85880"/>
    <w:rsid w:val="00D858F9"/>
    <w:rsid w:val="00D859CC"/>
    <w:rsid w:val="00D85C37"/>
    <w:rsid w:val="00D85C6D"/>
    <w:rsid w:val="00D85E37"/>
    <w:rsid w:val="00D85F05"/>
    <w:rsid w:val="00D86210"/>
    <w:rsid w:val="00D86287"/>
    <w:rsid w:val="00D862B2"/>
    <w:rsid w:val="00D862C4"/>
    <w:rsid w:val="00D8652E"/>
    <w:rsid w:val="00D865C6"/>
    <w:rsid w:val="00D865DF"/>
    <w:rsid w:val="00D86603"/>
    <w:rsid w:val="00D8664E"/>
    <w:rsid w:val="00D866C7"/>
    <w:rsid w:val="00D8674C"/>
    <w:rsid w:val="00D86772"/>
    <w:rsid w:val="00D867AC"/>
    <w:rsid w:val="00D86872"/>
    <w:rsid w:val="00D86A1E"/>
    <w:rsid w:val="00D86A9C"/>
    <w:rsid w:val="00D86BE8"/>
    <w:rsid w:val="00D86C6F"/>
    <w:rsid w:val="00D86C87"/>
    <w:rsid w:val="00D86CB4"/>
    <w:rsid w:val="00D86CF1"/>
    <w:rsid w:val="00D86DA9"/>
    <w:rsid w:val="00D86EE7"/>
    <w:rsid w:val="00D86F55"/>
    <w:rsid w:val="00D86F7D"/>
    <w:rsid w:val="00D87016"/>
    <w:rsid w:val="00D8702D"/>
    <w:rsid w:val="00D8703D"/>
    <w:rsid w:val="00D87073"/>
    <w:rsid w:val="00D87156"/>
    <w:rsid w:val="00D87184"/>
    <w:rsid w:val="00D875A1"/>
    <w:rsid w:val="00D875F0"/>
    <w:rsid w:val="00D879F6"/>
    <w:rsid w:val="00D87A6C"/>
    <w:rsid w:val="00D87B68"/>
    <w:rsid w:val="00D87C47"/>
    <w:rsid w:val="00D87C9B"/>
    <w:rsid w:val="00D87DC1"/>
    <w:rsid w:val="00D87DD9"/>
    <w:rsid w:val="00D87EB3"/>
    <w:rsid w:val="00D87F8C"/>
    <w:rsid w:val="00D9001B"/>
    <w:rsid w:val="00D90074"/>
    <w:rsid w:val="00D900A0"/>
    <w:rsid w:val="00D901A7"/>
    <w:rsid w:val="00D9023D"/>
    <w:rsid w:val="00D902F4"/>
    <w:rsid w:val="00D90448"/>
    <w:rsid w:val="00D90559"/>
    <w:rsid w:val="00D9056D"/>
    <w:rsid w:val="00D905B3"/>
    <w:rsid w:val="00D905C9"/>
    <w:rsid w:val="00D9063A"/>
    <w:rsid w:val="00D9067A"/>
    <w:rsid w:val="00D9080A"/>
    <w:rsid w:val="00D90A8C"/>
    <w:rsid w:val="00D90BA6"/>
    <w:rsid w:val="00D90BB6"/>
    <w:rsid w:val="00D90D16"/>
    <w:rsid w:val="00D90E6C"/>
    <w:rsid w:val="00D90F4D"/>
    <w:rsid w:val="00D90FB2"/>
    <w:rsid w:val="00D91062"/>
    <w:rsid w:val="00D9111F"/>
    <w:rsid w:val="00D91279"/>
    <w:rsid w:val="00D91367"/>
    <w:rsid w:val="00D913E2"/>
    <w:rsid w:val="00D91405"/>
    <w:rsid w:val="00D91419"/>
    <w:rsid w:val="00D91450"/>
    <w:rsid w:val="00D9148D"/>
    <w:rsid w:val="00D915D1"/>
    <w:rsid w:val="00D916BD"/>
    <w:rsid w:val="00D91875"/>
    <w:rsid w:val="00D91924"/>
    <w:rsid w:val="00D91939"/>
    <w:rsid w:val="00D91AAF"/>
    <w:rsid w:val="00D91BA7"/>
    <w:rsid w:val="00D91D8F"/>
    <w:rsid w:val="00D91E7B"/>
    <w:rsid w:val="00D91F61"/>
    <w:rsid w:val="00D92128"/>
    <w:rsid w:val="00D921DF"/>
    <w:rsid w:val="00D9264E"/>
    <w:rsid w:val="00D926AD"/>
    <w:rsid w:val="00D926D6"/>
    <w:rsid w:val="00D9276D"/>
    <w:rsid w:val="00D927FB"/>
    <w:rsid w:val="00D92854"/>
    <w:rsid w:val="00D928D7"/>
    <w:rsid w:val="00D929A3"/>
    <w:rsid w:val="00D92C05"/>
    <w:rsid w:val="00D92E06"/>
    <w:rsid w:val="00D92FBD"/>
    <w:rsid w:val="00D92FD7"/>
    <w:rsid w:val="00D930A9"/>
    <w:rsid w:val="00D9314E"/>
    <w:rsid w:val="00D931BC"/>
    <w:rsid w:val="00D9320D"/>
    <w:rsid w:val="00D93289"/>
    <w:rsid w:val="00D932E1"/>
    <w:rsid w:val="00D93310"/>
    <w:rsid w:val="00D93403"/>
    <w:rsid w:val="00D935C1"/>
    <w:rsid w:val="00D935F6"/>
    <w:rsid w:val="00D935FD"/>
    <w:rsid w:val="00D9372E"/>
    <w:rsid w:val="00D9390D"/>
    <w:rsid w:val="00D939B5"/>
    <w:rsid w:val="00D93A85"/>
    <w:rsid w:val="00D93ADB"/>
    <w:rsid w:val="00D93AE6"/>
    <w:rsid w:val="00D93B2A"/>
    <w:rsid w:val="00D93C6A"/>
    <w:rsid w:val="00D93F09"/>
    <w:rsid w:val="00D93F76"/>
    <w:rsid w:val="00D93FFD"/>
    <w:rsid w:val="00D94090"/>
    <w:rsid w:val="00D9429B"/>
    <w:rsid w:val="00D942BF"/>
    <w:rsid w:val="00D94367"/>
    <w:rsid w:val="00D9460E"/>
    <w:rsid w:val="00D94798"/>
    <w:rsid w:val="00D948F7"/>
    <w:rsid w:val="00D94947"/>
    <w:rsid w:val="00D94B77"/>
    <w:rsid w:val="00D94BFC"/>
    <w:rsid w:val="00D94D22"/>
    <w:rsid w:val="00D94E55"/>
    <w:rsid w:val="00D94E77"/>
    <w:rsid w:val="00D94F18"/>
    <w:rsid w:val="00D9506F"/>
    <w:rsid w:val="00D950C6"/>
    <w:rsid w:val="00D950CA"/>
    <w:rsid w:val="00D951E5"/>
    <w:rsid w:val="00D952FC"/>
    <w:rsid w:val="00D9535E"/>
    <w:rsid w:val="00D9537A"/>
    <w:rsid w:val="00D95461"/>
    <w:rsid w:val="00D95465"/>
    <w:rsid w:val="00D9551F"/>
    <w:rsid w:val="00D9575B"/>
    <w:rsid w:val="00D95784"/>
    <w:rsid w:val="00D959C6"/>
    <w:rsid w:val="00D959C9"/>
    <w:rsid w:val="00D95A09"/>
    <w:rsid w:val="00D95A43"/>
    <w:rsid w:val="00D95B14"/>
    <w:rsid w:val="00D95B15"/>
    <w:rsid w:val="00D95BCD"/>
    <w:rsid w:val="00D95C33"/>
    <w:rsid w:val="00D95E5E"/>
    <w:rsid w:val="00D95E87"/>
    <w:rsid w:val="00D95F29"/>
    <w:rsid w:val="00D95F5D"/>
    <w:rsid w:val="00D95F9B"/>
    <w:rsid w:val="00D95FB5"/>
    <w:rsid w:val="00D95FBD"/>
    <w:rsid w:val="00D96039"/>
    <w:rsid w:val="00D9612E"/>
    <w:rsid w:val="00D963EB"/>
    <w:rsid w:val="00D964DF"/>
    <w:rsid w:val="00D965DF"/>
    <w:rsid w:val="00D96770"/>
    <w:rsid w:val="00D96923"/>
    <w:rsid w:val="00D9697B"/>
    <w:rsid w:val="00D969EE"/>
    <w:rsid w:val="00D96A30"/>
    <w:rsid w:val="00D96B25"/>
    <w:rsid w:val="00D96B90"/>
    <w:rsid w:val="00D96BF7"/>
    <w:rsid w:val="00D96C9E"/>
    <w:rsid w:val="00D96DAF"/>
    <w:rsid w:val="00D96DBB"/>
    <w:rsid w:val="00D96DE7"/>
    <w:rsid w:val="00D96EF7"/>
    <w:rsid w:val="00D970D7"/>
    <w:rsid w:val="00D97116"/>
    <w:rsid w:val="00D97168"/>
    <w:rsid w:val="00D97213"/>
    <w:rsid w:val="00D97255"/>
    <w:rsid w:val="00D97260"/>
    <w:rsid w:val="00D972CF"/>
    <w:rsid w:val="00D97327"/>
    <w:rsid w:val="00D9736A"/>
    <w:rsid w:val="00D97393"/>
    <w:rsid w:val="00D973DD"/>
    <w:rsid w:val="00D9740A"/>
    <w:rsid w:val="00D9744B"/>
    <w:rsid w:val="00D974B2"/>
    <w:rsid w:val="00D97588"/>
    <w:rsid w:val="00D975ED"/>
    <w:rsid w:val="00D976BA"/>
    <w:rsid w:val="00D97967"/>
    <w:rsid w:val="00D97985"/>
    <w:rsid w:val="00D97A41"/>
    <w:rsid w:val="00D97ACA"/>
    <w:rsid w:val="00D97B1A"/>
    <w:rsid w:val="00D97E5E"/>
    <w:rsid w:val="00D97E8E"/>
    <w:rsid w:val="00D97F3A"/>
    <w:rsid w:val="00D97FB9"/>
    <w:rsid w:val="00D97FDD"/>
    <w:rsid w:val="00DA0057"/>
    <w:rsid w:val="00DA0071"/>
    <w:rsid w:val="00DA03FF"/>
    <w:rsid w:val="00DA072E"/>
    <w:rsid w:val="00DA08A8"/>
    <w:rsid w:val="00DA08BD"/>
    <w:rsid w:val="00DA0967"/>
    <w:rsid w:val="00DA0A5C"/>
    <w:rsid w:val="00DA0A6A"/>
    <w:rsid w:val="00DA0AC7"/>
    <w:rsid w:val="00DA0AD3"/>
    <w:rsid w:val="00DA0BB4"/>
    <w:rsid w:val="00DA0C55"/>
    <w:rsid w:val="00DA0EC3"/>
    <w:rsid w:val="00DA1022"/>
    <w:rsid w:val="00DA123E"/>
    <w:rsid w:val="00DA1325"/>
    <w:rsid w:val="00DA14C0"/>
    <w:rsid w:val="00DA15A7"/>
    <w:rsid w:val="00DA15EC"/>
    <w:rsid w:val="00DA1689"/>
    <w:rsid w:val="00DA17BB"/>
    <w:rsid w:val="00DA194A"/>
    <w:rsid w:val="00DA194F"/>
    <w:rsid w:val="00DA1970"/>
    <w:rsid w:val="00DA19AD"/>
    <w:rsid w:val="00DA19F2"/>
    <w:rsid w:val="00DA1AD0"/>
    <w:rsid w:val="00DA1BB7"/>
    <w:rsid w:val="00DA1C35"/>
    <w:rsid w:val="00DA1CB3"/>
    <w:rsid w:val="00DA1D59"/>
    <w:rsid w:val="00DA1D6B"/>
    <w:rsid w:val="00DA1DA4"/>
    <w:rsid w:val="00DA1DCA"/>
    <w:rsid w:val="00DA1FC4"/>
    <w:rsid w:val="00DA20E8"/>
    <w:rsid w:val="00DA2179"/>
    <w:rsid w:val="00DA2209"/>
    <w:rsid w:val="00DA2257"/>
    <w:rsid w:val="00DA2295"/>
    <w:rsid w:val="00DA23C9"/>
    <w:rsid w:val="00DA28FC"/>
    <w:rsid w:val="00DA29EF"/>
    <w:rsid w:val="00DA2A31"/>
    <w:rsid w:val="00DA2B71"/>
    <w:rsid w:val="00DA2B76"/>
    <w:rsid w:val="00DA2CCB"/>
    <w:rsid w:val="00DA2FC2"/>
    <w:rsid w:val="00DA312D"/>
    <w:rsid w:val="00DA315E"/>
    <w:rsid w:val="00DA3165"/>
    <w:rsid w:val="00DA326B"/>
    <w:rsid w:val="00DA362E"/>
    <w:rsid w:val="00DA3684"/>
    <w:rsid w:val="00DA36C3"/>
    <w:rsid w:val="00DA36D9"/>
    <w:rsid w:val="00DA38EC"/>
    <w:rsid w:val="00DA3A3E"/>
    <w:rsid w:val="00DA3ACD"/>
    <w:rsid w:val="00DA3B84"/>
    <w:rsid w:val="00DA3D25"/>
    <w:rsid w:val="00DA3D39"/>
    <w:rsid w:val="00DA3DA9"/>
    <w:rsid w:val="00DA3E3C"/>
    <w:rsid w:val="00DA3E50"/>
    <w:rsid w:val="00DA4147"/>
    <w:rsid w:val="00DA44DB"/>
    <w:rsid w:val="00DA45C3"/>
    <w:rsid w:val="00DA4691"/>
    <w:rsid w:val="00DA4921"/>
    <w:rsid w:val="00DA493D"/>
    <w:rsid w:val="00DA4A8B"/>
    <w:rsid w:val="00DA4A8D"/>
    <w:rsid w:val="00DA4ACE"/>
    <w:rsid w:val="00DA4C6A"/>
    <w:rsid w:val="00DA4F41"/>
    <w:rsid w:val="00DA4FB8"/>
    <w:rsid w:val="00DA4FF0"/>
    <w:rsid w:val="00DA50A4"/>
    <w:rsid w:val="00DA5193"/>
    <w:rsid w:val="00DA51FD"/>
    <w:rsid w:val="00DA5221"/>
    <w:rsid w:val="00DA52BB"/>
    <w:rsid w:val="00DA536F"/>
    <w:rsid w:val="00DA53B2"/>
    <w:rsid w:val="00DA54D8"/>
    <w:rsid w:val="00DA54E2"/>
    <w:rsid w:val="00DA5693"/>
    <w:rsid w:val="00DA57BA"/>
    <w:rsid w:val="00DA5919"/>
    <w:rsid w:val="00DA5A8E"/>
    <w:rsid w:val="00DA5E6D"/>
    <w:rsid w:val="00DA5F2A"/>
    <w:rsid w:val="00DA5F64"/>
    <w:rsid w:val="00DA60CB"/>
    <w:rsid w:val="00DA613E"/>
    <w:rsid w:val="00DA61DB"/>
    <w:rsid w:val="00DA6260"/>
    <w:rsid w:val="00DA627A"/>
    <w:rsid w:val="00DA6337"/>
    <w:rsid w:val="00DA63FF"/>
    <w:rsid w:val="00DA6455"/>
    <w:rsid w:val="00DA65F0"/>
    <w:rsid w:val="00DA674E"/>
    <w:rsid w:val="00DA678F"/>
    <w:rsid w:val="00DA6806"/>
    <w:rsid w:val="00DA6928"/>
    <w:rsid w:val="00DA6C79"/>
    <w:rsid w:val="00DA6DEE"/>
    <w:rsid w:val="00DA6E59"/>
    <w:rsid w:val="00DA6F54"/>
    <w:rsid w:val="00DA6F5A"/>
    <w:rsid w:val="00DA6FD8"/>
    <w:rsid w:val="00DA707C"/>
    <w:rsid w:val="00DA71B8"/>
    <w:rsid w:val="00DA72F1"/>
    <w:rsid w:val="00DA7330"/>
    <w:rsid w:val="00DA74AA"/>
    <w:rsid w:val="00DA7537"/>
    <w:rsid w:val="00DA7650"/>
    <w:rsid w:val="00DA7912"/>
    <w:rsid w:val="00DA7996"/>
    <w:rsid w:val="00DA7C0B"/>
    <w:rsid w:val="00DA7C5B"/>
    <w:rsid w:val="00DA7CAA"/>
    <w:rsid w:val="00DA7CC2"/>
    <w:rsid w:val="00DA7D47"/>
    <w:rsid w:val="00DA7DF9"/>
    <w:rsid w:val="00DA7E12"/>
    <w:rsid w:val="00DA7FA5"/>
    <w:rsid w:val="00DA7FD9"/>
    <w:rsid w:val="00DB0034"/>
    <w:rsid w:val="00DB00C8"/>
    <w:rsid w:val="00DB0487"/>
    <w:rsid w:val="00DB04FC"/>
    <w:rsid w:val="00DB05BF"/>
    <w:rsid w:val="00DB0670"/>
    <w:rsid w:val="00DB0863"/>
    <w:rsid w:val="00DB0A2F"/>
    <w:rsid w:val="00DB0AD5"/>
    <w:rsid w:val="00DB0CFA"/>
    <w:rsid w:val="00DB0DD8"/>
    <w:rsid w:val="00DB0DDF"/>
    <w:rsid w:val="00DB1144"/>
    <w:rsid w:val="00DB1193"/>
    <w:rsid w:val="00DB130B"/>
    <w:rsid w:val="00DB1319"/>
    <w:rsid w:val="00DB13C2"/>
    <w:rsid w:val="00DB141C"/>
    <w:rsid w:val="00DB1489"/>
    <w:rsid w:val="00DB14F3"/>
    <w:rsid w:val="00DB158B"/>
    <w:rsid w:val="00DB171C"/>
    <w:rsid w:val="00DB17D0"/>
    <w:rsid w:val="00DB17FE"/>
    <w:rsid w:val="00DB1957"/>
    <w:rsid w:val="00DB19DD"/>
    <w:rsid w:val="00DB19EB"/>
    <w:rsid w:val="00DB1A37"/>
    <w:rsid w:val="00DB1AD1"/>
    <w:rsid w:val="00DB1B08"/>
    <w:rsid w:val="00DB1C5F"/>
    <w:rsid w:val="00DB1CC4"/>
    <w:rsid w:val="00DB1E14"/>
    <w:rsid w:val="00DB1E49"/>
    <w:rsid w:val="00DB200E"/>
    <w:rsid w:val="00DB204D"/>
    <w:rsid w:val="00DB2086"/>
    <w:rsid w:val="00DB2265"/>
    <w:rsid w:val="00DB22F9"/>
    <w:rsid w:val="00DB2425"/>
    <w:rsid w:val="00DB2434"/>
    <w:rsid w:val="00DB24AB"/>
    <w:rsid w:val="00DB2770"/>
    <w:rsid w:val="00DB27B0"/>
    <w:rsid w:val="00DB29F5"/>
    <w:rsid w:val="00DB2AD9"/>
    <w:rsid w:val="00DB2D52"/>
    <w:rsid w:val="00DB2E2F"/>
    <w:rsid w:val="00DB2F73"/>
    <w:rsid w:val="00DB2FD1"/>
    <w:rsid w:val="00DB30DD"/>
    <w:rsid w:val="00DB311C"/>
    <w:rsid w:val="00DB31FF"/>
    <w:rsid w:val="00DB3216"/>
    <w:rsid w:val="00DB33E7"/>
    <w:rsid w:val="00DB3506"/>
    <w:rsid w:val="00DB35C4"/>
    <w:rsid w:val="00DB378C"/>
    <w:rsid w:val="00DB3795"/>
    <w:rsid w:val="00DB37D8"/>
    <w:rsid w:val="00DB383D"/>
    <w:rsid w:val="00DB38F2"/>
    <w:rsid w:val="00DB38F9"/>
    <w:rsid w:val="00DB39C6"/>
    <w:rsid w:val="00DB3B42"/>
    <w:rsid w:val="00DB3BA9"/>
    <w:rsid w:val="00DB3DA3"/>
    <w:rsid w:val="00DB4086"/>
    <w:rsid w:val="00DB41B9"/>
    <w:rsid w:val="00DB4415"/>
    <w:rsid w:val="00DB4437"/>
    <w:rsid w:val="00DB4462"/>
    <w:rsid w:val="00DB4729"/>
    <w:rsid w:val="00DB497A"/>
    <w:rsid w:val="00DB4A37"/>
    <w:rsid w:val="00DB4BC2"/>
    <w:rsid w:val="00DB4C93"/>
    <w:rsid w:val="00DB4CFF"/>
    <w:rsid w:val="00DB4D6C"/>
    <w:rsid w:val="00DB4D85"/>
    <w:rsid w:val="00DB4DA7"/>
    <w:rsid w:val="00DB4DE3"/>
    <w:rsid w:val="00DB4F8E"/>
    <w:rsid w:val="00DB5210"/>
    <w:rsid w:val="00DB52F0"/>
    <w:rsid w:val="00DB53E5"/>
    <w:rsid w:val="00DB545E"/>
    <w:rsid w:val="00DB5500"/>
    <w:rsid w:val="00DB59FB"/>
    <w:rsid w:val="00DB5A36"/>
    <w:rsid w:val="00DB5C57"/>
    <w:rsid w:val="00DB5CCC"/>
    <w:rsid w:val="00DB5D61"/>
    <w:rsid w:val="00DB5D8F"/>
    <w:rsid w:val="00DB5E44"/>
    <w:rsid w:val="00DB5EF9"/>
    <w:rsid w:val="00DB5F7E"/>
    <w:rsid w:val="00DB5F9F"/>
    <w:rsid w:val="00DB5FBC"/>
    <w:rsid w:val="00DB604B"/>
    <w:rsid w:val="00DB61D4"/>
    <w:rsid w:val="00DB638F"/>
    <w:rsid w:val="00DB63D5"/>
    <w:rsid w:val="00DB6413"/>
    <w:rsid w:val="00DB6436"/>
    <w:rsid w:val="00DB663A"/>
    <w:rsid w:val="00DB665D"/>
    <w:rsid w:val="00DB6797"/>
    <w:rsid w:val="00DB69A6"/>
    <w:rsid w:val="00DB69D8"/>
    <w:rsid w:val="00DB6C17"/>
    <w:rsid w:val="00DB6C7D"/>
    <w:rsid w:val="00DB6DC3"/>
    <w:rsid w:val="00DB6E86"/>
    <w:rsid w:val="00DB6F0E"/>
    <w:rsid w:val="00DB6FDE"/>
    <w:rsid w:val="00DB7043"/>
    <w:rsid w:val="00DB7151"/>
    <w:rsid w:val="00DB7274"/>
    <w:rsid w:val="00DB7328"/>
    <w:rsid w:val="00DB734C"/>
    <w:rsid w:val="00DB741E"/>
    <w:rsid w:val="00DB7489"/>
    <w:rsid w:val="00DB74E4"/>
    <w:rsid w:val="00DB752F"/>
    <w:rsid w:val="00DB75F4"/>
    <w:rsid w:val="00DB77A8"/>
    <w:rsid w:val="00DB790B"/>
    <w:rsid w:val="00DB79A6"/>
    <w:rsid w:val="00DB7A12"/>
    <w:rsid w:val="00DB7A44"/>
    <w:rsid w:val="00DB7B02"/>
    <w:rsid w:val="00DB7C89"/>
    <w:rsid w:val="00DB7CD3"/>
    <w:rsid w:val="00DB7D72"/>
    <w:rsid w:val="00DB7E93"/>
    <w:rsid w:val="00DB7F42"/>
    <w:rsid w:val="00DB7FC2"/>
    <w:rsid w:val="00DB7FF5"/>
    <w:rsid w:val="00DC001B"/>
    <w:rsid w:val="00DC0136"/>
    <w:rsid w:val="00DC0263"/>
    <w:rsid w:val="00DC026B"/>
    <w:rsid w:val="00DC02C3"/>
    <w:rsid w:val="00DC039E"/>
    <w:rsid w:val="00DC04EA"/>
    <w:rsid w:val="00DC04FA"/>
    <w:rsid w:val="00DC0924"/>
    <w:rsid w:val="00DC0970"/>
    <w:rsid w:val="00DC09AC"/>
    <w:rsid w:val="00DC0B9A"/>
    <w:rsid w:val="00DC0B9F"/>
    <w:rsid w:val="00DC0BD5"/>
    <w:rsid w:val="00DC0D70"/>
    <w:rsid w:val="00DC0E6C"/>
    <w:rsid w:val="00DC0F0C"/>
    <w:rsid w:val="00DC0F2D"/>
    <w:rsid w:val="00DC0F6E"/>
    <w:rsid w:val="00DC133F"/>
    <w:rsid w:val="00DC139C"/>
    <w:rsid w:val="00DC13FD"/>
    <w:rsid w:val="00DC14A2"/>
    <w:rsid w:val="00DC14D4"/>
    <w:rsid w:val="00DC1754"/>
    <w:rsid w:val="00DC17A0"/>
    <w:rsid w:val="00DC1891"/>
    <w:rsid w:val="00DC1975"/>
    <w:rsid w:val="00DC199C"/>
    <w:rsid w:val="00DC1A28"/>
    <w:rsid w:val="00DC1BFC"/>
    <w:rsid w:val="00DC1DFD"/>
    <w:rsid w:val="00DC1E15"/>
    <w:rsid w:val="00DC1E5C"/>
    <w:rsid w:val="00DC1F24"/>
    <w:rsid w:val="00DC1FD8"/>
    <w:rsid w:val="00DC208A"/>
    <w:rsid w:val="00DC2119"/>
    <w:rsid w:val="00DC22A7"/>
    <w:rsid w:val="00DC23A4"/>
    <w:rsid w:val="00DC23C0"/>
    <w:rsid w:val="00DC241B"/>
    <w:rsid w:val="00DC252A"/>
    <w:rsid w:val="00DC25B4"/>
    <w:rsid w:val="00DC26A3"/>
    <w:rsid w:val="00DC279C"/>
    <w:rsid w:val="00DC27AF"/>
    <w:rsid w:val="00DC28C7"/>
    <w:rsid w:val="00DC2AAA"/>
    <w:rsid w:val="00DC2AF8"/>
    <w:rsid w:val="00DC2BF9"/>
    <w:rsid w:val="00DC2BFA"/>
    <w:rsid w:val="00DC2C1A"/>
    <w:rsid w:val="00DC2E2A"/>
    <w:rsid w:val="00DC3273"/>
    <w:rsid w:val="00DC33E1"/>
    <w:rsid w:val="00DC35A4"/>
    <w:rsid w:val="00DC36BC"/>
    <w:rsid w:val="00DC3759"/>
    <w:rsid w:val="00DC38A2"/>
    <w:rsid w:val="00DC3A05"/>
    <w:rsid w:val="00DC3A16"/>
    <w:rsid w:val="00DC3D0E"/>
    <w:rsid w:val="00DC3D64"/>
    <w:rsid w:val="00DC3E23"/>
    <w:rsid w:val="00DC3FD7"/>
    <w:rsid w:val="00DC3FFA"/>
    <w:rsid w:val="00DC4064"/>
    <w:rsid w:val="00DC4201"/>
    <w:rsid w:val="00DC42B5"/>
    <w:rsid w:val="00DC433E"/>
    <w:rsid w:val="00DC44AD"/>
    <w:rsid w:val="00DC451E"/>
    <w:rsid w:val="00DC45F5"/>
    <w:rsid w:val="00DC4731"/>
    <w:rsid w:val="00DC48AA"/>
    <w:rsid w:val="00DC4A9E"/>
    <w:rsid w:val="00DC4A9F"/>
    <w:rsid w:val="00DC4AFA"/>
    <w:rsid w:val="00DC4D91"/>
    <w:rsid w:val="00DC4D9B"/>
    <w:rsid w:val="00DC4F3C"/>
    <w:rsid w:val="00DC4F43"/>
    <w:rsid w:val="00DC5068"/>
    <w:rsid w:val="00DC51CB"/>
    <w:rsid w:val="00DC53CF"/>
    <w:rsid w:val="00DC5445"/>
    <w:rsid w:val="00DC54D5"/>
    <w:rsid w:val="00DC5583"/>
    <w:rsid w:val="00DC55C7"/>
    <w:rsid w:val="00DC5613"/>
    <w:rsid w:val="00DC577F"/>
    <w:rsid w:val="00DC57A4"/>
    <w:rsid w:val="00DC57E3"/>
    <w:rsid w:val="00DC57EB"/>
    <w:rsid w:val="00DC5900"/>
    <w:rsid w:val="00DC5AEE"/>
    <w:rsid w:val="00DC5BE0"/>
    <w:rsid w:val="00DC5C3F"/>
    <w:rsid w:val="00DC5C45"/>
    <w:rsid w:val="00DC5DAA"/>
    <w:rsid w:val="00DC5E46"/>
    <w:rsid w:val="00DC614A"/>
    <w:rsid w:val="00DC6151"/>
    <w:rsid w:val="00DC62E8"/>
    <w:rsid w:val="00DC6363"/>
    <w:rsid w:val="00DC6507"/>
    <w:rsid w:val="00DC6771"/>
    <w:rsid w:val="00DC6813"/>
    <w:rsid w:val="00DC693A"/>
    <w:rsid w:val="00DC6947"/>
    <w:rsid w:val="00DC6A7E"/>
    <w:rsid w:val="00DC6B18"/>
    <w:rsid w:val="00DC6BF5"/>
    <w:rsid w:val="00DC6EB6"/>
    <w:rsid w:val="00DC6FDE"/>
    <w:rsid w:val="00DC70F2"/>
    <w:rsid w:val="00DC7177"/>
    <w:rsid w:val="00DC7202"/>
    <w:rsid w:val="00DC7276"/>
    <w:rsid w:val="00DC76E5"/>
    <w:rsid w:val="00DC7752"/>
    <w:rsid w:val="00DC7A9D"/>
    <w:rsid w:val="00DC7ACA"/>
    <w:rsid w:val="00DC7B52"/>
    <w:rsid w:val="00DC7B61"/>
    <w:rsid w:val="00DC7BD6"/>
    <w:rsid w:val="00DC7C81"/>
    <w:rsid w:val="00DC7CBE"/>
    <w:rsid w:val="00DC7D53"/>
    <w:rsid w:val="00DC7D6F"/>
    <w:rsid w:val="00DC7EA9"/>
    <w:rsid w:val="00DD00FD"/>
    <w:rsid w:val="00DD011C"/>
    <w:rsid w:val="00DD036A"/>
    <w:rsid w:val="00DD039A"/>
    <w:rsid w:val="00DD045F"/>
    <w:rsid w:val="00DD05C4"/>
    <w:rsid w:val="00DD0682"/>
    <w:rsid w:val="00DD06B6"/>
    <w:rsid w:val="00DD06E7"/>
    <w:rsid w:val="00DD06F3"/>
    <w:rsid w:val="00DD08AE"/>
    <w:rsid w:val="00DD08CC"/>
    <w:rsid w:val="00DD091B"/>
    <w:rsid w:val="00DD0A30"/>
    <w:rsid w:val="00DD0A62"/>
    <w:rsid w:val="00DD0C36"/>
    <w:rsid w:val="00DD0C96"/>
    <w:rsid w:val="00DD0DF6"/>
    <w:rsid w:val="00DD0E24"/>
    <w:rsid w:val="00DD0EAF"/>
    <w:rsid w:val="00DD0F26"/>
    <w:rsid w:val="00DD1021"/>
    <w:rsid w:val="00DD10F3"/>
    <w:rsid w:val="00DD10F7"/>
    <w:rsid w:val="00DD115C"/>
    <w:rsid w:val="00DD118E"/>
    <w:rsid w:val="00DD11D4"/>
    <w:rsid w:val="00DD124B"/>
    <w:rsid w:val="00DD1379"/>
    <w:rsid w:val="00DD14E7"/>
    <w:rsid w:val="00DD1649"/>
    <w:rsid w:val="00DD1663"/>
    <w:rsid w:val="00DD169C"/>
    <w:rsid w:val="00DD1868"/>
    <w:rsid w:val="00DD18E6"/>
    <w:rsid w:val="00DD19C2"/>
    <w:rsid w:val="00DD1A3B"/>
    <w:rsid w:val="00DD1AFC"/>
    <w:rsid w:val="00DD1BCF"/>
    <w:rsid w:val="00DD1D5A"/>
    <w:rsid w:val="00DD1F0D"/>
    <w:rsid w:val="00DD1F22"/>
    <w:rsid w:val="00DD2067"/>
    <w:rsid w:val="00DD20B4"/>
    <w:rsid w:val="00DD22A5"/>
    <w:rsid w:val="00DD22CB"/>
    <w:rsid w:val="00DD2425"/>
    <w:rsid w:val="00DD2474"/>
    <w:rsid w:val="00DD2477"/>
    <w:rsid w:val="00DD257A"/>
    <w:rsid w:val="00DD25F5"/>
    <w:rsid w:val="00DD27A3"/>
    <w:rsid w:val="00DD28DC"/>
    <w:rsid w:val="00DD292C"/>
    <w:rsid w:val="00DD29B3"/>
    <w:rsid w:val="00DD2BBC"/>
    <w:rsid w:val="00DD2C75"/>
    <w:rsid w:val="00DD2CDA"/>
    <w:rsid w:val="00DD2D45"/>
    <w:rsid w:val="00DD2EE5"/>
    <w:rsid w:val="00DD3160"/>
    <w:rsid w:val="00DD32B0"/>
    <w:rsid w:val="00DD3313"/>
    <w:rsid w:val="00DD336E"/>
    <w:rsid w:val="00DD34B4"/>
    <w:rsid w:val="00DD34E9"/>
    <w:rsid w:val="00DD3661"/>
    <w:rsid w:val="00DD368E"/>
    <w:rsid w:val="00DD36D8"/>
    <w:rsid w:val="00DD3716"/>
    <w:rsid w:val="00DD38EB"/>
    <w:rsid w:val="00DD3B17"/>
    <w:rsid w:val="00DD3BDF"/>
    <w:rsid w:val="00DD3C07"/>
    <w:rsid w:val="00DD3D24"/>
    <w:rsid w:val="00DD3D3C"/>
    <w:rsid w:val="00DD3DD5"/>
    <w:rsid w:val="00DD3E65"/>
    <w:rsid w:val="00DD3EBD"/>
    <w:rsid w:val="00DD3EDF"/>
    <w:rsid w:val="00DD3F12"/>
    <w:rsid w:val="00DD3F99"/>
    <w:rsid w:val="00DD4089"/>
    <w:rsid w:val="00DD40DE"/>
    <w:rsid w:val="00DD4246"/>
    <w:rsid w:val="00DD4331"/>
    <w:rsid w:val="00DD4546"/>
    <w:rsid w:val="00DD4626"/>
    <w:rsid w:val="00DD46F9"/>
    <w:rsid w:val="00DD475E"/>
    <w:rsid w:val="00DD4872"/>
    <w:rsid w:val="00DD4984"/>
    <w:rsid w:val="00DD4A2C"/>
    <w:rsid w:val="00DD4A8B"/>
    <w:rsid w:val="00DD4C1C"/>
    <w:rsid w:val="00DD4CFC"/>
    <w:rsid w:val="00DD4F31"/>
    <w:rsid w:val="00DD5021"/>
    <w:rsid w:val="00DD5194"/>
    <w:rsid w:val="00DD51F8"/>
    <w:rsid w:val="00DD5219"/>
    <w:rsid w:val="00DD52E0"/>
    <w:rsid w:val="00DD53F9"/>
    <w:rsid w:val="00DD544C"/>
    <w:rsid w:val="00DD54BC"/>
    <w:rsid w:val="00DD54F8"/>
    <w:rsid w:val="00DD55B6"/>
    <w:rsid w:val="00DD5646"/>
    <w:rsid w:val="00DD5721"/>
    <w:rsid w:val="00DD580B"/>
    <w:rsid w:val="00DD5A50"/>
    <w:rsid w:val="00DD5AE9"/>
    <w:rsid w:val="00DD5AEA"/>
    <w:rsid w:val="00DD5EED"/>
    <w:rsid w:val="00DD5F43"/>
    <w:rsid w:val="00DD5F52"/>
    <w:rsid w:val="00DD5F68"/>
    <w:rsid w:val="00DD60E8"/>
    <w:rsid w:val="00DD61F7"/>
    <w:rsid w:val="00DD6256"/>
    <w:rsid w:val="00DD62C5"/>
    <w:rsid w:val="00DD63E5"/>
    <w:rsid w:val="00DD664F"/>
    <w:rsid w:val="00DD66D1"/>
    <w:rsid w:val="00DD66E7"/>
    <w:rsid w:val="00DD673E"/>
    <w:rsid w:val="00DD67D7"/>
    <w:rsid w:val="00DD68AF"/>
    <w:rsid w:val="00DD69A2"/>
    <w:rsid w:val="00DD69E1"/>
    <w:rsid w:val="00DD6ACB"/>
    <w:rsid w:val="00DD6C36"/>
    <w:rsid w:val="00DD6C4B"/>
    <w:rsid w:val="00DD6C65"/>
    <w:rsid w:val="00DD6CC0"/>
    <w:rsid w:val="00DD6ECC"/>
    <w:rsid w:val="00DD6FCA"/>
    <w:rsid w:val="00DD70A2"/>
    <w:rsid w:val="00DD70B5"/>
    <w:rsid w:val="00DD70D0"/>
    <w:rsid w:val="00DD70DD"/>
    <w:rsid w:val="00DD734A"/>
    <w:rsid w:val="00DD73DC"/>
    <w:rsid w:val="00DD7423"/>
    <w:rsid w:val="00DD746B"/>
    <w:rsid w:val="00DD7487"/>
    <w:rsid w:val="00DD79FA"/>
    <w:rsid w:val="00DD7A0C"/>
    <w:rsid w:val="00DD7A4E"/>
    <w:rsid w:val="00DD7B74"/>
    <w:rsid w:val="00DD7B90"/>
    <w:rsid w:val="00DD7C7E"/>
    <w:rsid w:val="00DD7E40"/>
    <w:rsid w:val="00DD7E9D"/>
    <w:rsid w:val="00DD7EBF"/>
    <w:rsid w:val="00DD7EDC"/>
    <w:rsid w:val="00DD7F14"/>
    <w:rsid w:val="00DD7FD2"/>
    <w:rsid w:val="00DE0078"/>
    <w:rsid w:val="00DE0087"/>
    <w:rsid w:val="00DE03A2"/>
    <w:rsid w:val="00DE05B6"/>
    <w:rsid w:val="00DE0803"/>
    <w:rsid w:val="00DE0958"/>
    <w:rsid w:val="00DE0A4F"/>
    <w:rsid w:val="00DE0B96"/>
    <w:rsid w:val="00DE0D18"/>
    <w:rsid w:val="00DE0E94"/>
    <w:rsid w:val="00DE0EA5"/>
    <w:rsid w:val="00DE0EFB"/>
    <w:rsid w:val="00DE1054"/>
    <w:rsid w:val="00DE112A"/>
    <w:rsid w:val="00DE121E"/>
    <w:rsid w:val="00DE122A"/>
    <w:rsid w:val="00DE12CF"/>
    <w:rsid w:val="00DE1344"/>
    <w:rsid w:val="00DE1390"/>
    <w:rsid w:val="00DE13C8"/>
    <w:rsid w:val="00DE182C"/>
    <w:rsid w:val="00DE1873"/>
    <w:rsid w:val="00DE1926"/>
    <w:rsid w:val="00DE19B1"/>
    <w:rsid w:val="00DE19E9"/>
    <w:rsid w:val="00DE1AAE"/>
    <w:rsid w:val="00DE1AB7"/>
    <w:rsid w:val="00DE1D03"/>
    <w:rsid w:val="00DE1D7F"/>
    <w:rsid w:val="00DE1E32"/>
    <w:rsid w:val="00DE20D4"/>
    <w:rsid w:val="00DE2209"/>
    <w:rsid w:val="00DE2369"/>
    <w:rsid w:val="00DE23AB"/>
    <w:rsid w:val="00DE23BD"/>
    <w:rsid w:val="00DE23D7"/>
    <w:rsid w:val="00DE2462"/>
    <w:rsid w:val="00DE25DD"/>
    <w:rsid w:val="00DE2652"/>
    <w:rsid w:val="00DE26E6"/>
    <w:rsid w:val="00DE2733"/>
    <w:rsid w:val="00DE288B"/>
    <w:rsid w:val="00DE29D0"/>
    <w:rsid w:val="00DE2A20"/>
    <w:rsid w:val="00DE2AA4"/>
    <w:rsid w:val="00DE2BBD"/>
    <w:rsid w:val="00DE2BFA"/>
    <w:rsid w:val="00DE2C91"/>
    <w:rsid w:val="00DE2CC1"/>
    <w:rsid w:val="00DE2D85"/>
    <w:rsid w:val="00DE2D95"/>
    <w:rsid w:val="00DE2DEF"/>
    <w:rsid w:val="00DE2E8C"/>
    <w:rsid w:val="00DE2F2B"/>
    <w:rsid w:val="00DE3136"/>
    <w:rsid w:val="00DE3231"/>
    <w:rsid w:val="00DE337F"/>
    <w:rsid w:val="00DE34CA"/>
    <w:rsid w:val="00DE352C"/>
    <w:rsid w:val="00DE358E"/>
    <w:rsid w:val="00DE36D5"/>
    <w:rsid w:val="00DE36FE"/>
    <w:rsid w:val="00DE375D"/>
    <w:rsid w:val="00DE378C"/>
    <w:rsid w:val="00DE3793"/>
    <w:rsid w:val="00DE37A7"/>
    <w:rsid w:val="00DE37DC"/>
    <w:rsid w:val="00DE388C"/>
    <w:rsid w:val="00DE3915"/>
    <w:rsid w:val="00DE3959"/>
    <w:rsid w:val="00DE39FF"/>
    <w:rsid w:val="00DE3A10"/>
    <w:rsid w:val="00DE3B96"/>
    <w:rsid w:val="00DE3D2F"/>
    <w:rsid w:val="00DE3D7E"/>
    <w:rsid w:val="00DE3E8A"/>
    <w:rsid w:val="00DE3F38"/>
    <w:rsid w:val="00DE3F5A"/>
    <w:rsid w:val="00DE4084"/>
    <w:rsid w:val="00DE41EE"/>
    <w:rsid w:val="00DE4217"/>
    <w:rsid w:val="00DE4240"/>
    <w:rsid w:val="00DE4403"/>
    <w:rsid w:val="00DE46A8"/>
    <w:rsid w:val="00DE48C2"/>
    <w:rsid w:val="00DE49B7"/>
    <w:rsid w:val="00DE4AFA"/>
    <w:rsid w:val="00DE4B6A"/>
    <w:rsid w:val="00DE4C11"/>
    <w:rsid w:val="00DE4C7D"/>
    <w:rsid w:val="00DE4D94"/>
    <w:rsid w:val="00DE4E6B"/>
    <w:rsid w:val="00DE4EAE"/>
    <w:rsid w:val="00DE509D"/>
    <w:rsid w:val="00DE50DB"/>
    <w:rsid w:val="00DE5142"/>
    <w:rsid w:val="00DE51F8"/>
    <w:rsid w:val="00DE524E"/>
    <w:rsid w:val="00DE5283"/>
    <w:rsid w:val="00DE52CC"/>
    <w:rsid w:val="00DE53D6"/>
    <w:rsid w:val="00DE540B"/>
    <w:rsid w:val="00DE5466"/>
    <w:rsid w:val="00DE5696"/>
    <w:rsid w:val="00DE577C"/>
    <w:rsid w:val="00DE58A3"/>
    <w:rsid w:val="00DE5913"/>
    <w:rsid w:val="00DE5937"/>
    <w:rsid w:val="00DE5A12"/>
    <w:rsid w:val="00DE5B4D"/>
    <w:rsid w:val="00DE5B78"/>
    <w:rsid w:val="00DE5C5E"/>
    <w:rsid w:val="00DE5CB5"/>
    <w:rsid w:val="00DE5E38"/>
    <w:rsid w:val="00DE5ED0"/>
    <w:rsid w:val="00DE5FAC"/>
    <w:rsid w:val="00DE5FC9"/>
    <w:rsid w:val="00DE60B8"/>
    <w:rsid w:val="00DE60CF"/>
    <w:rsid w:val="00DE6211"/>
    <w:rsid w:val="00DE624A"/>
    <w:rsid w:val="00DE6287"/>
    <w:rsid w:val="00DE62B1"/>
    <w:rsid w:val="00DE6334"/>
    <w:rsid w:val="00DE640B"/>
    <w:rsid w:val="00DE64D8"/>
    <w:rsid w:val="00DE66FB"/>
    <w:rsid w:val="00DE687D"/>
    <w:rsid w:val="00DE6A76"/>
    <w:rsid w:val="00DE6A88"/>
    <w:rsid w:val="00DE6B12"/>
    <w:rsid w:val="00DE6C6C"/>
    <w:rsid w:val="00DE6C9D"/>
    <w:rsid w:val="00DE6CC7"/>
    <w:rsid w:val="00DE6D6F"/>
    <w:rsid w:val="00DE6E97"/>
    <w:rsid w:val="00DE6EC5"/>
    <w:rsid w:val="00DE6F5C"/>
    <w:rsid w:val="00DE6FFC"/>
    <w:rsid w:val="00DE70FF"/>
    <w:rsid w:val="00DE71AC"/>
    <w:rsid w:val="00DE7226"/>
    <w:rsid w:val="00DE7250"/>
    <w:rsid w:val="00DE73A9"/>
    <w:rsid w:val="00DE74BD"/>
    <w:rsid w:val="00DE75BA"/>
    <w:rsid w:val="00DE778C"/>
    <w:rsid w:val="00DE7A73"/>
    <w:rsid w:val="00DE7AF1"/>
    <w:rsid w:val="00DE7AF4"/>
    <w:rsid w:val="00DE7B99"/>
    <w:rsid w:val="00DE7E8B"/>
    <w:rsid w:val="00DE7EB5"/>
    <w:rsid w:val="00DF002F"/>
    <w:rsid w:val="00DF014F"/>
    <w:rsid w:val="00DF0233"/>
    <w:rsid w:val="00DF0409"/>
    <w:rsid w:val="00DF0410"/>
    <w:rsid w:val="00DF046F"/>
    <w:rsid w:val="00DF06A3"/>
    <w:rsid w:val="00DF071A"/>
    <w:rsid w:val="00DF0787"/>
    <w:rsid w:val="00DF07DA"/>
    <w:rsid w:val="00DF07DE"/>
    <w:rsid w:val="00DF082F"/>
    <w:rsid w:val="00DF0870"/>
    <w:rsid w:val="00DF0903"/>
    <w:rsid w:val="00DF09C9"/>
    <w:rsid w:val="00DF0AE0"/>
    <w:rsid w:val="00DF0B35"/>
    <w:rsid w:val="00DF0B89"/>
    <w:rsid w:val="00DF0BC0"/>
    <w:rsid w:val="00DF0D55"/>
    <w:rsid w:val="00DF0E0A"/>
    <w:rsid w:val="00DF0E0D"/>
    <w:rsid w:val="00DF1060"/>
    <w:rsid w:val="00DF1062"/>
    <w:rsid w:val="00DF1087"/>
    <w:rsid w:val="00DF1167"/>
    <w:rsid w:val="00DF11B5"/>
    <w:rsid w:val="00DF12FB"/>
    <w:rsid w:val="00DF131D"/>
    <w:rsid w:val="00DF14C7"/>
    <w:rsid w:val="00DF1592"/>
    <w:rsid w:val="00DF16F3"/>
    <w:rsid w:val="00DF1745"/>
    <w:rsid w:val="00DF1979"/>
    <w:rsid w:val="00DF199D"/>
    <w:rsid w:val="00DF1A17"/>
    <w:rsid w:val="00DF1BB0"/>
    <w:rsid w:val="00DF1BD4"/>
    <w:rsid w:val="00DF1D2F"/>
    <w:rsid w:val="00DF1DCE"/>
    <w:rsid w:val="00DF1E59"/>
    <w:rsid w:val="00DF2057"/>
    <w:rsid w:val="00DF2070"/>
    <w:rsid w:val="00DF2135"/>
    <w:rsid w:val="00DF215A"/>
    <w:rsid w:val="00DF219E"/>
    <w:rsid w:val="00DF21A9"/>
    <w:rsid w:val="00DF21F6"/>
    <w:rsid w:val="00DF2248"/>
    <w:rsid w:val="00DF251F"/>
    <w:rsid w:val="00DF258D"/>
    <w:rsid w:val="00DF25CF"/>
    <w:rsid w:val="00DF265C"/>
    <w:rsid w:val="00DF2701"/>
    <w:rsid w:val="00DF270E"/>
    <w:rsid w:val="00DF2721"/>
    <w:rsid w:val="00DF28CD"/>
    <w:rsid w:val="00DF2922"/>
    <w:rsid w:val="00DF29AB"/>
    <w:rsid w:val="00DF2A5C"/>
    <w:rsid w:val="00DF2ADD"/>
    <w:rsid w:val="00DF2B25"/>
    <w:rsid w:val="00DF2BCE"/>
    <w:rsid w:val="00DF2BD0"/>
    <w:rsid w:val="00DF2C12"/>
    <w:rsid w:val="00DF2E52"/>
    <w:rsid w:val="00DF2E5F"/>
    <w:rsid w:val="00DF2F37"/>
    <w:rsid w:val="00DF317C"/>
    <w:rsid w:val="00DF320F"/>
    <w:rsid w:val="00DF3298"/>
    <w:rsid w:val="00DF32A4"/>
    <w:rsid w:val="00DF32A7"/>
    <w:rsid w:val="00DF33B1"/>
    <w:rsid w:val="00DF3476"/>
    <w:rsid w:val="00DF3956"/>
    <w:rsid w:val="00DF3959"/>
    <w:rsid w:val="00DF3AF0"/>
    <w:rsid w:val="00DF3AFB"/>
    <w:rsid w:val="00DF3C2E"/>
    <w:rsid w:val="00DF3CBE"/>
    <w:rsid w:val="00DF3E80"/>
    <w:rsid w:val="00DF3E84"/>
    <w:rsid w:val="00DF3EF9"/>
    <w:rsid w:val="00DF3F2B"/>
    <w:rsid w:val="00DF3F99"/>
    <w:rsid w:val="00DF404B"/>
    <w:rsid w:val="00DF411A"/>
    <w:rsid w:val="00DF4178"/>
    <w:rsid w:val="00DF4461"/>
    <w:rsid w:val="00DF4645"/>
    <w:rsid w:val="00DF4670"/>
    <w:rsid w:val="00DF469B"/>
    <w:rsid w:val="00DF476B"/>
    <w:rsid w:val="00DF4968"/>
    <w:rsid w:val="00DF4A4D"/>
    <w:rsid w:val="00DF4AD9"/>
    <w:rsid w:val="00DF4AE3"/>
    <w:rsid w:val="00DF4C6F"/>
    <w:rsid w:val="00DF4CCD"/>
    <w:rsid w:val="00DF4E08"/>
    <w:rsid w:val="00DF5071"/>
    <w:rsid w:val="00DF50B0"/>
    <w:rsid w:val="00DF50B7"/>
    <w:rsid w:val="00DF533E"/>
    <w:rsid w:val="00DF5354"/>
    <w:rsid w:val="00DF53D2"/>
    <w:rsid w:val="00DF54B7"/>
    <w:rsid w:val="00DF54C2"/>
    <w:rsid w:val="00DF54F8"/>
    <w:rsid w:val="00DF576C"/>
    <w:rsid w:val="00DF5876"/>
    <w:rsid w:val="00DF58A3"/>
    <w:rsid w:val="00DF592A"/>
    <w:rsid w:val="00DF5A65"/>
    <w:rsid w:val="00DF5AF5"/>
    <w:rsid w:val="00DF5AFE"/>
    <w:rsid w:val="00DF5C31"/>
    <w:rsid w:val="00DF5F1C"/>
    <w:rsid w:val="00DF5F4F"/>
    <w:rsid w:val="00DF5F58"/>
    <w:rsid w:val="00DF605A"/>
    <w:rsid w:val="00DF621D"/>
    <w:rsid w:val="00DF66E4"/>
    <w:rsid w:val="00DF66EF"/>
    <w:rsid w:val="00DF6711"/>
    <w:rsid w:val="00DF6818"/>
    <w:rsid w:val="00DF6872"/>
    <w:rsid w:val="00DF68B6"/>
    <w:rsid w:val="00DF68C5"/>
    <w:rsid w:val="00DF690B"/>
    <w:rsid w:val="00DF6A0F"/>
    <w:rsid w:val="00DF6A1D"/>
    <w:rsid w:val="00DF6AE7"/>
    <w:rsid w:val="00DF6BA8"/>
    <w:rsid w:val="00DF6C35"/>
    <w:rsid w:val="00DF6DB4"/>
    <w:rsid w:val="00DF6E13"/>
    <w:rsid w:val="00DF6FC2"/>
    <w:rsid w:val="00DF70DA"/>
    <w:rsid w:val="00DF710F"/>
    <w:rsid w:val="00DF7110"/>
    <w:rsid w:val="00DF711B"/>
    <w:rsid w:val="00DF7315"/>
    <w:rsid w:val="00DF73BD"/>
    <w:rsid w:val="00DF7418"/>
    <w:rsid w:val="00DF741D"/>
    <w:rsid w:val="00DF7704"/>
    <w:rsid w:val="00DF7715"/>
    <w:rsid w:val="00DF777F"/>
    <w:rsid w:val="00DF7845"/>
    <w:rsid w:val="00DF7B19"/>
    <w:rsid w:val="00DF7B9B"/>
    <w:rsid w:val="00DF7C90"/>
    <w:rsid w:val="00DF7D1D"/>
    <w:rsid w:val="00DF7D24"/>
    <w:rsid w:val="00DF7ECB"/>
    <w:rsid w:val="00DF7ED2"/>
    <w:rsid w:val="00DF7F21"/>
    <w:rsid w:val="00E000A0"/>
    <w:rsid w:val="00E0012E"/>
    <w:rsid w:val="00E00177"/>
    <w:rsid w:val="00E00257"/>
    <w:rsid w:val="00E004A9"/>
    <w:rsid w:val="00E004F7"/>
    <w:rsid w:val="00E00687"/>
    <w:rsid w:val="00E006BC"/>
    <w:rsid w:val="00E006C0"/>
    <w:rsid w:val="00E00766"/>
    <w:rsid w:val="00E00862"/>
    <w:rsid w:val="00E00875"/>
    <w:rsid w:val="00E00938"/>
    <w:rsid w:val="00E00949"/>
    <w:rsid w:val="00E00AB1"/>
    <w:rsid w:val="00E00B3E"/>
    <w:rsid w:val="00E00DE8"/>
    <w:rsid w:val="00E00E19"/>
    <w:rsid w:val="00E00E40"/>
    <w:rsid w:val="00E00EC0"/>
    <w:rsid w:val="00E00ED7"/>
    <w:rsid w:val="00E0103E"/>
    <w:rsid w:val="00E0104F"/>
    <w:rsid w:val="00E010AC"/>
    <w:rsid w:val="00E010AD"/>
    <w:rsid w:val="00E010DB"/>
    <w:rsid w:val="00E01159"/>
    <w:rsid w:val="00E0125B"/>
    <w:rsid w:val="00E0125D"/>
    <w:rsid w:val="00E0132E"/>
    <w:rsid w:val="00E0159E"/>
    <w:rsid w:val="00E015DE"/>
    <w:rsid w:val="00E01874"/>
    <w:rsid w:val="00E0197C"/>
    <w:rsid w:val="00E019D9"/>
    <w:rsid w:val="00E01A3A"/>
    <w:rsid w:val="00E01ADE"/>
    <w:rsid w:val="00E01B14"/>
    <w:rsid w:val="00E01BB8"/>
    <w:rsid w:val="00E01BC9"/>
    <w:rsid w:val="00E01C0C"/>
    <w:rsid w:val="00E01C12"/>
    <w:rsid w:val="00E01C5C"/>
    <w:rsid w:val="00E01CC2"/>
    <w:rsid w:val="00E01DA7"/>
    <w:rsid w:val="00E01DCE"/>
    <w:rsid w:val="00E01EAA"/>
    <w:rsid w:val="00E01EEB"/>
    <w:rsid w:val="00E02016"/>
    <w:rsid w:val="00E0212F"/>
    <w:rsid w:val="00E0213A"/>
    <w:rsid w:val="00E021BB"/>
    <w:rsid w:val="00E02201"/>
    <w:rsid w:val="00E0220B"/>
    <w:rsid w:val="00E02241"/>
    <w:rsid w:val="00E02483"/>
    <w:rsid w:val="00E02508"/>
    <w:rsid w:val="00E025DD"/>
    <w:rsid w:val="00E025DF"/>
    <w:rsid w:val="00E026BF"/>
    <w:rsid w:val="00E02974"/>
    <w:rsid w:val="00E02B12"/>
    <w:rsid w:val="00E02B8F"/>
    <w:rsid w:val="00E02C6B"/>
    <w:rsid w:val="00E02CE8"/>
    <w:rsid w:val="00E02D9E"/>
    <w:rsid w:val="00E02F3D"/>
    <w:rsid w:val="00E030B8"/>
    <w:rsid w:val="00E03335"/>
    <w:rsid w:val="00E033AB"/>
    <w:rsid w:val="00E033E3"/>
    <w:rsid w:val="00E03469"/>
    <w:rsid w:val="00E034CD"/>
    <w:rsid w:val="00E03715"/>
    <w:rsid w:val="00E037EA"/>
    <w:rsid w:val="00E03842"/>
    <w:rsid w:val="00E0398B"/>
    <w:rsid w:val="00E03A7D"/>
    <w:rsid w:val="00E03A9E"/>
    <w:rsid w:val="00E03B2F"/>
    <w:rsid w:val="00E03B8D"/>
    <w:rsid w:val="00E03B98"/>
    <w:rsid w:val="00E03E6A"/>
    <w:rsid w:val="00E03FC8"/>
    <w:rsid w:val="00E03FFE"/>
    <w:rsid w:val="00E04039"/>
    <w:rsid w:val="00E04046"/>
    <w:rsid w:val="00E0407E"/>
    <w:rsid w:val="00E04164"/>
    <w:rsid w:val="00E04212"/>
    <w:rsid w:val="00E0421C"/>
    <w:rsid w:val="00E043FA"/>
    <w:rsid w:val="00E04547"/>
    <w:rsid w:val="00E045EF"/>
    <w:rsid w:val="00E046B2"/>
    <w:rsid w:val="00E04750"/>
    <w:rsid w:val="00E047BC"/>
    <w:rsid w:val="00E048C5"/>
    <w:rsid w:val="00E04903"/>
    <w:rsid w:val="00E04ACD"/>
    <w:rsid w:val="00E04D7F"/>
    <w:rsid w:val="00E04EB2"/>
    <w:rsid w:val="00E04EDF"/>
    <w:rsid w:val="00E05063"/>
    <w:rsid w:val="00E0525D"/>
    <w:rsid w:val="00E0526F"/>
    <w:rsid w:val="00E05272"/>
    <w:rsid w:val="00E055EF"/>
    <w:rsid w:val="00E05AF2"/>
    <w:rsid w:val="00E05B65"/>
    <w:rsid w:val="00E05B7C"/>
    <w:rsid w:val="00E05E9F"/>
    <w:rsid w:val="00E060F9"/>
    <w:rsid w:val="00E06461"/>
    <w:rsid w:val="00E0647B"/>
    <w:rsid w:val="00E064A7"/>
    <w:rsid w:val="00E0664E"/>
    <w:rsid w:val="00E066BC"/>
    <w:rsid w:val="00E066FE"/>
    <w:rsid w:val="00E0675D"/>
    <w:rsid w:val="00E06822"/>
    <w:rsid w:val="00E06951"/>
    <w:rsid w:val="00E069BC"/>
    <w:rsid w:val="00E06AA9"/>
    <w:rsid w:val="00E06AD4"/>
    <w:rsid w:val="00E06BCD"/>
    <w:rsid w:val="00E06EB3"/>
    <w:rsid w:val="00E07031"/>
    <w:rsid w:val="00E072C0"/>
    <w:rsid w:val="00E07436"/>
    <w:rsid w:val="00E0743A"/>
    <w:rsid w:val="00E07495"/>
    <w:rsid w:val="00E074C4"/>
    <w:rsid w:val="00E0755B"/>
    <w:rsid w:val="00E0778C"/>
    <w:rsid w:val="00E077B9"/>
    <w:rsid w:val="00E07890"/>
    <w:rsid w:val="00E07951"/>
    <w:rsid w:val="00E07AC8"/>
    <w:rsid w:val="00E07AC9"/>
    <w:rsid w:val="00E07C7B"/>
    <w:rsid w:val="00E07CCB"/>
    <w:rsid w:val="00E07D22"/>
    <w:rsid w:val="00E07E5C"/>
    <w:rsid w:val="00E07E84"/>
    <w:rsid w:val="00E07F57"/>
    <w:rsid w:val="00E100CC"/>
    <w:rsid w:val="00E101E4"/>
    <w:rsid w:val="00E10351"/>
    <w:rsid w:val="00E1046C"/>
    <w:rsid w:val="00E10496"/>
    <w:rsid w:val="00E1050C"/>
    <w:rsid w:val="00E1067E"/>
    <w:rsid w:val="00E1089F"/>
    <w:rsid w:val="00E108AB"/>
    <w:rsid w:val="00E1091A"/>
    <w:rsid w:val="00E10B58"/>
    <w:rsid w:val="00E10BAE"/>
    <w:rsid w:val="00E10C07"/>
    <w:rsid w:val="00E10C33"/>
    <w:rsid w:val="00E10CD1"/>
    <w:rsid w:val="00E10E60"/>
    <w:rsid w:val="00E10F16"/>
    <w:rsid w:val="00E10FC5"/>
    <w:rsid w:val="00E110AD"/>
    <w:rsid w:val="00E112C1"/>
    <w:rsid w:val="00E11427"/>
    <w:rsid w:val="00E11694"/>
    <w:rsid w:val="00E116CD"/>
    <w:rsid w:val="00E117B4"/>
    <w:rsid w:val="00E117ED"/>
    <w:rsid w:val="00E11810"/>
    <w:rsid w:val="00E118B3"/>
    <w:rsid w:val="00E118C8"/>
    <w:rsid w:val="00E118ED"/>
    <w:rsid w:val="00E11A20"/>
    <w:rsid w:val="00E11AEB"/>
    <w:rsid w:val="00E11B10"/>
    <w:rsid w:val="00E11B5B"/>
    <w:rsid w:val="00E11BC3"/>
    <w:rsid w:val="00E11C0B"/>
    <w:rsid w:val="00E11C4F"/>
    <w:rsid w:val="00E11CE9"/>
    <w:rsid w:val="00E11CFD"/>
    <w:rsid w:val="00E11DB9"/>
    <w:rsid w:val="00E11F12"/>
    <w:rsid w:val="00E11F4F"/>
    <w:rsid w:val="00E11FA7"/>
    <w:rsid w:val="00E121A8"/>
    <w:rsid w:val="00E121E7"/>
    <w:rsid w:val="00E122A7"/>
    <w:rsid w:val="00E122E6"/>
    <w:rsid w:val="00E123D2"/>
    <w:rsid w:val="00E12638"/>
    <w:rsid w:val="00E1268B"/>
    <w:rsid w:val="00E126C6"/>
    <w:rsid w:val="00E126E0"/>
    <w:rsid w:val="00E1270C"/>
    <w:rsid w:val="00E1270F"/>
    <w:rsid w:val="00E12734"/>
    <w:rsid w:val="00E129F9"/>
    <w:rsid w:val="00E12A06"/>
    <w:rsid w:val="00E12B85"/>
    <w:rsid w:val="00E12D9F"/>
    <w:rsid w:val="00E12E38"/>
    <w:rsid w:val="00E12F11"/>
    <w:rsid w:val="00E13043"/>
    <w:rsid w:val="00E1305E"/>
    <w:rsid w:val="00E130A9"/>
    <w:rsid w:val="00E132C4"/>
    <w:rsid w:val="00E13330"/>
    <w:rsid w:val="00E13385"/>
    <w:rsid w:val="00E13679"/>
    <w:rsid w:val="00E1369F"/>
    <w:rsid w:val="00E136D3"/>
    <w:rsid w:val="00E1373C"/>
    <w:rsid w:val="00E1377A"/>
    <w:rsid w:val="00E13787"/>
    <w:rsid w:val="00E1385A"/>
    <w:rsid w:val="00E13874"/>
    <w:rsid w:val="00E138CF"/>
    <w:rsid w:val="00E13967"/>
    <w:rsid w:val="00E1399E"/>
    <w:rsid w:val="00E13B10"/>
    <w:rsid w:val="00E13D1F"/>
    <w:rsid w:val="00E13D76"/>
    <w:rsid w:val="00E13E3C"/>
    <w:rsid w:val="00E13F2B"/>
    <w:rsid w:val="00E1403E"/>
    <w:rsid w:val="00E14127"/>
    <w:rsid w:val="00E141F4"/>
    <w:rsid w:val="00E142A5"/>
    <w:rsid w:val="00E14446"/>
    <w:rsid w:val="00E14459"/>
    <w:rsid w:val="00E144F1"/>
    <w:rsid w:val="00E14642"/>
    <w:rsid w:val="00E14773"/>
    <w:rsid w:val="00E14809"/>
    <w:rsid w:val="00E1480B"/>
    <w:rsid w:val="00E148C6"/>
    <w:rsid w:val="00E1494E"/>
    <w:rsid w:val="00E14995"/>
    <w:rsid w:val="00E14AF1"/>
    <w:rsid w:val="00E14D80"/>
    <w:rsid w:val="00E14DF6"/>
    <w:rsid w:val="00E14F88"/>
    <w:rsid w:val="00E15055"/>
    <w:rsid w:val="00E15172"/>
    <w:rsid w:val="00E15226"/>
    <w:rsid w:val="00E1522E"/>
    <w:rsid w:val="00E1546E"/>
    <w:rsid w:val="00E157D5"/>
    <w:rsid w:val="00E1580F"/>
    <w:rsid w:val="00E1586D"/>
    <w:rsid w:val="00E15AE5"/>
    <w:rsid w:val="00E15B07"/>
    <w:rsid w:val="00E15C9F"/>
    <w:rsid w:val="00E15F9A"/>
    <w:rsid w:val="00E16088"/>
    <w:rsid w:val="00E1609A"/>
    <w:rsid w:val="00E1613D"/>
    <w:rsid w:val="00E16217"/>
    <w:rsid w:val="00E16235"/>
    <w:rsid w:val="00E162EB"/>
    <w:rsid w:val="00E163BF"/>
    <w:rsid w:val="00E1644A"/>
    <w:rsid w:val="00E167AC"/>
    <w:rsid w:val="00E1682A"/>
    <w:rsid w:val="00E16B41"/>
    <w:rsid w:val="00E16C03"/>
    <w:rsid w:val="00E16C9E"/>
    <w:rsid w:val="00E16CF1"/>
    <w:rsid w:val="00E16E20"/>
    <w:rsid w:val="00E16E2F"/>
    <w:rsid w:val="00E16F74"/>
    <w:rsid w:val="00E16F8B"/>
    <w:rsid w:val="00E17084"/>
    <w:rsid w:val="00E17120"/>
    <w:rsid w:val="00E1716D"/>
    <w:rsid w:val="00E171FB"/>
    <w:rsid w:val="00E17429"/>
    <w:rsid w:val="00E17583"/>
    <w:rsid w:val="00E17594"/>
    <w:rsid w:val="00E17A29"/>
    <w:rsid w:val="00E17AAC"/>
    <w:rsid w:val="00E17B3F"/>
    <w:rsid w:val="00E17C39"/>
    <w:rsid w:val="00E17CF9"/>
    <w:rsid w:val="00E17E2D"/>
    <w:rsid w:val="00E17E57"/>
    <w:rsid w:val="00E17F3E"/>
    <w:rsid w:val="00E2002C"/>
    <w:rsid w:val="00E2015A"/>
    <w:rsid w:val="00E201E5"/>
    <w:rsid w:val="00E203BB"/>
    <w:rsid w:val="00E20446"/>
    <w:rsid w:val="00E20491"/>
    <w:rsid w:val="00E2059C"/>
    <w:rsid w:val="00E2083F"/>
    <w:rsid w:val="00E20882"/>
    <w:rsid w:val="00E2088E"/>
    <w:rsid w:val="00E20928"/>
    <w:rsid w:val="00E20946"/>
    <w:rsid w:val="00E20A81"/>
    <w:rsid w:val="00E20BD3"/>
    <w:rsid w:val="00E20EBC"/>
    <w:rsid w:val="00E20F16"/>
    <w:rsid w:val="00E20F3C"/>
    <w:rsid w:val="00E21023"/>
    <w:rsid w:val="00E21217"/>
    <w:rsid w:val="00E2147B"/>
    <w:rsid w:val="00E21514"/>
    <w:rsid w:val="00E21572"/>
    <w:rsid w:val="00E215E1"/>
    <w:rsid w:val="00E21728"/>
    <w:rsid w:val="00E21752"/>
    <w:rsid w:val="00E2179C"/>
    <w:rsid w:val="00E218CC"/>
    <w:rsid w:val="00E21960"/>
    <w:rsid w:val="00E21AD7"/>
    <w:rsid w:val="00E21AEE"/>
    <w:rsid w:val="00E21B9B"/>
    <w:rsid w:val="00E21C11"/>
    <w:rsid w:val="00E21C8B"/>
    <w:rsid w:val="00E21DE2"/>
    <w:rsid w:val="00E21EAD"/>
    <w:rsid w:val="00E21F61"/>
    <w:rsid w:val="00E22159"/>
    <w:rsid w:val="00E222A6"/>
    <w:rsid w:val="00E223FB"/>
    <w:rsid w:val="00E22539"/>
    <w:rsid w:val="00E22798"/>
    <w:rsid w:val="00E227AD"/>
    <w:rsid w:val="00E22924"/>
    <w:rsid w:val="00E229DA"/>
    <w:rsid w:val="00E22A3C"/>
    <w:rsid w:val="00E22A6A"/>
    <w:rsid w:val="00E22A8D"/>
    <w:rsid w:val="00E22AD0"/>
    <w:rsid w:val="00E22AFB"/>
    <w:rsid w:val="00E22B15"/>
    <w:rsid w:val="00E22B64"/>
    <w:rsid w:val="00E22B79"/>
    <w:rsid w:val="00E22BB6"/>
    <w:rsid w:val="00E22BD4"/>
    <w:rsid w:val="00E22BF9"/>
    <w:rsid w:val="00E22C51"/>
    <w:rsid w:val="00E22CD9"/>
    <w:rsid w:val="00E22D5A"/>
    <w:rsid w:val="00E22E49"/>
    <w:rsid w:val="00E22F78"/>
    <w:rsid w:val="00E230A6"/>
    <w:rsid w:val="00E2318E"/>
    <w:rsid w:val="00E2321D"/>
    <w:rsid w:val="00E232CE"/>
    <w:rsid w:val="00E232E2"/>
    <w:rsid w:val="00E23353"/>
    <w:rsid w:val="00E2346A"/>
    <w:rsid w:val="00E236DB"/>
    <w:rsid w:val="00E23820"/>
    <w:rsid w:val="00E23862"/>
    <w:rsid w:val="00E23971"/>
    <w:rsid w:val="00E23CB2"/>
    <w:rsid w:val="00E23D54"/>
    <w:rsid w:val="00E23D6B"/>
    <w:rsid w:val="00E23DB8"/>
    <w:rsid w:val="00E24183"/>
    <w:rsid w:val="00E241E0"/>
    <w:rsid w:val="00E241EF"/>
    <w:rsid w:val="00E24288"/>
    <w:rsid w:val="00E2448C"/>
    <w:rsid w:val="00E24572"/>
    <w:rsid w:val="00E245B0"/>
    <w:rsid w:val="00E24653"/>
    <w:rsid w:val="00E2473D"/>
    <w:rsid w:val="00E24870"/>
    <w:rsid w:val="00E249CD"/>
    <w:rsid w:val="00E24B34"/>
    <w:rsid w:val="00E24BBD"/>
    <w:rsid w:val="00E24CBF"/>
    <w:rsid w:val="00E24CED"/>
    <w:rsid w:val="00E24D8B"/>
    <w:rsid w:val="00E24DC7"/>
    <w:rsid w:val="00E24EF9"/>
    <w:rsid w:val="00E24F0A"/>
    <w:rsid w:val="00E24F34"/>
    <w:rsid w:val="00E2503A"/>
    <w:rsid w:val="00E2511E"/>
    <w:rsid w:val="00E25177"/>
    <w:rsid w:val="00E2520C"/>
    <w:rsid w:val="00E2527B"/>
    <w:rsid w:val="00E2529C"/>
    <w:rsid w:val="00E252D9"/>
    <w:rsid w:val="00E252E0"/>
    <w:rsid w:val="00E253CF"/>
    <w:rsid w:val="00E253D4"/>
    <w:rsid w:val="00E253D9"/>
    <w:rsid w:val="00E25471"/>
    <w:rsid w:val="00E255E2"/>
    <w:rsid w:val="00E2574E"/>
    <w:rsid w:val="00E257BA"/>
    <w:rsid w:val="00E25843"/>
    <w:rsid w:val="00E25864"/>
    <w:rsid w:val="00E2589D"/>
    <w:rsid w:val="00E2589F"/>
    <w:rsid w:val="00E2599B"/>
    <w:rsid w:val="00E25A1E"/>
    <w:rsid w:val="00E25A45"/>
    <w:rsid w:val="00E25A62"/>
    <w:rsid w:val="00E25AAA"/>
    <w:rsid w:val="00E25E25"/>
    <w:rsid w:val="00E26012"/>
    <w:rsid w:val="00E260A2"/>
    <w:rsid w:val="00E260F2"/>
    <w:rsid w:val="00E26181"/>
    <w:rsid w:val="00E261BB"/>
    <w:rsid w:val="00E263C3"/>
    <w:rsid w:val="00E264DF"/>
    <w:rsid w:val="00E2651E"/>
    <w:rsid w:val="00E26532"/>
    <w:rsid w:val="00E2658C"/>
    <w:rsid w:val="00E26890"/>
    <w:rsid w:val="00E269B7"/>
    <w:rsid w:val="00E26C57"/>
    <w:rsid w:val="00E26C82"/>
    <w:rsid w:val="00E26CD1"/>
    <w:rsid w:val="00E26DDB"/>
    <w:rsid w:val="00E26E8E"/>
    <w:rsid w:val="00E26EA7"/>
    <w:rsid w:val="00E26EB7"/>
    <w:rsid w:val="00E26F53"/>
    <w:rsid w:val="00E26FBC"/>
    <w:rsid w:val="00E26FCD"/>
    <w:rsid w:val="00E27028"/>
    <w:rsid w:val="00E27036"/>
    <w:rsid w:val="00E2703F"/>
    <w:rsid w:val="00E2705B"/>
    <w:rsid w:val="00E27074"/>
    <w:rsid w:val="00E270A4"/>
    <w:rsid w:val="00E270EE"/>
    <w:rsid w:val="00E27238"/>
    <w:rsid w:val="00E273F8"/>
    <w:rsid w:val="00E27463"/>
    <w:rsid w:val="00E2753C"/>
    <w:rsid w:val="00E275C1"/>
    <w:rsid w:val="00E2761D"/>
    <w:rsid w:val="00E277BB"/>
    <w:rsid w:val="00E277E7"/>
    <w:rsid w:val="00E27817"/>
    <w:rsid w:val="00E27A44"/>
    <w:rsid w:val="00E27CBF"/>
    <w:rsid w:val="00E27F75"/>
    <w:rsid w:val="00E27FC7"/>
    <w:rsid w:val="00E300C8"/>
    <w:rsid w:val="00E300DD"/>
    <w:rsid w:val="00E30103"/>
    <w:rsid w:val="00E30302"/>
    <w:rsid w:val="00E30388"/>
    <w:rsid w:val="00E303E5"/>
    <w:rsid w:val="00E30420"/>
    <w:rsid w:val="00E3045D"/>
    <w:rsid w:val="00E30527"/>
    <w:rsid w:val="00E305FE"/>
    <w:rsid w:val="00E307B0"/>
    <w:rsid w:val="00E3085B"/>
    <w:rsid w:val="00E30963"/>
    <w:rsid w:val="00E30A80"/>
    <w:rsid w:val="00E30C7E"/>
    <w:rsid w:val="00E30D1E"/>
    <w:rsid w:val="00E311BB"/>
    <w:rsid w:val="00E311E5"/>
    <w:rsid w:val="00E3120C"/>
    <w:rsid w:val="00E3122C"/>
    <w:rsid w:val="00E3125A"/>
    <w:rsid w:val="00E312C1"/>
    <w:rsid w:val="00E312CE"/>
    <w:rsid w:val="00E313AF"/>
    <w:rsid w:val="00E315AE"/>
    <w:rsid w:val="00E315C5"/>
    <w:rsid w:val="00E315D6"/>
    <w:rsid w:val="00E315FA"/>
    <w:rsid w:val="00E316FE"/>
    <w:rsid w:val="00E3171A"/>
    <w:rsid w:val="00E3175C"/>
    <w:rsid w:val="00E317BF"/>
    <w:rsid w:val="00E318A0"/>
    <w:rsid w:val="00E318CC"/>
    <w:rsid w:val="00E31960"/>
    <w:rsid w:val="00E31992"/>
    <w:rsid w:val="00E31B45"/>
    <w:rsid w:val="00E31CFB"/>
    <w:rsid w:val="00E31D29"/>
    <w:rsid w:val="00E31DC1"/>
    <w:rsid w:val="00E31E85"/>
    <w:rsid w:val="00E31F49"/>
    <w:rsid w:val="00E32009"/>
    <w:rsid w:val="00E32020"/>
    <w:rsid w:val="00E32197"/>
    <w:rsid w:val="00E322BB"/>
    <w:rsid w:val="00E32356"/>
    <w:rsid w:val="00E323D3"/>
    <w:rsid w:val="00E323EE"/>
    <w:rsid w:val="00E32425"/>
    <w:rsid w:val="00E32448"/>
    <w:rsid w:val="00E3248D"/>
    <w:rsid w:val="00E3254F"/>
    <w:rsid w:val="00E325FC"/>
    <w:rsid w:val="00E3260C"/>
    <w:rsid w:val="00E32616"/>
    <w:rsid w:val="00E3269A"/>
    <w:rsid w:val="00E326BA"/>
    <w:rsid w:val="00E326C9"/>
    <w:rsid w:val="00E328ED"/>
    <w:rsid w:val="00E328FA"/>
    <w:rsid w:val="00E32913"/>
    <w:rsid w:val="00E32B3B"/>
    <w:rsid w:val="00E32C57"/>
    <w:rsid w:val="00E32F0F"/>
    <w:rsid w:val="00E3309D"/>
    <w:rsid w:val="00E33119"/>
    <w:rsid w:val="00E33206"/>
    <w:rsid w:val="00E335E4"/>
    <w:rsid w:val="00E338D5"/>
    <w:rsid w:val="00E33AC8"/>
    <w:rsid w:val="00E33AE0"/>
    <w:rsid w:val="00E33B29"/>
    <w:rsid w:val="00E33B36"/>
    <w:rsid w:val="00E33E49"/>
    <w:rsid w:val="00E33EF4"/>
    <w:rsid w:val="00E33F3E"/>
    <w:rsid w:val="00E33F9A"/>
    <w:rsid w:val="00E33FC4"/>
    <w:rsid w:val="00E33FE0"/>
    <w:rsid w:val="00E34037"/>
    <w:rsid w:val="00E34044"/>
    <w:rsid w:val="00E34061"/>
    <w:rsid w:val="00E340B7"/>
    <w:rsid w:val="00E340EB"/>
    <w:rsid w:val="00E3431E"/>
    <w:rsid w:val="00E343B2"/>
    <w:rsid w:val="00E3440D"/>
    <w:rsid w:val="00E344BA"/>
    <w:rsid w:val="00E344BC"/>
    <w:rsid w:val="00E34B61"/>
    <w:rsid w:val="00E34BC8"/>
    <w:rsid w:val="00E34DD3"/>
    <w:rsid w:val="00E34E43"/>
    <w:rsid w:val="00E34E98"/>
    <w:rsid w:val="00E34EB1"/>
    <w:rsid w:val="00E34EFA"/>
    <w:rsid w:val="00E35030"/>
    <w:rsid w:val="00E3511F"/>
    <w:rsid w:val="00E3524D"/>
    <w:rsid w:val="00E35396"/>
    <w:rsid w:val="00E354B3"/>
    <w:rsid w:val="00E35673"/>
    <w:rsid w:val="00E3574A"/>
    <w:rsid w:val="00E3594B"/>
    <w:rsid w:val="00E35B21"/>
    <w:rsid w:val="00E35B53"/>
    <w:rsid w:val="00E35BB9"/>
    <w:rsid w:val="00E35C38"/>
    <w:rsid w:val="00E35CC3"/>
    <w:rsid w:val="00E35CCD"/>
    <w:rsid w:val="00E35DBE"/>
    <w:rsid w:val="00E35E7F"/>
    <w:rsid w:val="00E35F9C"/>
    <w:rsid w:val="00E360FD"/>
    <w:rsid w:val="00E36143"/>
    <w:rsid w:val="00E363F9"/>
    <w:rsid w:val="00E36478"/>
    <w:rsid w:val="00E364DB"/>
    <w:rsid w:val="00E3650C"/>
    <w:rsid w:val="00E3651D"/>
    <w:rsid w:val="00E36615"/>
    <w:rsid w:val="00E36657"/>
    <w:rsid w:val="00E36817"/>
    <w:rsid w:val="00E3684C"/>
    <w:rsid w:val="00E368F0"/>
    <w:rsid w:val="00E36AA7"/>
    <w:rsid w:val="00E36C5A"/>
    <w:rsid w:val="00E36D74"/>
    <w:rsid w:val="00E36DCE"/>
    <w:rsid w:val="00E36E76"/>
    <w:rsid w:val="00E36F11"/>
    <w:rsid w:val="00E3713C"/>
    <w:rsid w:val="00E371DB"/>
    <w:rsid w:val="00E372CB"/>
    <w:rsid w:val="00E372CC"/>
    <w:rsid w:val="00E372E3"/>
    <w:rsid w:val="00E37442"/>
    <w:rsid w:val="00E37469"/>
    <w:rsid w:val="00E3754E"/>
    <w:rsid w:val="00E375BA"/>
    <w:rsid w:val="00E378B1"/>
    <w:rsid w:val="00E379AA"/>
    <w:rsid w:val="00E379C4"/>
    <w:rsid w:val="00E379D4"/>
    <w:rsid w:val="00E37C7D"/>
    <w:rsid w:val="00E37D65"/>
    <w:rsid w:val="00E37ED3"/>
    <w:rsid w:val="00E37EED"/>
    <w:rsid w:val="00E37FE7"/>
    <w:rsid w:val="00E40055"/>
    <w:rsid w:val="00E401EA"/>
    <w:rsid w:val="00E402B6"/>
    <w:rsid w:val="00E402D6"/>
    <w:rsid w:val="00E40356"/>
    <w:rsid w:val="00E40361"/>
    <w:rsid w:val="00E40497"/>
    <w:rsid w:val="00E404D4"/>
    <w:rsid w:val="00E406E8"/>
    <w:rsid w:val="00E407FE"/>
    <w:rsid w:val="00E408A3"/>
    <w:rsid w:val="00E408DA"/>
    <w:rsid w:val="00E4093E"/>
    <w:rsid w:val="00E40B3B"/>
    <w:rsid w:val="00E40C2A"/>
    <w:rsid w:val="00E40CA9"/>
    <w:rsid w:val="00E40CC3"/>
    <w:rsid w:val="00E40EBE"/>
    <w:rsid w:val="00E40F75"/>
    <w:rsid w:val="00E41072"/>
    <w:rsid w:val="00E411AF"/>
    <w:rsid w:val="00E4125A"/>
    <w:rsid w:val="00E412B7"/>
    <w:rsid w:val="00E412D9"/>
    <w:rsid w:val="00E412FD"/>
    <w:rsid w:val="00E4131E"/>
    <w:rsid w:val="00E41390"/>
    <w:rsid w:val="00E413D7"/>
    <w:rsid w:val="00E4156E"/>
    <w:rsid w:val="00E41571"/>
    <w:rsid w:val="00E416DF"/>
    <w:rsid w:val="00E41718"/>
    <w:rsid w:val="00E4187F"/>
    <w:rsid w:val="00E4193A"/>
    <w:rsid w:val="00E419D3"/>
    <w:rsid w:val="00E41A1F"/>
    <w:rsid w:val="00E41BAB"/>
    <w:rsid w:val="00E41BD7"/>
    <w:rsid w:val="00E41C12"/>
    <w:rsid w:val="00E41C5D"/>
    <w:rsid w:val="00E41D10"/>
    <w:rsid w:val="00E41DA0"/>
    <w:rsid w:val="00E41FAE"/>
    <w:rsid w:val="00E42013"/>
    <w:rsid w:val="00E420D3"/>
    <w:rsid w:val="00E42487"/>
    <w:rsid w:val="00E42620"/>
    <w:rsid w:val="00E42772"/>
    <w:rsid w:val="00E427F4"/>
    <w:rsid w:val="00E42811"/>
    <w:rsid w:val="00E42848"/>
    <w:rsid w:val="00E428EC"/>
    <w:rsid w:val="00E42949"/>
    <w:rsid w:val="00E42A05"/>
    <w:rsid w:val="00E42A11"/>
    <w:rsid w:val="00E42A22"/>
    <w:rsid w:val="00E42BB3"/>
    <w:rsid w:val="00E42D4F"/>
    <w:rsid w:val="00E42ED2"/>
    <w:rsid w:val="00E42F43"/>
    <w:rsid w:val="00E42FA1"/>
    <w:rsid w:val="00E431AB"/>
    <w:rsid w:val="00E43214"/>
    <w:rsid w:val="00E43295"/>
    <w:rsid w:val="00E43436"/>
    <w:rsid w:val="00E43508"/>
    <w:rsid w:val="00E435AD"/>
    <w:rsid w:val="00E4360A"/>
    <w:rsid w:val="00E43A12"/>
    <w:rsid w:val="00E43B3D"/>
    <w:rsid w:val="00E43B45"/>
    <w:rsid w:val="00E43B7A"/>
    <w:rsid w:val="00E43BA2"/>
    <w:rsid w:val="00E43BB2"/>
    <w:rsid w:val="00E43C92"/>
    <w:rsid w:val="00E43D6D"/>
    <w:rsid w:val="00E43DFD"/>
    <w:rsid w:val="00E43EB2"/>
    <w:rsid w:val="00E44099"/>
    <w:rsid w:val="00E44234"/>
    <w:rsid w:val="00E442DD"/>
    <w:rsid w:val="00E44434"/>
    <w:rsid w:val="00E44608"/>
    <w:rsid w:val="00E44795"/>
    <w:rsid w:val="00E448E4"/>
    <w:rsid w:val="00E44902"/>
    <w:rsid w:val="00E4494C"/>
    <w:rsid w:val="00E44978"/>
    <w:rsid w:val="00E449A0"/>
    <w:rsid w:val="00E44A3F"/>
    <w:rsid w:val="00E44ADE"/>
    <w:rsid w:val="00E44B90"/>
    <w:rsid w:val="00E44C57"/>
    <w:rsid w:val="00E44CF6"/>
    <w:rsid w:val="00E44F47"/>
    <w:rsid w:val="00E44F89"/>
    <w:rsid w:val="00E4508E"/>
    <w:rsid w:val="00E45096"/>
    <w:rsid w:val="00E450C1"/>
    <w:rsid w:val="00E451D1"/>
    <w:rsid w:val="00E45244"/>
    <w:rsid w:val="00E452CE"/>
    <w:rsid w:val="00E4536E"/>
    <w:rsid w:val="00E453F8"/>
    <w:rsid w:val="00E453F9"/>
    <w:rsid w:val="00E45477"/>
    <w:rsid w:val="00E454E4"/>
    <w:rsid w:val="00E454E8"/>
    <w:rsid w:val="00E4556B"/>
    <w:rsid w:val="00E45594"/>
    <w:rsid w:val="00E4566E"/>
    <w:rsid w:val="00E456AE"/>
    <w:rsid w:val="00E45798"/>
    <w:rsid w:val="00E45817"/>
    <w:rsid w:val="00E4599D"/>
    <w:rsid w:val="00E459B6"/>
    <w:rsid w:val="00E459CA"/>
    <w:rsid w:val="00E45A92"/>
    <w:rsid w:val="00E45ABC"/>
    <w:rsid w:val="00E45CB3"/>
    <w:rsid w:val="00E45DC4"/>
    <w:rsid w:val="00E45EB2"/>
    <w:rsid w:val="00E45F2D"/>
    <w:rsid w:val="00E45F8A"/>
    <w:rsid w:val="00E45F8C"/>
    <w:rsid w:val="00E4617A"/>
    <w:rsid w:val="00E461BB"/>
    <w:rsid w:val="00E46331"/>
    <w:rsid w:val="00E46344"/>
    <w:rsid w:val="00E46360"/>
    <w:rsid w:val="00E4642D"/>
    <w:rsid w:val="00E4655E"/>
    <w:rsid w:val="00E4656C"/>
    <w:rsid w:val="00E465B4"/>
    <w:rsid w:val="00E4660B"/>
    <w:rsid w:val="00E46620"/>
    <w:rsid w:val="00E46711"/>
    <w:rsid w:val="00E46738"/>
    <w:rsid w:val="00E46A87"/>
    <w:rsid w:val="00E46BEA"/>
    <w:rsid w:val="00E46C3E"/>
    <w:rsid w:val="00E46D4F"/>
    <w:rsid w:val="00E46EDF"/>
    <w:rsid w:val="00E46FDA"/>
    <w:rsid w:val="00E46FE0"/>
    <w:rsid w:val="00E4714B"/>
    <w:rsid w:val="00E47178"/>
    <w:rsid w:val="00E47258"/>
    <w:rsid w:val="00E47392"/>
    <w:rsid w:val="00E473AA"/>
    <w:rsid w:val="00E474EB"/>
    <w:rsid w:val="00E4778F"/>
    <w:rsid w:val="00E477A5"/>
    <w:rsid w:val="00E47806"/>
    <w:rsid w:val="00E4781B"/>
    <w:rsid w:val="00E478E1"/>
    <w:rsid w:val="00E47B74"/>
    <w:rsid w:val="00E47B91"/>
    <w:rsid w:val="00E47BB9"/>
    <w:rsid w:val="00E47DB2"/>
    <w:rsid w:val="00E47E9E"/>
    <w:rsid w:val="00E500EE"/>
    <w:rsid w:val="00E50153"/>
    <w:rsid w:val="00E501F4"/>
    <w:rsid w:val="00E5035F"/>
    <w:rsid w:val="00E503A9"/>
    <w:rsid w:val="00E50400"/>
    <w:rsid w:val="00E50587"/>
    <w:rsid w:val="00E5063F"/>
    <w:rsid w:val="00E5066F"/>
    <w:rsid w:val="00E50809"/>
    <w:rsid w:val="00E50827"/>
    <w:rsid w:val="00E5090A"/>
    <w:rsid w:val="00E50A28"/>
    <w:rsid w:val="00E50A38"/>
    <w:rsid w:val="00E50A61"/>
    <w:rsid w:val="00E50B47"/>
    <w:rsid w:val="00E50BE2"/>
    <w:rsid w:val="00E50D9E"/>
    <w:rsid w:val="00E50DD6"/>
    <w:rsid w:val="00E50E9E"/>
    <w:rsid w:val="00E50F66"/>
    <w:rsid w:val="00E51289"/>
    <w:rsid w:val="00E512A0"/>
    <w:rsid w:val="00E51302"/>
    <w:rsid w:val="00E5134B"/>
    <w:rsid w:val="00E5135D"/>
    <w:rsid w:val="00E513B0"/>
    <w:rsid w:val="00E516C9"/>
    <w:rsid w:val="00E517ED"/>
    <w:rsid w:val="00E51884"/>
    <w:rsid w:val="00E51A58"/>
    <w:rsid w:val="00E51AA2"/>
    <w:rsid w:val="00E51B10"/>
    <w:rsid w:val="00E51BAA"/>
    <w:rsid w:val="00E51C83"/>
    <w:rsid w:val="00E51C94"/>
    <w:rsid w:val="00E51CDA"/>
    <w:rsid w:val="00E51CFC"/>
    <w:rsid w:val="00E51DFB"/>
    <w:rsid w:val="00E51E75"/>
    <w:rsid w:val="00E51F9C"/>
    <w:rsid w:val="00E52044"/>
    <w:rsid w:val="00E5228D"/>
    <w:rsid w:val="00E5229C"/>
    <w:rsid w:val="00E523BA"/>
    <w:rsid w:val="00E524F3"/>
    <w:rsid w:val="00E5250E"/>
    <w:rsid w:val="00E52512"/>
    <w:rsid w:val="00E52621"/>
    <w:rsid w:val="00E52A7F"/>
    <w:rsid w:val="00E52AFB"/>
    <w:rsid w:val="00E52C4D"/>
    <w:rsid w:val="00E52C7E"/>
    <w:rsid w:val="00E52D75"/>
    <w:rsid w:val="00E52E8C"/>
    <w:rsid w:val="00E52EB9"/>
    <w:rsid w:val="00E531A4"/>
    <w:rsid w:val="00E531FA"/>
    <w:rsid w:val="00E532F7"/>
    <w:rsid w:val="00E533D7"/>
    <w:rsid w:val="00E53476"/>
    <w:rsid w:val="00E53490"/>
    <w:rsid w:val="00E534D7"/>
    <w:rsid w:val="00E537C4"/>
    <w:rsid w:val="00E5393C"/>
    <w:rsid w:val="00E53BA9"/>
    <w:rsid w:val="00E53C75"/>
    <w:rsid w:val="00E53DD2"/>
    <w:rsid w:val="00E53DDC"/>
    <w:rsid w:val="00E53E75"/>
    <w:rsid w:val="00E540B9"/>
    <w:rsid w:val="00E54127"/>
    <w:rsid w:val="00E5417F"/>
    <w:rsid w:val="00E541E0"/>
    <w:rsid w:val="00E5422D"/>
    <w:rsid w:val="00E542FB"/>
    <w:rsid w:val="00E5444B"/>
    <w:rsid w:val="00E54470"/>
    <w:rsid w:val="00E544A2"/>
    <w:rsid w:val="00E54597"/>
    <w:rsid w:val="00E545B6"/>
    <w:rsid w:val="00E545D0"/>
    <w:rsid w:val="00E54688"/>
    <w:rsid w:val="00E546BE"/>
    <w:rsid w:val="00E54822"/>
    <w:rsid w:val="00E548E2"/>
    <w:rsid w:val="00E5496B"/>
    <w:rsid w:val="00E549AA"/>
    <w:rsid w:val="00E54A8D"/>
    <w:rsid w:val="00E54AF3"/>
    <w:rsid w:val="00E54B40"/>
    <w:rsid w:val="00E54B5C"/>
    <w:rsid w:val="00E54B88"/>
    <w:rsid w:val="00E54C18"/>
    <w:rsid w:val="00E54D3B"/>
    <w:rsid w:val="00E54D7F"/>
    <w:rsid w:val="00E54D86"/>
    <w:rsid w:val="00E54FC8"/>
    <w:rsid w:val="00E550DF"/>
    <w:rsid w:val="00E55232"/>
    <w:rsid w:val="00E553BF"/>
    <w:rsid w:val="00E555FA"/>
    <w:rsid w:val="00E55741"/>
    <w:rsid w:val="00E55983"/>
    <w:rsid w:val="00E55B16"/>
    <w:rsid w:val="00E55B7C"/>
    <w:rsid w:val="00E55C0B"/>
    <w:rsid w:val="00E55C92"/>
    <w:rsid w:val="00E55CE8"/>
    <w:rsid w:val="00E55D03"/>
    <w:rsid w:val="00E55DC5"/>
    <w:rsid w:val="00E55F3F"/>
    <w:rsid w:val="00E55FBB"/>
    <w:rsid w:val="00E56062"/>
    <w:rsid w:val="00E56066"/>
    <w:rsid w:val="00E5607F"/>
    <w:rsid w:val="00E56188"/>
    <w:rsid w:val="00E561A5"/>
    <w:rsid w:val="00E561CD"/>
    <w:rsid w:val="00E5626F"/>
    <w:rsid w:val="00E5639A"/>
    <w:rsid w:val="00E56553"/>
    <w:rsid w:val="00E56717"/>
    <w:rsid w:val="00E5687C"/>
    <w:rsid w:val="00E56910"/>
    <w:rsid w:val="00E569BA"/>
    <w:rsid w:val="00E56B03"/>
    <w:rsid w:val="00E56CDF"/>
    <w:rsid w:val="00E56D14"/>
    <w:rsid w:val="00E56DB7"/>
    <w:rsid w:val="00E56E4E"/>
    <w:rsid w:val="00E56EC1"/>
    <w:rsid w:val="00E5702D"/>
    <w:rsid w:val="00E570F9"/>
    <w:rsid w:val="00E571B5"/>
    <w:rsid w:val="00E572D0"/>
    <w:rsid w:val="00E572D2"/>
    <w:rsid w:val="00E573DE"/>
    <w:rsid w:val="00E574E3"/>
    <w:rsid w:val="00E5753D"/>
    <w:rsid w:val="00E57666"/>
    <w:rsid w:val="00E577E6"/>
    <w:rsid w:val="00E577F4"/>
    <w:rsid w:val="00E578FC"/>
    <w:rsid w:val="00E57ACC"/>
    <w:rsid w:val="00E57ADE"/>
    <w:rsid w:val="00E57B58"/>
    <w:rsid w:val="00E57D0A"/>
    <w:rsid w:val="00E57D1F"/>
    <w:rsid w:val="00E57E37"/>
    <w:rsid w:val="00E57E66"/>
    <w:rsid w:val="00E57F01"/>
    <w:rsid w:val="00E57F49"/>
    <w:rsid w:val="00E6008A"/>
    <w:rsid w:val="00E600AB"/>
    <w:rsid w:val="00E6010A"/>
    <w:rsid w:val="00E60116"/>
    <w:rsid w:val="00E6015F"/>
    <w:rsid w:val="00E60182"/>
    <w:rsid w:val="00E601FF"/>
    <w:rsid w:val="00E60252"/>
    <w:rsid w:val="00E60310"/>
    <w:rsid w:val="00E60312"/>
    <w:rsid w:val="00E6031D"/>
    <w:rsid w:val="00E6032F"/>
    <w:rsid w:val="00E603A3"/>
    <w:rsid w:val="00E6040F"/>
    <w:rsid w:val="00E60458"/>
    <w:rsid w:val="00E605A1"/>
    <w:rsid w:val="00E60670"/>
    <w:rsid w:val="00E607FC"/>
    <w:rsid w:val="00E60842"/>
    <w:rsid w:val="00E60928"/>
    <w:rsid w:val="00E60A12"/>
    <w:rsid w:val="00E60B34"/>
    <w:rsid w:val="00E60B6B"/>
    <w:rsid w:val="00E60CAD"/>
    <w:rsid w:val="00E60CE4"/>
    <w:rsid w:val="00E60EBF"/>
    <w:rsid w:val="00E60FC5"/>
    <w:rsid w:val="00E610B7"/>
    <w:rsid w:val="00E61167"/>
    <w:rsid w:val="00E61295"/>
    <w:rsid w:val="00E61363"/>
    <w:rsid w:val="00E61373"/>
    <w:rsid w:val="00E616E8"/>
    <w:rsid w:val="00E61747"/>
    <w:rsid w:val="00E617A0"/>
    <w:rsid w:val="00E617F2"/>
    <w:rsid w:val="00E61816"/>
    <w:rsid w:val="00E61872"/>
    <w:rsid w:val="00E6193E"/>
    <w:rsid w:val="00E61A72"/>
    <w:rsid w:val="00E61A9B"/>
    <w:rsid w:val="00E61AE3"/>
    <w:rsid w:val="00E61B1C"/>
    <w:rsid w:val="00E61CCC"/>
    <w:rsid w:val="00E61EF1"/>
    <w:rsid w:val="00E620D5"/>
    <w:rsid w:val="00E62107"/>
    <w:rsid w:val="00E6210A"/>
    <w:rsid w:val="00E621C2"/>
    <w:rsid w:val="00E62291"/>
    <w:rsid w:val="00E62308"/>
    <w:rsid w:val="00E62342"/>
    <w:rsid w:val="00E623F0"/>
    <w:rsid w:val="00E623F1"/>
    <w:rsid w:val="00E62452"/>
    <w:rsid w:val="00E624EF"/>
    <w:rsid w:val="00E62518"/>
    <w:rsid w:val="00E626BC"/>
    <w:rsid w:val="00E62945"/>
    <w:rsid w:val="00E62AAD"/>
    <w:rsid w:val="00E62C16"/>
    <w:rsid w:val="00E62C56"/>
    <w:rsid w:val="00E62DCE"/>
    <w:rsid w:val="00E62EFF"/>
    <w:rsid w:val="00E62F16"/>
    <w:rsid w:val="00E630FB"/>
    <w:rsid w:val="00E631E8"/>
    <w:rsid w:val="00E6321D"/>
    <w:rsid w:val="00E632FE"/>
    <w:rsid w:val="00E633B5"/>
    <w:rsid w:val="00E63484"/>
    <w:rsid w:val="00E634BB"/>
    <w:rsid w:val="00E63543"/>
    <w:rsid w:val="00E636CF"/>
    <w:rsid w:val="00E636FC"/>
    <w:rsid w:val="00E63993"/>
    <w:rsid w:val="00E63AAA"/>
    <w:rsid w:val="00E63B34"/>
    <w:rsid w:val="00E63C3B"/>
    <w:rsid w:val="00E63DA9"/>
    <w:rsid w:val="00E63E29"/>
    <w:rsid w:val="00E64119"/>
    <w:rsid w:val="00E64134"/>
    <w:rsid w:val="00E6418F"/>
    <w:rsid w:val="00E641DB"/>
    <w:rsid w:val="00E64220"/>
    <w:rsid w:val="00E64224"/>
    <w:rsid w:val="00E64258"/>
    <w:rsid w:val="00E64262"/>
    <w:rsid w:val="00E643D7"/>
    <w:rsid w:val="00E64708"/>
    <w:rsid w:val="00E64785"/>
    <w:rsid w:val="00E648DA"/>
    <w:rsid w:val="00E6497A"/>
    <w:rsid w:val="00E649F2"/>
    <w:rsid w:val="00E64C15"/>
    <w:rsid w:val="00E64C9F"/>
    <w:rsid w:val="00E64D63"/>
    <w:rsid w:val="00E64D89"/>
    <w:rsid w:val="00E64E99"/>
    <w:rsid w:val="00E64FE7"/>
    <w:rsid w:val="00E6524E"/>
    <w:rsid w:val="00E65309"/>
    <w:rsid w:val="00E6540A"/>
    <w:rsid w:val="00E6541B"/>
    <w:rsid w:val="00E65469"/>
    <w:rsid w:val="00E6547A"/>
    <w:rsid w:val="00E654C0"/>
    <w:rsid w:val="00E655B1"/>
    <w:rsid w:val="00E656CD"/>
    <w:rsid w:val="00E658E3"/>
    <w:rsid w:val="00E6599F"/>
    <w:rsid w:val="00E659D8"/>
    <w:rsid w:val="00E65C9A"/>
    <w:rsid w:val="00E65D08"/>
    <w:rsid w:val="00E65D44"/>
    <w:rsid w:val="00E65E8A"/>
    <w:rsid w:val="00E65F5C"/>
    <w:rsid w:val="00E65F8A"/>
    <w:rsid w:val="00E6606A"/>
    <w:rsid w:val="00E6608C"/>
    <w:rsid w:val="00E66145"/>
    <w:rsid w:val="00E661A3"/>
    <w:rsid w:val="00E661D6"/>
    <w:rsid w:val="00E66218"/>
    <w:rsid w:val="00E66426"/>
    <w:rsid w:val="00E66667"/>
    <w:rsid w:val="00E6671E"/>
    <w:rsid w:val="00E66785"/>
    <w:rsid w:val="00E667F9"/>
    <w:rsid w:val="00E669CA"/>
    <w:rsid w:val="00E66A69"/>
    <w:rsid w:val="00E66B10"/>
    <w:rsid w:val="00E66C4E"/>
    <w:rsid w:val="00E66D71"/>
    <w:rsid w:val="00E66E33"/>
    <w:rsid w:val="00E66E6E"/>
    <w:rsid w:val="00E66EFB"/>
    <w:rsid w:val="00E66F1D"/>
    <w:rsid w:val="00E66FD3"/>
    <w:rsid w:val="00E66FD8"/>
    <w:rsid w:val="00E67136"/>
    <w:rsid w:val="00E6734E"/>
    <w:rsid w:val="00E67762"/>
    <w:rsid w:val="00E6788F"/>
    <w:rsid w:val="00E67899"/>
    <w:rsid w:val="00E678B3"/>
    <w:rsid w:val="00E678FB"/>
    <w:rsid w:val="00E67A6C"/>
    <w:rsid w:val="00E67B2A"/>
    <w:rsid w:val="00E67BDC"/>
    <w:rsid w:val="00E67BF7"/>
    <w:rsid w:val="00E67C11"/>
    <w:rsid w:val="00E67C1A"/>
    <w:rsid w:val="00E67D02"/>
    <w:rsid w:val="00E67ECE"/>
    <w:rsid w:val="00E70070"/>
    <w:rsid w:val="00E701A6"/>
    <w:rsid w:val="00E701F8"/>
    <w:rsid w:val="00E70228"/>
    <w:rsid w:val="00E702BA"/>
    <w:rsid w:val="00E702D4"/>
    <w:rsid w:val="00E703D4"/>
    <w:rsid w:val="00E70526"/>
    <w:rsid w:val="00E705B6"/>
    <w:rsid w:val="00E7070C"/>
    <w:rsid w:val="00E7074C"/>
    <w:rsid w:val="00E707DE"/>
    <w:rsid w:val="00E707F5"/>
    <w:rsid w:val="00E7087B"/>
    <w:rsid w:val="00E70893"/>
    <w:rsid w:val="00E708C2"/>
    <w:rsid w:val="00E70969"/>
    <w:rsid w:val="00E709B7"/>
    <w:rsid w:val="00E70C0A"/>
    <w:rsid w:val="00E70C37"/>
    <w:rsid w:val="00E70C5D"/>
    <w:rsid w:val="00E70CB9"/>
    <w:rsid w:val="00E70E11"/>
    <w:rsid w:val="00E70FD7"/>
    <w:rsid w:val="00E710DE"/>
    <w:rsid w:val="00E71105"/>
    <w:rsid w:val="00E71116"/>
    <w:rsid w:val="00E71278"/>
    <w:rsid w:val="00E7136F"/>
    <w:rsid w:val="00E71409"/>
    <w:rsid w:val="00E714DE"/>
    <w:rsid w:val="00E715A4"/>
    <w:rsid w:val="00E71639"/>
    <w:rsid w:val="00E71799"/>
    <w:rsid w:val="00E717AC"/>
    <w:rsid w:val="00E7187C"/>
    <w:rsid w:val="00E71923"/>
    <w:rsid w:val="00E71930"/>
    <w:rsid w:val="00E7199C"/>
    <w:rsid w:val="00E719BC"/>
    <w:rsid w:val="00E719DB"/>
    <w:rsid w:val="00E71ABB"/>
    <w:rsid w:val="00E71AC4"/>
    <w:rsid w:val="00E71BAA"/>
    <w:rsid w:val="00E71C66"/>
    <w:rsid w:val="00E71CB4"/>
    <w:rsid w:val="00E71DB1"/>
    <w:rsid w:val="00E71FBF"/>
    <w:rsid w:val="00E720CA"/>
    <w:rsid w:val="00E7232C"/>
    <w:rsid w:val="00E72372"/>
    <w:rsid w:val="00E723B8"/>
    <w:rsid w:val="00E72522"/>
    <w:rsid w:val="00E72529"/>
    <w:rsid w:val="00E72567"/>
    <w:rsid w:val="00E72678"/>
    <w:rsid w:val="00E72726"/>
    <w:rsid w:val="00E7278A"/>
    <w:rsid w:val="00E728BF"/>
    <w:rsid w:val="00E72936"/>
    <w:rsid w:val="00E72940"/>
    <w:rsid w:val="00E72A56"/>
    <w:rsid w:val="00E72A68"/>
    <w:rsid w:val="00E72A89"/>
    <w:rsid w:val="00E72A90"/>
    <w:rsid w:val="00E72ADA"/>
    <w:rsid w:val="00E72B5E"/>
    <w:rsid w:val="00E72CA6"/>
    <w:rsid w:val="00E72E34"/>
    <w:rsid w:val="00E72EAE"/>
    <w:rsid w:val="00E72EB1"/>
    <w:rsid w:val="00E72FF8"/>
    <w:rsid w:val="00E73023"/>
    <w:rsid w:val="00E730F1"/>
    <w:rsid w:val="00E7316C"/>
    <w:rsid w:val="00E7329C"/>
    <w:rsid w:val="00E734A3"/>
    <w:rsid w:val="00E734AC"/>
    <w:rsid w:val="00E73569"/>
    <w:rsid w:val="00E7398D"/>
    <w:rsid w:val="00E739A3"/>
    <w:rsid w:val="00E73A03"/>
    <w:rsid w:val="00E73A07"/>
    <w:rsid w:val="00E73B17"/>
    <w:rsid w:val="00E73B19"/>
    <w:rsid w:val="00E73B46"/>
    <w:rsid w:val="00E73C43"/>
    <w:rsid w:val="00E73EC2"/>
    <w:rsid w:val="00E73EE8"/>
    <w:rsid w:val="00E73F02"/>
    <w:rsid w:val="00E740B7"/>
    <w:rsid w:val="00E74129"/>
    <w:rsid w:val="00E74182"/>
    <w:rsid w:val="00E74203"/>
    <w:rsid w:val="00E74286"/>
    <w:rsid w:val="00E742C0"/>
    <w:rsid w:val="00E743A7"/>
    <w:rsid w:val="00E74435"/>
    <w:rsid w:val="00E745DA"/>
    <w:rsid w:val="00E746EE"/>
    <w:rsid w:val="00E74710"/>
    <w:rsid w:val="00E74915"/>
    <w:rsid w:val="00E74BD5"/>
    <w:rsid w:val="00E74BD9"/>
    <w:rsid w:val="00E74C20"/>
    <w:rsid w:val="00E74C32"/>
    <w:rsid w:val="00E74CB5"/>
    <w:rsid w:val="00E74CEB"/>
    <w:rsid w:val="00E74CF0"/>
    <w:rsid w:val="00E74DAC"/>
    <w:rsid w:val="00E74E47"/>
    <w:rsid w:val="00E74E85"/>
    <w:rsid w:val="00E74F65"/>
    <w:rsid w:val="00E74F6C"/>
    <w:rsid w:val="00E75306"/>
    <w:rsid w:val="00E75327"/>
    <w:rsid w:val="00E753D2"/>
    <w:rsid w:val="00E7543B"/>
    <w:rsid w:val="00E75484"/>
    <w:rsid w:val="00E7548D"/>
    <w:rsid w:val="00E75494"/>
    <w:rsid w:val="00E75549"/>
    <w:rsid w:val="00E75684"/>
    <w:rsid w:val="00E7568C"/>
    <w:rsid w:val="00E757AD"/>
    <w:rsid w:val="00E757F7"/>
    <w:rsid w:val="00E7583F"/>
    <w:rsid w:val="00E7593D"/>
    <w:rsid w:val="00E759EB"/>
    <w:rsid w:val="00E75B36"/>
    <w:rsid w:val="00E75BB8"/>
    <w:rsid w:val="00E75BED"/>
    <w:rsid w:val="00E75C88"/>
    <w:rsid w:val="00E75D6D"/>
    <w:rsid w:val="00E75D7C"/>
    <w:rsid w:val="00E75FEB"/>
    <w:rsid w:val="00E760F6"/>
    <w:rsid w:val="00E7613E"/>
    <w:rsid w:val="00E761B8"/>
    <w:rsid w:val="00E761BC"/>
    <w:rsid w:val="00E762B9"/>
    <w:rsid w:val="00E76349"/>
    <w:rsid w:val="00E76363"/>
    <w:rsid w:val="00E76529"/>
    <w:rsid w:val="00E7653E"/>
    <w:rsid w:val="00E765A5"/>
    <w:rsid w:val="00E7665C"/>
    <w:rsid w:val="00E7669D"/>
    <w:rsid w:val="00E766CF"/>
    <w:rsid w:val="00E76747"/>
    <w:rsid w:val="00E7678B"/>
    <w:rsid w:val="00E76797"/>
    <w:rsid w:val="00E76878"/>
    <w:rsid w:val="00E76AEC"/>
    <w:rsid w:val="00E76B2E"/>
    <w:rsid w:val="00E76B5A"/>
    <w:rsid w:val="00E76D38"/>
    <w:rsid w:val="00E76D92"/>
    <w:rsid w:val="00E76DCC"/>
    <w:rsid w:val="00E76F84"/>
    <w:rsid w:val="00E76FEA"/>
    <w:rsid w:val="00E77028"/>
    <w:rsid w:val="00E77085"/>
    <w:rsid w:val="00E7708E"/>
    <w:rsid w:val="00E773B6"/>
    <w:rsid w:val="00E7749C"/>
    <w:rsid w:val="00E776FB"/>
    <w:rsid w:val="00E778BE"/>
    <w:rsid w:val="00E77B90"/>
    <w:rsid w:val="00E77B96"/>
    <w:rsid w:val="00E77C08"/>
    <w:rsid w:val="00E77C73"/>
    <w:rsid w:val="00E77EA9"/>
    <w:rsid w:val="00E77ED1"/>
    <w:rsid w:val="00E77F27"/>
    <w:rsid w:val="00E77F65"/>
    <w:rsid w:val="00E77FC1"/>
    <w:rsid w:val="00E80094"/>
    <w:rsid w:val="00E80103"/>
    <w:rsid w:val="00E80287"/>
    <w:rsid w:val="00E802BB"/>
    <w:rsid w:val="00E80457"/>
    <w:rsid w:val="00E804AF"/>
    <w:rsid w:val="00E8054B"/>
    <w:rsid w:val="00E80567"/>
    <w:rsid w:val="00E80573"/>
    <w:rsid w:val="00E805AC"/>
    <w:rsid w:val="00E8081F"/>
    <w:rsid w:val="00E80842"/>
    <w:rsid w:val="00E808BA"/>
    <w:rsid w:val="00E80A60"/>
    <w:rsid w:val="00E80B7D"/>
    <w:rsid w:val="00E80C46"/>
    <w:rsid w:val="00E80C88"/>
    <w:rsid w:val="00E80D05"/>
    <w:rsid w:val="00E80D4C"/>
    <w:rsid w:val="00E80E98"/>
    <w:rsid w:val="00E80EEB"/>
    <w:rsid w:val="00E81113"/>
    <w:rsid w:val="00E81153"/>
    <w:rsid w:val="00E8119F"/>
    <w:rsid w:val="00E811F9"/>
    <w:rsid w:val="00E81381"/>
    <w:rsid w:val="00E8146F"/>
    <w:rsid w:val="00E815F4"/>
    <w:rsid w:val="00E81628"/>
    <w:rsid w:val="00E816AF"/>
    <w:rsid w:val="00E816F9"/>
    <w:rsid w:val="00E81754"/>
    <w:rsid w:val="00E817F8"/>
    <w:rsid w:val="00E8189D"/>
    <w:rsid w:val="00E818CA"/>
    <w:rsid w:val="00E819FA"/>
    <w:rsid w:val="00E81AAF"/>
    <w:rsid w:val="00E81B88"/>
    <w:rsid w:val="00E81C2B"/>
    <w:rsid w:val="00E81D50"/>
    <w:rsid w:val="00E81D8A"/>
    <w:rsid w:val="00E81DC3"/>
    <w:rsid w:val="00E81F68"/>
    <w:rsid w:val="00E81F76"/>
    <w:rsid w:val="00E8201F"/>
    <w:rsid w:val="00E82075"/>
    <w:rsid w:val="00E820E8"/>
    <w:rsid w:val="00E821AF"/>
    <w:rsid w:val="00E822A4"/>
    <w:rsid w:val="00E82338"/>
    <w:rsid w:val="00E82356"/>
    <w:rsid w:val="00E8237C"/>
    <w:rsid w:val="00E8261E"/>
    <w:rsid w:val="00E8261F"/>
    <w:rsid w:val="00E826CE"/>
    <w:rsid w:val="00E82702"/>
    <w:rsid w:val="00E8270F"/>
    <w:rsid w:val="00E828EB"/>
    <w:rsid w:val="00E82AE9"/>
    <w:rsid w:val="00E82BEE"/>
    <w:rsid w:val="00E82C03"/>
    <w:rsid w:val="00E82C51"/>
    <w:rsid w:val="00E82D4D"/>
    <w:rsid w:val="00E83083"/>
    <w:rsid w:val="00E831F5"/>
    <w:rsid w:val="00E8333E"/>
    <w:rsid w:val="00E83407"/>
    <w:rsid w:val="00E83540"/>
    <w:rsid w:val="00E83544"/>
    <w:rsid w:val="00E83654"/>
    <w:rsid w:val="00E836B4"/>
    <w:rsid w:val="00E839EF"/>
    <w:rsid w:val="00E83A14"/>
    <w:rsid w:val="00E83A82"/>
    <w:rsid w:val="00E83BF1"/>
    <w:rsid w:val="00E83C9C"/>
    <w:rsid w:val="00E83D3C"/>
    <w:rsid w:val="00E83E6A"/>
    <w:rsid w:val="00E83F26"/>
    <w:rsid w:val="00E83F65"/>
    <w:rsid w:val="00E83FEB"/>
    <w:rsid w:val="00E84223"/>
    <w:rsid w:val="00E842E1"/>
    <w:rsid w:val="00E84458"/>
    <w:rsid w:val="00E84526"/>
    <w:rsid w:val="00E845FF"/>
    <w:rsid w:val="00E84698"/>
    <w:rsid w:val="00E8486A"/>
    <w:rsid w:val="00E8488D"/>
    <w:rsid w:val="00E84910"/>
    <w:rsid w:val="00E8492C"/>
    <w:rsid w:val="00E84BB5"/>
    <w:rsid w:val="00E84BD2"/>
    <w:rsid w:val="00E84D66"/>
    <w:rsid w:val="00E84D75"/>
    <w:rsid w:val="00E84DBE"/>
    <w:rsid w:val="00E84ED6"/>
    <w:rsid w:val="00E85012"/>
    <w:rsid w:val="00E85026"/>
    <w:rsid w:val="00E856AC"/>
    <w:rsid w:val="00E856F9"/>
    <w:rsid w:val="00E85763"/>
    <w:rsid w:val="00E85780"/>
    <w:rsid w:val="00E85814"/>
    <w:rsid w:val="00E858F7"/>
    <w:rsid w:val="00E859AC"/>
    <w:rsid w:val="00E859EB"/>
    <w:rsid w:val="00E85A26"/>
    <w:rsid w:val="00E85B18"/>
    <w:rsid w:val="00E85B31"/>
    <w:rsid w:val="00E85BB3"/>
    <w:rsid w:val="00E85C7F"/>
    <w:rsid w:val="00E85CF3"/>
    <w:rsid w:val="00E85EC1"/>
    <w:rsid w:val="00E85F71"/>
    <w:rsid w:val="00E860F5"/>
    <w:rsid w:val="00E861B1"/>
    <w:rsid w:val="00E862CE"/>
    <w:rsid w:val="00E8641D"/>
    <w:rsid w:val="00E8641F"/>
    <w:rsid w:val="00E8642D"/>
    <w:rsid w:val="00E86436"/>
    <w:rsid w:val="00E866E8"/>
    <w:rsid w:val="00E8670C"/>
    <w:rsid w:val="00E8675F"/>
    <w:rsid w:val="00E86821"/>
    <w:rsid w:val="00E86A39"/>
    <w:rsid w:val="00E86AFD"/>
    <w:rsid w:val="00E86B4F"/>
    <w:rsid w:val="00E86DBF"/>
    <w:rsid w:val="00E86E23"/>
    <w:rsid w:val="00E870B6"/>
    <w:rsid w:val="00E8711F"/>
    <w:rsid w:val="00E87190"/>
    <w:rsid w:val="00E871FA"/>
    <w:rsid w:val="00E87210"/>
    <w:rsid w:val="00E87265"/>
    <w:rsid w:val="00E8729C"/>
    <w:rsid w:val="00E872D3"/>
    <w:rsid w:val="00E87343"/>
    <w:rsid w:val="00E8738A"/>
    <w:rsid w:val="00E874D0"/>
    <w:rsid w:val="00E875A0"/>
    <w:rsid w:val="00E87612"/>
    <w:rsid w:val="00E8781D"/>
    <w:rsid w:val="00E87874"/>
    <w:rsid w:val="00E878FA"/>
    <w:rsid w:val="00E87916"/>
    <w:rsid w:val="00E87A11"/>
    <w:rsid w:val="00E87A93"/>
    <w:rsid w:val="00E87BCD"/>
    <w:rsid w:val="00E87BD4"/>
    <w:rsid w:val="00E87C5E"/>
    <w:rsid w:val="00E87E48"/>
    <w:rsid w:val="00E87FD9"/>
    <w:rsid w:val="00E90141"/>
    <w:rsid w:val="00E901D8"/>
    <w:rsid w:val="00E902AC"/>
    <w:rsid w:val="00E902E9"/>
    <w:rsid w:val="00E903B6"/>
    <w:rsid w:val="00E906CF"/>
    <w:rsid w:val="00E90727"/>
    <w:rsid w:val="00E907C2"/>
    <w:rsid w:val="00E90ABE"/>
    <w:rsid w:val="00E90AF1"/>
    <w:rsid w:val="00E90BEC"/>
    <w:rsid w:val="00E90C5A"/>
    <w:rsid w:val="00E910F2"/>
    <w:rsid w:val="00E91151"/>
    <w:rsid w:val="00E911DE"/>
    <w:rsid w:val="00E91284"/>
    <w:rsid w:val="00E91473"/>
    <w:rsid w:val="00E914AA"/>
    <w:rsid w:val="00E91626"/>
    <w:rsid w:val="00E9180C"/>
    <w:rsid w:val="00E919A2"/>
    <w:rsid w:val="00E919E7"/>
    <w:rsid w:val="00E91B77"/>
    <w:rsid w:val="00E91CA4"/>
    <w:rsid w:val="00E91D43"/>
    <w:rsid w:val="00E91D55"/>
    <w:rsid w:val="00E91FB0"/>
    <w:rsid w:val="00E92080"/>
    <w:rsid w:val="00E9215F"/>
    <w:rsid w:val="00E921A0"/>
    <w:rsid w:val="00E921EE"/>
    <w:rsid w:val="00E922FC"/>
    <w:rsid w:val="00E92458"/>
    <w:rsid w:val="00E9250A"/>
    <w:rsid w:val="00E92612"/>
    <w:rsid w:val="00E92695"/>
    <w:rsid w:val="00E9275D"/>
    <w:rsid w:val="00E927BD"/>
    <w:rsid w:val="00E92887"/>
    <w:rsid w:val="00E928CD"/>
    <w:rsid w:val="00E929F9"/>
    <w:rsid w:val="00E92B21"/>
    <w:rsid w:val="00E92DC1"/>
    <w:rsid w:val="00E92DD5"/>
    <w:rsid w:val="00E92E81"/>
    <w:rsid w:val="00E92F48"/>
    <w:rsid w:val="00E9304E"/>
    <w:rsid w:val="00E930D3"/>
    <w:rsid w:val="00E9312E"/>
    <w:rsid w:val="00E93228"/>
    <w:rsid w:val="00E932BB"/>
    <w:rsid w:val="00E933AB"/>
    <w:rsid w:val="00E934D8"/>
    <w:rsid w:val="00E93504"/>
    <w:rsid w:val="00E9364C"/>
    <w:rsid w:val="00E9374A"/>
    <w:rsid w:val="00E93885"/>
    <w:rsid w:val="00E93931"/>
    <w:rsid w:val="00E93959"/>
    <w:rsid w:val="00E93C2E"/>
    <w:rsid w:val="00E93EC5"/>
    <w:rsid w:val="00E93F76"/>
    <w:rsid w:val="00E93F8E"/>
    <w:rsid w:val="00E93FD0"/>
    <w:rsid w:val="00E94005"/>
    <w:rsid w:val="00E94013"/>
    <w:rsid w:val="00E940CA"/>
    <w:rsid w:val="00E94363"/>
    <w:rsid w:val="00E94454"/>
    <w:rsid w:val="00E94534"/>
    <w:rsid w:val="00E94649"/>
    <w:rsid w:val="00E9467C"/>
    <w:rsid w:val="00E9484A"/>
    <w:rsid w:val="00E94942"/>
    <w:rsid w:val="00E949C3"/>
    <w:rsid w:val="00E94A1F"/>
    <w:rsid w:val="00E94A4F"/>
    <w:rsid w:val="00E94B2F"/>
    <w:rsid w:val="00E94BE2"/>
    <w:rsid w:val="00E94C95"/>
    <w:rsid w:val="00E94D06"/>
    <w:rsid w:val="00E94DC6"/>
    <w:rsid w:val="00E94F99"/>
    <w:rsid w:val="00E9518C"/>
    <w:rsid w:val="00E951F3"/>
    <w:rsid w:val="00E952A3"/>
    <w:rsid w:val="00E952CD"/>
    <w:rsid w:val="00E95451"/>
    <w:rsid w:val="00E9553D"/>
    <w:rsid w:val="00E95756"/>
    <w:rsid w:val="00E95872"/>
    <w:rsid w:val="00E95890"/>
    <w:rsid w:val="00E95ABE"/>
    <w:rsid w:val="00E95AEC"/>
    <w:rsid w:val="00E95CBB"/>
    <w:rsid w:val="00E95CBD"/>
    <w:rsid w:val="00E95CE0"/>
    <w:rsid w:val="00E95D16"/>
    <w:rsid w:val="00E95DDE"/>
    <w:rsid w:val="00E95E90"/>
    <w:rsid w:val="00E95EAF"/>
    <w:rsid w:val="00E96007"/>
    <w:rsid w:val="00E96028"/>
    <w:rsid w:val="00E96398"/>
    <w:rsid w:val="00E963FD"/>
    <w:rsid w:val="00E9641F"/>
    <w:rsid w:val="00E9648E"/>
    <w:rsid w:val="00E96495"/>
    <w:rsid w:val="00E965EB"/>
    <w:rsid w:val="00E965EC"/>
    <w:rsid w:val="00E966D0"/>
    <w:rsid w:val="00E966D6"/>
    <w:rsid w:val="00E96B44"/>
    <w:rsid w:val="00E96DB5"/>
    <w:rsid w:val="00E96F65"/>
    <w:rsid w:val="00E97022"/>
    <w:rsid w:val="00E970B8"/>
    <w:rsid w:val="00E97140"/>
    <w:rsid w:val="00E9717E"/>
    <w:rsid w:val="00E971AB"/>
    <w:rsid w:val="00E9764D"/>
    <w:rsid w:val="00E97679"/>
    <w:rsid w:val="00E9785A"/>
    <w:rsid w:val="00E97870"/>
    <w:rsid w:val="00E97942"/>
    <w:rsid w:val="00E979DC"/>
    <w:rsid w:val="00E97AA9"/>
    <w:rsid w:val="00E97D26"/>
    <w:rsid w:val="00E97E95"/>
    <w:rsid w:val="00EA0021"/>
    <w:rsid w:val="00EA005D"/>
    <w:rsid w:val="00EA0092"/>
    <w:rsid w:val="00EA0183"/>
    <w:rsid w:val="00EA024F"/>
    <w:rsid w:val="00EA037A"/>
    <w:rsid w:val="00EA05FB"/>
    <w:rsid w:val="00EA0756"/>
    <w:rsid w:val="00EA077F"/>
    <w:rsid w:val="00EA07F5"/>
    <w:rsid w:val="00EA08E6"/>
    <w:rsid w:val="00EA0986"/>
    <w:rsid w:val="00EA0B1B"/>
    <w:rsid w:val="00EA0BD1"/>
    <w:rsid w:val="00EA0C22"/>
    <w:rsid w:val="00EA0CD0"/>
    <w:rsid w:val="00EA0D31"/>
    <w:rsid w:val="00EA0D6E"/>
    <w:rsid w:val="00EA0DB7"/>
    <w:rsid w:val="00EA0E77"/>
    <w:rsid w:val="00EA0EE2"/>
    <w:rsid w:val="00EA10C5"/>
    <w:rsid w:val="00EA1191"/>
    <w:rsid w:val="00EA120F"/>
    <w:rsid w:val="00EA1339"/>
    <w:rsid w:val="00EA1411"/>
    <w:rsid w:val="00EA15E5"/>
    <w:rsid w:val="00EA1819"/>
    <w:rsid w:val="00EA1821"/>
    <w:rsid w:val="00EA194B"/>
    <w:rsid w:val="00EA1960"/>
    <w:rsid w:val="00EA1BDC"/>
    <w:rsid w:val="00EA1C47"/>
    <w:rsid w:val="00EA1DF6"/>
    <w:rsid w:val="00EA1FA8"/>
    <w:rsid w:val="00EA2300"/>
    <w:rsid w:val="00EA24E2"/>
    <w:rsid w:val="00EA2556"/>
    <w:rsid w:val="00EA2725"/>
    <w:rsid w:val="00EA286E"/>
    <w:rsid w:val="00EA2969"/>
    <w:rsid w:val="00EA2BBD"/>
    <w:rsid w:val="00EA2C20"/>
    <w:rsid w:val="00EA2D33"/>
    <w:rsid w:val="00EA2D81"/>
    <w:rsid w:val="00EA2ED0"/>
    <w:rsid w:val="00EA2F09"/>
    <w:rsid w:val="00EA2F7F"/>
    <w:rsid w:val="00EA3041"/>
    <w:rsid w:val="00EA30F4"/>
    <w:rsid w:val="00EA3250"/>
    <w:rsid w:val="00EA3299"/>
    <w:rsid w:val="00EA32AA"/>
    <w:rsid w:val="00EA3343"/>
    <w:rsid w:val="00EA34F0"/>
    <w:rsid w:val="00EA351E"/>
    <w:rsid w:val="00EA3553"/>
    <w:rsid w:val="00EA369F"/>
    <w:rsid w:val="00EA3741"/>
    <w:rsid w:val="00EA37E6"/>
    <w:rsid w:val="00EA3936"/>
    <w:rsid w:val="00EA3AD0"/>
    <w:rsid w:val="00EA3AF6"/>
    <w:rsid w:val="00EA3CF4"/>
    <w:rsid w:val="00EA3E7B"/>
    <w:rsid w:val="00EA3EAB"/>
    <w:rsid w:val="00EA4122"/>
    <w:rsid w:val="00EA41CA"/>
    <w:rsid w:val="00EA42DC"/>
    <w:rsid w:val="00EA4390"/>
    <w:rsid w:val="00EA4558"/>
    <w:rsid w:val="00EA46DB"/>
    <w:rsid w:val="00EA475C"/>
    <w:rsid w:val="00EA485D"/>
    <w:rsid w:val="00EA488C"/>
    <w:rsid w:val="00EA48C9"/>
    <w:rsid w:val="00EA49DF"/>
    <w:rsid w:val="00EA4A93"/>
    <w:rsid w:val="00EA4AC2"/>
    <w:rsid w:val="00EA4B7D"/>
    <w:rsid w:val="00EA4B93"/>
    <w:rsid w:val="00EA4C2D"/>
    <w:rsid w:val="00EA4CAE"/>
    <w:rsid w:val="00EA4D03"/>
    <w:rsid w:val="00EA4D87"/>
    <w:rsid w:val="00EA4DBB"/>
    <w:rsid w:val="00EA4DCD"/>
    <w:rsid w:val="00EA4E0D"/>
    <w:rsid w:val="00EA4EA9"/>
    <w:rsid w:val="00EA51B4"/>
    <w:rsid w:val="00EA5203"/>
    <w:rsid w:val="00EA5233"/>
    <w:rsid w:val="00EA52B1"/>
    <w:rsid w:val="00EA53C9"/>
    <w:rsid w:val="00EA53EE"/>
    <w:rsid w:val="00EA5544"/>
    <w:rsid w:val="00EA55AC"/>
    <w:rsid w:val="00EA575F"/>
    <w:rsid w:val="00EA5771"/>
    <w:rsid w:val="00EA5795"/>
    <w:rsid w:val="00EA5842"/>
    <w:rsid w:val="00EA5B77"/>
    <w:rsid w:val="00EA5C55"/>
    <w:rsid w:val="00EA5CC3"/>
    <w:rsid w:val="00EA5E6A"/>
    <w:rsid w:val="00EA5F44"/>
    <w:rsid w:val="00EA5FBF"/>
    <w:rsid w:val="00EA6350"/>
    <w:rsid w:val="00EA63A7"/>
    <w:rsid w:val="00EA63AA"/>
    <w:rsid w:val="00EA63D2"/>
    <w:rsid w:val="00EA6413"/>
    <w:rsid w:val="00EA64A2"/>
    <w:rsid w:val="00EA64AD"/>
    <w:rsid w:val="00EA6839"/>
    <w:rsid w:val="00EA6859"/>
    <w:rsid w:val="00EA689A"/>
    <w:rsid w:val="00EA68B2"/>
    <w:rsid w:val="00EA68B7"/>
    <w:rsid w:val="00EA6A12"/>
    <w:rsid w:val="00EA6C63"/>
    <w:rsid w:val="00EA6C65"/>
    <w:rsid w:val="00EA6CC4"/>
    <w:rsid w:val="00EA6F0E"/>
    <w:rsid w:val="00EA6FBA"/>
    <w:rsid w:val="00EA7040"/>
    <w:rsid w:val="00EA7592"/>
    <w:rsid w:val="00EA771A"/>
    <w:rsid w:val="00EA78E0"/>
    <w:rsid w:val="00EA7A69"/>
    <w:rsid w:val="00EA7AFE"/>
    <w:rsid w:val="00EA7B09"/>
    <w:rsid w:val="00EA7BDA"/>
    <w:rsid w:val="00EA7CCE"/>
    <w:rsid w:val="00EA7DDB"/>
    <w:rsid w:val="00EA7E28"/>
    <w:rsid w:val="00EA7E54"/>
    <w:rsid w:val="00EB01B4"/>
    <w:rsid w:val="00EB0225"/>
    <w:rsid w:val="00EB02C0"/>
    <w:rsid w:val="00EB055B"/>
    <w:rsid w:val="00EB06D5"/>
    <w:rsid w:val="00EB080B"/>
    <w:rsid w:val="00EB0814"/>
    <w:rsid w:val="00EB08B3"/>
    <w:rsid w:val="00EB0943"/>
    <w:rsid w:val="00EB097D"/>
    <w:rsid w:val="00EB0A05"/>
    <w:rsid w:val="00EB0A7E"/>
    <w:rsid w:val="00EB0BC5"/>
    <w:rsid w:val="00EB0EDB"/>
    <w:rsid w:val="00EB0F92"/>
    <w:rsid w:val="00EB0FF1"/>
    <w:rsid w:val="00EB1061"/>
    <w:rsid w:val="00EB1263"/>
    <w:rsid w:val="00EB1264"/>
    <w:rsid w:val="00EB16BE"/>
    <w:rsid w:val="00EB18BA"/>
    <w:rsid w:val="00EB1A1F"/>
    <w:rsid w:val="00EB1A4D"/>
    <w:rsid w:val="00EB1A7A"/>
    <w:rsid w:val="00EB1B5F"/>
    <w:rsid w:val="00EB1B9B"/>
    <w:rsid w:val="00EB1C37"/>
    <w:rsid w:val="00EB1E25"/>
    <w:rsid w:val="00EB1E74"/>
    <w:rsid w:val="00EB1E85"/>
    <w:rsid w:val="00EB1EC8"/>
    <w:rsid w:val="00EB20BA"/>
    <w:rsid w:val="00EB21ED"/>
    <w:rsid w:val="00EB22B9"/>
    <w:rsid w:val="00EB2366"/>
    <w:rsid w:val="00EB23CC"/>
    <w:rsid w:val="00EB2458"/>
    <w:rsid w:val="00EB27BC"/>
    <w:rsid w:val="00EB27C0"/>
    <w:rsid w:val="00EB27E9"/>
    <w:rsid w:val="00EB2886"/>
    <w:rsid w:val="00EB2BD8"/>
    <w:rsid w:val="00EB2C83"/>
    <w:rsid w:val="00EB2DCB"/>
    <w:rsid w:val="00EB2E8B"/>
    <w:rsid w:val="00EB2EF0"/>
    <w:rsid w:val="00EB2F5A"/>
    <w:rsid w:val="00EB2F5F"/>
    <w:rsid w:val="00EB2F70"/>
    <w:rsid w:val="00EB2FA5"/>
    <w:rsid w:val="00EB2FBF"/>
    <w:rsid w:val="00EB30EE"/>
    <w:rsid w:val="00EB31F1"/>
    <w:rsid w:val="00EB325F"/>
    <w:rsid w:val="00EB3407"/>
    <w:rsid w:val="00EB3435"/>
    <w:rsid w:val="00EB34CE"/>
    <w:rsid w:val="00EB34F8"/>
    <w:rsid w:val="00EB3560"/>
    <w:rsid w:val="00EB35F1"/>
    <w:rsid w:val="00EB3601"/>
    <w:rsid w:val="00EB361B"/>
    <w:rsid w:val="00EB391B"/>
    <w:rsid w:val="00EB3920"/>
    <w:rsid w:val="00EB3A89"/>
    <w:rsid w:val="00EB3A9A"/>
    <w:rsid w:val="00EB3B92"/>
    <w:rsid w:val="00EB3CA4"/>
    <w:rsid w:val="00EB40DB"/>
    <w:rsid w:val="00EB41B0"/>
    <w:rsid w:val="00EB41BB"/>
    <w:rsid w:val="00EB41D0"/>
    <w:rsid w:val="00EB42A3"/>
    <w:rsid w:val="00EB43A2"/>
    <w:rsid w:val="00EB43C1"/>
    <w:rsid w:val="00EB43F9"/>
    <w:rsid w:val="00EB44F3"/>
    <w:rsid w:val="00EB45BB"/>
    <w:rsid w:val="00EB465F"/>
    <w:rsid w:val="00EB4764"/>
    <w:rsid w:val="00EB47A3"/>
    <w:rsid w:val="00EB4B0D"/>
    <w:rsid w:val="00EB4BAB"/>
    <w:rsid w:val="00EB4CC3"/>
    <w:rsid w:val="00EB4D59"/>
    <w:rsid w:val="00EB4D73"/>
    <w:rsid w:val="00EB4E9E"/>
    <w:rsid w:val="00EB4EAB"/>
    <w:rsid w:val="00EB4EF3"/>
    <w:rsid w:val="00EB4F27"/>
    <w:rsid w:val="00EB4F9C"/>
    <w:rsid w:val="00EB4FD6"/>
    <w:rsid w:val="00EB5156"/>
    <w:rsid w:val="00EB5198"/>
    <w:rsid w:val="00EB51C1"/>
    <w:rsid w:val="00EB523B"/>
    <w:rsid w:val="00EB54B3"/>
    <w:rsid w:val="00EB54BF"/>
    <w:rsid w:val="00EB5537"/>
    <w:rsid w:val="00EB5549"/>
    <w:rsid w:val="00EB563F"/>
    <w:rsid w:val="00EB5BC0"/>
    <w:rsid w:val="00EB5BD5"/>
    <w:rsid w:val="00EB5CCD"/>
    <w:rsid w:val="00EB5D31"/>
    <w:rsid w:val="00EB5D7B"/>
    <w:rsid w:val="00EB5EEA"/>
    <w:rsid w:val="00EB5FAA"/>
    <w:rsid w:val="00EB60AA"/>
    <w:rsid w:val="00EB61EC"/>
    <w:rsid w:val="00EB62EA"/>
    <w:rsid w:val="00EB639A"/>
    <w:rsid w:val="00EB64A8"/>
    <w:rsid w:val="00EB6578"/>
    <w:rsid w:val="00EB659E"/>
    <w:rsid w:val="00EB666D"/>
    <w:rsid w:val="00EB67B5"/>
    <w:rsid w:val="00EB6912"/>
    <w:rsid w:val="00EB691C"/>
    <w:rsid w:val="00EB69C1"/>
    <w:rsid w:val="00EB6B20"/>
    <w:rsid w:val="00EB6B24"/>
    <w:rsid w:val="00EB6B25"/>
    <w:rsid w:val="00EB6B55"/>
    <w:rsid w:val="00EB6BF5"/>
    <w:rsid w:val="00EB6EDF"/>
    <w:rsid w:val="00EB7011"/>
    <w:rsid w:val="00EB70E0"/>
    <w:rsid w:val="00EB71E5"/>
    <w:rsid w:val="00EB7368"/>
    <w:rsid w:val="00EB73E9"/>
    <w:rsid w:val="00EB7473"/>
    <w:rsid w:val="00EB7526"/>
    <w:rsid w:val="00EB7580"/>
    <w:rsid w:val="00EB7668"/>
    <w:rsid w:val="00EB7678"/>
    <w:rsid w:val="00EB7753"/>
    <w:rsid w:val="00EB7CB5"/>
    <w:rsid w:val="00EB7F73"/>
    <w:rsid w:val="00EB7FCC"/>
    <w:rsid w:val="00EB7FE4"/>
    <w:rsid w:val="00EC0078"/>
    <w:rsid w:val="00EC0189"/>
    <w:rsid w:val="00EC01E8"/>
    <w:rsid w:val="00EC01F8"/>
    <w:rsid w:val="00EC0226"/>
    <w:rsid w:val="00EC0271"/>
    <w:rsid w:val="00EC0297"/>
    <w:rsid w:val="00EC0335"/>
    <w:rsid w:val="00EC03C2"/>
    <w:rsid w:val="00EC05F7"/>
    <w:rsid w:val="00EC061D"/>
    <w:rsid w:val="00EC0709"/>
    <w:rsid w:val="00EC07A9"/>
    <w:rsid w:val="00EC0840"/>
    <w:rsid w:val="00EC084C"/>
    <w:rsid w:val="00EC0889"/>
    <w:rsid w:val="00EC09CE"/>
    <w:rsid w:val="00EC0AEE"/>
    <w:rsid w:val="00EC0BD7"/>
    <w:rsid w:val="00EC0C05"/>
    <w:rsid w:val="00EC0C0F"/>
    <w:rsid w:val="00EC0C9E"/>
    <w:rsid w:val="00EC0D36"/>
    <w:rsid w:val="00EC0DBB"/>
    <w:rsid w:val="00EC0F43"/>
    <w:rsid w:val="00EC10A5"/>
    <w:rsid w:val="00EC1150"/>
    <w:rsid w:val="00EC115D"/>
    <w:rsid w:val="00EC11BC"/>
    <w:rsid w:val="00EC124D"/>
    <w:rsid w:val="00EC1300"/>
    <w:rsid w:val="00EC1321"/>
    <w:rsid w:val="00EC13B4"/>
    <w:rsid w:val="00EC14EF"/>
    <w:rsid w:val="00EC1688"/>
    <w:rsid w:val="00EC16A5"/>
    <w:rsid w:val="00EC18A7"/>
    <w:rsid w:val="00EC19E0"/>
    <w:rsid w:val="00EC1AAB"/>
    <w:rsid w:val="00EC1AD8"/>
    <w:rsid w:val="00EC1ADF"/>
    <w:rsid w:val="00EC1AFF"/>
    <w:rsid w:val="00EC1B64"/>
    <w:rsid w:val="00EC1D11"/>
    <w:rsid w:val="00EC1EDF"/>
    <w:rsid w:val="00EC1F49"/>
    <w:rsid w:val="00EC1FF9"/>
    <w:rsid w:val="00EC2020"/>
    <w:rsid w:val="00EC20B9"/>
    <w:rsid w:val="00EC2388"/>
    <w:rsid w:val="00EC2565"/>
    <w:rsid w:val="00EC25D7"/>
    <w:rsid w:val="00EC281C"/>
    <w:rsid w:val="00EC2A78"/>
    <w:rsid w:val="00EC2A7E"/>
    <w:rsid w:val="00EC2C70"/>
    <w:rsid w:val="00EC2CBA"/>
    <w:rsid w:val="00EC2D15"/>
    <w:rsid w:val="00EC2E0A"/>
    <w:rsid w:val="00EC3121"/>
    <w:rsid w:val="00EC3184"/>
    <w:rsid w:val="00EC336D"/>
    <w:rsid w:val="00EC34B1"/>
    <w:rsid w:val="00EC3652"/>
    <w:rsid w:val="00EC36D1"/>
    <w:rsid w:val="00EC36F0"/>
    <w:rsid w:val="00EC37AE"/>
    <w:rsid w:val="00EC38FA"/>
    <w:rsid w:val="00EC3ABB"/>
    <w:rsid w:val="00EC3BC0"/>
    <w:rsid w:val="00EC3C1F"/>
    <w:rsid w:val="00EC3C23"/>
    <w:rsid w:val="00EC3CB6"/>
    <w:rsid w:val="00EC3D66"/>
    <w:rsid w:val="00EC3E88"/>
    <w:rsid w:val="00EC3F1C"/>
    <w:rsid w:val="00EC3FC4"/>
    <w:rsid w:val="00EC40C8"/>
    <w:rsid w:val="00EC41C8"/>
    <w:rsid w:val="00EC4259"/>
    <w:rsid w:val="00EC4382"/>
    <w:rsid w:val="00EC43FF"/>
    <w:rsid w:val="00EC4450"/>
    <w:rsid w:val="00EC4513"/>
    <w:rsid w:val="00EC462F"/>
    <w:rsid w:val="00EC4735"/>
    <w:rsid w:val="00EC4862"/>
    <w:rsid w:val="00EC4987"/>
    <w:rsid w:val="00EC4A68"/>
    <w:rsid w:val="00EC4D36"/>
    <w:rsid w:val="00EC4DCF"/>
    <w:rsid w:val="00EC4E61"/>
    <w:rsid w:val="00EC4E74"/>
    <w:rsid w:val="00EC4EA5"/>
    <w:rsid w:val="00EC5092"/>
    <w:rsid w:val="00EC5105"/>
    <w:rsid w:val="00EC52E6"/>
    <w:rsid w:val="00EC5384"/>
    <w:rsid w:val="00EC53BD"/>
    <w:rsid w:val="00EC5521"/>
    <w:rsid w:val="00EC5523"/>
    <w:rsid w:val="00EC5527"/>
    <w:rsid w:val="00EC55CC"/>
    <w:rsid w:val="00EC568C"/>
    <w:rsid w:val="00EC5699"/>
    <w:rsid w:val="00EC56E2"/>
    <w:rsid w:val="00EC5746"/>
    <w:rsid w:val="00EC57DC"/>
    <w:rsid w:val="00EC596B"/>
    <w:rsid w:val="00EC5C7C"/>
    <w:rsid w:val="00EC5CC1"/>
    <w:rsid w:val="00EC5E0E"/>
    <w:rsid w:val="00EC5FEC"/>
    <w:rsid w:val="00EC600F"/>
    <w:rsid w:val="00EC601C"/>
    <w:rsid w:val="00EC605F"/>
    <w:rsid w:val="00EC6069"/>
    <w:rsid w:val="00EC62D8"/>
    <w:rsid w:val="00EC634D"/>
    <w:rsid w:val="00EC6374"/>
    <w:rsid w:val="00EC637A"/>
    <w:rsid w:val="00EC63FC"/>
    <w:rsid w:val="00EC65B9"/>
    <w:rsid w:val="00EC65CB"/>
    <w:rsid w:val="00EC65F8"/>
    <w:rsid w:val="00EC6619"/>
    <w:rsid w:val="00EC66FF"/>
    <w:rsid w:val="00EC6955"/>
    <w:rsid w:val="00EC6ACE"/>
    <w:rsid w:val="00EC6AD5"/>
    <w:rsid w:val="00EC6B53"/>
    <w:rsid w:val="00EC6B5E"/>
    <w:rsid w:val="00EC6B7C"/>
    <w:rsid w:val="00EC6BF8"/>
    <w:rsid w:val="00EC6C56"/>
    <w:rsid w:val="00EC6E4F"/>
    <w:rsid w:val="00EC6F38"/>
    <w:rsid w:val="00EC6F75"/>
    <w:rsid w:val="00EC701C"/>
    <w:rsid w:val="00EC70AD"/>
    <w:rsid w:val="00EC711D"/>
    <w:rsid w:val="00EC7237"/>
    <w:rsid w:val="00EC7250"/>
    <w:rsid w:val="00EC72A0"/>
    <w:rsid w:val="00EC7465"/>
    <w:rsid w:val="00EC747A"/>
    <w:rsid w:val="00EC74E4"/>
    <w:rsid w:val="00EC75C9"/>
    <w:rsid w:val="00EC760F"/>
    <w:rsid w:val="00EC7685"/>
    <w:rsid w:val="00EC7724"/>
    <w:rsid w:val="00EC7774"/>
    <w:rsid w:val="00EC77D3"/>
    <w:rsid w:val="00EC77F3"/>
    <w:rsid w:val="00EC77FC"/>
    <w:rsid w:val="00EC78CB"/>
    <w:rsid w:val="00EC793E"/>
    <w:rsid w:val="00EC7A9A"/>
    <w:rsid w:val="00EC7AD4"/>
    <w:rsid w:val="00EC7B5B"/>
    <w:rsid w:val="00EC7BD3"/>
    <w:rsid w:val="00EC7C58"/>
    <w:rsid w:val="00EC7FE1"/>
    <w:rsid w:val="00ED005F"/>
    <w:rsid w:val="00ED0288"/>
    <w:rsid w:val="00ED0311"/>
    <w:rsid w:val="00ED03E5"/>
    <w:rsid w:val="00ED03F8"/>
    <w:rsid w:val="00ED058D"/>
    <w:rsid w:val="00ED071E"/>
    <w:rsid w:val="00ED0819"/>
    <w:rsid w:val="00ED0861"/>
    <w:rsid w:val="00ED08A8"/>
    <w:rsid w:val="00ED0918"/>
    <w:rsid w:val="00ED0A39"/>
    <w:rsid w:val="00ED0A43"/>
    <w:rsid w:val="00ED0B73"/>
    <w:rsid w:val="00ED0C55"/>
    <w:rsid w:val="00ED0DDD"/>
    <w:rsid w:val="00ED0E91"/>
    <w:rsid w:val="00ED0EB6"/>
    <w:rsid w:val="00ED0EE6"/>
    <w:rsid w:val="00ED11E7"/>
    <w:rsid w:val="00ED1326"/>
    <w:rsid w:val="00ED14DC"/>
    <w:rsid w:val="00ED15C6"/>
    <w:rsid w:val="00ED1627"/>
    <w:rsid w:val="00ED1752"/>
    <w:rsid w:val="00ED181D"/>
    <w:rsid w:val="00ED1824"/>
    <w:rsid w:val="00ED1836"/>
    <w:rsid w:val="00ED1864"/>
    <w:rsid w:val="00ED191D"/>
    <w:rsid w:val="00ED1992"/>
    <w:rsid w:val="00ED1BD8"/>
    <w:rsid w:val="00ED1C14"/>
    <w:rsid w:val="00ED1C4D"/>
    <w:rsid w:val="00ED1C7A"/>
    <w:rsid w:val="00ED1D49"/>
    <w:rsid w:val="00ED1E2B"/>
    <w:rsid w:val="00ED1F44"/>
    <w:rsid w:val="00ED20A6"/>
    <w:rsid w:val="00ED211F"/>
    <w:rsid w:val="00ED2186"/>
    <w:rsid w:val="00ED2219"/>
    <w:rsid w:val="00ED2251"/>
    <w:rsid w:val="00ED2431"/>
    <w:rsid w:val="00ED253C"/>
    <w:rsid w:val="00ED265C"/>
    <w:rsid w:val="00ED2821"/>
    <w:rsid w:val="00ED289C"/>
    <w:rsid w:val="00ED2958"/>
    <w:rsid w:val="00ED2986"/>
    <w:rsid w:val="00ED2C91"/>
    <w:rsid w:val="00ED2D62"/>
    <w:rsid w:val="00ED2E10"/>
    <w:rsid w:val="00ED2F26"/>
    <w:rsid w:val="00ED2F97"/>
    <w:rsid w:val="00ED3055"/>
    <w:rsid w:val="00ED3184"/>
    <w:rsid w:val="00ED336A"/>
    <w:rsid w:val="00ED336C"/>
    <w:rsid w:val="00ED3429"/>
    <w:rsid w:val="00ED3448"/>
    <w:rsid w:val="00ED3482"/>
    <w:rsid w:val="00ED34E1"/>
    <w:rsid w:val="00ED35DB"/>
    <w:rsid w:val="00ED365F"/>
    <w:rsid w:val="00ED371A"/>
    <w:rsid w:val="00ED3893"/>
    <w:rsid w:val="00ED3A12"/>
    <w:rsid w:val="00ED3AEA"/>
    <w:rsid w:val="00ED3BBD"/>
    <w:rsid w:val="00ED3C1E"/>
    <w:rsid w:val="00ED3E03"/>
    <w:rsid w:val="00ED3EB5"/>
    <w:rsid w:val="00ED3FC8"/>
    <w:rsid w:val="00ED40FC"/>
    <w:rsid w:val="00ED412F"/>
    <w:rsid w:val="00ED41F2"/>
    <w:rsid w:val="00ED432B"/>
    <w:rsid w:val="00ED4451"/>
    <w:rsid w:val="00ED4928"/>
    <w:rsid w:val="00ED4B34"/>
    <w:rsid w:val="00ED4B69"/>
    <w:rsid w:val="00ED4BD4"/>
    <w:rsid w:val="00ED4CD8"/>
    <w:rsid w:val="00ED4D18"/>
    <w:rsid w:val="00ED4D92"/>
    <w:rsid w:val="00ED4E62"/>
    <w:rsid w:val="00ED4EE4"/>
    <w:rsid w:val="00ED4F42"/>
    <w:rsid w:val="00ED4FEE"/>
    <w:rsid w:val="00ED51EA"/>
    <w:rsid w:val="00ED538D"/>
    <w:rsid w:val="00ED53CC"/>
    <w:rsid w:val="00ED541D"/>
    <w:rsid w:val="00ED57C2"/>
    <w:rsid w:val="00ED5820"/>
    <w:rsid w:val="00ED5943"/>
    <w:rsid w:val="00ED59A2"/>
    <w:rsid w:val="00ED5A09"/>
    <w:rsid w:val="00ED5BEF"/>
    <w:rsid w:val="00ED5C81"/>
    <w:rsid w:val="00ED5D88"/>
    <w:rsid w:val="00ED5E26"/>
    <w:rsid w:val="00ED6034"/>
    <w:rsid w:val="00ED60BE"/>
    <w:rsid w:val="00ED6143"/>
    <w:rsid w:val="00ED61CC"/>
    <w:rsid w:val="00ED624E"/>
    <w:rsid w:val="00ED63AE"/>
    <w:rsid w:val="00ED6506"/>
    <w:rsid w:val="00ED6603"/>
    <w:rsid w:val="00ED66C8"/>
    <w:rsid w:val="00ED67C3"/>
    <w:rsid w:val="00ED6823"/>
    <w:rsid w:val="00ED69F3"/>
    <w:rsid w:val="00ED6A04"/>
    <w:rsid w:val="00ED6A84"/>
    <w:rsid w:val="00ED6B3C"/>
    <w:rsid w:val="00ED6B67"/>
    <w:rsid w:val="00ED6C38"/>
    <w:rsid w:val="00ED6DF1"/>
    <w:rsid w:val="00ED6EC3"/>
    <w:rsid w:val="00ED6ECF"/>
    <w:rsid w:val="00ED6F21"/>
    <w:rsid w:val="00ED7003"/>
    <w:rsid w:val="00ED7433"/>
    <w:rsid w:val="00ED74FD"/>
    <w:rsid w:val="00ED7587"/>
    <w:rsid w:val="00ED75B5"/>
    <w:rsid w:val="00ED7796"/>
    <w:rsid w:val="00ED7885"/>
    <w:rsid w:val="00ED78F3"/>
    <w:rsid w:val="00ED791B"/>
    <w:rsid w:val="00ED7967"/>
    <w:rsid w:val="00ED7BA3"/>
    <w:rsid w:val="00ED7BE3"/>
    <w:rsid w:val="00ED7C02"/>
    <w:rsid w:val="00ED7CE1"/>
    <w:rsid w:val="00ED7D57"/>
    <w:rsid w:val="00ED7DA2"/>
    <w:rsid w:val="00ED7E4C"/>
    <w:rsid w:val="00ED7E7E"/>
    <w:rsid w:val="00ED7E90"/>
    <w:rsid w:val="00ED7EFC"/>
    <w:rsid w:val="00ED7F25"/>
    <w:rsid w:val="00ED7F9D"/>
    <w:rsid w:val="00EE0012"/>
    <w:rsid w:val="00EE00B2"/>
    <w:rsid w:val="00EE00FB"/>
    <w:rsid w:val="00EE013A"/>
    <w:rsid w:val="00EE018B"/>
    <w:rsid w:val="00EE0193"/>
    <w:rsid w:val="00EE0274"/>
    <w:rsid w:val="00EE04FE"/>
    <w:rsid w:val="00EE051F"/>
    <w:rsid w:val="00EE0989"/>
    <w:rsid w:val="00EE09D1"/>
    <w:rsid w:val="00EE0AD0"/>
    <w:rsid w:val="00EE0B4B"/>
    <w:rsid w:val="00EE0B78"/>
    <w:rsid w:val="00EE0BE9"/>
    <w:rsid w:val="00EE0D02"/>
    <w:rsid w:val="00EE0DD8"/>
    <w:rsid w:val="00EE0E18"/>
    <w:rsid w:val="00EE0E87"/>
    <w:rsid w:val="00EE0FBF"/>
    <w:rsid w:val="00EE1106"/>
    <w:rsid w:val="00EE1128"/>
    <w:rsid w:val="00EE11FF"/>
    <w:rsid w:val="00EE1233"/>
    <w:rsid w:val="00EE126F"/>
    <w:rsid w:val="00EE1417"/>
    <w:rsid w:val="00EE14F9"/>
    <w:rsid w:val="00EE1585"/>
    <w:rsid w:val="00EE1632"/>
    <w:rsid w:val="00EE191A"/>
    <w:rsid w:val="00EE19D9"/>
    <w:rsid w:val="00EE19F3"/>
    <w:rsid w:val="00EE1B6D"/>
    <w:rsid w:val="00EE1E86"/>
    <w:rsid w:val="00EE1F86"/>
    <w:rsid w:val="00EE21C6"/>
    <w:rsid w:val="00EE2241"/>
    <w:rsid w:val="00EE2280"/>
    <w:rsid w:val="00EE2334"/>
    <w:rsid w:val="00EE2372"/>
    <w:rsid w:val="00EE23A7"/>
    <w:rsid w:val="00EE2480"/>
    <w:rsid w:val="00EE2498"/>
    <w:rsid w:val="00EE24EE"/>
    <w:rsid w:val="00EE269D"/>
    <w:rsid w:val="00EE26CA"/>
    <w:rsid w:val="00EE2737"/>
    <w:rsid w:val="00EE2895"/>
    <w:rsid w:val="00EE29B0"/>
    <w:rsid w:val="00EE2A50"/>
    <w:rsid w:val="00EE2D13"/>
    <w:rsid w:val="00EE2DDF"/>
    <w:rsid w:val="00EE2F15"/>
    <w:rsid w:val="00EE2FBA"/>
    <w:rsid w:val="00EE3183"/>
    <w:rsid w:val="00EE3255"/>
    <w:rsid w:val="00EE33F2"/>
    <w:rsid w:val="00EE3421"/>
    <w:rsid w:val="00EE35B5"/>
    <w:rsid w:val="00EE3633"/>
    <w:rsid w:val="00EE3914"/>
    <w:rsid w:val="00EE39F6"/>
    <w:rsid w:val="00EE3B07"/>
    <w:rsid w:val="00EE3C65"/>
    <w:rsid w:val="00EE3EAD"/>
    <w:rsid w:val="00EE3F54"/>
    <w:rsid w:val="00EE405E"/>
    <w:rsid w:val="00EE40AE"/>
    <w:rsid w:val="00EE40CD"/>
    <w:rsid w:val="00EE42AD"/>
    <w:rsid w:val="00EE4332"/>
    <w:rsid w:val="00EE4342"/>
    <w:rsid w:val="00EE441F"/>
    <w:rsid w:val="00EE4471"/>
    <w:rsid w:val="00EE448E"/>
    <w:rsid w:val="00EE44DC"/>
    <w:rsid w:val="00EE4674"/>
    <w:rsid w:val="00EE4738"/>
    <w:rsid w:val="00EE485C"/>
    <w:rsid w:val="00EE4942"/>
    <w:rsid w:val="00EE4943"/>
    <w:rsid w:val="00EE4B58"/>
    <w:rsid w:val="00EE4BB2"/>
    <w:rsid w:val="00EE4C59"/>
    <w:rsid w:val="00EE4C72"/>
    <w:rsid w:val="00EE4C99"/>
    <w:rsid w:val="00EE4CC1"/>
    <w:rsid w:val="00EE4DE7"/>
    <w:rsid w:val="00EE4E2D"/>
    <w:rsid w:val="00EE503E"/>
    <w:rsid w:val="00EE50E3"/>
    <w:rsid w:val="00EE5107"/>
    <w:rsid w:val="00EE51AE"/>
    <w:rsid w:val="00EE51BB"/>
    <w:rsid w:val="00EE5272"/>
    <w:rsid w:val="00EE53E4"/>
    <w:rsid w:val="00EE560F"/>
    <w:rsid w:val="00EE579A"/>
    <w:rsid w:val="00EE584F"/>
    <w:rsid w:val="00EE5B2C"/>
    <w:rsid w:val="00EE5B4F"/>
    <w:rsid w:val="00EE5C35"/>
    <w:rsid w:val="00EE5CD5"/>
    <w:rsid w:val="00EE5D49"/>
    <w:rsid w:val="00EE5EE6"/>
    <w:rsid w:val="00EE5F10"/>
    <w:rsid w:val="00EE6041"/>
    <w:rsid w:val="00EE609D"/>
    <w:rsid w:val="00EE60AF"/>
    <w:rsid w:val="00EE6395"/>
    <w:rsid w:val="00EE63A6"/>
    <w:rsid w:val="00EE6418"/>
    <w:rsid w:val="00EE6573"/>
    <w:rsid w:val="00EE6621"/>
    <w:rsid w:val="00EE6730"/>
    <w:rsid w:val="00EE6743"/>
    <w:rsid w:val="00EE67F2"/>
    <w:rsid w:val="00EE6A32"/>
    <w:rsid w:val="00EE6A96"/>
    <w:rsid w:val="00EE6AF3"/>
    <w:rsid w:val="00EE6C18"/>
    <w:rsid w:val="00EE6D1F"/>
    <w:rsid w:val="00EE6E39"/>
    <w:rsid w:val="00EE6E3D"/>
    <w:rsid w:val="00EE6E6B"/>
    <w:rsid w:val="00EE6ED0"/>
    <w:rsid w:val="00EE6F23"/>
    <w:rsid w:val="00EE7060"/>
    <w:rsid w:val="00EE7120"/>
    <w:rsid w:val="00EE71C7"/>
    <w:rsid w:val="00EE750A"/>
    <w:rsid w:val="00EE7524"/>
    <w:rsid w:val="00EE755D"/>
    <w:rsid w:val="00EE7562"/>
    <w:rsid w:val="00EE75D1"/>
    <w:rsid w:val="00EE7691"/>
    <w:rsid w:val="00EE76AC"/>
    <w:rsid w:val="00EE7772"/>
    <w:rsid w:val="00EE782A"/>
    <w:rsid w:val="00EE78B6"/>
    <w:rsid w:val="00EE78EA"/>
    <w:rsid w:val="00EE794B"/>
    <w:rsid w:val="00EE7966"/>
    <w:rsid w:val="00EE7ABC"/>
    <w:rsid w:val="00EE7C4B"/>
    <w:rsid w:val="00EF006D"/>
    <w:rsid w:val="00EF009B"/>
    <w:rsid w:val="00EF00FB"/>
    <w:rsid w:val="00EF01EB"/>
    <w:rsid w:val="00EF0212"/>
    <w:rsid w:val="00EF04B7"/>
    <w:rsid w:val="00EF05E3"/>
    <w:rsid w:val="00EF0648"/>
    <w:rsid w:val="00EF06B7"/>
    <w:rsid w:val="00EF07A9"/>
    <w:rsid w:val="00EF082C"/>
    <w:rsid w:val="00EF08E0"/>
    <w:rsid w:val="00EF0928"/>
    <w:rsid w:val="00EF0978"/>
    <w:rsid w:val="00EF0AC7"/>
    <w:rsid w:val="00EF0BDB"/>
    <w:rsid w:val="00EF0DD2"/>
    <w:rsid w:val="00EF0F0E"/>
    <w:rsid w:val="00EF0FE8"/>
    <w:rsid w:val="00EF1040"/>
    <w:rsid w:val="00EF106E"/>
    <w:rsid w:val="00EF1201"/>
    <w:rsid w:val="00EF1242"/>
    <w:rsid w:val="00EF1298"/>
    <w:rsid w:val="00EF1328"/>
    <w:rsid w:val="00EF13A5"/>
    <w:rsid w:val="00EF1588"/>
    <w:rsid w:val="00EF1638"/>
    <w:rsid w:val="00EF189A"/>
    <w:rsid w:val="00EF190D"/>
    <w:rsid w:val="00EF195D"/>
    <w:rsid w:val="00EF1A04"/>
    <w:rsid w:val="00EF1B79"/>
    <w:rsid w:val="00EF1C44"/>
    <w:rsid w:val="00EF1FB5"/>
    <w:rsid w:val="00EF209C"/>
    <w:rsid w:val="00EF2127"/>
    <w:rsid w:val="00EF21A9"/>
    <w:rsid w:val="00EF2207"/>
    <w:rsid w:val="00EF228D"/>
    <w:rsid w:val="00EF22C3"/>
    <w:rsid w:val="00EF2500"/>
    <w:rsid w:val="00EF2587"/>
    <w:rsid w:val="00EF258E"/>
    <w:rsid w:val="00EF2636"/>
    <w:rsid w:val="00EF2753"/>
    <w:rsid w:val="00EF2761"/>
    <w:rsid w:val="00EF27F5"/>
    <w:rsid w:val="00EF29AF"/>
    <w:rsid w:val="00EF2DB7"/>
    <w:rsid w:val="00EF2DF0"/>
    <w:rsid w:val="00EF2EA1"/>
    <w:rsid w:val="00EF2F37"/>
    <w:rsid w:val="00EF3003"/>
    <w:rsid w:val="00EF30A3"/>
    <w:rsid w:val="00EF3192"/>
    <w:rsid w:val="00EF31F4"/>
    <w:rsid w:val="00EF3289"/>
    <w:rsid w:val="00EF333F"/>
    <w:rsid w:val="00EF33A0"/>
    <w:rsid w:val="00EF3562"/>
    <w:rsid w:val="00EF357A"/>
    <w:rsid w:val="00EF3585"/>
    <w:rsid w:val="00EF35AC"/>
    <w:rsid w:val="00EF378A"/>
    <w:rsid w:val="00EF3860"/>
    <w:rsid w:val="00EF38C2"/>
    <w:rsid w:val="00EF3AA4"/>
    <w:rsid w:val="00EF3B12"/>
    <w:rsid w:val="00EF3B15"/>
    <w:rsid w:val="00EF3BA1"/>
    <w:rsid w:val="00EF3C68"/>
    <w:rsid w:val="00EF3D4A"/>
    <w:rsid w:val="00EF3D9C"/>
    <w:rsid w:val="00EF3DB5"/>
    <w:rsid w:val="00EF3FB9"/>
    <w:rsid w:val="00EF425E"/>
    <w:rsid w:val="00EF4398"/>
    <w:rsid w:val="00EF4466"/>
    <w:rsid w:val="00EF4584"/>
    <w:rsid w:val="00EF45E5"/>
    <w:rsid w:val="00EF46FA"/>
    <w:rsid w:val="00EF474B"/>
    <w:rsid w:val="00EF475F"/>
    <w:rsid w:val="00EF48A7"/>
    <w:rsid w:val="00EF4926"/>
    <w:rsid w:val="00EF4A88"/>
    <w:rsid w:val="00EF4B5B"/>
    <w:rsid w:val="00EF4D18"/>
    <w:rsid w:val="00EF4D22"/>
    <w:rsid w:val="00EF4EC4"/>
    <w:rsid w:val="00EF4F32"/>
    <w:rsid w:val="00EF4FDE"/>
    <w:rsid w:val="00EF4FE2"/>
    <w:rsid w:val="00EF501E"/>
    <w:rsid w:val="00EF5268"/>
    <w:rsid w:val="00EF52B5"/>
    <w:rsid w:val="00EF53B8"/>
    <w:rsid w:val="00EF53C9"/>
    <w:rsid w:val="00EF561F"/>
    <w:rsid w:val="00EF566C"/>
    <w:rsid w:val="00EF568F"/>
    <w:rsid w:val="00EF56B0"/>
    <w:rsid w:val="00EF57DE"/>
    <w:rsid w:val="00EF58F7"/>
    <w:rsid w:val="00EF590C"/>
    <w:rsid w:val="00EF5997"/>
    <w:rsid w:val="00EF5AAC"/>
    <w:rsid w:val="00EF5C10"/>
    <w:rsid w:val="00EF5D21"/>
    <w:rsid w:val="00EF5DFA"/>
    <w:rsid w:val="00EF5E02"/>
    <w:rsid w:val="00EF5E65"/>
    <w:rsid w:val="00EF6090"/>
    <w:rsid w:val="00EF60F1"/>
    <w:rsid w:val="00EF6123"/>
    <w:rsid w:val="00EF6376"/>
    <w:rsid w:val="00EF6460"/>
    <w:rsid w:val="00EF6500"/>
    <w:rsid w:val="00EF6513"/>
    <w:rsid w:val="00EF6515"/>
    <w:rsid w:val="00EF65B9"/>
    <w:rsid w:val="00EF65FB"/>
    <w:rsid w:val="00EF6671"/>
    <w:rsid w:val="00EF673B"/>
    <w:rsid w:val="00EF675F"/>
    <w:rsid w:val="00EF6906"/>
    <w:rsid w:val="00EF6991"/>
    <w:rsid w:val="00EF69CA"/>
    <w:rsid w:val="00EF69D2"/>
    <w:rsid w:val="00EF6A1D"/>
    <w:rsid w:val="00EF6AF7"/>
    <w:rsid w:val="00EF6B36"/>
    <w:rsid w:val="00EF6C47"/>
    <w:rsid w:val="00EF6CCC"/>
    <w:rsid w:val="00EF6D21"/>
    <w:rsid w:val="00EF6E42"/>
    <w:rsid w:val="00EF6F54"/>
    <w:rsid w:val="00EF6FE9"/>
    <w:rsid w:val="00EF70A9"/>
    <w:rsid w:val="00EF70C4"/>
    <w:rsid w:val="00EF71FD"/>
    <w:rsid w:val="00EF73A5"/>
    <w:rsid w:val="00EF7422"/>
    <w:rsid w:val="00EF7589"/>
    <w:rsid w:val="00EF766C"/>
    <w:rsid w:val="00EF7671"/>
    <w:rsid w:val="00EF76E5"/>
    <w:rsid w:val="00EF76F3"/>
    <w:rsid w:val="00EF77E9"/>
    <w:rsid w:val="00EF77FF"/>
    <w:rsid w:val="00EF78F3"/>
    <w:rsid w:val="00EF79EA"/>
    <w:rsid w:val="00EF7AF8"/>
    <w:rsid w:val="00EF7B15"/>
    <w:rsid w:val="00EF7B6C"/>
    <w:rsid w:val="00EF7C10"/>
    <w:rsid w:val="00EF7C5E"/>
    <w:rsid w:val="00EF7CEE"/>
    <w:rsid w:val="00EF7D34"/>
    <w:rsid w:val="00EF7DC4"/>
    <w:rsid w:val="00EF7E32"/>
    <w:rsid w:val="00EF7E81"/>
    <w:rsid w:val="00F00046"/>
    <w:rsid w:val="00F0007C"/>
    <w:rsid w:val="00F000B2"/>
    <w:rsid w:val="00F0021E"/>
    <w:rsid w:val="00F0055D"/>
    <w:rsid w:val="00F005AB"/>
    <w:rsid w:val="00F006A1"/>
    <w:rsid w:val="00F00757"/>
    <w:rsid w:val="00F007A0"/>
    <w:rsid w:val="00F007BF"/>
    <w:rsid w:val="00F0087E"/>
    <w:rsid w:val="00F0088D"/>
    <w:rsid w:val="00F008C3"/>
    <w:rsid w:val="00F00A6A"/>
    <w:rsid w:val="00F00C7A"/>
    <w:rsid w:val="00F00D6F"/>
    <w:rsid w:val="00F00E10"/>
    <w:rsid w:val="00F00EFE"/>
    <w:rsid w:val="00F00F75"/>
    <w:rsid w:val="00F00F7F"/>
    <w:rsid w:val="00F00F8B"/>
    <w:rsid w:val="00F00F92"/>
    <w:rsid w:val="00F00FE6"/>
    <w:rsid w:val="00F010A3"/>
    <w:rsid w:val="00F010D2"/>
    <w:rsid w:val="00F0112A"/>
    <w:rsid w:val="00F01190"/>
    <w:rsid w:val="00F011AA"/>
    <w:rsid w:val="00F01341"/>
    <w:rsid w:val="00F0148A"/>
    <w:rsid w:val="00F015F9"/>
    <w:rsid w:val="00F01616"/>
    <w:rsid w:val="00F01827"/>
    <w:rsid w:val="00F018CC"/>
    <w:rsid w:val="00F01AAA"/>
    <w:rsid w:val="00F01B7D"/>
    <w:rsid w:val="00F01D3C"/>
    <w:rsid w:val="00F01E0A"/>
    <w:rsid w:val="00F01E5C"/>
    <w:rsid w:val="00F01E74"/>
    <w:rsid w:val="00F01F69"/>
    <w:rsid w:val="00F01F73"/>
    <w:rsid w:val="00F01FB1"/>
    <w:rsid w:val="00F01FDD"/>
    <w:rsid w:val="00F022EB"/>
    <w:rsid w:val="00F022ED"/>
    <w:rsid w:val="00F02689"/>
    <w:rsid w:val="00F026F3"/>
    <w:rsid w:val="00F02808"/>
    <w:rsid w:val="00F028E3"/>
    <w:rsid w:val="00F02928"/>
    <w:rsid w:val="00F02A30"/>
    <w:rsid w:val="00F02AB7"/>
    <w:rsid w:val="00F02BED"/>
    <w:rsid w:val="00F02C15"/>
    <w:rsid w:val="00F02C6E"/>
    <w:rsid w:val="00F02C91"/>
    <w:rsid w:val="00F02D1C"/>
    <w:rsid w:val="00F02DC9"/>
    <w:rsid w:val="00F02FAB"/>
    <w:rsid w:val="00F030B4"/>
    <w:rsid w:val="00F03105"/>
    <w:rsid w:val="00F03111"/>
    <w:rsid w:val="00F0316A"/>
    <w:rsid w:val="00F03193"/>
    <w:rsid w:val="00F031EA"/>
    <w:rsid w:val="00F0321F"/>
    <w:rsid w:val="00F033F6"/>
    <w:rsid w:val="00F03420"/>
    <w:rsid w:val="00F0359C"/>
    <w:rsid w:val="00F035D2"/>
    <w:rsid w:val="00F0360A"/>
    <w:rsid w:val="00F03697"/>
    <w:rsid w:val="00F036CC"/>
    <w:rsid w:val="00F038D8"/>
    <w:rsid w:val="00F03A48"/>
    <w:rsid w:val="00F03A92"/>
    <w:rsid w:val="00F03A94"/>
    <w:rsid w:val="00F03AE6"/>
    <w:rsid w:val="00F03B66"/>
    <w:rsid w:val="00F03BFC"/>
    <w:rsid w:val="00F03C49"/>
    <w:rsid w:val="00F03CDA"/>
    <w:rsid w:val="00F03D35"/>
    <w:rsid w:val="00F03E01"/>
    <w:rsid w:val="00F043D1"/>
    <w:rsid w:val="00F043FB"/>
    <w:rsid w:val="00F04443"/>
    <w:rsid w:val="00F04469"/>
    <w:rsid w:val="00F04548"/>
    <w:rsid w:val="00F0460C"/>
    <w:rsid w:val="00F04727"/>
    <w:rsid w:val="00F04737"/>
    <w:rsid w:val="00F04743"/>
    <w:rsid w:val="00F047D0"/>
    <w:rsid w:val="00F04855"/>
    <w:rsid w:val="00F048C4"/>
    <w:rsid w:val="00F04906"/>
    <w:rsid w:val="00F04A1B"/>
    <w:rsid w:val="00F04A80"/>
    <w:rsid w:val="00F04ABD"/>
    <w:rsid w:val="00F04D7F"/>
    <w:rsid w:val="00F04DFB"/>
    <w:rsid w:val="00F04E84"/>
    <w:rsid w:val="00F04EAF"/>
    <w:rsid w:val="00F04EBA"/>
    <w:rsid w:val="00F04FD8"/>
    <w:rsid w:val="00F05004"/>
    <w:rsid w:val="00F050A4"/>
    <w:rsid w:val="00F05126"/>
    <w:rsid w:val="00F0517A"/>
    <w:rsid w:val="00F052F5"/>
    <w:rsid w:val="00F0531B"/>
    <w:rsid w:val="00F0540B"/>
    <w:rsid w:val="00F05428"/>
    <w:rsid w:val="00F0545F"/>
    <w:rsid w:val="00F05567"/>
    <w:rsid w:val="00F056D2"/>
    <w:rsid w:val="00F05966"/>
    <w:rsid w:val="00F059CA"/>
    <w:rsid w:val="00F05D72"/>
    <w:rsid w:val="00F05DC6"/>
    <w:rsid w:val="00F05DF4"/>
    <w:rsid w:val="00F05F05"/>
    <w:rsid w:val="00F06146"/>
    <w:rsid w:val="00F061BD"/>
    <w:rsid w:val="00F0628D"/>
    <w:rsid w:val="00F06446"/>
    <w:rsid w:val="00F0664F"/>
    <w:rsid w:val="00F06673"/>
    <w:rsid w:val="00F06996"/>
    <w:rsid w:val="00F069B6"/>
    <w:rsid w:val="00F06BC5"/>
    <w:rsid w:val="00F06D04"/>
    <w:rsid w:val="00F06F53"/>
    <w:rsid w:val="00F06FA4"/>
    <w:rsid w:val="00F070B6"/>
    <w:rsid w:val="00F07175"/>
    <w:rsid w:val="00F0743B"/>
    <w:rsid w:val="00F07486"/>
    <w:rsid w:val="00F07507"/>
    <w:rsid w:val="00F075BB"/>
    <w:rsid w:val="00F07821"/>
    <w:rsid w:val="00F0794D"/>
    <w:rsid w:val="00F079B1"/>
    <w:rsid w:val="00F07A50"/>
    <w:rsid w:val="00F07B31"/>
    <w:rsid w:val="00F07CEF"/>
    <w:rsid w:val="00F07D54"/>
    <w:rsid w:val="00F1007B"/>
    <w:rsid w:val="00F10131"/>
    <w:rsid w:val="00F1020E"/>
    <w:rsid w:val="00F103D7"/>
    <w:rsid w:val="00F10421"/>
    <w:rsid w:val="00F1051C"/>
    <w:rsid w:val="00F10520"/>
    <w:rsid w:val="00F105C1"/>
    <w:rsid w:val="00F106A4"/>
    <w:rsid w:val="00F106C2"/>
    <w:rsid w:val="00F106F5"/>
    <w:rsid w:val="00F1080F"/>
    <w:rsid w:val="00F10875"/>
    <w:rsid w:val="00F1087F"/>
    <w:rsid w:val="00F1097C"/>
    <w:rsid w:val="00F109A9"/>
    <w:rsid w:val="00F10ABB"/>
    <w:rsid w:val="00F10B9E"/>
    <w:rsid w:val="00F10BFD"/>
    <w:rsid w:val="00F10D15"/>
    <w:rsid w:val="00F10D22"/>
    <w:rsid w:val="00F10D27"/>
    <w:rsid w:val="00F10DE2"/>
    <w:rsid w:val="00F11080"/>
    <w:rsid w:val="00F110AC"/>
    <w:rsid w:val="00F11182"/>
    <w:rsid w:val="00F111FF"/>
    <w:rsid w:val="00F1130B"/>
    <w:rsid w:val="00F1133C"/>
    <w:rsid w:val="00F11415"/>
    <w:rsid w:val="00F11458"/>
    <w:rsid w:val="00F11586"/>
    <w:rsid w:val="00F115D1"/>
    <w:rsid w:val="00F1165E"/>
    <w:rsid w:val="00F116C8"/>
    <w:rsid w:val="00F11879"/>
    <w:rsid w:val="00F1187B"/>
    <w:rsid w:val="00F118EA"/>
    <w:rsid w:val="00F11A02"/>
    <w:rsid w:val="00F11A19"/>
    <w:rsid w:val="00F11B30"/>
    <w:rsid w:val="00F11CD3"/>
    <w:rsid w:val="00F11CE2"/>
    <w:rsid w:val="00F11E23"/>
    <w:rsid w:val="00F11E57"/>
    <w:rsid w:val="00F11EAA"/>
    <w:rsid w:val="00F11EC2"/>
    <w:rsid w:val="00F11FEC"/>
    <w:rsid w:val="00F11FEF"/>
    <w:rsid w:val="00F121EF"/>
    <w:rsid w:val="00F12269"/>
    <w:rsid w:val="00F1226E"/>
    <w:rsid w:val="00F1229E"/>
    <w:rsid w:val="00F123EA"/>
    <w:rsid w:val="00F124C6"/>
    <w:rsid w:val="00F125A3"/>
    <w:rsid w:val="00F1268E"/>
    <w:rsid w:val="00F12708"/>
    <w:rsid w:val="00F1274D"/>
    <w:rsid w:val="00F12767"/>
    <w:rsid w:val="00F12920"/>
    <w:rsid w:val="00F1295E"/>
    <w:rsid w:val="00F12AC9"/>
    <w:rsid w:val="00F12C64"/>
    <w:rsid w:val="00F12CE0"/>
    <w:rsid w:val="00F12E2A"/>
    <w:rsid w:val="00F12E8E"/>
    <w:rsid w:val="00F12EC9"/>
    <w:rsid w:val="00F12EEA"/>
    <w:rsid w:val="00F12F0D"/>
    <w:rsid w:val="00F12F31"/>
    <w:rsid w:val="00F12F48"/>
    <w:rsid w:val="00F12F4B"/>
    <w:rsid w:val="00F1304D"/>
    <w:rsid w:val="00F130DA"/>
    <w:rsid w:val="00F1310C"/>
    <w:rsid w:val="00F132DF"/>
    <w:rsid w:val="00F1334E"/>
    <w:rsid w:val="00F133C6"/>
    <w:rsid w:val="00F1348E"/>
    <w:rsid w:val="00F13495"/>
    <w:rsid w:val="00F1366B"/>
    <w:rsid w:val="00F13871"/>
    <w:rsid w:val="00F1390D"/>
    <w:rsid w:val="00F1394F"/>
    <w:rsid w:val="00F139BB"/>
    <w:rsid w:val="00F13A29"/>
    <w:rsid w:val="00F13AE8"/>
    <w:rsid w:val="00F13B1F"/>
    <w:rsid w:val="00F13BBE"/>
    <w:rsid w:val="00F13DE8"/>
    <w:rsid w:val="00F13E51"/>
    <w:rsid w:val="00F140CF"/>
    <w:rsid w:val="00F140EA"/>
    <w:rsid w:val="00F1410A"/>
    <w:rsid w:val="00F14390"/>
    <w:rsid w:val="00F1444C"/>
    <w:rsid w:val="00F14666"/>
    <w:rsid w:val="00F14676"/>
    <w:rsid w:val="00F146AC"/>
    <w:rsid w:val="00F146D9"/>
    <w:rsid w:val="00F14700"/>
    <w:rsid w:val="00F14865"/>
    <w:rsid w:val="00F14995"/>
    <w:rsid w:val="00F14A32"/>
    <w:rsid w:val="00F14ACA"/>
    <w:rsid w:val="00F14B04"/>
    <w:rsid w:val="00F14BB2"/>
    <w:rsid w:val="00F14D84"/>
    <w:rsid w:val="00F14EA5"/>
    <w:rsid w:val="00F14EFC"/>
    <w:rsid w:val="00F1506A"/>
    <w:rsid w:val="00F1512C"/>
    <w:rsid w:val="00F151DE"/>
    <w:rsid w:val="00F15492"/>
    <w:rsid w:val="00F15493"/>
    <w:rsid w:val="00F1565A"/>
    <w:rsid w:val="00F1565F"/>
    <w:rsid w:val="00F1575A"/>
    <w:rsid w:val="00F158E4"/>
    <w:rsid w:val="00F1590F"/>
    <w:rsid w:val="00F15962"/>
    <w:rsid w:val="00F159E7"/>
    <w:rsid w:val="00F15B0A"/>
    <w:rsid w:val="00F15BC8"/>
    <w:rsid w:val="00F15C01"/>
    <w:rsid w:val="00F15D51"/>
    <w:rsid w:val="00F15E04"/>
    <w:rsid w:val="00F160A1"/>
    <w:rsid w:val="00F16267"/>
    <w:rsid w:val="00F165B8"/>
    <w:rsid w:val="00F167E3"/>
    <w:rsid w:val="00F167FF"/>
    <w:rsid w:val="00F1689F"/>
    <w:rsid w:val="00F169AC"/>
    <w:rsid w:val="00F16D6C"/>
    <w:rsid w:val="00F16E0D"/>
    <w:rsid w:val="00F1711F"/>
    <w:rsid w:val="00F17244"/>
    <w:rsid w:val="00F1725C"/>
    <w:rsid w:val="00F172B1"/>
    <w:rsid w:val="00F174C4"/>
    <w:rsid w:val="00F17504"/>
    <w:rsid w:val="00F1756E"/>
    <w:rsid w:val="00F1759B"/>
    <w:rsid w:val="00F1775F"/>
    <w:rsid w:val="00F17843"/>
    <w:rsid w:val="00F1792E"/>
    <w:rsid w:val="00F179EA"/>
    <w:rsid w:val="00F17A78"/>
    <w:rsid w:val="00F17C14"/>
    <w:rsid w:val="00F17CB1"/>
    <w:rsid w:val="00F17F0B"/>
    <w:rsid w:val="00F200D2"/>
    <w:rsid w:val="00F2056A"/>
    <w:rsid w:val="00F207B7"/>
    <w:rsid w:val="00F20A0E"/>
    <w:rsid w:val="00F20B2C"/>
    <w:rsid w:val="00F20B87"/>
    <w:rsid w:val="00F20CAF"/>
    <w:rsid w:val="00F20CF4"/>
    <w:rsid w:val="00F20D0F"/>
    <w:rsid w:val="00F20DAD"/>
    <w:rsid w:val="00F20E21"/>
    <w:rsid w:val="00F20EBB"/>
    <w:rsid w:val="00F20FCE"/>
    <w:rsid w:val="00F2103B"/>
    <w:rsid w:val="00F21090"/>
    <w:rsid w:val="00F210CD"/>
    <w:rsid w:val="00F2115F"/>
    <w:rsid w:val="00F211E2"/>
    <w:rsid w:val="00F21231"/>
    <w:rsid w:val="00F2133B"/>
    <w:rsid w:val="00F21382"/>
    <w:rsid w:val="00F21392"/>
    <w:rsid w:val="00F2146B"/>
    <w:rsid w:val="00F2173E"/>
    <w:rsid w:val="00F2175C"/>
    <w:rsid w:val="00F218C5"/>
    <w:rsid w:val="00F21B4A"/>
    <w:rsid w:val="00F21B82"/>
    <w:rsid w:val="00F21B9E"/>
    <w:rsid w:val="00F21BB9"/>
    <w:rsid w:val="00F21BE0"/>
    <w:rsid w:val="00F21C3C"/>
    <w:rsid w:val="00F21D25"/>
    <w:rsid w:val="00F21E0D"/>
    <w:rsid w:val="00F2207A"/>
    <w:rsid w:val="00F2207C"/>
    <w:rsid w:val="00F2243A"/>
    <w:rsid w:val="00F224EA"/>
    <w:rsid w:val="00F225AE"/>
    <w:rsid w:val="00F22655"/>
    <w:rsid w:val="00F22752"/>
    <w:rsid w:val="00F22CB6"/>
    <w:rsid w:val="00F22D64"/>
    <w:rsid w:val="00F22E14"/>
    <w:rsid w:val="00F22EE9"/>
    <w:rsid w:val="00F22F39"/>
    <w:rsid w:val="00F2305C"/>
    <w:rsid w:val="00F230A9"/>
    <w:rsid w:val="00F230AB"/>
    <w:rsid w:val="00F2310B"/>
    <w:rsid w:val="00F23139"/>
    <w:rsid w:val="00F2316C"/>
    <w:rsid w:val="00F231F2"/>
    <w:rsid w:val="00F23243"/>
    <w:rsid w:val="00F23293"/>
    <w:rsid w:val="00F23352"/>
    <w:rsid w:val="00F233AC"/>
    <w:rsid w:val="00F233B3"/>
    <w:rsid w:val="00F233B8"/>
    <w:rsid w:val="00F235C6"/>
    <w:rsid w:val="00F235C7"/>
    <w:rsid w:val="00F237E0"/>
    <w:rsid w:val="00F23826"/>
    <w:rsid w:val="00F2384A"/>
    <w:rsid w:val="00F23918"/>
    <w:rsid w:val="00F23947"/>
    <w:rsid w:val="00F23A25"/>
    <w:rsid w:val="00F23B28"/>
    <w:rsid w:val="00F23B57"/>
    <w:rsid w:val="00F23D4A"/>
    <w:rsid w:val="00F23D7E"/>
    <w:rsid w:val="00F23F93"/>
    <w:rsid w:val="00F2402A"/>
    <w:rsid w:val="00F24273"/>
    <w:rsid w:val="00F24354"/>
    <w:rsid w:val="00F243C5"/>
    <w:rsid w:val="00F2445B"/>
    <w:rsid w:val="00F245D1"/>
    <w:rsid w:val="00F246AB"/>
    <w:rsid w:val="00F2470B"/>
    <w:rsid w:val="00F2473D"/>
    <w:rsid w:val="00F2475C"/>
    <w:rsid w:val="00F2477E"/>
    <w:rsid w:val="00F2479C"/>
    <w:rsid w:val="00F247E1"/>
    <w:rsid w:val="00F2489A"/>
    <w:rsid w:val="00F248B9"/>
    <w:rsid w:val="00F24997"/>
    <w:rsid w:val="00F2499D"/>
    <w:rsid w:val="00F24AE1"/>
    <w:rsid w:val="00F24B1B"/>
    <w:rsid w:val="00F24C47"/>
    <w:rsid w:val="00F24D52"/>
    <w:rsid w:val="00F24D68"/>
    <w:rsid w:val="00F24D9D"/>
    <w:rsid w:val="00F24E4E"/>
    <w:rsid w:val="00F24F61"/>
    <w:rsid w:val="00F24F9D"/>
    <w:rsid w:val="00F2504E"/>
    <w:rsid w:val="00F250DB"/>
    <w:rsid w:val="00F2527F"/>
    <w:rsid w:val="00F253AB"/>
    <w:rsid w:val="00F253B4"/>
    <w:rsid w:val="00F25418"/>
    <w:rsid w:val="00F2551E"/>
    <w:rsid w:val="00F25918"/>
    <w:rsid w:val="00F259A5"/>
    <w:rsid w:val="00F25BB0"/>
    <w:rsid w:val="00F25C9C"/>
    <w:rsid w:val="00F25D39"/>
    <w:rsid w:val="00F25D73"/>
    <w:rsid w:val="00F25F00"/>
    <w:rsid w:val="00F25F82"/>
    <w:rsid w:val="00F25F9E"/>
    <w:rsid w:val="00F26016"/>
    <w:rsid w:val="00F2609C"/>
    <w:rsid w:val="00F2635C"/>
    <w:rsid w:val="00F2666C"/>
    <w:rsid w:val="00F26683"/>
    <w:rsid w:val="00F269F1"/>
    <w:rsid w:val="00F26C5F"/>
    <w:rsid w:val="00F26CCE"/>
    <w:rsid w:val="00F26EA2"/>
    <w:rsid w:val="00F26EE0"/>
    <w:rsid w:val="00F26F5C"/>
    <w:rsid w:val="00F26FC0"/>
    <w:rsid w:val="00F2703E"/>
    <w:rsid w:val="00F27179"/>
    <w:rsid w:val="00F2746A"/>
    <w:rsid w:val="00F275AB"/>
    <w:rsid w:val="00F276FE"/>
    <w:rsid w:val="00F2770F"/>
    <w:rsid w:val="00F2774F"/>
    <w:rsid w:val="00F2779D"/>
    <w:rsid w:val="00F2780E"/>
    <w:rsid w:val="00F27A85"/>
    <w:rsid w:val="00F27A99"/>
    <w:rsid w:val="00F27ABC"/>
    <w:rsid w:val="00F27BD0"/>
    <w:rsid w:val="00F27BFA"/>
    <w:rsid w:val="00F27E01"/>
    <w:rsid w:val="00F27EC7"/>
    <w:rsid w:val="00F27ECE"/>
    <w:rsid w:val="00F27FF4"/>
    <w:rsid w:val="00F30269"/>
    <w:rsid w:val="00F303BF"/>
    <w:rsid w:val="00F305A6"/>
    <w:rsid w:val="00F3068A"/>
    <w:rsid w:val="00F3086D"/>
    <w:rsid w:val="00F30923"/>
    <w:rsid w:val="00F3093B"/>
    <w:rsid w:val="00F30954"/>
    <w:rsid w:val="00F30BED"/>
    <w:rsid w:val="00F30DA9"/>
    <w:rsid w:val="00F30EED"/>
    <w:rsid w:val="00F30F14"/>
    <w:rsid w:val="00F30F60"/>
    <w:rsid w:val="00F311A2"/>
    <w:rsid w:val="00F311F0"/>
    <w:rsid w:val="00F312A5"/>
    <w:rsid w:val="00F313E1"/>
    <w:rsid w:val="00F31530"/>
    <w:rsid w:val="00F3157E"/>
    <w:rsid w:val="00F315AB"/>
    <w:rsid w:val="00F3165D"/>
    <w:rsid w:val="00F316C0"/>
    <w:rsid w:val="00F3182D"/>
    <w:rsid w:val="00F318E4"/>
    <w:rsid w:val="00F31A2F"/>
    <w:rsid w:val="00F31A92"/>
    <w:rsid w:val="00F31AB0"/>
    <w:rsid w:val="00F31B09"/>
    <w:rsid w:val="00F31B43"/>
    <w:rsid w:val="00F31D2B"/>
    <w:rsid w:val="00F31D95"/>
    <w:rsid w:val="00F31DF8"/>
    <w:rsid w:val="00F31EB5"/>
    <w:rsid w:val="00F31EBD"/>
    <w:rsid w:val="00F31EED"/>
    <w:rsid w:val="00F32039"/>
    <w:rsid w:val="00F32088"/>
    <w:rsid w:val="00F320CA"/>
    <w:rsid w:val="00F32227"/>
    <w:rsid w:val="00F32395"/>
    <w:rsid w:val="00F323B8"/>
    <w:rsid w:val="00F32455"/>
    <w:rsid w:val="00F3254A"/>
    <w:rsid w:val="00F32870"/>
    <w:rsid w:val="00F32944"/>
    <w:rsid w:val="00F32A45"/>
    <w:rsid w:val="00F32ADA"/>
    <w:rsid w:val="00F32AE6"/>
    <w:rsid w:val="00F32BF1"/>
    <w:rsid w:val="00F32CA2"/>
    <w:rsid w:val="00F32E9F"/>
    <w:rsid w:val="00F32FD3"/>
    <w:rsid w:val="00F33303"/>
    <w:rsid w:val="00F3331B"/>
    <w:rsid w:val="00F3333E"/>
    <w:rsid w:val="00F333F4"/>
    <w:rsid w:val="00F3352C"/>
    <w:rsid w:val="00F33549"/>
    <w:rsid w:val="00F336F8"/>
    <w:rsid w:val="00F33778"/>
    <w:rsid w:val="00F33979"/>
    <w:rsid w:val="00F33B63"/>
    <w:rsid w:val="00F33D40"/>
    <w:rsid w:val="00F33F2F"/>
    <w:rsid w:val="00F33FDD"/>
    <w:rsid w:val="00F342AC"/>
    <w:rsid w:val="00F342C2"/>
    <w:rsid w:val="00F342C8"/>
    <w:rsid w:val="00F34619"/>
    <w:rsid w:val="00F34741"/>
    <w:rsid w:val="00F3477D"/>
    <w:rsid w:val="00F347F6"/>
    <w:rsid w:val="00F34884"/>
    <w:rsid w:val="00F349F5"/>
    <w:rsid w:val="00F34AED"/>
    <w:rsid w:val="00F34AF1"/>
    <w:rsid w:val="00F34BC8"/>
    <w:rsid w:val="00F34BE1"/>
    <w:rsid w:val="00F34D60"/>
    <w:rsid w:val="00F3505B"/>
    <w:rsid w:val="00F35100"/>
    <w:rsid w:val="00F351A4"/>
    <w:rsid w:val="00F35361"/>
    <w:rsid w:val="00F3560E"/>
    <w:rsid w:val="00F357D8"/>
    <w:rsid w:val="00F3584E"/>
    <w:rsid w:val="00F358B5"/>
    <w:rsid w:val="00F35B98"/>
    <w:rsid w:val="00F35C09"/>
    <w:rsid w:val="00F35E4D"/>
    <w:rsid w:val="00F35E74"/>
    <w:rsid w:val="00F35F5E"/>
    <w:rsid w:val="00F35FF7"/>
    <w:rsid w:val="00F361C3"/>
    <w:rsid w:val="00F36471"/>
    <w:rsid w:val="00F36699"/>
    <w:rsid w:val="00F36724"/>
    <w:rsid w:val="00F3676F"/>
    <w:rsid w:val="00F3682F"/>
    <w:rsid w:val="00F36840"/>
    <w:rsid w:val="00F3690E"/>
    <w:rsid w:val="00F36A82"/>
    <w:rsid w:val="00F36B59"/>
    <w:rsid w:val="00F36B66"/>
    <w:rsid w:val="00F36E15"/>
    <w:rsid w:val="00F36E4B"/>
    <w:rsid w:val="00F36F8D"/>
    <w:rsid w:val="00F3710F"/>
    <w:rsid w:val="00F3715F"/>
    <w:rsid w:val="00F372A5"/>
    <w:rsid w:val="00F37412"/>
    <w:rsid w:val="00F37520"/>
    <w:rsid w:val="00F3755D"/>
    <w:rsid w:val="00F375CB"/>
    <w:rsid w:val="00F375CF"/>
    <w:rsid w:val="00F37744"/>
    <w:rsid w:val="00F3792C"/>
    <w:rsid w:val="00F37B5D"/>
    <w:rsid w:val="00F37B79"/>
    <w:rsid w:val="00F37C3B"/>
    <w:rsid w:val="00F37E07"/>
    <w:rsid w:val="00F37ED8"/>
    <w:rsid w:val="00F37F75"/>
    <w:rsid w:val="00F4000A"/>
    <w:rsid w:val="00F4016A"/>
    <w:rsid w:val="00F401F4"/>
    <w:rsid w:val="00F4022B"/>
    <w:rsid w:val="00F40243"/>
    <w:rsid w:val="00F40325"/>
    <w:rsid w:val="00F403FB"/>
    <w:rsid w:val="00F4052E"/>
    <w:rsid w:val="00F405A5"/>
    <w:rsid w:val="00F40775"/>
    <w:rsid w:val="00F407C3"/>
    <w:rsid w:val="00F408DD"/>
    <w:rsid w:val="00F408E9"/>
    <w:rsid w:val="00F40926"/>
    <w:rsid w:val="00F40B44"/>
    <w:rsid w:val="00F40B6C"/>
    <w:rsid w:val="00F40D47"/>
    <w:rsid w:val="00F41036"/>
    <w:rsid w:val="00F410F3"/>
    <w:rsid w:val="00F41177"/>
    <w:rsid w:val="00F41389"/>
    <w:rsid w:val="00F413BB"/>
    <w:rsid w:val="00F415F4"/>
    <w:rsid w:val="00F41627"/>
    <w:rsid w:val="00F416C3"/>
    <w:rsid w:val="00F418AE"/>
    <w:rsid w:val="00F418CE"/>
    <w:rsid w:val="00F41A20"/>
    <w:rsid w:val="00F41A69"/>
    <w:rsid w:val="00F41AEA"/>
    <w:rsid w:val="00F41B2B"/>
    <w:rsid w:val="00F41C8C"/>
    <w:rsid w:val="00F41C97"/>
    <w:rsid w:val="00F41D1A"/>
    <w:rsid w:val="00F41FB4"/>
    <w:rsid w:val="00F42301"/>
    <w:rsid w:val="00F42572"/>
    <w:rsid w:val="00F427C6"/>
    <w:rsid w:val="00F428A5"/>
    <w:rsid w:val="00F428BD"/>
    <w:rsid w:val="00F4295E"/>
    <w:rsid w:val="00F42A30"/>
    <w:rsid w:val="00F42A99"/>
    <w:rsid w:val="00F42B90"/>
    <w:rsid w:val="00F42D4F"/>
    <w:rsid w:val="00F42D8B"/>
    <w:rsid w:val="00F42EB0"/>
    <w:rsid w:val="00F42F78"/>
    <w:rsid w:val="00F43125"/>
    <w:rsid w:val="00F4319C"/>
    <w:rsid w:val="00F431B9"/>
    <w:rsid w:val="00F43216"/>
    <w:rsid w:val="00F4323F"/>
    <w:rsid w:val="00F43276"/>
    <w:rsid w:val="00F43333"/>
    <w:rsid w:val="00F433E2"/>
    <w:rsid w:val="00F434D4"/>
    <w:rsid w:val="00F434D8"/>
    <w:rsid w:val="00F43716"/>
    <w:rsid w:val="00F43819"/>
    <w:rsid w:val="00F43A07"/>
    <w:rsid w:val="00F43A36"/>
    <w:rsid w:val="00F43BC4"/>
    <w:rsid w:val="00F43CC4"/>
    <w:rsid w:val="00F43D04"/>
    <w:rsid w:val="00F43D2C"/>
    <w:rsid w:val="00F43DCB"/>
    <w:rsid w:val="00F43E68"/>
    <w:rsid w:val="00F43F2B"/>
    <w:rsid w:val="00F43F98"/>
    <w:rsid w:val="00F440F2"/>
    <w:rsid w:val="00F440F3"/>
    <w:rsid w:val="00F4424E"/>
    <w:rsid w:val="00F44266"/>
    <w:rsid w:val="00F442E5"/>
    <w:rsid w:val="00F443E6"/>
    <w:rsid w:val="00F4441A"/>
    <w:rsid w:val="00F444FF"/>
    <w:rsid w:val="00F44581"/>
    <w:rsid w:val="00F4469A"/>
    <w:rsid w:val="00F449B6"/>
    <w:rsid w:val="00F449E6"/>
    <w:rsid w:val="00F44A65"/>
    <w:rsid w:val="00F44B7B"/>
    <w:rsid w:val="00F44EB5"/>
    <w:rsid w:val="00F44EEB"/>
    <w:rsid w:val="00F44F78"/>
    <w:rsid w:val="00F44FAD"/>
    <w:rsid w:val="00F451BC"/>
    <w:rsid w:val="00F45234"/>
    <w:rsid w:val="00F4524B"/>
    <w:rsid w:val="00F45401"/>
    <w:rsid w:val="00F45525"/>
    <w:rsid w:val="00F45530"/>
    <w:rsid w:val="00F45579"/>
    <w:rsid w:val="00F4557D"/>
    <w:rsid w:val="00F455AE"/>
    <w:rsid w:val="00F4569D"/>
    <w:rsid w:val="00F456AA"/>
    <w:rsid w:val="00F456AD"/>
    <w:rsid w:val="00F4571D"/>
    <w:rsid w:val="00F45922"/>
    <w:rsid w:val="00F45932"/>
    <w:rsid w:val="00F45942"/>
    <w:rsid w:val="00F45DCA"/>
    <w:rsid w:val="00F45E04"/>
    <w:rsid w:val="00F45E40"/>
    <w:rsid w:val="00F45F81"/>
    <w:rsid w:val="00F45FC4"/>
    <w:rsid w:val="00F45FFE"/>
    <w:rsid w:val="00F46006"/>
    <w:rsid w:val="00F460A8"/>
    <w:rsid w:val="00F460E8"/>
    <w:rsid w:val="00F462D7"/>
    <w:rsid w:val="00F4635D"/>
    <w:rsid w:val="00F464C1"/>
    <w:rsid w:val="00F464FC"/>
    <w:rsid w:val="00F465D3"/>
    <w:rsid w:val="00F4674F"/>
    <w:rsid w:val="00F469EA"/>
    <w:rsid w:val="00F46A78"/>
    <w:rsid w:val="00F46BD8"/>
    <w:rsid w:val="00F46C51"/>
    <w:rsid w:val="00F46C85"/>
    <w:rsid w:val="00F46CCA"/>
    <w:rsid w:val="00F46D9D"/>
    <w:rsid w:val="00F46E2D"/>
    <w:rsid w:val="00F46EBD"/>
    <w:rsid w:val="00F46EE1"/>
    <w:rsid w:val="00F46EE6"/>
    <w:rsid w:val="00F46F10"/>
    <w:rsid w:val="00F46FCB"/>
    <w:rsid w:val="00F470F4"/>
    <w:rsid w:val="00F4711C"/>
    <w:rsid w:val="00F47356"/>
    <w:rsid w:val="00F4747F"/>
    <w:rsid w:val="00F475B7"/>
    <w:rsid w:val="00F475BC"/>
    <w:rsid w:val="00F47711"/>
    <w:rsid w:val="00F47716"/>
    <w:rsid w:val="00F477DD"/>
    <w:rsid w:val="00F4788B"/>
    <w:rsid w:val="00F47926"/>
    <w:rsid w:val="00F47A13"/>
    <w:rsid w:val="00F47B7E"/>
    <w:rsid w:val="00F47BE2"/>
    <w:rsid w:val="00F47C79"/>
    <w:rsid w:val="00F47CB4"/>
    <w:rsid w:val="00F47D8F"/>
    <w:rsid w:val="00F47DD0"/>
    <w:rsid w:val="00F47F5D"/>
    <w:rsid w:val="00F5001A"/>
    <w:rsid w:val="00F5004C"/>
    <w:rsid w:val="00F50192"/>
    <w:rsid w:val="00F5029A"/>
    <w:rsid w:val="00F502AF"/>
    <w:rsid w:val="00F503B5"/>
    <w:rsid w:val="00F50778"/>
    <w:rsid w:val="00F5085B"/>
    <w:rsid w:val="00F50A34"/>
    <w:rsid w:val="00F50A82"/>
    <w:rsid w:val="00F50B86"/>
    <w:rsid w:val="00F50BFB"/>
    <w:rsid w:val="00F50CA5"/>
    <w:rsid w:val="00F50D2C"/>
    <w:rsid w:val="00F50E41"/>
    <w:rsid w:val="00F51055"/>
    <w:rsid w:val="00F5105A"/>
    <w:rsid w:val="00F51065"/>
    <w:rsid w:val="00F510B4"/>
    <w:rsid w:val="00F510C9"/>
    <w:rsid w:val="00F511E1"/>
    <w:rsid w:val="00F51311"/>
    <w:rsid w:val="00F51548"/>
    <w:rsid w:val="00F5175B"/>
    <w:rsid w:val="00F517D3"/>
    <w:rsid w:val="00F51965"/>
    <w:rsid w:val="00F5196A"/>
    <w:rsid w:val="00F519C7"/>
    <w:rsid w:val="00F51AB5"/>
    <w:rsid w:val="00F51B2B"/>
    <w:rsid w:val="00F51B3B"/>
    <w:rsid w:val="00F51B44"/>
    <w:rsid w:val="00F51F78"/>
    <w:rsid w:val="00F5202C"/>
    <w:rsid w:val="00F5209F"/>
    <w:rsid w:val="00F52163"/>
    <w:rsid w:val="00F5225F"/>
    <w:rsid w:val="00F5227A"/>
    <w:rsid w:val="00F522E3"/>
    <w:rsid w:val="00F52402"/>
    <w:rsid w:val="00F524D3"/>
    <w:rsid w:val="00F5266B"/>
    <w:rsid w:val="00F52692"/>
    <w:rsid w:val="00F526F7"/>
    <w:rsid w:val="00F5290E"/>
    <w:rsid w:val="00F52A1A"/>
    <w:rsid w:val="00F52A2C"/>
    <w:rsid w:val="00F52C7E"/>
    <w:rsid w:val="00F52D19"/>
    <w:rsid w:val="00F52E16"/>
    <w:rsid w:val="00F52EF7"/>
    <w:rsid w:val="00F52F02"/>
    <w:rsid w:val="00F53000"/>
    <w:rsid w:val="00F53008"/>
    <w:rsid w:val="00F53119"/>
    <w:rsid w:val="00F5311B"/>
    <w:rsid w:val="00F5312A"/>
    <w:rsid w:val="00F5319E"/>
    <w:rsid w:val="00F532C5"/>
    <w:rsid w:val="00F532EC"/>
    <w:rsid w:val="00F5335A"/>
    <w:rsid w:val="00F5356A"/>
    <w:rsid w:val="00F538D7"/>
    <w:rsid w:val="00F53971"/>
    <w:rsid w:val="00F53AAC"/>
    <w:rsid w:val="00F53BFA"/>
    <w:rsid w:val="00F53DB0"/>
    <w:rsid w:val="00F54154"/>
    <w:rsid w:val="00F542CC"/>
    <w:rsid w:val="00F54402"/>
    <w:rsid w:val="00F54614"/>
    <w:rsid w:val="00F5465D"/>
    <w:rsid w:val="00F546E5"/>
    <w:rsid w:val="00F5479B"/>
    <w:rsid w:val="00F547C9"/>
    <w:rsid w:val="00F54823"/>
    <w:rsid w:val="00F54A0D"/>
    <w:rsid w:val="00F54AAF"/>
    <w:rsid w:val="00F54AF1"/>
    <w:rsid w:val="00F54B2D"/>
    <w:rsid w:val="00F54B30"/>
    <w:rsid w:val="00F54B59"/>
    <w:rsid w:val="00F54CC9"/>
    <w:rsid w:val="00F54D99"/>
    <w:rsid w:val="00F54F60"/>
    <w:rsid w:val="00F55003"/>
    <w:rsid w:val="00F551B8"/>
    <w:rsid w:val="00F552A5"/>
    <w:rsid w:val="00F55340"/>
    <w:rsid w:val="00F553F3"/>
    <w:rsid w:val="00F55530"/>
    <w:rsid w:val="00F555BB"/>
    <w:rsid w:val="00F55818"/>
    <w:rsid w:val="00F558CE"/>
    <w:rsid w:val="00F558E6"/>
    <w:rsid w:val="00F55A89"/>
    <w:rsid w:val="00F55B9B"/>
    <w:rsid w:val="00F55D1A"/>
    <w:rsid w:val="00F55E18"/>
    <w:rsid w:val="00F55E85"/>
    <w:rsid w:val="00F5602E"/>
    <w:rsid w:val="00F561D3"/>
    <w:rsid w:val="00F563C1"/>
    <w:rsid w:val="00F56405"/>
    <w:rsid w:val="00F56687"/>
    <w:rsid w:val="00F566DF"/>
    <w:rsid w:val="00F56964"/>
    <w:rsid w:val="00F56A9A"/>
    <w:rsid w:val="00F56B8B"/>
    <w:rsid w:val="00F56D01"/>
    <w:rsid w:val="00F56DFF"/>
    <w:rsid w:val="00F56E3A"/>
    <w:rsid w:val="00F56FC0"/>
    <w:rsid w:val="00F5706E"/>
    <w:rsid w:val="00F570D6"/>
    <w:rsid w:val="00F57186"/>
    <w:rsid w:val="00F571CA"/>
    <w:rsid w:val="00F571E1"/>
    <w:rsid w:val="00F5720C"/>
    <w:rsid w:val="00F57220"/>
    <w:rsid w:val="00F57266"/>
    <w:rsid w:val="00F57376"/>
    <w:rsid w:val="00F57379"/>
    <w:rsid w:val="00F57549"/>
    <w:rsid w:val="00F57554"/>
    <w:rsid w:val="00F57601"/>
    <w:rsid w:val="00F5760F"/>
    <w:rsid w:val="00F5762E"/>
    <w:rsid w:val="00F5768B"/>
    <w:rsid w:val="00F5771C"/>
    <w:rsid w:val="00F5773E"/>
    <w:rsid w:val="00F57807"/>
    <w:rsid w:val="00F578F0"/>
    <w:rsid w:val="00F57985"/>
    <w:rsid w:val="00F57A8D"/>
    <w:rsid w:val="00F57AF1"/>
    <w:rsid w:val="00F57B00"/>
    <w:rsid w:val="00F57B68"/>
    <w:rsid w:val="00F57C2E"/>
    <w:rsid w:val="00F57C9D"/>
    <w:rsid w:val="00F57CD3"/>
    <w:rsid w:val="00F57FCB"/>
    <w:rsid w:val="00F60012"/>
    <w:rsid w:val="00F6008D"/>
    <w:rsid w:val="00F60179"/>
    <w:rsid w:val="00F60254"/>
    <w:rsid w:val="00F6026E"/>
    <w:rsid w:val="00F60322"/>
    <w:rsid w:val="00F60395"/>
    <w:rsid w:val="00F60397"/>
    <w:rsid w:val="00F60479"/>
    <w:rsid w:val="00F60671"/>
    <w:rsid w:val="00F606E4"/>
    <w:rsid w:val="00F6097E"/>
    <w:rsid w:val="00F609A3"/>
    <w:rsid w:val="00F609C3"/>
    <w:rsid w:val="00F60A8C"/>
    <w:rsid w:val="00F60AB7"/>
    <w:rsid w:val="00F60AD1"/>
    <w:rsid w:val="00F60B09"/>
    <w:rsid w:val="00F60B9C"/>
    <w:rsid w:val="00F60BA0"/>
    <w:rsid w:val="00F60BC0"/>
    <w:rsid w:val="00F60BE2"/>
    <w:rsid w:val="00F60BEE"/>
    <w:rsid w:val="00F60C3B"/>
    <w:rsid w:val="00F60D85"/>
    <w:rsid w:val="00F60D92"/>
    <w:rsid w:val="00F60E33"/>
    <w:rsid w:val="00F60E80"/>
    <w:rsid w:val="00F60EB8"/>
    <w:rsid w:val="00F60F25"/>
    <w:rsid w:val="00F60FA0"/>
    <w:rsid w:val="00F60FD2"/>
    <w:rsid w:val="00F6107A"/>
    <w:rsid w:val="00F6107F"/>
    <w:rsid w:val="00F61164"/>
    <w:rsid w:val="00F613E6"/>
    <w:rsid w:val="00F6143F"/>
    <w:rsid w:val="00F6157C"/>
    <w:rsid w:val="00F61595"/>
    <w:rsid w:val="00F616C3"/>
    <w:rsid w:val="00F61715"/>
    <w:rsid w:val="00F61744"/>
    <w:rsid w:val="00F617B5"/>
    <w:rsid w:val="00F618BF"/>
    <w:rsid w:val="00F618F3"/>
    <w:rsid w:val="00F619E2"/>
    <w:rsid w:val="00F61A4C"/>
    <w:rsid w:val="00F61A81"/>
    <w:rsid w:val="00F61ACD"/>
    <w:rsid w:val="00F61CF8"/>
    <w:rsid w:val="00F61D07"/>
    <w:rsid w:val="00F61ED1"/>
    <w:rsid w:val="00F61F86"/>
    <w:rsid w:val="00F61FEF"/>
    <w:rsid w:val="00F620CC"/>
    <w:rsid w:val="00F62164"/>
    <w:rsid w:val="00F6220F"/>
    <w:rsid w:val="00F62394"/>
    <w:rsid w:val="00F6262E"/>
    <w:rsid w:val="00F62843"/>
    <w:rsid w:val="00F6284A"/>
    <w:rsid w:val="00F628D7"/>
    <w:rsid w:val="00F62A16"/>
    <w:rsid w:val="00F62A51"/>
    <w:rsid w:val="00F62B20"/>
    <w:rsid w:val="00F62BE3"/>
    <w:rsid w:val="00F62C0A"/>
    <w:rsid w:val="00F62DCC"/>
    <w:rsid w:val="00F62E29"/>
    <w:rsid w:val="00F62EE3"/>
    <w:rsid w:val="00F630BD"/>
    <w:rsid w:val="00F631C7"/>
    <w:rsid w:val="00F631CC"/>
    <w:rsid w:val="00F6323C"/>
    <w:rsid w:val="00F63347"/>
    <w:rsid w:val="00F63388"/>
    <w:rsid w:val="00F63396"/>
    <w:rsid w:val="00F634CC"/>
    <w:rsid w:val="00F634E3"/>
    <w:rsid w:val="00F636EC"/>
    <w:rsid w:val="00F6370A"/>
    <w:rsid w:val="00F63C6A"/>
    <w:rsid w:val="00F63CF9"/>
    <w:rsid w:val="00F63D7C"/>
    <w:rsid w:val="00F63F2D"/>
    <w:rsid w:val="00F63FEC"/>
    <w:rsid w:val="00F6409A"/>
    <w:rsid w:val="00F643E8"/>
    <w:rsid w:val="00F644A1"/>
    <w:rsid w:val="00F64631"/>
    <w:rsid w:val="00F6464F"/>
    <w:rsid w:val="00F6476B"/>
    <w:rsid w:val="00F649AA"/>
    <w:rsid w:val="00F64B04"/>
    <w:rsid w:val="00F64B64"/>
    <w:rsid w:val="00F64B7A"/>
    <w:rsid w:val="00F64BCA"/>
    <w:rsid w:val="00F64C19"/>
    <w:rsid w:val="00F64D69"/>
    <w:rsid w:val="00F64DFF"/>
    <w:rsid w:val="00F64FC5"/>
    <w:rsid w:val="00F6538A"/>
    <w:rsid w:val="00F6557B"/>
    <w:rsid w:val="00F655DC"/>
    <w:rsid w:val="00F65816"/>
    <w:rsid w:val="00F658EE"/>
    <w:rsid w:val="00F65B3F"/>
    <w:rsid w:val="00F65B65"/>
    <w:rsid w:val="00F65BA1"/>
    <w:rsid w:val="00F65C0F"/>
    <w:rsid w:val="00F65C78"/>
    <w:rsid w:val="00F65C81"/>
    <w:rsid w:val="00F65E90"/>
    <w:rsid w:val="00F65F3D"/>
    <w:rsid w:val="00F660FA"/>
    <w:rsid w:val="00F661A4"/>
    <w:rsid w:val="00F6621F"/>
    <w:rsid w:val="00F66329"/>
    <w:rsid w:val="00F663F1"/>
    <w:rsid w:val="00F664DE"/>
    <w:rsid w:val="00F66710"/>
    <w:rsid w:val="00F66784"/>
    <w:rsid w:val="00F6687B"/>
    <w:rsid w:val="00F66893"/>
    <w:rsid w:val="00F66938"/>
    <w:rsid w:val="00F669D5"/>
    <w:rsid w:val="00F66BA4"/>
    <w:rsid w:val="00F66BB7"/>
    <w:rsid w:val="00F66E36"/>
    <w:rsid w:val="00F66F46"/>
    <w:rsid w:val="00F66FBB"/>
    <w:rsid w:val="00F66FD3"/>
    <w:rsid w:val="00F67135"/>
    <w:rsid w:val="00F671F1"/>
    <w:rsid w:val="00F6728A"/>
    <w:rsid w:val="00F672E5"/>
    <w:rsid w:val="00F673C8"/>
    <w:rsid w:val="00F673E3"/>
    <w:rsid w:val="00F6759C"/>
    <w:rsid w:val="00F67645"/>
    <w:rsid w:val="00F676B0"/>
    <w:rsid w:val="00F67764"/>
    <w:rsid w:val="00F67790"/>
    <w:rsid w:val="00F677A0"/>
    <w:rsid w:val="00F6781A"/>
    <w:rsid w:val="00F6787C"/>
    <w:rsid w:val="00F67905"/>
    <w:rsid w:val="00F679CC"/>
    <w:rsid w:val="00F67A8A"/>
    <w:rsid w:val="00F67E43"/>
    <w:rsid w:val="00F67E68"/>
    <w:rsid w:val="00F70225"/>
    <w:rsid w:val="00F70483"/>
    <w:rsid w:val="00F704CB"/>
    <w:rsid w:val="00F706B9"/>
    <w:rsid w:val="00F706D8"/>
    <w:rsid w:val="00F7083B"/>
    <w:rsid w:val="00F70860"/>
    <w:rsid w:val="00F70AEE"/>
    <w:rsid w:val="00F70B11"/>
    <w:rsid w:val="00F70D7F"/>
    <w:rsid w:val="00F70E50"/>
    <w:rsid w:val="00F70EA2"/>
    <w:rsid w:val="00F7108B"/>
    <w:rsid w:val="00F710BD"/>
    <w:rsid w:val="00F710E8"/>
    <w:rsid w:val="00F7112D"/>
    <w:rsid w:val="00F71230"/>
    <w:rsid w:val="00F7124A"/>
    <w:rsid w:val="00F7125A"/>
    <w:rsid w:val="00F712A2"/>
    <w:rsid w:val="00F712B3"/>
    <w:rsid w:val="00F712F7"/>
    <w:rsid w:val="00F7134B"/>
    <w:rsid w:val="00F7134E"/>
    <w:rsid w:val="00F714A7"/>
    <w:rsid w:val="00F714DB"/>
    <w:rsid w:val="00F71518"/>
    <w:rsid w:val="00F71698"/>
    <w:rsid w:val="00F71726"/>
    <w:rsid w:val="00F7180E"/>
    <w:rsid w:val="00F71972"/>
    <w:rsid w:val="00F71BC0"/>
    <w:rsid w:val="00F71C61"/>
    <w:rsid w:val="00F71D03"/>
    <w:rsid w:val="00F71E36"/>
    <w:rsid w:val="00F71F22"/>
    <w:rsid w:val="00F72005"/>
    <w:rsid w:val="00F7212B"/>
    <w:rsid w:val="00F721B3"/>
    <w:rsid w:val="00F7223C"/>
    <w:rsid w:val="00F72249"/>
    <w:rsid w:val="00F72412"/>
    <w:rsid w:val="00F7243F"/>
    <w:rsid w:val="00F724B9"/>
    <w:rsid w:val="00F7254E"/>
    <w:rsid w:val="00F7268D"/>
    <w:rsid w:val="00F72896"/>
    <w:rsid w:val="00F7290D"/>
    <w:rsid w:val="00F729FD"/>
    <w:rsid w:val="00F72BBC"/>
    <w:rsid w:val="00F72BBF"/>
    <w:rsid w:val="00F72D14"/>
    <w:rsid w:val="00F72EBB"/>
    <w:rsid w:val="00F7300F"/>
    <w:rsid w:val="00F73025"/>
    <w:rsid w:val="00F73182"/>
    <w:rsid w:val="00F732CE"/>
    <w:rsid w:val="00F73429"/>
    <w:rsid w:val="00F735D0"/>
    <w:rsid w:val="00F735DE"/>
    <w:rsid w:val="00F73684"/>
    <w:rsid w:val="00F736E3"/>
    <w:rsid w:val="00F73830"/>
    <w:rsid w:val="00F73911"/>
    <w:rsid w:val="00F73A32"/>
    <w:rsid w:val="00F73BB0"/>
    <w:rsid w:val="00F73E0D"/>
    <w:rsid w:val="00F73E97"/>
    <w:rsid w:val="00F73FD2"/>
    <w:rsid w:val="00F74020"/>
    <w:rsid w:val="00F7407F"/>
    <w:rsid w:val="00F743BC"/>
    <w:rsid w:val="00F7451A"/>
    <w:rsid w:val="00F747EC"/>
    <w:rsid w:val="00F749D0"/>
    <w:rsid w:val="00F74AFE"/>
    <w:rsid w:val="00F74B86"/>
    <w:rsid w:val="00F74C07"/>
    <w:rsid w:val="00F74CAB"/>
    <w:rsid w:val="00F74E87"/>
    <w:rsid w:val="00F74EC0"/>
    <w:rsid w:val="00F74EED"/>
    <w:rsid w:val="00F75099"/>
    <w:rsid w:val="00F750B1"/>
    <w:rsid w:val="00F750F2"/>
    <w:rsid w:val="00F750F7"/>
    <w:rsid w:val="00F75257"/>
    <w:rsid w:val="00F7529F"/>
    <w:rsid w:val="00F753A5"/>
    <w:rsid w:val="00F753A7"/>
    <w:rsid w:val="00F754CF"/>
    <w:rsid w:val="00F75551"/>
    <w:rsid w:val="00F75555"/>
    <w:rsid w:val="00F755E9"/>
    <w:rsid w:val="00F756E8"/>
    <w:rsid w:val="00F757B9"/>
    <w:rsid w:val="00F75831"/>
    <w:rsid w:val="00F758DE"/>
    <w:rsid w:val="00F759E5"/>
    <w:rsid w:val="00F75A83"/>
    <w:rsid w:val="00F75AF7"/>
    <w:rsid w:val="00F75C14"/>
    <w:rsid w:val="00F75C20"/>
    <w:rsid w:val="00F75CB4"/>
    <w:rsid w:val="00F75E39"/>
    <w:rsid w:val="00F75EE4"/>
    <w:rsid w:val="00F75FAB"/>
    <w:rsid w:val="00F7606F"/>
    <w:rsid w:val="00F7623E"/>
    <w:rsid w:val="00F76247"/>
    <w:rsid w:val="00F762E0"/>
    <w:rsid w:val="00F76363"/>
    <w:rsid w:val="00F76457"/>
    <w:rsid w:val="00F765D4"/>
    <w:rsid w:val="00F76695"/>
    <w:rsid w:val="00F767D1"/>
    <w:rsid w:val="00F76825"/>
    <w:rsid w:val="00F768AB"/>
    <w:rsid w:val="00F768CB"/>
    <w:rsid w:val="00F76B26"/>
    <w:rsid w:val="00F76B74"/>
    <w:rsid w:val="00F76C6E"/>
    <w:rsid w:val="00F76D25"/>
    <w:rsid w:val="00F76E1B"/>
    <w:rsid w:val="00F77056"/>
    <w:rsid w:val="00F770B5"/>
    <w:rsid w:val="00F7712F"/>
    <w:rsid w:val="00F77142"/>
    <w:rsid w:val="00F77326"/>
    <w:rsid w:val="00F773F9"/>
    <w:rsid w:val="00F775D1"/>
    <w:rsid w:val="00F775D6"/>
    <w:rsid w:val="00F7789E"/>
    <w:rsid w:val="00F778EC"/>
    <w:rsid w:val="00F7791E"/>
    <w:rsid w:val="00F779F6"/>
    <w:rsid w:val="00F77A44"/>
    <w:rsid w:val="00F77B94"/>
    <w:rsid w:val="00F77E53"/>
    <w:rsid w:val="00F77F50"/>
    <w:rsid w:val="00F77FAC"/>
    <w:rsid w:val="00F80004"/>
    <w:rsid w:val="00F80121"/>
    <w:rsid w:val="00F8020E"/>
    <w:rsid w:val="00F802CC"/>
    <w:rsid w:val="00F8037C"/>
    <w:rsid w:val="00F803A6"/>
    <w:rsid w:val="00F8049F"/>
    <w:rsid w:val="00F80505"/>
    <w:rsid w:val="00F805B5"/>
    <w:rsid w:val="00F805E3"/>
    <w:rsid w:val="00F80699"/>
    <w:rsid w:val="00F80748"/>
    <w:rsid w:val="00F80877"/>
    <w:rsid w:val="00F80A57"/>
    <w:rsid w:val="00F80A80"/>
    <w:rsid w:val="00F80B15"/>
    <w:rsid w:val="00F80D4F"/>
    <w:rsid w:val="00F80E2E"/>
    <w:rsid w:val="00F8102D"/>
    <w:rsid w:val="00F81094"/>
    <w:rsid w:val="00F8115C"/>
    <w:rsid w:val="00F81188"/>
    <w:rsid w:val="00F813FE"/>
    <w:rsid w:val="00F81430"/>
    <w:rsid w:val="00F814AB"/>
    <w:rsid w:val="00F81539"/>
    <w:rsid w:val="00F81648"/>
    <w:rsid w:val="00F816B2"/>
    <w:rsid w:val="00F8175C"/>
    <w:rsid w:val="00F817C9"/>
    <w:rsid w:val="00F81812"/>
    <w:rsid w:val="00F8190F"/>
    <w:rsid w:val="00F81968"/>
    <w:rsid w:val="00F81ACF"/>
    <w:rsid w:val="00F81AF2"/>
    <w:rsid w:val="00F81C92"/>
    <w:rsid w:val="00F81CF3"/>
    <w:rsid w:val="00F81FA4"/>
    <w:rsid w:val="00F81FBF"/>
    <w:rsid w:val="00F8202F"/>
    <w:rsid w:val="00F82132"/>
    <w:rsid w:val="00F821A2"/>
    <w:rsid w:val="00F8222D"/>
    <w:rsid w:val="00F82279"/>
    <w:rsid w:val="00F8230E"/>
    <w:rsid w:val="00F823A7"/>
    <w:rsid w:val="00F8242F"/>
    <w:rsid w:val="00F8243B"/>
    <w:rsid w:val="00F8257F"/>
    <w:rsid w:val="00F82614"/>
    <w:rsid w:val="00F8263F"/>
    <w:rsid w:val="00F8270B"/>
    <w:rsid w:val="00F8273E"/>
    <w:rsid w:val="00F82752"/>
    <w:rsid w:val="00F827E9"/>
    <w:rsid w:val="00F82863"/>
    <w:rsid w:val="00F828B5"/>
    <w:rsid w:val="00F82A29"/>
    <w:rsid w:val="00F82B46"/>
    <w:rsid w:val="00F82C3A"/>
    <w:rsid w:val="00F82D49"/>
    <w:rsid w:val="00F82D69"/>
    <w:rsid w:val="00F82E0E"/>
    <w:rsid w:val="00F82EA1"/>
    <w:rsid w:val="00F82F93"/>
    <w:rsid w:val="00F830FB"/>
    <w:rsid w:val="00F832CE"/>
    <w:rsid w:val="00F833F7"/>
    <w:rsid w:val="00F8344C"/>
    <w:rsid w:val="00F835CC"/>
    <w:rsid w:val="00F83641"/>
    <w:rsid w:val="00F83784"/>
    <w:rsid w:val="00F8386E"/>
    <w:rsid w:val="00F83963"/>
    <w:rsid w:val="00F83B4D"/>
    <w:rsid w:val="00F83B52"/>
    <w:rsid w:val="00F83BCC"/>
    <w:rsid w:val="00F83D08"/>
    <w:rsid w:val="00F83E2F"/>
    <w:rsid w:val="00F83FEB"/>
    <w:rsid w:val="00F840C1"/>
    <w:rsid w:val="00F840D7"/>
    <w:rsid w:val="00F84182"/>
    <w:rsid w:val="00F84197"/>
    <w:rsid w:val="00F84368"/>
    <w:rsid w:val="00F8441C"/>
    <w:rsid w:val="00F84537"/>
    <w:rsid w:val="00F84593"/>
    <w:rsid w:val="00F845C0"/>
    <w:rsid w:val="00F84758"/>
    <w:rsid w:val="00F847D2"/>
    <w:rsid w:val="00F84937"/>
    <w:rsid w:val="00F84978"/>
    <w:rsid w:val="00F84AF0"/>
    <w:rsid w:val="00F84B10"/>
    <w:rsid w:val="00F84C40"/>
    <w:rsid w:val="00F84CDD"/>
    <w:rsid w:val="00F84DFE"/>
    <w:rsid w:val="00F84E6C"/>
    <w:rsid w:val="00F84EB0"/>
    <w:rsid w:val="00F85050"/>
    <w:rsid w:val="00F8505E"/>
    <w:rsid w:val="00F850A4"/>
    <w:rsid w:val="00F85187"/>
    <w:rsid w:val="00F85298"/>
    <w:rsid w:val="00F8532F"/>
    <w:rsid w:val="00F85363"/>
    <w:rsid w:val="00F85614"/>
    <w:rsid w:val="00F85678"/>
    <w:rsid w:val="00F85683"/>
    <w:rsid w:val="00F85698"/>
    <w:rsid w:val="00F8588D"/>
    <w:rsid w:val="00F8598D"/>
    <w:rsid w:val="00F85992"/>
    <w:rsid w:val="00F85995"/>
    <w:rsid w:val="00F859EE"/>
    <w:rsid w:val="00F85B09"/>
    <w:rsid w:val="00F85B58"/>
    <w:rsid w:val="00F85C06"/>
    <w:rsid w:val="00F85C28"/>
    <w:rsid w:val="00F85D80"/>
    <w:rsid w:val="00F85F1D"/>
    <w:rsid w:val="00F85FB7"/>
    <w:rsid w:val="00F860E0"/>
    <w:rsid w:val="00F861FB"/>
    <w:rsid w:val="00F864A6"/>
    <w:rsid w:val="00F86544"/>
    <w:rsid w:val="00F865F7"/>
    <w:rsid w:val="00F86706"/>
    <w:rsid w:val="00F867F6"/>
    <w:rsid w:val="00F868E0"/>
    <w:rsid w:val="00F868E2"/>
    <w:rsid w:val="00F8697E"/>
    <w:rsid w:val="00F86BA4"/>
    <w:rsid w:val="00F86BE4"/>
    <w:rsid w:val="00F86C1D"/>
    <w:rsid w:val="00F86C30"/>
    <w:rsid w:val="00F86C42"/>
    <w:rsid w:val="00F870B3"/>
    <w:rsid w:val="00F870B5"/>
    <w:rsid w:val="00F870C3"/>
    <w:rsid w:val="00F87152"/>
    <w:rsid w:val="00F87241"/>
    <w:rsid w:val="00F872DD"/>
    <w:rsid w:val="00F87330"/>
    <w:rsid w:val="00F87461"/>
    <w:rsid w:val="00F874C0"/>
    <w:rsid w:val="00F874FD"/>
    <w:rsid w:val="00F8750D"/>
    <w:rsid w:val="00F8752C"/>
    <w:rsid w:val="00F87611"/>
    <w:rsid w:val="00F87652"/>
    <w:rsid w:val="00F8788D"/>
    <w:rsid w:val="00F87A2D"/>
    <w:rsid w:val="00F87AC0"/>
    <w:rsid w:val="00F90458"/>
    <w:rsid w:val="00F905BB"/>
    <w:rsid w:val="00F906AE"/>
    <w:rsid w:val="00F9075E"/>
    <w:rsid w:val="00F907D2"/>
    <w:rsid w:val="00F907EF"/>
    <w:rsid w:val="00F90950"/>
    <w:rsid w:val="00F90A67"/>
    <w:rsid w:val="00F90AA4"/>
    <w:rsid w:val="00F90B29"/>
    <w:rsid w:val="00F90C63"/>
    <w:rsid w:val="00F90CAE"/>
    <w:rsid w:val="00F90EA1"/>
    <w:rsid w:val="00F90FE1"/>
    <w:rsid w:val="00F910A4"/>
    <w:rsid w:val="00F9114F"/>
    <w:rsid w:val="00F9116F"/>
    <w:rsid w:val="00F9125A"/>
    <w:rsid w:val="00F912B9"/>
    <w:rsid w:val="00F91444"/>
    <w:rsid w:val="00F9161C"/>
    <w:rsid w:val="00F916B7"/>
    <w:rsid w:val="00F919E0"/>
    <w:rsid w:val="00F91A7A"/>
    <w:rsid w:val="00F91ABE"/>
    <w:rsid w:val="00F91C33"/>
    <w:rsid w:val="00F91C62"/>
    <w:rsid w:val="00F91EF6"/>
    <w:rsid w:val="00F91F28"/>
    <w:rsid w:val="00F920F6"/>
    <w:rsid w:val="00F92109"/>
    <w:rsid w:val="00F92181"/>
    <w:rsid w:val="00F921DB"/>
    <w:rsid w:val="00F92338"/>
    <w:rsid w:val="00F92356"/>
    <w:rsid w:val="00F923CC"/>
    <w:rsid w:val="00F92610"/>
    <w:rsid w:val="00F92620"/>
    <w:rsid w:val="00F92664"/>
    <w:rsid w:val="00F92816"/>
    <w:rsid w:val="00F92958"/>
    <w:rsid w:val="00F929AE"/>
    <w:rsid w:val="00F929D3"/>
    <w:rsid w:val="00F92B94"/>
    <w:rsid w:val="00F92C25"/>
    <w:rsid w:val="00F92EE0"/>
    <w:rsid w:val="00F92FEE"/>
    <w:rsid w:val="00F93027"/>
    <w:rsid w:val="00F930CA"/>
    <w:rsid w:val="00F931B6"/>
    <w:rsid w:val="00F931BD"/>
    <w:rsid w:val="00F931DD"/>
    <w:rsid w:val="00F9330E"/>
    <w:rsid w:val="00F9340D"/>
    <w:rsid w:val="00F934FF"/>
    <w:rsid w:val="00F937FD"/>
    <w:rsid w:val="00F938A5"/>
    <w:rsid w:val="00F93AB3"/>
    <w:rsid w:val="00F93B07"/>
    <w:rsid w:val="00F93B50"/>
    <w:rsid w:val="00F93C4D"/>
    <w:rsid w:val="00F93C6D"/>
    <w:rsid w:val="00F93C8F"/>
    <w:rsid w:val="00F93C97"/>
    <w:rsid w:val="00F93D3A"/>
    <w:rsid w:val="00F93D44"/>
    <w:rsid w:val="00F93D8C"/>
    <w:rsid w:val="00F93EC7"/>
    <w:rsid w:val="00F93F24"/>
    <w:rsid w:val="00F93F6A"/>
    <w:rsid w:val="00F93FD0"/>
    <w:rsid w:val="00F93FD5"/>
    <w:rsid w:val="00F9403F"/>
    <w:rsid w:val="00F9412D"/>
    <w:rsid w:val="00F94247"/>
    <w:rsid w:val="00F94474"/>
    <w:rsid w:val="00F94513"/>
    <w:rsid w:val="00F94599"/>
    <w:rsid w:val="00F945A6"/>
    <w:rsid w:val="00F9491F"/>
    <w:rsid w:val="00F94BE3"/>
    <w:rsid w:val="00F94C9B"/>
    <w:rsid w:val="00F94CF5"/>
    <w:rsid w:val="00F94D62"/>
    <w:rsid w:val="00F94D84"/>
    <w:rsid w:val="00F9510A"/>
    <w:rsid w:val="00F95222"/>
    <w:rsid w:val="00F95340"/>
    <w:rsid w:val="00F953D9"/>
    <w:rsid w:val="00F95429"/>
    <w:rsid w:val="00F95486"/>
    <w:rsid w:val="00F95639"/>
    <w:rsid w:val="00F957BC"/>
    <w:rsid w:val="00F957FC"/>
    <w:rsid w:val="00F958E2"/>
    <w:rsid w:val="00F9591E"/>
    <w:rsid w:val="00F9597A"/>
    <w:rsid w:val="00F959B5"/>
    <w:rsid w:val="00F95A2D"/>
    <w:rsid w:val="00F95AA5"/>
    <w:rsid w:val="00F95B01"/>
    <w:rsid w:val="00F95B7F"/>
    <w:rsid w:val="00F95CE7"/>
    <w:rsid w:val="00F95E35"/>
    <w:rsid w:val="00F95EE9"/>
    <w:rsid w:val="00F95F18"/>
    <w:rsid w:val="00F960B2"/>
    <w:rsid w:val="00F961E0"/>
    <w:rsid w:val="00F96284"/>
    <w:rsid w:val="00F96391"/>
    <w:rsid w:val="00F9648B"/>
    <w:rsid w:val="00F964B1"/>
    <w:rsid w:val="00F9655D"/>
    <w:rsid w:val="00F96572"/>
    <w:rsid w:val="00F96653"/>
    <w:rsid w:val="00F9668E"/>
    <w:rsid w:val="00F96690"/>
    <w:rsid w:val="00F9669C"/>
    <w:rsid w:val="00F96703"/>
    <w:rsid w:val="00F96723"/>
    <w:rsid w:val="00F96768"/>
    <w:rsid w:val="00F96859"/>
    <w:rsid w:val="00F969C4"/>
    <w:rsid w:val="00F969CC"/>
    <w:rsid w:val="00F96BFE"/>
    <w:rsid w:val="00F96C01"/>
    <w:rsid w:val="00F96D81"/>
    <w:rsid w:val="00F96F67"/>
    <w:rsid w:val="00F97266"/>
    <w:rsid w:val="00F972E9"/>
    <w:rsid w:val="00F97326"/>
    <w:rsid w:val="00F974AC"/>
    <w:rsid w:val="00F975B3"/>
    <w:rsid w:val="00F975F7"/>
    <w:rsid w:val="00F97811"/>
    <w:rsid w:val="00F9789B"/>
    <w:rsid w:val="00F97930"/>
    <w:rsid w:val="00F979C4"/>
    <w:rsid w:val="00F97A63"/>
    <w:rsid w:val="00F97BF6"/>
    <w:rsid w:val="00F97C9D"/>
    <w:rsid w:val="00F97E00"/>
    <w:rsid w:val="00F97E2F"/>
    <w:rsid w:val="00F97FA2"/>
    <w:rsid w:val="00FA003C"/>
    <w:rsid w:val="00FA0060"/>
    <w:rsid w:val="00FA0097"/>
    <w:rsid w:val="00FA00E7"/>
    <w:rsid w:val="00FA010F"/>
    <w:rsid w:val="00FA013A"/>
    <w:rsid w:val="00FA02A5"/>
    <w:rsid w:val="00FA02B9"/>
    <w:rsid w:val="00FA03BE"/>
    <w:rsid w:val="00FA0424"/>
    <w:rsid w:val="00FA047D"/>
    <w:rsid w:val="00FA05A2"/>
    <w:rsid w:val="00FA072B"/>
    <w:rsid w:val="00FA093D"/>
    <w:rsid w:val="00FA0948"/>
    <w:rsid w:val="00FA0A65"/>
    <w:rsid w:val="00FA0ABA"/>
    <w:rsid w:val="00FA0FE1"/>
    <w:rsid w:val="00FA103A"/>
    <w:rsid w:val="00FA10D0"/>
    <w:rsid w:val="00FA113E"/>
    <w:rsid w:val="00FA11EF"/>
    <w:rsid w:val="00FA1256"/>
    <w:rsid w:val="00FA1334"/>
    <w:rsid w:val="00FA1372"/>
    <w:rsid w:val="00FA1475"/>
    <w:rsid w:val="00FA14CA"/>
    <w:rsid w:val="00FA151D"/>
    <w:rsid w:val="00FA157C"/>
    <w:rsid w:val="00FA15B2"/>
    <w:rsid w:val="00FA15F1"/>
    <w:rsid w:val="00FA1681"/>
    <w:rsid w:val="00FA171B"/>
    <w:rsid w:val="00FA1728"/>
    <w:rsid w:val="00FA18D0"/>
    <w:rsid w:val="00FA19F3"/>
    <w:rsid w:val="00FA1A88"/>
    <w:rsid w:val="00FA1A99"/>
    <w:rsid w:val="00FA1BD7"/>
    <w:rsid w:val="00FA1C7C"/>
    <w:rsid w:val="00FA1D19"/>
    <w:rsid w:val="00FA1E9D"/>
    <w:rsid w:val="00FA1FF1"/>
    <w:rsid w:val="00FA21A2"/>
    <w:rsid w:val="00FA21D5"/>
    <w:rsid w:val="00FA240A"/>
    <w:rsid w:val="00FA2466"/>
    <w:rsid w:val="00FA25A9"/>
    <w:rsid w:val="00FA268D"/>
    <w:rsid w:val="00FA2870"/>
    <w:rsid w:val="00FA2893"/>
    <w:rsid w:val="00FA2A97"/>
    <w:rsid w:val="00FA2BF2"/>
    <w:rsid w:val="00FA2C5E"/>
    <w:rsid w:val="00FA2D98"/>
    <w:rsid w:val="00FA2DF7"/>
    <w:rsid w:val="00FA2F5C"/>
    <w:rsid w:val="00FA31B6"/>
    <w:rsid w:val="00FA322E"/>
    <w:rsid w:val="00FA3287"/>
    <w:rsid w:val="00FA3430"/>
    <w:rsid w:val="00FA3515"/>
    <w:rsid w:val="00FA3571"/>
    <w:rsid w:val="00FA3692"/>
    <w:rsid w:val="00FA3746"/>
    <w:rsid w:val="00FA3747"/>
    <w:rsid w:val="00FA37EB"/>
    <w:rsid w:val="00FA382C"/>
    <w:rsid w:val="00FA3A94"/>
    <w:rsid w:val="00FA3B0E"/>
    <w:rsid w:val="00FA3B7C"/>
    <w:rsid w:val="00FA3CE5"/>
    <w:rsid w:val="00FA3D25"/>
    <w:rsid w:val="00FA3DE2"/>
    <w:rsid w:val="00FA3ED0"/>
    <w:rsid w:val="00FA3EE9"/>
    <w:rsid w:val="00FA3F55"/>
    <w:rsid w:val="00FA408D"/>
    <w:rsid w:val="00FA41EB"/>
    <w:rsid w:val="00FA42BB"/>
    <w:rsid w:val="00FA433C"/>
    <w:rsid w:val="00FA43EC"/>
    <w:rsid w:val="00FA441E"/>
    <w:rsid w:val="00FA45EB"/>
    <w:rsid w:val="00FA4686"/>
    <w:rsid w:val="00FA46F0"/>
    <w:rsid w:val="00FA48AC"/>
    <w:rsid w:val="00FA498B"/>
    <w:rsid w:val="00FA4A5E"/>
    <w:rsid w:val="00FA4B70"/>
    <w:rsid w:val="00FA4BE6"/>
    <w:rsid w:val="00FA4C32"/>
    <w:rsid w:val="00FA4DD8"/>
    <w:rsid w:val="00FA4EC5"/>
    <w:rsid w:val="00FA4FE8"/>
    <w:rsid w:val="00FA5119"/>
    <w:rsid w:val="00FA5122"/>
    <w:rsid w:val="00FA5123"/>
    <w:rsid w:val="00FA5146"/>
    <w:rsid w:val="00FA5186"/>
    <w:rsid w:val="00FA53BD"/>
    <w:rsid w:val="00FA551D"/>
    <w:rsid w:val="00FA559C"/>
    <w:rsid w:val="00FA56CA"/>
    <w:rsid w:val="00FA56F6"/>
    <w:rsid w:val="00FA58E3"/>
    <w:rsid w:val="00FA5987"/>
    <w:rsid w:val="00FA59D4"/>
    <w:rsid w:val="00FA5ADF"/>
    <w:rsid w:val="00FA5BD9"/>
    <w:rsid w:val="00FA5D07"/>
    <w:rsid w:val="00FA5E36"/>
    <w:rsid w:val="00FA5E67"/>
    <w:rsid w:val="00FA5EFD"/>
    <w:rsid w:val="00FA5EFF"/>
    <w:rsid w:val="00FA6270"/>
    <w:rsid w:val="00FA629B"/>
    <w:rsid w:val="00FA6312"/>
    <w:rsid w:val="00FA6363"/>
    <w:rsid w:val="00FA63FA"/>
    <w:rsid w:val="00FA65D7"/>
    <w:rsid w:val="00FA65DA"/>
    <w:rsid w:val="00FA65DE"/>
    <w:rsid w:val="00FA65DF"/>
    <w:rsid w:val="00FA685D"/>
    <w:rsid w:val="00FA6A6F"/>
    <w:rsid w:val="00FA6BB7"/>
    <w:rsid w:val="00FA6D81"/>
    <w:rsid w:val="00FA6E54"/>
    <w:rsid w:val="00FA6F5B"/>
    <w:rsid w:val="00FA6F7E"/>
    <w:rsid w:val="00FA6F9B"/>
    <w:rsid w:val="00FA6FBE"/>
    <w:rsid w:val="00FA708D"/>
    <w:rsid w:val="00FA719A"/>
    <w:rsid w:val="00FA71CC"/>
    <w:rsid w:val="00FA71DD"/>
    <w:rsid w:val="00FA72FD"/>
    <w:rsid w:val="00FA740B"/>
    <w:rsid w:val="00FA7481"/>
    <w:rsid w:val="00FA7587"/>
    <w:rsid w:val="00FA75B1"/>
    <w:rsid w:val="00FA767D"/>
    <w:rsid w:val="00FA776F"/>
    <w:rsid w:val="00FA7995"/>
    <w:rsid w:val="00FA79F0"/>
    <w:rsid w:val="00FA7AD1"/>
    <w:rsid w:val="00FA7B5B"/>
    <w:rsid w:val="00FA7BF4"/>
    <w:rsid w:val="00FA7D8D"/>
    <w:rsid w:val="00FA7D9D"/>
    <w:rsid w:val="00FA7E19"/>
    <w:rsid w:val="00FA7E99"/>
    <w:rsid w:val="00FA7F42"/>
    <w:rsid w:val="00FB0034"/>
    <w:rsid w:val="00FB0096"/>
    <w:rsid w:val="00FB0122"/>
    <w:rsid w:val="00FB01C0"/>
    <w:rsid w:val="00FB052F"/>
    <w:rsid w:val="00FB0535"/>
    <w:rsid w:val="00FB0544"/>
    <w:rsid w:val="00FB05E5"/>
    <w:rsid w:val="00FB070D"/>
    <w:rsid w:val="00FB08D3"/>
    <w:rsid w:val="00FB0994"/>
    <w:rsid w:val="00FB0B36"/>
    <w:rsid w:val="00FB0DE2"/>
    <w:rsid w:val="00FB1038"/>
    <w:rsid w:val="00FB10D6"/>
    <w:rsid w:val="00FB1101"/>
    <w:rsid w:val="00FB1249"/>
    <w:rsid w:val="00FB124A"/>
    <w:rsid w:val="00FB1284"/>
    <w:rsid w:val="00FB12F9"/>
    <w:rsid w:val="00FB143C"/>
    <w:rsid w:val="00FB14A1"/>
    <w:rsid w:val="00FB14F3"/>
    <w:rsid w:val="00FB17C1"/>
    <w:rsid w:val="00FB188B"/>
    <w:rsid w:val="00FB1894"/>
    <w:rsid w:val="00FB1922"/>
    <w:rsid w:val="00FB198D"/>
    <w:rsid w:val="00FB19C3"/>
    <w:rsid w:val="00FB1A55"/>
    <w:rsid w:val="00FB1ACB"/>
    <w:rsid w:val="00FB1DE4"/>
    <w:rsid w:val="00FB1E6D"/>
    <w:rsid w:val="00FB1E7B"/>
    <w:rsid w:val="00FB1EB6"/>
    <w:rsid w:val="00FB1F0A"/>
    <w:rsid w:val="00FB22F7"/>
    <w:rsid w:val="00FB25AE"/>
    <w:rsid w:val="00FB25FC"/>
    <w:rsid w:val="00FB275D"/>
    <w:rsid w:val="00FB27A0"/>
    <w:rsid w:val="00FB2857"/>
    <w:rsid w:val="00FB28A7"/>
    <w:rsid w:val="00FB293F"/>
    <w:rsid w:val="00FB2A23"/>
    <w:rsid w:val="00FB2A36"/>
    <w:rsid w:val="00FB2A8D"/>
    <w:rsid w:val="00FB2B2D"/>
    <w:rsid w:val="00FB2D0E"/>
    <w:rsid w:val="00FB2EE4"/>
    <w:rsid w:val="00FB2F4E"/>
    <w:rsid w:val="00FB3038"/>
    <w:rsid w:val="00FB30A4"/>
    <w:rsid w:val="00FB3116"/>
    <w:rsid w:val="00FB3127"/>
    <w:rsid w:val="00FB3245"/>
    <w:rsid w:val="00FB32EA"/>
    <w:rsid w:val="00FB384C"/>
    <w:rsid w:val="00FB38A7"/>
    <w:rsid w:val="00FB396F"/>
    <w:rsid w:val="00FB3980"/>
    <w:rsid w:val="00FB39F6"/>
    <w:rsid w:val="00FB3AD1"/>
    <w:rsid w:val="00FB3B3E"/>
    <w:rsid w:val="00FB3C3F"/>
    <w:rsid w:val="00FB3D26"/>
    <w:rsid w:val="00FB3E20"/>
    <w:rsid w:val="00FB4000"/>
    <w:rsid w:val="00FB418E"/>
    <w:rsid w:val="00FB41AB"/>
    <w:rsid w:val="00FB4256"/>
    <w:rsid w:val="00FB42C2"/>
    <w:rsid w:val="00FB43B3"/>
    <w:rsid w:val="00FB4595"/>
    <w:rsid w:val="00FB45A1"/>
    <w:rsid w:val="00FB466A"/>
    <w:rsid w:val="00FB474C"/>
    <w:rsid w:val="00FB4803"/>
    <w:rsid w:val="00FB4A66"/>
    <w:rsid w:val="00FB4A85"/>
    <w:rsid w:val="00FB4C17"/>
    <w:rsid w:val="00FB4C7D"/>
    <w:rsid w:val="00FB4EB4"/>
    <w:rsid w:val="00FB4EC1"/>
    <w:rsid w:val="00FB4ECD"/>
    <w:rsid w:val="00FB4F2A"/>
    <w:rsid w:val="00FB4FA6"/>
    <w:rsid w:val="00FB4FE5"/>
    <w:rsid w:val="00FB4FE8"/>
    <w:rsid w:val="00FB50F1"/>
    <w:rsid w:val="00FB514F"/>
    <w:rsid w:val="00FB523A"/>
    <w:rsid w:val="00FB528C"/>
    <w:rsid w:val="00FB535A"/>
    <w:rsid w:val="00FB5376"/>
    <w:rsid w:val="00FB540D"/>
    <w:rsid w:val="00FB57C6"/>
    <w:rsid w:val="00FB5877"/>
    <w:rsid w:val="00FB5897"/>
    <w:rsid w:val="00FB5937"/>
    <w:rsid w:val="00FB5A57"/>
    <w:rsid w:val="00FB5A98"/>
    <w:rsid w:val="00FB5B02"/>
    <w:rsid w:val="00FB5B1A"/>
    <w:rsid w:val="00FB5D51"/>
    <w:rsid w:val="00FB5D6D"/>
    <w:rsid w:val="00FB5F3B"/>
    <w:rsid w:val="00FB5FEB"/>
    <w:rsid w:val="00FB5FF7"/>
    <w:rsid w:val="00FB60E7"/>
    <w:rsid w:val="00FB61FA"/>
    <w:rsid w:val="00FB6218"/>
    <w:rsid w:val="00FB6285"/>
    <w:rsid w:val="00FB632D"/>
    <w:rsid w:val="00FB63BF"/>
    <w:rsid w:val="00FB6430"/>
    <w:rsid w:val="00FB6541"/>
    <w:rsid w:val="00FB6587"/>
    <w:rsid w:val="00FB6601"/>
    <w:rsid w:val="00FB6639"/>
    <w:rsid w:val="00FB6657"/>
    <w:rsid w:val="00FB6C3F"/>
    <w:rsid w:val="00FB6C75"/>
    <w:rsid w:val="00FB6D8F"/>
    <w:rsid w:val="00FB6E56"/>
    <w:rsid w:val="00FB6E69"/>
    <w:rsid w:val="00FB7076"/>
    <w:rsid w:val="00FB7190"/>
    <w:rsid w:val="00FB7281"/>
    <w:rsid w:val="00FB75CA"/>
    <w:rsid w:val="00FB787C"/>
    <w:rsid w:val="00FB78BB"/>
    <w:rsid w:val="00FB7A0A"/>
    <w:rsid w:val="00FB7CDC"/>
    <w:rsid w:val="00FB7D2D"/>
    <w:rsid w:val="00FB7DBB"/>
    <w:rsid w:val="00FB7DFB"/>
    <w:rsid w:val="00FB7E85"/>
    <w:rsid w:val="00FC0070"/>
    <w:rsid w:val="00FC008C"/>
    <w:rsid w:val="00FC0111"/>
    <w:rsid w:val="00FC01F5"/>
    <w:rsid w:val="00FC02C4"/>
    <w:rsid w:val="00FC03F1"/>
    <w:rsid w:val="00FC0440"/>
    <w:rsid w:val="00FC05AA"/>
    <w:rsid w:val="00FC05F9"/>
    <w:rsid w:val="00FC0613"/>
    <w:rsid w:val="00FC06D4"/>
    <w:rsid w:val="00FC07B6"/>
    <w:rsid w:val="00FC08FC"/>
    <w:rsid w:val="00FC0907"/>
    <w:rsid w:val="00FC0A92"/>
    <w:rsid w:val="00FC0A9F"/>
    <w:rsid w:val="00FC0C57"/>
    <w:rsid w:val="00FC0C74"/>
    <w:rsid w:val="00FC0D08"/>
    <w:rsid w:val="00FC0D21"/>
    <w:rsid w:val="00FC0D30"/>
    <w:rsid w:val="00FC0D5E"/>
    <w:rsid w:val="00FC1061"/>
    <w:rsid w:val="00FC128F"/>
    <w:rsid w:val="00FC1436"/>
    <w:rsid w:val="00FC1491"/>
    <w:rsid w:val="00FC169F"/>
    <w:rsid w:val="00FC16B9"/>
    <w:rsid w:val="00FC16EE"/>
    <w:rsid w:val="00FC180A"/>
    <w:rsid w:val="00FC19FF"/>
    <w:rsid w:val="00FC1A3C"/>
    <w:rsid w:val="00FC1BB1"/>
    <w:rsid w:val="00FC1BD2"/>
    <w:rsid w:val="00FC1CA2"/>
    <w:rsid w:val="00FC1CF7"/>
    <w:rsid w:val="00FC1D54"/>
    <w:rsid w:val="00FC1DD2"/>
    <w:rsid w:val="00FC1DEA"/>
    <w:rsid w:val="00FC1ECA"/>
    <w:rsid w:val="00FC1EF3"/>
    <w:rsid w:val="00FC1F0F"/>
    <w:rsid w:val="00FC1F28"/>
    <w:rsid w:val="00FC1FBB"/>
    <w:rsid w:val="00FC1FD9"/>
    <w:rsid w:val="00FC2019"/>
    <w:rsid w:val="00FC206A"/>
    <w:rsid w:val="00FC20E2"/>
    <w:rsid w:val="00FC2205"/>
    <w:rsid w:val="00FC22F3"/>
    <w:rsid w:val="00FC235D"/>
    <w:rsid w:val="00FC24E4"/>
    <w:rsid w:val="00FC2660"/>
    <w:rsid w:val="00FC27A9"/>
    <w:rsid w:val="00FC28A1"/>
    <w:rsid w:val="00FC2A62"/>
    <w:rsid w:val="00FC2B2B"/>
    <w:rsid w:val="00FC2B61"/>
    <w:rsid w:val="00FC2B7A"/>
    <w:rsid w:val="00FC2CB8"/>
    <w:rsid w:val="00FC30A9"/>
    <w:rsid w:val="00FC315B"/>
    <w:rsid w:val="00FC31EC"/>
    <w:rsid w:val="00FC3264"/>
    <w:rsid w:val="00FC326D"/>
    <w:rsid w:val="00FC34A1"/>
    <w:rsid w:val="00FC35C6"/>
    <w:rsid w:val="00FC35D2"/>
    <w:rsid w:val="00FC35E7"/>
    <w:rsid w:val="00FC35EF"/>
    <w:rsid w:val="00FC37D0"/>
    <w:rsid w:val="00FC393F"/>
    <w:rsid w:val="00FC3B90"/>
    <w:rsid w:val="00FC3E84"/>
    <w:rsid w:val="00FC3ECF"/>
    <w:rsid w:val="00FC3FF3"/>
    <w:rsid w:val="00FC402A"/>
    <w:rsid w:val="00FC418D"/>
    <w:rsid w:val="00FC42CB"/>
    <w:rsid w:val="00FC42EA"/>
    <w:rsid w:val="00FC4323"/>
    <w:rsid w:val="00FC4347"/>
    <w:rsid w:val="00FC43CB"/>
    <w:rsid w:val="00FC43F3"/>
    <w:rsid w:val="00FC469D"/>
    <w:rsid w:val="00FC47D5"/>
    <w:rsid w:val="00FC48CC"/>
    <w:rsid w:val="00FC4A35"/>
    <w:rsid w:val="00FC4BA1"/>
    <w:rsid w:val="00FC4BBF"/>
    <w:rsid w:val="00FC4BF0"/>
    <w:rsid w:val="00FC4D0C"/>
    <w:rsid w:val="00FC4E8E"/>
    <w:rsid w:val="00FC4F74"/>
    <w:rsid w:val="00FC4F77"/>
    <w:rsid w:val="00FC4FBD"/>
    <w:rsid w:val="00FC5051"/>
    <w:rsid w:val="00FC5195"/>
    <w:rsid w:val="00FC51C6"/>
    <w:rsid w:val="00FC5224"/>
    <w:rsid w:val="00FC52D2"/>
    <w:rsid w:val="00FC52DB"/>
    <w:rsid w:val="00FC5563"/>
    <w:rsid w:val="00FC55D6"/>
    <w:rsid w:val="00FC56B6"/>
    <w:rsid w:val="00FC5758"/>
    <w:rsid w:val="00FC57F2"/>
    <w:rsid w:val="00FC5888"/>
    <w:rsid w:val="00FC58C7"/>
    <w:rsid w:val="00FC58E3"/>
    <w:rsid w:val="00FC598A"/>
    <w:rsid w:val="00FC5C87"/>
    <w:rsid w:val="00FC5DA9"/>
    <w:rsid w:val="00FC5EF0"/>
    <w:rsid w:val="00FC5F0A"/>
    <w:rsid w:val="00FC5FA5"/>
    <w:rsid w:val="00FC600A"/>
    <w:rsid w:val="00FC600C"/>
    <w:rsid w:val="00FC6070"/>
    <w:rsid w:val="00FC6169"/>
    <w:rsid w:val="00FC626A"/>
    <w:rsid w:val="00FC6460"/>
    <w:rsid w:val="00FC65DA"/>
    <w:rsid w:val="00FC6655"/>
    <w:rsid w:val="00FC6724"/>
    <w:rsid w:val="00FC679C"/>
    <w:rsid w:val="00FC694A"/>
    <w:rsid w:val="00FC6B77"/>
    <w:rsid w:val="00FC6B78"/>
    <w:rsid w:val="00FC6B7E"/>
    <w:rsid w:val="00FC6B94"/>
    <w:rsid w:val="00FC6BFE"/>
    <w:rsid w:val="00FC6D2A"/>
    <w:rsid w:val="00FC6D97"/>
    <w:rsid w:val="00FC6E3D"/>
    <w:rsid w:val="00FC6E58"/>
    <w:rsid w:val="00FC6EFF"/>
    <w:rsid w:val="00FC6F00"/>
    <w:rsid w:val="00FC7144"/>
    <w:rsid w:val="00FC7330"/>
    <w:rsid w:val="00FC754E"/>
    <w:rsid w:val="00FC761B"/>
    <w:rsid w:val="00FC7793"/>
    <w:rsid w:val="00FC785C"/>
    <w:rsid w:val="00FC789A"/>
    <w:rsid w:val="00FC78A0"/>
    <w:rsid w:val="00FC78FF"/>
    <w:rsid w:val="00FC7940"/>
    <w:rsid w:val="00FC79FC"/>
    <w:rsid w:val="00FC7C22"/>
    <w:rsid w:val="00FC7C73"/>
    <w:rsid w:val="00FC7D55"/>
    <w:rsid w:val="00FC7DFD"/>
    <w:rsid w:val="00FC7E20"/>
    <w:rsid w:val="00FC7F86"/>
    <w:rsid w:val="00FD0198"/>
    <w:rsid w:val="00FD019C"/>
    <w:rsid w:val="00FD025E"/>
    <w:rsid w:val="00FD055D"/>
    <w:rsid w:val="00FD0779"/>
    <w:rsid w:val="00FD0825"/>
    <w:rsid w:val="00FD08C1"/>
    <w:rsid w:val="00FD09AB"/>
    <w:rsid w:val="00FD0A04"/>
    <w:rsid w:val="00FD0AAE"/>
    <w:rsid w:val="00FD0BDC"/>
    <w:rsid w:val="00FD0CFD"/>
    <w:rsid w:val="00FD0D84"/>
    <w:rsid w:val="00FD0D92"/>
    <w:rsid w:val="00FD0E0B"/>
    <w:rsid w:val="00FD0F36"/>
    <w:rsid w:val="00FD0FDD"/>
    <w:rsid w:val="00FD1081"/>
    <w:rsid w:val="00FD1098"/>
    <w:rsid w:val="00FD11EF"/>
    <w:rsid w:val="00FD125E"/>
    <w:rsid w:val="00FD1282"/>
    <w:rsid w:val="00FD1288"/>
    <w:rsid w:val="00FD153C"/>
    <w:rsid w:val="00FD1581"/>
    <w:rsid w:val="00FD160B"/>
    <w:rsid w:val="00FD1689"/>
    <w:rsid w:val="00FD16E2"/>
    <w:rsid w:val="00FD171A"/>
    <w:rsid w:val="00FD1762"/>
    <w:rsid w:val="00FD17C1"/>
    <w:rsid w:val="00FD1AA3"/>
    <w:rsid w:val="00FD1B45"/>
    <w:rsid w:val="00FD1BF7"/>
    <w:rsid w:val="00FD1C02"/>
    <w:rsid w:val="00FD1C79"/>
    <w:rsid w:val="00FD1D2D"/>
    <w:rsid w:val="00FD1D69"/>
    <w:rsid w:val="00FD1F11"/>
    <w:rsid w:val="00FD1F17"/>
    <w:rsid w:val="00FD1F2E"/>
    <w:rsid w:val="00FD22B6"/>
    <w:rsid w:val="00FD2348"/>
    <w:rsid w:val="00FD23BC"/>
    <w:rsid w:val="00FD2480"/>
    <w:rsid w:val="00FD24C2"/>
    <w:rsid w:val="00FD2715"/>
    <w:rsid w:val="00FD285F"/>
    <w:rsid w:val="00FD28F9"/>
    <w:rsid w:val="00FD2930"/>
    <w:rsid w:val="00FD29B8"/>
    <w:rsid w:val="00FD2A1B"/>
    <w:rsid w:val="00FD2B34"/>
    <w:rsid w:val="00FD2BBF"/>
    <w:rsid w:val="00FD2CE9"/>
    <w:rsid w:val="00FD2D82"/>
    <w:rsid w:val="00FD2E3E"/>
    <w:rsid w:val="00FD2E5D"/>
    <w:rsid w:val="00FD2FB7"/>
    <w:rsid w:val="00FD3002"/>
    <w:rsid w:val="00FD3176"/>
    <w:rsid w:val="00FD3445"/>
    <w:rsid w:val="00FD371B"/>
    <w:rsid w:val="00FD3759"/>
    <w:rsid w:val="00FD386E"/>
    <w:rsid w:val="00FD3883"/>
    <w:rsid w:val="00FD3996"/>
    <w:rsid w:val="00FD3B1E"/>
    <w:rsid w:val="00FD3B55"/>
    <w:rsid w:val="00FD3BB2"/>
    <w:rsid w:val="00FD3C1D"/>
    <w:rsid w:val="00FD3E47"/>
    <w:rsid w:val="00FD3EC3"/>
    <w:rsid w:val="00FD410C"/>
    <w:rsid w:val="00FD424B"/>
    <w:rsid w:val="00FD42C9"/>
    <w:rsid w:val="00FD42D0"/>
    <w:rsid w:val="00FD43A0"/>
    <w:rsid w:val="00FD43B7"/>
    <w:rsid w:val="00FD440A"/>
    <w:rsid w:val="00FD4561"/>
    <w:rsid w:val="00FD4619"/>
    <w:rsid w:val="00FD4720"/>
    <w:rsid w:val="00FD479E"/>
    <w:rsid w:val="00FD4882"/>
    <w:rsid w:val="00FD4905"/>
    <w:rsid w:val="00FD495E"/>
    <w:rsid w:val="00FD49B8"/>
    <w:rsid w:val="00FD4B52"/>
    <w:rsid w:val="00FD4B5C"/>
    <w:rsid w:val="00FD4BAE"/>
    <w:rsid w:val="00FD4BBA"/>
    <w:rsid w:val="00FD4CE6"/>
    <w:rsid w:val="00FD5063"/>
    <w:rsid w:val="00FD5172"/>
    <w:rsid w:val="00FD51B3"/>
    <w:rsid w:val="00FD523E"/>
    <w:rsid w:val="00FD52FB"/>
    <w:rsid w:val="00FD535D"/>
    <w:rsid w:val="00FD537A"/>
    <w:rsid w:val="00FD53B2"/>
    <w:rsid w:val="00FD53FA"/>
    <w:rsid w:val="00FD5458"/>
    <w:rsid w:val="00FD550D"/>
    <w:rsid w:val="00FD56A4"/>
    <w:rsid w:val="00FD56B2"/>
    <w:rsid w:val="00FD5781"/>
    <w:rsid w:val="00FD5789"/>
    <w:rsid w:val="00FD5818"/>
    <w:rsid w:val="00FD5951"/>
    <w:rsid w:val="00FD5971"/>
    <w:rsid w:val="00FD5BFD"/>
    <w:rsid w:val="00FD5C04"/>
    <w:rsid w:val="00FD5C5A"/>
    <w:rsid w:val="00FD5E71"/>
    <w:rsid w:val="00FD62D8"/>
    <w:rsid w:val="00FD6396"/>
    <w:rsid w:val="00FD63A0"/>
    <w:rsid w:val="00FD63E4"/>
    <w:rsid w:val="00FD6483"/>
    <w:rsid w:val="00FD6550"/>
    <w:rsid w:val="00FD655A"/>
    <w:rsid w:val="00FD66AE"/>
    <w:rsid w:val="00FD67A9"/>
    <w:rsid w:val="00FD6916"/>
    <w:rsid w:val="00FD6964"/>
    <w:rsid w:val="00FD6BB9"/>
    <w:rsid w:val="00FD6C96"/>
    <w:rsid w:val="00FD6CB1"/>
    <w:rsid w:val="00FD6E67"/>
    <w:rsid w:val="00FD6E68"/>
    <w:rsid w:val="00FD6EA6"/>
    <w:rsid w:val="00FD6F1B"/>
    <w:rsid w:val="00FD6F25"/>
    <w:rsid w:val="00FD702F"/>
    <w:rsid w:val="00FD7081"/>
    <w:rsid w:val="00FD72C2"/>
    <w:rsid w:val="00FD736A"/>
    <w:rsid w:val="00FD73F7"/>
    <w:rsid w:val="00FD740B"/>
    <w:rsid w:val="00FD747C"/>
    <w:rsid w:val="00FD75A6"/>
    <w:rsid w:val="00FD764B"/>
    <w:rsid w:val="00FD7660"/>
    <w:rsid w:val="00FD7739"/>
    <w:rsid w:val="00FD77EA"/>
    <w:rsid w:val="00FD78A8"/>
    <w:rsid w:val="00FD78EB"/>
    <w:rsid w:val="00FD7912"/>
    <w:rsid w:val="00FD7989"/>
    <w:rsid w:val="00FD7993"/>
    <w:rsid w:val="00FD79AB"/>
    <w:rsid w:val="00FD7C09"/>
    <w:rsid w:val="00FD7E56"/>
    <w:rsid w:val="00FD7F08"/>
    <w:rsid w:val="00FD7F3D"/>
    <w:rsid w:val="00FD7FEC"/>
    <w:rsid w:val="00FE005C"/>
    <w:rsid w:val="00FE0119"/>
    <w:rsid w:val="00FE01AA"/>
    <w:rsid w:val="00FE01AB"/>
    <w:rsid w:val="00FE01DC"/>
    <w:rsid w:val="00FE01EF"/>
    <w:rsid w:val="00FE0445"/>
    <w:rsid w:val="00FE049D"/>
    <w:rsid w:val="00FE066E"/>
    <w:rsid w:val="00FE06A1"/>
    <w:rsid w:val="00FE06A8"/>
    <w:rsid w:val="00FE074B"/>
    <w:rsid w:val="00FE0923"/>
    <w:rsid w:val="00FE0AE1"/>
    <w:rsid w:val="00FE0AEA"/>
    <w:rsid w:val="00FE0C97"/>
    <w:rsid w:val="00FE0D18"/>
    <w:rsid w:val="00FE0DCD"/>
    <w:rsid w:val="00FE0F31"/>
    <w:rsid w:val="00FE12B3"/>
    <w:rsid w:val="00FE1327"/>
    <w:rsid w:val="00FE136C"/>
    <w:rsid w:val="00FE13DF"/>
    <w:rsid w:val="00FE149C"/>
    <w:rsid w:val="00FE14C8"/>
    <w:rsid w:val="00FE15EA"/>
    <w:rsid w:val="00FE160D"/>
    <w:rsid w:val="00FE170D"/>
    <w:rsid w:val="00FE17F7"/>
    <w:rsid w:val="00FE1896"/>
    <w:rsid w:val="00FE18F4"/>
    <w:rsid w:val="00FE191B"/>
    <w:rsid w:val="00FE197F"/>
    <w:rsid w:val="00FE1A3C"/>
    <w:rsid w:val="00FE1A55"/>
    <w:rsid w:val="00FE1AE9"/>
    <w:rsid w:val="00FE1AED"/>
    <w:rsid w:val="00FE1D15"/>
    <w:rsid w:val="00FE1EC3"/>
    <w:rsid w:val="00FE208B"/>
    <w:rsid w:val="00FE20D1"/>
    <w:rsid w:val="00FE20EF"/>
    <w:rsid w:val="00FE2425"/>
    <w:rsid w:val="00FE2478"/>
    <w:rsid w:val="00FE250E"/>
    <w:rsid w:val="00FE25C4"/>
    <w:rsid w:val="00FE26C4"/>
    <w:rsid w:val="00FE26EA"/>
    <w:rsid w:val="00FE279C"/>
    <w:rsid w:val="00FE27B5"/>
    <w:rsid w:val="00FE2807"/>
    <w:rsid w:val="00FE28EB"/>
    <w:rsid w:val="00FE29F9"/>
    <w:rsid w:val="00FE2A69"/>
    <w:rsid w:val="00FE2B5A"/>
    <w:rsid w:val="00FE2C02"/>
    <w:rsid w:val="00FE2C22"/>
    <w:rsid w:val="00FE2CE6"/>
    <w:rsid w:val="00FE2DCF"/>
    <w:rsid w:val="00FE2E48"/>
    <w:rsid w:val="00FE2F66"/>
    <w:rsid w:val="00FE3198"/>
    <w:rsid w:val="00FE325B"/>
    <w:rsid w:val="00FE3368"/>
    <w:rsid w:val="00FE3453"/>
    <w:rsid w:val="00FE349F"/>
    <w:rsid w:val="00FE3555"/>
    <w:rsid w:val="00FE35A3"/>
    <w:rsid w:val="00FE3645"/>
    <w:rsid w:val="00FE3962"/>
    <w:rsid w:val="00FE39C2"/>
    <w:rsid w:val="00FE3BA2"/>
    <w:rsid w:val="00FE3CBA"/>
    <w:rsid w:val="00FE3F14"/>
    <w:rsid w:val="00FE400A"/>
    <w:rsid w:val="00FE4046"/>
    <w:rsid w:val="00FE40A1"/>
    <w:rsid w:val="00FE4146"/>
    <w:rsid w:val="00FE423F"/>
    <w:rsid w:val="00FE4414"/>
    <w:rsid w:val="00FE4481"/>
    <w:rsid w:val="00FE45AE"/>
    <w:rsid w:val="00FE4632"/>
    <w:rsid w:val="00FE4681"/>
    <w:rsid w:val="00FE46AD"/>
    <w:rsid w:val="00FE480D"/>
    <w:rsid w:val="00FE497B"/>
    <w:rsid w:val="00FE4A33"/>
    <w:rsid w:val="00FE4D5F"/>
    <w:rsid w:val="00FE4E46"/>
    <w:rsid w:val="00FE4F83"/>
    <w:rsid w:val="00FE5006"/>
    <w:rsid w:val="00FE500A"/>
    <w:rsid w:val="00FE51A7"/>
    <w:rsid w:val="00FE529D"/>
    <w:rsid w:val="00FE52DE"/>
    <w:rsid w:val="00FE544E"/>
    <w:rsid w:val="00FE547F"/>
    <w:rsid w:val="00FE554A"/>
    <w:rsid w:val="00FE558C"/>
    <w:rsid w:val="00FE55AA"/>
    <w:rsid w:val="00FE5693"/>
    <w:rsid w:val="00FE5944"/>
    <w:rsid w:val="00FE5A31"/>
    <w:rsid w:val="00FE5A81"/>
    <w:rsid w:val="00FE5AB8"/>
    <w:rsid w:val="00FE5B0E"/>
    <w:rsid w:val="00FE5C9B"/>
    <w:rsid w:val="00FE5D05"/>
    <w:rsid w:val="00FE5E97"/>
    <w:rsid w:val="00FE5EE1"/>
    <w:rsid w:val="00FE5F9D"/>
    <w:rsid w:val="00FE5FCD"/>
    <w:rsid w:val="00FE6026"/>
    <w:rsid w:val="00FE6090"/>
    <w:rsid w:val="00FE6856"/>
    <w:rsid w:val="00FE6A01"/>
    <w:rsid w:val="00FE6A67"/>
    <w:rsid w:val="00FE6AFF"/>
    <w:rsid w:val="00FE6B80"/>
    <w:rsid w:val="00FE6DB4"/>
    <w:rsid w:val="00FE6DF1"/>
    <w:rsid w:val="00FE6E05"/>
    <w:rsid w:val="00FE6E3A"/>
    <w:rsid w:val="00FE6F56"/>
    <w:rsid w:val="00FE702B"/>
    <w:rsid w:val="00FE703F"/>
    <w:rsid w:val="00FE71F2"/>
    <w:rsid w:val="00FE74EB"/>
    <w:rsid w:val="00FE769B"/>
    <w:rsid w:val="00FE76E5"/>
    <w:rsid w:val="00FE79CB"/>
    <w:rsid w:val="00FE7A26"/>
    <w:rsid w:val="00FE7A97"/>
    <w:rsid w:val="00FE7B70"/>
    <w:rsid w:val="00FE7BA6"/>
    <w:rsid w:val="00FE7C68"/>
    <w:rsid w:val="00FE7CC4"/>
    <w:rsid w:val="00FE7E14"/>
    <w:rsid w:val="00FE7E9D"/>
    <w:rsid w:val="00FE7F59"/>
    <w:rsid w:val="00FE7F60"/>
    <w:rsid w:val="00FF00AE"/>
    <w:rsid w:val="00FF02C9"/>
    <w:rsid w:val="00FF0300"/>
    <w:rsid w:val="00FF0315"/>
    <w:rsid w:val="00FF0332"/>
    <w:rsid w:val="00FF03BB"/>
    <w:rsid w:val="00FF04EB"/>
    <w:rsid w:val="00FF0502"/>
    <w:rsid w:val="00FF05AA"/>
    <w:rsid w:val="00FF0605"/>
    <w:rsid w:val="00FF071B"/>
    <w:rsid w:val="00FF07AD"/>
    <w:rsid w:val="00FF07F2"/>
    <w:rsid w:val="00FF080C"/>
    <w:rsid w:val="00FF090E"/>
    <w:rsid w:val="00FF0936"/>
    <w:rsid w:val="00FF0983"/>
    <w:rsid w:val="00FF09C3"/>
    <w:rsid w:val="00FF0A36"/>
    <w:rsid w:val="00FF0AAA"/>
    <w:rsid w:val="00FF0B2E"/>
    <w:rsid w:val="00FF0D19"/>
    <w:rsid w:val="00FF0D37"/>
    <w:rsid w:val="00FF0DE2"/>
    <w:rsid w:val="00FF0DEA"/>
    <w:rsid w:val="00FF0E6F"/>
    <w:rsid w:val="00FF0F45"/>
    <w:rsid w:val="00FF0F64"/>
    <w:rsid w:val="00FF1041"/>
    <w:rsid w:val="00FF107D"/>
    <w:rsid w:val="00FF138A"/>
    <w:rsid w:val="00FF13AE"/>
    <w:rsid w:val="00FF13DF"/>
    <w:rsid w:val="00FF1425"/>
    <w:rsid w:val="00FF1472"/>
    <w:rsid w:val="00FF14A0"/>
    <w:rsid w:val="00FF16CE"/>
    <w:rsid w:val="00FF16F7"/>
    <w:rsid w:val="00FF175B"/>
    <w:rsid w:val="00FF177D"/>
    <w:rsid w:val="00FF17B8"/>
    <w:rsid w:val="00FF18AD"/>
    <w:rsid w:val="00FF1A56"/>
    <w:rsid w:val="00FF1A65"/>
    <w:rsid w:val="00FF1AC4"/>
    <w:rsid w:val="00FF1AFD"/>
    <w:rsid w:val="00FF1BC0"/>
    <w:rsid w:val="00FF1CC7"/>
    <w:rsid w:val="00FF1D56"/>
    <w:rsid w:val="00FF1D6D"/>
    <w:rsid w:val="00FF1D9E"/>
    <w:rsid w:val="00FF1DFB"/>
    <w:rsid w:val="00FF1E94"/>
    <w:rsid w:val="00FF1F56"/>
    <w:rsid w:val="00FF2205"/>
    <w:rsid w:val="00FF220F"/>
    <w:rsid w:val="00FF23D9"/>
    <w:rsid w:val="00FF24D6"/>
    <w:rsid w:val="00FF268E"/>
    <w:rsid w:val="00FF26D8"/>
    <w:rsid w:val="00FF2735"/>
    <w:rsid w:val="00FF274B"/>
    <w:rsid w:val="00FF2783"/>
    <w:rsid w:val="00FF294C"/>
    <w:rsid w:val="00FF2D24"/>
    <w:rsid w:val="00FF2DA0"/>
    <w:rsid w:val="00FF2F10"/>
    <w:rsid w:val="00FF30B8"/>
    <w:rsid w:val="00FF323E"/>
    <w:rsid w:val="00FF333F"/>
    <w:rsid w:val="00FF3340"/>
    <w:rsid w:val="00FF349E"/>
    <w:rsid w:val="00FF359F"/>
    <w:rsid w:val="00FF35D8"/>
    <w:rsid w:val="00FF35D9"/>
    <w:rsid w:val="00FF3A62"/>
    <w:rsid w:val="00FF3AB6"/>
    <w:rsid w:val="00FF3B77"/>
    <w:rsid w:val="00FF3C61"/>
    <w:rsid w:val="00FF3D02"/>
    <w:rsid w:val="00FF3E3C"/>
    <w:rsid w:val="00FF3FA6"/>
    <w:rsid w:val="00FF403C"/>
    <w:rsid w:val="00FF41F5"/>
    <w:rsid w:val="00FF4244"/>
    <w:rsid w:val="00FF437A"/>
    <w:rsid w:val="00FF458E"/>
    <w:rsid w:val="00FF46FE"/>
    <w:rsid w:val="00FF4731"/>
    <w:rsid w:val="00FF473E"/>
    <w:rsid w:val="00FF4745"/>
    <w:rsid w:val="00FF48DD"/>
    <w:rsid w:val="00FF4A3B"/>
    <w:rsid w:val="00FF4B7A"/>
    <w:rsid w:val="00FF4C6A"/>
    <w:rsid w:val="00FF4C71"/>
    <w:rsid w:val="00FF4C95"/>
    <w:rsid w:val="00FF4C9F"/>
    <w:rsid w:val="00FF4D1F"/>
    <w:rsid w:val="00FF4E0A"/>
    <w:rsid w:val="00FF4EE0"/>
    <w:rsid w:val="00FF4F34"/>
    <w:rsid w:val="00FF5028"/>
    <w:rsid w:val="00FF50CD"/>
    <w:rsid w:val="00FF50F9"/>
    <w:rsid w:val="00FF53BE"/>
    <w:rsid w:val="00FF55E7"/>
    <w:rsid w:val="00FF56F4"/>
    <w:rsid w:val="00FF5770"/>
    <w:rsid w:val="00FF57EE"/>
    <w:rsid w:val="00FF5853"/>
    <w:rsid w:val="00FF592F"/>
    <w:rsid w:val="00FF5A70"/>
    <w:rsid w:val="00FF5ABD"/>
    <w:rsid w:val="00FF5B05"/>
    <w:rsid w:val="00FF5B76"/>
    <w:rsid w:val="00FF5CA5"/>
    <w:rsid w:val="00FF5D8B"/>
    <w:rsid w:val="00FF5E0E"/>
    <w:rsid w:val="00FF5EC3"/>
    <w:rsid w:val="00FF5FB3"/>
    <w:rsid w:val="00FF6196"/>
    <w:rsid w:val="00FF61C1"/>
    <w:rsid w:val="00FF62B8"/>
    <w:rsid w:val="00FF631B"/>
    <w:rsid w:val="00FF6357"/>
    <w:rsid w:val="00FF63B4"/>
    <w:rsid w:val="00FF63E9"/>
    <w:rsid w:val="00FF65E8"/>
    <w:rsid w:val="00FF677C"/>
    <w:rsid w:val="00FF6873"/>
    <w:rsid w:val="00FF68B8"/>
    <w:rsid w:val="00FF6984"/>
    <w:rsid w:val="00FF6B96"/>
    <w:rsid w:val="00FF6CFF"/>
    <w:rsid w:val="00FF6D30"/>
    <w:rsid w:val="00FF6E2E"/>
    <w:rsid w:val="00FF6E82"/>
    <w:rsid w:val="00FF7053"/>
    <w:rsid w:val="00FF70AF"/>
    <w:rsid w:val="00FF7280"/>
    <w:rsid w:val="00FF7432"/>
    <w:rsid w:val="00FF74B7"/>
    <w:rsid w:val="00FF7561"/>
    <w:rsid w:val="00FF775B"/>
    <w:rsid w:val="00FF779A"/>
    <w:rsid w:val="00FF78A0"/>
    <w:rsid w:val="00FF78E5"/>
    <w:rsid w:val="00FF78FD"/>
    <w:rsid w:val="00FF79A6"/>
    <w:rsid w:val="00FF7B14"/>
    <w:rsid w:val="00FF7CD9"/>
    <w:rsid w:val="00FF7D33"/>
    <w:rsid w:val="00FF7DBB"/>
    <w:rsid w:val="00FF7DBC"/>
    <w:rsid w:val="00FF7E28"/>
    <w:rsid w:val="00FF7E6A"/>
    <w:rsid w:val="00FF7EC1"/>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4D91D6"/>
  <w15:docId w15:val="{582668E6-CC68-46A3-9966-0509527B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ind w:left="547" w:right="720" w:hanging="360"/>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semiHidden="1" w:unhideWhenUsed="1"/>
    <w:lsdException w:name="annotation reference" w:locked="1" w:semiHidden="1" w:unhideWhenUsed="1"/>
    <w:lsdException w:name="line number" w:locked="1"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semiHidden="1" w:unhideWhenUsed="1"/>
    <w:lsdException w:name="List Number" w:semiHidden="1" w:uiPriority="0"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semiHidden="1" w:unhideWhenUsed="1"/>
    <w:lsdException w:name="List Bullet 3" w:semiHidden="1" w:uiPriority="0"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0" w:unhideWhenUsed="1"/>
    <w:lsdException w:name="Body Text"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uiPriority="0"/>
    <w:lsdException w:name="FollowedHyperlink" w:uiPriority="0"/>
    <w:lsdException w:name="Strong" w:locked="1" w:uiPriority="22" w:qFormat="1"/>
    <w:lsdException w:name="Emphasis" w:locked="1" w:uiPriority="20" w:qFormat="1"/>
    <w:lsdException w:name="Document Map" w:semiHidden="1" w:uiPriority="0" w:unhideWhenUsed="1"/>
    <w:lsdException w:name="Plain Text"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semiHidden="1" w:unhideWhenUsed="1"/>
    <w:lsdException w:name="HTML Definition" w:locked="1" w:semiHidden="1" w:unhideWhenUsed="1"/>
    <w:lsdException w:name="HTML Keyboard" w:locked="1" w:semiHidden="1" w:unhideWhenUsed="1"/>
    <w:lsdException w:name="HTML Preformatted"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iPriority="0"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semiHidden="1" w:uiPriority="0"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semiHidden="1" w:uiPriority="0"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7CC"/>
    <w:pPr>
      <w:spacing w:before="120"/>
      <w:ind w:left="0" w:right="0" w:firstLine="0"/>
    </w:pPr>
    <w:rPr>
      <w:rFonts w:asciiTheme="minorHAnsi" w:hAnsiTheme="minorHAnsi"/>
      <w:sz w:val="24"/>
      <w:szCs w:val="24"/>
    </w:rPr>
  </w:style>
  <w:style w:type="paragraph" w:styleId="Heading1">
    <w:name w:val="heading 1"/>
    <w:aliases w:val="H1"/>
    <w:basedOn w:val="Normal"/>
    <w:next w:val="Normal"/>
    <w:link w:val="Heading1Char"/>
    <w:uiPriority w:val="9"/>
    <w:qFormat/>
    <w:rsid w:val="00BB799C"/>
    <w:pPr>
      <w:keepNext/>
      <w:pageBreakBefore/>
      <w:numPr>
        <w:numId w:val="7"/>
      </w:numPr>
      <w:shd w:val="clear" w:color="auto" w:fill="D9D9D9"/>
      <w:tabs>
        <w:tab w:val="clear" w:pos="1332"/>
      </w:tabs>
      <w:spacing w:before="240" w:after="240"/>
      <w:ind w:left="432"/>
      <w:outlineLvl w:val="0"/>
    </w:pPr>
    <w:rPr>
      <w:rFonts w:ascii="Verdana" w:hAnsi="Verdana" w:cs="Arial"/>
      <w:b/>
      <w:bCs/>
      <w:kern w:val="32"/>
      <w:sz w:val="32"/>
      <w:szCs w:val="32"/>
    </w:rPr>
  </w:style>
  <w:style w:type="paragraph" w:styleId="Heading2">
    <w:name w:val="heading 2"/>
    <w:aliases w:val="H2"/>
    <w:basedOn w:val="Normal"/>
    <w:next w:val="Normal"/>
    <w:link w:val="Heading2Char"/>
    <w:uiPriority w:val="9"/>
    <w:qFormat/>
    <w:rsid w:val="00545BCD"/>
    <w:pPr>
      <w:keepNext/>
      <w:numPr>
        <w:ilvl w:val="1"/>
        <w:numId w:val="7"/>
      </w:numPr>
      <w:tabs>
        <w:tab w:val="clear" w:pos="1080"/>
      </w:tabs>
      <w:spacing w:before="240" w:after="60"/>
      <w:ind w:left="432" w:hanging="432"/>
      <w:outlineLvl w:val="1"/>
    </w:pPr>
    <w:rPr>
      <w:rFonts w:ascii="Arial" w:hAnsi="Arial" w:cs="Arial"/>
      <w:b/>
      <w:bCs/>
      <w:iCs/>
      <w:sz w:val="28"/>
      <w:szCs w:val="28"/>
    </w:rPr>
  </w:style>
  <w:style w:type="paragraph" w:styleId="Heading3">
    <w:name w:val="heading 3"/>
    <w:basedOn w:val="Normal"/>
    <w:next w:val="Normal"/>
    <w:link w:val="Heading3Char"/>
    <w:uiPriority w:val="9"/>
    <w:qFormat/>
    <w:rsid w:val="00E17AAC"/>
    <w:pPr>
      <w:keepNext/>
      <w:numPr>
        <w:ilvl w:val="2"/>
        <w:numId w:val="7"/>
      </w:numPr>
      <w:tabs>
        <w:tab w:val="clear" w:pos="720"/>
      </w:tabs>
      <w:spacing w:before="240" w:after="60"/>
      <w:outlineLvl w:val="2"/>
    </w:pPr>
    <w:rPr>
      <w:rFonts w:ascii="Arial" w:hAnsi="Arial" w:cs="Arial"/>
      <w:b/>
      <w:bCs/>
    </w:rPr>
  </w:style>
  <w:style w:type="paragraph" w:styleId="Heading4">
    <w:name w:val="heading 4"/>
    <w:basedOn w:val="Normal"/>
    <w:next w:val="Normal"/>
    <w:link w:val="Heading4Char"/>
    <w:qFormat/>
    <w:rsid w:val="00755BB9"/>
    <w:pPr>
      <w:keepNext/>
      <w:numPr>
        <w:ilvl w:val="3"/>
        <w:numId w:val="7"/>
      </w:numPr>
      <w:spacing w:before="240" w:after="60"/>
      <w:outlineLvl w:val="3"/>
    </w:pPr>
    <w:rPr>
      <w:rFonts w:ascii="Arial" w:hAnsi="Arial"/>
      <w:b/>
      <w:bCs/>
      <w:szCs w:val="28"/>
    </w:rPr>
  </w:style>
  <w:style w:type="paragraph" w:styleId="Heading5">
    <w:name w:val="heading 5"/>
    <w:basedOn w:val="Normal"/>
    <w:next w:val="Normal"/>
    <w:link w:val="Heading5Char"/>
    <w:qFormat/>
    <w:rsid w:val="00755BB9"/>
    <w:pPr>
      <w:numPr>
        <w:ilvl w:val="4"/>
        <w:numId w:val="7"/>
      </w:numPr>
      <w:spacing w:before="240" w:after="60"/>
      <w:outlineLvl w:val="4"/>
    </w:pPr>
    <w:rPr>
      <w:rFonts w:ascii="Verdana" w:hAnsi="Verdana"/>
      <w:b/>
      <w:bCs/>
      <w:i/>
      <w:iCs/>
      <w:sz w:val="26"/>
      <w:szCs w:val="26"/>
    </w:rPr>
  </w:style>
  <w:style w:type="paragraph" w:styleId="Heading6">
    <w:name w:val="heading 6"/>
    <w:basedOn w:val="Normal"/>
    <w:next w:val="Normal"/>
    <w:link w:val="Heading6Char"/>
    <w:qFormat/>
    <w:rsid w:val="00755BB9"/>
    <w:pPr>
      <w:numPr>
        <w:ilvl w:val="5"/>
        <w:numId w:val="7"/>
      </w:numPr>
      <w:spacing w:before="240" w:after="60"/>
      <w:outlineLvl w:val="5"/>
    </w:pPr>
    <w:rPr>
      <w:rFonts w:ascii="Verdana" w:hAnsi="Verdana"/>
      <w:b/>
      <w:bCs/>
      <w:sz w:val="22"/>
      <w:szCs w:val="22"/>
    </w:rPr>
  </w:style>
  <w:style w:type="paragraph" w:styleId="Heading7">
    <w:name w:val="heading 7"/>
    <w:basedOn w:val="Normal"/>
    <w:next w:val="Normal"/>
    <w:link w:val="Heading7Char"/>
    <w:qFormat/>
    <w:rsid w:val="00755BB9"/>
    <w:pPr>
      <w:numPr>
        <w:ilvl w:val="6"/>
        <w:numId w:val="7"/>
      </w:numPr>
      <w:spacing w:before="240" w:after="60"/>
      <w:outlineLvl w:val="6"/>
    </w:pPr>
    <w:rPr>
      <w:rFonts w:ascii="Verdana" w:hAnsi="Verdana"/>
      <w:sz w:val="20"/>
    </w:rPr>
  </w:style>
  <w:style w:type="paragraph" w:styleId="Heading8">
    <w:name w:val="heading 8"/>
    <w:basedOn w:val="Normal"/>
    <w:next w:val="Normal"/>
    <w:link w:val="Heading8Char"/>
    <w:qFormat/>
    <w:rsid w:val="00755BB9"/>
    <w:pPr>
      <w:numPr>
        <w:ilvl w:val="7"/>
        <w:numId w:val="7"/>
      </w:numPr>
      <w:spacing w:before="240" w:after="60"/>
      <w:outlineLvl w:val="7"/>
    </w:pPr>
    <w:rPr>
      <w:rFonts w:ascii="Verdana" w:hAnsi="Verdana"/>
      <w:i/>
      <w:iCs/>
      <w:sz w:val="20"/>
    </w:rPr>
  </w:style>
  <w:style w:type="paragraph" w:styleId="Heading9">
    <w:name w:val="heading 9"/>
    <w:basedOn w:val="Normal"/>
    <w:next w:val="Normal"/>
    <w:link w:val="Heading9Char"/>
    <w:qFormat/>
    <w:rsid w:val="00755BB9"/>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locked/>
    <w:rsid w:val="00BB799C"/>
    <w:rPr>
      <w:rFonts w:ascii="Verdana" w:hAnsi="Verdana" w:cs="Arial"/>
      <w:b/>
      <w:bCs/>
      <w:kern w:val="32"/>
      <w:sz w:val="32"/>
      <w:szCs w:val="32"/>
      <w:shd w:val="clear" w:color="auto" w:fill="D9D9D9"/>
    </w:rPr>
  </w:style>
  <w:style w:type="character" w:customStyle="1" w:styleId="Heading2Char">
    <w:name w:val="Heading 2 Char"/>
    <w:aliases w:val="H2 Char"/>
    <w:basedOn w:val="DefaultParagraphFont"/>
    <w:link w:val="Heading2"/>
    <w:uiPriority w:val="9"/>
    <w:locked/>
    <w:rsid w:val="00545BCD"/>
    <w:rPr>
      <w:rFonts w:ascii="Arial" w:hAnsi="Arial" w:cs="Arial"/>
      <w:b/>
      <w:bCs/>
      <w:iCs/>
      <w:sz w:val="28"/>
      <w:szCs w:val="28"/>
    </w:rPr>
  </w:style>
  <w:style w:type="character" w:customStyle="1" w:styleId="Heading3Char">
    <w:name w:val="Heading 3 Char"/>
    <w:basedOn w:val="DefaultParagraphFont"/>
    <w:link w:val="Heading3"/>
    <w:uiPriority w:val="9"/>
    <w:locked/>
    <w:rsid w:val="00E17AAC"/>
    <w:rPr>
      <w:rFonts w:ascii="Arial" w:hAnsi="Arial" w:cs="Arial"/>
      <w:b/>
      <w:bCs/>
      <w:sz w:val="24"/>
      <w:szCs w:val="24"/>
    </w:rPr>
  </w:style>
  <w:style w:type="character" w:customStyle="1" w:styleId="Heading4Char">
    <w:name w:val="Heading 4 Char"/>
    <w:basedOn w:val="DefaultParagraphFont"/>
    <w:link w:val="Heading4"/>
    <w:locked/>
    <w:rsid w:val="00F658EE"/>
    <w:rPr>
      <w:rFonts w:ascii="Arial" w:hAnsi="Arial"/>
      <w:b/>
      <w:bCs/>
      <w:sz w:val="24"/>
      <w:szCs w:val="28"/>
    </w:rPr>
  </w:style>
  <w:style w:type="character" w:customStyle="1" w:styleId="Heading5Char">
    <w:name w:val="Heading 5 Char"/>
    <w:basedOn w:val="DefaultParagraphFont"/>
    <w:link w:val="Heading5"/>
    <w:locked/>
    <w:rsid w:val="00F658EE"/>
    <w:rPr>
      <w:rFonts w:ascii="Verdana" w:hAnsi="Verdana"/>
      <w:b/>
      <w:bCs/>
      <w:i/>
      <w:iCs/>
      <w:sz w:val="26"/>
      <w:szCs w:val="26"/>
    </w:rPr>
  </w:style>
  <w:style w:type="character" w:customStyle="1" w:styleId="Heading6Char">
    <w:name w:val="Heading 6 Char"/>
    <w:basedOn w:val="DefaultParagraphFont"/>
    <w:link w:val="Heading6"/>
    <w:locked/>
    <w:rsid w:val="00F658EE"/>
    <w:rPr>
      <w:rFonts w:ascii="Verdana" w:hAnsi="Verdana"/>
      <w:b/>
      <w:bCs/>
      <w:sz w:val="22"/>
      <w:szCs w:val="22"/>
    </w:rPr>
  </w:style>
  <w:style w:type="character" w:customStyle="1" w:styleId="Heading7Char">
    <w:name w:val="Heading 7 Char"/>
    <w:basedOn w:val="DefaultParagraphFont"/>
    <w:link w:val="Heading7"/>
    <w:locked/>
    <w:rsid w:val="00F658EE"/>
    <w:rPr>
      <w:rFonts w:ascii="Verdana" w:hAnsi="Verdana"/>
      <w:szCs w:val="24"/>
    </w:rPr>
  </w:style>
  <w:style w:type="character" w:customStyle="1" w:styleId="Heading8Char">
    <w:name w:val="Heading 8 Char"/>
    <w:basedOn w:val="DefaultParagraphFont"/>
    <w:link w:val="Heading8"/>
    <w:locked/>
    <w:rsid w:val="00F658EE"/>
    <w:rPr>
      <w:rFonts w:ascii="Verdana" w:hAnsi="Verdana"/>
      <w:i/>
      <w:iCs/>
      <w:szCs w:val="24"/>
    </w:rPr>
  </w:style>
  <w:style w:type="character" w:customStyle="1" w:styleId="Heading9Char">
    <w:name w:val="Heading 9 Char"/>
    <w:basedOn w:val="DefaultParagraphFont"/>
    <w:link w:val="Heading9"/>
    <w:locked/>
    <w:rsid w:val="00F658EE"/>
    <w:rPr>
      <w:rFonts w:ascii="Arial" w:hAnsi="Arial" w:cs="Arial"/>
      <w:sz w:val="22"/>
      <w:szCs w:val="22"/>
    </w:rPr>
  </w:style>
  <w:style w:type="paragraph" w:styleId="NormalWeb">
    <w:name w:val="Normal (Web)"/>
    <w:basedOn w:val="Normal"/>
    <w:uiPriority w:val="99"/>
    <w:rsid w:val="00755BB9"/>
    <w:pPr>
      <w:spacing w:before="100" w:beforeAutospacing="1" w:after="100" w:afterAutospacing="1"/>
    </w:pPr>
    <w:rPr>
      <w:rFonts w:ascii="Verdana" w:hAnsi="Verdana"/>
      <w:sz w:val="20"/>
    </w:rPr>
  </w:style>
  <w:style w:type="character" w:styleId="Hyperlink">
    <w:name w:val="Hyperlink"/>
    <w:basedOn w:val="DefaultParagraphFont"/>
    <w:uiPriority w:val="99"/>
    <w:rsid w:val="00E84D75"/>
    <w:rPr>
      <w:rFonts w:cs="Times New Roman"/>
      <w:color w:val="0000FF"/>
      <w:u w:val="single"/>
    </w:rPr>
  </w:style>
  <w:style w:type="paragraph" w:styleId="ListBullet">
    <w:name w:val="List Bullet"/>
    <w:basedOn w:val="Normal"/>
    <w:link w:val="ListBulletChar1"/>
    <w:uiPriority w:val="99"/>
    <w:rsid w:val="00E84D75"/>
    <w:pPr>
      <w:numPr>
        <w:numId w:val="11"/>
      </w:numPr>
      <w:spacing w:after="60"/>
    </w:pPr>
    <w:rPr>
      <w:rFonts w:ascii="Verdana" w:hAnsi="Verdana"/>
      <w:sz w:val="20"/>
    </w:rPr>
  </w:style>
  <w:style w:type="character" w:customStyle="1" w:styleId="ListBulletChar1">
    <w:name w:val="List Bullet Char1"/>
    <w:basedOn w:val="DefaultParagraphFont"/>
    <w:link w:val="ListBullet"/>
    <w:uiPriority w:val="99"/>
    <w:locked/>
    <w:rsid w:val="000D47F1"/>
    <w:rPr>
      <w:rFonts w:ascii="Verdana" w:hAnsi="Verdana"/>
      <w:szCs w:val="24"/>
    </w:rPr>
  </w:style>
  <w:style w:type="character" w:customStyle="1" w:styleId="heading10">
    <w:name w:val="heading1"/>
    <w:basedOn w:val="DefaultParagraphFont"/>
    <w:uiPriority w:val="99"/>
    <w:rsid w:val="00E84D75"/>
    <w:rPr>
      <w:rFonts w:ascii="Arial" w:hAnsi="Arial" w:cs="Arial"/>
      <w:color w:val="5D68B7"/>
      <w:sz w:val="36"/>
      <w:szCs w:val="36"/>
    </w:rPr>
  </w:style>
  <w:style w:type="character" w:customStyle="1" w:styleId="address1">
    <w:name w:val="address1"/>
    <w:basedOn w:val="DefaultParagraphFont"/>
    <w:uiPriority w:val="99"/>
    <w:rsid w:val="00E84D75"/>
    <w:rPr>
      <w:rFonts w:ascii="Verdana" w:hAnsi="Verdana" w:cs="Verdana"/>
      <w:sz w:val="16"/>
      <w:szCs w:val="16"/>
    </w:rPr>
  </w:style>
  <w:style w:type="character" w:styleId="FollowedHyperlink">
    <w:name w:val="FollowedHyperlink"/>
    <w:basedOn w:val="DefaultParagraphFont"/>
    <w:uiPriority w:val="99"/>
    <w:rsid w:val="00E84D75"/>
    <w:rPr>
      <w:rFonts w:cs="Times New Roman"/>
      <w:color w:val="800080"/>
      <w:u w:val="single"/>
    </w:rPr>
  </w:style>
  <w:style w:type="character" w:customStyle="1" w:styleId="x-small1">
    <w:name w:val="x-small1"/>
    <w:basedOn w:val="DefaultParagraphFont"/>
    <w:uiPriority w:val="99"/>
    <w:rsid w:val="00E84D75"/>
    <w:rPr>
      <w:rFonts w:cs="Times New Roman"/>
      <w:sz w:val="15"/>
      <w:szCs w:val="15"/>
    </w:rPr>
  </w:style>
  <w:style w:type="character" w:customStyle="1" w:styleId="EmailStyle31">
    <w:name w:val="EmailStyle31"/>
    <w:basedOn w:val="DefaultParagraphFont"/>
    <w:uiPriority w:val="99"/>
    <w:semiHidden/>
    <w:rsid w:val="001F38AE"/>
    <w:rPr>
      <w:rFonts w:ascii="Arial" w:hAnsi="Arial" w:cs="Arial"/>
      <w:color w:val="000080"/>
      <w:sz w:val="20"/>
      <w:szCs w:val="20"/>
    </w:rPr>
  </w:style>
  <w:style w:type="character" w:customStyle="1" w:styleId="ListBulletChar">
    <w:name w:val="List Bullet Char"/>
    <w:basedOn w:val="DefaultParagraphFont"/>
    <w:uiPriority w:val="99"/>
    <w:rsid w:val="00E84D75"/>
    <w:rPr>
      <w:rFonts w:ascii="Verdana" w:hAnsi="Verdana" w:cs="Verdana"/>
      <w:sz w:val="24"/>
      <w:szCs w:val="24"/>
      <w:lang w:val="en-US" w:eastAsia="en-US"/>
    </w:rPr>
  </w:style>
  <w:style w:type="paragraph" w:customStyle="1" w:styleId="FlowHeading">
    <w:name w:val="Flow Heading"/>
    <w:basedOn w:val="Normal"/>
    <w:next w:val="HotTask"/>
    <w:uiPriority w:val="99"/>
    <w:rsid w:val="00F7223C"/>
    <w:pPr>
      <w:numPr>
        <w:numId w:val="2"/>
      </w:numPr>
      <w:spacing w:after="120"/>
    </w:pPr>
    <w:rPr>
      <w:rFonts w:ascii="Verdana" w:hAnsi="Verdana"/>
      <w:b/>
      <w:i/>
      <w:sz w:val="20"/>
    </w:rPr>
  </w:style>
  <w:style w:type="paragraph" w:customStyle="1" w:styleId="HotTask">
    <w:name w:val="Hot Task"/>
    <w:basedOn w:val="Task"/>
    <w:link w:val="HotTaskChar1"/>
    <w:qFormat/>
    <w:rsid w:val="002259B0"/>
    <w:pPr>
      <w:numPr>
        <w:numId w:val="8"/>
      </w:numPr>
      <w:tabs>
        <w:tab w:val="clear" w:pos="360"/>
      </w:tabs>
    </w:pPr>
    <w:rPr>
      <w:b/>
      <w:bCs/>
      <w:color w:val="FF0000"/>
    </w:rPr>
  </w:style>
  <w:style w:type="paragraph" w:customStyle="1" w:styleId="Task">
    <w:name w:val="Task"/>
    <w:link w:val="TaskChar"/>
    <w:qFormat/>
    <w:rsid w:val="00C54606"/>
    <w:pPr>
      <w:numPr>
        <w:numId w:val="1"/>
      </w:numPr>
      <w:tabs>
        <w:tab w:val="clear" w:pos="540"/>
      </w:tabs>
      <w:spacing w:before="120"/>
      <w:ind w:left="360" w:right="0"/>
    </w:pPr>
    <w:rPr>
      <w:rFonts w:ascii="Verdana" w:hAnsi="Verdana" w:cs="Verdana"/>
    </w:rPr>
  </w:style>
  <w:style w:type="character" w:customStyle="1" w:styleId="TaskChar">
    <w:name w:val="Task Char"/>
    <w:link w:val="Task"/>
    <w:locked/>
    <w:rsid w:val="00C54606"/>
    <w:rPr>
      <w:rFonts w:ascii="Verdana" w:hAnsi="Verdana" w:cs="Verdana"/>
    </w:rPr>
  </w:style>
  <w:style w:type="character" w:customStyle="1" w:styleId="HotTaskChar1">
    <w:name w:val="Hot Task Char1"/>
    <w:link w:val="HotTask"/>
    <w:locked/>
    <w:rsid w:val="002259B0"/>
    <w:rPr>
      <w:rFonts w:ascii="Verdana" w:hAnsi="Verdana" w:cs="Verdana"/>
      <w:b/>
      <w:bCs/>
      <w:color w:val="FF0000"/>
    </w:rPr>
  </w:style>
  <w:style w:type="paragraph" w:styleId="ListBullet3">
    <w:name w:val="List Bullet 3"/>
    <w:basedOn w:val="Normal"/>
    <w:uiPriority w:val="99"/>
    <w:rsid w:val="00E84D75"/>
    <w:pPr>
      <w:tabs>
        <w:tab w:val="num" w:pos="2160"/>
      </w:tabs>
      <w:spacing w:after="120"/>
      <w:ind w:left="2160"/>
    </w:pPr>
    <w:rPr>
      <w:rFonts w:ascii="Verdana" w:hAnsi="Verdana"/>
      <w:sz w:val="20"/>
    </w:rPr>
  </w:style>
  <w:style w:type="paragraph" w:styleId="ListBullet2">
    <w:name w:val="List Bullet 2"/>
    <w:basedOn w:val="ListBullet"/>
    <w:autoRedefine/>
    <w:uiPriority w:val="99"/>
    <w:rsid w:val="00E84D75"/>
    <w:pPr>
      <w:numPr>
        <w:numId w:val="6"/>
      </w:numPr>
      <w:spacing w:before="0" w:after="0" w:line="240" w:lineRule="atLeast"/>
    </w:pPr>
  </w:style>
  <w:style w:type="paragraph" w:customStyle="1" w:styleId="DoneTask">
    <w:name w:val="Done Task"/>
    <w:basedOn w:val="Task"/>
    <w:link w:val="DoneTaskChar1"/>
    <w:uiPriority w:val="99"/>
    <w:qFormat/>
    <w:rsid w:val="00F32455"/>
    <w:pPr>
      <w:numPr>
        <w:numId w:val="9"/>
      </w:numPr>
      <w:tabs>
        <w:tab w:val="clear" w:pos="720"/>
      </w:tabs>
      <w:ind w:left="360"/>
    </w:pPr>
    <w:rPr>
      <w:color w:val="3366FF"/>
    </w:rPr>
  </w:style>
  <w:style w:type="character" w:customStyle="1" w:styleId="DoneTaskChar1">
    <w:name w:val="Done Task Char1"/>
    <w:link w:val="DoneTask"/>
    <w:uiPriority w:val="99"/>
    <w:locked/>
    <w:rsid w:val="00F32455"/>
    <w:rPr>
      <w:rFonts w:ascii="Verdana" w:hAnsi="Verdana" w:cs="Verdana"/>
      <w:color w:val="3366FF"/>
    </w:rPr>
  </w:style>
  <w:style w:type="character" w:styleId="Strong">
    <w:name w:val="Strong"/>
    <w:basedOn w:val="DefaultParagraphFont"/>
    <w:uiPriority w:val="22"/>
    <w:qFormat/>
    <w:rsid w:val="00E84D75"/>
    <w:rPr>
      <w:rFonts w:cs="Times New Roman"/>
      <w:b/>
      <w:bCs/>
    </w:rPr>
  </w:style>
  <w:style w:type="character" w:styleId="Emphasis">
    <w:name w:val="Emphasis"/>
    <w:basedOn w:val="DefaultParagraphFont"/>
    <w:uiPriority w:val="20"/>
    <w:qFormat/>
    <w:rsid w:val="00E84D75"/>
    <w:rPr>
      <w:rFonts w:cs="Times New Roman"/>
      <w:i/>
      <w:iCs/>
    </w:rPr>
  </w:style>
  <w:style w:type="character" w:customStyle="1" w:styleId="ListBullet3Char">
    <w:name w:val="List Bullet 3 Char"/>
    <w:basedOn w:val="DefaultParagraphFont"/>
    <w:uiPriority w:val="99"/>
    <w:rsid w:val="00E84D75"/>
    <w:rPr>
      <w:rFonts w:ascii="Verdana" w:hAnsi="Verdana" w:cs="Verdana"/>
      <w:sz w:val="24"/>
      <w:szCs w:val="24"/>
      <w:lang w:val="en-US" w:eastAsia="en-US"/>
    </w:rPr>
  </w:style>
  <w:style w:type="paragraph" w:customStyle="1" w:styleId="Subtask">
    <w:name w:val="Subtask"/>
    <w:basedOn w:val="Task"/>
    <w:link w:val="SubtaskChar"/>
    <w:uiPriority w:val="99"/>
    <w:qFormat/>
    <w:rsid w:val="004B4374"/>
    <w:pPr>
      <w:numPr>
        <w:numId w:val="12"/>
      </w:numPr>
      <w:tabs>
        <w:tab w:val="clear" w:pos="1080"/>
      </w:tabs>
      <w:ind w:left="648"/>
    </w:pPr>
  </w:style>
  <w:style w:type="character" w:customStyle="1" w:styleId="SubtaskChar">
    <w:name w:val="Subtask Char"/>
    <w:link w:val="Subtask"/>
    <w:uiPriority w:val="99"/>
    <w:locked/>
    <w:rsid w:val="004B4374"/>
    <w:rPr>
      <w:rFonts w:ascii="Verdana" w:hAnsi="Verdana" w:cs="Verdana"/>
    </w:rPr>
  </w:style>
  <w:style w:type="character" w:styleId="HTMLCode">
    <w:name w:val="HTML Code"/>
    <w:basedOn w:val="DefaultParagraphFont"/>
    <w:uiPriority w:val="99"/>
    <w:rsid w:val="00E84D75"/>
    <w:rPr>
      <w:rFonts w:ascii="Courier New" w:hAnsi="Courier New" w:cs="Courier New"/>
      <w:sz w:val="20"/>
      <w:szCs w:val="20"/>
    </w:rPr>
  </w:style>
  <w:style w:type="character" w:customStyle="1" w:styleId="maintextgraybold">
    <w:name w:val="maintextgraybold"/>
    <w:basedOn w:val="DefaultParagraphFont"/>
    <w:uiPriority w:val="99"/>
    <w:rsid w:val="001F74F9"/>
    <w:rPr>
      <w:rFonts w:cs="Times New Roman"/>
    </w:rPr>
  </w:style>
  <w:style w:type="paragraph" w:styleId="ListNumber">
    <w:name w:val="List Number"/>
    <w:basedOn w:val="Normal"/>
    <w:uiPriority w:val="99"/>
    <w:rsid w:val="00EF06B7"/>
    <w:pPr>
      <w:numPr>
        <w:numId w:val="10"/>
      </w:numPr>
      <w:tabs>
        <w:tab w:val="clear" w:pos="972"/>
      </w:tabs>
      <w:spacing w:after="120"/>
      <w:ind w:left="432"/>
    </w:pPr>
    <w:rPr>
      <w:rFonts w:ascii="Verdana" w:hAnsi="Verdana"/>
      <w:sz w:val="20"/>
    </w:rPr>
  </w:style>
  <w:style w:type="paragraph" w:customStyle="1" w:styleId="MyListNumber">
    <w:name w:val="My List Number"/>
    <w:basedOn w:val="Normal"/>
    <w:rsid w:val="00E84D75"/>
    <w:pPr>
      <w:numPr>
        <w:numId w:val="3"/>
      </w:numPr>
      <w:spacing w:after="120"/>
    </w:pPr>
    <w:rPr>
      <w:rFonts w:ascii="Verdana" w:hAnsi="Verdana"/>
      <w:sz w:val="20"/>
    </w:rPr>
  </w:style>
  <w:style w:type="paragraph" w:styleId="BlockText">
    <w:name w:val="Block Text"/>
    <w:basedOn w:val="Normal"/>
    <w:uiPriority w:val="99"/>
    <w:rsid w:val="00E84D75"/>
    <w:pPr>
      <w:autoSpaceDE w:val="0"/>
      <w:autoSpaceDN w:val="0"/>
      <w:spacing w:after="120"/>
      <w:ind w:left="1440" w:right="1440"/>
    </w:pPr>
    <w:rPr>
      <w:rFonts w:ascii="Arial" w:hAnsi="Arial" w:cs="Arial"/>
      <w:sz w:val="20"/>
    </w:rPr>
  </w:style>
  <w:style w:type="paragraph" w:styleId="EndnoteText">
    <w:name w:val="endnote text"/>
    <w:basedOn w:val="Normal"/>
    <w:link w:val="EndnoteTextChar"/>
    <w:uiPriority w:val="99"/>
    <w:semiHidden/>
    <w:rsid w:val="00E84D75"/>
  </w:style>
  <w:style w:type="character" w:customStyle="1" w:styleId="EndnoteTextChar">
    <w:name w:val="Endnote Text Char"/>
    <w:basedOn w:val="DefaultParagraphFont"/>
    <w:link w:val="EndnoteText"/>
    <w:uiPriority w:val="99"/>
    <w:semiHidden/>
    <w:locked/>
    <w:rsid w:val="00F658EE"/>
    <w:rPr>
      <w:rFonts w:ascii="Verdana" w:hAnsi="Verdana" w:cs="Verdana"/>
    </w:rPr>
  </w:style>
  <w:style w:type="paragraph" w:customStyle="1" w:styleId="Day">
    <w:name w:val="Day"/>
    <w:basedOn w:val="Normal"/>
    <w:next w:val="Normal"/>
    <w:uiPriority w:val="99"/>
    <w:rsid w:val="00BF549C"/>
    <w:pPr>
      <w:pBdr>
        <w:top w:val="single" w:sz="4" w:space="1" w:color="auto"/>
        <w:left w:val="single" w:sz="4" w:space="4" w:color="auto"/>
        <w:bottom w:val="single" w:sz="4" w:space="1" w:color="auto"/>
        <w:right w:val="single" w:sz="4" w:space="4" w:color="auto"/>
      </w:pBdr>
      <w:spacing w:before="240" w:after="120"/>
    </w:pPr>
    <w:rPr>
      <w:rFonts w:ascii="SketchFlow Print" w:hAnsi="SketchFlow Print" w:cs="Lucida Console"/>
      <w:b/>
      <w:bCs/>
      <w:color w:val="7030A0"/>
      <w:sz w:val="32"/>
      <w:u w:val="single"/>
    </w:rPr>
  </w:style>
  <w:style w:type="character" w:styleId="EndnoteReference">
    <w:name w:val="endnote reference"/>
    <w:basedOn w:val="DefaultParagraphFont"/>
    <w:uiPriority w:val="99"/>
    <w:semiHidden/>
    <w:rsid w:val="00E84D75"/>
    <w:rPr>
      <w:rFonts w:cs="Times New Roman"/>
      <w:vertAlign w:val="superscript"/>
    </w:rPr>
  </w:style>
  <w:style w:type="character" w:customStyle="1" w:styleId="mhtextemph1">
    <w:name w:val="mhtextemph1"/>
    <w:basedOn w:val="DefaultParagraphFont"/>
    <w:uiPriority w:val="99"/>
    <w:rsid w:val="00E84D75"/>
    <w:rPr>
      <w:rFonts w:ascii="Arial" w:hAnsi="Arial" w:cs="Arial"/>
      <w:b/>
      <w:bCs/>
      <w:color w:val="FFFFFF"/>
      <w:sz w:val="18"/>
      <w:szCs w:val="18"/>
    </w:rPr>
  </w:style>
  <w:style w:type="paragraph" w:styleId="HTMLPreformatted">
    <w:name w:val="HTML Preformatted"/>
    <w:basedOn w:val="Normal"/>
    <w:link w:val="HTMLPreformattedChar"/>
    <w:uiPriority w:val="99"/>
    <w:rsid w:val="00E84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F658EE"/>
    <w:rPr>
      <w:rFonts w:ascii="Courier New" w:hAnsi="Courier New" w:cs="Courier New"/>
    </w:rPr>
  </w:style>
  <w:style w:type="paragraph" w:styleId="FootnoteText">
    <w:name w:val="footnote text"/>
    <w:basedOn w:val="Normal"/>
    <w:link w:val="FootnoteTextChar"/>
    <w:uiPriority w:val="99"/>
    <w:semiHidden/>
    <w:rsid w:val="00E84D75"/>
    <w:pPr>
      <w:spacing w:after="120"/>
    </w:pPr>
    <w:rPr>
      <w:rFonts w:ascii="Verdana" w:hAnsi="Verdana"/>
      <w:sz w:val="16"/>
      <w:szCs w:val="16"/>
    </w:rPr>
  </w:style>
  <w:style w:type="character" w:customStyle="1" w:styleId="FootnoteTextChar">
    <w:name w:val="Footnote Text Char"/>
    <w:basedOn w:val="DefaultParagraphFont"/>
    <w:link w:val="FootnoteText"/>
    <w:uiPriority w:val="99"/>
    <w:semiHidden/>
    <w:locked/>
    <w:rsid w:val="00F658EE"/>
    <w:rPr>
      <w:rFonts w:ascii="Verdana" w:hAnsi="Verdana" w:cs="Verdana"/>
      <w:sz w:val="16"/>
      <w:szCs w:val="16"/>
    </w:rPr>
  </w:style>
  <w:style w:type="character" w:styleId="FootnoteReference">
    <w:name w:val="footnote reference"/>
    <w:basedOn w:val="DefaultParagraphFont"/>
    <w:uiPriority w:val="99"/>
    <w:semiHidden/>
    <w:rsid w:val="00E84D75"/>
    <w:rPr>
      <w:rFonts w:cs="Times New Roman"/>
      <w:vertAlign w:val="superscript"/>
    </w:rPr>
  </w:style>
  <w:style w:type="character" w:customStyle="1" w:styleId="text">
    <w:name w:val="text"/>
    <w:basedOn w:val="DefaultParagraphFont"/>
    <w:uiPriority w:val="99"/>
    <w:rsid w:val="00E84D75"/>
    <w:rPr>
      <w:rFonts w:cs="Times New Roman"/>
    </w:rPr>
  </w:style>
  <w:style w:type="character" w:customStyle="1" w:styleId="para">
    <w:name w:val="para"/>
    <w:basedOn w:val="DefaultParagraphFont"/>
    <w:uiPriority w:val="99"/>
    <w:rsid w:val="00E84D75"/>
    <w:rPr>
      <w:rFonts w:cs="Times New Roman"/>
    </w:rPr>
  </w:style>
  <w:style w:type="paragraph" w:customStyle="1" w:styleId="HeadNoNum">
    <w:name w:val="*Head No Num"/>
    <w:basedOn w:val="Normal"/>
    <w:next w:val="Normal"/>
    <w:uiPriority w:val="99"/>
    <w:rsid w:val="00755BB9"/>
    <w:pPr>
      <w:keepNext/>
      <w:spacing w:before="360" w:after="120"/>
      <w:ind w:left="360"/>
    </w:pPr>
    <w:rPr>
      <w:rFonts w:ascii="Arial" w:hAnsi="Arial" w:cs="Arial"/>
      <w:b/>
      <w:bCs/>
      <w:sz w:val="22"/>
      <w:szCs w:val="22"/>
    </w:rPr>
  </w:style>
  <w:style w:type="paragraph" w:styleId="Title">
    <w:name w:val="Title"/>
    <w:basedOn w:val="Normal"/>
    <w:link w:val="TitleChar"/>
    <w:uiPriority w:val="99"/>
    <w:qFormat/>
    <w:rsid w:val="00E84D75"/>
    <w:pPr>
      <w:shd w:val="pct20" w:color="auto" w:fill="FFFFFF"/>
      <w:spacing w:before="240" w:after="240"/>
      <w:jc w:val="center"/>
      <w:outlineLvl w:val="0"/>
    </w:pPr>
    <w:rPr>
      <w:rFonts w:ascii="Arial" w:hAnsi="Arial" w:cs="Arial"/>
      <w:b/>
      <w:bCs/>
      <w:kern w:val="28"/>
      <w:sz w:val="48"/>
      <w:szCs w:val="48"/>
    </w:rPr>
  </w:style>
  <w:style w:type="character" w:customStyle="1" w:styleId="TitleChar">
    <w:name w:val="Title Char"/>
    <w:basedOn w:val="DefaultParagraphFont"/>
    <w:link w:val="Title"/>
    <w:uiPriority w:val="99"/>
    <w:locked/>
    <w:rsid w:val="00F658EE"/>
    <w:rPr>
      <w:rFonts w:ascii="Arial" w:hAnsi="Arial" w:cs="Arial"/>
      <w:b/>
      <w:bCs/>
      <w:kern w:val="28"/>
      <w:sz w:val="48"/>
      <w:szCs w:val="48"/>
      <w:shd w:val="pct20" w:color="auto" w:fill="FFFFFF"/>
    </w:rPr>
  </w:style>
  <w:style w:type="paragraph" w:styleId="Subtitle">
    <w:name w:val="Subtitle"/>
    <w:basedOn w:val="Normal"/>
    <w:link w:val="SubtitleChar"/>
    <w:uiPriority w:val="99"/>
    <w:qFormat/>
    <w:rsid w:val="00E84D75"/>
    <w:pPr>
      <w:spacing w:after="60"/>
      <w:jc w:val="center"/>
      <w:outlineLvl w:val="1"/>
    </w:pPr>
    <w:rPr>
      <w:rFonts w:ascii="Arial" w:hAnsi="Arial" w:cs="Arial"/>
      <w:sz w:val="20"/>
    </w:rPr>
  </w:style>
  <w:style w:type="character" w:customStyle="1" w:styleId="SubtitleChar">
    <w:name w:val="Subtitle Char"/>
    <w:basedOn w:val="DefaultParagraphFont"/>
    <w:link w:val="Subtitle"/>
    <w:uiPriority w:val="99"/>
    <w:locked/>
    <w:rsid w:val="00F658EE"/>
    <w:rPr>
      <w:rFonts w:ascii="Arial" w:hAnsi="Arial" w:cs="Arial"/>
      <w:sz w:val="24"/>
      <w:szCs w:val="24"/>
    </w:rPr>
  </w:style>
  <w:style w:type="paragraph" w:styleId="BodyText">
    <w:name w:val="Body Text"/>
    <w:basedOn w:val="Normal"/>
    <w:link w:val="BodyTextChar"/>
    <w:uiPriority w:val="99"/>
    <w:rsid w:val="00E84D75"/>
    <w:pPr>
      <w:spacing w:after="120"/>
    </w:pPr>
    <w:rPr>
      <w:rFonts w:ascii="Verdana" w:hAnsi="Verdana"/>
      <w:sz w:val="20"/>
    </w:rPr>
  </w:style>
  <w:style w:type="character" w:customStyle="1" w:styleId="BodyTextChar">
    <w:name w:val="Body Text Char"/>
    <w:basedOn w:val="DefaultParagraphFont"/>
    <w:link w:val="BodyText"/>
    <w:uiPriority w:val="99"/>
    <w:locked/>
    <w:rsid w:val="00F658EE"/>
    <w:rPr>
      <w:rFonts w:ascii="Verdana" w:hAnsi="Verdana" w:cs="Verdana"/>
    </w:rPr>
  </w:style>
  <w:style w:type="paragraph" w:customStyle="1" w:styleId="Superscript">
    <w:name w:val="Superscript"/>
    <w:basedOn w:val="Normal"/>
    <w:uiPriority w:val="99"/>
    <w:rsid w:val="00E84D75"/>
    <w:pPr>
      <w:spacing w:after="120"/>
    </w:pPr>
    <w:rPr>
      <w:rFonts w:ascii="Verdana" w:hAnsi="Verdana"/>
      <w:sz w:val="32"/>
      <w:szCs w:val="32"/>
      <w:vertAlign w:val="superscript"/>
    </w:rPr>
  </w:style>
  <w:style w:type="paragraph" w:styleId="TOC1">
    <w:name w:val="toc 1"/>
    <w:basedOn w:val="Normal"/>
    <w:next w:val="Normal"/>
    <w:autoRedefine/>
    <w:uiPriority w:val="39"/>
    <w:rsid w:val="00E84D75"/>
    <w:pPr>
      <w:spacing w:after="120"/>
    </w:pPr>
    <w:rPr>
      <w:rFonts w:ascii="Arial" w:hAnsi="Arial" w:cs="Arial"/>
      <w:b/>
      <w:bCs/>
      <w:sz w:val="20"/>
    </w:rPr>
  </w:style>
  <w:style w:type="paragraph" w:styleId="TOC2">
    <w:name w:val="toc 2"/>
    <w:basedOn w:val="Normal"/>
    <w:next w:val="Normal"/>
    <w:autoRedefine/>
    <w:uiPriority w:val="39"/>
    <w:rsid w:val="00E84D75"/>
    <w:pPr>
      <w:ind w:left="200"/>
    </w:pPr>
    <w:rPr>
      <w:rFonts w:ascii="Arial" w:hAnsi="Arial" w:cs="Arial"/>
    </w:rPr>
  </w:style>
  <w:style w:type="paragraph" w:styleId="TOC3">
    <w:name w:val="toc 3"/>
    <w:basedOn w:val="Normal"/>
    <w:next w:val="Normal"/>
    <w:uiPriority w:val="39"/>
    <w:rsid w:val="00E84D75"/>
    <w:pPr>
      <w:ind w:left="400"/>
    </w:pPr>
    <w:rPr>
      <w:rFonts w:ascii="Batang" w:eastAsia="Batang" w:hAnsi="Batang" w:cs="Batang"/>
      <w:sz w:val="18"/>
      <w:szCs w:val="18"/>
    </w:rPr>
  </w:style>
  <w:style w:type="paragraph" w:styleId="TOC4">
    <w:name w:val="toc 4"/>
    <w:basedOn w:val="Normal"/>
    <w:next w:val="Normal"/>
    <w:autoRedefine/>
    <w:uiPriority w:val="99"/>
    <w:semiHidden/>
    <w:rsid w:val="00E84D75"/>
    <w:pPr>
      <w:ind w:left="600"/>
    </w:pPr>
    <w:rPr>
      <w:sz w:val="18"/>
      <w:szCs w:val="18"/>
    </w:rPr>
  </w:style>
  <w:style w:type="paragraph" w:styleId="TOC5">
    <w:name w:val="toc 5"/>
    <w:basedOn w:val="Normal"/>
    <w:next w:val="Normal"/>
    <w:autoRedefine/>
    <w:uiPriority w:val="99"/>
    <w:semiHidden/>
    <w:rsid w:val="00E84D75"/>
    <w:pPr>
      <w:ind w:left="800"/>
    </w:pPr>
  </w:style>
  <w:style w:type="paragraph" w:styleId="TOC6">
    <w:name w:val="toc 6"/>
    <w:basedOn w:val="Normal"/>
    <w:next w:val="Normal"/>
    <w:autoRedefine/>
    <w:uiPriority w:val="99"/>
    <w:semiHidden/>
    <w:rsid w:val="00E84D75"/>
    <w:pPr>
      <w:ind w:left="1000"/>
    </w:pPr>
  </w:style>
  <w:style w:type="paragraph" w:styleId="TOC7">
    <w:name w:val="toc 7"/>
    <w:basedOn w:val="Normal"/>
    <w:next w:val="Normal"/>
    <w:autoRedefine/>
    <w:uiPriority w:val="99"/>
    <w:semiHidden/>
    <w:rsid w:val="00E84D75"/>
    <w:pPr>
      <w:ind w:left="1200"/>
    </w:pPr>
  </w:style>
  <w:style w:type="paragraph" w:styleId="TOC8">
    <w:name w:val="toc 8"/>
    <w:basedOn w:val="Normal"/>
    <w:next w:val="Normal"/>
    <w:autoRedefine/>
    <w:uiPriority w:val="99"/>
    <w:semiHidden/>
    <w:rsid w:val="00E84D75"/>
    <w:pPr>
      <w:ind w:left="1400"/>
    </w:pPr>
  </w:style>
  <w:style w:type="paragraph" w:styleId="TOC9">
    <w:name w:val="toc 9"/>
    <w:basedOn w:val="Normal"/>
    <w:next w:val="Normal"/>
    <w:autoRedefine/>
    <w:uiPriority w:val="99"/>
    <w:semiHidden/>
    <w:rsid w:val="00E84D75"/>
    <w:pPr>
      <w:spacing w:before="240" w:after="240"/>
      <w:jc w:val="center"/>
    </w:pPr>
    <w:rPr>
      <w:b/>
      <w:bCs/>
    </w:rPr>
  </w:style>
  <w:style w:type="paragraph" w:styleId="Header">
    <w:name w:val="header"/>
    <w:basedOn w:val="Normal"/>
    <w:link w:val="HeaderChar"/>
    <w:uiPriority w:val="99"/>
    <w:rsid w:val="00E84D75"/>
    <w:pPr>
      <w:tabs>
        <w:tab w:val="center" w:pos="4320"/>
        <w:tab w:val="right" w:pos="8640"/>
      </w:tabs>
      <w:spacing w:after="120"/>
    </w:pPr>
    <w:rPr>
      <w:rFonts w:ascii="Verdana" w:hAnsi="Verdana"/>
      <w:sz w:val="20"/>
    </w:rPr>
  </w:style>
  <w:style w:type="character" w:customStyle="1" w:styleId="HeaderChar">
    <w:name w:val="Header Char"/>
    <w:basedOn w:val="DefaultParagraphFont"/>
    <w:link w:val="Header"/>
    <w:uiPriority w:val="99"/>
    <w:locked/>
    <w:rsid w:val="00F658EE"/>
    <w:rPr>
      <w:rFonts w:ascii="Verdana" w:hAnsi="Verdana" w:cs="Verdana"/>
      <w:sz w:val="24"/>
      <w:szCs w:val="24"/>
    </w:rPr>
  </w:style>
  <w:style w:type="paragraph" w:styleId="Footer">
    <w:name w:val="footer"/>
    <w:basedOn w:val="Normal"/>
    <w:link w:val="FooterChar"/>
    <w:uiPriority w:val="99"/>
    <w:rsid w:val="00E84D75"/>
    <w:pPr>
      <w:tabs>
        <w:tab w:val="center" w:pos="4320"/>
        <w:tab w:val="right" w:pos="8640"/>
      </w:tabs>
      <w:spacing w:after="120"/>
    </w:pPr>
    <w:rPr>
      <w:rFonts w:ascii="Verdana" w:hAnsi="Verdana"/>
      <w:sz w:val="20"/>
    </w:rPr>
  </w:style>
  <w:style w:type="character" w:customStyle="1" w:styleId="FooterChar">
    <w:name w:val="Footer Char"/>
    <w:basedOn w:val="DefaultParagraphFont"/>
    <w:link w:val="Footer"/>
    <w:uiPriority w:val="99"/>
    <w:locked/>
    <w:rsid w:val="00F658EE"/>
    <w:rPr>
      <w:rFonts w:ascii="Verdana" w:hAnsi="Verdana" w:cs="Verdana"/>
      <w:sz w:val="24"/>
      <w:szCs w:val="24"/>
    </w:rPr>
  </w:style>
  <w:style w:type="character" w:styleId="PageNumber">
    <w:name w:val="page number"/>
    <w:basedOn w:val="DefaultParagraphFont"/>
    <w:uiPriority w:val="99"/>
    <w:rsid w:val="00E84D75"/>
    <w:rPr>
      <w:rFonts w:cs="Times New Roman"/>
    </w:rPr>
  </w:style>
  <w:style w:type="paragraph" w:customStyle="1" w:styleId="BibiographyItem">
    <w:name w:val="Bibiography Item"/>
    <w:basedOn w:val="Normal"/>
    <w:rsid w:val="00755BB9"/>
    <w:pPr>
      <w:spacing w:after="120"/>
      <w:ind w:left="360"/>
    </w:pPr>
    <w:rPr>
      <w:rFonts w:ascii="Verdana" w:hAnsi="Verdana"/>
      <w:sz w:val="20"/>
    </w:rPr>
  </w:style>
  <w:style w:type="paragraph" w:customStyle="1" w:styleId="Code">
    <w:name w:val="Code"/>
    <w:basedOn w:val="Normal"/>
    <w:link w:val="CodeChar"/>
    <w:qFormat/>
    <w:rsid w:val="00755BB9"/>
    <w:pPr>
      <w:spacing w:before="60" w:after="60"/>
      <w:ind w:left="432"/>
    </w:pPr>
    <w:rPr>
      <w:rFonts w:ascii="Comic Sans MS" w:hAnsi="Comic Sans MS"/>
      <w:b/>
      <w:sz w:val="20"/>
    </w:rPr>
  </w:style>
  <w:style w:type="character" w:customStyle="1" w:styleId="CodeChar">
    <w:name w:val="Code Char"/>
    <w:link w:val="Code"/>
    <w:locked/>
    <w:rsid w:val="00755BB9"/>
    <w:rPr>
      <w:rFonts w:ascii="Comic Sans MS" w:hAnsi="Comic Sans MS"/>
      <w:b/>
      <w:szCs w:val="24"/>
    </w:rPr>
  </w:style>
  <w:style w:type="paragraph" w:customStyle="1" w:styleId="Figure">
    <w:name w:val="Figure"/>
    <w:next w:val="Normal"/>
    <w:uiPriority w:val="99"/>
    <w:rsid w:val="00E84D75"/>
    <w:pPr>
      <w:spacing w:before="360" w:after="240"/>
      <w:ind w:left="720"/>
    </w:pPr>
    <w:rPr>
      <w:rFonts w:ascii="Verdana" w:hAnsi="Verdana" w:cs="Verdana"/>
      <w:b/>
      <w:bCs/>
      <w:noProof/>
      <w:sz w:val="18"/>
      <w:szCs w:val="18"/>
    </w:rPr>
  </w:style>
  <w:style w:type="paragraph" w:customStyle="1" w:styleId="Notebody">
    <w:name w:val="Note body"/>
    <w:basedOn w:val="Normal"/>
    <w:next w:val="Normal"/>
    <w:rsid w:val="00755BB9"/>
    <w:pPr>
      <w:spacing w:after="120"/>
    </w:pPr>
    <w:rPr>
      <w:i/>
      <w:sz w:val="22"/>
    </w:rPr>
  </w:style>
  <w:style w:type="paragraph" w:customStyle="1" w:styleId="Part">
    <w:name w:val="Part"/>
    <w:basedOn w:val="Heading1"/>
    <w:next w:val="Heading1"/>
    <w:autoRedefine/>
    <w:rsid w:val="00755BB9"/>
    <w:pPr>
      <w:numPr>
        <w:numId w:val="13"/>
      </w:numPr>
      <w:spacing w:before="0" w:after="480"/>
    </w:pPr>
    <w:rPr>
      <w:rFonts w:ascii="Palatino" w:hAnsi="Palatino"/>
      <w:sz w:val="40"/>
    </w:rPr>
  </w:style>
  <w:style w:type="paragraph" w:customStyle="1" w:styleId="Pathname">
    <w:name w:val="Pathname"/>
    <w:basedOn w:val="Normal"/>
    <w:uiPriority w:val="99"/>
    <w:rsid w:val="00E84D75"/>
    <w:pPr>
      <w:spacing w:after="120"/>
      <w:ind w:left="288"/>
    </w:pPr>
    <w:rPr>
      <w:rFonts w:ascii="Lucida Console" w:hAnsi="Lucida Console" w:cs="Lucida Console"/>
      <w:b/>
      <w:bCs/>
      <w:sz w:val="20"/>
    </w:rPr>
  </w:style>
  <w:style w:type="paragraph" w:styleId="DocumentMap">
    <w:name w:val="Document Map"/>
    <w:basedOn w:val="Normal"/>
    <w:link w:val="DocumentMapChar"/>
    <w:uiPriority w:val="99"/>
    <w:semiHidden/>
    <w:rsid w:val="00E84D75"/>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F658EE"/>
    <w:rPr>
      <w:rFonts w:ascii="Tahoma" w:hAnsi="Tahoma" w:cs="Tahoma"/>
      <w:sz w:val="24"/>
      <w:szCs w:val="24"/>
      <w:shd w:val="clear" w:color="auto" w:fill="000080"/>
    </w:rPr>
  </w:style>
  <w:style w:type="paragraph" w:customStyle="1" w:styleId="UnnumberedHeading">
    <w:name w:val="Unnumbered Heading"/>
    <w:basedOn w:val="Normal"/>
    <w:next w:val="Normal"/>
    <w:uiPriority w:val="99"/>
    <w:rsid w:val="00E84D75"/>
    <w:pPr>
      <w:keepNext/>
      <w:spacing w:before="240" w:after="120"/>
    </w:pPr>
    <w:rPr>
      <w:rFonts w:ascii="Verdana" w:hAnsi="Verdana"/>
      <w:b/>
      <w:bCs/>
    </w:rPr>
  </w:style>
  <w:style w:type="paragraph" w:styleId="BodyText2">
    <w:name w:val="Body Text 2"/>
    <w:basedOn w:val="Normal"/>
    <w:link w:val="BodyText2Char1"/>
    <w:uiPriority w:val="99"/>
    <w:rsid w:val="00E84D75"/>
    <w:pPr>
      <w:spacing w:after="120"/>
      <w:ind w:left="288"/>
    </w:pPr>
    <w:rPr>
      <w:rFonts w:ascii="Verdana" w:hAnsi="Verdana"/>
      <w:sz w:val="20"/>
    </w:rPr>
  </w:style>
  <w:style w:type="character" w:customStyle="1" w:styleId="BodyText2Char1">
    <w:name w:val="Body Text 2 Char1"/>
    <w:basedOn w:val="DefaultParagraphFont"/>
    <w:link w:val="BodyText2"/>
    <w:uiPriority w:val="99"/>
    <w:locked/>
    <w:rsid w:val="00F658EE"/>
    <w:rPr>
      <w:rFonts w:ascii="Verdana" w:hAnsi="Verdana" w:cs="Verdana"/>
      <w:sz w:val="24"/>
      <w:szCs w:val="24"/>
    </w:rPr>
  </w:style>
  <w:style w:type="character" w:customStyle="1" w:styleId="BodyText2Char">
    <w:name w:val="Body Text 2 Char"/>
    <w:basedOn w:val="DefaultParagraphFont"/>
    <w:uiPriority w:val="99"/>
    <w:semiHidden/>
    <w:locked/>
    <w:rsid w:val="00D217D1"/>
    <w:rPr>
      <w:rFonts w:ascii="Verdana" w:hAnsi="Verdana" w:cs="Verdana"/>
      <w:sz w:val="20"/>
      <w:szCs w:val="20"/>
    </w:rPr>
  </w:style>
  <w:style w:type="paragraph" w:customStyle="1" w:styleId="OpenIssue">
    <w:name w:val="Open Issue"/>
    <w:rsid w:val="00755BB9"/>
    <w:pPr>
      <w:overflowPunct w:val="0"/>
      <w:autoSpaceDE w:val="0"/>
      <w:autoSpaceDN w:val="0"/>
      <w:adjustRightInd w:val="0"/>
      <w:spacing w:before="120" w:after="240"/>
      <w:ind w:left="360"/>
    </w:pPr>
    <w:rPr>
      <w:b/>
      <w:i/>
      <w:color w:val="FF0000"/>
      <w:sz w:val="24"/>
    </w:rPr>
  </w:style>
  <w:style w:type="paragraph" w:customStyle="1" w:styleId="Console">
    <w:name w:val="Console"/>
    <w:basedOn w:val="Normal"/>
    <w:next w:val="Normal"/>
    <w:rsid w:val="00755BB9"/>
    <w:pPr>
      <w:tabs>
        <w:tab w:val="left" w:pos="576"/>
        <w:tab w:val="left" w:pos="864"/>
      </w:tabs>
      <w:spacing w:before="40" w:after="40"/>
      <w:ind w:left="288"/>
    </w:pPr>
    <w:rPr>
      <w:rFonts w:ascii="Courier New" w:hAnsi="Courier New"/>
      <w:sz w:val="18"/>
    </w:rPr>
  </w:style>
  <w:style w:type="paragraph" w:customStyle="1" w:styleId="MyHeading2">
    <w:name w:val="My Heading 2"/>
    <w:basedOn w:val="Normal"/>
    <w:uiPriority w:val="99"/>
    <w:rsid w:val="00E84D75"/>
    <w:pPr>
      <w:keepNext/>
      <w:numPr>
        <w:numId w:val="4"/>
      </w:numPr>
      <w:spacing w:before="240" w:after="60"/>
    </w:pPr>
    <w:rPr>
      <w:rFonts w:ascii="Arial" w:hAnsi="Arial" w:cs="Arial"/>
      <w:b/>
      <w:bCs/>
      <w:sz w:val="28"/>
      <w:szCs w:val="28"/>
    </w:rPr>
  </w:style>
  <w:style w:type="paragraph" w:customStyle="1" w:styleId="ListBullet1">
    <w:name w:val="List Bullet 1"/>
    <w:basedOn w:val="Normal"/>
    <w:uiPriority w:val="99"/>
    <w:rsid w:val="00E84D75"/>
    <w:pPr>
      <w:numPr>
        <w:numId w:val="5"/>
      </w:numPr>
      <w:spacing w:after="120"/>
    </w:pPr>
    <w:rPr>
      <w:rFonts w:ascii="Verdana" w:hAnsi="Verdana"/>
      <w:sz w:val="20"/>
    </w:rPr>
  </w:style>
  <w:style w:type="paragraph" w:customStyle="1" w:styleId="Style1">
    <w:name w:val="Style1"/>
    <w:basedOn w:val="Heading1"/>
    <w:next w:val="Normal"/>
    <w:uiPriority w:val="99"/>
    <w:rsid w:val="00E84D75"/>
    <w:pPr>
      <w:numPr>
        <w:numId w:val="0"/>
      </w:numPr>
      <w:spacing w:before="600" w:after="480"/>
      <w:jc w:val="center"/>
    </w:pPr>
    <w:rPr>
      <w:rFonts w:ascii="Palatino" w:hAnsi="Palatino" w:cs="Palatino"/>
      <w:sz w:val="40"/>
      <w:szCs w:val="40"/>
    </w:rPr>
  </w:style>
  <w:style w:type="paragraph" w:customStyle="1" w:styleId="StyleListBullet">
    <w:name w:val="Style List Bullet"/>
    <w:basedOn w:val="Normal"/>
    <w:uiPriority w:val="99"/>
    <w:rsid w:val="00E84D75"/>
    <w:pPr>
      <w:spacing w:after="120"/>
    </w:pPr>
    <w:rPr>
      <w:rFonts w:ascii="Verdana" w:hAnsi="Verdana"/>
      <w:b/>
      <w:bCs/>
      <w:i/>
      <w:iCs/>
      <w:sz w:val="20"/>
    </w:rPr>
  </w:style>
  <w:style w:type="paragraph" w:customStyle="1" w:styleId="StyleSubtaskLightBlue">
    <w:name w:val="Style Subtask + Light Blue"/>
    <w:basedOn w:val="Subtask"/>
    <w:uiPriority w:val="99"/>
    <w:rsid w:val="00E84D75"/>
    <w:pPr>
      <w:numPr>
        <w:numId w:val="0"/>
      </w:numPr>
    </w:pPr>
    <w:rPr>
      <w:color w:val="3366FF"/>
    </w:rPr>
  </w:style>
  <w:style w:type="paragraph" w:customStyle="1" w:styleId="StyleCodeNotBoldLightBlue">
    <w:name w:val="Style Code + Not Bold Light Blue"/>
    <w:basedOn w:val="Code"/>
    <w:uiPriority w:val="99"/>
    <w:rsid w:val="00E84D75"/>
    <w:pPr>
      <w:ind w:left="0"/>
    </w:pPr>
    <w:rPr>
      <w:b w:val="0"/>
      <w:bCs/>
      <w:color w:val="3366FF"/>
    </w:rPr>
  </w:style>
  <w:style w:type="paragraph" w:customStyle="1" w:styleId="StyleSubtaskLightBlue1">
    <w:name w:val="Style Subtask + Light Blue1"/>
    <w:basedOn w:val="Subtask"/>
    <w:uiPriority w:val="99"/>
    <w:rsid w:val="00E84D75"/>
    <w:pPr>
      <w:numPr>
        <w:numId w:val="0"/>
      </w:numPr>
    </w:pPr>
    <w:rPr>
      <w:color w:val="3366FF"/>
    </w:rPr>
  </w:style>
  <w:style w:type="character" w:customStyle="1" w:styleId="ms-profilevalue1">
    <w:name w:val="ms-profilevalue1"/>
    <w:basedOn w:val="DefaultParagraphFont"/>
    <w:uiPriority w:val="99"/>
    <w:rsid w:val="00E84D75"/>
    <w:rPr>
      <w:rFonts w:cs="Times New Roman"/>
      <w:color w:val="000000"/>
    </w:rPr>
  </w:style>
  <w:style w:type="character" w:customStyle="1" w:styleId="panel1">
    <w:name w:val="panel1"/>
    <w:basedOn w:val="DefaultParagraphFont"/>
    <w:uiPriority w:val="99"/>
    <w:rsid w:val="00285E79"/>
    <w:rPr>
      <w:rFonts w:cs="Times New Roman"/>
    </w:rPr>
  </w:style>
  <w:style w:type="paragraph" w:customStyle="1" w:styleId="Char">
    <w:name w:val="Char"/>
    <w:basedOn w:val="Normal"/>
    <w:uiPriority w:val="99"/>
    <w:rsid w:val="00E84D75"/>
    <w:pPr>
      <w:spacing w:after="160" w:line="240" w:lineRule="exact"/>
    </w:pPr>
    <w:rPr>
      <w:rFonts w:ascii="Verdana" w:hAnsi="Verdana"/>
      <w:sz w:val="18"/>
      <w:szCs w:val="18"/>
    </w:rPr>
  </w:style>
  <w:style w:type="character" w:customStyle="1" w:styleId="clsreadonly1">
    <w:name w:val="clsreadonly1"/>
    <w:basedOn w:val="DefaultParagraphFont"/>
    <w:uiPriority w:val="99"/>
    <w:rsid w:val="00414AEE"/>
    <w:rPr>
      <w:rFonts w:ascii="Verdana" w:hAnsi="Verdana" w:cs="Verdana"/>
      <w:color w:val="auto"/>
      <w:sz w:val="16"/>
      <w:szCs w:val="16"/>
      <w:u w:val="none"/>
      <w:effect w:val="none"/>
    </w:rPr>
  </w:style>
  <w:style w:type="character" w:customStyle="1" w:styleId="font">
    <w:name w:val="font"/>
    <w:basedOn w:val="DefaultParagraphFont"/>
    <w:uiPriority w:val="99"/>
    <w:rsid w:val="001C6F7A"/>
    <w:rPr>
      <w:rFonts w:cs="Times New Roman"/>
    </w:rPr>
  </w:style>
  <w:style w:type="table" w:styleId="TableProfessional">
    <w:name w:val="Table Professional"/>
    <w:basedOn w:val="TableNormal"/>
    <w:uiPriority w:val="99"/>
    <w:rsid w:val="0030370E"/>
    <w:pPr>
      <w:keepLines/>
      <w:suppressAutoHyphens/>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Verdana"/>
        <w:b/>
        <w:bCs/>
        <w:color w:val="auto"/>
      </w:rPr>
      <w:tblPr/>
      <w:tcPr>
        <w:tcBorders>
          <w:tl2br w:val="none" w:sz="0" w:space="0" w:color="auto"/>
          <w:tr2bl w:val="none" w:sz="0" w:space="0" w:color="auto"/>
        </w:tcBorders>
        <w:shd w:val="solid" w:color="000000" w:fill="FFFFFF"/>
      </w:tcPr>
    </w:tblStylePr>
  </w:style>
  <w:style w:type="paragraph" w:customStyle="1" w:styleId="Style2">
    <w:name w:val="Style2"/>
    <w:basedOn w:val="Task"/>
    <w:next w:val="subtask0"/>
    <w:qFormat/>
    <w:rsid w:val="000D350F"/>
    <w:rPr>
      <w:b/>
      <w:color w:val="7030A0"/>
    </w:rPr>
  </w:style>
  <w:style w:type="paragraph" w:customStyle="1" w:styleId="subtask0">
    <w:name w:val="subtask"/>
    <w:basedOn w:val="Normal"/>
    <w:rsid w:val="00821095"/>
    <w:pPr>
      <w:spacing w:before="100" w:beforeAutospacing="1" w:after="100" w:afterAutospacing="1"/>
    </w:pPr>
  </w:style>
  <w:style w:type="character" w:customStyle="1" w:styleId="SubtaskCharChar">
    <w:name w:val="Subtask Char Char"/>
    <w:basedOn w:val="DefaultParagraphFont"/>
    <w:uiPriority w:val="99"/>
    <w:rsid w:val="00B9240E"/>
    <w:rPr>
      <w:rFonts w:ascii="Verdana" w:hAnsi="Verdana" w:cs="Verdana"/>
      <w:lang w:val="en-US" w:eastAsia="en-US"/>
    </w:rPr>
  </w:style>
  <w:style w:type="character" w:styleId="PlaceholderText">
    <w:name w:val="Placeholder Text"/>
    <w:basedOn w:val="DefaultParagraphFont"/>
    <w:uiPriority w:val="99"/>
    <w:semiHidden/>
    <w:rsid w:val="00AA5967"/>
    <w:rPr>
      <w:rFonts w:cs="Times New Roman"/>
      <w:color w:val="808080"/>
    </w:rPr>
  </w:style>
  <w:style w:type="paragraph" w:styleId="BalloonText">
    <w:name w:val="Balloon Text"/>
    <w:basedOn w:val="Normal"/>
    <w:link w:val="BalloonTextChar"/>
    <w:uiPriority w:val="99"/>
    <w:semiHidden/>
    <w:rsid w:val="00AA5967"/>
    <w:rPr>
      <w:rFonts w:ascii="Tahoma" w:hAnsi="Tahoma" w:cs="Tahoma"/>
      <w:sz w:val="16"/>
      <w:szCs w:val="16"/>
    </w:rPr>
  </w:style>
  <w:style w:type="character" w:customStyle="1" w:styleId="BalloonTextChar">
    <w:name w:val="Balloon Text Char"/>
    <w:basedOn w:val="DefaultParagraphFont"/>
    <w:link w:val="BalloonText"/>
    <w:uiPriority w:val="99"/>
    <w:locked/>
    <w:rsid w:val="00AA5967"/>
    <w:rPr>
      <w:rFonts w:ascii="Tahoma" w:hAnsi="Tahoma" w:cs="Tahoma"/>
      <w:sz w:val="16"/>
      <w:szCs w:val="16"/>
    </w:rPr>
  </w:style>
  <w:style w:type="character" w:customStyle="1" w:styleId="CharChar">
    <w:name w:val="Char Char"/>
    <w:basedOn w:val="DefaultParagraphFont"/>
    <w:uiPriority w:val="99"/>
    <w:rsid w:val="00514231"/>
    <w:rPr>
      <w:rFonts w:ascii="Verdana" w:hAnsi="Verdana" w:cs="Verdana"/>
      <w:sz w:val="24"/>
      <w:szCs w:val="24"/>
      <w:lang w:val="en-US" w:eastAsia="en-US"/>
    </w:rPr>
  </w:style>
  <w:style w:type="paragraph" w:styleId="NoSpacing">
    <w:name w:val="No Spacing"/>
    <w:basedOn w:val="Normal"/>
    <w:uiPriority w:val="99"/>
    <w:qFormat/>
    <w:rsid w:val="00224C81"/>
    <w:rPr>
      <w:rFonts w:ascii="Calibri" w:hAnsi="Calibri" w:cs="Calibri"/>
      <w:sz w:val="22"/>
      <w:szCs w:val="22"/>
    </w:rPr>
  </w:style>
  <w:style w:type="character" w:customStyle="1" w:styleId="CharChar1">
    <w:name w:val="Char Char1"/>
    <w:basedOn w:val="DefaultParagraphFont"/>
    <w:uiPriority w:val="99"/>
    <w:rsid w:val="00D03CC5"/>
    <w:rPr>
      <w:rFonts w:ascii="Verdana" w:hAnsi="Verdana" w:cs="Verdana"/>
      <w:sz w:val="24"/>
      <w:szCs w:val="24"/>
      <w:lang w:val="en-US" w:eastAsia="en-US"/>
    </w:rPr>
  </w:style>
  <w:style w:type="character" w:customStyle="1" w:styleId="bodytext1">
    <w:name w:val="bodytext1"/>
    <w:basedOn w:val="DefaultParagraphFont"/>
    <w:uiPriority w:val="99"/>
    <w:rsid w:val="00F43333"/>
    <w:rPr>
      <w:rFonts w:ascii="Arial" w:hAnsi="Arial" w:cs="Arial"/>
      <w:color w:val="000000"/>
      <w:sz w:val="18"/>
      <w:szCs w:val="18"/>
    </w:rPr>
  </w:style>
  <w:style w:type="character" w:customStyle="1" w:styleId="bodycopy1">
    <w:name w:val="bodycopy1"/>
    <w:basedOn w:val="DefaultParagraphFont"/>
    <w:uiPriority w:val="99"/>
    <w:rsid w:val="00E57ADE"/>
    <w:rPr>
      <w:rFonts w:cs="Times New Roman"/>
      <w:color w:val="333333"/>
    </w:rPr>
  </w:style>
  <w:style w:type="paragraph" w:styleId="PlainText">
    <w:name w:val="Plain Text"/>
    <w:basedOn w:val="Normal"/>
    <w:link w:val="PlainTextChar"/>
    <w:uiPriority w:val="99"/>
    <w:rsid w:val="005B0185"/>
    <w:rPr>
      <w:rFonts w:ascii="Consolas" w:hAnsi="Consolas" w:cs="Consolas"/>
      <w:sz w:val="21"/>
      <w:szCs w:val="21"/>
    </w:rPr>
  </w:style>
  <w:style w:type="character" w:customStyle="1" w:styleId="PlainTextChar">
    <w:name w:val="Plain Text Char"/>
    <w:basedOn w:val="DefaultParagraphFont"/>
    <w:link w:val="PlainText"/>
    <w:uiPriority w:val="99"/>
    <w:locked/>
    <w:rsid w:val="005B0185"/>
    <w:rPr>
      <w:rFonts w:ascii="Consolas" w:hAnsi="Consolas" w:cs="Consolas"/>
      <w:sz w:val="21"/>
      <w:szCs w:val="21"/>
    </w:rPr>
  </w:style>
  <w:style w:type="character" w:customStyle="1" w:styleId="locationname">
    <w:name w:val="location_name"/>
    <w:basedOn w:val="DefaultParagraphFont"/>
    <w:uiPriority w:val="99"/>
    <w:rsid w:val="00AA7711"/>
    <w:rPr>
      <w:rFonts w:cs="Times New Roman"/>
    </w:rPr>
  </w:style>
  <w:style w:type="character" w:customStyle="1" w:styleId="address">
    <w:name w:val="address"/>
    <w:basedOn w:val="DefaultParagraphFont"/>
    <w:uiPriority w:val="99"/>
    <w:rsid w:val="00AA7711"/>
    <w:rPr>
      <w:rFonts w:cs="Times New Roman"/>
    </w:rPr>
  </w:style>
  <w:style w:type="character" w:customStyle="1" w:styleId="CharChar18">
    <w:name w:val="Char Char18"/>
    <w:basedOn w:val="DefaultParagraphFont"/>
    <w:uiPriority w:val="99"/>
    <w:rsid w:val="00313B17"/>
    <w:rPr>
      <w:rFonts w:ascii="Verdana" w:hAnsi="Verdana" w:cs="Verdana"/>
      <w:sz w:val="24"/>
      <w:szCs w:val="24"/>
      <w:lang w:val="en-US" w:eastAsia="en-US"/>
    </w:rPr>
  </w:style>
  <w:style w:type="character" w:customStyle="1" w:styleId="alertbig1">
    <w:name w:val="alertbig1"/>
    <w:basedOn w:val="DefaultParagraphFont"/>
    <w:uiPriority w:val="99"/>
    <w:rsid w:val="00E84D75"/>
    <w:rPr>
      <w:rFonts w:ascii="Arial" w:hAnsi="Arial" w:cs="Arial"/>
      <w:color w:val="EE8811"/>
      <w:sz w:val="20"/>
      <w:szCs w:val="20"/>
    </w:rPr>
  </w:style>
  <w:style w:type="character" w:customStyle="1" w:styleId="CharChar17">
    <w:name w:val="Char Char17"/>
    <w:basedOn w:val="DefaultParagraphFont"/>
    <w:uiPriority w:val="99"/>
    <w:rsid w:val="005A3125"/>
    <w:rPr>
      <w:rFonts w:ascii="Verdana" w:hAnsi="Verdana" w:cs="Verdana"/>
      <w:sz w:val="24"/>
      <w:szCs w:val="24"/>
      <w:lang w:val="en-US" w:eastAsia="en-US"/>
    </w:rPr>
  </w:style>
  <w:style w:type="character" w:customStyle="1" w:styleId="CharChar16">
    <w:name w:val="Char Char16"/>
    <w:basedOn w:val="DefaultParagraphFont"/>
    <w:uiPriority w:val="99"/>
    <w:rsid w:val="00385E0F"/>
    <w:rPr>
      <w:rFonts w:ascii="Verdana" w:hAnsi="Verdana" w:cs="Verdana"/>
      <w:sz w:val="24"/>
      <w:szCs w:val="24"/>
      <w:lang w:val="en-US" w:eastAsia="en-US"/>
    </w:rPr>
  </w:style>
  <w:style w:type="character" w:customStyle="1" w:styleId="CharChar15">
    <w:name w:val="Char Char15"/>
    <w:basedOn w:val="DefaultParagraphFont"/>
    <w:uiPriority w:val="99"/>
    <w:rsid w:val="000F4116"/>
    <w:rPr>
      <w:rFonts w:ascii="Verdana" w:hAnsi="Verdana" w:cs="Verdana"/>
      <w:sz w:val="24"/>
      <w:szCs w:val="24"/>
      <w:lang w:val="en-US" w:eastAsia="en-US"/>
    </w:rPr>
  </w:style>
  <w:style w:type="character" w:customStyle="1" w:styleId="CharChar14">
    <w:name w:val="Char Char14"/>
    <w:basedOn w:val="DefaultParagraphFont"/>
    <w:uiPriority w:val="99"/>
    <w:rsid w:val="00E76AEC"/>
    <w:rPr>
      <w:rFonts w:ascii="Verdana" w:hAnsi="Verdana" w:cs="Verdana"/>
      <w:sz w:val="24"/>
      <w:szCs w:val="24"/>
      <w:lang w:val="en-US" w:eastAsia="en-US"/>
    </w:rPr>
  </w:style>
  <w:style w:type="character" w:customStyle="1" w:styleId="CharChar13">
    <w:name w:val="Char Char13"/>
    <w:basedOn w:val="DefaultParagraphFont"/>
    <w:uiPriority w:val="99"/>
    <w:rsid w:val="009F13DA"/>
    <w:rPr>
      <w:rFonts w:ascii="Verdana" w:hAnsi="Verdana" w:cs="Verdana"/>
      <w:sz w:val="24"/>
      <w:szCs w:val="24"/>
      <w:lang w:val="en-US" w:eastAsia="en-US"/>
    </w:rPr>
  </w:style>
  <w:style w:type="character" w:customStyle="1" w:styleId="CharChar12">
    <w:name w:val="Char Char12"/>
    <w:basedOn w:val="DefaultParagraphFont"/>
    <w:uiPriority w:val="99"/>
    <w:rsid w:val="00CC4826"/>
    <w:rPr>
      <w:rFonts w:ascii="Verdana" w:hAnsi="Verdana" w:cs="Verdana"/>
      <w:sz w:val="24"/>
      <w:szCs w:val="24"/>
      <w:lang w:val="en-US" w:eastAsia="en-US"/>
    </w:rPr>
  </w:style>
  <w:style w:type="character" w:customStyle="1" w:styleId="CharChar11">
    <w:name w:val="Char Char11"/>
    <w:basedOn w:val="DefaultParagraphFont"/>
    <w:uiPriority w:val="99"/>
    <w:rsid w:val="00110084"/>
    <w:rPr>
      <w:rFonts w:ascii="Verdana" w:hAnsi="Verdana" w:cs="Verdana"/>
      <w:sz w:val="24"/>
      <w:szCs w:val="24"/>
      <w:lang w:val="en-US" w:eastAsia="en-US"/>
    </w:rPr>
  </w:style>
  <w:style w:type="character" w:customStyle="1" w:styleId="CharChar10">
    <w:name w:val="Char Char10"/>
    <w:basedOn w:val="DefaultParagraphFont"/>
    <w:uiPriority w:val="99"/>
    <w:rsid w:val="00251539"/>
    <w:rPr>
      <w:rFonts w:ascii="Verdana" w:hAnsi="Verdana" w:cs="Verdana"/>
      <w:sz w:val="24"/>
      <w:szCs w:val="24"/>
      <w:lang w:val="en-US" w:eastAsia="en-US"/>
    </w:rPr>
  </w:style>
  <w:style w:type="character" w:customStyle="1" w:styleId="CharChar9">
    <w:name w:val="Char Char9"/>
    <w:basedOn w:val="DefaultParagraphFont"/>
    <w:uiPriority w:val="99"/>
    <w:rsid w:val="00A000BB"/>
    <w:rPr>
      <w:rFonts w:ascii="Verdana" w:hAnsi="Verdana" w:cs="Verdana"/>
      <w:sz w:val="24"/>
      <w:szCs w:val="24"/>
      <w:lang w:val="en-US" w:eastAsia="en-US"/>
    </w:rPr>
  </w:style>
  <w:style w:type="character" w:customStyle="1" w:styleId="CharChar8">
    <w:name w:val="Char Char8"/>
    <w:basedOn w:val="DefaultParagraphFont"/>
    <w:uiPriority w:val="99"/>
    <w:rsid w:val="00A42851"/>
    <w:rPr>
      <w:rFonts w:ascii="Verdana" w:hAnsi="Verdana" w:cs="Verdana"/>
      <w:sz w:val="24"/>
      <w:szCs w:val="24"/>
      <w:lang w:val="en-US" w:eastAsia="en-US"/>
    </w:rPr>
  </w:style>
  <w:style w:type="character" w:customStyle="1" w:styleId="CharChar7">
    <w:name w:val="Char Char7"/>
    <w:basedOn w:val="DefaultParagraphFont"/>
    <w:uiPriority w:val="99"/>
    <w:rsid w:val="00EC4862"/>
    <w:rPr>
      <w:rFonts w:ascii="Verdana" w:hAnsi="Verdana" w:cs="Verdana"/>
      <w:sz w:val="24"/>
      <w:szCs w:val="24"/>
      <w:lang w:val="en-US" w:eastAsia="en-US"/>
    </w:rPr>
  </w:style>
  <w:style w:type="character" w:customStyle="1" w:styleId="CharChar6">
    <w:name w:val="Char Char6"/>
    <w:basedOn w:val="DefaultParagraphFont"/>
    <w:uiPriority w:val="99"/>
    <w:rsid w:val="00BE13B0"/>
    <w:rPr>
      <w:rFonts w:ascii="Verdana" w:hAnsi="Verdana" w:cs="Verdana"/>
      <w:sz w:val="24"/>
      <w:szCs w:val="24"/>
      <w:lang w:val="en-US" w:eastAsia="en-US"/>
    </w:rPr>
  </w:style>
  <w:style w:type="character" w:customStyle="1" w:styleId="CharChar5">
    <w:name w:val="Char Char5"/>
    <w:basedOn w:val="DefaultParagraphFont"/>
    <w:uiPriority w:val="99"/>
    <w:rsid w:val="00B52ABD"/>
    <w:rPr>
      <w:rFonts w:ascii="Verdana" w:hAnsi="Verdana" w:cs="Verdana"/>
      <w:sz w:val="24"/>
      <w:szCs w:val="24"/>
      <w:lang w:val="en-US" w:eastAsia="en-US"/>
    </w:rPr>
  </w:style>
  <w:style w:type="character" w:customStyle="1" w:styleId="CharChar4">
    <w:name w:val="Char Char4"/>
    <w:basedOn w:val="DefaultParagraphFont"/>
    <w:uiPriority w:val="99"/>
    <w:rsid w:val="00525BDB"/>
    <w:rPr>
      <w:rFonts w:ascii="Verdana" w:hAnsi="Verdana" w:cs="Verdana"/>
      <w:sz w:val="24"/>
      <w:szCs w:val="24"/>
      <w:lang w:val="en-US" w:eastAsia="en-US"/>
    </w:rPr>
  </w:style>
  <w:style w:type="character" w:customStyle="1" w:styleId="CharChar3">
    <w:name w:val="Char Char3"/>
    <w:basedOn w:val="DefaultParagraphFont"/>
    <w:uiPriority w:val="99"/>
    <w:rsid w:val="00146DF3"/>
    <w:rPr>
      <w:rFonts w:ascii="Verdana" w:hAnsi="Verdana" w:cs="Verdana"/>
      <w:sz w:val="24"/>
      <w:szCs w:val="24"/>
      <w:lang w:val="en-US" w:eastAsia="en-US"/>
    </w:rPr>
  </w:style>
  <w:style w:type="character" w:customStyle="1" w:styleId="CharChar2">
    <w:name w:val="Char Char2"/>
    <w:basedOn w:val="DefaultParagraphFont"/>
    <w:uiPriority w:val="99"/>
    <w:rsid w:val="00E84D75"/>
    <w:rPr>
      <w:rFonts w:ascii="Verdana" w:hAnsi="Verdana" w:cs="Verdana"/>
      <w:sz w:val="24"/>
      <w:szCs w:val="24"/>
      <w:lang w:val="en-US" w:eastAsia="en-US"/>
    </w:rPr>
  </w:style>
  <w:style w:type="character" w:customStyle="1" w:styleId="tableheader1">
    <w:name w:val="tableheader1"/>
    <w:basedOn w:val="DefaultParagraphFont"/>
    <w:uiPriority w:val="99"/>
    <w:rsid w:val="002E5CD9"/>
    <w:rPr>
      <w:rFonts w:cs="Times New Roman"/>
      <w:sz w:val="27"/>
      <w:szCs w:val="27"/>
    </w:rPr>
  </w:style>
  <w:style w:type="character" w:customStyle="1" w:styleId="tabletblk1">
    <w:name w:val="table_t_blk1"/>
    <w:basedOn w:val="DefaultParagraphFont"/>
    <w:uiPriority w:val="99"/>
    <w:rsid w:val="001D0CC8"/>
    <w:rPr>
      <w:rFonts w:cs="Times New Roman"/>
      <w:color w:val="000000"/>
      <w:sz w:val="17"/>
      <w:szCs w:val="17"/>
    </w:rPr>
  </w:style>
  <w:style w:type="paragraph" w:styleId="ListParagraph">
    <w:name w:val="List Paragraph"/>
    <w:basedOn w:val="Normal"/>
    <w:uiPriority w:val="34"/>
    <w:qFormat/>
    <w:rsid w:val="00A33882"/>
    <w:pPr>
      <w:ind w:left="720"/>
    </w:pPr>
    <w:rPr>
      <w:rFonts w:ascii="Calibri" w:eastAsia="Calibri" w:hAnsi="Calibri"/>
      <w:sz w:val="22"/>
      <w:szCs w:val="22"/>
    </w:rPr>
  </w:style>
  <w:style w:type="character" w:customStyle="1" w:styleId="waypointdisplaytext1">
    <w:name w:val="waypointdisplaytext1"/>
    <w:basedOn w:val="DefaultParagraphFont"/>
    <w:rsid w:val="006B4E75"/>
  </w:style>
  <w:style w:type="character" w:customStyle="1" w:styleId="price">
    <w:name w:val="price"/>
    <w:basedOn w:val="DefaultParagraphFont"/>
    <w:rsid w:val="00750AFD"/>
  </w:style>
  <w:style w:type="table" w:styleId="TableGrid">
    <w:name w:val="Table Grid"/>
    <w:basedOn w:val="TableNormal"/>
    <w:uiPriority w:val="59"/>
    <w:locked/>
    <w:rsid w:val="00ED16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ddmd">
    <w:name w:val="addmd"/>
    <w:basedOn w:val="DefaultParagraphFont"/>
    <w:rsid w:val="00F1226E"/>
  </w:style>
  <w:style w:type="character" w:customStyle="1" w:styleId="apple-style-span">
    <w:name w:val="apple-style-span"/>
    <w:basedOn w:val="DefaultParagraphFont"/>
    <w:rsid w:val="00175805"/>
  </w:style>
  <w:style w:type="character" w:customStyle="1" w:styleId="tel">
    <w:name w:val="tel"/>
    <w:basedOn w:val="DefaultParagraphFont"/>
    <w:rsid w:val="004D7F83"/>
  </w:style>
  <w:style w:type="character" w:customStyle="1" w:styleId="telephone">
    <w:name w:val="telephone"/>
    <w:basedOn w:val="DefaultParagraphFont"/>
    <w:rsid w:val="00A8275F"/>
  </w:style>
  <w:style w:type="character" w:customStyle="1" w:styleId="nocolorbold901">
    <w:name w:val="nocolor_bold_901"/>
    <w:basedOn w:val="DefaultParagraphFont"/>
    <w:rsid w:val="0072764C"/>
    <w:rPr>
      <w:b/>
      <w:bCs/>
      <w:sz w:val="22"/>
      <w:szCs w:val="22"/>
    </w:rPr>
  </w:style>
  <w:style w:type="character" w:customStyle="1" w:styleId="CodeChar1">
    <w:name w:val="Code Char1"/>
    <w:basedOn w:val="DefaultParagraphFont"/>
    <w:uiPriority w:val="99"/>
    <w:rsid w:val="002B4FCE"/>
    <w:rPr>
      <w:rFonts w:ascii="Comic Sans MS" w:hAnsi="Comic Sans MS"/>
      <w:b/>
      <w:szCs w:val="24"/>
    </w:rPr>
  </w:style>
  <w:style w:type="character" w:customStyle="1" w:styleId="apple-converted-space">
    <w:name w:val="apple-converted-space"/>
    <w:basedOn w:val="DefaultParagraphFont"/>
    <w:rsid w:val="00A44BBE"/>
  </w:style>
  <w:style w:type="character" w:customStyle="1" w:styleId="given-name">
    <w:name w:val="given-name"/>
    <w:basedOn w:val="DefaultParagraphFont"/>
    <w:rsid w:val="00461BB2"/>
  </w:style>
  <w:style w:type="character" w:customStyle="1" w:styleId="family-name">
    <w:name w:val="family-name"/>
    <w:basedOn w:val="DefaultParagraphFont"/>
    <w:rsid w:val="00461BB2"/>
  </w:style>
  <w:style w:type="character" w:customStyle="1" w:styleId="InternetLink">
    <w:name w:val="Internet Link"/>
    <w:basedOn w:val="DefaultParagraphFont"/>
    <w:rsid w:val="00C5649D"/>
    <w:rPr>
      <w:rFonts w:cs="Times New Roman"/>
      <w:color w:val="0000FF"/>
      <w:u w:val="single"/>
      <w:lang w:val="en-US" w:eastAsia="en-US" w:bidi="en-US"/>
    </w:rPr>
  </w:style>
  <w:style w:type="character" w:customStyle="1" w:styleId="alert">
    <w:name w:val="alert"/>
    <w:basedOn w:val="DefaultParagraphFont"/>
    <w:rsid w:val="00867963"/>
  </w:style>
  <w:style w:type="character" w:customStyle="1" w:styleId="highlighted">
    <w:name w:val="highlighted"/>
    <w:basedOn w:val="DefaultParagraphFont"/>
    <w:rsid w:val="0088225D"/>
  </w:style>
  <w:style w:type="character" w:customStyle="1" w:styleId="full-name">
    <w:name w:val="full-name"/>
    <w:basedOn w:val="DefaultParagraphFont"/>
    <w:rsid w:val="00F803A6"/>
  </w:style>
  <w:style w:type="character" w:customStyle="1" w:styleId="bodytext0">
    <w:name w:val="bodytext"/>
    <w:basedOn w:val="DefaultParagraphFont"/>
    <w:rsid w:val="00BF492F"/>
  </w:style>
  <w:style w:type="paragraph" w:customStyle="1" w:styleId="hottask0">
    <w:name w:val="hottask"/>
    <w:basedOn w:val="Normal"/>
    <w:rsid w:val="00EE6573"/>
    <w:pPr>
      <w:spacing w:before="100" w:beforeAutospacing="1" w:after="100" w:afterAutospacing="1"/>
    </w:pPr>
  </w:style>
  <w:style w:type="character" w:customStyle="1" w:styleId="linktext">
    <w:name w:val="linktext"/>
    <w:basedOn w:val="DefaultParagraphFont"/>
    <w:rsid w:val="00EE6573"/>
  </w:style>
  <w:style w:type="paragraph" w:styleId="HTMLAddress">
    <w:name w:val="HTML Address"/>
    <w:basedOn w:val="Normal"/>
    <w:link w:val="HTMLAddressChar"/>
    <w:uiPriority w:val="99"/>
    <w:semiHidden/>
    <w:unhideWhenUsed/>
    <w:locked/>
    <w:rsid w:val="00BF3234"/>
    <w:rPr>
      <w:i/>
      <w:iCs/>
    </w:rPr>
  </w:style>
  <w:style w:type="character" w:customStyle="1" w:styleId="HTMLAddressChar">
    <w:name w:val="HTML Address Char"/>
    <w:basedOn w:val="DefaultParagraphFont"/>
    <w:link w:val="HTMLAddress"/>
    <w:uiPriority w:val="99"/>
    <w:semiHidden/>
    <w:rsid w:val="00BF3234"/>
    <w:rPr>
      <w:i/>
      <w:iCs/>
      <w:sz w:val="24"/>
      <w:szCs w:val="24"/>
    </w:rPr>
  </w:style>
  <w:style w:type="paragraph" w:customStyle="1" w:styleId="Pending">
    <w:name w:val="Pending"/>
    <w:basedOn w:val="HotTask"/>
    <w:next w:val="Normal"/>
    <w:qFormat/>
    <w:rsid w:val="00755BB9"/>
    <w:pPr>
      <w:numPr>
        <w:numId w:val="0"/>
      </w:numPr>
    </w:pPr>
    <w:rPr>
      <w:color w:val="7030A0"/>
    </w:rPr>
  </w:style>
  <w:style w:type="character" w:customStyle="1" w:styleId="hiddenaccessibilitytext">
    <w:name w:val="hiddenaccessibilitytext"/>
    <w:basedOn w:val="DefaultParagraphFont"/>
    <w:rsid w:val="00D8703D"/>
  </w:style>
  <w:style w:type="character" w:customStyle="1" w:styleId="floatleft">
    <w:name w:val="floatleft"/>
    <w:basedOn w:val="DefaultParagraphFont"/>
    <w:rsid w:val="00D8703D"/>
  </w:style>
  <w:style w:type="character" w:customStyle="1" w:styleId="profilelabel">
    <w:name w:val="profilelabel"/>
    <w:basedOn w:val="DefaultParagraphFont"/>
    <w:rsid w:val="00905696"/>
  </w:style>
  <w:style w:type="character" w:customStyle="1" w:styleId="noteditable">
    <w:name w:val="noteditable"/>
    <w:basedOn w:val="DefaultParagraphFont"/>
    <w:rsid w:val="00905696"/>
  </w:style>
  <w:style w:type="character" w:customStyle="1" w:styleId="skypepnhprintcontainer1354815413">
    <w:name w:val="skype_pnh_print_container_1354815413"/>
    <w:basedOn w:val="DefaultParagraphFont"/>
    <w:rsid w:val="004755A6"/>
  </w:style>
  <w:style w:type="character" w:customStyle="1" w:styleId="postbody">
    <w:name w:val="postbody"/>
    <w:basedOn w:val="DefaultParagraphFont"/>
    <w:rsid w:val="005B0537"/>
  </w:style>
  <w:style w:type="paragraph" w:customStyle="1" w:styleId="Default">
    <w:name w:val="Default"/>
    <w:rsid w:val="00295166"/>
    <w:pPr>
      <w:autoSpaceDE w:val="0"/>
      <w:autoSpaceDN w:val="0"/>
      <w:adjustRightInd w:val="0"/>
      <w:ind w:left="0" w:right="0" w:firstLine="0"/>
    </w:pPr>
    <w:rPr>
      <w:color w:val="000000"/>
      <w:sz w:val="24"/>
      <w:szCs w:val="24"/>
    </w:rPr>
  </w:style>
  <w:style w:type="character" w:customStyle="1" w:styleId="address-primary">
    <w:name w:val="address-primary"/>
    <w:basedOn w:val="DefaultParagraphFont"/>
    <w:rsid w:val="00B54EF5"/>
  </w:style>
  <w:style w:type="character" w:customStyle="1" w:styleId="xbe">
    <w:name w:val="_xbe"/>
    <w:basedOn w:val="DefaultParagraphFont"/>
    <w:rsid w:val="001E5E6A"/>
  </w:style>
  <w:style w:type="character" w:customStyle="1" w:styleId="psphone">
    <w:name w:val="ps_phone"/>
    <w:basedOn w:val="DefaultParagraphFont"/>
    <w:rsid w:val="00CC3360"/>
  </w:style>
  <w:style w:type="paragraph" w:customStyle="1" w:styleId="phone">
    <w:name w:val="phone"/>
    <w:basedOn w:val="Normal"/>
    <w:rsid w:val="008F3204"/>
    <w:pPr>
      <w:spacing w:before="100" w:beforeAutospacing="1" w:after="100" w:afterAutospacing="1"/>
    </w:pPr>
  </w:style>
  <w:style w:type="paragraph" w:customStyle="1" w:styleId="name">
    <w:name w:val="name"/>
    <w:basedOn w:val="Normal"/>
    <w:rsid w:val="000F34AD"/>
    <w:pPr>
      <w:spacing w:before="100" w:beforeAutospacing="1" w:after="100" w:afterAutospacing="1"/>
    </w:pPr>
  </w:style>
  <w:style w:type="paragraph" w:customStyle="1" w:styleId="Title1">
    <w:name w:val="Title1"/>
    <w:basedOn w:val="Normal"/>
    <w:rsid w:val="00F43276"/>
    <w:pPr>
      <w:spacing w:before="100" w:beforeAutospacing="1" w:after="100" w:afterAutospacing="1"/>
    </w:pPr>
  </w:style>
  <w:style w:type="paragraph" w:customStyle="1" w:styleId="body">
    <w:name w:val="body"/>
    <w:basedOn w:val="Normal"/>
    <w:rsid w:val="00F43276"/>
    <w:pPr>
      <w:spacing w:before="100" w:beforeAutospacing="1" w:after="100" w:afterAutospacing="1"/>
    </w:pPr>
  </w:style>
  <w:style w:type="character" w:customStyle="1" w:styleId="srchbl">
    <w:name w:val="srchbl"/>
    <w:basedOn w:val="DefaultParagraphFont"/>
    <w:rsid w:val="00172F85"/>
  </w:style>
  <w:style w:type="character" w:customStyle="1" w:styleId="HotTaskChar">
    <w:name w:val="Hot Task Char"/>
    <w:locked/>
    <w:rsid w:val="0088684E"/>
    <w:rPr>
      <w:rFonts w:ascii="Verdana" w:hAnsi="Verdana" w:cs="Verdana"/>
      <w:b/>
      <w:bCs/>
      <w:color w:val="FF0000"/>
    </w:rPr>
  </w:style>
  <w:style w:type="character" w:customStyle="1" w:styleId="sg-attrattribute">
    <w:name w:val="sg-attr__attribute"/>
    <w:basedOn w:val="DefaultParagraphFont"/>
    <w:rsid w:val="003A5958"/>
  </w:style>
  <w:style w:type="character" w:customStyle="1" w:styleId="value">
    <w:name w:val="value"/>
    <w:basedOn w:val="DefaultParagraphFont"/>
    <w:rsid w:val="00F2499D"/>
  </w:style>
  <w:style w:type="character" w:customStyle="1" w:styleId="hoenzb">
    <w:name w:val="hoenzb"/>
    <w:basedOn w:val="DefaultParagraphFont"/>
    <w:rsid w:val="00FB3C3F"/>
  </w:style>
  <w:style w:type="character" w:customStyle="1" w:styleId="onelinknotx">
    <w:name w:val="onelinknotx"/>
    <w:basedOn w:val="DefaultParagraphFont"/>
    <w:rsid w:val="008F2005"/>
  </w:style>
  <w:style w:type="character" w:customStyle="1" w:styleId="biz-phone">
    <w:name w:val="biz-phone"/>
    <w:basedOn w:val="DefaultParagraphFont"/>
    <w:rsid w:val="00673CAF"/>
  </w:style>
  <w:style w:type="character" w:customStyle="1" w:styleId="sidebar-body">
    <w:name w:val="sidebar-body"/>
    <w:basedOn w:val="DefaultParagraphFont"/>
    <w:rsid w:val="006405D0"/>
  </w:style>
  <w:style w:type="character" w:customStyle="1" w:styleId="phonenumber">
    <w:name w:val="phonenumber"/>
    <w:basedOn w:val="DefaultParagraphFont"/>
    <w:rsid w:val="00BA7065"/>
  </w:style>
  <w:style w:type="paragraph" w:customStyle="1" w:styleId="story-body-text">
    <w:name w:val="story-body-text"/>
    <w:basedOn w:val="Normal"/>
    <w:rsid w:val="00B97865"/>
    <w:pPr>
      <w:spacing w:before="100" w:beforeAutospacing="1" w:after="100" w:afterAutospacing="1"/>
    </w:pPr>
  </w:style>
  <w:style w:type="character" w:customStyle="1" w:styleId="inline-anchor-surrounding-text">
    <w:name w:val="inline-anchor-surrounding-text"/>
    <w:basedOn w:val="DefaultParagraphFont"/>
    <w:rsid w:val="0065057A"/>
  </w:style>
  <w:style w:type="character" w:customStyle="1" w:styleId="code-text">
    <w:name w:val="code-text"/>
    <w:basedOn w:val="DefaultParagraphFont"/>
    <w:rsid w:val="00C30D7C"/>
  </w:style>
  <w:style w:type="character" w:customStyle="1" w:styleId="a-size-large">
    <w:name w:val="a-size-large"/>
    <w:basedOn w:val="DefaultParagraphFont"/>
    <w:rsid w:val="00B70CB0"/>
  </w:style>
  <w:style w:type="character" w:customStyle="1" w:styleId="agentmsg">
    <w:name w:val="agentmsg"/>
    <w:basedOn w:val="DefaultParagraphFont"/>
    <w:rsid w:val="00FC05F9"/>
  </w:style>
  <w:style w:type="character" w:customStyle="1" w:styleId="customermsg">
    <w:name w:val="customermsg"/>
    <w:basedOn w:val="DefaultParagraphFont"/>
    <w:rsid w:val="00FC05F9"/>
  </w:style>
  <w:style w:type="character" w:customStyle="1" w:styleId="xnd">
    <w:name w:val="_xnd"/>
    <w:basedOn w:val="DefaultParagraphFont"/>
    <w:rsid w:val="00826D66"/>
  </w:style>
  <w:style w:type="character" w:customStyle="1" w:styleId="vdi">
    <w:name w:val="_vdi"/>
    <w:basedOn w:val="DefaultParagraphFont"/>
    <w:rsid w:val="00C85E84"/>
  </w:style>
  <w:style w:type="character" w:customStyle="1" w:styleId="watch-title">
    <w:name w:val="watch-title"/>
    <w:basedOn w:val="DefaultParagraphFont"/>
    <w:rsid w:val="0056752C"/>
  </w:style>
  <w:style w:type="character" w:customStyle="1" w:styleId="notranslate">
    <w:name w:val="notranslate"/>
    <w:basedOn w:val="DefaultParagraphFont"/>
    <w:rsid w:val="00E3684C"/>
  </w:style>
  <w:style w:type="paragraph" w:customStyle="1" w:styleId="message-body">
    <w:name w:val="message-body"/>
    <w:basedOn w:val="Normal"/>
    <w:rsid w:val="004D4F4E"/>
    <w:pPr>
      <w:spacing w:before="100" w:beforeAutospacing="1" w:after="100" w:afterAutospacing="1"/>
    </w:pPr>
    <w:rPr>
      <w:rFonts w:ascii="Times" w:hAnsi="Times"/>
      <w:sz w:val="20"/>
      <w:szCs w:val="20"/>
      <w:lang w:val="en-GB"/>
    </w:rPr>
  </w:style>
  <w:style w:type="paragraph" w:styleId="TOCHeading">
    <w:name w:val="TOC Heading"/>
    <w:basedOn w:val="Heading1"/>
    <w:next w:val="Normal"/>
    <w:uiPriority w:val="39"/>
    <w:unhideWhenUsed/>
    <w:qFormat/>
    <w:rsid w:val="00AE3AF5"/>
    <w:pPr>
      <w:keepLines/>
      <w:pageBreakBefore w:val="0"/>
      <w:numPr>
        <w:numId w:val="0"/>
      </w:numPr>
      <w:shd w:val="clear" w:color="auto" w:fill="auto"/>
      <w:spacing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726">
      <w:bodyDiv w:val="1"/>
      <w:marLeft w:val="0"/>
      <w:marRight w:val="0"/>
      <w:marTop w:val="0"/>
      <w:marBottom w:val="0"/>
      <w:divBdr>
        <w:top w:val="none" w:sz="0" w:space="0" w:color="auto"/>
        <w:left w:val="none" w:sz="0" w:space="0" w:color="auto"/>
        <w:bottom w:val="none" w:sz="0" w:space="0" w:color="auto"/>
        <w:right w:val="none" w:sz="0" w:space="0" w:color="auto"/>
      </w:divBdr>
    </w:div>
    <w:div w:id="1007923">
      <w:bodyDiv w:val="1"/>
      <w:marLeft w:val="0"/>
      <w:marRight w:val="0"/>
      <w:marTop w:val="0"/>
      <w:marBottom w:val="0"/>
      <w:divBdr>
        <w:top w:val="none" w:sz="0" w:space="0" w:color="auto"/>
        <w:left w:val="none" w:sz="0" w:space="0" w:color="auto"/>
        <w:bottom w:val="none" w:sz="0" w:space="0" w:color="auto"/>
        <w:right w:val="none" w:sz="0" w:space="0" w:color="auto"/>
      </w:divBdr>
    </w:div>
    <w:div w:id="4871662">
      <w:bodyDiv w:val="1"/>
      <w:marLeft w:val="0"/>
      <w:marRight w:val="0"/>
      <w:marTop w:val="0"/>
      <w:marBottom w:val="0"/>
      <w:divBdr>
        <w:top w:val="none" w:sz="0" w:space="0" w:color="auto"/>
        <w:left w:val="none" w:sz="0" w:space="0" w:color="auto"/>
        <w:bottom w:val="none" w:sz="0" w:space="0" w:color="auto"/>
        <w:right w:val="none" w:sz="0" w:space="0" w:color="auto"/>
      </w:divBdr>
    </w:div>
    <w:div w:id="15430169">
      <w:bodyDiv w:val="1"/>
      <w:marLeft w:val="0"/>
      <w:marRight w:val="0"/>
      <w:marTop w:val="0"/>
      <w:marBottom w:val="0"/>
      <w:divBdr>
        <w:top w:val="none" w:sz="0" w:space="0" w:color="auto"/>
        <w:left w:val="none" w:sz="0" w:space="0" w:color="auto"/>
        <w:bottom w:val="none" w:sz="0" w:space="0" w:color="auto"/>
        <w:right w:val="none" w:sz="0" w:space="0" w:color="auto"/>
      </w:divBdr>
    </w:div>
    <w:div w:id="19548800">
      <w:bodyDiv w:val="1"/>
      <w:marLeft w:val="0"/>
      <w:marRight w:val="0"/>
      <w:marTop w:val="0"/>
      <w:marBottom w:val="0"/>
      <w:divBdr>
        <w:top w:val="none" w:sz="0" w:space="0" w:color="auto"/>
        <w:left w:val="none" w:sz="0" w:space="0" w:color="auto"/>
        <w:bottom w:val="none" w:sz="0" w:space="0" w:color="auto"/>
        <w:right w:val="none" w:sz="0" w:space="0" w:color="auto"/>
      </w:divBdr>
      <w:divsChild>
        <w:div w:id="109204196">
          <w:blockQuote w:val="1"/>
          <w:marLeft w:val="600"/>
          <w:marRight w:val="0"/>
          <w:marTop w:val="0"/>
          <w:marBottom w:val="0"/>
          <w:divBdr>
            <w:top w:val="none" w:sz="0" w:space="0" w:color="auto"/>
            <w:left w:val="none" w:sz="0" w:space="0" w:color="auto"/>
            <w:bottom w:val="none" w:sz="0" w:space="0" w:color="auto"/>
            <w:right w:val="none" w:sz="0" w:space="0" w:color="auto"/>
          </w:divBdr>
          <w:divsChild>
            <w:div w:id="242496020">
              <w:blockQuote w:val="1"/>
              <w:marLeft w:val="600"/>
              <w:marRight w:val="0"/>
              <w:marTop w:val="0"/>
              <w:marBottom w:val="0"/>
              <w:divBdr>
                <w:top w:val="none" w:sz="0" w:space="0" w:color="auto"/>
                <w:left w:val="none" w:sz="0" w:space="0" w:color="auto"/>
                <w:bottom w:val="none" w:sz="0" w:space="0" w:color="auto"/>
                <w:right w:val="none" w:sz="0" w:space="0" w:color="auto"/>
              </w:divBdr>
              <w:divsChild>
                <w:div w:id="614602394">
                  <w:marLeft w:val="0"/>
                  <w:marRight w:val="0"/>
                  <w:marTop w:val="0"/>
                  <w:marBottom w:val="0"/>
                  <w:divBdr>
                    <w:top w:val="none" w:sz="0" w:space="0" w:color="auto"/>
                    <w:left w:val="none" w:sz="0" w:space="0" w:color="auto"/>
                    <w:bottom w:val="none" w:sz="0" w:space="0" w:color="auto"/>
                    <w:right w:val="none" w:sz="0" w:space="0" w:color="auto"/>
                  </w:divBdr>
                </w:div>
              </w:divsChild>
            </w:div>
            <w:div w:id="499859176">
              <w:blockQuote w:val="1"/>
              <w:marLeft w:val="600"/>
              <w:marRight w:val="0"/>
              <w:marTop w:val="0"/>
              <w:marBottom w:val="0"/>
              <w:divBdr>
                <w:top w:val="none" w:sz="0" w:space="0" w:color="auto"/>
                <w:left w:val="none" w:sz="0" w:space="0" w:color="auto"/>
                <w:bottom w:val="none" w:sz="0" w:space="0" w:color="auto"/>
                <w:right w:val="none" w:sz="0" w:space="0" w:color="auto"/>
              </w:divBdr>
              <w:divsChild>
                <w:div w:id="459809478">
                  <w:marLeft w:val="0"/>
                  <w:marRight w:val="0"/>
                  <w:marTop w:val="0"/>
                  <w:marBottom w:val="0"/>
                  <w:divBdr>
                    <w:top w:val="none" w:sz="0" w:space="0" w:color="auto"/>
                    <w:left w:val="none" w:sz="0" w:space="0" w:color="auto"/>
                    <w:bottom w:val="none" w:sz="0" w:space="0" w:color="auto"/>
                    <w:right w:val="none" w:sz="0" w:space="0" w:color="auto"/>
                  </w:divBdr>
                </w:div>
                <w:div w:id="1126656872">
                  <w:marLeft w:val="0"/>
                  <w:marRight w:val="0"/>
                  <w:marTop w:val="0"/>
                  <w:marBottom w:val="0"/>
                  <w:divBdr>
                    <w:top w:val="none" w:sz="0" w:space="0" w:color="auto"/>
                    <w:left w:val="none" w:sz="0" w:space="0" w:color="auto"/>
                    <w:bottom w:val="none" w:sz="0" w:space="0" w:color="auto"/>
                    <w:right w:val="none" w:sz="0" w:space="0" w:color="auto"/>
                  </w:divBdr>
                </w:div>
              </w:divsChild>
            </w:div>
            <w:div w:id="1062605308">
              <w:blockQuote w:val="1"/>
              <w:marLeft w:val="600"/>
              <w:marRight w:val="0"/>
              <w:marTop w:val="0"/>
              <w:marBottom w:val="0"/>
              <w:divBdr>
                <w:top w:val="none" w:sz="0" w:space="0" w:color="auto"/>
                <w:left w:val="none" w:sz="0" w:space="0" w:color="auto"/>
                <w:bottom w:val="none" w:sz="0" w:space="0" w:color="auto"/>
                <w:right w:val="none" w:sz="0" w:space="0" w:color="auto"/>
              </w:divBdr>
              <w:divsChild>
                <w:div w:id="2083601180">
                  <w:marLeft w:val="0"/>
                  <w:marRight w:val="0"/>
                  <w:marTop w:val="0"/>
                  <w:marBottom w:val="0"/>
                  <w:divBdr>
                    <w:top w:val="none" w:sz="0" w:space="0" w:color="auto"/>
                    <w:left w:val="none" w:sz="0" w:space="0" w:color="auto"/>
                    <w:bottom w:val="none" w:sz="0" w:space="0" w:color="auto"/>
                    <w:right w:val="none" w:sz="0" w:space="0" w:color="auto"/>
                  </w:divBdr>
                </w:div>
              </w:divsChild>
            </w:div>
            <w:div w:id="1193615272">
              <w:blockQuote w:val="1"/>
              <w:marLeft w:val="600"/>
              <w:marRight w:val="0"/>
              <w:marTop w:val="0"/>
              <w:marBottom w:val="0"/>
              <w:divBdr>
                <w:top w:val="none" w:sz="0" w:space="0" w:color="auto"/>
                <w:left w:val="none" w:sz="0" w:space="0" w:color="auto"/>
                <w:bottom w:val="none" w:sz="0" w:space="0" w:color="auto"/>
                <w:right w:val="none" w:sz="0" w:space="0" w:color="auto"/>
              </w:divBdr>
              <w:divsChild>
                <w:div w:id="1165823346">
                  <w:marLeft w:val="0"/>
                  <w:marRight w:val="0"/>
                  <w:marTop w:val="0"/>
                  <w:marBottom w:val="0"/>
                  <w:divBdr>
                    <w:top w:val="none" w:sz="0" w:space="0" w:color="auto"/>
                    <w:left w:val="none" w:sz="0" w:space="0" w:color="auto"/>
                    <w:bottom w:val="none" w:sz="0" w:space="0" w:color="auto"/>
                    <w:right w:val="none" w:sz="0" w:space="0" w:color="auto"/>
                  </w:divBdr>
                </w:div>
              </w:divsChild>
            </w:div>
            <w:div w:id="1393119148">
              <w:blockQuote w:val="1"/>
              <w:marLeft w:val="600"/>
              <w:marRight w:val="0"/>
              <w:marTop w:val="0"/>
              <w:marBottom w:val="0"/>
              <w:divBdr>
                <w:top w:val="none" w:sz="0" w:space="0" w:color="auto"/>
                <w:left w:val="none" w:sz="0" w:space="0" w:color="auto"/>
                <w:bottom w:val="none" w:sz="0" w:space="0" w:color="auto"/>
                <w:right w:val="none" w:sz="0" w:space="0" w:color="auto"/>
              </w:divBdr>
              <w:divsChild>
                <w:div w:id="1719667118">
                  <w:marLeft w:val="0"/>
                  <w:marRight w:val="0"/>
                  <w:marTop w:val="0"/>
                  <w:marBottom w:val="0"/>
                  <w:divBdr>
                    <w:top w:val="none" w:sz="0" w:space="0" w:color="auto"/>
                    <w:left w:val="none" w:sz="0" w:space="0" w:color="auto"/>
                    <w:bottom w:val="none" w:sz="0" w:space="0" w:color="auto"/>
                    <w:right w:val="none" w:sz="0" w:space="0" w:color="auto"/>
                  </w:divBdr>
                </w:div>
              </w:divsChild>
            </w:div>
            <w:div w:id="1875652125">
              <w:blockQuote w:val="1"/>
              <w:marLeft w:val="600"/>
              <w:marRight w:val="0"/>
              <w:marTop w:val="0"/>
              <w:marBottom w:val="0"/>
              <w:divBdr>
                <w:top w:val="none" w:sz="0" w:space="0" w:color="auto"/>
                <w:left w:val="none" w:sz="0" w:space="0" w:color="auto"/>
                <w:bottom w:val="none" w:sz="0" w:space="0" w:color="auto"/>
                <w:right w:val="none" w:sz="0" w:space="0" w:color="auto"/>
              </w:divBdr>
              <w:divsChild>
                <w:div w:id="1894076988">
                  <w:marLeft w:val="0"/>
                  <w:marRight w:val="0"/>
                  <w:marTop w:val="0"/>
                  <w:marBottom w:val="0"/>
                  <w:divBdr>
                    <w:top w:val="none" w:sz="0" w:space="0" w:color="auto"/>
                    <w:left w:val="none" w:sz="0" w:space="0" w:color="auto"/>
                    <w:bottom w:val="none" w:sz="0" w:space="0" w:color="auto"/>
                    <w:right w:val="none" w:sz="0" w:space="0" w:color="auto"/>
                  </w:divBdr>
                </w:div>
              </w:divsChild>
            </w:div>
            <w:div w:id="2111537124">
              <w:blockQuote w:val="1"/>
              <w:marLeft w:val="600"/>
              <w:marRight w:val="0"/>
              <w:marTop w:val="0"/>
              <w:marBottom w:val="0"/>
              <w:divBdr>
                <w:top w:val="none" w:sz="0" w:space="0" w:color="auto"/>
                <w:left w:val="none" w:sz="0" w:space="0" w:color="auto"/>
                <w:bottom w:val="none" w:sz="0" w:space="0" w:color="auto"/>
                <w:right w:val="none" w:sz="0" w:space="0" w:color="auto"/>
              </w:divBdr>
              <w:divsChild>
                <w:div w:id="5658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570">
      <w:bodyDiv w:val="1"/>
      <w:marLeft w:val="0"/>
      <w:marRight w:val="0"/>
      <w:marTop w:val="0"/>
      <w:marBottom w:val="0"/>
      <w:divBdr>
        <w:top w:val="none" w:sz="0" w:space="0" w:color="auto"/>
        <w:left w:val="none" w:sz="0" w:space="0" w:color="auto"/>
        <w:bottom w:val="none" w:sz="0" w:space="0" w:color="auto"/>
        <w:right w:val="none" w:sz="0" w:space="0" w:color="auto"/>
      </w:divBdr>
    </w:div>
    <w:div w:id="26757108">
      <w:bodyDiv w:val="1"/>
      <w:marLeft w:val="0"/>
      <w:marRight w:val="0"/>
      <w:marTop w:val="0"/>
      <w:marBottom w:val="0"/>
      <w:divBdr>
        <w:top w:val="none" w:sz="0" w:space="0" w:color="auto"/>
        <w:left w:val="none" w:sz="0" w:space="0" w:color="auto"/>
        <w:bottom w:val="none" w:sz="0" w:space="0" w:color="auto"/>
        <w:right w:val="none" w:sz="0" w:space="0" w:color="auto"/>
      </w:divBdr>
    </w:div>
    <w:div w:id="32921173">
      <w:bodyDiv w:val="1"/>
      <w:marLeft w:val="0"/>
      <w:marRight w:val="0"/>
      <w:marTop w:val="0"/>
      <w:marBottom w:val="0"/>
      <w:divBdr>
        <w:top w:val="none" w:sz="0" w:space="0" w:color="auto"/>
        <w:left w:val="none" w:sz="0" w:space="0" w:color="auto"/>
        <w:bottom w:val="none" w:sz="0" w:space="0" w:color="auto"/>
        <w:right w:val="none" w:sz="0" w:space="0" w:color="auto"/>
      </w:divBdr>
    </w:div>
    <w:div w:id="42559380">
      <w:bodyDiv w:val="1"/>
      <w:marLeft w:val="0"/>
      <w:marRight w:val="0"/>
      <w:marTop w:val="0"/>
      <w:marBottom w:val="0"/>
      <w:divBdr>
        <w:top w:val="none" w:sz="0" w:space="0" w:color="auto"/>
        <w:left w:val="none" w:sz="0" w:space="0" w:color="auto"/>
        <w:bottom w:val="none" w:sz="0" w:space="0" w:color="auto"/>
        <w:right w:val="none" w:sz="0" w:space="0" w:color="auto"/>
      </w:divBdr>
    </w:div>
    <w:div w:id="52194909">
      <w:bodyDiv w:val="1"/>
      <w:marLeft w:val="0"/>
      <w:marRight w:val="0"/>
      <w:marTop w:val="0"/>
      <w:marBottom w:val="0"/>
      <w:divBdr>
        <w:top w:val="none" w:sz="0" w:space="0" w:color="auto"/>
        <w:left w:val="none" w:sz="0" w:space="0" w:color="auto"/>
        <w:bottom w:val="none" w:sz="0" w:space="0" w:color="auto"/>
        <w:right w:val="none" w:sz="0" w:space="0" w:color="auto"/>
      </w:divBdr>
    </w:div>
    <w:div w:id="53116729">
      <w:bodyDiv w:val="1"/>
      <w:marLeft w:val="0"/>
      <w:marRight w:val="0"/>
      <w:marTop w:val="0"/>
      <w:marBottom w:val="0"/>
      <w:divBdr>
        <w:top w:val="none" w:sz="0" w:space="0" w:color="auto"/>
        <w:left w:val="none" w:sz="0" w:space="0" w:color="auto"/>
        <w:bottom w:val="none" w:sz="0" w:space="0" w:color="auto"/>
        <w:right w:val="none" w:sz="0" w:space="0" w:color="auto"/>
      </w:divBdr>
    </w:div>
    <w:div w:id="67922446">
      <w:bodyDiv w:val="1"/>
      <w:marLeft w:val="0"/>
      <w:marRight w:val="0"/>
      <w:marTop w:val="0"/>
      <w:marBottom w:val="0"/>
      <w:divBdr>
        <w:top w:val="none" w:sz="0" w:space="0" w:color="auto"/>
        <w:left w:val="none" w:sz="0" w:space="0" w:color="auto"/>
        <w:bottom w:val="none" w:sz="0" w:space="0" w:color="auto"/>
        <w:right w:val="none" w:sz="0" w:space="0" w:color="auto"/>
      </w:divBdr>
      <w:divsChild>
        <w:div w:id="1636181110">
          <w:marLeft w:val="0"/>
          <w:marRight w:val="0"/>
          <w:marTop w:val="0"/>
          <w:marBottom w:val="0"/>
          <w:divBdr>
            <w:top w:val="none" w:sz="0" w:space="0" w:color="auto"/>
            <w:left w:val="none" w:sz="0" w:space="0" w:color="auto"/>
            <w:bottom w:val="none" w:sz="0" w:space="0" w:color="auto"/>
            <w:right w:val="none" w:sz="0" w:space="0" w:color="auto"/>
          </w:divBdr>
        </w:div>
        <w:div w:id="1729961676">
          <w:marLeft w:val="0"/>
          <w:marRight w:val="0"/>
          <w:marTop w:val="0"/>
          <w:marBottom w:val="0"/>
          <w:divBdr>
            <w:top w:val="none" w:sz="0" w:space="0" w:color="auto"/>
            <w:left w:val="none" w:sz="0" w:space="0" w:color="auto"/>
            <w:bottom w:val="none" w:sz="0" w:space="0" w:color="auto"/>
            <w:right w:val="none" w:sz="0" w:space="0" w:color="auto"/>
          </w:divBdr>
        </w:div>
      </w:divsChild>
    </w:div>
    <w:div w:id="71199099">
      <w:bodyDiv w:val="1"/>
      <w:marLeft w:val="0"/>
      <w:marRight w:val="0"/>
      <w:marTop w:val="0"/>
      <w:marBottom w:val="0"/>
      <w:divBdr>
        <w:top w:val="none" w:sz="0" w:space="0" w:color="auto"/>
        <w:left w:val="none" w:sz="0" w:space="0" w:color="auto"/>
        <w:bottom w:val="none" w:sz="0" w:space="0" w:color="auto"/>
        <w:right w:val="none" w:sz="0" w:space="0" w:color="auto"/>
      </w:divBdr>
      <w:divsChild>
        <w:div w:id="1906329111">
          <w:marLeft w:val="0"/>
          <w:marRight w:val="0"/>
          <w:marTop w:val="0"/>
          <w:marBottom w:val="0"/>
          <w:divBdr>
            <w:top w:val="none" w:sz="0" w:space="0" w:color="auto"/>
            <w:left w:val="none" w:sz="0" w:space="0" w:color="auto"/>
            <w:bottom w:val="none" w:sz="0" w:space="0" w:color="auto"/>
            <w:right w:val="none" w:sz="0" w:space="0" w:color="auto"/>
          </w:divBdr>
          <w:divsChild>
            <w:div w:id="18206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617">
      <w:bodyDiv w:val="1"/>
      <w:marLeft w:val="0"/>
      <w:marRight w:val="0"/>
      <w:marTop w:val="0"/>
      <w:marBottom w:val="0"/>
      <w:divBdr>
        <w:top w:val="none" w:sz="0" w:space="0" w:color="auto"/>
        <w:left w:val="none" w:sz="0" w:space="0" w:color="auto"/>
        <w:bottom w:val="none" w:sz="0" w:space="0" w:color="auto"/>
        <w:right w:val="none" w:sz="0" w:space="0" w:color="auto"/>
      </w:divBdr>
    </w:div>
    <w:div w:id="86772759">
      <w:bodyDiv w:val="1"/>
      <w:marLeft w:val="0"/>
      <w:marRight w:val="0"/>
      <w:marTop w:val="0"/>
      <w:marBottom w:val="0"/>
      <w:divBdr>
        <w:top w:val="none" w:sz="0" w:space="0" w:color="auto"/>
        <w:left w:val="none" w:sz="0" w:space="0" w:color="auto"/>
        <w:bottom w:val="none" w:sz="0" w:space="0" w:color="auto"/>
        <w:right w:val="none" w:sz="0" w:space="0" w:color="auto"/>
      </w:divBdr>
    </w:div>
    <w:div w:id="100298818">
      <w:bodyDiv w:val="1"/>
      <w:marLeft w:val="0"/>
      <w:marRight w:val="0"/>
      <w:marTop w:val="0"/>
      <w:marBottom w:val="0"/>
      <w:divBdr>
        <w:top w:val="none" w:sz="0" w:space="0" w:color="auto"/>
        <w:left w:val="none" w:sz="0" w:space="0" w:color="auto"/>
        <w:bottom w:val="none" w:sz="0" w:space="0" w:color="auto"/>
        <w:right w:val="none" w:sz="0" w:space="0" w:color="auto"/>
      </w:divBdr>
    </w:div>
    <w:div w:id="100611370">
      <w:bodyDiv w:val="1"/>
      <w:marLeft w:val="0"/>
      <w:marRight w:val="0"/>
      <w:marTop w:val="0"/>
      <w:marBottom w:val="0"/>
      <w:divBdr>
        <w:top w:val="none" w:sz="0" w:space="0" w:color="auto"/>
        <w:left w:val="none" w:sz="0" w:space="0" w:color="auto"/>
        <w:bottom w:val="none" w:sz="0" w:space="0" w:color="auto"/>
        <w:right w:val="none" w:sz="0" w:space="0" w:color="auto"/>
      </w:divBdr>
    </w:div>
    <w:div w:id="106047227">
      <w:bodyDiv w:val="1"/>
      <w:marLeft w:val="0"/>
      <w:marRight w:val="0"/>
      <w:marTop w:val="0"/>
      <w:marBottom w:val="0"/>
      <w:divBdr>
        <w:top w:val="none" w:sz="0" w:space="0" w:color="auto"/>
        <w:left w:val="none" w:sz="0" w:space="0" w:color="auto"/>
        <w:bottom w:val="none" w:sz="0" w:space="0" w:color="auto"/>
        <w:right w:val="none" w:sz="0" w:space="0" w:color="auto"/>
      </w:divBdr>
    </w:div>
    <w:div w:id="121117601">
      <w:bodyDiv w:val="1"/>
      <w:marLeft w:val="0"/>
      <w:marRight w:val="0"/>
      <w:marTop w:val="0"/>
      <w:marBottom w:val="0"/>
      <w:divBdr>
        <w:top w:val="none" w:sz="0" w:space="0" w:color="auto"/>
        <w:left w:val="none" w:sz="0" w:space="0" w:color="auto"/>
        <w:bottom w:val="none" w:sz="0" w:space="0" w:color="auto"/>
        <w:right w:val="none" w:sz="0" w:space="0" w:color="auto"/>
      </w:divBdr>
    </w:div>
    <w:div w:id="121504636">
      <w:bodyDiv w:val="1"/>
      <w:marLeft w:val="0"/>
      <w:marRight w:val="0"/>
      <w:marTop w:val="0"/>
      <w:marBottom w:val="0"/>
      <w:divBdr>
        <w:top w:val="none" w:sz="0" w:space="0" w:color="auto"/>
        <w:left w:val="none" w:sz="0" w:space="0" w:color="auto"/>
        <w:bottom w:val="none" w:sz="0" w:space="0" w:color="auto"/>
        <w:right w:val="none" w:sz="0" w:space="0" w:color="auto"/>
      </w:divBdr>
    </w:div>
    <w:div w:id="124860191">
      <w:bodyDiv w:val="1"/>
      <w:marLeft w:val="0"/>
      <w:marRight w:val="0"/>
      <w:marTop w:val="0"/>
      <w:marBottom w:val="0"/>
      <w:divBdr>
        <w:top w:val="none" w:sz="0" w:space="0" w:color="auto"/>
        <w:left w:val="none" w:sz="0" w:space="0" w:color="auto"/>
        <w:bottom w:val="none" w:sz="0" w:space="0" w:color="auto"/>
        <w:right w:val="none" w:sz="0" w:space="0" w:color="auto"/>
      </w:divBdr>
    </w:div>
    <w:div w:id="125633411">
      <w:bodyDiv w:val="1"/>
      <w:marLeft w:val="0"/>
      <w:marRight w:val="0"/>
      <w:marTop w:val="0"/>
      <w:marBottom w:val="0"/>
      <w:divBdr>
        <w:top w:val="none" w:sz="0" w:space="0" w:color="auto"/>
        <w:left w:val="none" w:sz="0" w:space="0" w:color="auto"/>
        <w:bottom w:val="none" w:sz="0" w:space="0" w:color="auto"/>
        <w:right w:val="none" w:sz="0" w:space="0" w:color="auto"/>
      </w:divBdr>
    </w:div>
    <w:div w:id="126319650">
      <w:bodyDiv w:val="1"/>
      <w:marLeft w:val="0"/>
      <w:marRight w:val="0"/>
      <w:marTop w:val="0"/>
      <w:marBottom w:val="0"/>
      <w:divBdr>
        <w:top w:val="none" w:sz="0" w:space="0" w:color="auto"/>
        <w:left w:val="none" w:sz="0" w:space="0" w:color="auto"/>
        <w:bottom w:val="none" w:sz="0" w:space="0" w:color="auto"/>
        <w:right w:val="none" w:sz="0" w:space="0" w:color="auto"/>
      </w:divBdr>
    </w:div>
    <w:div w:id="127363694">
      <w:bodyDiv w:val="1"/>
      <w:marLeft w:val="0"/>
      <w:marRight w:val="0"/>
      <w:marTop w:val="0"/>
      <w:marBottom w:val="0"/>
      <w:divBdr>
        <w:top w:val="none" w:sz="0" w:space="0" w:color="auto"/>
        <w:left w:val="none" w:sz="0" w:space="0" w:color="auto"/>
        <w:bottom w:val="none" w:sz="0" w:space="0" w:color="auto"/>
        <w:right w:val="none" w:sz="0" w:space="0" w:color="auto"/>
      </w:divBdr>
    </w:div>
    <w:div w:id="131335022">
      <w:bodyDiv w:val="1"/>
      <w:marLeft w:val="0"/>
      <w:marRight w:val="0"/>
      <w:marTop w:val="0"/>
      <w:marBottom w:val="0"/>
      <w:divBdr>
        <w:top w:val="none" w:sz="0" w:space="0" w:color="auto"/>
        <w:left w:val="none" w:sz="0" w:space="0" w:color="auto"/>
        <w:bottom w:val="none" w:sz="0" w:space="0" w:color="auto"/>
        <w:right w:val="none" w:sz="0" w:space="0" w:color="auto"/>
      </w:divBdr>
    </w:div>
    <w:div w:id="135223527">
      <w:bodyDiv w:val="1"/>
      <w:marLeft w:val="0"/>
      <w:marRight w:val="0"/>
      <w:marTop w:val="0"/>
      <w:marBottom w:val="0"/>
      <w:divBdr>
        <w:top w:val="none" w:sz="0" w:space="0" w:color="auto"/>
        <w:left w:val="none" w:sz="0" w:space="0" w:color="auto"/>
        <w:bottom w:val="none" w:sz="0" w:space="0" w:color="auto"/>
        <w:right w:val="none" w:sz="0" w:space="0" w:color="auto"/>
      </w:divBdr>
    </w:div>
    <w:div w:id="147719853">
      <w:bodyDiv w:val="1"/>
      <w:marLeft w:val="0"/>
      <w:marRight w:val="0"/>
      <w:marTop w:val="0"/>
      <w:marBottom w:val="0"/>
      <w:divBdr>
        <w:top w:val="none" w:sz="0" w:space="0" w:color="auto"/>
        <w:left w:val="none" w:sz="0" w:space="0" w:color="auto"/>
        <w:bottom w:val="none" w:sz="0" w:space="0" w:color="auto"/>
        <w:right w:val="none" w:sz="0" w:space="0" w:color="auto"/>
      </w:divBdr>
    </w:div>
    <w:div w:id="163518719">
      <w:bodyDiv w:val="1"/>
      <w:marLeft w:val="0"/>
      <w:marRight w:val="0"/>
      <w:marTop w:val="0"/>
      <w:marBottom w:val="0"/>
      <w:divBdr>
        <w:top w:val="none" w:sz="0" w:space="0" w:color="auto"/>
        <w:left w:val="none" w:sz="0" w:space="0" w:color="auto"/>
        <w:bottom w:val="none" w:sz="0" w:space="0" w:color="auto"/>
        <w:right w:val="none" w:sz="0" w:space="0" w:color="auto"/>
      </w:divBdr>
    </w:div>
    <w:div w:id="165823130">
      <w:bodyDiv w:val="1"/>
      <w:marLeft w:val="0"/>
      <w:marRight w:val="0"/>
      <w:marTop w:val="0"/>
      <w:marBottom w:val="0"/>
      <w:divBdr>
        <w:top w:val="none" w:sz="0" w:space="0" w:color="auto"/>
        <w:left w:val="none" w:sz="0" w:space="0" w:color="auto"/>
        <w:bottom w:val="none" w:sz="0" w:space="0" w:color="auto"/>
        <w:right w:val="none" w:sz="0" w:space="0" w:color="auto"/>
      </w:divBdr>
    </w:div>
    <w:div w:id="169805893">
      <w:bodyDiv w:val="1"/>
      <w:marLeft w:val="0"/>
      <w:marRight w:val="0"/>
      <w:marTop w:val="0"/>
      <w:marBottom w:val="0"/>
      <w:divBdr>
        <w:top w:val="none" w:sz="0" w:space="0" w:color="auto"/>
        <w:left w:val="none" w:sz="0" w:space="0" w:color="auto"/>
        <w:bottom w:val="none" w:sz="0" w:space="0" w:color="auto"/>
        <w:right w:val="none" w:sz="0" w:space="0" w:color="auto"/>
      </w:divBdr>
      <w:divsChild>
        <w:div w:id="1403868025">
          <w:marLeft w:val="0"/>
          <w:marRight w:val="0"/>
          <w:marTop w:val="0"/>
          <w:marBottom w:val="0"/>
          <w:divBdr>
            <w:top w:val="none" w:sz="0" w:space="0" w:color="auto"/>
            <w:left w:val="none" w:sz="0" w:space="0" w:color="auto"/>
            <w:bottom w:val="none" w:sz="0" w:space="0" w:color="auto"/>
            <w:right w:val="none" w:sz="0" w:space="0" w:color="auto"/>
          </w:divBdr>
        </w:div>
        <w:div w:id="1645968139">
          <w:marLeft w:val="0"/>
          <w:marRight w:val="0"/>
          <w:marTop w:val="0"/>
          <w:marBottom w:val="0"/>
          <w:divBdr>
            <w:top w:val="none" w:sz="0" w:space="0" w:color="auto"/>
            <w:left w:val="none" w:sz="0" w:space="0" w:color="auto"/>
            <w:bottom w:val="none" w:sz="0" w:space="0" w:color="auto"/>
            <w:right w:val="none" w:sz="0" w:space="0" w:color="auto"/>
          </w:divBdr>
        </w:div>
      </w:divsChild>
    </w:div>
    <w:div w:id="171527333">
      <w:bodyDiv w:val="1"/>
      <w:marLeft w:val="0"/>
      <w:marRight w:val="0"/>
      <w:marTop w:val="0"/>
      <w:marBottom w:val="0"/>
      <w:divBdr>
        <w:top w:val="none" w:sz="0" w:space="0" w:color="auto"/>
        <w:left w:val="none" w:sz="0" w:space="0" w:color="auto"/>
        <w:bottom w:val="none" w:sz="0" w:space="0" w:color="auto"/>
        <w:right w:val="none" w:sz="0" w:space="0" w:color="auto"/>
      </w:divBdr>
    </w:div>
    <w:div w:id="175971444">
      <w:bodyDiv w:val="1"/>
      <w:marLeft w:val="0"/>
      <w:marRight w:val="0"/>
      <w:marTop w:val="0"/>
      <w:marBottom w:val="0"/>
      <w:divBdr>
        <w:top w:val="none" w:sz="0" w:space="0" w:color="auto"/>
        <w:left w:val="none" w:sz="0" w:space="0" w:color="auto"/>
        <w:bottom w:val="none" w:sz="0" w:space="0" w:color="auto"/>
        <w:right w:val="none" w:sz="0" w:space="0" w:color="auto"/>
      </w:divBdr>
      <w:divsChild>
        <w:div w:id="468592984">
          <w:marLeft w:val="0"/>
          <w:marRight w:val="0"/>
          <w:marTop w:val="0"/>
          <w:marBottom w:val="0"/>
          <w:divBdr>
            <w:top w:val="none" w:sz="0" w:space="0" w:color="auto"/>
            <w:left w:val="none" w:sz="0" w:space="0" w:color="auto"/>
            <w:bottom w:val="none" w:sz="0" w:space="0" w:color="auto"/>
            <w:right w:val="none" w:sz="0" w:space="0" w:color="auto"/>
          </w:divBdr>
        </w:div>
        <w:div w:id="682974718">
          <w:marLeft w:val="0"/>
          <w:marRight w:val="0"/>
          <w:marTop w:val="0"/>
          <w:marBottom w:val="0"/>
          <w:divBdr>
            <w:top w:val="none" w:sz="0" w:space="0" w:color="auto"/>
            <w:left w:val="none" w:sz="0" w:space="0" w:color="auto"/>
            <w:bottom w:val="none" w:sz="0" w:space="0" w:color="auto"/>
            <w:right w:val="none" w:sz="0" w:space="0" w:color="auto"/>
          </w:divBdr>
        </w:div>
      </w:divsChild>
    </w:div>
    <w:div w:id="176776622">
      <w:bodyDiv w:val="1"/>
      <w:marLeft w:val="0"/>
      <w:marRight w:val="0"/>
      <w:marTop w:val="0"/>
      <w:marBottom w:val="0"/>
      <w:divBdr>
        <w:top w:val="none" w:sz="0" w:space="0" w:color="auto"/>
        <w:left w:val="none" w:sz="0" w:space="0" w:color="auto"/>
        <w:bottom w:val="none" w:sz="0" w:space="0" w:color="auto"/>
        <w:right w:val="none" w:sz="0" w:space="0" w:color="auto"/>
      </w:divBdr>
    </w:div>
    <w:div w:id="179243039">
      <w:bodyDiv w:val="1"/>
      <w:marLeft w:val="0"/>
      <w:marRight w:val="0"/>
      <w:marTop w:val="0"/>
      <w:marBottom w:val="0"/>
      <w:divBdr>
        <w:top w:val="none" w:sz="0" w:space="0" w:color="auto"/>
        <w:left w:val="none" w:sz="0" w:space="0" w:color="auto"/>
        <w:bottom w:val="none" w:sz="0" w:space="0" w:color="auto"/>
        <w:right w:val="none" w:sz="0" w:space="0" w:color="auto"/>
      </w:divBdr>
    </w:div>
    <w:div w:id="192039459">
      <w:bodyDiv w:val="1"/>
      <w:marLeft w:val="0"/>
      <w:marRight w:val="0"/>
      <w:marTop w:val="0"/>
      <w:marBottom w:val="0"/>
      <w:divBdr>
        <w:top w:val="none" w:sz="0" w:space="0" w:color="auto"/>
        <w:left w:val="none" w:sz="0" w:space="0" w:color="auto"/>
        <w:bottom w:val="none" w:sz="0" w:space="0" w:color="auto"/>
        <w:right w:val="none" w:sz="0" w:space="0" w:color="auto"/>
      </w:divBdr>
    </w:div>
    <w:div w:id="192350532">
      <w:bodyDiv w:val="1"/>
      <w:marLeft w:val="0"/>
      <w:marRight w:val="0"/>
      <w:marTop w:val="0"/>
      <w:marBottom w:val="0"/>
      <w:divBdr>
        <w:top w:val="none" w:sz="0" w:space="0" w:color="auto"/>
        <w:left w:val="none" w:sz="0" w:space="0" w:color="auto"/>
        <w:bottom w:val="none" w:sz="0" w:space="0" w:color="auto"/>
        <w:right w:val="none" w:sz="0" w:space="0" w:color="auto"/>
      </w:divBdr>
    </w:div>
    <w:div w:id="198511907">
      <w:bodyDiv w:val="1"/>
      <w:marLeft w:val="0"/>
      <w:marRight w:val="0"/>
      <w:marTop w:val="0"/>
      <w:marBottom w:val="0"/>
      <w:divBdr>
        <w:top w:val="none" w:sz="0" w:space="0" w:color="auto"/>
        <w:left w:val="none" w:sz="0" w:space="0" w:color="auto"/>
        <w:bottom w:val="none" w:sz="0" w:space="0" w:color="auto"/>
        <w:right w:val="none" w:sz="0" w:space="0" w:color="auto"/>
      </w:divBdr>
    </w:div>
    <w:div w:id="198780688">
      <w:bodyDiv w:val="1"/>
      <w:marLeft w:val="0"/>
      <w:marRight w:val="0"/>
      <w:marTop w:val="0"/>
      <w:marBottom w:val="0"/>
      <w:divBdr>
        <w:top w:val="none" w:sz="0" w:space="0" w:color="auto"/>
        <w:left w:val="none" w:sz="0" w:space="0" w:color="auto"/>
        <w:bottom w:val="none" w:sz="0" w:space="0" w:color="auto"/>
        <w:right w:val="none" w:sz="0" w:space="0" w:color="auto"/>
      </w:divBdr>
    </w:div>
    <w:div w:id="200479324">
      <w:bodyDiv w:val="1"/>
      <w:marLeft w:val="0"/>
      <w:marRight w:val="0"/>
      <w:marTop w:val="0"/>
      <w:marBottom w:val="0"/>
      <w:divBdr>
        <w:top w:val="none" w:sz="0" w:space="0" w:color="auto"/>
        <w:left w:val="none" w:sz="0" w:space="0" w:color="auto"/>
        <w:bottom w:val="none" w:sz="0" w:space="0" w:color="auto"/>
        <w:right w:val="none" w:sz="0" w:space="0" w:color="auto"/>
      </w:divBdr>
    </w:div>
    <w:div w:id="202013541">
      <w:bodyDiv w:val="1"/>
      <w:marLeft w:val="0"/>
      <w:marRight w:val="0"/>
      <w:marTop w:val="0"/>
      <w:marBottom w:val="0"/>
      <w:divBdr>
        <w:top w:val="none" w:sz="0" w:space="0" w:color="auto"/>
        <w:left w:val="none" w:sz="0" w:space="0" w:color="auto"/>
        <w:bottom w:val="none" w:sz="0" w:space="0" w:color="auto"/>
        <w:right w:val="none" w:sz="0" w:space="0" w:color="auto"/>
      </w:divBdr>
    </w:div>
    <w:div w:id="202253538">
      <w:bodyDiv w:val="1"/>
      <w:marLeft w:val="0"/>
      <w:marRight w:val="0"/>
      <w:marTop w:val="0"/>
      <w:marBottom w:val="0"/>
      <w:divBdr>
        <w:top w:val="none" w:sz="0" w:space="0" w:color="auto"/>
        <w:left w:val="none" w:sz="0" w:space="0" w:color="auto"/>
        <w:bottom w:val="none" w:sz="0" w:space="0" w:color="auto"/>
        <w:right w:val="none" w:sz="0" w:space="0" w:color="auto"/>
      </w:divBdr>
    </w:div>
    <w:div w:id="208106317">
      <w:bodyDiv w:val="1"/>
      <w:marLeft w:val="0"/>
      <w:marRight w:val="0"/>
      <w:marTop w:val="0"/>
      <w:marBottom w:val="0"/>
      <w:divBdr>
        <w:top w:val="none" w:sz="0" w:space="0" w:color="auto"/>
        <w:left w:val="none" w:sz="0" w:space="0" w:color="auto"/>
        <w:bottom w:val="none" w:sz="0" w:space="0" w:color="auto"/>
        <w:right w:val="none" w:sz="0" w:space="0" w:color="auto"/>
      </w:divBdr>
    </w:div>
    <w:div w:id="224994738">
      <w:bodyDiv w:val="1"/>
      <w:marLeft w:val="0"/>
      <w:marRight w:val="0"/>
      <w:marTop w:val="0"/>
      <w:marBottom w:val="0"/>
      <w:divBdr>
        <w:top w:val="none" w:sz="0" w:space="0" w:color="auto"/>
        <w:left w:val="none" w:sz="0" w:space="0" w:color="auto"/>
        <w:bottom w:val="none" w:sz="0" w:space="0" w:color="auto"/>
        <w:right w:val="none" w:sz="0" w:space="0" w:color="auto"/>
      </w:divBdr>
    </w:div>
    <w:div w:id="247009244">
      <w:bodyDiv w:val="1"/>
      <w:marLeft w:val="0"/>
      <w:marRight w:val="0"/>
      <w:marTop w:val="0"/>
      <w:marBottom w:val="0"/>
      <w:divBdr>
        <w:top w:val="none" w:sz="0" w:space="0" w:color="auto"/>
        <w:left w:val="none" w:sz="0" w:space="0" w:color="auto"/>
        <w:bottom w:val="none" w:sz="0" w:space="0" w:color="auto"/>
        <w:right w:val="none" w:sz="0" w:space="0" w:color="auto"/>
      </w:divBdr>
    </w:div>
    <w:div w:id="262610573">
      <w:marLeft w:val="0"/>
      <w:marRight w:val="0"/>
      <w:marTop w:val="0"/>
      <w:marBottom w:val="0"/>
      <w:divBdr>
        <w:top w:val="none" w:sz="0" w:space="0" w:color="auto"/>
        <w:left w:val="none" w:sz="0" w:space="0" w:color="auto"/>
        <w:bottom w:val="none" w:sz="0" w:space="0" w:color="auto"/>
        <w:right w:val="none" w:sz="0" w:space="0" w:color="auto"/>
      </w:divBdr>
    </w:div>
    <w:div w:id="262610574">
      <w:marLeft w:val="0"/>
      <w:marRight w:val="0"/>
      <w:marTop w:val="0"/>
      <w:marBottom w:val="0"/>
      <w:divBdr>
        <w:top w:val="none" w:sz="0" w:space="0" w:color="auto"/>
        <w:left w:val="none" w:sz="0" w:space="0" w:color="auto"/>
        <w:bottom w:val="none" w:sz="0" w:space="0" w:color="auto"/>
        <w:right w:val="none" w:sz="0" w:space="0" w:color="auto"/>
      </w:divBdr>
    </w:div>
    <w:div w:id="262610575">
      <w:marLeft w:val="0"/>
      <w:marRight w:val="0"/>
      <w:marTop w:val="0"/>
      <w:marBottom w:val="0"/>
      <w:divBdr>
        <w:top w:val="none" w:sz="0" w:space="0" w:color="auto"/>
        <w:left w:val="none" w:sz="0" w:space="0" w:color="auto"/>
        <w:bottom w:val="none" w:sz="0" w:space="0" w:color="auto"/>
        <w:right w:val="none" w:sz="0" w:space="0" w:color="auto"/>
      </w:divBdr>
    </w:div>
    <w:div w:id="262610576">
      <w:marLeft w:val="0"/>
      <w:marRight w:val="0"/>
      <w:marTop w:val="0"/>
      <w:marBottom w:val="0"/>
      <w:divBdr>
        <w:top w:val="none" w:sz="0" w:space="0" w:color="auto"/>
        <w:left w:val="none" w:sz="0" w:space="0" w:color="auto"/>
        <w:bottom w:val="none" w:sz="0" w:space="0" w:color="auto"/>
        <w:right w:val="none" w:sz="0" w:space="0" w:color="auto"/>
      </w:divBdr>
    </w:div>
    <w:div w:id="262610577">
      <w:marLeft w:val="0"/>
      <w:marRight w:val="0"/>
      <w:marTop w:val="0"/>
      <w:marBottom w:val="0"/>
      <w:divBdr>
        <w:top w:val="none" w:sz="0" w:space="0" w:color="auto"/>
        <w:left w:val="none" w:sz="0" w:space="0" w:color="auto"/>
        <w:bottom w:val="none" w:sz="0" w:space="0" w:color="auto"/>
        <w:right w:val="none" w:sz="0" w:space="0" w:color="auto"/>
      </w:divBdr>
    </w:div>
    <w:div w:id="262610578">
      <w:marLeft w:val="0"/>
      <w:marRight w:val="0"/>
      <w:marTop w:val="0"/>
      <w:marBottom w:val="0"/>
      <w:divBdr>
        <w:top w:val="none" w:sz="0" w:space="0" w:color="auto"/>
        <w:left w:val="none" w:sz="0" w:space="0" w:color="auto"/>
        <w:bottom w:val="none" w:sz="0" w:space="0" w:color="auto"/>
        <w:right w:val="none" w:sz="0" w:space="0" w:color="auto"/>
      </w:divBdr>
    </w:div>
    <w:div w:id="262610579">
      <w:marLeft w:val="0"/>
      <w:marRight w:val="0"/>
      <w:marTop w:val="0"/>
      <w:marBottom w:val="0"/>
      <w:divBdr>
        <w:top w:val="none" w:sz="0" w:space="0" w:color="auto"/>
        <w:left w:val="none" w:sz="0" w:space="0" w:color="auto"/>
        <w:bottom w:val="none" w:sz="0" w:space="0" w:color="auto"/>
        <w:right w:val="none" w:sz="0" w:space="0" w:color="auto"/>
      </w:divBdr>
    </w:div>
    <w:div w:id="262610580">
      <w:marLeft w:val="0"/>
      <w:marRight w:val="0"/>
      <w:marTop w:val="0"/>
      <w:marBottom w:val="0"/>
      <w:divBdr>
        <w:top w:val="none" w:sz="0" w:space="0" w:color="auto"/>
        <w:left w:val="none" w:sz="0" w:space="0" w:color="auto"/>
        <w:bottom w:val="none" w:sz="0" w:space="0" w:color="auto"/>
        <w:right w:val="none" w:sz="0" w:space="0" w:color="auto"/>
      </w:divBdr>
    </w:div>
    <w:div w:id="262610581">
      <w:marLeft w:val="0"/>
      <w:marRight w:val="0"/>
      <w:marTop w:val="0"/>
      <w:marBottom w:val="0"/>
      <w:divBdr>
        <w:top w:val="none" w:sz="0" w:space="0" w:color="auto"/>
        <w:left w:val="none" w:sz="0" w:space="0" w:color="auto"/>
        <w:bottom w:val="none" w:sz="0" w:space="0" w:color="auto"/>
        <w:right w:val="none" w:sz="0" w:space="0" w:color="auto"/>
      </w:divBdr>
    </w:div>
    <w:div w:id="262610582">
      <w:marLeft w:val="0"/>
      <w:marRight w:val="0"/>
      <w:marTop w:val="0"/>
      <w:marBottom w:val="0"/>
      <w:divBdr>
        <w:top w:val="none" w:sz="0" w:space="0" w:color="auto"/>
        <w:left w:val="none" w:sz="0" w:space="0" w:color="auto"/>
        <w:bottom w:val="none" w:sz="0" w:space="0" w:color="auto"/>
        <w:right w:val="none" w:sz="0" w:space="0" w:color="auto"/>
      </w:divBdr>
    </w:div>
    <w:div w:id="262610583">
      <w:marLeft w:val="0"/>
      <w:marRight w:val="0"/>
      <w:marTop w:val="0"/>
      <w:marBottom w:val="0"/>
      <w:divBdr>
        <w:top w:val="none" w:sz="0" w:space="0" w:color="auto"/>
        <w:left w:val="none" w:sz="0" w:space="0" w:color="auto"/>
        <w:bottom w:val="none" w:sz="0" w:space="0" w:color="auto"/>
        <w:right w:val="none" w:sz="0" w:space="0" w:color="auto"/>
      </w:divBdr>
    </w:div>
    <w:div w:id="262610584">
      <w:marLeft w:val="0"/>
      <w:marRight w:val="0"/>
      <w:marTop w:val="0"/>
      <w:marBottom w:val="0"/>
      <w:divBdr>
        <w:top w:val="none" w:sz="0" w:space="0" w:color="auto"/>
        <w:left w:val="none" w:sz="0" w:space="0" w:color="auto"/>
        <w:bottom w:val="none" w:sz="0" w:space="0" w:color="auto"/>
        <w:right w:val="none" w:sz="0" w:space="0" w:color="auto"/>
      </w:divBdr>
    </w:div>
    <w:div w:id="262610585">
      <w:marLeft w:val="0"/>
      <w:marRight w:val="0"/>
      <w:marTop w:val="0"/>
      <w:marBottom w:val="0"/>
      <w:divBdr>
        <w:top w:val="none" w:sz="0" w:space="0" w:color="auto"/>
        <w:left w:val="none" w:sz="0" w:space="0" w:color="auto"/>
        <w:bottom w:val="none" w:sz="0" w:space="0" w:color="auto"/>
        <w:right w:val="none" w:sz="0" w:space="0" w:color="auto"/>
      </w:divBdr>
    </w:div>
    <w:div w:id="262610586">
      <w:marLeft w:val="0"/>
      <w:marRight w:val="0"/>
      <w:marTop w:val="0"/>
      <w:marBottom w:val="0"/>
      <w:divBdr>
        <w:top w:val="none" w:sz="0" w:space="0" w:color="auto"/>
        <w:left w:val="none" w:sz="0" w:space="0" w:color="auto"/>
        <w:bottom w:val="none" w:sz="0" w:space="0" w:color="auto"/>
        <w:right w:val="none" w:sz="0" w:space="0" w:color="auto"/>
      </w:divBdr>
    </w:div>
    <w:div w:id="262610587">
      <w:marLeft w:val="0"/>
      <w:marRight w:val="0"/>
      <w:marTop w:val="0"/>
      <w:marBottom w:val="0"/>
      <w:divBdr>
        <w:top w:val="none" w:sz="0" w:space="0" w:color="auto"/>
        <w:left w:val="none" w:sz="0" w:space="0" w:color="auto"/>
        <w:bottom w:val="none" w:sz="0" w:space="0" w:color="auto"/>
        <w:right w:val="none" w:sz="0" w:space="0" w:color="auto"/>
      </w:divBdr>
    </w:div>
    <w:div w:id="262610588">
      <w:marLeft w:val="0"/>
      <w:marRight w:val="0"/>
      <w:marTop w:val="0"/>
      <w:marBottom w:val="0"/>
      <w:divBdr>
        <w:top w:val="none" w:sz="0" w:space="0" w:color="auto"/>
        <w:left w:val="none" w:sz="0" w:space="0" w:color="auto"/>
        <w:bottom w:val="none" w:sz="0" w:space="0" w:color="auto"/>
        <w:right w:val="none" w:sz="0" w:space="0" w:color="auto"/>
      </w:divBdr>
    </w:div>
    <w:div w:id="262610590">
      <w:marLeft w:val="0"/>
      <w:marRight w:val="0"/>
      <w:marTop w:val="0"/>
      <w:marBottom w:val="0"/>
      <w:divBdr>
        <w:top w:val="none" w:sz="0" w:space="0" w:color="auto"/>
        <w:left w:val="none" w:sz="0" w:space="0" w:color="auto"/>
        <w:bottom w:val="none" w:sz="0" w:space="0" w:color="auto"/>
        <w:right w:val="none" w:sz="0" w:space="0" w:color="auto"/>
      </w:divBdr>
      <w:divsChild>
        <w:div w:id="262610611">
          <w:marLeft w:val="0"/>
          <w:marRight w:val="0"/>
          <w:marTop w:val="0"/>
          <w:marBottom w:val="0"/>
          <w:divBdr>
            <w:top w:val="none" w:sz="0" w:space="0" w:color="auto"/>
            <w:left w:val="none" w:sz="0" w:space="0" w:color="auto"/>
            <w:bottom w:val="none" w:sz="0" w:space="0" w:color="auto"/>
            <w:right w:val="none" w:sz="0" w:space="0" w:color="auto"/>
          </w:divBdr>
          <w:divsChild>
            <w:div w:id="262610592">
              <w:marLeft w:val="0"/>
              <w:marRight w:val="0"/>
              <w:marTop w:val="0"/>
              <w:marBottom w:val="0"/>
              <w:divBdr>
                <w:top w:val="none" w:sz="0" w:space="0" w:color="auto"/>
                <w:left w:val="none" w:sz="0" w:space="0" w:color="auto"/>
                <w:bottom w:val="none" w:sz="0" w:space="0" w:color="auto"/>
                <w:right w:val="none" w:sz="0" w:space="0" w:color="auto"/>
              </w:divBdr>
            </w:div>
            <w:div w:id="262610597">
              <w:marLeft w:val="0"/>
              <w:marRight w:val="0"/>
              <w:marTop w:val="0"/>
              <w:marBottom w:val="0"/>
              <w:divBdr>
                <w:top w:val="none" w:sz="0" w:space="0" w:color="auto"/>
                <w:left w:val="none" w:sz="0" w:space="0" w:color="auto"/>
                <w:bottom w:val="none" w:sz="0" w:space="0" w:color="auto"/>
                <w:right w:val="none" w:sz="0" w:space="0" w:color="auto"/>
              </w:divBdr>
            </w:div>
            <w:div w:id="262610607">
              <w:marLeft w:val="0"/>
              <w:marRight w:val="0"/>
              <w:marTop w:val="0"/>
              <w:marBottom w:val="0"/>
              <w:divBdr>
                <w:top w:val="none" w:sz="0" w:space="0" w:color="auto"/>
                <w:left w:val="none" w:sz="0" w:space="0" w:color="auto"/>
                <w:bottom w:val="none" w:sz="0" w:space="0" w:color="auto"/>
                <w:right w:val="none" w:sz="0" w:space="0" w:color="auto"/>
              </w:divBdr>
            </w:div>
            <w:div w:id="2626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0591">
      <w:marLeft w:val="0"/>
      <w:marRight w:val="0"/>
      <w:marTop w:val="0"/>
      <w:marBottom w:val="0"/>
      <w:divBdr>
        <w:top w:val="none" w:sz="0" w:space="0" w:color="auto"/>
        <w:left w:val="none" w:sz="0" w:space="0" w:color="auto"/>
        <w:bottom w:val="none" w:sz="0" w:space="0" w:color="auto"/>
        <w:right w:val="none" w:sz="0" w:space="0" w:color="auto"/>
      </w:divBdr>
    </w:div>
    <w:div w:id="262610593">
      <w:marLeft w:val="0"/>
      <w:marRight w:val="0"/>
      <w:marTop w:val="0"/>
      <w:marBottom w:val="0"/>
      <w:divBdr>
        <w:top w:val="none" w:sz="0" w:space="0" w:color="auto"/>
        <w:left w:val="none" w:sz="0" w:space="0" w:color="auto"/>
        <w:bottom w:val="none" w:sz="0" w:space="0" w:color="auto"/>
        <w:right w:val="none" w:sz="0" w:space="0" w:color="auto"/>
      </w:divBdr>
    </w:div>
    <w:div w:id="262610595">
      <w:marLeft w:val="0"/>
      <w:marRight w:val="0"/>
      <w:marTop w:val="0"/>
      <w:marBottom w:val="0"/>
      <w:divBdr>
        <w:top w:val="none" w:sz="0" w:space="0" w:color="auto"/>
        <w:left w:val="none" w:sz="0" w:space="0" w:color="auto"/>
        <w:bottom w:val="none" w:sz="0" w:space="0" w:color="auto"/>
        <w:right w:val="none" w:sz="0" w:space="0" w:color="auto"/>
      </w:divBdr>
    </w:div>
    <w:div w:id="262610596">
      <w:marLeft w:val="0"/>
      <w:marRight w:val="0"/>
      <w:marTop w:val="0"/>
      <w:marBottom w:val="0"/>
      <w:divBdr>
        <w:top w:val="none" w:sz="0" w:space="0" w:color="auto"/>
        <w:left w:val="none" w:sz="0" w:space="0" w:color="auto"/>
        <w:bottom w:val="none" w:sz="0" w:space="0" w:color="auto"/>
        <w:right w:val="none" w:sz="0" w:space="0" w:color="auto"/>
      </w:divBdr>
    </w:div>
    <w:div w:id="262610598">
      <w:marLeft w:val="0"/>
      <w:marRight w:val="0"/>
      <w:marTop w:val="0"/>
      <w:marBottom w:val="0"/>
      <w:divBdr>
        <w:top w:val="none" w:sz="0" w:space="0" w:color="auto"/>
        <w:left w:val="none" w:sz="0" w:space="0" w:color="auto"/>
        <w:bottom w:val="none" w:sz="0" w:space="0" w:color="auto"/>
        <w:right w:val="none" w:sz="0" w:space="0" w:color="auto"/>
      </w:divBdr>
    </w:div>
    <w:div w:id="262610599">
      <w:marLeft w:val="0"/>
      <w:marRight w:val="0"/>
      <w:marTop w:val="0"/>
      <w:marBottom w:val="0"/>
      <w:divBdr>
        <w:top w:val="none" w:sz="0" w:space="0" w:color="auto"/>
        <w:left w:val="none" w:sz="0" w:space="0" w:color="auto"/>
        <w:bottom w:val="none" w:sz="0" w:space="0" w:color="auto"/>
        <w:right w:val="none" w:sz="0" w:space="0" w:color="auto"/>
      </w:divBdr>
    </w:div>
    <w:div w:id="262610600">
      <w:marLeft w:val="0"/>
      <w:marRight w:val="0"/>
      <w:marTop w:val="0"/>
      <w:marBottom w:val="0"/>
      <w:divBdr>
        <w:top w:val="none" w:sz="0" w:space="0" w:color="auto"/>
        <w:left w:val="none" w:sz="0" w:space="0" w:color="auto"/>
        <w:bottom w:val="none" w:sz="0" w:space="0" w:color="auto"/>
        <w:right w:val="none" w:sz="0" w:space="0" w:color="auto"/>
      </w:divBdr>
    </w:div>
    <w:div w:id="262610601">
      <w:marLeft w:val="0"/>
      <w:marRight w:val="0"/>
      <w:marTop w:val="0"/>
      <w:marBottom w:val="0"/>
      <w:divBdr>
        <w:top w:val="none" w:sz="0" w:space="0" w:color="auto"/>
        <w:left w:val="none" w:sz="0" w:space="0" w:color="auto"/>
        <w:bottom w:val="none" w:sz="0" w:space="0" w:color="auto"/>
        <w:right w:val="none" w:sz="0" w:space="0" w:color="auto"/>
      </w:divBdr>
    </w:div>
    <w:div w:id="262610602">
      <w:marLeft w:val="0"/>
      <w:marRight w:val="0"/>
      <w:marTop w:val="0"/>
      <w:marBottom w:val="0"/>
      <w:divBdr>
        <w:top w:val="none" w:sz="0" w:space="0" w:color="auto"/>
        <w:left w:val="none" w:sz="0" w:space="0" w:color="auto"/>
        <w:bottom w:val="none" w:sz="0" w:space="0" w:color="auto"/>
        <w:right w:val="none" w:sz="0" w:space="0" w:color="auto"/>
      </w:divBdr>
    </w:div>
    <w:div w:id="262610603">
      <w:marLeft w:val="0"/>
      <w:marRight w:val="0"/>
      <w:marTop w:val="0"/>
      <w:marBottom w:val="0"/>
      <w:divBdr>
        <w:top w:val="none" w:sz="0" w:space="0" w:color="auto"/>
        <w:left w:val="none" w:sz="0" w:space="0" w:color="auto"/>
        <w:bottom w:val="none" w:sz="0" w:space="0" w:color="auto"/>
        <w:right w:val="none" w:sz="0" w:space="0" w:color="auto"/>
      </w:divBdr>
    </w:div>
    <w:div w:id="262610604">
      <w:marLeft w:val="0"/>
      <w:marRight w:val="0"/>
      <w:marTop w:val="0"/>
      <w:marBottom w:val="0"/>
      <w:divBdr>
        <w:top w:val="none" w:sz="0" w:space="0" w:color="auto"/>
        <w:left w:val="none" w:sz="0" w:space="0" w:color="auto"/>
        <w:bottom w:val="none" w:sz="0" w:space="0" w:color="auto"/>
        <w:right w:val="none" w:sz="0" w:space="0" w:color="auto"/>
      </w:divBdr>
    </w:div>
    <w:div w:id="262610605">
      <w:marLeft w:val="0"/>
      <w:marRight w:val="0"/>
      <w:marTop w:val="0"/>
      <w:marBottom w:val="0"/>
      <w:divBdr>
        <w:top w:val="none" w:sz="0" w:space="0" w:color="auto"/>
        <w:left w:val="none" w:sz="0" w:space="0" w:color="auto"/>
        <w:bottom w:val="none" w:sz="0" w:space="0" w:color="auto"/>
        <w:right w:val="none" w:sz="0" w:space="0" w:color="auto"/>
      </w:divBdr>
    </w:div>
    <w:div w:id="262610606">
      <w:marLeft w:val="0"/>
      <w:marRight w:val="0"/>
      <w:marTop w:val="0"/>
      <w:marBottom w:val="0"/>
      <w:divBdr>
        <w:top w:val="none" w:sz="0" w:space="0" w:color="auto"/>
        <w:left w:val="none" w:sz="0" w:space="0" w:color="auto"/>
        <w:bottom w:val="none" w:sz="0" w:space="0" w:color="auto"/>
        <w:right w:val="none" w:sz="0" w:space="0" w:color="auto"/>
      </w:divBdr>
    </w:div>
    <w:div w:id="262610608">
      <w:marLeft w:val="0"/>
      <w:marRight w:val="0"/>
      <w:marTop w:val="0"/>
      <w:marBottom w:val="0"/>
      <w:divBdr>
        <w:top w:val="none" w:sz="0" w:space="0" w:color="auto"/>
        <w:left w:val="none" w:sz="0" w:space="0" w:color="auto"/>
        <w:bottom w:val="none" w:sz="0" w:space="0" w:color="auto"/>
        <w:right w:val="none" w:sz="0" w:space="0" w:color="auto"/>
      </w:divBdr>
    </w:div>
    <w:div w:id="262610609">
      <w:marLeft w:val="0"/>
      <w:marRight w:val="0"/>
      <w:marTop w:val="0"/>
      <w:marBottom w:val="0"/>
      <w:divBdr>
        <w:top w:val="none" w:sz="0" w:space="0" w:color="auto"/>
        <w:left w:val="none" w:sz="0" w:space="0" w:color="auto"/>
        <w:bottom w:val="none" w:sz="0" w:space="0" w:color="auto"/>
        <w:right w:val="none" w:sz="0" w:space="0" w:color="auto"/>
      </w:divBdr>
    </w:div>
    <w:div w:id="262610610">
      <w:marLeft w:val="0"/>
      <w:marRight w:val="0"/>
      <w:marTop w:val="0"/>
      <w:marBottom w:val="0"/>
      <w:divBdr>
        <w:top w:val="none" w:sz="0" w:space="0" w:color="auto"/>
        <w:left w:val="none" w:sz="0" w:space="0" w:color="auto"/>
        <w:bottom w:val="none" w:sz="0" w:space="0" w:color="auto"/>
        <w:right w:val="none" w:sz="0" w:space="0" w:color="auto"/>
      </w:divBdr>
    </w:div>
    <w:div w:id="262610612">
      <w:marLeft w:val="0"/>
      <w:marRight w:val="0"/>
      <w:marTop w:val="0"/>
      <w:marBottom w:val="0"/>
      <w:divBdr>
        <w:top w:val="none" w:sz="0" w:space="0" w:color="auto"/>
        <w:left w:val="none" w:sz="0" w:space="0" w:color="auto"/>
        <w:bottom w:val="none" w:sz="0" w:space="0" w:color="auto"/>
        <w:right w:val="none" w:sz="0" w:space="0" w:color="auto"/>
      </w:divBdr>
    </w:div>
    <w:div w:id="262610613">
      <w:marLeft w:val="0"/>
      <w:marRight w:val="0"/>
      <w:marTop w:val="0"/>
      <w:marBottom w:val="0"/>
      <w:divBdr>
        <w:top w:val="none" w:sz="0" w:space="0" w:color="auto"/>
        <w:left w:val="none" w:sz="0" w:space="0" w:color="auto"/>
        <w:bottom w:val="none" w:sz="0" w:space="0" w:color="auto"/>
        <w:right w:val="none" w:sz="0" w:space="0" w:color="auto"/>
      </w:divBdr>
      <w:divsChild>
        <w:div w:id="262610589">
          <w:marLeft w:val="0"/>
          <w:marRight w:val="0"/>
          <w:marTop w:val="0"/>
          <w:marBottom w:val="0"/>
          <w:divBdr>
            <w:top w:val="none" w:sz="0" w:space="0" w:color="auto"/>
            <w:left w:val="none" w:sz="0" w:space="0" w:color="auto"/>
            <w:bottom w:val="none" w:sz="0" w:space="0" w:color="auto"/>
            <w:right w:val="none" w:sz="0" w:space="0" w:color="auto"/>
          </w:divBdr>
        </w:div>
      </w:divsChild>
    </w:div>
    <w:div w:id="262610614">
      <w:marLeft w:val="0"/>
      <w:marRight w:val="0"/>
      <w:marTop w:val="0"/>
      <w:marBottom w:val="0"/>
      <w:divBdr>
        <w:top w:val="none" w:sz="0" w:space="0" w:color="auto"/>
        <w:left w:val="none" w:sz="0" w:space="0" w:color="auto"/>
        <w:bottom w:val="none" w:sz="0" w:space="0" w:color="auto"/>
        <w:right w:val="none" w:sz="0" w:space="0" w:color="auto"/>
      </w:divBdr>
    </w:div>
    <w:div w:id="262610615">
      <w:marLeft w:val="0"/>
      <w:marRight w:val="0"/>
      <w:marTop w:val="0"/>
      <w:marBottom w:val="0"/>
      <w:divBdr>
        <w:top w:val="none" w:sz="0" w:space="0" w:color="auto"/>
        <w:left w:val="none" w:sz="0" w:space="0" w:color="auto"/>
        <w:bottom w:val="none" w:sz="0" w:space="0" w:color="auto"/>
        <w:right w:val="none" w:sz="0" w:space="0" w:color="auto"/>
      </w:divBdr>
    </w:div>
    <w:div w:id="262610616">
      <w:marLeft w:val="0"/>
      <w:marRight w:val="0"/>
      <w:marTop w:val="0"/>
      <w:marBottom w:val="0"/>
      <w:divBdr>
        <w:top w:val="none" w:sz="0" w:space="0" w:color="auto"/>
        <w:left w:val="none" w:sz="0" w:space="0" w:color="auto"/>
        <w:bottom w:val="none" w:sz="0" w:space="0" w:color="auto"/>
        <w:right w:val="none" w:sz="0" w:space="0" w:color="auto"/>
      </w:divBdr>
    </w:div>
    <w:div w:id="262610617">
      <w:marLeft w:val="0"/>
      <w:marRight w:val="0"/>
      <w:marTop w:val="0"/>
      <w:marBottom w:val="0"/>
      <w:divBdr>
        <w:top w:val="none" w:sz="0" w:space="0" w:color="auto"/>
        <w:left w:val="none" w:sz="0" w:space="0" w:color="auto"/>
        <w:bottom w:val="none" w:sz="0" w:space="0" w:color="auto"/>
        <w:right w:val="none" w:sz="0" w:space="0" w:color="auto"/>
      </w:divBdr>
      <w:divsChild>
        <w:div w:id="262610594">
          <w:marLeft w:val="0"/>
          <w:marRight w:val="0"/>
          <w:marTop w:val="0"/>
          <w:marBottom w:val="0"/>
          <w:divBdr>
            <w:top w:val="none" w:sz="0" w:space="0" w:color="auto"/>
            <w:left w:val="none" w:sz="0" w:space="0" w:color="auto"/>
            <w:bottom w:val="none" w:sz="0" w:space="0" w:color="auto"/>
            <w:right w:val="none" w:sz="0" w:space="0" w:color="auto"/>
          </w:divBdr>
        </w:div>
      </w:divsChild>
    </w:div>
    <w:div w:id="262610618">
      <w:marLeft w:val="0"/>
      <w:marRight w:val="0"/>
      <w:marTop w:val="0"/>
      <w:marBottom w:val="0"/>
      <w:divBdr>
        <w:top w:val="none" w:sz="0" w:space="0" w:color="auto"/>
        <w:left w:val="none" w:sz="0" w:space="0" w:color="auto"/>
        <w:bottom w:val="none" w:sz="0" w:space="0" w:color="auto"/>
        <w:right w:val="none" w:sz="0" w:space="0" w:color="auto"/>
      </w:divBdr>
    </w:div>
    <w:div w:id="262610619">
      <w:marLeft w:val="0"/>
      <w:marRight w:val="0"/>
      <w:marTop w:val="0"/>
      <w:marBottom w:val="0"/>
      <w:divBdr>
        <w:top w:val="none" w:sz="0" w:space="0" w:color="auto"/>
        <w:left w:val="none" w:sz="0" w:space="0" w:color="auto"/>
        <w:bottom w:val="none" w:sz="0" w:space="0" w:color="auto"/>
        <w:right w:val="none" w:sz="0" w:space="0" w:color="auto"/>
      </w:divBdr>
    </w:div>
    <w:div w:id="262610620">
      <w:marLeft w:val="0"/>
      <w:marRight w:val="0"/>
      <w:marTop w:val="0"/>
      <w:marBottom w:val="0"/>
      <w:divBdr>
        <w:top w:val="none" w:sz="0" w:space="0" w:color="auto"/>
        <w:left w:val="none" w:sz="0" w:space="0" w:color="auto"/>
        <w:bottom w:val="none" w:sz="0" w:space="0" w:color="auto"/>
        <w:right w:val="none" w:sz="0" w:space="0" w:color="auto"/>
      </w:divBdr>
    </w:div>
    <w:div w:id="262610621">
      <w:marLeft w:val="0"/>
      <w:marRight w:val="0"/>
      <w:marTop w:val="0"/>
      <w:marBottom w:val="0"/>
      <w:divBdr>
        <w:top w:val="none" w:sz="0" w:space="0" w:color="auto"/>
        <w:left w:val="none" w:sz="0" w:space="0" w:color="auto"/>
        <w:bottom w:val="none" w:sz="0" w:space="0" w:color="auto"/>
        <w:right w:val="none" w:sz="0" w:space="0" w:color="auto"/>
      </w:divBdr>
    </w:div>
    <w:div w:id="262610622">
      <w:marLeft w:val="0"/>
      <w:marRight w:val="0"/>
      <w:marTop w:val="0"/>
      <w:marBottom w:val="0"/>
      <w:divBdr>
        <w:top w:val="none" w:sz="0" w:space="0" w:color="auto"/>
        <w:left w:val="none" w:sz="0" w:space="0" w:color="auto"/>
        <w:bottom w:val="none" w:sz="0" w:space="0" w:color="auto"/>
        <w:right w:val="none" w:sz="0" w:space="0" w:color="auto"/>
      </w:divBdr>
    </w:div>
    <w:div w:id="262610624">
      <w:marLeft w:val="0"/>
      <w:marRight w:val="0"/>
      <w:marTop w:val="0"/>
      <w:marBottom w:val="0"/>
      <w:divBdr>
        <w:top w:val="none" w:sz="0" w:space="0" w:color="auto"/>
        <w:left w:val="none" w:sz="0" w:space="0" w:color="auto"/>
        <w:bottom w:val="none" w:sz="0" w:space="0" w:color="auto"/>
        <w:right w:val="none" w:sz="0" w:space="0" w:color="auto"/>
      </w:divBdr>
    </w:div>
    <w:div w:id="262610626">
      <w:marLeft w:val="0"/>
      <w:marRight w:val="0"/>
      <w:marTop w:val="0"/>
      <w:marBottom w:val="0"/>
      <w:divBdr>
        <w:top w:val="none" w:sz="0" w:space="0" w:color="auto"/>
        <w:left w:val="none" w:sz="0" w:space="0" w:color="auto"/>
        <w:bottom w:val="none" w:sz="0" w:space="0" w:color="auto"/>
        <w:right w:val="none" w:sz="0" w:space="0" w:color="auto"/>
      </w:divBdr>
    </w:div>
    <w:div w:id="262610627">
      <w:marLeft w:val="0"/>
      <w:marRight w:val="0"/>
      <w:marTop w:val="0"/>
      <w:marBottom w:val="0"/>
      <w:divBdr>
        <w:top w:val="none" w:sz="0" w:space="0" w:color="auto"/>
        <w:left w:val="none" w:sz="0" w:space="0" w:color="auto"/>
        <w:bottom w:val="none" w:sz="0" w:space="0" w:color="auto"/>
        <w:right w:val="none" w:sz="0" w:space="0" w:color="auto"/>
      </w:divBdr>
    </w:div>
    <w:div w:id="262610629">
      <w:marLeft w:val="0"/>
      <w:marRight w:val="0"/>
      <w:marTop w:val="0"/>
      <w:marBottom w:val="0"/>
      <w:divBdr>
        <w:top w:val="none" w:sz="0" w:space="0" w:color="auto"/>
        <w:left w:val="none" w:sz="0" w:space="0" w:color="auto"/>
        <w:bottom w:val="none" w:sz="0" w:space="0" w:color="auto"/>
        <w:right w:val="none" w:sz="0" w:space="0" w:color="auto"/>
      </w:divBdr>
    </w:div>
    <w:div w:id="262610630">
      <w:marLeft w:val="0"/>
      <w:marRight w:val="0"/>
      <w:marTop w:val="0"/>
      <w:marBottom w:val="0"/>
      <w:divBdr>
        <w:top w:val="none" w:sz="0" w:space="0" w:color="auto"/>
        <w:left w:val="none" w:sz="0" w:space="0" w:color="auto"/>
        <w:bottom w:val="none" w:sz="0" w:space="0" w:color="auto"/>
        <w:right w:val="none" w:sz="0" w:space="0" w:color="auto"/>
      </w:divBdr>
    </w:div>
    <w:div w:id="262610632">
      <w:marLeft w:val="0"/>
      <w:marRight w:val="0"/>
      <w:marTop w:val="0"/>
      <w:marBottom w:val="0"/>
      <w:divBdr>
        <w:top w:val="none" w:sz="0" w:space="0" w:color="auto"/>
        <w:left w:val="none" w:sz="0" w:space="0" w:color="auto"/>
        <w:bottom w:val="none" w:sz="0" w:space="0" w:color="auto"/>
        <w:right w:val="none" w:sz="0" w:space="0" w:color="auto"/>
      </w:divBdr>
    </w:div>
    <w:div w:id="262610633">
      <w:marLeft w:val="0"/>
      <w:marRight w:val="0"/>
      <w:marTop w:val="45"/>
      <w:marBottom w:val="0"/>
      <w:divBdr>
        <w:top w:val="none" w:sz="0" w:space="0" w:color="auto"/>
        <w:left w:val="none" w:sz="0" w:space="0" w:color="auto"/>
        <w:bottom w:val="none" w:sz="0" w:space="0" w:color="auto"/>
        <w:right w:val="none" w:sz="0" w:space="0" w:color="auto"/>
      </w:divBdr>
      <w:divsChild>
        <w:div w:id="262610642">
          <w:marLeft w:val="0"/>
          <w:marRight w:val="0"/>
          <w:marTop w:val="0"/>
          <w:marBottom w:val="0"/>
          <w:divBdr>
            <w:top w:val="none" w:sz="0" w:space="0" w:color="auto"/>
            <w:left w:val="none" w:sz="0" w:space="0" w:color="auto"/>
            <w:bottom w:val="none" w:sz="0" w:space="0" w:color="auto"/>
            <w:right w:val="none" w:sz="0" w:space="0" w:color="auto"/>
          </w:divBdr>
          <w:divsChild>
            <w:div w:id="262610676">
              <w:marLeft w:val="0"/>
              <w:marRight w:val="0"/>
              <w:marTop w:val="0"/>
              <w:marBottom w:val="0"/>
              <w:divBdr>
                <w:top w:val="none" w:sz="0" w:space="0" w:color="auto"/>
                <w:left w:val="none" w:sz="0" w:space="0" w:color="auto"/>
                <w:bottom w:val="none" w:sz="0" w:space="0" w:color="auto"/>
                <w:right w:val="none" w:sz="0" w:space="0" w:color="auto"/>
              </w:divBdr>
              <w:divsChild>
                <w:div w:id="262610666">
                  <w:marLeft w:val="120"/>
                  <w:marRight w:val="4800"/>
                  <w:marTop w:val="0"/>
                  <w:marBottom w:val="0"/>
                  <w:divBdr>
                    <w:top w:val="single" w:sz="2" w:space="0" w:color="979797"/>
                    <w:left w:val="single" w:sz="6" w:space="0" w:color="979797"/>
                    <w:bottom w:val="single" w:sz="6" w:space="0" w:color="979797"/>
                    <w:right w:val="single" w:sz="6" w:space="0" w:color="979797"/>
                  </w:divBdr>
                  <w:divsChild>
                    <w:div w:id="262610647">
                      <w:marLeft w:val="0"/>
                      <w:marRight w:val="0"/>
                      <w:marTop w:val="0"/>
                      <w:marBottom w:val="0"/>
                      <w:divBdr>
                        <w:top w:val="none" w:sz="0" w:space="0" w:color="auto"/>
                        <w:left w:val="none" w:sz="0" w:space="0" w:color="auto"/>
                        <w:bottom w:val="none" w:sz="0" w:space="0" w:color="auto"/>
                        <w:right w:val="none" w:sz="0" w:space="0" w:color="auto"/>
                      </w:divBdr>
                      <w:divsChild>
                        <w:div w:id="262610657">
                          <w:marLeft w:val="0"/>
                          <w:marRight w:val="0"/>
                          <w:marTop w:val="0"/>
                          <w:marBottom w:val="0"/>
                          <w:divBdr>
                            <w:top w:val="none" w:sz="0" w:space="0" w:color="auto"/>
                            <w:left w:val="none" w:sz="0" w:space="0" w:color="auto"/>
                            <w:bottom w:val="none" w:sz="0" w:space="0" w:color="auto"/>
                            <w:right w:val="none" w:sz="0" w:space="0" w:color="auto"/>
                          </w:divBdr>
                          <w:divsChild>
                            <w:div w:id="262610668">
                              <w:marLeft w:val="0"/>
                              <w:marRight w:val="0"/>
                              <w:marTop w:val="0"/>
                              <w:marBottom w:val="0"/>
                              <w:divBdr>
                                <w:top w:val="none" w:sz="0" w:space="0" w:color="auto"/>
                                <w:left w:val="none" w:sz="0" w:space="0" w:color="auto"/>
                                <w:bottom w:val="none" w:sz="0" w:space="0" w:color="auto"/>
                                <w:right w:val="none" w:sz="0" w:space="0" w:color="auto"/>
                              </w:divBdr>
                              <w:divsChild>
                                <w:div w:id="262610655">
                                  <w:marLeft w:val="0"/>
                                  <w:marRight w:val="0"/>
                                  <w:marTop w:val="0"/>
                                  <w:marBottom w:val="0"/>
                                  <w:divBdr>
                                    <w:top w:val="none" w:sz="0" w:space="0" w:color="auto"/>
                                    <w:left w:val="none" w:sz="0" w:space="0" w:color="auto"/>
                                    <w:bottom w:val="none" w:sz="0" w:space="0" w:color="auto"/>
                                    <w:right w:val="none" w:sz="0" w:space="0" w:color="auto"/>
                                  </w:divBdr>
                                  <w:divsChild>
                                    <w:div w:id="262610644">
                                      <w:marLeft w:val="0"/>
                                      <w:marRight w:val="0"/>
                                      <w:marTop w:val="0"/>
                                      <w:marBottom w:val="0"/>
                                      <w:divBdr>
                                        <w:top w:val="none" w:sz="0" w:space="0" w:color="auto"/>
                                        <w:left w:val="none" w:sz="0" w:space="0" w:color="auto"/>
                                        <w:bottom w:val="none" w:sz="0" w:space="0" w:color="auto"/>
                                        <w:right w:val="none" w:sz="0" w:space="0" w:color="auto"/>
                                      </w:divBdr>
                                      <w:divsChild>
                                        <w:div w:id="262610664">
                                          <w:marLeft w:val="0"/>
                                          <w:marRight w:val="0"/>
                                          <w:marTop w:val="0"/>
                                          <w:marBottom w:val="0"/>
                                          <w:divBdr>
                                            <w:top w:val="none" w:sz="0" w:space="0" w:color="auto"/>
                                            <w:left w:val="none" w:sz="0" w:space="0" w:color="auto"/>
                                            <w:bottom w:val="none" w:sz="0" w:space="0" w:color="auto"/>
                                            <w:right w:val="none" w:sz="0" w:space="0" w:color="auto"/>
                                          </w:divBdr>
                                          <w:divsChild>
                                            <w:div w:id="262610669">
                                              <w:marLeft w:val="0"/>
                                              <w:marRight w:val="0"/>
                                              <w:marTop w:val="0"/>
                                              <w:marBottom w:val="0"/>
                                              <w:divBdr>
                                                <w:top w:val="none" w:sz="0" w:space="0" w:color="auto"/>
                                                <w:left w:val="none" w:sz="0" w:space="0" w:color="auto"/>
                                                <w:bottom w:val="none" w:sz="0" w:space="0" w:color="auto"/>
                                                <w:right w:val="none" w:sz="0" w:space="0" w:color="auto"/>
                                              </w:divBdr>
                                              <w:divsChild>
                                                <w:div w:id="262610638">
                                                  <w:marLeft w:val="0"/>
                                                  <w:marRight w:val="0"/>
                                                  <w:marTop w:val="0"/>
                                                  <w:marBottom w:val="0"/>
                                                  <w:divBdr>
                                                    <w:top w:val="none" w:sz="0" w:space="0" w:color="auto"/>
                                                    <w:left w:val="none" w:sz="0" w:space="0" w:color="auto"/>
                                                    <w:bottom w:val="none" w:sz="0" w:space="0" w:color="auto"/>
                                                    <w:right w:val="none" w:sz="0" w:space="0" w:color="auto"/>
                                                  </w:divBdr>
                                                  <w:divsChild>
                                                    <w:div w:id="262610628">
                                                      <w:marLeft w:val="0"/>
                                                      <w:marRight w:val="0"/>
                                                      <w:marTop w:val="0"/>
                                                      <w:marBottom w:val="0"/>
                                                      <w:divBdr>
                                                        <w:top w:val="none" w:sz="0" w:space="0" w:color="auto"/>
                                                        <w:left w:val="none" w:sz="0" w:space="0" w:color="auto"/>
                                                        <w:bottom w:val="none" w:sz="0" w:space="0" w:color="auto"/>
                                                        <w:right w:val="none" w:sz="0" w:space="0" w:color="auto"/>
                                                      </w:divBdr>
                                                      <w:divsChild>
                                                        <w:div w:id="262610636">
                                                          <w:marLeft w:val="0"/>
                                                          <w:marRight w:val="0"/>
                                                          <w:marTop w:val="0"/>
                                                          <w:marBottom w:val="0"/>
                                                          <w:divBdr>
                                                            <w:top w:val="none" w:sz="0" w:space="0" w:color="auto"/>
                                                            <w:left w:val="none" w:sz="0" w:space="0" w:color="auto"/>
                                                            <w:bottom w:val="none" w:sz="0" w:space="0" w:color="auto"/>
                                                            <w:right w:val="none" w:sz="0" w:space="0" w:color="auto"/>
                                                          </w:divBdr>
                                                          <w:divsChild>
                                                            <w:div w:id="262610631">
                                                              <w:marLeft w:val="0"/>
                                                              <w:marRight w:val="0"/>
                                                              <w:marTop w:val="0"/>
                                                              <w:marBottom w:val="120"/>
                                                              <w:divBdr>
                                                                <w:top w:val="none" w:sz="0" w:space="0" w:color="auto"/>
                                                                <w:left w:val="none" w:sz="0" w:space="0" w:color="auto"/>
                                                                <w:bottom w:val="none" w:sz="0" w:space="0" w:color="auto"/>
                                                                <w:right w:val="none" w:sz="0" w:space="0" w:color="auto"/>
                                                              </w:divBdr>
                                                            </w:div>
                                                          </w:divsChild>
                                                        </w:div>
                                                        <w:div w:id="262610651">
                                                          <w:marLeft w:val="0"/>
                                                          <w:marRight w:val="0"/>
                                                          <w:marTop w:val="0"/>
                                                          <w:marBottom w:val="0"/>
                                                          <w:divBdr>
                                                            <w:top w:val="none" w:sz="0" w:space="0" w:color="auto"/>
                                                            <w:left w:val="none" w:sz="0" w:space="0" w:color="auto"/>
                                                            <w:bottom w:val="none" w:sz="0" w:space="0" w:color="auto"/>
                                                            <w:right w:val="none" w:sz="0" w:space="0" w:color="auto"/>
                                                          </w:divBdr>
                                                          <w:divsChild>
                                                            <w:div w:id="262610625">
                                                              <w:marLeft w:val="0"/>
                                                              <w:marRight w:val="0"/>
                                                              <w:marTop w:val="0"/>
                                                              <w:marBottom w:val="0"/>
                                                              <w:divBdr>
                                                                <w:top w:val="none" w:sz="0" w:space="0" w:color="auto"/>
                                                                <w:left w:val="none" w:sz="0" w:space="0" w:color="auto"/>
                                                                <w:bottom w:val="none" w:sz="0" w:space="0" w:color="auto"/>
                                                                <w:right w:val="none" w:sz="0" w:space="0" w:color="auto"/>
                                                              </w:divBdr>
                                                              <w:divsChild>
                                                                <w:div w:id="262610667">
                                                                  <w:marLeft w:val="0"/>
                                                                  <w:marRight w:val="0"/>
                                                                  <w:marTop w:val="0"/>
                                                                  <w:marBottom w:val="0"/>
                                                                  <w:divBdr>
                                                                    <w:top w:val="none" w:sz="0" w:space="0" w:color="auto"/>
                                                                    <w:left w:val="none" w:sz="0" w:space="0" w:color="auto"/>
                                                                    <w:bottom w:val="none" w:sz="0" w:space="0" w:color="auto"/>
                                                                    <w:right w:val="none" w:sz="0" w:space="0" w:color="auto"/>
                                                                  </w:divBdr>
                                                                </w:div>
                                                                <w:div w:id="2626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62610634">
      <w:marLeft w:val="0"/>
      <w:marRight w:val="0"/>
      <w:marTop w:val="0"/>
      <w:marBottom w:val="0"/>
      <w:divBdr>
        <w:top w:val="none" w:sz="0" w:space="0" w:color="auto"/>
        <w:left w:val="none" w:sz="0" w:space="0" w:color="auto"/>
        <w:bottom w:val="none" w:sz="0" w:space="0" w:color="auto"/>
        <w:right w:val="none" w:sz="0" w:space="0" w:color="auto"/>
      </w:divBdr>
    </w:div>
    <w:div w:id="262610635">
      <w:marLeft w:val="0"/>
      <w:marRight w:val="0"/>
      <w:marTop w:val="0"/>
      <w:marBottom w:val="0"/>
      <w:divBdr>
        <w:top w:val="none" w:sz="0" w:space="0" w:color="auto"/>
        <w:left w:val="none" w:sz="0" w:space="0" w:color="auto"/>
        <w:bottom w:val="none" w:sz="0" w:space="0" w:color="auto"/>
        <w:right w:val="none" w:sz="0" w:space="0" w:color="auto"/>
      </w:divBdr>
    </w:div>
    <w:div w:id="262610637">
      <w:marLeft w:val="0"/>
      <w:marRight w:val="0"/>
      <w:marTop w:val="0"/>
      <w:marBottom w:val="0"/>
      <w:divBdr>
        <w:top w:val="none" w:sz="0" w:space="0" w:color="auto"/>
        <w:left w:val="none" w:sz="0" w:space="0" w:color="auto"/>
        <w:bottom w:val="none" w:sz="0" w:space="0" w:color="auto"/>
        <w:right w:val="none" w:sz="0" w:space="0" w:color="auto"/>
      </w:divBdr>
    </w:div>
    <w:div w:id="262610640">
      <w:marLeft w:val="0"/>
      <w:marRight w:val="0"/>
      <w:marTop w:val="0"/>
      <w:marBottom w:val="0"/>
      <w:divBdr>
        <w:top w:val="none" w:sz="0" w:space="0" w:color="auto"/>
        <w:left w:val="none" w:sz="0" w:space="0" w:color="auto"/>
        <w:bottom w:val="none" w:sz="0" w:space="0" w:color="auto"/>
        <w:right w:val="none" w:sz="0" w:space="0" w:color="auto"/>
      </w:divBdr>
    </w:div>
    <w:div w:id="262610641">
      <w:marLeft w:val="0"/>
      <w:marRight w:val="0"/>
      <w:marTop w:val="0"/>
      <w:marBottom w:val="0"/>
      <w:divBdr>
        <w:top w:val="none" w:sz="0" w:space="0" w:color="auto"/>
        <w:left w:val="none" w:sz="0" w:space="0" w:color="auto"/>
        <w:bottom w:val="none" w:sz="0" w:space="0" w:color="auto"/>
        <w:right w:val="none" w:sz="0" w:space="0" w:color="auto"/>
      </w:divBdr>
    </w:div>
    <w:div w:id="262610645">
      <w:marLeft w:val="0"/>
      <w:marRight w:val="0"/>
      <w:marTop w:val="0"/>
      <w:marBottom w:val="0"/>
      <w:divBdr>
        <w:top w:val="none" w:sz="0" w:space="0" w:color="auto"/>
        <w:left w:val="none" w:sz="0" w:space="0" w:color="auto"/>
        <w:bottom w:val="none" w:sz="0" w:space="0" w:color="auto"/>
        <w:right w:val="none" w:sz="0" w:space="0" w:color="auto"/>
      </w:divBdr>
    </w:div>
    <w:div w:id="262610646">
      <w:marLeft w:val="0"/>
      <w:marRight w:val="0"/>
      <w:marTop w:val="0"/>
      <w:marBottom w:val="0"/>
      <w:divBdr>
        <w:top w:val="none" w:sz="0" w:space="0" w:color="auto"/>
        <w:left w:val="none" w:sz="0" w:space="0" w:color="auto"/>
        <w:bottom w:val="none" w:sz="0" w:space="0" w:color="auto"/>
        <w:right w:val="none" w:sz="0" w:space="0" w:color="auto"/>
      </w:divBdr>
    </w:div>
    <w:div w:id="262610648">
      <w:marLeft w:val="0"/>
      <w:marRight w:val="0"/>
      <w:marTop w:val="0"/>
      <w:marBottom w:val="0"/>
      <w:divBdr>
        <w:top w:val="none" w:sz="0" w:space="0" w:color="auto"/>
        <w:left w:val="none" w:sz="0" w:space="0" w:color="auto"/>
        <w:bottom w:val="none" w:sz="0" w:space="0" w:color="auto"/>
        <w:right w:val="none" w:sz="0" w:space="0" w:color="auto"/>
      </w:divBdr>
    </w:div>
    <w:div w:id="262610649">
      <w:marLeft w:val="0"/>
      <w:marRight w:val="0"/>
      <w:marTop w:val="0"/>
      <w:marBottom w:val="0"/>
      <w:divBdr>
        <w:top w:val="none" w:sz="0" w:space="0" w:color="auto"/>
        <w:left w:val="none" w:sz="0" w:space="0" w:color="auto"/>
        <w:bottom w:val="none" w:sz="0" w:space="0" w:color="auto"/>
        <w:right w:val="none" w:sz="0" w:space="0" w:color="auto"/>
      </w:divBdr>
    </w:div>
    <w:div w:id="262610650">
      <w:marLeft w:val="0"/>
      <w:marRight w:val="0"/>
      <w:marTop w:val="0"/>
      <w:marBottom w:val="0"/>
      <w:divBdr>
        <w:top w:val="none" w:sz="0" w:space="0" w:color="auto"/>
        <w:left w:val="none" w:sz="0" w:space="0" w:color="auto"/>
        <w:bottom w:val="none" w:sz="0" w:space="0" w:color="auto"/>
        <w:right w:val="none" w:sz="0" w:space="0" w:color="auto"/>
      </w:divBdr>
    </w:div>
    <w:div w:id="262610652">
      <w:marLeft w:val="0"/>
      <w:marRight w:val="0"/>
      <w:marTop w:val="0"/>
      <w:marBottom w:val="0"/>
      <w:divBdr>
        <w:top w:val="none" w:sz="0" w:space="0" w:color="auto"/>
        <w:left w:val="none" w:sz="0" w:space="0" w:color="auto"/>
        <w:bottom w:val="none" w:sz="0" w:space="0" w:color="auto"/>
        <w:right w:val="none" w:sz="0" w:space="0" w:color="auto"/>
      </w:divBdr>
    </w:div>
    <w:div w:id="262610653">
      <w:marLeft w:val="0"/>
      <w:marRight w:val="0"/>
      <w:marTop w:val="0"/>
      <w:marBottom w:val="0"/>
      <w:divBdr>
        <w:top w:val="none" w:sz="0" w:space="0" w:color="auto"/>
        <w:left w:val="none" w:sz="0" w:space="0" w:color="auto"/>
        <w:bottom w:val="none" w:sz="0" w:space="0" w:color="auto"/>
        <w:right w:val="none" w:sz="0" w:space="0" w:color="auto"/>
      </w:divBdr>
    </w:div>
    <w:div w:id="262610654">
      <w:marLeft w:val="0"/>
      <w:marRight w:val="0"/>
      <w:marTop w:val="0"/>
      <w:marBottom w:val="0"/>
      <w:divBdr>
        <w:top w:val="none" w:sz="0" w:space="0" w:color="auto"/>
        <w:left w:val="none" w:sz="0" w:space="0" w:color="auto"/>
        <w:bottom w:val="none" w:sz="0" w:space="0" w:color="auto"/>
        <w:right w:val="none" w:sz="0" w:space="0" w:color="auto"/>
      </w:divBdr>
    </w:div>
    <w:div w:id="262610656">
      <w:marLeft w:val="0"/>
      <w:marRight w:val="0"/>
      <w:marTop w:val="0"/>
      <w:marBottom w:val="0"/>
      <w:divBdr>
        <w:top w:val="none" w:sz="0" w:space="0" w:color="auto"/>
        <w:left w:val="none" w:sz="0" w:space="0" w:color="auto"/>
        <w:bottom w:val="none" w:sz="0" w:space="0" w:color="auto"/>
        <w:right w:val="none" w:sz="0" w:space="0" w:color="auto"/>
      </w:divBdr>
    </w:div>
    <w:div w:id="262610658">
      <w:marLeft w:val="0"/>
      <w:marRight w:val="0"/>
      <w:marTop w:val="0"/>
      <w:marBottom w:val="0"/>
      <w:divBdr>
        <w:top w:val="none" w:sz="0" w:space="0" w:color="auto"/>
        <w:left w:val="none" w:sz="0" w:space="0" w:color="auto"/>
        <w:bottom w:val="none" w:sz="0" w:space="0" w:color="auto"/>
        <w:right w:val="none" w:sz="0" w:space="0" w:color="auto"/>
      </w:divBdr>
    </w:div>
    <w:div w:id="262610660">
      <w:marLeft w:val="0"/>
      <w:marRight w:val="0"/>
      <w:marTop w:val="0"/>
      <w:marBottom w:val="0"/>
      <w:divBdr>
        <w:top w:val="none" w:sz="0" w:space="0" w:color="auto"/>
        <w:left w:val="none" w:sz="0" w:space="0" w:color="auto"/>
        <w:bottom w:val="none" w:sz="0" w:space="0" w:color="auto"/>
        <w:right w:val="none" w:sz="0" w:space="0" w:color="auto"/>
      </w:divBdr>
    </w:div>
    <w:div w:id="262610661">
      <w:marLeft w:val="0"/>
      <w:marRight w:val="0"/>
      <w:marTop w:val="0"/>
      <w:marBottom w:val="0"/>
      <w:divBdr>
        <w:top w:val="none" w:sz="0" w:space="0" w:color="auto"/>
        <w:left w:val="none" w:sz="0" w:space="0" w:color="auto"/>
        <w:bottom w:val="none" w:sz="0" w:space="0" w:color="auto"/>
        <w:right w:val="none" w:sz="0" w:space="0" w:color="auto"/>
      </w:divBdr>
      <w:divsChild>
        <w:div w:id="262610659">
          <w:marLeft w:val="0"/>
          <w:marRight w:val="0"/>
          <w:marTop w:val="0"/>
          <w:marBottom w:val="0"/>
          <w:divBdr>
            <w:top w:val="none" w:sz="0" w:space="0" w:color="auto"/>
            <w:left w:val="none" w:sz="0" w:space="0" w:color="auto"/>
            <w:bottom w:val="none" w:sz="0" w:space="0" w:color="auto"/>
            <w:right w:val="none" w:sz="0" w:space="0" w:color="auto"/>
          </w:divBdr>
          <w:divsChild>
            <w:div w:id="262610681">
              <w:marLeft w:val="0"/>
              <w:marRight w:val="0"/>
              <w:marTop w:val="0"/>
              <w:marBottom w:val="0"/>
              <w:divBdr>
                <w:top w:val="none" w:sz="0" w:space="0" w:color="auto"/>
                <w:left w:val="none" w:sz="0" w:space="0" w:color="auto"/>
                <w:bottom w:val="none" w:sz="0" w:space="0" w:color="auto"/>
                <w:right w:val="none" w:sz="0" w:space="0" w:color="auto"/>
              </w:divBdr>
              <w:divsChild>
                <w:div w:id="262610678">
                  <w:marLeft w:val="2928"/>
                  <w:marRight w:val="0"/>
                  <w:marTop w:val="720"/>
                  <w:marBottom w:val="0"/>
                  <w:divBdr>
                    <w:top w:val="none" w:sz="0" w:space="0" w:color="auto"/>
                    <w:left w:val="none" w:sz="0" w:space="0" w:color="auto"/>
                    <w:bottom w:val="none" w:sz="0" w:space="0" w:color="auto"/>
                    <w:right w:val="none" w:sz="0" w:space="0" w:color="auto"/>
                  </w:divBdr>
                  <w:divsChild>
                    <w:div w:id="262610639">
                      <w:marLeft w:val="0"/>
                      <w:marRight w:val="0"/>
                      <w:marTop w:val="0"/>
                      <w:marBottom w:val="0"/>
                      <w:divBdr>
                        <w:top w:val="none" w:sz="0" w:space="0" w:color="auto"/>
                        <w:left w:val="none" w:sz="0" w:space="0" w:color="auto"/>
                        <w:bottom w:val="none" w:sz="0" w:space="0" w:color="auto"/>
                        <w:right w:val="none" w:sz="0" w:space="0" w:color="auto"/>
                      </w:divBdr>
                      <w:divsChild>
                        <w:div w:id="262610643">
                          <w:marLeft w:val="384"/>
                          <w:marRight w:val="384"/>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62610662">
      <w:marLeft w:val="0"/>
      <w:marRight w:val="0"/>
      <w:marTop w:val="0"/>
      <w:marBottom w:val="0"/>
      <w:divBdr>
        <w:top w:val="none" w:sz="0" w:space="0" w:color="auto"/>
        <w:left w:val="none" w:sz="0" w:space="0" w:color="auto"/>
        <w:bottom w:val="none" w:sz="0" w:space="0" w:color="auto"/>
        <w:right w:val="none" w:sz="0" w:space="0" w:color="auto"/>
      </w:divBdr>
    </w:div>
    <w:div w:id="262610663">
      <w:marLeft w:val="0"/>
      <w:marRight w:val="0"/>
      <w:marTop w:val="0"/>
      <w:marBottom w:val="0"/>
      <w:divBdr>
        <w:top w:val="none" w:sz="0" w:space="0" w:color="auto"/>
        <w:left w:val="none" w:sz="0" w:space="0" w:color="auto"/>
        <w:bottom w:val="none" w:sz="0" w:space="0" w:color="auto"/>
        <w:right w:val="none" w:sz="0" w:space="0" w:color="auto"/>
      </w:divBdr>
    </w:div>
    <w:div w:id="262610665">
      <w:marLeft w:val="0"/>
      <w:marRight w:val="0"/>
      <w:marTop w:val="0"/>
      <w:marBottom w:val="0"/>
      <w:divBdr>
        <w:top w:val="none" w:sz="0" w:space="0" w:color="auto"/>
        <w:left w:val="none" w:sz="0" w:space="0" w:color="auto"/>
        <w:bottom w:val="none" w:sz="0" w:space="0" w:color="auto"/>
        <w:right w:val="none" w:sz="0" w:space="0" w:color="auto"/>
      </w:divBdr>
    </w:div>
    <w:div w:id="262610670">
      <w:marLeft w:val="0"/>
      <w:marRight w:val="0"/>
      <w:marTop w:val="0"/>
      <w:marBottom w:val="0"/>
      <w:divBdr>
        <w:top w:val="none" w:sz="0" w:space="0" w:color="auto"/>
        <w:left w:val="none" w:sz="0" w:space="0" w:color="auto"/>
        <w:bottom w:val="none" w:sz="0" w:space="0" w:color="auto"/>
        <w:right w:val="none" w:sz="0" w:space="0" w:color="auto"/>
      </w:divBdr>
    </w:div>
    <w:div w:id="262610671">
      <w:marLeft w:val="0"/>
      <w:marRight w:val="0"/>
      <w:marTop w:val="0"/>
      <w:marBottom w:val="0"/>
      <w:divBdr>
        <w:top w:val="none" w:sz="0" w:space="0" w:color="auto"/>
        <w:left w:val="none" w:sz="0" w:space="0" w:color="auto"/>
        <w:bottom w:val="none" w:sz="0" w:space="0" w:color="auto"/>
        <w:right w:val="none" w:sz="0" w:space="0" w:color="auto"/>
      </w:divBdr>
    </w:div>
    <w:div w:id="262610673">
      <w:marLeft w:val="0"/>
      <w:marRight w:val="0"/>
      <w:marTop w:val="0"/>
      <w:marBottom w:val="0"/>
      <w:divBdr>
        <w:top w:val="none" w:sz="0" w:space="0" w:color="auto"/>
        <w:left w:val="none" w:sz="0" w:space="0" w:color="auto"/>
        <w:bottom w:val="none" w:sz="0" w:space="0" w:color="auto"/>
        <w:right w:val="none" w:sz="0" w:space="0" w:color="auto"/>
      </w:divBdr>
    </w:div>
    <w:div w:id="262610674">
      <w:marLeft w:val="0"/>
      <w:marRight w:val="0"/>
      <w:marTop w:val="0"/>
      <w:marBottom w:val="0"/>
      <w:divBdr>
        <w:top w:val="none" w:sz="0" w:space="0" w:color="auto"/>
        <w:left w:val="none" w:sz="0" w:space="0" w:color="auto"/>
        <w:bottom w:val="none" w:sz="0" w:space="0" w:color="auto"/>
        <w:right w:val="none" w:sz="0" w:space="0" w:color="auto"/>
      </w:divBdr>
    </w:div>
    <w:div w:id="262610675">
      <w:marLeft w:val="0"/>
      <w:marRight w:val="0"/>
      <w:marTop w:val="0"/>
      <w:marBottom w:val="0"/>
      <w:divBdr>
        <w:top w:val="none" w:sz="0" w:space="0" w:color="auto"/>
        <w:left w:val="none" w:sz="0" w:space="0" w:color="auto"/>
        <w:bottom w:val="none" w:sz="0" w:space="0" w:color="auto"/>
        <w:right w:val="none" w:sz="0" w:space="0" w:color="auto"/>
      </w:divBdr>
    </w:div>
    <w:div w:id="262610677">
      <w:marLeft w:val="0"/>
      <w:marRight w:val="0"/>
      <w:marTop w:val="0"/>
      <w:marBottom w:val="0"/>
      <w:divBdr>
        <w:top w:val="none" w:sz="0" w:space="0" w:color="auto"/>
        <w:left w:val="none" w:sz="0" w:space="0" w:color="auto"/>
        <w:bottom w:val="none" w:sz="0" w:space="0" w:color="auto"/>
        <w:right w:val="none" w:sz="0" w:space="0" w:color="auto"/>
      </w:divBdr>
    </w:div>
    <w:div w:id="262610679">
      <w:marLeft w:val="0"/>
      <w:marRight w:val="0"/>
      <w:marTop w:val="0"/>
      <w:marBottom w:val="0"/>
      <w:divBdr>
        <w:top w:val="none" w:sz="0" w:space="0" w:color="auto"/>
        <w:left w:val="none" w:sz="0" w:space="0" w:color="auto"/>
        <w:bottom w:val="none" w:sz="0" w:space="0" w:color="auto"/>
        <w:right w:val="none" w:sz="0" w:space="0" w:color="auto"/>
      </w:divBdr>
    </w:div>
    <w:div w:id="262610680">
      <w:marLeft w:val="0"/>
      <w:marRight w:val="0"/>
      <w:marTop w:val="0"/>
      <w:marBottom w:val="0"/>
      <w:divBdr>
        <w:top w:val="none" w:sz="0" w:space="0" w:color="auto"/>
        <w:left w:val="none" w:sz="0" w:space="0" w:color="auto"/>
        <w:bottom w:val="none" w:sz="0" w:space="0" w:color="auto"/>
        <w:right w:val="none" w:sz="0" w:space="0" w:color="auto"/>
      </w:divBdr>
    </w:div>
    <w:div w:id="262610682">
      <w:marLeft w:val="0"/>
      <w:marRight w:val="0"/>
      <w:marTop w:val="0"/>
      <w:marBottom w:val="0"/>
      <w:divBdr>
        <w:top w:val="none" w:sz="0" w:space="0" w:color="auto"/>
        <w:left w:val="none" w:sz="0" w:space="0" w:color="auto"/>
        <w:bottom w:val="none" w:sz="0" w:space="0" w:color="auto"/>
        <w:right w:val="none" w:sz="0" w:space="0" w:color="auto"/>
      </w:divBdr>
    </w:div>
    <w:div w:id="262610683">
      <w:marLeft w:val="0"/>
      <w:marRight w:val="0"/>
      <w:marTop w:val="0"/>
      <w:marBottom w:val="0"/>
      <w:divBdr>
        <w:top w:val="none" w:sz="0" w:space="0" w:color="auto"/>
        <w:left w:val="none" w:sz="0" w:space="0" w:color="auto"/>
        <w:bottom w:val="none" w:sz="0" w:space="0" w:color="auto"/>
        <w:right w:val="none" w:sz="0" w:space="0" w:color="auto"/>
      </w:divBdr>
    </w:div>
    <w:div w:id="262610684">
      <w:marLeft w:val="0"/>
      <w:marRight w:val="0"/>
      <w:marTop w:val="0"/>
      <w:marBottom w:val="0"/>
      <w:divBdr>
        <w:top w:val="none" w:sz="0" w:space="0" w:color="auto"/>
        <w:left w:val="none" w:sz="0" w:space="0" w:color="auto"/>
        <w:bottom w:val="none" w:sz="0" w:space="0" w:color="auto"/>
        <w:right w:val="none" w:sz="0" w:space="0" w:color="auto"/>
      </w:divBdr>
    </w:div>
    <w:div w:id="262610685">
      <w:marLeft w:val="0"/>
      <w:marRight w:val="0"/>
      <w:marTop w:val="0"/>
      <w:marBottom w:val="0"/>
      <w:divBdr>
        <w:top w:val="none" w:sz="0" w:space="0" w:color="auto"/>
        <w:left w:val="none" w:sz="0" w:space="0" w:color="auto"/>
        <w:bottom w:val="none" w:sz="0" w:space="0" w:color="auto"/>
        <w:right w:val="none" w:sz="0" w:space="0" w:color="auto"/>
      </w:divBdr>
    </w:div>
    <w:div w:id="262610686">
      <w:marLeft w:val="0"/>
      <w:marRight w:val="0"/>
      <w:marTop w:val="0"/>
      <w:marBottom w:val="0"/>
      <w:divBdr>
        <w:top w:val="none" w:sz="0" w:space="0" w:color="auto"/>
        <w:left w:val="none" w:sz="0" w:space="0" w:color="auto"/>
        <w:bottom w:val="none" w:sz="0" w:space="0" w:color="auto"/>
        <w:right w:val="none" w:sz="0" w:space="0" w:color="auto"/>
      </w:divBdr>
    </w:div>
    <w:div w:id="262995970">
      <w:bodyDiv w:val="1"/>
      <w:marLeft w:val="0"/>
      <w:marRight w:val="0"/>
      <w:marTop w:val="0"/>
      <w:marBottom w:val="0"/>
      <w:divBdr>
        <w:top w:val="none" w:sz="0" w:space="0" w:color="auto"/>
        <w:left w:val="none" w:sz="0" w:space="0" w:color="auto"/>
        <w:bottom w:val="none" w:sz="0" w:space="0" w:color="auto"/>
        <w:right w:val="none" w:sz="0" w:space="0" w:color="auto"/>
      </w:divBdr>
    </w:div>
    <w:div w:id="269970031">
      <w:bodyDiv w:val="1"/>
      <w:marLeft w:val="0"/>
      <w:marRight w:val="0"/>
      <w:marTop w:val="0"/>
      <w:marBottom w:val="0"/>
      <w:divBdr>
        <w:top w:val="none" w:sz="0" w:space="0" w:color="auto"/>
        <w:left w:val="none" w:sz="0" w:space="0" w:color="auto"/>
        <w:bottom w:val="none" w:sz="0" w:space="0" w:color="auto"/>
        <w:right w:val="none" w:sz="0" w:space="0" w:color="auto"/>
      </w:divBdr>
    </w:div>
    <w:div w:id="273371477">
      <w:bodyDiv w:val="1"/>
      <w:marLeft w:val="0"/>
      <w:marRight w:val="0"/>
      <w:marTop w:val="0"/>
      <w:marBottom w:val="0"/>
      <w:divBdr>
        <w:top w:val="none" w:sz="0" w:space="0" w:color="auto"/>
        <w:left w:val="none" w:sz="0" w:space="0" w:color="auto"/>
        <w:bottom w:val="none" w:sz="0" w:space="0" w:color="auto"/>
        <w:right w:val="none" w:sz="0" w:space="0" w:color="auto"/>
      </w:divBdr>
    </w:div>
    <w:div w:id="281621296">
      <w:bodyDiv w:val="1"/>
      <w:marLeft w:val="0"/>
      <w:marRight w:val="0"/>
      <w:marTop w:val="0"/>
      <w:marBottom w:val="0"/>
      <w:divBdr>
        <w:top w:val="none" w:sz="0" w:space="0" w:color="auto"/>
        <w:left w:val="none" w:sz="0" w:space="0" w:color="auto"/>
        <w:bottom w:val="none" w:sz="0" w:space="0" w:color="auto"/>
        <w:right w:val="none" w:sz="0" w:space="0" w:color="auto"/>
      </w:divBdr>
    </w:div>
    <w:div w:id="292446036">
      <w:bodyDiv w:val="1"/>
      <w:marLeft w:val="0"/>
      <w:marRight w:val="0"/>
      <w:marTop w:val="0"/>
      <w:marBottom w:val="0"/>
      <w:divBdr>
        <w:top w:val="none" w:sz="0" w:space="0" w:color="auto"/>
        <w:left w:val="none" w:sz="0" w:space="0" w:color="auto"/>
        <w:bottom w:val="none" w:sz="0" w:space="0" w:color="auto"/>
        <w:right w:val="none" w:sz="0" w:space="0" w:color="auto"/>
      </w:divBdr>
    </w:div>
    <w:div w:id="300696416">
      <w:bodyDiv w:val="1"/>
      <w:marLeft w:val="0"/>
      <w:marRight w:val="0"/>
      <w:marTop w:val="0"/>
      <w:marBottom w:val="0"/>
      <w:divBdr>
        <w:top w:val="none" w:sz="0" w:space="0" w:color="auto"/>
        <w:left w:val="none" w:sz="0" w:space="0" w:color="auto"/>
        <w:bottom w:val="none" w:sz="0" w:space="0" w:color="auto"/>
        <w:right w:val="none" w:sz="0" w:space="0" w:color="auto"/>
      </w:divBdr>
    </w:div>
    <w:div w:id="312609379">
      <w:bodyDiv w:val="1"/>
      <w:marLeft w:val="0"/>
      <w:marRight w:val="0"/>
      <w:marTop w:val="0"/>
      <w:marBottom w:val="0"/>
      <w:divBdr>
        <w:top w:val="none" w:sz="0" w:space="0" w:color="auto"/>
        <w:left w:val="none" w:sz="0" w:space="0" w:color="auto"/>
        <w:bottom w:val="none" w:sz="0" w:space="0" w:color="auto"/>
        <w:right w:val="none" w:sz="0" w:space="0" w:color="auto"/>
      </w:divBdr>
      <w:divsChild>
        <w:div w:id="1077023082">
          <w:marLeft w:val="0"/>
          <w:marRight w:val="0"/>
          <w:marTop w:val="0"/>
          <w:marBottom w:val="0"/>
          <w:divBdr>
            <w:top w:val="none" w:sz="0" w:space="0" w:color="auto"/>
            <w:left w:val="none" w:sz="0" w:space="0" w:color="auto"/>
            <w:bottom w:val="none" w:sz="0" w:space="0" w:color="auto"/>
            <w:right w:val="none" w:sz="0" w:space="0" w:color="auto"/>
          </w:divBdr>
        </w:div>
      </w:divsChild>
    </w:div>
    <w:div w:id="314342207">
      <w:bodyDiv w:val="1"/>
      <w:marLeft w:val="0"/>
      <w:marRight w:val="0"/>
      <w:marTop w:val="0"/>
      <w:marBottom w:val="0"/>
      <w:divBdr>
        <w:top w:val="none" w:sz="0" w:space="0" w:color="auto"/>
        <w:left w:val="none" w:sz="0" w:space="0" w:color="auto"/>
        <w:bottom w:val="none" w:sz="0" w:space="0" w:color="auto"/>
        <w:right w:val="none" w:sz="0" w:space="0" w:color="auto"/>
      </w:divBdr>
    </w:div>
    <w:div w:id="319508976">
      <w:bodyDiv w:val="1"/>
      <w:marLeft w:val="0"/>
      <w:marRight w:val="0"/>
      <w:marTop w:val="0"/>
      <w:marBottom w:val="0"/>
      <w:divBdr>
        <w:top w:val="none" w:sz="0" w:space="0" w:color="auto"/>
        <w:left w:val="none" w:sz="0" w:space="0" w:color="auto"/>
        <w:bottom w:val="none" w:sz="0" w:space="0" w:color="auto"/>
        <w:right w:val="none" w:sz="0" w:space="0" w:color="auto"/>
      </w:divBdr>
    </w:div>
    <w:div w:id="320812857">
      <w:bodyDiv w:val="1"/>
      <w:marLeft w:val="0"/>
      <w:marRight w:val="0"/>
      <w:marTop w:val="0"/>
      <w:marBottom w:val="0"/>
      <w:divBdr>
        <w:top w:val="none" w:sz="0" w:space="0" w:color="auto"/>
        <w:left w:val="none" w:sz="0" w:space="0" w:color="auto"/>
        <w:bottom w:val="none" w:sz="0" w:space="0" w:color="auto"/>
        <w:right w:val="none" w:sz="0" w:space="0" w:color="auto"/>
      </w:divBdr>
    </w:div>
    <w:div w:id="321666216">
      <w:bodyDiv w:val="1"/>
      <w:marLeft w:val="0"/>
      <w:marRight w:val="0"/>
      <w:marTop w:val="0"/>
      <w:marBottom w:val="0"/>
      <w:divBdr>
        <w:top w:val="none" w:sz="0" w:space="0" w:color="auto"/>
        <w:left w:val="none" w:sz="0" w:space="0" w:color="auto"/>
        <w:bottom w:val="none" w:sz="0" w:space="0" w:color="auto"/>
        <w:right w:val="none" w:sz="0" w:space="0" w:color="auto"/>
      </w:divBdr>
    </w:div>
    <w:div w:id="345863607">
      <w:bodyDiv w:val="1"/>
      <w:marLeft w:val="0"/>
      <w:marRight w:val="0"/>
      <w:marTop w:val="0"/>
      <w:marBottom w:val="0"/>
      <w:divBdr>
        <w:top w:val="none" w:sz="0" w:space="0" w:color="auto"/>
        <w:left w:val="none" w:sz="0" w:space="0" w:color="auto"/>
        <w:bottom w:val="none" w:sz="0" w:space="0" w:color="auto"/>
        <w:right w:val="none" w:sz="0" w:space="0" w:color="auto"/>
      </w:divBdr>
      <w:divsChild>
        <w:div w:id="1058164021">
          <w:marLeft w:val="0"/>
          <w:marRight w:val="0"/>
          <w:marTop w:val="0"/>
          <w:marBottom w:val="0"/>
          <w:divBdr>
            <w:top w:val="none" w:sz="0" w:space="0" w:color="auto"/>
            <w:left w:val="none" w:sz="0" w:space="0" w:color="auto"/>
            <w:bottom w:val="none" w:sz="0" w:space="0" w:color="auto"/>
            <w:right w:val="none" w:sz="0" w:space="0" w:color="auto"/>
          </w:divBdr>
        </w:div>
        <w:div w:id="1576940796">
          <w:marLeft w:val="0"/>
          <w:marRight w:val="0"/>
          <w:marTop w:val="0"/>
          <w:marBottom w:val="0"/>
          <w:divBdr>
            <w:top w:val="none" w:sz="0" w:space="0" w:color="auto"/>
            <w:left w:val="none" w:sz="0" w:space="0" w:color="auto"/>
            <w:bottom w:val="none" w:sz="0" w:space="0" w:color="auto"/>
            <w:right w:val="none" w:sz="0" w:space="0" w:color="auto"/>
          </w:divBdr>
        </w:div>
        <w:div w:id="1620337196">
          <w:marLeft w:val="0"/>
          <w:marRight w:val="0"/>
          <w:marTop w:val="0"/>
          <w:marBottom w:val="0"/>
          <w:divBdr>
            <w:top w:val="none" w:sz="0" w:space="0" w:color="auto"/>
            <w:left w:val="none" w:sz="0" w:space="0" w:color="auto"/>
            <w:bottom w:val="none" w:sz="0" w:space="0" w:color="auto"/>
            <w:right w:val="none" w:sz="0" w:space="0" w:color="auto"/>
          </w:divBdr>
        </w:div>
      </w:divsChild>
    </w:div>
    <w:div w:id="351345444">
      <w:bodyDiv w:val="1"/>
      <w:marLeft w:val="0"/>
      <w:marRight w:val="0"/>
      <w:marTop w:val="0"/>
      <w:marBottom w:val="0"/>
      <w:divBdr>
        <w:top w:val="none" w:sz="0" w:space="0" w:color="auto"/>
        <w:left w:val="none" w:sz="0" w:space="0" w:color="auto"/>
        <w:bottom w:val="none" w:sz="0" w:space="0" w:color="auto"/>
        <w:right w:val="none" w:sz="0" w:space="0" w:color="auto"/>
      </w:divBdr>
    </w:div>
    <w:div w:id="351953171">
      <w:bodyDiv w:val="1"/>
      <w:marLeft w:val="0"/>
      <w:marRight w:val="0"/>
      <w:marTop w:val="0"/>
      <w:marBottom w:val="0"/>
      <w:divBdr>
        <w:top w:val="none" w:sz="0" w:space="0" w:color="auto"/>
        <w:left w:val="none" w:sz="0" w:space="0" w:color="auto"/>
        <w:bottom w:val="none" w:sz="0" w:space="0" w:color="auto"/>
        <w:right w:val="none" w:sz="0" w:space="0" w:color="auto"/>
      </w:divBdr>
    </w:div>
    <w:div w:id="356666054">
      <w:bodyDiv w:val="1"/>
      <w:marLeft w:val="0"/>
      <w:marRight w:val="0"/>
      <w:marTop w:val="0"/>
      <w:marBottom w:val="0"/>
      <w:divBdr>
        <w:top w:val="none" w:sz="0" w:space="0" w:color="auto"/>
        <w:left w:val="none" w:sz="0" w:space="0" w:color="auto"/>
        <w:bottom w:val="none" w:sz="0" w:space="0" w:color="auto"/>
        <w:right w:val="none" w:sz="0" w:space="0" w:color="auto"/>
      </w:divBdr>
    </w:div>
    <w:div w:id="358438653">
      <w:bodyDiv w:val="1"/>
      <w:marLeft w:val="0"/>
      <w:marRight w:val="0"/>
      <w:marTop w:val="0"/>
      <w:marBottom w:val="0"/>
      <w:divBdr>
        <w:top w:val="none" w:sz="0" w:space="0" w:color="auto"/>
        <w:left w:val="none" w:sz="0" w:space="0" w:color="auto"/>
        <w:bottom w:val="none" w:sz="0" w:space="0" w:color="auto"/>
        <w:right w:val="none" w:sz="0" w:space="0" w:color="auto"/>
      </w:divBdr>
    </w:div>
    <w:div w:id="358894809">
      <w:bodyDiv w:val="1"/>
      <w:marLeft w:val="0"/>
      <w:marRight w:val="0"/>
      <w:marTop w:val="0"/>
      <w:marBottom w:val="0"/>
      <w:divBdr>
        <w:top w:val="none" w:sz="0" w:space="0" w:color="auto"/>
        <w:left w:val="none" w:sz="0" w:space="0" w:color="auto"/>
        <w:bottom w:val="none" w:sz="0" w:space="0" w:color="auto"/>
        <w:right w:val="none" w:sz="0" w:space="0" w:color="auto"/>
      </w:divBdr>
    </w:div>
    <w:div w:id="359554404">
      <w:bodyDiv w:val="1"/>
      <w:marLeft w:val="0"/>
      <w:marRight w:val="0"/>
      <w:marTop w:val="0"/>
      <w:marBottom w:val="0"/>
      <w:divBdr>
        <w:top w:val="none" w:sz="0" w:space="0" w:color="auto"/>
        <w:left w:val="none" w:sz="0" w:space="0" w:color="auto"/>
        <w:bottom w:val="none" w:sz="0" w:space="0" w:color="auto"/>
        <w:right w:val="none" w:sz="0" w:space="0" w:color="auto"/>
      </w:divBdr>
    </w:div>
    <w:div w:id="369503128">
      <w:bodyDiv w:val="1"/>
      <w:marLeft w:val="0"/>
      <w:marRight w:val="0"/>
      <w:marTop w:val="0"/>
      <w:marBottom w:val="0"/>
      <w:divBdr>
        <w:top w:val="none" w:sz="0" w:space="0" w:color="auto"/>
        <w:left w:val="none" w:sz="0" w:space="0" w:color="auto"/>
        <w:bottom w:val="none" w:sz="0" w:space="0" w:color="auto"/>
        <w:right w:val="none" w:sz="0" w:space="0" w:color="auto"/>
      </w:divBdr>
    </w:div>
    <w:div w:id="370502473">
      <w:bodyDiv w:val="1"/>
      <w:marLeft w:val="0"/>
      <w:marRight w:val="0"/>
      <w:marTop w:val="0"/>
      <w:marBottom w:val="0"/>
      <w:divBdr>
        <w:top w:val="none" w:sz="0" w:space="0" w:color="auto"/>
        <w:left w:val="none" w:sz="0" w:space="0" w:color="auto"/>
        <w:bottom w:val="none" w:sz="0" w:space="0" w:color="auto"/>
        <w:right w:val="none" w:sz="0" w:space="0" w:color="auto"/>
      </w:divBdr>
    </w:div>
    <w:div w:id="390036232">
      <w:bodyDiv w:val="1"/>
      <w:marLeft w:val="0"/>
      <w:marRight w:val="0"/>
      <w:marTop w:val="0"/>
      <w:marBottom w:val="0"/>
      <w:divBdr>
        <w:top w:val="none" w:sz="0" w:space="0" w:color="auto"/>
        <w:left w:val="none" w:sz="0" w:space="0" w:color="auto"/>
        <w:bottom w:val="none" w:sz="0" w:space="0" w:color="auto"/>
        <w:right w:val="none" w:sz="0" w:space="0" w:color="auto"/>
      </w:divBdr>
    </w:div>
    <w:div w:id="392385565">
      <w:bodyDiv w:val="1"/>
      <w:marLeft w:val="0"/>
      <w:marRight w:val="0"/>
      <w:marTop w:val="0"/>
      <w:marBottom w:val="0"/>
      <w:divBdr>
        <w:top w:val="none" w:sz="0" w:space="0" w:color="auto"/>
        <w:left w:val="none" w:sz="0" w:space="0" w:color="auto"/>
        <w:bottom w:val="none" w:sz="0" w:space="0" w:color="auto"/>
        <w:right w:val="none" w:sz="0" w:space="0" w:color="auto"/>
      </w:divBdr>
    </w:div>
    <w:div w:id="392849394">
      <w:bodyDiv w:val="1"/>
      <w:marLeft w:val="0"/>
      <w:marRight w:val="0"/>
      <w:marTop w:val="0"/>
      <w:marBottom w:val="0"/>
      <w:divBdr>
        <w:top w:val="none" w:sz="0" w:space="0" w:color="auto"/>
        <w:left w:val="none" w:sz="0" w:space="0" w:color="auto"/>
        <w:bottom w:val="none" w:sz="0" w:space="0" w:color="auto"/>
        <w:right w:val="none" w:sz="0" w:space="0" w:color="auto"/>
      </w:divBdr>
    </w:div>
    <w:div w:id="398602793">
      <w:bodyDiv w:val="1"/>
      <w:marLeft w:val="0"/>
      <w:marRight w:val="0"/>
      <w:marTop w:val="0"/>
      <w:marBottom w:val="0"/>
      <w:divBdr>
        <w:top w:val="none" w:sz="0" w:space="0" w:color="auto"/>
        <w:left w:val="none" w:sz="0" w:space="0" w:color="auto"/>
        <w:bottom w:val="none" w:sz="0" w:space="0" w:color="auto"/>
        <w:right w:val="none" w:sz="0" w:space="0" w:color="auto"/>
      </w:divBdr>
    </w:div>
    <w:div w:id="403602764">
      <w:bodyDiv w:val="1"/>
      <w:marLeft w:val="0"/>
      <w:marRight w:val="0"/>
      <w:marTop w:val="0"/>
      <w:marBottom w:val="0"/>
      <w:divBdr>
        <w:top w:val="none" w:sz="0" w:space="0" w:color="auto"/>
        <w:left w:val="none" w:sz="0" w:space="0" w:color="auto"/>
        <w:bottom w:val="none" w:sz="0" w:space="0" w:color="auto"/>
        <w:right w:val="none" w:sz="0" w:space="0" w:color="auto"/>
      </w:divBdr>
    </w:div>
    <w:div w:id="404913641">
      <w:bodyDiv w:val="1"/>
      <w:marLeft w:val="0"/>
      <w:marRight w:val="0"/>
      <w:marTop w:val="0"/>
      <w:marBottom w:val="0"/>
      <w:divBdr>
        <w:top w:val="none" w:sz="0" w:space="0" w:color="auto"/>
        <w:left w:val="none" w:sz="0" w:space="0" w:color="auto"/>
        <w:bottom w:val="none" w:sz="0" w:space="0" w:color="auto"/>
        <w:right w:val="none" w:sz="0" w:space="0" w:color="auto"/>
      </w:divBdr>
    </w:div>
    <w:div w:id="406000498">
      <w:bodyDiv w:val="1"/>
      <w:marLeft w:val="0"/>
      <w:marRight w:val="0"/>
      <w:marTop w:val="0"/>
      <w:marBottom w:val="0"/>
      <w:divBdr>
        <w:top w:val="none" w:sz="0" w:space="0" w:color="auto"/>
        <w:left w:val="none" w:sz="0" w:space="0" w:color="auto"/>
        <w:bottom w:val="none" w:sz="0" w:space="0" w:color="auto"/>
        <w:right w:val="none" w:sz="0" w:space="0" w:color="auto"/>
      </w:divBdr>
    </w:div>
    <w:div w:id="414669742">
      <w:bodyDiv w:val="1"/>
      <w:marLeft w:val="0"/>
      <w:marRight w:val="0"/>
      <w:marTop w:val="0"/>
      <w:marBottom w:val="0"/>
      <w:divBdr>
        <w:top w:val="none" w:sz="0" w:space="0" w:color="auto"/>
        <w:left w:val="none" w:sz="0" w:space="0" w:color="auto"/>
        <w:bottom w:val="none" w:sz="0" w:space="0" w:color="auto"/>
        <w:right w:val="none" w:sz="0" w:space="0" w:color="auto"/>
      </w:divBdr>
    </w:div>
    <w:div w:id="421416841">
      <w:bodyDiv w:val="1"/>
      <w:marLeft w:val="0"/>
      <w:marRight w:val="0"/>
      <w:marTop w:val="0"/>
      <w:marBottom w:val="0"/>
      <w:divBdr>
        <w:top w:val="none" w:sz="0" w:space="0" w:color="auto"/>
        <w:left w:val="none" w:sz="0" w:space="0" w:color="auto"/>
        <w:bottom w:val="none" w:sz="0" w:space="0" w:color="auto"/>
        <w:right w:val="none" w:sz="0" w:space="0" w:color="auto"/>
      </w:divBdr>
    </w:div>
    <w:div w:id="429088913">
      <w:bodyDiv w:val="1"/>
      <w:marLeft w:val="0"/>
      <w:marRight w:val="0"/>
      <w:marTop w:val="0"/>
      <w:marBottom w:val="0"/>
      <w:divBdr>
        <w:top w:val="none" w:sz="0" w:space="0" w:color="auto"/>
        <w:left w:val="none" w:sz="0" w:space="0" w:color="auto"/>
        <w:bottom w:val="none" w:sz="0" w:space="0" w:color="auto"/>
        <w:right w:val="none" w:sz="0" w:space="0" w:color="auto"/>
      </w:divBdr>
    </w:div>
    <w:div w:id="437526652">
      <w:bodyDiv w:val="1"/>
      <w:marLeft w:val="0"/>
      <w:marRight w:val="0"/>
      <w:marTop w:val="0"/>
      <w:marBottom w:val="0"/>
      <w:divBdr>
        <w:top w:val="none" w:sz="0" w:space="0" w:color="auto"/>
        <w:left w:val="none" w:sz="0" w:space="0" w:color="auto"/>
        <w:bottom w:val="none" w:sz="0" w:space="0" w:color="auto"/>
        <w:right w:val="none" w:sz="0" w:space="0" w:color="auto"/>
      </w:divBdr>
      <w:divsChild>
        <w:div w:id="990862215">
          <w:marLeft w:val="0"/>
          <w:marRight w:val="0"/>
          <w:marTop w:val="0"/>
          <w:marBottom w:val="0"/>
          <w:divBdr>
            <w:top w:val="none" w:sz="0" w:space="0" w:color="auto"/>
            <w:left w:val="none" w:sz="0" w:space="0" w:color="auto"/>
            <w:bottom w:val="none" w:sz="0" w:space="0" w:color="auto"/>
            <w:right w:val="none" w:sz="0" w:space="0" w:color="auto"/>
          </w:divBdr>
        </w:div>
        <w:div w:id="1893423761">
          <w:marLeft w:val="0"/>
          <w:marRight w:val="0"/>
          <w:marTop w:val="0"/>
          <w:marBottom w:val="0"/>
          <w:divBdr>
            <w:top w:val="none" w:sz="0" w:space="0" w:color="auto"/>
            <w:left w:val="none" w:sz="0" w:space="0" w:color="auto"/>
            <w:bottom w:val="none" w:sz="0" w:space="0" w:color="auto"/>
            <w:right w:val="none" w:sz="0" w:space="0" w:color="auto"/>
          </w:divBdr>
        </w:div>
      </w:divsChild>
    </w:div>
    <w:div w:id="440759973">
      <w:bodyDiv w:val="1"/>
      <w:marLeft w:val="0"/>
      <w:marRight w:val="0"/>
      <w:marTop w:val="0"/>
      <w:marBottom w:val="0"/>
      <w:divBdr>
        <w:top w:val="none" w:sz="0" w:space="0" w:color="auto"/>
        <w:left w:val="none" w:sz="0" w:space="0" w:color="auto"/>
        <w:bottom w:val="none" w:sz="0" w:space="0" w:color="auto"/>
        <w:right w:val="none" w:sz="0" w:space="0" w:color="auto"/>
      </w:divBdr>
    </w:div>
    <w:div w:id="445345756">
      <w:bodyDiv w:val="1"/>
      <w:marLeft w:val="0"/>
      <w:marRight w:val="0"/>
      <w:marTop w:val="0"/>
      <w:marBottom w:val="0"/>
      <w:divBdr>
        <w:top w:val="none" w:sz="0" w:space="0" w:color="auto"/>
        <w:left w:val="none" w:sz="0" w:space="0" w:color="auto"/>
        <w:bottom w:val="none" w:sz="0" w:space="0" w:color="auto"/>
        <w:right w:val="none" w:sz="0" w:space="0" w:color="auto"/>
      </w:divBdr>
    </w:div>
    <w:div w:id="447431069">
      <w:bodyDiv w:val="1"/>
      <w:marLeft w:val="0"/>
      <w:marRight w:val="0"/>
      <w:marTop w:val="0"/>
      <w:marBottom w:val="0"/>
      <w:divBdr>
        <w:top w:val="none" w:sz="0" w:space="0" w:color="auto"/>
        <w:left w:val="none" w:sz="0" w:space="0" w:color="auto"/>
        <w:bottom w:val="none" w:sz="0" w:space="0" w:color="auto"/>
        <w:right w:val="none" w:sz="0" w:space="0" w:color="auto"/>
      </w:divBdr>
    </w:div>
    <w:div w:id="461770975">
      <w:bodyDiv w:val="1"/>
      <w:marLeft w:val="0"/>
      <w:marRight w:val="0"/>
      <w:marTop w:val="0"/>
      <w:marBottom w:val="0"/>
      <w:divBdr>
        <w:top w:val="none" w:sz="0" w:space="0" w:color="auto"/>
        <w:left w:val="none" w:sz="0" w:space="0" w:color="auto"/>
        <w:bottom w:val="none" w:sz="0" w:space="0" w:color="auto"/>
        <w:right w:val="none" w:sz="0" w:space="0" w:color="auto"/>
      </w:divBdr>
    </w:div>
    <w:div w:id="463695778">
      <w:bodyDiv w:val="1"/>
      <w:marLeft w:val="0"/>
      <w:marRight w:val="0"/>
      <w:marTop w:val="0"/>
      <w:marBottom w:val="0"/>
      <w:divBdr>
        <w:top w:val="none" w:sz="0" w:space="0" w:color="auto"/>
        <w:left w:val="none" w:sz="0" w:space="0" w:color="auto"/>
        <w:bottom w:val="none" w:sz="0" w:space="0" w:color="auto"/>
        <w:right w:val="none" w:sz="0" w:space="0" w:color="auto"/>
      </w:divBdr>
    </w:div>
    <w:div w:id="468936193">
      <w:bodyDiv w:val="1"/>
      <w:marLeft w:val="0"/>
      <w:marRight w:val="0"/>
      <w:marTop w:val="0"/>
      <w:marBottom w:val="0"/>
      <w:divBdr>
        <w:top w:val="none" w:sz="0" w:space="0" w:color="auto"/>
        <w:left w:val="none" w:sz="0" w:space="0" w:color="auto"/>
        <w:bottom w:val="none" w:sz="0" w:space="0" w:color="auto"/>
        <w:right w:val="none" w:sz="0" w:space="0" w:color="auto"/>
      </w:divBdr>
    </w:div>
    <w:div w:id="468942357">
      <w:bodyDiv w:val="1"/>
      <w:marLeft w:val="0"/>
      <w:marRight w:val="0"/>
      <w:marTop w:val="0"/>
      <w:marBottom w:val="0"/>
      <w:divBdr>
        <w:top w:val="none" w:sz="0" w:space="0" w:color="auto"/>
        <w:left w:val="none" w:sz="0" w:space="0" w:color="auto"/>
        <w:bottom w:val="none" w:sz="0" w:space="0" w:color="auto"/>
        <w:right w:val="none" w:sz="0" w:space="0" w:color="auto"/>
      </w:divBdr>
    </w:div>
    <w:div w:id="469203844">
      <w:bodyDiv w:val="1"/>
      <w:marLeft w:val="0"/>
      <w:marRight w:val="0"/>
      <w:marTop w:val="0"/>
      <w:marBottom w:val="0"/>
      <w:divBdr>
        <w:top w:val="none" w:sz="0" w:space="0" w:color="auto"/>
        <w:left w:val="none" w:sz="0" w:space="0" w:color="auto"/>
        <w:bottom w:val="none" w:sz="0" w:space="0" w:color="auto"/>
        <w:right w:val="none" w:sz="0" w:space="0" w:color="auto"/>
      </w:divBdr>
    </w:div>
    <w:div w:id="482813757">
      <w:bodyDiv w:val="1"/>
      <w:marLeft w:val="0"/>
      <w:marRight w:val="0"/>
      <w:marTop w:val="0"/>
      <w:marBottom w:val="0"/>
      <w:divBdr>
        <w:top w:val="none" w:sz="0" w:space="0" w:color="auto"/>
        <w:left w:val="none" w:sz="0" w:space="0" w:color="auto"/>
        <w:bottom w:val="none" w:sz="0" w:space="0" w:color="auto"/>
        <w:right w:val="none" w:sz="0" w:space="0" w:color="auto"/>
      </w:divBdr>
    </w:div>
    <w:div w:id="489830381">
      <w:bodyDiv w:val="1"/>
      <w:marLeft w:val="0"/>
      <w:marRight w:val="0"/>
      <w:marTop w:val="0"/>
      <w:marBottom w:val="0"/>
      <w:divBdr>
        <w:top w:val="none" w:sz="0" w:space="0" w:color="auto"/>
        <w:left w:val="none" w:sz="0" w:space="0" w:color="auto"/>
        <w:bottom w:val="none" w:sz="0" w:space="0" w:color="auto"/>
        <w:right w:val="none" w:sz="0" w:space="0" w:color="auto"/>
      </w:divBdr>
    </w:div>
    <w:div w:id="518081171">
      <w:bodyDiv w:val="1"/>
      <w:marLeft w:val="0"/>
      <w:marRight w:val="0"/>
      <w:marTop w:val="0"/>
      <w:marBottom w:val="0"/>
      <w:divBdr>
        <w:top w:val="none" w:sz="0" w:space="0" w:color="auto"/>
        <w:left w:val="none" w:sz="0" w:space="0" w:color="auto"/>
        <w:bottom w:val="none" w:sz="0" w:space="0" w:color="auto"/>
        <w:right w:val="none" w:sz="0" w:space="0" w:color="auto"/>
      </w:divBdr>
    </w:div>
    <w:div w:id="519274481">
      <w:bodyDiv w:val="1"/>
      <w:marLeft w:val="0"/>
      <w:marRight w:val="0"/>
      <w:marTop w:val="0"/>
      <w:marBottom w:val="0"/>
      <w:divBdr>
        <w:top w:val="none" w:sz="0" w:space="0" w:color="auto"/>
        <w:left w:val="none" w:sz="0" w:space="0" w:color="auto"/>
        <w:bottom w:val="none" w:sz="0" w:space="0" w:color="auto"/>
        <w:right w:val="none" w:sz="0" w:space="0" w:color="auto"/>
      </w:divBdr>
    </w:div>
    <w:div w:id="520359960">
      <w:bodyDiv w:val="1"/>
      <w:marLeft w:val="0"/>
      <w:marRight w:val="0"/>
      <w:marTop w:val="0"/>
      <w:marBottom w:val="0"/>
      <w:divBdr>
        <w:top w:val="none" w:sz="0" w:space="0" w:color="auto"/>
        <w:left w:val="none" w:sz="0" w:space="0" w:color="auto"/>
        <w:bottom w:val="none" w:sz="0" w:space="0" w:color="auto"/>
        <w:right w:val="none" w:sz="0" w:space="0" w:color="auto"/>
      </w:divBdr>
    </w:div>
    <w:div w:id="525408336">
      <w:bodyDiv w:val="1"/>
      <w:marLeft w:val="0"/>
      <w:marRight w:val="0"/>
      <w:marTop w:val="0"/>
      <w:marBottom w:val="0"/>
      <w:divBdr>
        <w:top w:val="none" w:sz="0" w:space="0" w:color="auto"/>
        <w:left w:val="none" w:sz="0" w:space="0" w:color="auto"/>
        <w:bottom w:val="none" w:sz="0" w:space="0" w:color="auto"/>
        <w:right w:val="none" w:sz="0" w:space="0" w:color="auto"/>
      </w:divBdr>
    </w:div>
    <w:div w:id="535243406">
      <w:bodyDiv w:val="1"/>
      <w:marLeft w:val="0"/>
      <w:marRight w:val="0"/>
      <w:marTop w:val="0"/>
      <w:marBottom w:val="0"/>
      <w:divBdr>
        <w:top w:val="none" w:sz="0" w:space="0" w:color="auto"/>
        <w:left w:val="none" w:sz="0" w:space="0" w:color="auto"/>
        <w:bottom w:val="none" w:sz="0" w:space="0" w:color="auto"/>
        <w:right w:val="none" w:sz="0" w:space="0" w:color="auto"/>
      </w:divBdr>
      <w:divsChild>
        <w:div w:id="791556053">
          <w:marLeft w:val="0"/>
          <w:marRight w:val="150"/>
          <w:marTop w:val="0"/>
          <w:marBottom w:val="0"/>
          <w:divBdr>
            <w:top w:val="none" w:sz="0" w:space="0" w:color="auto"/>
            <w:left w:val="none" w:sz="0" w:space="0" w:color="auto"/>
            <w:bottom w:val="none" w:sz="0" w:space="0" w:color="auto"/>
            <w:right w:val="none" w:sz="0" w:space="0" w:color="auto"/>
          </w:divBdr>
        </w:div>
        <w:div w:id="1264412407">
          <w:marLeft w:val="0"/>
          <w:marRight w:val="300"/>
          <w:marTop w:val="0"/>
          <w:marBottom w:val="0"/>
          <w:divBdr>
            <w:top w:val="none" w:sz="0" w:space="0" w:color="auto"/>
            <w:left w:val="none" w:sz="0" w:space="0" w:color="auto"/>
            <w:bottom w:val="none" w:sz="0" w:space="0" w:color="auto"/>
            <w:right w:val="dotted" w:sz="6" w:space="0" w:color="CCCCCC"/>
          </w:divBdr>
        </w:div>
      </w:divsChild>
    </w:div>
    <w:div w:id="536047528">
      <w:bodyDiv w:val="1"/>
      <w:marLeft w:val="0"/>
      <w:marRight w:val="0"/>
      <w:marTop w:val="0"/>
      <w:marBottom w:val="0"/>
      <w:divBdr>
        <w:top w:val="none" w:sz="0" w:space="0" w:color="auto"/>
        <w:left w:val="none" w:sz="0" w:space="0" w:color="auto"/>
        <w:bottom w:val="none" w:sz="0" w:space="0" w:color="auto"/>
        <w:right w:val="none" w:sz="0" w:space="0" w:color="auto"/>
      </w:divBdr>
    </w:div>
    <w:div w:id="549459429">
      <w:bodyDiv w:val="1"/>
      <w:marLeft w:val="0"/>
      <w:marRight w:val="0"/>
      <w:marTop w:val="0"/>
      <w:marBottom w:val="0"/>
      <w:divBdr>
        <w:top w:val="none" w:sz="0" w:space="0" w:color="auto"/>
        <w:left w:val="none" w:sz="0" w:space="0" w:color="auto"/>
        <w:bottom w:val="none" w:sz="0" w:space="0" w:color="auto"/>
        <w:right w:val="none" w:sz="0" w:space="0" w:color="auto"/>
      </w:divBdr>
    </w:div>
    <w:div w:id="557285187">
      <w:bodyDiv w:val="1"/>
      <w:marLeft w:val="0"/>
      <w:marRight w:val="0"/>
      <w:marTop w:val="0"/>
      <w:marBottom w:val="0"/>
      <w:divBdr>
        <w:top w:val="none" w:sz="0" w:space="0" w:color="auto"/>
        <w:left w:val="none" w:sz="0" w:space="0" w:color="auto"/>
        <w:bottom w:val="none" w:sz="0" w:space="0" w:color="auto"/>
        <w:right w:val="none" w:sz="0" w:space="0" w:color="auto"/>
      </w:divBdr>
      <w:divsChild>
        <w:div w:id="503011158">
          <w:marLeft w:val="0"/>
          <w:marRight w:val="0"/>
          <w:marTop w:val="0"/>
          <w:marBottom w:val="0"/>
          <w:divBdr>
            <w:top w:val="none" w:sz="0" w:space="0" w:color="auto"/>
            <w:left w:val="none" w:sz="0" w:space="0" w:color="auto"/>
            <w:bottom w:val="none" w:sz="0" w:space="0" w:color="auto"/>
            <w:right w:val="none" w:sz="0" w:space="0" w:color="auto"/>
          </w:divBdr>
        </w:div>
        <w:div w:id="967666693">
          <w:marLeft w:val="0"/>
          <w:marRight w:val="0"/>
          <w:marTop w:val="0"/>
          <w:marBottom w:val="0"/>
          <w:divBdr>
            <w:top w:val="none" w:sz="0" w:space="0" w:color="auto"/>
            <w:left w:val="none" w:sz="0" w:space="0" w:color="auto"/>
            <w:bottom w:val="none" w:sz="0" w:space="0" w:color="auto"/>
            <w:right w:val="none" w:sz="0" w:space="0" w:color="auto"/>
          </w:divBdr>
        </w:div>
      </w:divsChild>
    </w:div>
    <w:div w:id="569458954">
      <w:bodyDiv w:val="1"/>
      <w:marLeft w:val="0"/>
      <w:marRight w:val="0"/>
      <w:marTop w:val="0"/>
      <w:marBottom w:val="0"/>
      <w:divBdr>
        <w:top w:val="none" w:sz="0" w:space="0" w:color="auto"/>
        <w:left w:val="none" w:sz="0" w:space="0" w:color="auto"/>
        <w:bottom w:val="none" w:sz="0" w:space="0" w:color="auto"/>
        <w:right w:val="none" w:sz="0" w:space="0" w:color="auto"/>
      </w:divBdr>
    </w:div>
    <w:div w:id="569733864">
      <w:bodyDiv w:val="1"/>
      <w:marLeft w:val="0"/>
      <w:marRight w:val="0"/>
      <w:marTop w:val="0"/>
      <w:marBottom w:val="0"/>
      <w:divBdr>
        <w:top w:val="none" w:sz="0" w:space="0" w:color="auto"/>
        <w:left w:val="none" w:sz="0" w:space="0" w:color="auto"/>
        <w:bottom w:val="none" w:sz="0" w:space="0" w:color="auto"/>
        <w:right w:val="none" w:sz="0" w:space="0" w:color="auto"/>
      </w:divBdr>
    </w:div>
    <w:div w:id="586617432">
      <w:bodyDiv w:val="1"/>
      <w:marLeft w:val="0"/>
      <w:marRight w:val="0"/>
      <w:marTop w:val="0"/>
      <w:marBottom w:val="0"/>
      <w:divBdr>
        <w:top w:val="none" w:sz="0" w:space="0" w:color="auto"/>
        <w:left w:val="none" w:sz="0" w:space="0" w:color="auto"/>
        <w:bottom w:val="none" w:sz="0" w:space="0" w:color="auto"/>
        <w:right w:val="none" w:sz="0" w:space="0" w:color="auto"/>
      </w:divBdr>
    </w:div>
    <w:div w:id="587427524">
      <w:bodyDiv w:val="1"/>
      <w:marLeft w:val="0"/>
      <w:marRight w:val="0"/>
      <w:marTop w:val="0"/>
      <w:marBottom w:val="0"/>
      <w:divBdr>
        <w:top w:val="none" w:sz="0" w:space="0" w:color="auto"/>
        <w:left w:val="none" w:sz="0" w:space="0" w:color="auto"/>
        <w:bottom w:val="none" w:sz="0" w:space="0" w:color="auto"/>
        <w:right w:val="none" w:sz="0" w:space="0" w:color="auto"/>
      </w:divBdr>
    </w:div>
    <w:div w:id="593512274">
      <w:bodyDiv w:val="1"/>
      <w:marLeft w:val="0"/>
      <w:marRight w:val="0"/>
      <w:marTop w:val="0"/>
      <w:marBottom w:val="0"/>
      <w:divBdr>
        <w:top w:val="none" w:sz="0" w:space="0" w:color="auto"/>
        <w:left w:val="none" w:sz="0" w:space="0" w:color="auto"/>
        <w:bottom w:val="none" w:sz="0" w:space="0" w:color="auto"/>
        <w:right w:val="none" w:sz="0" w:space="0" w:color="auto"/>
      </w:divBdr>
    </w:div>
    <w:div w:id="596714330">
      <w:bodyDiv w:val="1"/>
      <w:marLeft w:val="0"/>
      <w:marRight w:val="0"/>
      <w:marTop w:val="0"/>
      <w:marBottom w:val="0"/>
      <w:divBdr>
        <w:top w:val="none" w:sz="0" w:space="0" w:color="auto"/>
        <w:left w:val="none" w:sz="0" w:space="0" w:color="auto"/>
        <w:bottom w:val="none" w:sz="0" w:space="0" w:color="auto"/>
        <w:right w:val="none" w:sz="0" w:space="0" w:color="auto"/>
      </w:divBdr>
    </w:div>
    <w:div w:id="597297242">
      <w:bodyDiv w:val="1"/>
      <w:marLeft w:val="0"/>
      <w:marRight w:val="0"/>
      <w:marTop w:val="0"/>
      <w:marBottom w:val="0"/>
      <w:divBdr>
        <w:top w:val="none" w:sz="0" w:space="0" w:color="auto"/>
        <w:left w:val="none" w:sz="0" w:space="0" w:color="auto"/>
        <w:bottom w:val="none" w:sz="0" w:space="0" w:color="auto"/>
        <w:right w:val="none" w:sz="0" w:space="0" w:color="auto"/>
      </w:divBdr>
    </w:div>
    <w:div w:id="600794584">
      <w:bodyDiv w:val="1"/>
      <w:marLeft w:val="0"/>
      <w:marRight w:val="0"/>
      <w:marTop w:val="0"/>
      <w:marBottom w:val="0"/>
      <w:divBdr>
        <w:top w:val="none" w:sz="0" w:space="0" w:color="auto"/>
        <w:left w:val="none" w:sz="0" w:space="0" w:color="auto"/>
        <w:bottom w:val="none" w:sz="0" w:space="0" w:color="auto"/>
        <w:right w:val="none" w:sz="0" w:space="0" w:color="auto"/>
      </w:divBdr>
    </w:div>
    <w:div w:id="602341537">
      <w:bodyDiv w:val="1"/>
      <w:marLeft w:val="0"/>
      <w:marRight w:val="0"/>
      <w:marTop w:val="0"/>
      <w:marBottom w:val="0"/>
      <w:divBdr>
        <w:top w:val="none" w:sz="0" w:space="0" w:color="auto"/>
        <w:left w:val="none" w:sz="0" w:space="0" w:color="auto"/>
        <w:bottom w:val="none" w:sz="0" w:space="0" w:color="auto"/>
        <w:right w:val="none" w:sz="0" w:space="0" w:color="auto"/>
      </w:divBdr>
    </w:div>
    <w:div w:id="604461081">
      <w:bodyDiv w:val="1"/>
      <w:marLeft w:val="0"/>
      <w:marRight w:val="0"/>
      <w:marTop w:val="0"/>
      <w:marBottom w:val="0"/>
      <w:divBdr>
        <w:top w:val="none" w:sz="0" w:space="0" w:color="auto"/>
        <w:left w:val="none" w:sz="0" w:space="0" w:color="auto"/>
        <w:bottom w:val="none" w:sz="0" w:space="0" w:color="auto"/>
        <w:right w:val="none" w:sz="0" w:space="0" w:color="auto"/>
      </w:divBdr>
    </w:div>
    <w:div w:id="607155768">
      <w:bodyDiv w:val="1"/>
      <w:marLeft w:val="0"/>
      <w:marRight w:val="0"/>
      <w:marTop w:val="0"/>
      <w:marBottom w:val="0"/>
      <w:divBdr>
        <w:top w:val="none" w:sz="0" w:space="0" w:color="auto"/>
        <w:left w:val="none" w:sz="0" w:space="0" w:color="auto"/>
        <w:bottom w:val="none" w:sz="0" w:space="0" w:color="auto"/>
        <w:right w:val="none" w:sz="0" w:space="0" w:color="auto"/>
      </w:divBdr>
    </w:div>
    <w:div w:id="607809597">
      <w:bodyDiv w:val="1"/>
      <w:marLeft w:val="0"/>
      <w:marRight w:val="0"/>
      <w:marTop w:val="0"/>
      <w:marBottom w:val="0"/>
      <w:divBdr>
        <w:top w:val="none" w:sz="0" w:space="0" w:color="auto"/>
        <w:left w:val="none" w:sz="0" w:space="0" w:color="auto"/>
        <w:bottom w:val="none" w:sz="0" w:space="0" w:color="auto"/>
        <w:right w:val="none" w:sz="0" w:space="0" w:color="auto"/>
      </w:divBdr>
    </w:div>
    <w:div w:id="620455895">
      <w:bodyDiv w:val="1"/>
      <w:marLeft w:val="0"/>
      <w:marRight w:val="0"/>
      <w:marTop w:val="0"/>
      <w:marBottom w:val="0"/>
      <w:divBdr>
        <w:top w:val="none" w:sz="0" w:space="0" w:color="auto"/>
        <w:left w:val="none" w:sz="0" w:space="0" w:color="auto"/>
        <w:bottom w:val="none" w:sz="0" w:space="0" w:color="auto"/>
        <w:right w:val="none" w:sz="0" w:space="0" w:color="auto"/>
      </w:divBdr>
    </w:div>
    <w:div w:id="620767410">
      <w:bodyDiv w:val="1"/>
      <w:marLeft w:val="0"/>
      <w:marRight w:val="0"/>
      <w:marTop w:val="0"/>
      <w:marBottom w:val="0"/>
      <w:divBdr>
        <w:top w:val="none" w:sz="0" w:space="0" w:color="auto"/>
        <w:left w:val="none" w:sz="0" w:space="0" w:color="auto"/>
        <w:bottom w:val="none" w:sz="0" w:space="0" w:color="auto"/>
        <w:right w:val="none" w:sz="0" w:space="0" w:color="auto"/>
      </w:divBdr>
    </w:div>
    <w:div w:id="631133969">
      <w:bodyDiv w:val="1"/>
      <w:marLeft w:val="0"/>
      <w:marRight w:val="0"/>
      <w:marTop w:val="0"/>
      <w:marBottom w:val="0"/>
      <w:divBdr>
        <w:top w:val="none" w:sz="0" w:space="0" w:color="auto"/>
        <w:left w:val="none" w:sz="0" w:space="0" w:color="auto"/>
        <w:bottom w:val="none" w:sz="0" w:space="0" w:color="auto"/>
        <w:right w:val="none" w:sz="0" w:space="0" w:color="auto"/>
      </w:divBdr>
    </w:div>
    <w:div w:id="639923117">
      <w:bodyDiv w:val="1"/>
      <w:marLeft w:val="0"/>
      <w:marRight w:val="0"/>
      <w:marTop w:val="0"/>
      <w:marBottom w:val="0"/>
      <w:divBdr>
        <w:top w:val="none" w:sz="0" w:space="0" w:color="auto"/>
        <w:left w:val="none" w:sz="0" w:space="0" w:color="auto"/>
        <w:bottom w:val="none" w:sz="0" w:space="0" w:color="auto"/>
        <w:right w:val="none" w:sz="0" w:space="0" w:color="auto"/>
      </w:divBdr>
    </w:div>
    <w:div w:id="640036730">
      <w:bodyDiv w:val="1"/>
      <w:marLeft w:val="0"/>
      <w:marRight w:val="0"/>
      <w:marTop w:val="0"/>
      <w:marBottom w:val="0"/>
      <w:divBdr>
        <w:top w:val="none" w:sz="0" w:space="0" w:color="auto"/>
        <w:left w:val="none" w:sz="0" w:space="0" w:color="auto"/>
        <w:bottom w:val="none" w:sz="0" w:space="0" w:color="auto"/>
        <w:right w:val="none" w:sz="0" w:space="0" w:color="auto"/>
      </w:divBdr>
    </w:div>
    <w:div w:id="645353469">
      <w:bodyDiv w:val="1"/>
      <w:marLeft w:val="0"/>
      <w:marRight w:val="0"/>
      <w:marTop w:val="0"/>
      <w:marBottom w:val="0"/>
      <w:divBdr>
        <w:top w:val="none" w:sz="0" w:space="0" w:color="auto"/>
        <w:left w:val="none" w:sz="0" w:space="0" w:color="auto"/>
        <w:bottom w:val="none" w:sz="0" w:space="0" w:color="auto"/>
        <w:right w:val="none" w:sz="0" w:space="0" w:color="auto"/>
      </w:divBdr>
    </w:div>
    <w:div w:id="647828636">
      <w:bodyDiv w:val="1"/>
      <w:marLeft w:val="0"/>
      <w:marRight w:val="0"/>
      <w:marTop w:val="0"/>
      <w:marBottom w:val="0"/>
      <w:divBdr>
        <w:top w:val="none" w:sz="0" w:space="0" w:color="auto"/>
        <w:left w:val="none" w:sz="0" w:space="0" w:color="auto"/>
        <w:bottom w:val="none" w:sz="0" w:space="0" w:color="auto"/>
        <w:right w:val="none" w:sz="0" w:space="0" w:color="auto"/>
      </w:divBdr>
    </w:div>
    <w:div w:id="655493458">
      <w:bodyDiv w:val="1"/>
      <w:marLeft w:val="0"/>
      <w:marRight w:val="0"/>
      <w:marTop w:val="0"/>
      <w:marBottom w:val="0"/>
      <w:divBdr>
        <w:top w:val="none" w:sz="0" w:space="0" w:color="auto"/>
        <w:left w:val="none" w:sz="0" w:space="0" w:color="auto"/>
        <w:bottom w:val="none" w:sz="0" w:space="0" w:color="auto"/>
        <w:right w:val="none" w:sz="0" w:space="0" w:color="auto"/>
      </w:divBdr>
    </w:div>
    <w:div w:id="662779813">
      <w:bodyDiv w:val="1"/>
      <w:marLeft w:val="0"/>
      <w:marRight w:val="0"/>
      <w:marTop w:val="0"/>
      <w:marBottom w:val="0"/>
      <w:divBdr>
        <w:top w:val="none" w:sz="0" w:space="0" w:color="auto"/>
        <w:left w:val="none" w:sz="0" w:space="0" w:color="auto"/>
        <w:bottom w:val="none" w:sz="0" w:space="0" w:color="auto"/>
        <w:right w:val="none" w:sz="0" w:space="0" w:color="auto"/>
      </w:divBdr>
    </w:div>
    <w:div w:id="666519919">
      <w:bodyDiv w:val="1"/>
      <w:marLeft w:val="0"/>
      <w:marRight w:val="0"/>
      <w:marTop w:val="0"/>
      <w:marBottom w:val="0"/>
      <w:divBdr>
        <w:top w:val="none" w:sz="0" w:space="0" w:color="auto"/>
        <w:left w:val="none" w:sz="0" w:space="0" w:color="auto"/>
        <w:bottom w:val="none" w:sz="0" w:space="0" w:color="auto"/>
        <w:right w:val="none" w:sz="0" w:space="0" w:color="auto"/>
      </w:divBdr>
    </w:div>
    <w:div w:id="672341422">
      <w:bodyDiv w:val="1"/>
      <w:marLeft w:val="0"/>
      <w:marRight w:val="0"/>
      <w:marTop w:val="0"/>
      <w:marBottom w:val="0"/>
      <w:divBdr>
        <w:top w:val="none" w:sz="0" w:space="0" w:color="auto"/>
        <w:left w:val="none" w:sz="0" w:space="0" w:color="auto"/>
        <w:bottom w:val="none" w:sz="0" w:space="0" w:color="auto"/>
        <w:right w:val="none" w:sz="0" w:space="0" w:color="auto"/>
      </w:divBdr>
    </w:div>
    <w:div w:id="686909140">
      <w:bodyDiv w:val="1"/>
      <w:marLeft w:val="0"/>
      <w:marRight w:val="0"/>
      <w:marTop w:val="0"/>
      <w:marBottom w:val="0"/>
      <w:divBdr>
        <w:top w:val="none" w:sz="0" w:space="0" w:color="auto"/>
        <w:left w:val="none" w:sz="0" w:space="0" w:color="auto"/>
        <w:bottom w:val="none" w:sz="0" w:space="0" w:color="auto"/>
        <w:right w:val="none" w:sz="0" w:space="0" w:color="auto"/>
      </w:divBdr>
    </w:div>
    <w:div w:id="695892495">
      <w:bodyDiv w:val="1"/>
      <w:marLeft w:val="0"/>
      <w:marRight w:val="0"/>
      <w:marTop w:val="0"/>
      <w:marBottom w:val="0"/>
      <w:divBdr>
        <w:top w:val="none" w:sz="0" w:space="0" w:color="auto"/>
        <w:left w:val="none" w:sz="0" w:space="0" w:color="auto"/>
        <w:bottom w:val="none" w:sz="0" w:space="0" w:color="auto"/>
        <w:right w:val="none" w:sz="0" w:space="0" w:color="auto"/>
      </w:divBdr>
    </w:div>
    <w:div w:id="699934669">
      <w:bodyDiv w:val="1"/>
      <w:marLeft w:val="0"/>
      <w:marRight w:val="0"/>
      <w:marTop w:val="0"/>
      <w:marBottom w:val="0"/>
      <w:divBdr>
        <w:top w:val="none" w:sz="0" w:space="0" w:color="auto"/>
        <w:left w:val="none" w:sz="0" w:space="0" w:color="auto"/>
        <w:bottom w:val="none" w:sz="0" w:space="0" w:color="auto"/>
        <w:right w:val="none" w:sz="0" w:space="0" w:color="auto"/>
      </w:divBdr>
    </w:div>
    <w:div w:id="701903476">
      <w:bodyDiv w:val="1"/>
      <w:marLeft w:val="0"/>
      <w:marRight w:val="0"/>
      <w:marTop w:val="0"/>
      <w:marBottom w:val="0"/>
      <w:divBdr>
        <w:top w:val="none" w:sz="0" w:space="0" w:color="auto"/>
        <w:left w:val="none" w:sz="0" w:space="0" w:color="auto"/>
        <w:bottom w:val="none" w:sz="0" w:space="0" w:color="auto"/>
        <w:right w:val="none" w:sz="0" w:space="0" w:color="auto"/>
      </w:divBdr>
    </w:div>
    <w:div w:id="704329735">
      <w:bodyDiv w:val="1"/>
      <w:marLeft w:val="0"/>
      <w:marRight w:val="0"/>
      <w:marTop w:val="0"/>
      <w:marBottom w:val="0"/>
      <w:divBdr>
        <w:top w:val="none" w:sz="0" w:space="0" w:color="auto"/>
        <w:left w:val="none" w:sz="0" w:space="0" w:color="auto"/>
        <w:bottom w:val="none" w:sz="0" w:space="0" w:color="auto"/>
        <w:right w:val="none" w:sz="0" w:space="0" w:color="auto"/>
      </w:divBdr>
    </w:div>
    <w:div w:id="712775345">
      <w:bodyDiv w:val="1"/>
      <w:marLeft w:val="0"/>
      <w:marRight w:val="0"/>
      <w:marTop w:val="0"/>
      <w:marBottom w:val="0"/>
      <w:divBdr>
        <w:top w:val="none" w:sz="0" w:space="0" w:color="auto"/>
        <w:left w:val="none" w:sz="0" w:space="0" w:color="auto"/>
        <w:bottom w:val="none" w:sz="0" w:space="0" w:color="auto"/>
        <w:right w:val="none" w:sz="0" w:space="0" w:color="auto"/>
      </w:divBdr>
    </w:div>
    <w:div w:id="713308498">
      <w:bodyDiv w:val="1"/>
      <w:marLeft w:val="0"/>
      <w:marRight w:val="0"/>
      <w:marTop w:val="0"/>
      <w:marBottom w:val="0"/>
      <w:divBdr>
        <w:top w:val="none" w:sz="0" w:space="0" w:color="auto"/>
        <w:left w:val="none" w:sz="0" w:space="0" w:color="auto"/>
        <w:bottom w:val="none" w:sz="0" w:space="0" w:color="auto"/>
        <w:right w:val="none" w:sz="0" w:space="0" w:color="auto"/>
      </w:divBdr>
    </w:div>
    <w:div w:id="720595412">
      <w:bodyDiv w:val="1"/>
      <w:marLeft w:val="0"/>
      <w:marRight w:val="0"/>
      <w:marTop w:val="0"/>
      <w:marBottom w:val="0"/>
      <w:divBdr>
        <w:top w:val="none" w:sz="0" w:space="0" w:color="auto"/>
        <w:left w:val="none" w:sz="0" w:space="0" w:color="auto"/>
        <w:bottom w:val="none" w:sz="0" w:space="0" w:color="auto"/>
        <w:right w:val="none" w:sz="0" w:space="0" w:color="auto"/>
      </w:divBdr>
    </w:div>
    <w:div w:id="721171158">
      <w:bodyDiv w:val="1"/>
      <w:marLeft w:val="0"/>
      <w:marRight w:val="0"/>
      <w:marTop w:val="0"/>
      <w:marBottom w:val="0"/>
      <w:divBdr>
        <w:top w:val="none" w:sz="0" w:space="0" w:color="auto"/>
        <w:left w:val="none" w:sz="0" w:space="0" w:color="auto"/>
        <w:bottom w:val="none" w:sz="0" w:space="0" w:color="auto"/>
        <w:right w:val="none" w:sz="0" w:space="0" w:color="auto"/>
      </w:divBdr>
    </w:div>
    <w:div w:id="727731770">
      <w:bodyDiv w:val="1"/>
      <w:marLeft w:val="0"/>
      <w:marRight w:val="0"/>
      <w:marTop w:val="0"/>
      <w:marBottom w:val="0"/>
      <w:divBdr>
        <w:top w:val="none" w:sz="0" w:space="0" w:color="auto"/>
        <w:left w:val="none" w:sz="0" w:space="0" w:color="auto"/>
        <w:bottom w:val="none" w:sz="0" w:space="0" w:color="auto"/>
        <w:right w:val="none" w:sz="0" w:space="0" w:color="auto"/>
      </w:divBdr>
    </w:div>
    <w:div w:id="728769053">
      <w:bodyDiv w:val="1"/>
      <w:marLeft w:val="0"/>
      <w:marRight w:val="0"/>
      <w:marTop w:val="0"/>
      <w:marBottom w:val="0"/>
      <w:divBdr>
        <w:top w:val="none" w:sz="0" w:space="0" w:color="auto"/>
        <w:left w:val="none" w:sz="0" w:space="0" w:color="auto"/>
        <w:bottom w:val="none" w:sz="0" w:space="0" w:color="auto"/>
        <w:right w:val="none" w:sz="0" w:space="0" w:color="auto"/>
      </w:divBdr>
    </w:div>
    <w:div w:id="736248683">
      <w:bodyDiv w:val="1"/>
      <w:marLeft w:val="0"/>
      <w:marRight w:val="0"/>
      <w:marTop w:val="0"/>
      <w:marBottom w:val="0"/>
      <w:divBdr>
        <w:top w:val="none" w:sz="0" w:space="0" w:color="auto"/>
        <w:left w:val="none" w:sz="0" w:space="0" w:color="auto"/>
        <w:bottom w:val="none" w:sz="0" w:space="0" w:color="auto"/>
        <w:right w:val="none" w:sz="0" w:space="0" w:color="auto"/>
      </w:divBdr>
    </w:div>
    <w:div w:id="738331294">
      <w:bodyDiv w:val="1"/>
      <w:marLeft w:val="0"/>
      <w:marRight w:val="0"/>
      <w:marTop w:val="0"/>
      <w:marBottom w:val="0"/>
      <w:divBdr>
        <w:top w:val="none" w:sz="0" w:space="0" w:color="auto"/>
        <w:left w:val="none" w:sz="0" w:space="0" w:color="auto"/>
        <w:bottom w:val="none" w:sz="0" w:space="0" w:color="auto"/>
        <w:right w:val="none" w:sz="0" w:space="0" w:color="auto"/>
      </w:divBdr>
    </w:div>
    <w:div w:id="744374245">
      <w:bodyDiv w:val="1"/>
      <w:marLeft w:val="0"/>
      <w:marRight w:val="0"/>
      <w:marTop w:val="0"/>
      <w:marBottom w:val="0"/>
      <w:divBdr>
        <w:top w:val="none" w:sz="0" w:space="0" w:color="auto"/>
        <w:left w:val="none" w:sz="0" w:space="0" w:color="auto"/>
        <w:bottom w:val="none" w:sz="0" w:space="0" w:color="auto"/>
        <w:right w:val="none" w:sz="0" w:space="0" w:color="auto"/>
      </w:divBdr>
      <w:divsChild>
        <w:div w:id="9613478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0231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4450690">
      <w:bodyDiv w:val="1"/>
      <w:marLeft w:val="0"/>
      <w:marRight w:val="0"/>
      <w:marTop w:val="0"/>
      <w:marBottom w:val="0"/>
      <w:divBdr>
        <w:top w:val="none" w:sz="0" w:space="0" w:color="auto"/>
        <w:left w:val="none" w:sz="0" w:space="0" w:color="auto"/>
        <w:bottom w:val="none" w:sz="0" w:space="0" w:color="auto"/>
        <w:right w:val="none" w:sz="0" w:space="0" w:color="auto"/>
      </w:divBdr>
    </w:div>
    <w:div w:id="751584969">
      <w:bodyDiv w:val="1"/>
      <w:marLeft w:val="0"/>
      <w:marRight w:val="0"/>
      <w:marTop w:val="0"/>
      <w:marBottom w:val="0"/>
      <w:divBdr>
        <w:top w:val="none" w:sz="0" w:space="0" w:color="auto"/>
        <w:left w:val="none" w:sz="0" w:space="0" w:color="auto"/>
        <w:bottom w:val="none" w:sz="0" w:space="0" w:color="auto"/>
        <w:right w:val="none" w:sz="0" w:space="0" w:color="auto"/>
      </w:divBdr>
    </w:div>
    <w:div w:id="753354623">
      <w:bodyDiv w:val="1"/>
      <w:marLeft w:val="0"/>
      <w:marRight w:val="0"/>
      <w:marTop w:val="0"/>
      <w:marBottom w:val="0"/>
      <w:divBdr>
        <w:top w:val="none" w:sz="0" w:space="0" w:color="auto"/>
        <w:left w:val="none" w:sz="0" w:space="0" w:color="auto"/>
        <w:bottom w:val="none" w:sz="0" w:space="0" w:color="auto"/>
        <w:right w:val="none" w:sz="0" w:space="0" w:color="auto"/>
      </w:divBdr>
    </w:div>
    <w:div w:id="753867653">
      <w:bodyDiv w:val="1"/>
      <w:marLeft w:val="0"/>
      <w:marRight w:val="0"/>
      <w:marTop w:val="0"/>
      <w:marBottom w:val="0"/>
      <w:divBdr>
        <w:top w:val="none" w:sz="0" w:space="0" w:color="auto"/>
        <w:left w:val="none" w:sz="0" w:space="0" w:color="auto"/>
        <w:bottom w:val="none" w:sz="0" w:space="0" w:color="auto"/>
        <w:right w:val="none" w:sz="0" w:space="0" w:color="auto"/>
      </w:divBdr>
    </w:div>
    <w:div w:id="755632935">
      <w:bodyDiv w:val="1"/>
      <w:marLeft w:val="0"/>
      <w:marRight w:val="0"/>
      <w:marTop w:val="0"/>
      <w:marBottom w:val="0"/>
      <w:divBdr>
        <w:top w:val="none" w:sz="0" w:space="0" w:color="auto"/>
        <w:left w:val="none" w:sz="0" w:space="0" w:color="auto"/>
        <w:bottom w:val="none" w:sz="0" w:space="0" w:color="auto"/>
        <w:right w:val="none" w:sz="0" w:space="0" w:color="auto"/>
      </w:divBdr>
    </w:div>
    <w:div w:id="759059634">
      <w:bodyDiv w:val="1"/>
      <w:marLeft w:val="0"/>
      <w:marRight w:val="0"/>
      <w:marTop w:val="0"/>
      <w:marBottom w:val="0"/>
      <w:divBdr>
        <w:top w:val="none" w:sz="0" w:space="0" w:color="auto"/>
        <w:left w:val="none" w:sz="0" w:space="0" w:color="auto"/>
        <w:bottom w:val="none" w:sz="0" w:space="0" w:color="auto"/>
        <w:right w:val="none" w:sz="0" w:space="0" w:color="auto"/>
      </w:divBdr>
    </w:div>
    <w:div w:id="764962490">
      <w:bodyDiv w:val="1"/>
      <w:marLeft w:val="0"/>
      <w:marRight w:val="0"/>
      <w:marTop w:val="0"/>
      <w:marBottom w:val="0"/>
      <w:divBdr>
        <w:top w:val="none" w:sz="0" w:space="0" w:color="auto"/>
        <w:left w:val="none" w:sz="0" w:space="0" w:color="auto"/>
        <w:bottom w:val="none" w:sz="0" w:space="0" w:color="auto"/>
        <w:right w:val="none" w:sz="0" w:space="0" w:color="auto"/>
      </w:divBdr>
    </w:div>
    <w:div w:id="768886648">
      <w:bodyDiv w:val="1"/>
      <w:marLeft w:val="0"/>
      <w:marRight w:val="0"/>
      <w:marTop w:val="0"/>
      <w:marBottom w:val="0"/>
      <w:divBdr>
        <w:top w:val="none" w:sz="0" w:space="0" w:color="auto"/>
        <w:left w:val="none" w:sz="0" w:space="0" w:color="auto"/>
        <w:bottom w:val="none" w:sz="0" w:space="0" w:color="auto"/>
        <w:right w:val="none" w:sz="0" w:space="0" w:color="auto"/>
      </w:divBdr>
    </w:div>
    <w:div w:id="773087246">
      <w:bodyDiv w:val="1"/>
      <w:marLeft w:val="0"/>
      <w:marRight w:val="0"/>
      <w:marTop w:val="0"/>
      <w:marBottom w:val="0"/>
      <w:divBdr>
        <w:top w:val="none" w:sz="0" w:space="0" w:color="auto"/>
        <w:left w:val="none" w:sz="0" w:space="0" w:color="auto"/>
        <w:bottom w:val="none" w:sz="0" w:space="0" w:color="auto"/>
        <w:right w:val="none" w:sz="0" w:space="0" w:color="auto"/>
      </w:divBdr>
    </w:div>
    <w:div w:id="778527970">
      <w:bodyDiv w:val="1"/>
      <w:marLeft w:val="0"/>
      <w:marRight w:val="0"/>
      <w:marTop w:val="0"/>
      <w:marBottom w:val="0"/>
      <w:divBdr>
        <w:top w:val="none" w:sz="0" w:space="0" w:color="auto"/>
        <w:left w:val="none" w:sz="0" w:space="0" w:color="auto"/>
        <w:bottom w:val="none" w:sz="0" w:space="0" w:color="auto"/>
        <w:right w:val="none" w:sz="0" w:space="0" w:color="auto"/>
      </w:divBdr>
    </w:div>
    <w:div w:id="794521727">
      <w:bodyDiv w:val="1"/>
      <w:marLeft w:val="0"/>
      <w:marRight w:val="0"/>
      <w:marTop w:val="0"/>
      <w:marBottom w:val="0"/>
      <w:divBdr>
        <w:top w:val="none" w:sz="0" w:space="0" w:color="auto"/>
        <w:left w:val="none" w:sz="0" w:space="0" w:color="auto"/>
        <w:bottom w:val="none" w:sz="0" w:space="0" w:color="auto"/>
        <w:right w:val="none" w:sz="0" w:space="0" w:color="auto"/>
      </w:divBdr>
    </w:div>
    <w:div w:id="802770161">
      <w:bodyDiv w:val="1"/>
      <w:marLeft w:val="0"/>
      <w:marRight w:val="0"/>
      <w:marTop w:val="0"/>
      <w:marBottom w:val="0"/>
      <w:divBdr>
        <w:top w:val="none" w:sz="0" w:space="0" w:color="auto"/>
        <w:left w:val="none" w:sz="0" w:space="0" w:color="auto"/>
        <w:bottom w:val="none" w:sz="0" w:space="0" w:color="auto"/>
        <w:right w:val="none" w:sz="0" w:space="0" w:color="auto"/>
      </w:divBdr>
    </w:div>
    <w:div w:id="809590842">
      <w:bodyDiv w:val="1"/>
      <w:marLeft w:val="0"/>
      <w:marRight w:val="0"/>
      <w:marTop w:val="0"/>
      <w:marBottom w:val="0"/>
      <w:divBdr>
        <w:top w:val="none" w:sz="0" w:space="0" w:color="auto"/>
        <w:left w:val="none" w:sz="0" w:space="0" w:color="auto"/>
        <w:bottom w:val="none" w:sz="0" w:space="0" w:color="auto"/>
        <w:right w:val="none" w:sz="0" w:space="0" w:color="auto"/>
      </w:divBdr>
      <w:divsChild>
        <w:div w:id="155655298">
          <w:marLeft w:val="0"/>
          <w:marRight w:val="0"/>
          <w:marTop w:val="0"/>
          <w:marBottom w:val="0"/>
          <w:divBdr>
            <w:top w:val="none" w:sz="0" w:space="0" w:color="auto"/>
            <w:left w:val="none" w:sz="0" w:space="0" w:color="auto"/>
            <w:bottom w:val="none" w:sz="0" w:space="0" w:color="auto"/>
            <w:right w:val="none" w:sz="0" w:space="0" w:color="auto"/>
          </w:divBdr>
        </w:div>
      </w:divsChild>
    </w:div>
    <w:div w:id="825829301">
      <w:bodyDiv w:val="1"/>
      <w:marLeft w:val="0"/>
      <w:marRight w:val="0"/>
      <w:marTop w:val="0"/>
      <w:marBottom w:val="0"/>
      <w:divBdr>
        <w:top w:val="none" w:sz="0" w:space="0" w:color="auto"/>
        <w:left w:val="none" w:sz="0" w:space="0" w:color="auto"/>
        <w:bottom w:val="none" w:sz="0" w:space="0" w:color="auto"/>
        <w:right w:val="none" w:sz="0" w:space="0" w:color="auto"/>
      </w:divBdr>
    </w:div>
    <w:div w:id="827288243">
      <w:bodyDiv w:val="1"/>
      <w:marLeft w:val="0"/>
      <w:marRight w:val="0"/>
      <w:marTop w:val="0"/>
      <w:marBottom w:val="0"/>
      <w:divBdr>
        <w:top w:val="none" w:sz="0" w:space="0" w:color="auto"/>
        <w:left w:val="none" w:sz="0" w:space="0" w:color="auto"/>
        <w:bottom w:val="none" w:sz="0" w:space="0" w:color="auto"/>
        <w:right w:val="none" w:sz="0" w:space="0" w:color="auto"/>
      </w:divBdr>
      <w:divsChild>
        <w:div w:id="670105782">
          <w:marLeft w:val="0"/>
          <w:marRight w:val="0"/>
          <w:marTop w:val="0"/>
          <w:marBottom w:val="0"/>
          <w:divBdr>
            <w:top w:val="none" w:sz="0" w:space="0" w:color="auto"/>
            <w:left w:val="none" w:sz="0" w:space="0" w:color="auto"/>
            <w:bottom w:val="none" w:sz="0" w:space="0" w:color="auto"/>
            <w:right w:val="none" w:sz="0" w:space="0" w:color="auto"/>
          </w:divBdr>
        </w:div>
        <w:div w:id="1085883008">
          <w:marLeft w:val="0"/>
          <w:marRight w:val="0"/>
          <w:marTop w:val="0"/>
          <w:marBottom w:val="0"/>
          <w:divBdr>
            <w:top w:val="none" w:sz="0" w:space="0" w:color="auto"/>
            <w:left w:val="none" w:sz="0" w:space="0" w:color="auto"/>
            <w:bottom w:val="none" w:sz="0" w:space="0" w:color="auto"/>
            <w:right w:val="none" w:sz="0" w:space="0" w:color="auto"/>
          </w:divBdr>
        </w:div>
        <w:div w:id="1371149963">
          <w:marLeft w:val="0"/>
          <w:marRight w:val="0"/>
          <w:marTop w:val="0"/>
          <w:marBottom w:val="0"/>
          <w:divBdr>
            <w:top w:val="none" w:sz="0" w:space="0" w:color="auto"/>
            <w:left w:val="none" w:sz="0" w:space="0" w:color="auto"/>
            <w:bottom w:val="none" w:sz="0" w:space="0" w:color="auto"/>
            <w:right w:val="none" w:sz="0" w:space="0" w:color="auto"/>
          </w:divBdr>
        </w:div>
        <w:div w:id="1628200626">
          <w:marLeft w:val="0"/>
          <w:marRight w:val="0"/>
          <w:marTop w:val="0"/>
          <w:marBottom w:val="0"/>
          <w:divBdr>
            <w:top w:val="none" w:sz="0" w:space="0" w:color="auto"/>
            <w:left w:val="none" w:sz="0" w:space="0" w:color="auto"/>
            <w:bottom w:val="none" w:sz="0" w:space="0" w:color="auto"/>
            <w:right w:val="none" w:sz="0" w:space="0" w:color="auto"/>
          </w:divBdr>
        </w:div>
        <w:div w:id="1712339519">
          <w:marLeft w:val="0"/>
          <w:marRight w:val="0"/>
          <w:marTop w:val="0"/>
          <w:marBottom w:val="0"/>
          <w:divBdr>
            <w:top w:val="none" w:sz="0" w:space="0" w:color="auto"/>
            <w:left w:val="none" w:sz="0" w:space="0" w:color="auto"/>
            <w:bottom w:val="none" w:sz="0" w:space="0" w:color="auto"/>
            <w:right w:val="none" w:sz="0" w:space="0" w:color="auto"/>
          </w:divBdr>
        </w:div>
      </w:divsChild>
    </w:div>
    <w:div w:id="829520272">
      <w:bodyDiv w:val="1"/>
      <w:marLeft w:val="0"/>
      <w:marRight w:val="0"/>
      <w:marTop w:val="0"/>
      <w:marBottom w:val="0"/>
      <w:divBdr>
        <w:top w:val="none" w:sz="0" w:space="0" w:color="auto"/>
        <w:left w:val="none" w:sz="0" w:space="0" w:color="auto"/>
        <w:bottom w:val="none" w:sz="0" w:space="0" w:color="auto"/>
        <w:right w:val="none" w:sz="0" w:space="0" w:color="auto"/>
      </w:divBdr>
    </w:div>
    <w:div w:id="838082371">
      <w:bodyDiv w:val="1"/>
      <w:marLeft w:val="0"/>
      <w:marRight w:val="0"/>
      <w:marTop w:val="0"/>
      <w:marBottom w:val="0"/>
      <w:divBdr>
        <w:top w:val="none" w:sz="0" w:space="0" w:color="auto"/>
        <w:left w:val="none" w:sz="0" w:space="0" w:color="auto"/>
        <w:bottom w:val="none" w:sz="0" w:space="0" w:color="auto"/>
        <w:right w:val="none" w:sz="0" w:space="0" w:color="auto"/>
      </w:divBdr>
    </w:div>
    <w:div w:id="846137327">
      <w:bodyDiv w:val="1"/>
      <w:marLeft w:val="0"/>
      <w:marRight w:val="0"/>
      <w:marTop w:val="0"/>
      <w:marBottom w:val="0"/>
      <w:divBdr>
        <w:top w:val="none" w:sz="0" w:space="0" w:color="auto"/>
        <w:left w:val="none" w:sz="0" w:space="0" w:color="auto"/>
        <w:bottom w:val="none" w:sz="0" w:space="0" w:color="auto"/>
        <w:right w:val="none" w:sz="0" w:space="0" w:color="auto"/>
      </w:divBdr>
    </w:div>
    <w:div w:id="847675313">
      <w:bodyDiv w:val="1"/>
      <w:marLeft w:val="0"/>
      <w:marRight w:val="0"/>
      <w:marTop w:val="0"/>
      <w:marBottom w:val="0"/>
      <w:divBdr>
        <w:top w:val="none" w:sz="0" w:space="0" w:color="auto"/>
        <w:left w:val="none" w:sz="0" w:space="0" w:color="auto"/>
        <w:bottom w:val="none" w:sz="0" w:space="0" w:color="auto"/>
        <w:right w:val="none" w:sz="0" w:space="0" w:color="auto"/>
      </w:divBdr>
    </w:div>
    <w:div w:id="850527485">
      <w:bodyDiv w:val="1"/>
      <w:marLeft w:val="0"/>
      <w:marRight w:val="0"/>
      <w:marTop w:val="0"/>
      <w:marBottom w:val="0"/>
      <w:divBdr>
        <w:top w:val="none" w:sz="0" w:space="0" w:color="auto"/>
        <w:left w:val="none" w:sz="0" w:space="0" w:color="auto"/>
        <w:bottom w:val="none" w:sz="0" w:space="0" w:color="auto"/>
        <w:right w:val="none" w:sz="0" w:space="0" w:color="auto"/>
      </w:divBdr>
    </w:div>
    <w:div w:id="852260315">
      <w:bodyDiv w:val="1"/>
      <w:marLeft w:val="0"/>
      <w:marRight w:val="0"/>
      <w:marTop w:val="0"/>
      <w:marBottom w:val="0"/>
      <w:divBdr>
        <w:top w:val="none" w:sz="0" w:space="0" w:color="auto"/>
        <w:left w:val="none" w:sz="0" w:space="0" w:color="auto"/>
        <w:bottom w:val="none" w:sz="0" w:space="0" w:color="auto"/>
        <w:right w:val="none" w:sz="0" w:space="0" w:color="auto"/>
      </w:divBdr>
      <w:divsChild>
        <w:div w:id="562059355">
          <w:marLeft w:val="0"/>
          <w:marRight w:val="0"/>
          <w:marTop w:val="0"/>
          <w:marBottom w:val="0"/>
          <w:divBdr>
            <w:top w:val="none" w:sz="0" w:space="0" w:color="auto"/>
            <w:left w:val="none" w:sz="0" w:space="0" w:color="auto"/>
            <w:bottom w:val="none" w:sz="0" w:space="0" w:color="auto"/>
            <w:right w:val="none" w:sz="0" w:space="0" w:color="auto"/>
          </w:divBdr>
          <w:divsChild>
            <w:div w:id="19645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8585">
      <w:bodyDiv w:val="1"/>
      <w:marLeft w:val="0"/>
      <w:marRight w:val="0"/>
      <w:marTop w:val="0"/>
      <w:marBottom w:val="0"/>
      <w:divBdr>
        <w:top w:val="none" w:sz="0" w:space="0" w:color="auto"/>
        <w:left w:val="none" w:sz="0" w:space="0" w:color="auto"/>
        <w:bottom w:val="none" w:sz="0" w:space="0" w:color="auto"/>
        <w:right w:val="none" w:sz="0" w:space="0" w:color="auto"/>
      </w:divBdr>
    </w:div>
    <w:div w:id="866794384">
      <w:bodyDiv w:val="1"/>
      <w:marLeft w:val="0"/>
      <w:marRight w:val="0"/>
      <w:marTop w:val="0"/>
      <w:marBottom w:val="0"/>
      <w:divBdr>
        <w:top w:val="none" w:sz="0" w:space="0" w:color="auto"/>
        <w:left w:val="none" w:sz="0" w:space="0" w:color="auto"/>
        <w:bottom w:val="none" w:sz="0" w:space="0" w:color="auto"/>
        <w:right w:val="none" w:sz="0" w:space="0" w:color="auto"/>
      </w:divBdr>
      <w:divsChild>
        <w:div w:id="1859195869">
          <w:marLeft w:val="0"/>
          <w:marRight w:val="0"/>
          <w:marTop w:val="0"/>
          <w:marBottom w:val="0"/>
          <w:divBdr>
            <w:top w:val="none" w:sz="0" w:space="0" w:color="auto"/>
            <w:left w:val="none" w:sz="0" w:space="0" w:color="auto"/>
            <w:bottom w:val="none" w:sz="0" w:space="0" w:color="auto"/>
            <w:right w:val="none" w:sz="0" w:space="0" w:color="auto"/>
          </w:divBdr>
        </w:div>
        <w:div w:id="622421429">
          <w:marLeft w:val="0"/>
          <w:marRight w:val="0"/>
          <w:marTop w:val="0"/>
          <w:marBottom w:val="0"/>
          <w:divBdr>
            <w:top w:val="none" w:sz="0" w:space="0" w:color="auto"/>
            <w:left w:val="none" w:sz="0" w:space="0" w:color="auto"/>
            <w:bottom w:val="none" w:sz="0" w:space="0" w:color="auto"/>
            <w:right w:val="none" w:sz="0" w:space="0" w:color="auto"/>
          </w:divBdr>
        </w:div>
        <w:div w:id="2084642863">
          <w:marLeft w:val="0"/>
          <w:marRight w:val="0"/>
          <w:marTop w:val="0"/>
          <w:marBottom w:val="0"/>
          <w:divBdr>
            <w:top w:val="none" w:sz="0" w:space="0" w:color="auto"/>
            <w:left w:val="none" w:sz="0" w:space="0" w:color="auto"/>
            <w:bottom w:val="none" w:sz="0" w:space="0" w:color="auto"/>
            <w:right w:val="none" w:sz="0" w:space="0" w:color="auto"/>
          </w:divBdr>
        </w:div>
      </w:divsChild>
    </w:div>
    <w:div w:id="877741229">
      <w:bodyDiv w:val="1"/>
      <w:marLeft w:val="0"/>
      <w:marRight w:val="0"/>
      <w:marTop w:val="0"/>
      <w:marBottom w:val="0"/>
      <w:divBdr>
        <w:top w:val="none" w:sz="0" w:space="0" w:color="auto"/>
        <w:left w:val="none" w:sz="0" w:space="0" w:color="auto"/>
        <w:bottom w:val="none" w:sz="0" w:space="0" w:color="auto"/>
        <w:right w:val="none" w:sz="0" w:space="0" w:color="auto"/>
      </w:divBdr>
    </w:div>
    <w:div w:id="887497399">
      <w:bodyDiv w:val="1"/>
      <w:marLeft w:val="0"/>
      <w:marRight w:val="0"/>
      <w:marTop w:val="0"/>
      <w:marBottom w:val="0"/>
      <w:divBdr>
        <w:top w:val="none" w:sz="0" w:space="0" w:color="auto"/>
        <w:left w:val="none" w:sz="0" w:space="0" w:color="auto"/>
        <w:bottom w:val="none" w:sz="0" w:space="0" w:color="auto"/>
        <w:right w:val="none" w:sz="0" w:space="0" w:color="auto"/>
      </w:divBdr>
    </w:div>
    <w:div w:id="887566226">
      <w:bodyDiv w:val="1"/>
      <w:marLeft w:val="0"/>
      <w:marRight w:val="0"/>
      <w:marTop w:val="0"/>
      <w:marBottom w:val="0"/>
      <w:divBdr>
        <w:top w:val="none" w:sz="0" w:space="0" w:color="auto"/>
        <w:left w:val="none" w:sz="0" w:space="0" w:color="auto"/>
        <w:bottom w:val="none" w:sz="0" w:space="0" w:color="auto"/>
        <w:right w:val="none" w:sz="0" w:space="0" w:color="auto"/>
      </w:divBdr>
    </w:div>
    <w:div w:id="889225120">
      <w:bodyDiv w:val="1"/>
      <w:marLeft w:val="0"/>
      <w:marRight w:val="0"/>
      <w:marTop w:val="0"/>
      <w:marBottom w:val="0"/>
      <w:divBdr>
        <w:top w:val="none" w:sz="0" w:space="0" w:color="auto"/>
        <w:left w:val="none" w:sz="0" w:space="0" w:color="auto"/>
        <w:bottom w:val="none" w:sz="0" w:space="0" w:color="auto"/>
        <w:right w:val="none" w:sz="0" w:space="0" w:color="auto"/>
      </w:divBdr>
    </w:div>
    <w:div w:id="896208753">
      <w:bodyDiv w:val="1"/>
      <w:marLeft w:val="0"/>
      <w:marRight w:val="0"/>
      <w:marTop w:val="0"/>
      <w:marBottom w:val="0"/>
      <w:divBdr>
        <w:top w:val="none" w:sz="0" w:space="0" w:color="auto"/>
        <w:left w:val="none" w:sz="0" w:space="0" w:color="auto"/>
        <w:bottom w:val="none" w:sz="0" w:space="0" w:color="auto"/>
        <w:right w:val="none" w:sz="0" w:space="0" w:color="auto"/>
      </w:divBdr>
    </w:div>
    <w:div w:id="911235733">
      <w:bodyDiv w:val="1"/>
      <w:marLeft w:val="0"/>
      <w:marRight w:val="0"/>
      <w:marTop w:val="0"/>
      <w:marBottom w:val="0"/>
      <w:divBdr>
        <w:top w:val="none" w:sz="0" w:space="0" w:color="auto"/>
        <w:left w:val="none" w:sz="0" w:space="0" w:color="auto"/>
        <w:bottom w:val="none" w:sz="0" w:space="0" w:color="auto"/>
        <w:right w:val="none" w:sz="0" w:space="0" w:color="auto"/>
      </w:divBdr>
    </w:div>
    <w:div w:id="913199162">
      <w:bodyDiv w:val="1"/>
      <w:marLeft w:val="0"/>
      <w:marRight w:val="0"/>
      <w:marTop w:val="0"/>
      <w:marBottom w:val="0"/>
      <w:divBdr>
        <w:top w:val="none" w:sz="0" w:space="0" w:color="auto"/>
        <w:left w:val="none" w:sz="0" w:space="0" w:color="auto"/>
        <w:bottom w:val="none" w:sz="0" w:space="0" w:color="auto"/>
        <w:right w:val="none" w:sz="0" w:space="0" w:color="auto"/>
      </w:divBdr>
    </w:div>
    <w:div w:id="918710736">
      <w:bodyDiv w:val="1"/>
      <w:marLeft w:val="0"/>
      <w:marRight w:val="0"/>
      <w:marTop w:val="0"/>
      <w:marBottom w:val="0"/>
      <w:divBdr>
        <w:top w:val="none" w:sz="0" w:space="0" w:color="auto"/>
        <w:left w:val="none" w:sz="0" w:space="0" w:color="auto"/>
        <w:bottom w:val="none" w:sz="0" w:space="0" w:color="auto"/>
        <w:right w:val="none" w:sz="0" w:space="0" w:color="auto"/>
      </w:divBdr>
    </w:div>
    <w:div w:id="919219287">
      <w:bodyDiv w:val="1"/>
      <w:marLeft w:val="0"/>
      <w:marRight w:val="0"/>
      <w:marTop w:val="0"/>
      <w:marBottom w:val="0"/>
      <w:divBdr>
        <w:top w:val="none" w:sz="0" w:space="0" w:color="auto"/>
        <w:left w:val="none" w:sz="0" w:space="0" w:color="auto"/>
        <w:bottom w:val="none" w:sz="0" w:space="0" w:color="auto"/>
        <w:right w:val="none" w:sz="0" w:space="0" w:color="auto"/>
      </w:divBdr>
    </w:div>
    <w:div w:id="946737209">
      <w:bodyDiv w:val="1"/>
      <w:marLeft w:val="0"/>
      <w:marRight w:val="0"/>
      <w:marTop w:val="0"/>
      <w:marBottom w:val="0"/>
      <w:divBdr>
        <w:top w:val="none" w:sz="0" w:space="0" w:color="auto"/>
        <w:left w:val="none" w:sz="0" w:space="0" w:color="auto"/>
        <w:bottom w:val="none" w:sz="0" w:space="0" w:color="auto"/>
        <w:right w:val="none" w:sz="0" w:space="0" w:color="auto"/>
      </w:divBdr>
    </w:div>
    <w:div w:id="958954409">
      <w:bodyDiv w:val="1"/>
      <w:marLeft w:val="0"/>
      <w:marRight w:val="0"/>
      <w:marTop w:val="0"/>
      <w:marBottom w:val="0"/>
      <w:divBdr>
        <w:top w:val="none" w:sz="0" w:space="0" w:color="auto"/>
        <w:left w:val="none" w:sz="0" w:space="0" w:color="auto"/>
        <w:bottom w:val="none" w:sz="0" w:space="0" w:color="auto"/>
        <w:right w:val="none" w:sz="0" w:space="0" w:color="auto"/>
      </w:divBdr>
    </w:div>
    <w:div w:id="959340571">
      <w:bodyDiv w:val="1"/>
      <w:marLeft w:val="0"/>
      <w:marRight w:val="0"/>
      <w:marTop w:val="0"/>
      <w:marBottom w:val="0"/>
      <w:divBdr>
        <w:top w:val="none" w:sz="0" w:space="0" w:color="auto"/>
        <w:left w:val="none" w:sz="0" w:space="0" w:color="auto"/>
        <w:bottom w:val="none" w:sz="0" w:space="0" w:color="auto"/>
        <w:right w:val="none" w:sz="0" w:space="0" w:color="auto"/>
      </w:divBdr>
    </w:div>
    <w:div w:id="959844649">
      <w:bodyDiv w:val="1"/>
      <w:marLeft w:val="0"/>
      <w:marRight w:val="0"/>
      <w:marTop w:val="0"/>
      <w:marBottom w:val="0"/>
      <w:divBdr>
        <w:top w:val="none" w:sz="0" w:space="0" w:color="auto"/>
        <w:left w:val="none" w:sz="0" w:space="0" w:color="auto"/>
        <w:bottom w:val="none" w:sz="0" w:space="0" w:color="auto"/>
        <w:right w:val="none" w:sz="0" w:space="0" w:color="auto"/>
      </w:divBdr>
    </w:div>
    <w:div w:id="967932603">
      <w:bodyDiv w:val="1"/>
      <w:marLeft w:val="0"/>
      <w:marRight w:val="0"/>
      <w:marTop w:val="0"/>
      <w:marBottom w:val="0"/>
      <w:divBdr>
        <w:top w:val="none" w:sz="0" w:space="0" w:color="auto"/>
        <w:left w:val="none" w:sz="0" w:space="0" w:color="auto"/>
        <w:bottom w:val="none" w:sz="0" w:space="0" w:color="auto"/>
        <w:right w:val="none" w:sz="0" w:space="0" w:color="auto"/>
      </w:divBdr>
    </w:div>
    <w:div w:id="974531816">
      <w:bodyDiv w:val="1"/>
      <w:marLeft w:val="0"/>
      <w:marRight w:val="0"/>
      <w:marTop w:val="0"/>
      <w:marBottom w:val="0"/>
      <w:divBdr>
        <w:top w:val="none" w:sz="0" w:space="0" w:color="auto"/>
        <w:left w:val="none" w:sz="0" w:space="0" w:color="auto"/>
        <w:bottom w:val="none" w:sz="0" w:space="0" w:color="auto"/>
        <w:right w:val="none" w:sz="0" w:space="0" w:color="auto"/>
      </w:divBdr>
    </w:div>
    <w:div w:id="974944582">
      <w:bodyDiv w:val="1"/>
      <w:marLeft w:val="0"/>
      <w:marRight w:val="0"/>
      <w:marTop w:val="0"/>
      <w:marBottom w:val="0"/>
      <w:divBdr>
        <w:top w:val="none" w:sz="0" w:space="0" w:color="auto"/>
        <w:left w:val="none" w:sz="0" w:space="0" w:color="auto"/>
        <w:bottom w:val="none" w:sz="0" w:space="0" w:color="auto"/>
        <w:right w:val="none" w:sz="0" w:space="0" w:color="auto"/>
      </w:divBdr>
    </w:div>
    <w:div w:id="976299866">
      <w:bodyDiv w:val="1"/>
      <w:marLeft w:val="0"/>
      <w:marRight w:val="0"/>
      <w:marTop w:val="0"/>
      <w:marBottom w:val="0"/>
      <w:divBdr>
        <w:top w:val="none" w:sz="0" w:space="0" w:color="auto"/>
        <w:left w:val="none" w:sz="0" w:space="0" w:color="auto"/>
        <w:bottom w:val="none" w:sz="0" w:space="0" w:color="auto"/>
        <w:right w:val="none" w:sz="0" w:space="0" w:color="auto"/>
      </w:divBdr>
    </w:div>
    <w:div w:id="979457899">
      <w:bodyDiv w:val="1"/>
      <w:marLeft w:val="0"/>
      <w:marRight w:val="0"/>
      <w:marTop w:val="0"/>
      <w:marBottom w:val="0"/>
      <w:divBdr>
        <w:top w:val="none" w:sz="0" w:space="0" w:color="auto"/>
        <w:left w:val="none" w:sz="0" w:space="0" w:color="auto"/>
        <w:bottom w:val="none" w:sz="0" w:space="0" w:color="auto"/>
        <w:right w:val="none" w:sz="0" w:space="0" w:color="auto"/>
      </w:divBdr>
    </w:div>
    <w:div w:id="986326086">
      <w:bodyDiv w:val="1"/>
      <w:marLeft w:val="0"/>
      <w:marRight w:val="0"/>
      <w:marTop w:val="0"/>
      <w:marBottom w:val="0"/>
      <w:divBdr>
        <w:top w:val="none" w:sz="0" w:space="0" w:color="auto"/>
        <w:left w:val="none" w:sz="0" w:space="0" w:color="auto"/>
        <w:bottom w:val="none" w:sz="0" w:space="0" w:color="auto"/>
        <w:right w:val="none" w:sz="0" w:space="0" w:color="auto"/>
      </w:divBdr>
    </w:div>
    <w:div w:id="990674749">
      <w:bodyDiv w:val="1"/>
      <w:marLeft w:val="0"/>
      <w:marRight w:val="0"/>
      <w:marTop w:val="0"/>
      <w:marBottom w:val="0"/>
      <w:divBdr>
        <w:top w:val="none" w:sz="0" w:space="0" w:color="auto"/>
        <w:left w:val="none" w:sz="0" w:space="0" w:color="auto"/>
        <w:bottom w:val="none" w:sz="0" w:space="0" w:color="auto"/>
        <w:right w:val="none" w:sz="0" w:space="0" w:color="auto"/>
      </w:divBdr>
    </w:div>
    <w:div w:id="994721478">
      <w:bodyDiv w:val="1"/>
      <w:marLeft w:val="0"/>
      <w:marRight w:val="0"/>
      <w:marTop w:val="0"/>
      <w:marBottom w:val="0"/>
      <w:divBdr>
        <w:top w:val="none" w:sz="0" w:space="0" w:color="auto"/>
        <w:left w:val="none" w:sz="0" w:space="0" w:color="auto"/>
        <w:bottom w:val="none" w:sz="0" w:space="0" w:color="auto"/>
        <w:right w:val="none" w:sz="0" w:space="0" w:color="auto"/>
      </w:divBdr>
    </w:div>
    <w:div w:id="997154824">
      <w:bodyDiv w:val="1"/>
      <w:marLeft w:val="0"/>
      <w:marRight w:val="0"/>
      <w:marTop w:val="0"/>
      <w:marBottom w:val="0"/>
      <w:divBdr>
        <w:top w:val="none" w:sz="0" w:space="0" w:color="auto"/>
        <w:left w:val="none" w:sz="0" w:space="0" w:color="auto"/>
        <w:bottom w:val="none" w:sz="0" w:space="0" w:color="auto"/>
        <w:right w:val="none" w:sz="0" w:space="0" w:color="auto"/>
      </w:divBdr>
    </w:div>
    <w:div w:id="1017120961">
      <w:bodyDiv w:val="1"/>
      <w:marLeft w:val="0"/>
      <w:marRight w:val="0"/>
      <w:marTop w:val="0"/>
      <w:marBottom w:val="0"/>
      <w:divBdr>
        <w:top w:val="none" w:sz="0" w:space="0" w:color="auto"/>
        <w:left w:val="none" w:sz="0" w:space="0" w:color="auto"/>
        <w:bottom w:val="none" w:sz="0" w:space="0" w:color="auto"/>
        <w:right w:val="none" w:sz="0" w:space="0" w:color="auto"/>
      </w:divBdr>
    </w:div>
    <w:div w:id="1024791058">
      <w:bodyDiv w:val="1"/>
      <w:marLeft w:val="0"/>
      <w:marRight w:val="0"/>
      <w:marTop w:val="0"/>
      <w:marBottom w:val="0"/>
      <w:divBdr>
        <w:top w:val="none" w:sz="0" w:space="0" w:color="auto"/>
        <w:left w:val="none" w:sz="0" w:space="0" w:color="auto"/>
        <w:bottom w:val="none" w:sz="0" w:space="0" w:color="auto"/>
        <w:right w:val="none" w:sz="0" w:space="0" w:color="auto"/>
      </w:divBdr>
    </w:div>
    <w:div w:id="1048919860">
      <w:bodyDiv w:val="1"/>
      <w:marLeft w:val="0"/>
      <w:marRight w:val="0"/>
      <w:marTop w:val="0"/>
      <w:marBottom w:val="0"/>
      <w:divBdr>
        <w:top w:val="none" w:sz="0" w:space="0" w:color="auto"/>
        <w:left w:val="none" w:sz="0" w:space="0" w:color="auto"/>
        <w:bottom w:val="none" w:sz="0" w:space="0" w:color="auto"/>
        <w:right w:val="none" w:sz="0" w:space="0" w:color="auto"/>
      </w:divBdr>
    </w:div>
    <w:div w:id="1051031420">
      <w:bodyDiv w:val="1"/>
      <w:marLeft w:val="0"/>
      <w:marRight w:val="0"/>
      <w:marTop w:val="0"/>
      <w:marBottom w:val="0"/>
      <w:divBdr>
        <w:top w:val="none" w:sz="0" w:space="0" w:color="auto"/>
        <w:left w:val="none" w:sz="0" w:space="0" w:color="auto"/>
        <w:bottom w:val="none" w:sz="0" w:space="0" w:color="auto"/>
        <w:right w:val="none" w:sz="0" w:space="0" w:color="auto"/>
      </w:divBdr>
    </w:div>
    <w:div w:id="1058211953">
      <w:bodyDiv w:val="1"/>
      <w:marLeft w:val="0"/>
      <w:marRight w:val="0"/>
      <w:marTop w:val="0"/>
      <w:marBottom w:val="0"/>
      <w:divBdr>
        <w:top w:val="none" w:sz="0" w:space="0" w:color="auto"/>
        <w:left w:val="none" w:sz="0" w:space="0" w:color="auto"/>
        <w:bottom w:val="none" w:sz="0" w:space="0" w:color="auto"/>
        <w:right w:val="none" w:sz="0" w:space="0" w:color="auto"/>
      </w:divBdr>
    </w:div>
    <w:div w:id="1073314521">
      <w:bodyDiv w:val="1"/>
      <w:marLeft w:val="0"/>
      <w:marRight w:val="0"/>
      <w:marTop w:val="0"/>
      <w:marBottom w:val="0"/>
      <w:divBdr>
        <w:top w:val="none" w:sz="0" w:space="0" w:color="auto"/>
        <w:left w:val="none" w:sz="0" w:space="0" w:color="auto"/>
        <w:bottom w:val="none" w:sz="0" w:space="0" w:color="auto"/>
        <w:right w:val="none" w:sz="0" w:space="0" w:color="auto"/>
      </w:divBdr>
      <w:divsChild>
        <w:div w:id="1788699066">
          <w:marLeft w:val="0"/>
          <w:marRight w:val="0"/>
          <w:marTop w:val="0"/>
          <w:marBottom w:val="0"/>
          <w:divBdr>
            <w:top w:val="none" w:sz="0" w:space="0" w:color="auto"/>
            <w:left w:val="none" w:sz="0" w:space="0" w:color="auto"/>
            <w:bottom w:val="none" w:sz="0" w:space="0" w:color="auto"/>
            <w:right w:val="none" w:sz="0" w:space="0" w:color="auto"/>
          </w:divBdr>
        </w:div>
        <w:div w:id="1990477191">
          <w:marLeft w:val="0"/>
          <w:marRight w:val="0"/>
          <w:marTop w:val="0"/>
          <w:marBottom w:val="0"/>
          <w:divBdr>
            <w:top w:val="none" w:sz="0" w:space="0" w:color="auto"/>
            <w:left w:val="none" w:sz="0" w:space="0" w:color="auto"/>
            <w:bottom w:val="none" w:sz="0" w:space="0" w:color="auto"/>
            <w:right w:val="none" w:sz="0" w:space="0" w:color="auto"/>
          </w:divBdr>
        </w:div>
      </w:divsChild>
    </w:div>
    <w:div w:id="1089931114">
      <w:bodyDiv w:val="1"/>
      <w:marLeft w:val="0"/>
      <w:marRight w:val="0"/>
      <w:marTop w:val="0"/>
      <w:marBottom w:val="0"/>
      <w:divBdr>
        <w:top w:val="none" w:sz="0" w:space="0" w:color="auto"/>
        <w:left w:val="none" w:sz="0" w:space="0" w:color="auto"/>
        <w:bottom w:val="none" w:sz="0" w:space="0" w:color="auto"/>
        <w:right w:val="none" w:sz="0" w:space="0" w:color="auto"/>
      </w:divBdr>
    </w:div>
    <w:div w:id="1094285462">
      <w:bodyDiv w:val="1"/>
      <w:marLeft w:val="0"/>
      <w:marRight w:val="0"/>
      <w:marTop w:val="0"/>
      <w:marBottom w:val="0"/>
      <w:divBdr>
        <w:top w:val="none" w:sz="0" w:space="0" w:color="auto"/>
        <w:left w:val="none" w:sz="0" w:space="0" w:color="auto"/>
        <w:bottom w:val="none" w:sz="0" w:space="0" w:color="auto"/>
        <w:right w:val="none" w:sz="0" w:space="0" w:color="auto"/>
      </w:divBdr>
    </w:div>
    <w:div w:id="1094862855">
      <w:bodyDiv w:val="1"/>
      <w:marLeft w:val="0"/>
      <w:marRight w:val="0"/>
      <w:marTop w:val="0"/>
      <w:marBottom w:val="0"/>
      <w:divBdr>
        <w:top w:val="none" w:sz="0" w:space="0" w:color="auto"/>
        <w:left w:val="none" w:sz="0" w:space="0" w:color="auto"/>
        <w:bottom w:val="none" w:sz="0" w:space="0" w:color="auto"/>
        <w:right w:val="none" w:sz="0" w:space="0" w:color="auto"/>
      </w:divBdr>
    </w:div>
    <w:div w:id="1121269585">
      <w:bodyDiv w:val="1"/>
      <w:marLeft w:val="0"/>
      <w:marRight w:val="0"/>
      <w:marTop w:val="0"/>
      <w:marBottom w:val="0"/>
      <w:divBdr>
        <w:top w:val="none" w:sz="0" w:space="0" w:color="auto"/>
        <w:left w:val="none" w:sz="0" w:space="0" w:color="auto"/>
        <w:bottom w:val="none" w:sz="0" w:space="0" w:color="auto"/>
        <w:right w:val="none" w:sz="0" w:space="0" w:color="auto"/>
      </w:divBdr>
    </w:div>
    <w:div w:id="1125732614">
      <w:bodyDiv w:val="1"/>
      <w:marLeft w:val="0"/>
      <w:marRight w:val="0"/>
      <w:marTop w:val="0"/>
      <w:marBottom w:val="0"/>
      <w:divBdr>
        <w:top w:val="none" w:sz="0" w:space="0" w:color="auto"/>
        <w:left w:val="none" w:sz="0" w:space="0" w:color="auto"/>
        <w:bottom w:val="none" w:sz="0" w:space="0" w:color="auto"/>
        <w:right w:val="none" w:sz="0" w:space="0" w:color="auto"/>
      </w:divBdr>
      <w:divsChild>
        <w:div w:id="1007866">
          <w:marLeft w:val="0"/>
          <w:marRight w:val="0"/>
          <w:marTop w:val="0"/>
          <w:marBottom w:val="0"/>
          <w:divBdr>
            <w:top w:val="none" w:sz="0" w:space="0" w:color="auto"/>
            <w:left w:val="none" w:sz="0" w:space="0" w:color="auto"/>
            <w:bottom w:val="none" w:sz="0" w:space="0" w:color="auto"/>
            <w:right w:val="none" w:sz="0" w:space="0" w:color="auto"/>
          </w:divBdr>
        </w:div>
        <w:div w:id="37363754">
          <w:marLeft w:val="0"/>
          <w:marRight w:val="0"/>
          <w:marTop w:val="0"/>
          <w:marBottom w:val="0"/>
          <w:divBdr>
            <w:top w:val="none" w:sz="0" w:space="0" w:color="auto"/>
            <w:left w:val="none" w:sz="0" w:space="0" w:color="auto"/>
            <w:bottom w:val="none" w:sz="0" w:space="0" w:color="auto"/>
            <w:right w:val="none" w:sz="0" w:space="0" w:color="auto"/>
          </w:divBdr>
        </w:div>
        <w:div w:id="60567348">
          <w:marLeft w:val="0"/>
          <w:marRight w:val="0"/>
          <w:marTop w:val="0"/>
          <w:marBottom w:val="0"/>
          <w:divBdr>
            <w:top w:val="none" w:sz="0" w:space="0" w:color="auto"/>
            <w:left w:val="none" w:sz="0" w:space="0" w:color="auto"/>
            <w:bottom w:val="none" w:sz="0" w:space="0" w:color="auto"/>
            <w:right w:val="none" w:sz="0" w:space="0" w:color="auto"/>
          </w:divBdr>
        </w:div>
        <w:div w:id="105584301">
          <w:marLeft w:val="0"/>
          <w:marRight w:val="0"/>
          <w:marTop w:val="0"/>
          <w:marBottom w:val="0"/>
          <w:divBdr>
            <w:top w:val="none" w:sz="0" w:space="0" w:color="auto"/>
            <w:left w:val="none" w:sz="0" w:space="0" w:color="auto"/>
            <w:bottom w:val="none" w:sz="0" w:space="0" w:color="auto"/>
            <w:right w:val="none" w:sz="0" w:space="0" w:color="auto"/>
          </w:divBdr>
        </w:div>
        <w:div w:id="664671913">
          <w:marLeft w:val="0"/>
          <w:marRight w:val="0"/>
          <w:marTop w:val="0"/>
          <w:marBottom w:val="0"/>
          <w:divBdr>
            <w:top w:val="none" w:sz="0" w:space="0" w:color="auto"/>
            <w:left w:val="none" w:sz="0" w:space="0" w:color="auto"/>
            <w:bottom w:val="none" w:sz="0" w:space="0" w:color="auto"/>
            <w:right w:val="none" w:sz="0" w:space="0" w:color="auto"/>
          </w:divBdr>
        </w:div>
        <w:div w:id="1798833799">
          <w:marLeft w:val="0"/>
          <w:marRight w:val="0"/>
          <w:marTop w:val="0"/>
          <w:marBottom w:val="0"/>
          <w:divBdr>
            <w:top w:val="none" w:sz="0" w:space="0" w:color="auto"/>
            <w:left w:val="none" w:sz="0" w:space="0" w:color="auto"/>
            <w:bottom w:val="none" w:sz="0" w:space="0" w:color="auto"/>
            <w:right w:val="none" w:sz="0" w:space="0" w:color="auto"/>
          </w:divBdr>
        </w:div>
        <w:div w:id="1926258785">
          <w:marLeft w:val="0"/>
          <w:marRight w:val="0"/>
          <w:marTop w:val="0"/>
          <w:marBottom w:val="0"/>
          <w:divBdr>
            <w:top w:val="none" w:sz="0" w:space="0" w:color="auto"/>
            <w:left w:val="none" w:sz="0" w:space="0" w:color="auto"/>
            <w:bottom w:val="none" w:sz="0" w:space="0" w:color="auto"/>
            <w:right w:val="none" w:sz="0" w:space="0" w:color="auto"/>
          </w:divBdr>
        </w:div>
        <w:div w:id="2010476193">
          <w:marLeft w:val="0"/>
          <w:marRight w:val="0"/>
          <w:marTop w:val="0"/>
          <w:marBottom w:val="0"/>
          <w:divBdr>
            <w:top w:val="none" w:sz="0" w:space="0" w:color="auto"/>
            <w:left w:val="none" w:sz="0" w:space="0" w:color="auto"/>
            <w:bottom w:val="none" w:sz="0" w:space="0" w:color="auto"/>
            <w:right w:val="none" w:sz="0" w:space="0" w:color="auto"/>
          </w:divBdr>
        </w:div>
        <w:div w:id="2038502431">
          <w:marLeft w:val="0"/>
          <w:marRight w:val="0"/>
          <w:marTop w:val="0"/>
          <w:marBottom w:val="0"/>
          <w:divBdr>
            <w:top w:val="none" w:sz="0" w:space="0" w:color="auto"/>
            <w:left w:val="none" w:sz="0" w:space="0" w:color="auto"/>
            <w:bottom w:val="none" w:sz="0" w:space="0" w:color="auto"/>
            <w:right w:val="none" w:sz="0" w:space="0" w:color="auto"/>
          </w:divBdr>
        </w:div>
      </w:divsChild>
    </w:div>
    <w:div w:id="1131552095">
      <w:bodyDiv w:val="1"/>
      <w:marLeft w:val="0"/>
      <w:marRight w:val="0"/>
      <w:marTop w:val="0"/>
      <w:marBottom w:val="0"/>
      <w:divBdr>
        <w:top w:val="none" w:sz="0" w:space="0" w:color="auto"/>
        <w:left w:val="none" w:sz="0" w:space="0" w:color="auto"/>
        <w:bottom w:val="none" w:sz="0" w:space="0" w:color="auto"/>
        <w:right w:val="none" w:sz="0" w:space="0" w:color="auto"/>
      </w:divBdr>
    </w:div>
    <w:div w:id="1133059914">
      <w:bodyDiv w:val="1"/>
      <w:marLeft w:val="0"/>
      <w:marRight w:val="0"/>
      <w:marTop w:val="0"/>
      <w:marBottom w:val="0"/>
      <w:divBdr>
        <w:top w:val="none" w:sz="0" w:space="0" w:color="auto"/>
        <w:left w:val="none" w:sz="0" w:space="0" w:color="auto"/>
        <w:bottom w:val="none" w:sz="0" w:space="0" w:color="auto"/>
        <w:right w:val="none" w:sz="0" w:space="0" w:color="auto"/>
      </w:divBdr>
    </w:div>
    <w:div w:id="1136488072">
      <w:bodyDiv w:val="1"/>
      <w:marLeft w:val="0"/>
      <w:marRight w:val="0"/>
      <w:marTop w:val="0"/>
      <w:marBottom w:val="0"/>
      <w:divBdr>
        <w:top w:val="none" w:sz="0" w:space="0" w:color="auto"/>
        <w:left w:val="none" w:sz="0" w:space="0" w:color="auto"/>
        <w:bottom w:val="none" w:sz="0" w:space="0" w:color="auto"/>
        <w:right w:val="none" w:sz="0" w:space="0" w:color="auto"/>
      </w:divBdr>
    </w:div>
    <w:div w:id="1140726125">
      <w:bodyDiv w:val="1"/>
      <w:marLeft w:val="0"/>
      <w:marRight w:val="0"/>
      <w:marTop w:val="0"/>
      <w:marBottom w:val="0"/>
      <w:divBdr>
        <w:top w:val="none" w:sz="0" w:space="0" w:color="auto"/>
        <w:left w:val="none" w:sz="0" w:space="0" w:color="auto"/>
        <w:bottom w:val="none" w:sz="0" w:space="0" w:color="auto"/>
        <w:right w:val="none" w:sz="0" w:space="0" w:color="auto"/>
      </w:divBdr>
    </w:div>
    <w:div w:id="1150442519">
      <w:bodyDiv w:val="1"/>
      <w:marLeft w:val="0"/>
      <w:marRight w:val="0"/>
      <w:marTop w:val="0"/>
      <w:marBottom w:val="0"/>
      <w:divBdr>
        <w:top w:val="none" w:sz="0" w:space="0" w:color="auto"/>
        <w:left w:val="none" w:sz="0" w:space="0" w:color="auto"/>
        <w:bottom w:val="none" w:sz="0" w:space="0" w:color="auto"/>
        <w:right w:val="none" w:sz="0" w:space="0" w:color="auto"/>
      </w:divBdr>
    </w:div>
    <w:div w:id="1159228708">
      <w:bodyDiv w:val="1"/>
      <w:marLeft w:val="0"/>
      <w:marRight w:val="0"/>
      <w:marTop w:val="0"/>
      <w:marBottom w:val="0"/>
      <w:divBdr>
        <w:top w:val="none" w:sz="0" w:space="0" w:color="auto"/>
        <w:left w:val="none" w:sz="0" w:space="0" w:color="auto"/>
        <w:bottom w:val="none" w:sz="0" w:space="0" w:color="auto"/>
        <w:right w:val="none" w:sz="0" w:space="0" w:color="auto"/>
      </w:divBdr>
    </w:div>
    <w:div w:id="1164205360">
      <w:bodyDiv w:val="1"/>
      <w:marLeft w:val="0"/>
      <w:marRight w:val="0"/>
      <w:marTop w:val="0"/>
      <w:marBottom w:val="0"/>
      <w:divBdr>
        <w:top w:val="none" w:sz="0" w:space="0" w:color="auto"/>
        <w:left w:val="none" w:sz="0" w:space="0" w:color="auto"/>
        <w:bottom w:val="none" w:sz="0" w:space="0" w:color="auto"/>
        <w:right w:val="none" w:sz="0" w:space="0" w:color="auto"/>
      </w:divBdr>
      <w:divsChild>
        <w:div w:id="1202480203">
          <w:marLeft w:val="0"/>
          <w:marRight w:val="0"/>
          <w:marTop w:val="0"/>
          <w:marBottom w:val="0"/>
          <w:divBdr>
            <w:top w:val="none" w:sz="0" w:space="0" w:color="auto"/>
            <w:left w:val="none" w:sz="0" w:space="0" w:color="auto"/>
            <w:bottom w:val="none" w:sz="0" w:space="0" w:color="auto"/>
            <w:right w:val="none" w:sz="0" w:space="0" w:color="auto"/>
          </w:divBdr>
          <w:divsChild>
            <w:div w:id="3443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88635">
      <w:bodyDiv w:val="1"/>
      <w:marLeft w:val="0"/>
      <w:marRight w:val="0"/>
      <w:marTop w:val="0"/>
      <w:marBottom w:val="0"/>
      <w:divBdr>
        <w:top w:val="none" w:sz="0" w:space="0" w:color="auto"/>
        <w:left w:val="none" w:sz="0" w:space="0" w:color="auto"/>
        <w:bottom w:val="none" w:sz="0" w:space="0" w:color="auto"/>
        <w:right w:val="none" w:sz="0" w:space="0" w:color="auto"/>
      </w:divBdr>
    </w:div>
    <w:div w:id="1191186447">
      <w:bodyDiv w:val="1"/>
      <w:marLeft w:val="0"/>
      <w:marRight w:val="0"/>
      <w:marTop w:val="0"/>
      <w:marBottom w:val="0"/>
      <w:divBdr>
        <w:top w:val="none" w:sz="0" w:space="0" w:color="auto"/>
        <w:left w:val="none" w:sz="0" w:space="0" w:color="auto"/>
        <w:bottom w:val="none" w:sz="0" w:space="0" w:color="auto"/>
        <w:right w:val="none" w:sz="0" w:space="0" w:color="auto"/>
      </w:divBdr>
    </w:div>
    <w:div w:id="1202520405">
      <w:bodyDiv w:val="1"/>
      <w:marLeft w:val="0"/>
      <w:marRight w:val="0"/>
      <w:marTop w:val="0"/>
      <w:marBottom w:val="0"/>
      <w:divBdr>
        <w:top w:val="none" w:sz="0" w:space="0" w:color="auto"/>
        <w:left w:val="none" w:sz="0" w:space="0" w:color="auto"/>
        <w:bottom w:val="none" w:sz="0" w:space="0" w:color="auto"/>
        <w:right w:val="none" w:sz="0" w:space="0" w:color="auto"/>
      </w:divBdr>
    </w:div>
    <w:div w:id="1206525710">
      <w:bodyDiv w:val="1"/>
      <w:marLeft w:val="0"/>
      <w:marRight w:val="0"/>
      <w:marTop w:val="0"/>
      <w:marBottom w:val="0"/>
      <w:divBdr>
        <w:top w:val="none" w:sz="0" w:space="0" w:color="auto"/>
        <w:left w:val="none" w:sz="0" w:space="0" w:color="auto"/>
        <w:bottom w:val="none" w:sz="0" w:space="0" w:color="auto"/>
        <w:right w:val="none" w:sz="0" w:space="0" w:color="auto"/>
      </w:divBdr>
    </w:div>
    <w:div w:id="1211501507">
      <w:bodyDiv w:val="1"/>
      <w:marLeft w:val="0"/>
      <w:marRight w:val="0"/>
      <w:marTop w:val="0"/>
      <w:marBottom w:val="0"/>
      <w:divBdr>
        <w:top w:val="none" w:sz="0" w:space="0" w:color="auto"/>
        <w:left w:val="none" w:sz="0" w:space="0" w:color="auto"/>
        <w:bottom w:val="none" w:sz="0" w:space="0" w:color="auto"/>
        <w:right w:val="none" w:sz="0" w:space="0" w:color="auto"/>
      </w:divBdr>
    </w:div>
    <w:div w:id="1220088984">
      <w:bodyDiv w:val="1"/>
      <w:marLeft w:val="0"/>
      <w:marRight w:val="0"/>
      <w:marTop w:val="0"/>
      <w:marBottom w:val="0"/>
      <w:divBdr>
        <w:top w:val="none" w:sz="0" w:space="0" w:color="auto"/>
        <w:left w:val="none" w:sz="0" w:space="0" w:color="auto"/>
        <w:bottom w:val="none" w:sz="0" w:space="0" w:color="auto"/>
        <w:right w:val="none" w:sz="0" w:space="0" w:color="auto"/>
      </w:divBdr>
    </w:div>
    <w:div w:id="1223249329">
      <w:bodyDiv w:val="1"/>
      <w:marLeft w:val="0"/>
      <w:marRight w:val="0"/>
      <w:marTop w:val="0"/>
      <w:marBottom w:val="0"/>
      <w:divBdr>
        <w:top w:val="none" w:sz="0" w:space="0" w:color="auto"/>
        <w:left w:val="none" w:sz="0" w:space="0" w:color="auto"/>
        <w:bottom w:val="none" w:sz="0" w:space="0" w:color="auto"/>
        <w:right w:val="none" w:sz="0" w:space="0" w:color="auto"/>
      </w:divBdr>
    </w:div>
    <w:div w:id="1224176347">
      <w:bodyDiv w:val="1"/>
      <w:marLeft w:val="0"/>
      <w:marRight w:val="0"/>
      <w:marTop w:val="0"/>
      <w:marBottom w:val="0"/>
      <w:divBdr>
        <w:top w:val="none" w:sz="0" w:space="0" w:color="auto"/>
        <w:left w:val="none" w:sz="0" w:space="0" w:color="auto"/>
        <w:bottom w:val="none" w:sz="0" w:space="0" w:color="auto"/>
        <w:right w:val="none" w:sz="0" w:space="0" w:color="auto"/>
      </w:divBdr>
    </w:div>
    <w:div w:id="1230654260">
      <w:bodyDiv w:val="1"/>
      <w:marLeft w:val="0"/>
      <w:marRight w:val="0"/>
      <w:marTop w:val="0"/>
      <w:marBottom w:val="0"/>
      <w:divBdr>
        <w:top w:val="none" w:sz="0" w:space="0" w:color="auto"/>
        <w:left w:val="none" w:sz="0" w:space="0" w:color="auto"/>
        <w:bottom w:val="none" w:sz="0" w:space="0" w:color="auto"/>
        <w:right w:val="none" w:sz="0" w:space="0" w:color="auto"/>
      </w:divBdr>
    </w:div>
    <w:div w:id="1235046122">
      <w:bodyDiv w:val="1"/>
      <w:marLeft w:val="0"/>
      <w:marRight w:val="0"/>
      <w:marTop w:val="0"/>
      <w:marBottom w:val="0"/>
      <w:divBdr>
        <w:top w:val="none" w:sz="0" w:space="0" w:color="auto"/>
        <w:left w:val="none" w:sz="0" w:space="0" w:color="auto"/>
        <w:bottom w:val="none" w:sz="0" w:space="0" w:color="auto"/>
        <w:right w:val="none" w:sz="0" w:space="0" w:color="auto"/>
      </w:divBdr>
    </w:div>
    <w:div w:id="1245993699">
      <w:bodyDiv w:val="1"/>
      <w:marLeft w:val="0"/>
      <w:marRight w:val="0"/>
      <w:marTop w:val="0"/>
      <w:marBottom w:val="0"/>
      <w:divBdr>
        <w:top w:val="none" w:sz="0" w:space="0" w:color="auto"/>
        <w:left w:val="none" w:sz="0" w:space="0" w:color="auto"/>
        <w:bottom w:val="none" w:sz="0" w:space="0" w:color="auto"/>
        <w:right w:val="none" w:sz="0" w:space="0" w:color="auto"/>
      </w:divBdr>
    </w:div>
    <w:div w:id="1256133726">
      <w:bodyDiv w:val="1"/>
      <w:marLeft w:val="0"/>
      <w:marRight w:val="0"/>
      <w:marTop w:val="0"/>
      <w:marBottom w:val="0"/>
      <w:divBdr>
        <w:top w:val="none" w:sz="0" w:space="0" w:color="auto"/>
        <w:left w:val="none" w:sz="0" w:space="0" w:color="auto"/>
        <w:bottom w:val="none" w:sz="0" w:space="0" w:color="auto"/>
        <w:right w:val="none" w:sz="0" w:space="0" w:color="auto"/>
      </w:divBdr>
    </w:div>
    <w:div w:id="1256868531">
      <w:bodyDiv w:val="1"/>
      <w:marLeft w:val="0"/>
      <w:marRight w:val="0"/>
      <w:marTop w:val="0"/>
      <w:marBottom w:val="0"/>
      <w:divBdr>
        <w:top w:val="none" w:sz="0" w:space="0" w:color="auto"/>
        <w:left w:val="none" w:sz="0" w:space="0" w:color="auto"/>
        <w:bottom w:val="none" w:sz="0" w:space="0" w:color="auto"/>
        <w:right w:val="none" w:sz="0" w:space="0" w:color="auto"/>
      </w:divBdr>
    </w:div>
    <w:div w:id="1270502915">
      <w:bodyDiv w:val="1"/>
      <w:marLeft w:val="0"/>
      <w:marRight w:val="0"/>
      <w:marTop w:val="0"/>
      <w:marBottom w:val="0"/>
      <w:divBdr>
        <w:top w:val="none" w:sz="0" w:space="0" w:color="auto"/>
        <w:left w:val="none" w:sz="0" w:space="0" w:color="auto"/>
        <w:bottom w:val="none" w:sz="0" w:space="0" w:color="auto"/>
        <w:right w:val="none" w:sz="0" w:space="0" w:color="auto"/>
      </w:divBdr>
    </w:div>
    <w:div w:id="1271205588">
      <w:bodyDiv w:val="1"/>
      <w:marLeft w:val="0"/>
      <w:marRight w:val="0"/>
      <w:marTop w:val="0"/>
      <w:marBottom w:val="0"/>
      <w:divBdr>
        <w:top w:val="none" w:sz="0" w:space="0" w:color="auto"/>
        <w:left w:val="none" w:sz="0" w:space="0" w:color="auto"/>
        <w:bottom w:val="none" w:sz="0" w:space="0" w:color="auto"/>
        <w:right w:val="none" w:sz="0" w:space="0" w:color="auto"/>
      </w:divBdr>
    </w:div>
    <w:div w:id="1272128794">
      <w:bodyDiv w:val="1"/>
      <w:marLeft w:val="0"/>
      <w:marRight w:val="0"/>
      <w:marTop w:val="0"/>
      <w:marBottom w:val="0"/>
      <w:divBdr>
        <w:top w:val="none" w:sz="0" w:space="0" w:color="auto"/>
        <w:left w:val="none" w:sz="0" w:space="0" w:color="auto"/>
        <w:bottom w:val="none" w:sz="0" w:space="0" w:color="auto"/>
        <w:right w:val="none" w:sz="0" w:space="0" w:color="auto"/>
      </w:divBdr>
    </w:div>
    <w:div w:id="1272975534">
      <w:bodyDiv w:val="1"/>
      <w:marLeft w:val="0"/>
      <w:marRight w:val="0"/>
      <w:marTop w:val="0"/>
      <w:marBottom w:val="0"/>
      <w:divBdr>
        <w:top w:val="none" w:sz="0" w:space="0" w:color="auto"/>
        <w:left w:val="none" w:sz="0" w:space="0" w:color="auto"/>
        <w:bottom w:val="none" w:sz="0" w:space="0" w:color="auto"/>
        <w:right w:val="none" w:sz="0" w:space="0" w:color="auto"/>
      </w:divBdr>
      <w:divsChild>
        <w:div w:id="892079652">
          <w:marLeft w:val="0"/>
          <w:marRight w:val="0"/>
          <w:marTop w:val="0"/>
          <w:marBottom w:val="0"/>
          <w:divBdr>
            <w:top w:val="none" w:sz="0" w:space="0" w:color="auto"/>
            <w:left w:val="none" w:sz="0" w:space="0" w:color="auto"/>
            <w:bottom w:val="none" w:sz="0" w:space="0" w:color="auto"/>
            <w:right w:val="none" w:sz="0" w:space="0" w:color="auto"/>
          </w:divBdr>
        </w:div>
        <w:div w:id="983512016">
          <w:marLeft w:val="0"/>
          <w:marRight w:val="0"/>
          <w:marTop w:val="0"/>
          <w:marBottom w:val="0"/>
          <w:divBdr>
            <w:top w:val="none" w:sz="0" w:space="0" w:color="auto"/>
            <w:left w:val="none" w:sz="0" w:space="0" w:color="auto"/>
            <w:bottom w:val="none" w:sz="0" w:space="0" w:color="auto"/>
            <w:right w:val="none" w:sz="0" w:space="0" w:color="auto"/>
          </w:divBdr>
        </w:div>
        <w:div w:id="1252086725">
          <w:marLeft w:val="0"/>
          <w:marRight w:val="0"/>
          <w:marTop w:val="0"/>
          <w:marBottom w:val="0"/>
          <w:divBdr>
            <w:top w:val="none" w:sz="0" w:space="0" w:color="auto"/>
            <w:left w:val="none" w:sz="0" w:space="0" w:color="auto"/>
            <w:bottom w:val="none" w:sz="0" w:space="0" w:color="auto"/>
            <w:right w:val="none" w:sz="0" w:space="0" w:color="auto"/>
          </w:divBdr>
        </w:div>
        <w:div w:id="2053842722">
          <w:marLeft w:val="0"/>
          <w:marRight w:val="0"/>
          <w:marTop w:val="0"/>
          <w:marBottom w:val="0"/>
          <w:divBdr>
            <w:top w:val="none" w:sz="0" w:space="0" w:color="auto"/>
            <w:left w:val="none" w:sz="0" w:space="0" w:color="auto"/>
            <w:bottom w:val="none" w:sz="0" w:space="0" w:color="auto"/>
            <w:right w:val="none" w:sz="0" w:space="0" w:color="auto"/>
          </w:divBdr>
        </w:div>
      </w:divsChild>
    </w:div>
    <w:div w:id="1277174962">
      <w:bodyDiv w:val="1"/>
      <w:marLeft w:val="0"/>
      <w:marRight w:val="0"/>
      <w:marTop w:val="0"/>
      <w:marBottom w:val="0"/>
      <w:divBdr>
        <w:top w:val="none" w:sz="0" w:space="0" w:color="auto"/>
        <w:left w:val="none" w:sz="0" w:space="0" w:color="auto"/>
        <w:bottom w:val="none" w:sz="0" w:space="0" w:color="auto"/>
        <w:right w:val="none" w:sz="0" w:space="0" w:color="auto"/>
      </w:divBdr>
    </w:div>
    <w:div w:id="1281380282">
      <w:bodyDiv w:val="1"/>
      <w:marLeft w:val="0"/>
      <w:marRight w:val="0"/>
      <w:marTop w:val="0"/>
      <w:marBottom w:val="0"/>
      <w:divBdr>
        <w:top w:val="none" w:sz="0" w:space="0" w:color="auto"/>
        <w:left w:val="none" w:sz="0" w:space="0" w:color="auto"/>
        <w:bottom w:val="none" w:sz="0" w:space="0" w:color="auto"/>
        <w:right w:val="none" w:sz="0" w:space="0" w:color="auto"/>
      </w:divBdr>
    </w:div>
    <w:div w:id="1286038733">
      <w:bodyDiv w:val="1"/>
      <w:marLeft w:val="0"/>
      <w:marRight w:val="0"/>
      <w:marTop w:val="0"/>
      <w:marBottom w:val="0"/>
      <w:divBdr>
        <w:top w:val="none" w:sz="0" w:space="0" w:color="auto"/>
        <w:left w:val="none" w:sz="0" w:space="0" w:color="auto"/>
        <w:bottom w:val="none" w:sz="0" w:space="0" w:color="auto"/>
        <w:right w:val="none" w:sz="0" w:space="0" w:color="auto"/>
      </w:divBdr>
    </w:div>
    <w:div w:id="1288900199">
      <w:bodyDiv w:val="1"/>
      <w:marLeft w:val="0"/>
      <w:marRight w:val="0"/>
      <w:marTop w:val="0"/>
      <w:marBottom w:val="0"/>
      <w:divBdr>
        <w:top w:val="none" w:sz="0" w:space="0" w:color="auto"/>
        <w:left w:val="none" w:sz="0" w:space="0" w:color="auto"/>
        <w:bottom w:val="none" w:sz="0" w:space="0" w:color="auto"/>
        <w:right w:val="none" w:sz="0" w:space="0" w:color="auto"/>
      </w:divBdr>
    </w:div>
    <w:div w:id="1307007448">
      <w:bodyDiv w:val="1"/>
      <w:marLeft w:val="0"/>
      <w:marRight w:val="0"/>
      <w:marTop w:val="0"/>
      <w:marBottom w:val="0"/>
      <w:divBdr>
        <w:top w:val="none" w:sz="0" w:space="0" w:color="auto"/>
        <w:left w:val="none" w:sz="0" w:space="0" w:color="auto"/>
        <w:bottom w:val="none" w:sz="0" w:space="0" w:color="auto"/>
        <w:right w:val="none" w:sz="0" w:space="0" w:color="auto"/>
      </w:divBdr>
    </w:div>
    <w:div w:id="1325352830">
      <w:bodyDiv w:val="1"/>
      <w:marLeft w:val="0"/>
      <w:marRight w:val="0"/>
      <w:marTop w:val="0"/>
      <w:marBottom w:val="0"/>
      <w:divBdr>
        <w:top w:val="none" w:sz="0" w:space="0" w:color="auto"/>
        <w:left w:val="none" w:sz="0" w:space="0" w:color="auto"/>
        <w:bottom w:val="none" w:sz="0" w:space="0" w:color="auto"/>
        <w:right w:val="none" w:sz="0" w:space="0" w:color="auto"/>
      </w:divBdr>
    </w:div>
    <w:div w:id="1325889260">
      <w:bodyDiv w:val="1"/>
      <w:marLeft w:val="0"/>
      <w:marRight w:val="0"/>
      <w:marTop w:val="0"/>
      <w:marBottom w:val="0"/>
      <w:divBdr>
        <w:top w:val="none" w:sz="0" w:space="0" w:color="auto"/>
        <w:left w:val="none" w:sz="0" w:space="0" w:color="auto"/>
        <w:bottom w:val="none" w:sz="0" w:space="0" w:color="auto"/>
        <w:right w:val="none" w:sz="0" w:space="0" w:color="auto"/>
      </w:divBdr>
    </w:div>
    <w:div w:id="1326284390">
      <w:bodyDiv w:val="1"/>
      <w:marLeft w:val="0"/>
      <w:marRight w:val="0"/>
      <w:marTop w:val="0"/>
      <w:marBottom w:val="0"/>
      <w:divBdr>
        <w:top w:val="none" w:sz="0" w:space="0" w:color="auto"/>
        <w:left w:val="none" w:sz="0" w:space="0" w:color="auto"/>
        <w:bottom w:val="none" w:sz="0" w:space="0" w:color="auto"/>
        <w:right w:val="none" w:sz="0" w:space="0" w:color="auto"/>
      </w:divBdr>
      <w:divsChild>
        <w:div w:id="634674445">
          <w:marLeft w:val="0"/>
          <w:marRight w:val="0"/>
          <w:marTop w:val="0"/>
          <w:marBottom w:val="0"/>
          <w:divBdr>
            <w:top w:val="none" w:sz="0" w:space="0" w:color="auto"/>
            <w:left w:val="none" w:sz="0" w:space="0" w:color="auto"/>
            <w:bottom w:val="none" w:sz="0" w:space="0" w:color="auto"/>
            <w:right w:val="none" w:sz="0" w:space="0" w:color="auto"/>
          </w:divBdr>
        </w:div>
        <w:div w:id="1148325867">
          <w:marLeft w:val="0"/>
          <w:marRight w:val="0"/>
          <w:marTop w:val="0"/>
          <w:marBottom w:val="0"/>
          <w:divBdr>
            <w:top w:val="none" w:sz="0" w:space="0" w:color="auto"/>
            <w:left w:val="none" w:sz="0" w:space="0" w:color="auto"/>
            <w:bottom w:val="none" w:sz="0" w:space="0" w:color="auto"/>
            <w:right w:val="none" w:sz="0" w:space="0" w:color="auto"/>
          </w:divBdr>
        </w:div>
      </w:divsChild>
    </w:div>
    <w:div w:id="1338311870">
      <w:bodyDiv w:val="1"/>
      <w:marLeft w:val="0"/>
      <w:marRight w:val="0"/>
      <w:marTop w:val="0"/>
      <w:marBottom w:val="0"/>
      <w:divBdr>
        <w:top w:val="none" w:sz="0" w:space="0" w:color="auto"/>
        <w:left w:val="none" w:sz="0" w:space="0" w:color="auto"/>
        <w:bottom w:val="none" w:sz="0" w:space="0" w:color="auto"/>
        <w:right w:val="none" w:sz="0" w:space="0" w:color="auto"/>
      </w:divBdr>
    </w:div>
    <w:div w:id="1340934211">
      <w:bodyDiv w:val="1"/>
      <w:marLeft w:val="0"/>
      <w:marRight w:val="0"/>
      <w:marTop w:val="0"/>
      <w:marBottom w:val="0"/>
      <w:divBdr>
        <w:top w:val="none" w:sz="0" w:space="0" w:color="auto"/>
        <w:left w:val="none" w:sz="0" w:space="0" w:color="auto"/>
        <w:bottom w:val="none" w:sz="0" w:space="0" w:color="auto"/>
        <w:right w:val="none" w:sz="0" w:space="0" w:color="auto"/>
      </w:divBdr>
    </w:div>
    <w:div w:id="1341197316">
      <w:bodyDiv w:val="1"/>
      <w:marLeft w:val="0"/>
      <w:marRight w:val="0"/>
      <w:marTop w:val="0"/>
      <w:marBottom w:val="0"/>
      <w:divBdr>
        <w:top w:val="none" w:sz="0" w:space="0" w:color="auto"/>
        <w:left w:val="none" w:sz="0" w:space="0" w:color="auto"/>
        <w:bottom w:val="none" w:sz="0" w:space="0" w:color="auto"/>
        <w:right w:val="none" w:sz="0" w:space="0" w:color="auto"/>
      </w:divBdr>
    </w:div>
    <w:div w:id="1380782069">
      <w:bodyDiv w:val="1"/>
      <w:marLeft w:val="0"/>
      <w:marRight w:val="0"/>
      <w:marTop w:val="0"/>
      <w:marBottom w:val="0"/>
      <w:divBdr>
        <w:top w:val="none" w:sz="0" w:space="0" w:color="auto"/>
        <w:left w:val="none" w:sz="0" w:space="0" w:color="auto"/>
        <w:bottom w:val="none" w:sz="0" w:space="0" w:color="auto"/>
        <w:right w:val="none" w:sz="0" w:space="0" w:color="auto"/>
      </w:divBdr>
    </w:div>
    <w:div w:id="1381637253">
      <w:bodyDiv w:val="1"/>
      <w:marLeft w:val="0"/>
      <w:marRight w:val="0"/>
      <w:marTop w:val="0"/>
      <w:marBottom w:val="0"/>
      <w:divBdr>
        <w:top w:val="none" w:sz="0" w:space="0" w:color="auto"/>
        <w:left w:val="none" w:sz="0" w:space="0" w:color="auto"/>
        <w:bottom w:val="none" w:sz="0" w:space="0" w:color="auto"/>
        <w:right w:val="none" w:sz="0" w:space="0" w:color="auto"/>
      </w:divBdr>
    </w:div>
    <w:div w:id="1383796838">
      <w:bodyDiv w:val="1"/>
      <w:marLeft w:val="0"/>
      <w:marRight w:val="0"/>
      <w:marTop w:val="0"/>
      <w:marBottom w:val="0"/>
      <w:divBdr>
        <w:top w:val="none" w:sz="0" w:space="0" w:color="auto"/>
        <w:left w:val="none" w:sz="0" w:space="0" w:color="auto"/>
        <w:bottom w:val="none" w:sz="0" w:space="0" w:color="auto"/>
        <w:right w:val="none" w:sz="0" w:space="0" w:color="auto"/>
      </w:divBdr>
    </w:div>
    <w:div w:id="1387341881">
      <w:bodyDiv w:val="1"/>
      <w:marLeft w:val="0"/>
      <w:marRight w:val="0"/>
      <w:marTop w:val="0"/>
      <w:marBottom w:val="0"/>
      <w:divBdr>
        <w:top w:val="none" w:sz="0" w:space="0" w:color="auto"/>
        <w:left w:val="none" w:sz="0" w:space="0" w:color="auto"/>
        <w:bottom w:val="none" w:sz="0" w:space="0" w:color="auto"/>
        <w:right w:val="none" w:sz="0" w:space="0" w:color="auto"/>
      </w:divBdr>
    </w:div>
    <w:div w:id="1395927522">
      <w:bodyDiv w:val="1"/>
      <w:marLeft w:val="0"/>
      <w:marRight w:val="0"/>
      <w:marTop w:val="0"/>
      <w:marBottom w:val="0"/>
      <w:divBdr>
        <w:top w:val="none" w:sz="0" w:space="0" w:color="auto"/>
        <w:left w:val="none" w:sz="0" w:space="0" w:color="auto"/>
        <w:bottom w:val="none" w:sz="0" w:space="0" w:color="auto"/>
        <w:right w:val="none" w:sz="0" w:space="0" w:color="auto"/>
      </w:divBdr>
      <w:divsChild>
        <w:div w:id="762066409">
          <w:marLeft w:val="0"/>
          <w:marRight w:val="0"/>
          <w:marTop w:val="0"/>
          <w:marBottom w:val="0"/>
          <w:divBdr>
            <w:top w:val="none" w:sz="0" w:space="0" w:color="auto"/>
            <w:left w:val="none" w:sz="0" w:space="0" w:color="auto"/>
            <w:bottom w:val="none" w:sz="0" w:space="0" w:color="auto"/>
            <w:right w:val="none" w:sz="0" w:space="0" w:color="auto"/>
          </w:divBdr>
          <w:divsChild>
            <w:div w:id="1155612010">
              <w:marLeft w:val="0"/>
              <w:marRight w:val="0"/>
              <w:marTop w:val="0"/>
              <w:marBottom w:val="0"/>
              <w:divBdr>
                <w:top w:val="none" w:sz="0" w:space="0" w:color="auto"/>
                <w:left w:val="none" w:sz="0" w:space="0" w:color="auto"/>
                <w:bottom w:val="none" w:sz="0" w:space="0" w:color="auto"/>
                <w:right w:val="none" w:sz="0" w:space="0" w:color="auto"/>
              </w:divBdr>
              <w:divsChild>
                <w:div w:id="17043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14722">
      <w:bodyDiv w:val="1"/>
      <w:marLeft w:val="0"/>
      <w:marRight w:val="0"/>
      <w:marTop w:val="0"/>
      <w:marBottom w:val="0"/>
      <w:divBdr>
        <w:top w:val="none" w:sz="0" w:space="0" w:color="auto"/>
        <w:left w:val="none" w:sz="0" w:space="0" w:color="auto"/>
        <w:bottom w:val="none" w:sz="0" w:space="0" w:color="auto"/>
        <w:right w:val="none" w:sz="0" w:space="0" w:color="auto"/>
      </w:divBdr>
    </w:div>
    <w:div w:id="1404258766">
      <w:bodyDiv w:val="1"/>
      <w:marLeft w:val="0"/>
      <w:marRight w:val="0"/>
      <w:marTop w:val="0"/>
      <w:marBottom w:val="0"/>
      <w:divBdr>
        <w:top w:val="none" w:sz="0" w:space="0" w:color="auto"/>
        <w:left w:val="none" w:sz="0" w:space="0" w:color="auto"/>
        <w:bottom w:val="none" w:sz="0" w:space="0" w:color="auto"/>
        <w:right w:val="none" w:sz="0" w:space="0" w:color="auto"/>
      </w:divBdr>
    </w:div>
    <w:div w:id="1404373079">
      <w:bodyDiv w:val="1"/>
      <w:marLeft w:val="0"/>
      <w:marRight w:val="0"/>
      <w:marTop w:val="0"/>
      <w:marBottom w:val="0"/>
      <w:divBdr>
        <w:top w:val="none" w:sz="0" w:space="0" w:color="auto"/>
        <w:left w:val="none" w:sz="0" w:space="0" w:color="auto"/>
        <w:bottom w:val="none" w:sz="0" w:space="0" w:color="auto"/>
        <w:right w:val="none" w:sz="0" w:space="0" w:color="auto"/>
      </w:divBdr>
    </w:div>
    <w:div w:id="1407338029">
      <w:bodyDiv w:val="1"/>
      <w:marLeft w:val="0"/>
      <w:marRight w:val="0"/>
      <w:marTop w:val="0"/>
      <w:marBottom w:val="0"/>
      <w:divBdr>
        <w:top w:val="none" w:sz="0" w:space="0" w:color="auto"/>
        <w:left w:val="none" w:sz="0" w:space="0" w:color="auto"/>
        <w:bottom w:val="none" w:sz="0" w:space="0" w:color="auto"/>
        <w:right w:val="none" w:sz="0" w:space="0" w:color="auto"/>
      </w:divBdr>
    </w:div>
    <w:div w:id="1413355244">
      <w:bodyDiv w:val="1"/>
      <w:marLeft w:val="0"/>
      <w:marRight w:val="0"/>
      <w:marTop w:val="0"/>
      <w:marBottom w:val="0"/>
      <w:divBdr>
        <w:top w:val="none" w:sz="0" w:space="0" w:color="auto"/>
        <w:left w:val="none" w:sz="0" w:space="0" w:color="auto"/>
        <w:bottom w:val="none" w:sz="0" w:space="0" w:color="auto"/>
        <w:right w:val="none" w:sz="0" w:space="0" w:color="auto"/>
      </w:divBdr>
    </w:div>
    <w:div w:id="1418359949">
      <w:bodyDiv w:val="1"/>
      <w:marLeft w:val="0"/>
      <w:marRight w:val="0"/>
      <w:marTop w:val="0"/>
      <w:marBottom w:val="0"/>
      <w:divBdr>
        <w:top w:val="none" w:sz="0" w:space="0" w:color="auto"/>
        <w:left w:val="none" w:sz="0" w:space="0" w:color="auto"/>
        <w:bottom w:val="none" w:sz="0" w:space="0" w:color="auto"/>
        <w:right w:val="none" w:sz="0" w:space="0" w:color="auto"/>
      </w:divBdr>
    </w:div>
    <w:div w:id="1429496642">
      <w:bodyDiv w:val="1"/>
      <w:marLeft w:val="0"/>
      <w:marRight w:val="0"/>
      <w:marTop w:val="0"/>
      <w:marBottom w:val="0"/>
      <w:divBdr>
        <w:top w:val="none" w:sz="0" w:space="0" w:color="auto"/>
        <w:left w:val="none" w:sz="0" w:space="0" w:color="auto"/>
        <w:bottom w:val="none" w:sz="0" w:space="0" w:color="auto"/>
        <w:right w:val="none" w:sz="0" w:space="0" w:color="auto"/>
      </w:divBdr>
    </w:div>
    <w:div w:id="1436630239">
      <w:bodyDiv w:val="1"/>
      <w:marLeft w:val="0"/>
      <w:marRight w:val="0"/>
      <w:marTop w:val="0"/>
      <w:marBottom w:val="0"/>
      <w:divBdr>
        <w:top w:val="none" w:sz="0" w:space="0" w:color="auto"/>
        <w:left w:val="none" w:sz="0" w:space="0" w:color="auto"/>
        <w:bottom w:val="none" w:sz="0" w:space="0" w:color="auto"/>
        <w:right w:val="none" w:sz="0" w:space="0" w:color="auto"/>
      </w:divBdr>
    </w:div>
    <w:div w:id="1438065099">
      <w:bodyDiv w:val="1"/>
      <w:marLeft w:val="0"/>
      <w:marRight w:val="0"/>
      <w:marTop w:val="0"/>
      <w:marBottom w:val="0"/>
      <w:divBdr>
        <w:top w:val="none" w:sz="0" w:space="0" w:color="auto"/>
        <w:left w:val="none" w:sz="0" w:space="0" w:color="auto"/>
        <w:bottom w:val="none" w:sz="0" w:space="0" w:color="auto"/>
        <w:right w:val="none" w:sz="0" w:space="0" w:color="auto"/>
      </w:divBdr>
      <w:divsChild>
        <w:div w:id="1533223564">
          <w:marLeft w:val="0"/>
          <w:marRight w:val="0"/>
          <w:marTop w:val="0"/>
          <w:marBottom w:val="0"/>
          <w:divBdr>
            <w:top w:val="none" w:sz="0" w:space="0" w:color="auto"/>
            <w:left w:val="none" w:sz="0" w:space="0" w:color="auto"/>
            <w:bottom w:val="none" w:sz="0" w:space="0" w:color="auto"/>
            <w:right w:val="none" w:sz="0" w:space="0" w:color="auto"/>
          </w:divBdr>
        </w:div>
      </w:divsChild>
    </w:div>
    <w:div w:id="1454136735">
      <w:bodyDiv w:val="1"/>
      <w:marLeft w:val="0"/>
      <w:marRight w:val="0"/>
      <w:marTop w:val="0"/>
      <w:marBottom w:val="0"/>
      <w:divBdr>
        <w:top w:val="none" w:sz="0" w:space="0" w:color="auto"/>
        <w:left w:val="none" w:sz="0" w:space="0" w:color="auto"/>
        <w:bottom w:val="none" w:sz="0" w:space="0" w:color="auto"/>
        <w:right w:val="none" w:sz="0" w:space="0" w:color="auto"/>
      </w:divBdr>
    </w:div>
    <w:div w:id="1454833947">
      <w:bodyDiv w:val="1"/>
      <w:marLeft w:val="0"/>
      <w:marRight w:val="0"/>
      <w:marTop w:val="0"/>
      <w:marBottom w:val="0"/>
      <w:divBdr>
        <w:top w:val="none" w:sz="0" w:space="0" w:color="auto"/>
        <w:left w:val="none" w:sz="0" w:space="0" w:color="auto"/>
        <w:bottom w:val="none" w:sz="0" w:space="0" w:color="auto"/>
        <w:right w:val="none" w:sz="0" w:space="0" w:color="auto"/>
      </w:divBdr>
    </w:div>
    <w:div w:id="1456872381">
      <w:bodyDiv w:val="1"/>
      <w:marLeft w:val="0"/>
      <w:marRight w:val="0"/>
      <w:marTop w:val="0"/>
      <w:marBottom w:val="0"/>
      <w:divBdr>
        <w:top w:val="none" w:sz="0" w:space="0" w:color="auto"/>
        <w:left w:val="none" w:sz="0" w:space="0" w:color="auto"/>
        <w:bottom w:val="none" w:sz="0" w:space="0" w:color="auto"/>
        <w:right w:val="none" w:sz="0" w:space="0" w:color="auto"/>
      </w:divBdr>
    </w:div>
    <w:div w:id="1467820640">
      <w:bodyDiv w:val="1"/>
      <w:marLeft w:val="0"/>
      <w:marRight w:val="0"/>
      <w:marTop w:val="0"/>
      <w:marBottom w:val="0"/>
      <w:divBdr>
        <w:top w:val="none" w:sz="0" w:space="0" w:color="auto"/>
        <w:left w:val="none" w:sz="0" w:space="0" w:color="auto"/>
        <w:bottom w:val="none" w:sz="0" w:space="0" w:color="auto"/>
        <w:right w:val="none" w:sz="0" w:space="0" w:color="auto"/>
      </w:divBdr>
    </w:div>
    <w:div w:id="1468936368">
      <w:bodyDiv w:val="1"/>
      <w:marLeft w:val="0"/>
      <w:marRight w:val="0"/>
      <w:marTop w:val="0"/>
      <w:marBottom w:val="0"/>
      <w:divBdr>
        <w:top w:val="none" w:sz="0" w:space="0" w:color="auto"/>
        <w:left w:val="none" w:sz="0" w:space="0" w:color="auto"/>
        <w:bottom w:val="none" w:sz="0" w:space="0" w:color="auto"/>
        <w:right w:val="none" w:sz="0" w:space="0" w:color="auto"/>
      </w:divBdr>
    </w:div>
    <w:div w:id="1471629049">
      <w:bodyDiv w:val="1"/>
      <w:marLeft w:val="0"/>
      <w:marRight w:val="0"/>
      <w:marTop w:val="0"/>
      <w:marBottom w:val="0"/>
      <w:divBdr>
        <w:top w:val="none" w:sz="0" w:space="0" w:color="auto"/>
        <w:left w:val="none" w:sz="0" w:space="0" w:color="auto"/>
        <w:bottom w:val="none" w:sz="0" w:space="0" w:color="auto"/>
        <w:right w:val="none" w:sz="0" w:space="0" w:color="auto"/>
      </w:divBdr>
    </w:div>
    <w:div w:id="1484539385">
      <w:bodyDiv w:val="1"/>
      <w:marLeft w:val="0"/>
      <w:marRight w:val="0"/>
      <w:marTop w:val="0"/>
      <w:marBottom w:val="0"/>
      <w:divBdr>
        <w:top w:val="none" w:sz="0" w:space="0" w:color="auto"/>
        <w:left w:val="none" w:sz="0" w:space="0" w:color="auto"/>
        <w:bottom w:val="none" w:sz="0" w:space="0" w:color="auto"/>
        <w:right w:val="none" w:sz="0" w:space="0" w:color="auto"/>
      </w:divBdr>
    </w:div>
    <w:div w:id="1485046028">
      <w:bodyDiv w:val="1"/>
      <w:marLeft w:val="0"/>
      <w:marRight w:val="0"/>
      <w:marTop w:val="0"/>
      <w:marBottom w:val="0"/>
      <w:divBdr>
        <w:top w:val="none" w:sz="0" w:space="0" w:color="auto"/>
        <w:left w:val="none" w:sz="0" w:space="0" w:color="auto"/>
        <w:bottom w:val="none" w:sz="0" w:space="0" w:color="auto"/>
        <w:right w:val="none" w:sz="0" w:space="0" w:color="auto"/>
      </w:divBdr>
    </w:div>
    <w:div w:id="1505321724">
      <w:bodyDiv w:val="1"/>
      <w:marLeft w:val="0"/>
      <w:marRight w:val="0"/>
      <w:marTop w:val="0"/>
      <w:marBottom w:val="0"/>
      <w:divBdr>
        <w:top w:val="none" w:sz="0" w:space="0" w:color="auto"/>
        <w:left w:val="none" w:sz="0" w:space="0" w:color="auto"/>
        <w:bottom w:val="none" w:sz="0" w:space="0" w:color="auto"/>
        <w:right w:val="none" w:sz="0" w:space="0" w:color="auto"/>
      </w:divBdr>
    </w:div>
    <w:div w:id="1505559344">
      <w:bodyDiv w:val="1"/>
      <w:marLeft w:val="0"/>
      <w:marRight w:val="0"/>
      <w:marTop w:val="0"/>
      <w:marBottom w:val="0"/>
      <w:divBdr>
        <w:top w:val="none" w:sz="0" w:space="0" w:color="auto"/>
        <w:left w:val="none" w:sz="0" w:space="0" w:color="auto"/>
        <w:bottom w:val="none" w:sz="0" w:space="0" w:color="auto"/>
        <w:right w:val="none" w:sz="0" w:space="0" w:color="auto"/>
      </w:divBdr>
    </w:div>
    <w:div w:id="1510631500">
      <w:bodyDiv w:val="1"/>
      <w:marLeft w:val="0"/>
      <w:marRight w:val="0"/>
      <w:marTop w:val="0"/>
      <w:marBottom w:val="0"/>
      <w:divBdr>
        <w:top w:val="none" w:sz="0" w:space="0" w:color="auto"/>
        <w:left w:val="none" w:sz="0" w:space="0" w:color="auto"/>
        <w:bottom w:val="none" w:sz="0" w:space="0" w:color="auto"/>
        <w:right w:val="none" w:sz="0" w:space="0" w:color="auto"/>
      </w:divBdr>
    </w:div>
    <w:div w:id="1514346110">
      <w:bodyDiv w:val="1"/>
      <w:marLeft w:val="0"/>
      <w:marRight w:val="0"/>
      <w:marTop w:val="0"/>
      <w:marBottom w:val="0"/>
      <w:divBdr>
        <w:top w:val="none" w:sz="0" w:space="0" w:color="auto"/>
        <w:left w:val="none" w:sz="0" w:space="0" w:color="auto"/>
        <w:bottom w:val="none" w:sz="0" w:space="0" w:color="auto"/>
        <w:right w:val="none" w:sz="0" w:space="0" w:color="auto"/>
      </w:divBdr>
    </w:div>
    <w:div w:id="1523472978">
      <w:bodyDiv w:val="1"/>
      <w:marLeft w:val="0"/>
      <w:marRight w:val="0"/>
      <w:marTop w:val="0"/>
      <w:marBottom w:val="0"/>
      <w:divBdr>
        <w:top w:val="none" w:sz="0" w:space="0" w:color="auto"/>
        <w:left w:val="none" w:sz="0" w:space="0" w:color="auto"/>
        <w:bottom w:val="none" w:sz="0" w:space="0" w:color="auto"/>
        <w:right w:val="none" w:sz="0" w:space="0" w:color="auto"/>
      </w:divBdr>
    </w:div>
    <w:div w:id="1528329888">
      <w:bodyDiv w:val="1"/>
      <w:marLeft w:val="0"/>
      <w:marRight w:val="0"/>
      <w:marTop w:val="0"/>
      <w:marBottom w:val="0"/>
      <w:divBdr>
        <w:top w:val="none" w:sz="0" w:space="0" w:color="auto"/>
        <w:left w:val="none" w:sz="0" w:space="0" w:color="auto"/>
        <w:bottom w:val="none" w:sz="0" w:space="0" w:color="auto"/>
        <w:right w:val="none" w:sz="0" w:space="0" w:color="auto"/>
      </w:divBdr>
    </w:div>
    <w:div w:id="1532838068">
      <w:bodyDiv w:val="1"/>
      <w:marLeft w:val="0"/>
      <w:marRight w:val="0"/>
      <w:marTop w:val="0"/>
      <w:marBottom w:val="0"/>
      <w:divBdr>
        <w:top w:val="none" w:sz="0" w:space="0" w:color="auto"/>
        <w:left w:val="none" w:sz="0" w:space="0" w:color="auto"/>
        <w:bottom w:val="none" w:sz="0" w:space="0" w:color="auto"/>
        <w:right w:val="none" w:sz="0" w:space="0" w:color="auto"/>
      </w:divBdr>
    </w:div>
    <w:div w:id="1536304957">
      <w:bodyDiv w:val="1"/>
      <w:marLeft w:val="0"/>
      <w:marRight w:val="0"/>
      <w:marTop w:val="0"/>
      <w:marBottom w:val="0"/>
      <w:divBdr>
        <w:top w:val="none" w:sz="0" w:space="0" w:color="auto"/>
        <w:left w:val="none" w:sz="0" w:space="0" w:color="auto"/>
        <w:bottom w:val="none" w:sz="0" w:space="0" w:color="auto"/>
        <w:right w:val="none" w:sz="0" w:space="0" w:color="auto"/>
      </w:divBdr>
    </w:div>
    <w:div w:id="1540240729">
      <w:bodyDiv w:val="1"/>
      <w:marLeft w:val="0"/>
      <w:marRight w:val="0"/>
      <w:marTop w:val="0"/>
      <w:marBottom w:val="0"/>
      <w:divBdr>
        <w:top w:val="none" w:sz="0" w:space="0" w:color="auto"/>
        <w:left w:val="none" w:sz="0" w:space="0" w:color="auto"/>
        <w:bottom w:val="none" w:sz="0" w:space="0" w:color="auto"/>
        <w:right w:val="none" w:sz="0" w:space="0" w:color="auto"/>
      </w:divBdr>
    </w:div>
    <w:div w:id="1542862585">
      <w:bodyDiv w:val="1"/>
      <w:marLeft w:val="0"/>
      <w:marRight w:val="0"/>
      <w:marTop w:val="0"/>
      <w:marBottom w:val="0"/>
      <w:divBdr>
        <w:top w:val="none" w:sz="0" w:space="0" w:color="auto"/>
        <w:left w:val="none" w:sz="0" w:space="0" w:color="auto"/>
        <w:bottom w:val="none" w:sz="0" w:space="0" w:color="auto"/>
        <w:right w:val="none" w:sz="0" w:space="0" w:color="auto"/>
      </w:divBdr>
    </w:div>
    <w:div w:id="1544950923">
      <w:bodyDiv w:val="1"/>
      <w:marLeft w:val="0"/>
      <w:marRight w:val="0"/>
      <w:marTop w:val="0"/>
      <w:marBottom w:val="0"/>
      <w:divBdr>
        <w:top w:val="none" w:sz="0" w:space="0" w:color="auto"/>
        <w:left w:val="none" w:sz="0" w:space="0" w:color="auto"/>
        <w:bottom w:val="none" w:sz="0" w:space="0" w:color="auto"/>
        <w:right w:val="none" w:sz="0" w:space="0" w:color="auto"/>
      </w:divBdr>
      <w:divsChild>
        <w:div w:id="1231843915">
          <w:marLeft w:val="0"/>
          <w:marRight w:val="0"/>
          <w:marTop w:val="0"/>
          <w:marBottom w:val="0"/>
          <w:divBdr>
            <w:top w:val="none" w:sz="0" w:space="0" w:color="auto"/>
            <w:left w:val="none" w:sz="0" w:space="0" w:color="auto"/>
            <w:bottom w:val="none" w:sz="0" w:space="0" w:color="auto"/>
            <w:right w:val="none" w:sz="0" w:space="0" w:color="auto"/>
          </w:divBdr>
          <w:divsChild>
            <w:div w:id="19919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7104">
      <w:bodyDiv w:val="1"/>
      <w:marLeft w:val="0"/>
      <w:marRight w:val="0"/>
      <w:marTop w:val="0"/>
      <w:marBottom w:val="0"/>
      <w:divBdr>
        <w:top w:val="none" w:sz="0" w:space="0" w:color="auto"/>
        <w:left w:val="none" w:sz="0" w:space="0" w:color="auto"/>
        <w:bottom w:val="none" w:sz="0" w:space="0" w:color="auto"/>
        <w:right w:val="none" w:sz="0" w:space="0" w:color="auto"/>
      </w:divBdr>
    </w:div>
    <w:div w:id="1557742672">
      <w:bodyDiv w:val="1"/>
      <w:marLeft w:val="0"/>
      <w:marRight w:val="0"/>
      <w:marTop w:val="0"/>
      <w:marBottom w:val="0"/>
      <w:divBdr>
        <w:top w:val="none" w:sz="0" w:space="0" w:color="auto"/>
        <w:left w:val="none" w:sz="0" w:space="0" w:color="auto"/>
        <w:bottom w:val="none" w:sz="0" w:space="0" w:color="auto"/>
        <w:right w:val="none" w:sz="0" w:space="0" w:color="auto"/>
      </w:divBdr>
    </w:div>
    <w:div w:id="1562521894">
      <w:bodyDiv w:val="1"/>
      <w:marLeft w:val="0"/>
      <w:marRight w:val="0"/>
      <w:marTop w:val="0"/>
      <w:marBottom w:val="0"/>
      <w:divBdr>
        <w:top w:val="none" w:sz="0" w:space="0" w:color="auto"/>
        <w:left w:val="none" w:sz="0" w:space="0" w:color="auto"/>
        <w:bottom w:val="none" w:sz="0" w:space="0" w:color="auto"/>
        <w:right w:val="none" w:sz="0" w:space="0" w:color="auto"/>
      </w:divBdr>
    </w:div>
    <w:div w:id="1567568805">
      <w:bodyDiv w:val="1"/>
      <w:marLeft w:val="0"/>
      <w:marRight w:val="0"/>
      <w:marTop w:val="0"/>
      <w:marBottom w:val="0"/>
      <w:divBdr>
        <w:top w:val="none" w:sz="0" w:space="0" w:color="auto"/>
        <w:left w:val="none" w:sz="0" w:space="0" w:color="auto"/>
        <w:bottom w:val="none" w:sz="0" w:space="0" w:color="auto"/>
        <w:right w:val="none" w:sz="0" w:space="0" w:color="auto"/>
      </w:divBdr>
      <w:divsChild>
        <w:div w:id="246380922">
          <w:marLeft w:val="0"/>
          <w:marRight w:val="0"/>
          <w:marTop w:val="0"/>
          <w:marBottom w:val="0"/>
          <w:divBdr>
            <w:top w:val="none" w:sz="0" w:space="0" w:color="auto"/>
            <w:left w:val="none" w:sz="0" w:space="0" w:color="auto"/>
            <w:bottom w:val="none" w:sz="0" w:space="0" w:color="auto"/>
            <w:right w:val="none" w:sz="0" w:space="0" w:color="auto"/>
          </w:divBdr>
        </w:div>
        <w:div w:id="510726525">
          <w:marLeft w:val="0"/>
          <w:marRight w:val="0"/>
          <w:marTop w:val="0"/>
          <w:marBottom w:val="0"/>
          <w:divBdr>
            <w:top w:val="none" w:sz="0" w:space="0" w:color="auto"/>
            <w:left w:val="none" w:sz="0" w:space="0" w:color="auto"/>
            <w:bottom w:val="none" w:sz="0" w:space="0" w:color="auto"/>
            <w:right w:val="none" w:sz="0" w:space="0" w:color="auto"/>
          </w:divBdr>
        </w:div>
        <w:div w:id="792138687">
          <w:marLeft w:val="0"/>
          <w:marRight w:val="0"/>
          <w:marTop w:val="0"/>
          <w:marBottom w:val="0"/>
          <w:divBdr>
            <w:top w:val="none" w:sz="0" w:space="0" w:color="auto"/>
            <w:left w:val="none" w:sz="0" w:space="0" w:color="auto"/>
            <w:bottom w:val="none" w:sz="0" w:space="0" w:color="auto"/>
            <w:right w:val="none" w:sz="0" w:space="0" w:color="auto"/>
          </w:divBdr>
        </w:div>
        <w:div w:id="1696541607">
          <w:marLeft w:val="0"/>
          <w:marRight w:val="0"/>
          <w:marTop w:val="0"/>
          <w:marBottom w:val="0"/>
          <w:divBdr>
            <w:top w:val="none" w:sz="0" w:space="0" w:color="auto"/>
            <w:left w:val="none" w:sz="0" w:space="0" w:color="auto"/>
            <w:bottom w:val="none" w:sz="0" w:space="0" w:color="auto"/>
            <w:right w:val="none" w:sz="0" w:space="0" w:color="auto"/>
          </w:divBdr>
        </w:div>
        <w:div w:id="1931885591">
          <w:marLeft w:val="0"/>
          <w:marRight w:val="0"/>
          <w:marTop w:val="0"/>
          <w:marBottom w:val="0"/>
          <w:divBdr>
            <w:top w:val="none" w:sz="0" w:space="0" w:color="auto"/>
            <w:left w:val="none" w:sz="0" w:space="0" w:color="auto"/>
            <w:bottom w:val="none" w:sz="0" w:space="0" w:color="auto"/>
            <w:right w:val="none" w:sz="0" w:space="0" w:color="auto"/>
          </w:divBdr>
        </w:div>
      </w:divsChild>
    </w:div>
    <w:div w:id="1568496264">
      <w:bodyDiv w:val="1"/>
      <w:marLeft w:val="0"/>
      <w:marRight w:val="0"/>
      <w:marTop w:val="0"/>
      <w:marBottom w:val="0"/>
      <w:divBdr>
        <w:top w:val="none" w:sz="0" w:space="0" w:color="auto"/>
        <w:left w:val="none" w:sz="0" w:space="0" w:color="auto"/>
        <w:bottom w:val="none" w:sz="0" w:space="0" w:color="auto"/>
        <w:right w:val="none" w:sz="0" w:space="0" w:color="auto"/>
      </w:divBdr>
      <w:divsChild>
        <w:div w:id="732504602">
          <w:marLeft w:val="0"/>
          <w:marRight w:val="0"/>
          <w:marTop w:val="0"/>
          <w:marBottom w:val="195"/>
          <w:divBdr>
            <w:top w:val="none" w:sz="0" w:space="0" w:color="auto"/>
            <w:left w:val="none" w:sz="0" w:space="0" w:color="auto"/>
            <w:bottom w:val="none" w:sz="0" w:space="0" w:color="auto"/>
            <w:right w:val="none" w:sz="0" w:space="0" w:color="auto"/>
          </w:divBdr>
          <w:divsChild>
            <w:div w:id="1034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23380">
      <w:bodyDiv w:val="1"/>
      <w:marLeft w:val="0"/>
      <w:marRight w:val="0"/>
      <w:marTop w:val="0"/>
      <w:marBottom w:val="0"/>
      <w:divBdr>
        <w:top w:val="none" w:sz="0" w:space="0" w:color="auto"/>
        <w:left w:val="none" w:sz="0" w:space="0" w:color="auto"/>
        <w:bottom w:val="none" w:sz="0" w:space="0" w:color="auto"/>
        <w:right w:val="none" w:sz="0" w:space="0" w:color="auto"/>
      </w:divBdr>
    </w:div>
    <w:div w:id="1591350368">
      <w:bodyDiv w:val="1"/>
      <w:marLeft w:val="0"/>
      <w:marRight w:val="0"/>
      <w:marTop w:val="0"/>
      <w:marBottom w:val="0"/>
      <w:divBdr>
        <w:top w:val="none" w:sz="0" w:space="0" w:color="auto"/>
        <w:left w:val="none" w:sz="0" w:space="0" w:color="auto"/>
        <w:bottom w:val="none" w:sz="0" w:space="0" w:color="auto"/>
        <w:right w:val="none" w:sz="0" w:space="0" w:color="auto"/>
      </w:divBdr>
    </w:div>
    <w:div w:id="1592424960">
      <w:bodyDiv w:val="1"/>
      <w:marLeft w:val="0"/>
      <w:marRight w:val="0"/>
      <w:marTop w:val="0"/>
      <w:marBottom w:val="0"/>
      <w:divBdr>
        <w:top w:val="none" w:sz="0" w:space="0" w:color="auto"/>
        <w:left w:val="none" w:sz="0" w:space="0" w:color="auto"/>
        <w:bottom w:val="none" w:sz="0" w:space="0" w:color="auto"/>
        <w:right w:val="none" w:sz="0" w:space="0" w:color="auto"/>
      </w:divBdr>
    </w:div>
    <w:div w:id="1594051802">
      <w:bodyDiv w:val="1"/>
      <w:marLeft w:val="0"/>
      <w:marRight w:val="0"/>
      <w:marTop w:val="0"/>
      <w:marBottom w:val="0"/>
      <w:divBdr>
        <w:top w:val="none" w:sz="0" w:space="0" w:color="auto"/>
        <w:left w:val="none" w:sz="0" w:space="0" w:color="auto"/>
        <w:bottom w:val="none" w:sz="0" w:space="0" w:color="auto"/>
        <w:right w:val="none" w:sz="0" w:space="0" w:color="auto"/>
      </w:divBdr>
    </w:div>
    <w:div w:id="1596590500">
      <w:bodyDiv w:val="1"/>
      <w:marLeft w:val="0"/>
      <w:marRight w:val="0"/>
      <w:marTop w:val="0"/>
      <w:marBottom w:val="0"/>
      <w:divBdr>
        <w:top w:val="none" w:sz="0" w:space="0" w:color="auto"/>
        <w:left w:val="none" w:sz="0" w:space="0" w:color="auto"/>
        <w:bottom w:val="none" w:sz="0" w:space="0" w:color="auto"/>
        <w:right w:val="none" w:sz="0" w:space="0" w:color="auto"/>
      </w:divBdr>
    </w:div>
    <w:div w:id="1609239374">
      <w:bodyDiv w:val="1"/>
      <w:marLeft w:val="0"/>
      <w:marRight w:val="0"/>
      <w:marTop w:val="0"/>
      <w:marBottom w:val="0"/>
      <w:divBdr>
        <w:top w:val="none" w:sz="0" w:space="0" w:color="auto"/>
        <w:left w:val="none" w:sz="0" w:space="0" w:color="auto"/>
        <w:bottom w:val="none" w:sz="0" w:space="0" w:color="auto"/>
        <w:right w:val="none" w:sz="0" w:space="0" w:color="auto"/>
      </w:divBdr>
    </w:div>
    <w:div w:id="1618832870">
      <w:bodyDiv w:val="1"/>
      <w:marLeft w:val="0"/>
      <w:marRight w:val="0"/>
      <w:marTop w:val="0"/>
      <w:marBottom w:val="0"/>
      <w:divBdr>
        <w:top w:val="none" w:sz="0" w:space="0" w:color="auto"/>
        <w:left w:val="none" w:sz="0" w:space="0" w:color="auto"/>
        <w:bottom w:val="none" w:sz="0" w:space="0" w:color="auto"/>
        <w:right w:val="none" w:sz="0" w:space="0" w:color="auto"/>
      </w:divBdr>
    </w:div>
    <w:div w:id="1621499500">
      <w:bodyDiv w:val="1"/>
      <w:marLeft w:val="0"/>
      <w:marRight w:val="0"/>
      <w:marTop w:val="0"/>
      <w:marBottom w:val="0"/>
      <w:divBdr>
        <w:top w:val="none" w:sz="0" w:space="0" w:color="auto"/>
        <w:left w:val="none" w:sz="0" w:space="0" w:color="auto"/>
        <w:bottom w:val="none" w:sz="0" w:space="0" w:color="auto"/>
        <w:right w:val="none" w:sz="0" w:space="0" w:color="auto"/>
      </w:divBdr>
    </w:div>
    <w:div w:id="1621953902">
      <w:bodyDiv w:val="1"/>
      <w:marLeft w:val="0"/>
      <w:marRight w:val="0"/>
      <w:marTop w:val="0"/>
      <w:marBottom w:val="0"/>
      <w:divBdr>
        <w:top w:val="none" w:sz="0" w:space="0" w:color="auto"/>
        <w:left w:val="none" w:sz="0" w:space="0" w:color="auto"/>
        <w:bottom w:val="none" w:sz="0" w:space="0" w:color="auto"/>
        <w:right w:val="none" w:sz="0" w:space="0" w:color="auto"/>
      </w:divBdr>
    </w:div>
    <w:div w:id="1628926207">
      <w:bodyDiv w:val="1"/>
      <w:marLeft w:val="0"/>
      <w:marRight w:val="0"/>
      <w:marTop w:val="0"/>
      <w:marBottom w:val="0"/>
      <w:divBdr>
        <w:top w:val="none" w:sz="0" w:space="0" w:color="auto"/>
        <w:left w:val="none" w:sz="0" w:space="0" w:color="auto"/>
        <w:bottom w:val="none" w:sz="0" w:space="0" w:color="auto"/>
        <w:right w:val="none" w:sz="0" w:space="0" w:color="auto"/>
      </w:divBdr>
    </w:div>
    <w:div w:id="1633093346">
      <w:bodyDiv w:val="1"/>
      <w:marLeft w:val="0"/>
      <w:marRight w:val="0"/>
      <w:marTop w:val="0"/>
      <w:marBottom w:val="0"/>
      <w:divBdr>
        <w:top w:val="none" w:sz="0" w:space="0" w:color="auto"/>
        <w:left w:val="none" w:sz="0" w:space="0" w:color="auto"/>
        <w:bottom w:val="none" w:sz="0" w:space="0" w:color="auto"/>
        <w:right w:val="none" w:sz="0" w:space="0" w:color="auto"/>
      </w:divBdr>
    </w:div>
    <w:div w:id="1634016597">
      <w:bodyDiv w:val="1"/>
      <w:marLeft w:val="0"/>
      <w:marRight w:val="0"/>
      <w:marTop w:val="0"/>
      <w:marBottom w:val="0"/>
      <w:divBdr>
        <w:top w:val="none" w:sz="0" w:space="0" w:color="auto"/>
        <w:left w:val="none" w:sz="0" w:space="0" w:color="auto"/>
        <w:bottom w:val="none" w:sz="0" w:space="0" w:color="auto"/>
        <w:right w:val="none" w:sz="0" w:space="0" w:color="auto"/>
      </w:divBdr>
    </w:div>
    <w:div w:id="1636062710">
      <w:bodyDiv w:val="1"/>
      <w:marLeft w:val="0"/>
      <w:marRight w:val="0"/>
      <w:marTop w:val="0"/>
      <w:marBottom w:val="0"/>
      <w:divBdr>
        <w:top w:val="none" w:sz="0" w:space="0" w:color="auto"/>
        <w:left w:val="none" w:sz="0" w:space="0" w:color="auto"/>
        <w:bottom w:val="none" w:sz="0" w:space="0" w:color="auto"/>
        <w:right w:val="none" w:sz="0" w:space="0" w:color="auto"/>
      </w:divBdr>
    </w:div>
    <w:div w:id="1646159738">
      <w:bodyDiv w:val="1"/>
      <w:marLeft w:val="0"/>
      <w:marRight w:val="0"/>
      <w:marTop w:val="0"/>
      <w:marBottom w:val="0"/>
      <w:divBdr>
        <w:top w:val="none" w:sz="0" w:space="0" w:color="auto"/>
        <w:left w:val="none" w:sz="0" w:space="0" w:color="auto"/>
        <w:bottom w:val="none" w:sz="0" w:space="0" w:color="auto"/>
        <w:right w:val="none" w:sz="0" w:space="0" w:color="auto"/>
      </w:divBdr>
    </w:div>
    <w:div w:id="1648707889">
      <w:bodyDiv w:val="1"/>
      <w:marLeft w:val="0"/>
      <w:marRight w:val="0"/>
      <w:marTop w:val="0"/>
      <w:marBottom w:val="0"/>
      <w:divBdr>
        <w:top w:val="none" w:sz="0" w:space="0" w:color="auto"/>
        <w:left w:val="none" w:sz="0" w:space="0" w:color="auto"/>
        <w:bottom w:val="none" w:sz="0" w:space="0" w:color="auto"/>
        <w:right w:val="none" w:sz="0" w:space="0" w:color="auto"/>
      </w:divBdr>
    </w:div>
    <w:div w:id="1659265501">
      <w:bodyDiv w:val="1"/>
      <w:marLeft w:val="0"/>
      <w:marRight w:val="0"/>
      <w:marTop w:val="0"/>
      <w:marBottom w:val="0"/>
      <w:divBdr>
        <w:top w:val="none" w:sz="0" w:space="0" w:color="auto"/>
        <w:left w:val="none" w:sz="0" w:space="0" w:color="auto"/>
        <w:bottom w:val="none" w:sz="0" w:space="0" w:color="auto"/>
        <w:right w:val="none" w:sz="0" w:space="0" w:color="auto"/>
      </w:divBdr>
    </w:div>
    <w:div w:id="1659461250">
      <w:bodyDiv w:val="1"/>
      <w:marLeft w:val="0"/>
      <w:marRight w:val="0"/>
      <w:marTop w:val="0"/>
      <w:marBottom w:val="0"/>
      <w:divBdr>
        <w:top w:val="none" w:sz="0" w:space="0" w:color="auto"/>
        <w:left w:val="none" w:sz="0" w:space="0" w:color="auto"/>
        <w:bottom w:val="none" w:sz="0" w:space="0" w:color="auto"/>
        <w:right w:val="none" w:sz="0" w:space="0" w:color="auto"/>
      </w:divBdr>
    </w:div>
    <w:div w:id="1660379506">
      <w:bodyDiv w:val="1"/>
      <w:marLeft w:val="0"/>
      <w:marRight w:val="0"/>
      <w:marTop w:val="0"/>
      <w:marBottom w:val="0"/>
      <w:divBdr>
        <w:top w:val="none" w:sz="0" w:space="0" w:color="auto"/>
        <w:left w:val="none" w:sz="0" w:space="0" w:color="auto"/>
        <w:bottom w:val="none" w:sz="0" w:space="0" w:color="auto"/>
        <w:right w:val="none" w:sz="0" w:space="0" w:color="auto"/>
      </w:divBdr>
    </w:div>
    <w:div w:id="1665206739">
      <w:bodyDiv w:val="1"/>
      <w:marLeft w:val="0"/>
      <w:marRight w:val="0"/>
      <w:marTop w:val="0"/>
      <w:marBottom w:val="0"/>
      <w:divBdr>
        <w:top w:val="none" w:sz="0" w:space="0" w:color="auto"/>
        <w:left w:val="none" w:sz="0" w:space="0" w:color="auto"/>
        <w:bottom w:val="none" w:sz="0" w:space="0" w:color="auto"/>
        <w:right w:val="none" w:sz="0" w:space="0" w:color="auto"/>
      </w:divBdr>
    </w:div>
    <w:div w:id="1672295922">
      <w:bodyDiv w:val="1"/>
      <w:marLeft w:val="0"/>
      <w:marRight w:val="0"/>
      <w:marTop w:val="0"/>
      <w:marBottom w:val="0"/>
      <w:divBdr>
        <w:top w:val="none" w:sz="0" w:space="0" w:color="auto"/>
        <w:left w:val="none" w:sz="0" w:space="0" w:color="auto"/>
        <w:bottom w:val="none" w:sz="0" w:space="0" w:color="auto"/>
        <w:right w:val="none" w:sz="0" w:space="0" w:color="auto"/>
      </w:divBdr>
    </w:div>
    <w:div w:id="1674406488">
      <w:bodyDiv w:val="1"/>
      <w:marLeft w:val="0"/>
      <w:marRight w:val="0"/>
      <w:marTop w:val="0"/>
      <w:marBottom w:val="0"/>
      <w:divBdr>
        <w:top w:val="none" w:sz="0" w:space="0" w:color="auto"/>
        <w:left w:val="none" w:sz="0" w:space="0" w:color="auto"/>
        <w:bottom w:val="none" w:sz="0" w:space="0" w:color="auto"/>
        <w:right w:val="none" w:sz="0" w:space="0" w:color="auto"/>
      </w:divBdr>
    </w:div>
    <w:div w:id="1676225316">
      <w:bodyDiv w:val="1"/>
      <w:marLeft w:val="0"/>
      <w:marRight w:val="0"/>
      <w:marTop w:val="0"/>
      <w:marBottom w:val="0"/>
      <w:divBdr>
        <w:top w:val="none" w:sz="0" w:space="0" w:color="auto"/>
        <w:left w:val="none" w:sz="0" w:space="0" w:color="auto"/>
        <w:bottom w:val="none" w:sz="0" w:space="0" w:color="auto"/>
        <w:right w:val="none" w:sz="0" w:space="0" w:color="auto"/>
      </w:divBdr>
    </w:div>
    <w:div w:id="1697078732">
      <w:bodyDiv w:val="1"/>
      <w:marLeft w:val="0"/>
      <w:marRight w:val="0"/>
      <w:marTop w:val="0"/>
      <w:marBottom w:val="0"/>
      <w:divBdr>
        <w:top w:val="none" w:sz="0" w:space="0" w:color="auto"/>
        <w:left w:val="none" w:sz="0" w:space="0" w:color="auto"/>
        <w:bottom w:val="none" w:sz="0" w:space="0" w:color="auto"/>
        <w:right w:val="none" w:sz="0" w:space="0" w:color="auto"/>
      </w:divBdr>
    </w:div>
    <w:div w:id="1699625386">
      <w:bodyDiv w:val="1"/>
      <w:marLeft w:val="0"/>
      <w:marRight w:val="0"/>
      <w:marTop w:val="0"/>
      <w:marBottom w:val="0"/>
      <w:divBdr>
        <w:top w:val="none" w:sz="0" w:space="0" w:color="auto"/>
        <w:left w:val="none" w:sz="0" w:space="0" w:color="auto"/>
        <w:bottom w:val="none" w:sz="0" w:space="0" w:color="auto"/>
        <w:right w:val="none" w:sz="0" w:space="0" w:color="auto"/>
      </w:divBdr>
      <w:divsChild>
        <w:div w:id="35663223">
          <w:marLeft w:val="0"/>
          <w:marRight w:val="0"/>
          <w:marTop w:val="0"/>
          <w:marBottom w:val="0"/>
          <w:divBdr>
            <w:top w:val="single" w:sz="6" w:space="0" w:color="356B20"/>
            <w:left w:val="single" w:sz="6" w:space="0" w:color="356B20"/>
            <w:bottom w:val="single" w:sz="6" w:space="0" w:color="356B20"/>
            <w:right w:val="single" w:sz="6" w:space="0" w:color="356B20"/>
          </w:divBdr>
          <w:divsChild>
            <w:div w:id="1667711748">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714232030">
      <w:bodyDiv w:val="1"/>
      <w:marLeft w:val="0"/>
      <w:marRight w:val="0"/>
      <w:marTop w:val="0"/>
      <w:marBottom w:val="0"/>
      <w:divBdr>
        <w:top w:val="none" w:sz="0" w:space="0" w:color="auto"/>
        <w:left w:val="none" w:sz="0" w:space="0" w:color="auto"/>
        <w:bottom w:val="none" w:sz="0" w:space="0" w:color="auto"/>
        <w:right w:val="none" w:sz="0" w:space="0" w:color="auto"/>
      </w:divBdr>
    </w:div>
    <w:div w:id="1716076771">
      <w:bodyDiv w:val="1"/>
      <w:marLeft w:val="0"/>
      <w:marRight w:val="0"/>
      <w:marTop w:val="0"/>
      <w:marBottom w:val="0"/>
      <w:divBdr>
        <w:top w:val="none" w:sz="0" w:space="0" w:color="auto"/>
        <w:left w:val="none" w:sz="0" w:space="0" w:color="auto"/>
        <w:bottom w:val="none" w:sz="0" w:space="0" w:color="auto"/>
        <w:right w:val="none" w:sz="0" w:space="0" w:color="auto"/>
      </w:divBdr>
    </w:div>
    <w:div w:id="1716393636">
      <w:bodyDiv w:val="1"/>
      <w:marLeft w:val="0"/>
      <w:marRight w:val="0"/>
      <w:marTop w:val="0"/>
      <w:marBottom w:val="0"/>
      <w:divBdr>
        <w:top w:val="none" w:sz="0" w:space="0" w:color="auto"/>
        <w:left w:val="none" w:sz="0" w:space="0" w:color="auto"/>
        <w:bottom w:val="none" w:sz="0" w:space="0" w:color="auto"/>
        <w:right w:val="none" w:sz="0" w:space="0" w:color="auto"/>
      </w:divBdr>
    </w:div>
    <w:div w:id="1716616641">
      <w:bodyDiv w:val="1"/>
      <w:marLeft w:val="0"/>
      <w:marRight w:val="0"/>
      <w:marTop w:val="0"/>
      <w:marBottom w:val="0"/>
      <w:divBdr>
        <w:top w:val="none" w:sz="0" w:space="0" w:color="auto"/>
        <w:left w:val="none" w:sz="0" w:space="0" w:color="auto"/>
        <w:bottom w:val="none" w:sz="0" w:space="0" w:color="auto"/>
        <w:right w:val="none" w:sz="0" w:space="0" w:color="auto"/>
      </w:divBdr>
    </w:div>
    <w:div w:id="1718508216">
      <w:bodyDiv w:val="1"/>
      <w:marLeft w:val="0"/>
      <w:marRight w:val="0"/>
      <w:marTop w:val="0"/>
      <w:marBottom w:val="0"/>
      <w:divBdr>
        <w:top w:val="none" w:sz="0" w:space="0" w:color="auto"/>
        <w:left w:val="none" w:sz="0" w:space="0" w:color="auto"/>
        <w:bottom w:val="none" w:sz="0" w:space="0" w:color="auto"/>
        <w:right w:val="none" w:sz="0" w:space="0" w:color="auto"/>
      </w:divBdr>
      <w:divsChild>
        <w:div w:id="1225288861">
          <w:marLeft w:val="0"/>
          <w:marRight w:val="0"/>
          <w:marTop w:val="0"/>
          <w:marBottom w:val="0"/>
          <w:divBdr>
            <w:top w:val="none" w:sz="0" w:space="0" w:color="auto"/>
            <w:left w:val="none" w:sz="0" w:space="0" w:color="auto"/>
            <w:bottom w:val="none" w:sz="0" w:space="0" w:color="auto"/>
            <w:right w:val="none" w:sz="0" w:space="0" w:color="auto"/>
          </w:divBdr>
          <w:divsChild>
            <w:div w:id="5096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4585">
      <w:bodyDiv w:val="1"/>
      <w:marLeft w:val="0"/>
      <w:marRight w:val="0"/>
      <w:marTop w:val="0"/>
      <w:marBottom w:val="0"/>
      <w:divBdr>
        <w:top w:val="none" w:sz="0" w:space="0" w:color="auto"/>
        <w:left w:val="none" w:sz="0" w:space="0" w:color="auto"/>
        <w:bottom w:val="none" w:sz="0" w:space="0" w:color="auto"/>
        <w:right w:val="none" w:sz="0" w:space="0" w:color="auto"/>
      </w:divBdr>
    </w:div>
    <w:div w:id="1739093753">
      <w:bodyDiv w:val="1"/>
      <w:marLeft w:val="0"/>
      <w:marRight w:val="0"/>
      <w:marTop w:val="0"/>
      <w:marBottom w:val="0"/>
      <w:divBdr>
        <w:top w:val="none" w:sz="0" w:space="0" w:color="auto"/>
        <w:left w:val="none" w:sz="0" w:space="0" w:color="auto"/>
        <w:bottom w:val="none" w:sz="0" w:space="0" w:color="auto"/>
        <w:right w:val="none" w:sz="0" w:space="0" w:color="auto"/>
      </w:divBdr>
    </w:div>
    <w:div w:id="1752651874">
      <w:bodyDiv w:val="1"/>
      <w:marLeft w:val="0"/>
      <w:marRight w:val="0"/>
      <w:marTop w:val="0"/>
      <w:marBottom w:val="0"/>
      <w:divBdr>
        <w:top w:val="none" w:sz="0" w:space="0" w:color="auto"/>
        <w:left w:val="none" w:sz="0" w:space="0" w:color="auto"/>
        <w:bottom w:val="none" w:sz="0" w:space="0" w:color="auto"/>
        <w:right w:val="none" w:sz="0" w:space="0" w:color="auto"/>
      </w:divBdr>
    </w:div>
    <w:div w:id="1758597891">
      <w:bodyDiv w:val="1"/>
      <w:marLeft w:val="0"/>
      <w:marRight w:val="0"/>
      <w:marTop w:val="0"/>
      <w:marBottom w:val="0"/>
      <w:divBdr>
        <w:top w:val="none" w:sz="0" w:space="0" w:color="auto"/>
        <w:left w:val="none" w:sz="0" w:space="0" w:color="auto"/>
        <w:bottom w:val="none" w:sz="0" w:space="0" w:color="auto"/>
        <w:right w:val="none" w:sz="0" w:space="0" w:color="auto"/>
      </w:divBdr>
    </w:div>
    <w:div w:id="1763262535">
      <w:bodyDiv w:val="1"/>
      <w:marLeft w:val="0"/>
      <w:marRight w:val="0"/>
      <w:marTop w:val="0"/>
      <w:marBottom w:val="0"/>
      <w:divBdr>
        <w:top w:val="none" w:sz="0" w:space="0" w:color="auto"/>
        <w:left w:val="none" w:sz="0" w:space="0" w:color="auto"/>
        <w:bottom w:val="none" w:sz="0" w:space="0" w:color="auto"/>
        <w:right w:val="none" w:sz="0" w:space="0" w:color="auto"/>
      </w:divBdr>
    </w:div>
    <w:div w:id="1795907358">
      <w:bodyDiv w:val="1"/>
      <w:marLeft w:val="0"/>
      <w:marRight w:val="0"/>
      <w:marTop w:val="0"/>
      <w:marBottom w:val="0"/>
      <w:divBdr>
        <w:top w:val="none" w:sz="0" w:space="0" w:color="auto"/>
        <w:left w:val="none" w:sz="0" w:space="0" w:color="auto"/>
        <w:bottom w:val="none" w:sz="0" w:space="0" w:color="auto"/>
        <w:right w:val="none" w:sz="0" w:space="0" w:color="auto"/>
      </w:divBdr>
    </w:div>
    <w:div w:id="1799061101">
      <w:bodyDiv w:val="1"/>
      <w:marLeft w:val="0"/>
      <w:marRight w:val="0"/>
      <w:marTop w:val="0"/>
      <w:marBottom w:val="0"/>
      <w:divBdr>
        <w:top w:val="none" w:sz="0" w:space="0" w:color="auto"/>
        <w:left w:val="none" w:sz="0" w:space="0" w:color="auto"/>
        <w:bottom w:val="none" w:sz="0" w:space="0" w:color="auto"/>
        <w:right w:val="none" w:sz="0" w:space="0" w:color="auto"/>
      </w:divBdr>
    </w:div>
    <w:div w:id="1809202637">
      <w:bodyDiv w:val="1"/>
      <w:marLeft w:val="0"/>
      <w:marRight w:val="0"/>
      <w:marTop w:val="0"/>
      <w:marBottom w:val="0"/>
      <w:divBdr>
        <w:top w:val="none" w:sz="0" w:space="0" w:color="auto"/>
        <w:left w:val="none" w:sz="0" w:space="0" w:color="auto"/>
        <w:bottom w:val="none" w:sz="0" w:space="0" w:color="auto"/>
        <w:right w:val="none" w:sz="0" w:space="0" w:color="auto"/>
      </w:divBdr>
    </w:div>
    <w:div w:id="1813986873">
      <w:bodyDiv w:val="1"/>
      <w:marLeft w:val="0"/>
      <w:marRight w:val="0"/>
      <w:marTop w:val="0"/>
      <w:marBottom w:val="0"/>
      <w:divBdr>
        <w:top w:val="none" w:sz="0" w:space="0" w:color="auto"/>
        <w:left w:val="none" w:sz="0" w:space="0" w:color="auto"/>
        <w:bottom w:val="none" w:sz="0" w:space="0" w:color="auto"/>
        <w:right w:val="none" w:sz="0" w:space="0" w:color="auto"/>
      </w:divBdr>
    </w:div>
    <w:div w:id="1814060256">
      <w:bodyDiv w:val="1"/>
      <w:marLeft w:val="0"/>
      <w:marRight w:val="0"/>
      <w:marTop w:val="0"/>
      <w:marBottom w:val="0"/>
      <w:divBdr>
        <w:top w:val="none" w:sz="0" w:space="0" w:color="auto"/>
        <w:left w:val="none" w:sz="0" w:space="0" w:color="auto"/>
        <w:bottom w:val="none" w:sz="0" w:space="0" w:color="auto"/>
        <w:right w:val="none" w:sz="0" w:space="0" w:color="auto"/>
      </w:divBdr>
    </w:div>
    <w:div w:id="1826967445">
      <w:bodyDiv w:val="1"/>
      <w:marLeft w:val="0"/>
      <w:marRight w:val="0"/>
      <w:marTop w:val="0"/>
      <w:marBottom w:val="0"/>
      <w:divBdr>
        <w:top w:val="none" w:sz="0" w:space="0" w:color="auto"/>
        <w:left w:val="none" w:sz="0" w:space="0" w:color="auto"/>
        <w:bottom w:val="none" w:sz="0" w:space="0" w:color="auto"/>
        <w:right w:val="none" w:sz="0" w:space="0" w:color="auto"/>
      </w:divBdr>
    </w:div>
    <w:div w:id="1839691717">
      <w:bodyDiv w:val="1"/>
      <w:marLeft w:val="0"/>
      <w:marRight w:val="0"/>
      <w:marTop w:val="0"/>
      <w:marBottom w:val="0"/>
      <w:divBdr>
        <w:top w:val="none" w:sz="0" w:space="0" w:color="auto"/>
        <w:left w:val="none" w:sz="0" w:space="0" w:color="auto"/>
        <w:bottom w:val="none" w:sz="0" w:space="0" w:color="auto"/>
        <w:right w:val="none" w:sz="0" w:space="0" w:color="auto"/>
      </w:divBdr>
    </w:div>
    <w:div w:id="1839955819">
      <w:bodyDiv w:val="1"/>
      <w:marLeft w:val="0"/>
      <w:marRight w:val="0"/>
      <w:marTop w:val="0"/>
      <w:marBottom w:val="0"/>
      <w:divBdr>
        <w:top w:val="none" w:sz="0" w:space="0" w:color="auto"/>
        <w:left w:val="none" w:sz="0" w:space="0" w:color="auto"/>
        <w:bottom w:val="none" w:sz="0" w:space="0" w:color="auto"/>
        <w:right w:val="none" w:sz="0" w:space="0" w:color="auto"/>
      </w:divBdr>
    </w:div>
    <w:div w:id="1840002618">
      <w:bodyDiv w:val="1"/>
      <w:marLeft w:val="0"/>
      <w:marRight w:val="0"/>
      <w:marTop w:val="0"/>
      <w:marBottom w:val="0"/>
      <w:divBdr>
        <w:top w:val="none" w:sz="0" w:space="0" w:color="auto"/>
        <w:left w:val="none" w:sz="0" w:space="0" w:color="auto"/>
        <w:bottom w:val="none" w:sz="0" w:space="0" w:color="auto"/>
        <w:right w:val="none" w:sz="0" w:space="0" w:color="auto"/>
      </w:divBdr>
      <w:divsChild>
        <w:div w:id="1969165062">
          <w:marLeft w:val="0"/>
          <w:marRight w:val="0"/>
          <w:marTop w:val="0"/>
          <w:marBottom w:val="30"/>
          <w:divBdr>
            <w:top w:val="none" w:sz="0" w:space="0" w:color="auto"/>
            <w:left w:val="single" w:sz="6" w:space="0" w:color="FFFFFF"/>
            <w:bottom w:val="single" w:sz="6" w:space="0" w:color="FFFFFF"/>
            <w:right w:val="single" w:sz="6" w:space="0" w:color="FFFFFF"/>
          </w:divBdr>
        </w:div>
        <w:div w:id="1836921553">
          <w:marLeft w:val="0"/>
          <w:marRight w:val="0"/>
          <w:marTop w:val="0"/>
          <w:marBottom w:val="30"/>
          <w:divBdr>
            <w:top w:val="none" w:sz="0" w:space="0" w:color="auto"/>
            <w:left w:val="single" w:sz="6" w:space="0" w:color="FFFFFF"/>
            <w:bottom w:val="single" w:sz="6" w:space="0" w:color="FFFFFF"/>
            <w:right w:val="single" w:sz="6" w:space="0" w:color="FFFFFF"/>
          </w:divBdr>
        </w:div>
        <w:div w:id="316496339">
          <w:marLeft w:val="0"/>
          <w:marRight w:val="0"/>
          <w:marTop w:val="0"/>
          <w:marBottom w:val="30"/>
          <w:divBdr>
            <w:top w:val="none" w:sz="0" w:space="0" w:color="auto"/>
            <w:left w:val="single" w:sz="6" w:space="0" w:color="FFFFFF"/>
            <w:bottom w:val="single" w:sz="6" w:space="0" w:color="FFFFFF"/>
            <w:right w:val="single" w:sz="6" w:space="0" w:color="FFFFFF"/>
          </w:divBdr>
        </w:div>
      </w:divsChild>
    </w:div>
    <w:div w:id="1845588269">
      <w:bodyDiv w:val="1"/>
      <w:marLeft w:val="0"/>
      <w:marRight w:val="0"/>
      <w:marTop w:val="0"/>
      <w:marBottom w:val="0"/>
      <w:divBdr>
        <w:top w:val="none" w:sz="0" w:space="0" w:color="auto"/>
        <w:left w:val="none" w:sz="0" w:space="0" w:color="auto"/>
        <w:bottom w:val="none" w:sz="0" w:space="0" w:color="auto"/>
        <w:right w:val="none" w:sz="0" w:space="0" w:color="auto"/>
      </w:divBdr>
    </w:div>
    <w:div w:id="1851917985">
      <w:bodyDiv w:val="1"/>
      <w:marLeft w:val="0"/>
      <w:marRight w:val="0"/>
      <w:marTop w:val="0"/>
      <w:marBottom w:val="0"/>
      <w:divBdr>
        <w:top w:val="none" w:sz="0" w:space="0" w:color="auto"/>
        <w:left w:val="none" w:sz="0" w:space="0" w:color="auto"/>
        <w:bottom w:val="none" w:sz="0" w:space="0" w:color="auto"/>
        <w:right w:val="none" w:sz="0" w:space="0" w:color="auto"/>
      </w:divBdr>
    </w:div>
    <w:div w:id="1854760397">
      <w:bodyDiv w:val="1"/>
      <w:marLeft w:val="0"/>
      <w:marRight w:val="0"/>
      <w:marTop w:val="0"/>
      <w:marBottom w:val="0"/>
      <w:divBdr>
        <w:top w:val="none" w:sz="0" w:space="0" w:color="auto"/>
        <w:left w:val="none" w:sz="0" w:space="0" w:color="auto"/>
        <w:bottom w:val="none" w:sz="0" w:space="0" w:color="auto"/>
        <w:right w:val="none" w:sz="0" w:space="0" w:color="auto"/>
      </w:divBdr>
    </w:div>
    <w:div w:id="1862476795">
      <w:bodyDiv w:val="1"/>
      <w:marLeft w:val="0"/>
      <w:marRight w:val="0"/>
      <w:marTop w:val="0"/>
      <w:marBottom w:val="0"/>
      <w:divBdr>
        <w:top w:val="none" w:sz="0" w:space="0" w:color="auto"/>
        <w:left w:val="none" w:sz="0" w:space="0" w:color="auto"/>
        <w:bottom w:val="none" w:sz="0" w:space="0" w:color="auto"/>
        <w:right w:val="none" w:sz="0" w:space="0" w:color="auto"/>
      </w:divBdr>
    </w:div>
    <w:div w:id="1866674117">
      <w:bodyDiv w:val="1"/>
      <w:marLeft w:val="0"/>
      <w:marRight w:val="0"/>
      <w:marTop w:val="0"/>
      <w:marBottom w:val="0"/>
      <w:divBdr>
        <w:top w:val="none" w:sz="0" w:space="0" w:color="auto"/>
        <w:left w:val="none" w:sz="0" w:space="0" w:color="auto"/>
        <w:bottom w:val="none" w:sz="0" w:space="0" w:color="auto"/>
        <w:right w:val="none" w:sz="0" w:space="0" w:color="auto"/>
      </w:divBdr>
    </w:div>
    <w:div w:id="1874344031">
      <w:bodyDiv w:val="1"/>
      <w:marLeft w:val="0"/>
      <w:marRight w:val="0"/>
      <w:marTop w:val="0"/>
      <w:marBottom w:val="0"/>
      <w:divBdr>
        <w:top w:val="none" w:sz="0" w:space="0" w:color="auto"/>
        <w:left w:val="none" w:sz="0" w:space="0" w:color="auto"/>
        <w:bottom w:val="none" w:sz="0" w:space="0" w:color="auto"/>
        <w:right w:val="none" w:sz="0" w:space="0" w:color="auto"/>
      </w:divBdr>
    </w:div>
    <w:div w:id="1878350465">
      <w:bodyDiv w:val="1"/>
      <w:marLeft w:val="0"/>
      <w:marRight w:val="0"/>
      <w:marTop w:val="0"/>
      <w:marBottom w:val="0"/>
      <w:divBdr>
        <w:top w:val="none" w:sz="0" w:space="0" w:color="auto"/>
        <w:left w:val="none" w:sz="0" w:space="0" w:color="auto"/>
        <w:bottom w:val="none" w:sz="0" w:space="0" w:color="auto"/>
        <w:right w:val="none" w:sz="0" w:space="0" w:color="auto"/>
      </w:divBdr>
    </w:div>
    <w:div w:id="1892837270">
      <w:bodyDiv w:val="1"/>
      <w:marLeft w:val="0"/>
      <w:marRight w:val="0"/>
      <w:marTop w:val="0"/>
      <w:marBottom w:val="0"/>
      <w:divBdr>
        <w:top w:val="none" w:sz="0" w:space="0" w:color="auto"/>
        <w:left w:val="none" w:sz="0" w:space="0" w:color="auto"/>
        <w:bottom w:val="none" w:sz="0" w:space="0" w:color="auto"/>
        <w:right w:val="none" w:sz="0" w:space="0" w:color="auto"/>
      </w:divBdr>
    </w:div>
    <w:div w:id="1901939130">
      <w:bodyDiv w:val="1"/>
      <w:marLeft w:val="0"/>
      <w:marRight w:val="0"/>
      <w:marTop w:val="0"/>
      <w:marBottom w:val="0"/>
      <w:divBdr>
        <w:top w:val="none" w:sz="0" w:space="0" w:color="auto"/>
        <w:left w:val="none" w:sz="0" w:space="0" w:color="auto"/>
        <w:bottom w:val="none" w:sz="0" w:space="0" w:color="auto"/>
        <w:right w:val="none" w:sz="0" w:space="0" w:color="auto"/>
      </w:divBdr>
      <w:divsChild>
        <w:div w:id="1225799487">
          <w:marLeft w:val="0"/>
          <w:marRight w:val="0"/>
          <w:marTop w:val="0"/>
          <w:marBottom w:val="0"/>
          <w:divBdr>
            <w:top w:val="none" w:sz="0" w:space="0" w:color="auto"/>
            <w:left w:val="none" w:sz="0" w:space="0" w:color="auto"/>
            <w:bottom w:val="none" w:sz="0" w:space="0" w:color="auto"/>
            <w:right w:val="none" w:sz="0" w:space="0" w:color="auto"/>
          </w:divBdr>
          <w:divsChild>
            <w:div w:id="182283210">
              <w:marLeft w:val="0"/>
              <w:marRight w:val="0"/>
              <w:marTop w:val="0"/>
              <w:marBottom w:val="0"/>
              <w:divBdr>
                <w:top w:val="none" w:sz="0" w:space="0" w:color="auto"/>
                <w:left w:val="none" w:sz="0" w:space="0" w:color="auto"/>
                <w:bottom w:val="none" w:sz="0" w:space="0" w:color="auto"/>
                <w:right w:val="none" w:sz="0" w:space="0" w:color="auto"/>
              </w:divBdr>
              <w:divsChild>
                <w:div w:id="1153912394">
                  <w:marLeft w:val="0"/>
                  <w:marRight w:val="0"/>
                  <w:marTop w:val="0"/>
                  <w:marBottom w:val="0"/>
                  <w:divBdr>
                    <w:top w:val="none" w:sz="0" w:space="0" w:color="auto"/>
                    <w:left w:val="none" w:sz="0" w:space="0" w:color="auto"/>
                    <w:bottom w:val="none" w:sz="0" w:space="0" w:color="auto"/>
                    <w:right w:val="none" w:sz="0" w:space="0" w:color="auto"/>
                  </w:divBdr>
                  <w:divsChild>
                    <w:div w:id="1337876942">
                      <w:marLeft w:val="0"/>
                      <w:marRight w:val="0"/>
                      <w:marTop w:val="0"/>
                      <w:marBottom w:val="0"/>
                      <w:divBdr>
                        <w:top w:val="none" w:sz="0" w:space="0" w:color="auto"/>
                        <w:left w:val="none" w:sz="0" w:space="0" w:color="auto"/>
                        <w:bottom w:val="none" w:sz="0" w:space="0" w:color="auto"/>
                        <w:right w:val="none" w:sz="0" w:space="0" w:color="auto"/>
                      </w:divBdr>
                      <w:divsChild>
                        <w:div w:id="1993605489">
                          <w:marLeft w:val="0"/>
                          <w:marRight w:val="0"/>
                          <w:marTop w:val="45"/>
                          <w:marBottom w:val="0"/>
                          <w:divBdr>
                            <w:top w:val="none" w:sz="0" w:space="0" w:color="auto"/>
                            <w:left w:val="none" w:sz="0" w:space="0" w:color="auto"/>
                            <w:bottom w:val="none" w:sz="0" w:space="0" w:color="auto"/>
                            <w:right w:val="none" w:sz="0" w:space="0" w:color="auto"/>
                          </w:divBdr>
                          <w:divsChild>
                            <w:div w:id="175845179">
                              <w:marLeft w:val="0"/>
                              <w:marRight w:val="0"/>
                              <w:marTop w:val="0"/>
                              <w:marBottom w:val="0"/>
                              <w:divBdr>
                                <w:top w:val="none" w:sz="0" w:space="0" w:color="auto"/>
                                <w:left w:val="none" w:sz="0" w:space="0" w:color="auto"/>
                                <w:bottom w:val="none" w:sz="0" w:space="0" w:color="auto"/>
                                <w:right w:val="none" w:sz="0" w:space="0" w:color="auto"/>
                              </w:divBdr>
                              <w:divsChild>
                                <w:div w:id="273557934">
                                  <w:marLeft w:val="10530"/>
                                  <w:marRight w:val="0"/>
                                  <w:marTop w:val="0"/>
                                  <w:marBottom w:val="0"/>
                                  <w:divBdr>
                                    <w:top w:val="none" w:sz="0" w:space="0" w:color="auto"/>
                                    <w:left w:val="none" w:sz="0" w:space="0" w:color="auto"/>
                                    <w:bottom w:val="none" w:sz="0" w:space="0" w:color="auto"/>
                                    <w:right w:val="none" w:sz="0" w:space="0" w:color="auto"/>
                                  </w:divBdr>
                                  <w:divsChild>
                                    <w:div w:id="1417050548">
                                      <w:marLeft w:val="0"/>
                                      <w:marRight w:val="0"/>
                                      <w:marTop w:val="0"/>
                                      <w:marBottom w:val="0"/>
                                      <w:divBdr>
                                        <w:top w:val="none" w:sz="0" w:space="0" w:color="auto"/>
                                        <w:left w:val="none" w:sz="0" w:space="0" w:color="auto"/>
                                        <w:bottom w:val="none" w:sz="0" w:space="0" w:color="auto"/>
                                        <w:right w:val="none" w:sz="0" w:space="0" w:color="auto"/>
                                      </w:divBdr>
                                      <w:divsChild>
                                        <w:div w:id="204408518">
                                          <w:marLeft w:val="0"/>
                                          <w:marRight w:val="0"/>
                                          <w:marTop w:val="210"/>
                                          <w:marBottom w:val="360"/>
                                          <w:divBdr>
                                            <w:top w:val="single" w:sz="6" w:space="0" w:color="EBEBEB"/>
                                            <w:left w:val="single" w:sz="6" w:space="11" w:color="EBEBEB"/>
                                            <w:bottom w:val="single" w:sz="6" w:space="0" w:color="EBEBEB"/>
                                            <w:right w:val="single" w:sz="6" w:space="11" w:color="EBEBEB"/>
                                          </w:divBdr>
                                          <w:divsChild>
                                            <w:div w:id="20113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5293205">
      <w:bodyDiv w:val="1"/>
      <w:marLeft w:val="0"/>
      <w:marRight w:val="0"/>
      <w:marTop w:val="0"/>
      <w:marBottom w:val="0"/>
      <w:divBdr>
        <w:top w:val="none" w:sz="0" w:space="0" w:color="auto"/>
        <w:left w:val="none" w:sz="0" w:space="0" w:color="auto"/>
        <w:bottom w:val="none" w:sz="0" w:space="0" w:color="auto"/>
        <w:right w:val="none" w:sz="0" w:space="0" w:color="auto"/>
      </w:divBdr>
    </w:div>
    <w:div w:id="1909924291">
      <w:bodyDiv w:val="1"/>
      <w:marLeft w:val="0"/>
      <w:marRight w:val="0"/>
      <w:marTop w:val="0"/>
      <w:marBottom w:val="0"/>
      <w:divBdr>
        <w:top w:val="none" w:sz="0" w:space="0" w:color="auto"/>
        <w:left w:val="none" w:sz="0" w:space="0" w:color="auto"/>
        <w:bottom w:val="none" w:sz="0" w:space="0" w:color="auto"/>
        <w:right w:val="none" w:sz="0" w:space="0" w:color="auto"/>
      </w:divBdr>
    </w:div>
    <w:div w:id="1911964284">
      <w:bodyDiv w:val="1"/>
      <w:marLeft w:val="0"/>
      <w:marRight w:val="0"/>
      <w:marTop w:val="0"/>
      <w:marBottom w:val="0"/>
      <w:divBdr>
        <w:top w:val="none" w:sz="0" w:space="0" w:color="auto"/>
        <w:left w:val="none" w:sz="0" w:space="0" w:color="auto"/>
        <w:bottom w:val="none" w:sz="0" w:space="0" w:color="auto"/>
        <w:right w:val="none" w:sz="0" w:space="0" w:color="auto"/>
      </w:divBdr>
    </w:div>
    <w:div w:id="1923643113">
      <w:bodyDiv w:val="1"/>
      <w:marLeft w:val="0"/>
      <w:marRight w:val="0"/>
      <w:marTop w:val="0"/>
      <w:marBottom w:val="0"/>
      <w:divBdr>
        <w:top w:val="none" w:sz="0" w:space="0" w:color="auto"/>
        <w:left w:val="none" w:sz="0" w:space="0" w:color="auto"/>
        <w:bottom w:val="none" w:sz="0" w:space="0" w:color="auto"/>
        <w:right w:val="none" w:sz="0" w:space="0" w:color="auto"/>
      </w:divBdr>
    </w:div>
    <w:div w:id="1924562038">
      <w:bodyDiv w:val="1"/>
      <w:marLeft w:val="0"/>
      <w:marRight w:val="0"/>
      <w:marTop w:val="0"/>
      <w:marBottom w:val="0"/>
      <w:divBdr>
        <w:top w:val="none" w:sz="0" w:space="0" w:color="auto"/>
        <w:left w:val="none" w:sz="0" w:space="0" w:color="auto"/>
        <w:bottom w:val="none" w:sz="0" w:space="0" w:color="auto"/>
        <w:right w:val="none" w:sz="0" w:space="0" w:color="auto"/>
      </w:divBdr>
    </w:div>
    <w:div w:id="1929271386">
      <w:bodyDiv w:val="1"/>
      <w:marLeft w:val="0"/>
      <w:marRight w:val="0"/>
      <w:marTop w:val="0"/>
      <w:marBottom w:val="0"/>
      <w:divBdr>
        <w:top w:val="none" w:sz="0" w:space="0" w:color="auto"/>
        <w:left w:val="none" w:sz="0" w:space="0" w:color="auto"/>
        <w:bottom w:val="none" w:sz="0" w:space="0" w:color="auto"/>
        <w:right w:val="none" w:sz="0" w:space="0" w:color="auto"/>
      </w:divBdr>
    </w:div>
    <w:div w:id="1938630761">
      <w:bodyDiv w:val="1"/>
      <w:marLeft w:val="0"/>
      <w:marRight w:val="0"/>
      <w:marTop w:val="0"/>
      <w:marBottom w:val="0"/>
      <w:divBdr>
        <w:top w:val="none" w:sz="0" w:space="0" w:color="auto"/>
        <w:left w:val="none" w:sz="0" w:space="0" w:color="auto"/>
        <w:bottom w:val="none" w:sz="0" w:space="0" w:color="auto"/>
        <w:right w:val="none" w:sz="0" w:space="0" w:color="auto"/>
      </w:divBdr>
    </w:div>
    <w:div w:id="1951085631">
      <w:bodyDiv w:val="1"/>
      <w:marLeft w:val="0"/>
      <w:marRight w:val="0"/>
      <w:marTop w:val="0"/>
      <w:marBottom w:val="0"/>
      <w:divBdr>
        <w:top w:val="none" w:sz="0" w:space="0" w:color="auto"/>
        <w:left w:val="none" w:sz="0" w:space="0" w:color="auto"/>
        <w:bottom w:val="none" w:sz="0" w:space="0" w:color="auto"/>
        <w:right w:val="none" w:sz="0" w:space="0" w:color="auto"/>
      </w:divBdr>
    </w:div>
    <w:div w:id="1951666213">
      <w:bodyDiv w:val="1"/>
      <w:marLeft w:val="0"/>
      <w:marRight w:val="0"/>
      <w:marTop w:val="0"/>
      <w:marBottom w:val="0"/>
      <w:divBdr>
        <w:top w:val="none" w:sz="0" w:space="0" w:color="auto"/>
        <w:left w:val="none" w:sz="0" w:space="0" w:color="auto"/>
        <w:bottom w:val="none" w:sz="0" w:space="0" w:color="auto"/>
        <w:right w:val="none" w:sz="0" w:space="0" w:color="auto"/>
      </w:divBdr>
    </w:div>
    <w:div w:id="1953051318">
      <w:bodyDiv w:val="1"/>
      <w:marLeft w:val="0"/>
      <w:marRight w:val="0"/>
      <w:marTop w:val="0"/>
      <w:marBottom w:val="0"/>
      <w:divBdr>
        <w:top w:val="none" w:sz="0" w:space="0" w:color="auto"/>
        <w:left w:val="none" w:sz="0" w:space="0" w:color="auto"/>
        <w:bottom w:val="none" w:sz="0" w:space="0" w:color="auto"/>
        <w:right w:val="none" w:sz="0" w:space="0" w:color="auto"/>
      </w:divBdr>
    </w:div>
    <w:div w:id="1954512693">
      <w:bodyDiv w:val="1"/>
      <w:marLeft w:val="0"/>
      <w:marRight w:val="0"/>
      <w:marTop w:val="0"/>
      <w:marBottom w:val="0"/>
      <w:divBdr>
        <w:top w:val="none" w:sz="0" w:space="0" w:color="auto"/>
        <w:left w:val="none" w:sz="0" w:space="0" w:color="auto"/>
        <w:bottom w:val="none" w:sz="0" w:space="0" w:color="auto"/>
        <w:right w:val="none" w:sz="0" w:space="0" w:color="auto"/>
      </w:divBdr>
    </w:div>
    <w:div w:id="1955862116">
      <w:bodyDiv w:val="1"/>
      <w:marLeft w:val="0"/>
      <w:marRight w:val="0"/>
      <w:marTop w:val="0"/>
      <w:marBottom w:val="0"/>
      <w:divBdr>
        <w:top w:val="none" w:sz="0" w:space="0" w:color="auto"/>
        <w:left w:val="none" w:sz="0" w:space="0" w:color="auto"/>
        <w:bottom w:val="none" w:sz="0" w:space="0" w:color="auto"/>
        <w:right w:val="none" w:sz="0" w:space="0" w:color="auto"/>
      </w:divBdr>
    </w:div>
    <w:div w:id="1960256694">
      <w:bodyDiv w:val="1"/>
      <w:marLeft w:val="0"/>
      <w:marRight w:val="0"/>
      <w:marTop w:val="0"/>
      <w:marBottom w:val="0"/>
      <w:divBdr>
        <w:top w:val="none" w:sz="0" w:space="0" w:color="auto"/>
        <w:left w:val="none" w:sz="0" w:space="0" w:color="auto"/>
        <w:bottom w:val="none" w:sz="0" w:space="0" w:color="auto"/>
        <w:right w:val="none" w:sz="0" w:space="0" w:color="auto"/>
      </w:divBdr>
    </w:div>
    <w:div w:id="1964535428">
      <w:bodyDiv w:val="1"/>
      <w:marLeft w:val="0"/>
      <w:marRight w:val="0"/>
      <w:marTop w:val="0"/>
      <w:marBottom w:val="0"/>
      <w:divBdr>
        <w:top w:val="none" w:sz="0" w:space="0" w:color="auto"/>
        <w:left w:val="none" w:sz="0" w:space="0" w:color="auto"/>
        <w:bottom w:val="none" w:sz="0" w:space="0" w:color="auto"/>
        <w:right w:val="none" w:sz="0" w:space="0" w:color="auto"/>
      </w:divBdr>
    </w:div>
    <w:div w:id="1975137462">
      <w:bodyDiv w:val="1"/>
      <w:marLeft w:val="0"/>
      <w:marRight w:val="0"/>
      <w:marTop w:val="0"/>
      <w:marBottom w:val="0"/>
      <w:divBdr>
        <w:top w:val="none" w:sz="0" w:space="0" w:color="auto"/>
        <w:left w:val="none" w:sz="0" w:space="0" w:color="auto"/>
        <w:bottom w:val="none" w:sz="0" w:space="0" w:color="auto"/>
        <w:right w:val="none" w:sz="0" w:space="0" w:color="auto"/>
      </w:divBdr>
    </w:div>
    <w:div w:id="1982344129">
      <w:bodyDiv w:val="1"/>
      <w:marLeft w:val="0"/>
      <w:marRight w:val="0"/>
      <w:marTop w:val="0"/>
      <w:marBottom w:val="0"/>
      <w:divBdr>
        <w:top w:val="none" w:sz="0" w:space="0" w:color="auto"/>
        <w:left w:val="none" w:sz="0" w:space="0" w:color="auto"/>
        <w:bottom w:val="none" w:sz="0" w:space="0" w:color="auto"/>
        <w:right w:val="none" w:sz="0" w:space="0" w:color="auto"/>
      </w:divBdr>
      <w:divsChild>
        <w:div w:id="1613390855">
          <w:marLeft w:val="0"/>
          <w:marRight w:val="0"/>
          <w:marTop w:val="0"/>
          <w:marBottom w:val="0"/>
          <w:divBdr>
            <w:top w:val="none" w:sz="0" w:space="0" w:color="auto"/>
            <w:left w:val="none" w:sz="0" w:space="0" w:color="auto"/>
            <w:bottom w:val="none" w:sz="0" w:space="0" w:color="auto"/>
            <w:right w:val="none" w:sz="0" w:space="0" w:color="auto"/>
          </w:divBdr>
        </w:div>
        <w:div w:id="1959487988">
          <w:marLeft w:val="0"/>
          <w:marRight w:val="0"/>
          <w:marTop w:val="0"/>
          <w:marBottom w:val="0"/>
          <w:divBdr>
            <w:top w:val="none" w:sz="0" w:space="0" w:color="auto"/>
            <w:left w:val="none" w:sz="0" w:space="0" w:color="auto"/>
            <w:bottom w:val="none" w:sz="0" w:space="0" w:color="auto"/>
            <w:right w:val="none" w:sz="0" w:space="0" w:color="auto"/>
          </w:divBdr>
        </w:div>
      </w:divsChild>
    </w:div>
    <w:div w:id="1982534804">
      <w:bodyDiv w:val="1"/>
      <w:marLeft w:val="0"/>
      <w:marRight w:val="0"/>
      <w:marTop w:val="0"/>
      <w:marBottom w:val="0"/>
      <w:divBdr>
        <w:top w:val="none" w:sz="0" w:space="0" w:color="auto"/>
        <w:left w:val="none" w:sz="0" w:space="0" w:color="auto"/>
        <w:bottom w:val="none" w:sz="0" w:space="0" w:color="auto"/>
        <w:right w:val="none" w:sz="0" w:space="0" w:color="auto"/>
      </w:divBdr>
    </w:div>
    <w:div w:id="1983198046">
      <w:bodyDiv w:val="1"/>
      <w:marLeft w:val="0"/>
      <w:marRight w:val="0"/>
      <w:marTop w:val="0"/>
      <w:marBottom w:val="0"/>
      <w:divBdr>
        <w:top w:val="none" w:sz="0" w:space="0" w:color="auto"/>
        <w:left w:val="none" w:sz="0" w:space="0" w:color="auto"/>
        <w:bottom w:val="none" w:sz="0" w:space="0" w:color="auto"/>
        <w:right w:val="none" w:sz="0" w:space="0" w:color="auto"/>
      </w:divBdr>
    </w:div>
    <w:div w:id="2004509284">
      <w:bodyDiv w:val="1"/>
      <w:marLeft w:val="0"/>
      <w:marRight w:val="0"/>
      <w:marTop w:val="0"/>
      <w:marBottom w:val="0"/>
      <w:divBdr>
        <w:top w:val="none" w:sz="0" w:space="0" w:color="auto"/>
        <w:left w:val="none" w:sz="0" w:space="0" w:color="auto"/>
        <w:bottom w:val="none" w:sz="0" w:space="0" w:color="auto"/>
        <w:right w:val="none" w:sz="0" w:space="0" w:color="auto"/>
      </w:divBdr>
    </w:div>
    <w:div w:id="2007124945">
      <w:bodyDiv w:val="1"/>
      <w:marLeft w:val="0"/>
      <w:marRight w:val="0"/>
      <w:marTop w:val="0"/>
      <w:marBottom w:val="0"/>
      <w:divBdr>
        <w:top w:val="none" w:sz="0" w:space="0" w:color="auto"/>
        <w:left w:val="none" w:sz="0" w:space="0" w:color="auto"/>
        <w:bottom w:val="none" w:sz="0" w:space="0" w:color="auto"/>
        <w:right w:val="none" w:sz="0" w:space="0" w:color="auto"/>
      </w:divBdr>
    </w:div>
    <w:div w:id="2010399272">
      <w:bodyDiv w:val="1"/>
      <w:marLeft w:val="0"/>
      <w:marRight w:val="0"/>
      <w:marTop w:val="0"/>
      <w:marBottom w:val="0"/>
      <w:divBdr>
        <w:top w:val="none" w:sz="0" w:space="0" w:color="auto"/>
        <w:left w:val="none" w:sz="0" w:space="0" w:color="auto"/>
        <w:bottom w:val="none" w:sz="0" w:space="0" w:color="auto"/>
        <w:right w:val="none" w:sz="0" w:space="0" w:color="auto"/>
      </w:divBdr>
    </w:div>
    <w:div w:id="2035492359">
      <w:bodyDiv w:val="1"/>
      <w:marLeft w:val="0"/>
      <w:marRight w:val="0"/>
      <w:marTop w:val="0"/>
      <w:marBottom w:val="0"/>
      <w:divBdr>
        <w:top w:val="none" w:sz="0" w:space="0" w:color="auto"/>
        <w:left w:val="none" w:sz="0" w:space="0" w:color="auto"/>
        <w:bottom w:val="none" w:sz="0" w:space="0" w:color="auto"/>
        <w:right w:val="none" w:sz="0" w:space="0" w:color="auto"/>
      </w:divBdr>
    </w:div>
    <w:div w:id="2038850417">
      <w:bodyDiv w:val="1"/>
      <w:marLeft w:val="0"/>
      <w:marRight w:val="0"/>
      <w:marTop w:val="0"/>
      <w:marBottom w:val="0"/>
      <w:divBdr>
        <w:top w:val="none" w:sz="0" w:space="0" w:color="auto"/>
        <w:left w:val="none" w:sz="0" w:space="0" w:color="auto"/>
        <w:bottom w:val="none" w:sz="0" w:space="0" w:color="auto"/>
        <w:right w:val="none" w:sz="0" w:space="0" w:color="auto"/>
      </w:divBdr>
    </w:div>
    <w:div w:id="2039381741">
      <w:bodyDiv w:val="1"/>
      <w:marLeft w:val="0"/>
      <w:marRight w:val="0"/>
      <w:marTop w:val="0"/>
      <w:marBottom w:val="0"/>
      <w:divBdr>
        <w:top w:val="none" w:sz="0" w:space="0" w:color="auto"/>
        <w:left w:val="none" w:sz="0" w:space="0" w:color="auto"/>
        <w:bottom w:val="none" w:sz="0" w:space="0" w:color="auto"/>
        <w:right w:val="none" w:sz="0" w:space="0" w:color="auto"/>
      </w:divBdr>
    </w:div>
    <w:div w:id="2046831550">
      <w:bodyDiv w:val="1"/>
      <w:marLeft w:val="0"/>
      <w:marRight w:val="0"/>
      <w:marTop w:val="0"/>
      <w:marBottom w:val="0"/>
      <w:divBdr>
        <w:top w:val="none" w:sz="0" w:space="0" w:color="auto"/>
        <w:left w:val="none" w:sz="0" w:space="0" w:color="auto"/>
        <w:bottom w:val="none" w:sz="0" w:space="0" w:color="auto"/>
        <w:right w:val="none" w:sz="0" w:space="0" w:color="auto"/>
      </w:divBdr>
      <w:divsChild>
        <w:div w:id="1387292616">
          <w:marLeft w:val="0"/>
          <w:marRight w:val="0"/>
          <w:marTop w:val="0"/>
          <w:marBottom w:val="0"/>
          <w:divBdr>
            <w:top w:val="none" w:sz="0" w:space="0" w:color="auto"/>
            <w:left w:val="none" w:sz="0" w:space="0" w:color="auto"/>
            <w:bottom w:val="none" w:sz="0" w:space="0" w:color="auto"/>
            <w:right w:val="none" w:sz="0" w:space="0" w:color="auto"/>
          </w:divBdr>
          <w:divsChild>
            <w:div w:id="532621263">
              <w:marLeft w:val="0"/>
              <w:marRight w:val="0"/>
              <w:marTop w:val="0"/>
              <w:marBottom w:val="0"/>
              <w:divBdr>
                <w:top w:val="none" w:sz="0" w:space="0" w:color="auto"/>
                <w:left w:val="none" w:sz="0" w:space="0" w:color="auto"/>
                <w:bottom w:val="none" w:sz="0" w:space="0" w:color="auto"/>
                <w:right w:val="none" w:sz="0" w:space="0" w:color="auto"/>
              </w:divBdr>
              <w:divsChild>
                <w:div w:id="287779064">
                  <w:marLeft w:val="0"/>
                  <w:marRight w:val="0"/>
                  <w:marTop w:val="0"/>
                  <w:marBottom w:val="0"/>
                  <w:divBdr>
                    <w:top w:val="none" w:sz="0" w:space="0" w:color="auto"/>
                    <w:left w:val="none" w:sz="0" w:space="0" w:color="auto"/>
                    <w:bottom w:val="none" w:sz="0" w:space="0" w:color="auto"/>
                    <w:right w:val="none" w:sz="0" w:space="0" w:color="auto"/>
                  </w:divBdr>
                </w:div>
                <w:div w:id="305428015">
                  <w:marLeft w:val="0"/>
                  <w:marRight w:val="0"/>
                  <w:marTop w:val="0"/>
                  <w:marBottom w:val="0"/>
                  <w:divBdr>
                    <w:top w:val="none" w:sz="0" w:space="0" w:color="auto"/>
                    <w:left w:val="none" w:sz="0" w:space="0" w:color="auto"/>
                    <w:bottom w:val="none" w:sz="0" w:space="0" w:color="auto"/>
                    <w:right w:val="none" w:sz="0" w:space="0" w:color="auto"/>
                  </w:divBdr>
                </w:div>
                <w:div w:id="967324215">
                  <w:marLeft w:val="0"/>
                  <w:marRight w:val="0"/>
                  <w:marTop w:val="0"/>
                  <w:marBottom w:val="0"/>
                  <w:divBdr>
                    <w:top w:val="none" w:sz="0" w:space="0" w:color="auto"/>
                    <w:left w:val="none" w:sz="0" w:space="0" w:color="auto"/>
                    <w:bottom w:val="none" w:sz="0" w:space="0" w:color="auto"/>
                    <w:right w:val="none" w:sz="0" w:space="0" w:color="auto"/>
                  </w:divBdr>
                </w:div>
                <w:div w:id="1401828653">
                  <w:marLeft w:val="0"/>
                  <w:marRight w:val="0"/>
                  <w:marTop w:val="0"/>
                  <w:marBottom w:val="0"/>
                  <w:divBdr>
                    <w:top w:val="none" w:sz="0" w:space="0" w:color="auto"/>
                    <w:left w:val="none" w:sz="0" w:space="0" w:color="auto"/>
                    <w:bottom w:val="none" w:sz="0" w:space="0" w:color="auto"/>
                    <w:right w:val="none" w:sz="0" w:space="0" w:color="auto"/>
                  </w:divBdr>
                </w:div>
                <w:div w:id="1852720058">
                  <w:marLeft w:val="0"/>
                  <w:marRight w:val="0"/>
                  <w:marTop w:val="0"/>
                  <w:marBottom w:val="0"/>
                  <w:divBdr>
                    <w:top w:val="none" w:sz="0" w:space="0" w:color="auto"/>
                    <w:left w:val="none" w:sz="0" w:space="0" w:color="auto"/>
                    <w:bottom w:val="none" w:sz="0" w:space="0" w:color="auto"/>
                    <w:right w:val="none" w:sz="0" w:space="0" w:color="auto"/>
                  </w:divBdr>
                </w:div>
                <w:div w:id="1949775162">
                  <w:marLeft w:val="0"/>
                  <w:marRight w:val="0"/>
                  <w:marTop w:val="0"/>
                  <w:marBottom w:val="0"/>
                  <w:divBdr>
                    <w:top w:val="none" w:sz="0" w:space="0" w:color="auto"/>
                    <w:left w:val="none" w:sz="0" w:space="0" w:color="auto"/>
                    <w:bottom w:val="none" w:sz="0" w:space="0" w:color="auto"/>
                    <w:right w:val="none" w:sz="0" w:space="0" w:color="auto"/>
                  </w:divBdr>
                </w:div>
              </w:divsChild>
            </w:div>
            <w:div w:id="747076873">
              <w:marLeft w:val="0"/>
              <w:marRight w:val="0"/>
              <w:marTop w:val="0"/>
              <w:marBottom w:val="0"/>
              <w:divBdr>
                <w:top w:val="none" w:sz="0" w:space="0" w:color="auto"/>
                <w:left w:val="none" w:sz="0" w:space="0" w:color="auto"/>
                <w:bottom w:val="none" w:sz="0" w:space="0" w:color="auto"/>
                <w:right w:val="none" w:sz="0" w:space="0" w:color="auto"/>
              </w:divBdr>
            </w:div>
            <w:div w:id="20286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1199">
      <w:bodyDiv w:val="1"/>
      <w:marLeft w:val="0"/>
      <w:marRight w:val="0"/>
      <w:marTop w:val="0"/>
      <w:marBottom w:val="0"/>
      <w:divBdr>
        <w:top w:val="none" w:sz="0" w:space="0" w:color="auto"/>
        <w:left w:val="none" w:sz="0" w:space="0" w:color="auto"/>
        <w:bottom w:val="none" w:sz="0" w:space="0" w:color="auto"/>
        <w:right w:val="none" w:sz="0" w:space="0" w:color="auto"/>
      </w:divBdr>
    </w:div>
    <w:div w:id="2054302616">
      <w:bodyDiv w:val="1"/>
      <w:marLeft w:val="0"/>
      <w:marRight w:val="0"/>
      <w:marTop w:val="0"/>
      <w:marBottom w:val="0"/>
      <w:divBdr>
        <w:top w:val="none" w:sz="0" w:space="0" w:color="auto"/>
        <w:left w:val="none" w:sz="0" w:space="0" w:color="auto"/>
        <w:bottom w:val="none" w:sz="0" w:space="0" w:color="auto"/>
        <w:right w:val="none" w:sz="0" w:space="0" w:color="auto"/>
      </w:divBdr>
    </w:div>
    <w:div w:id="2056083286">
      <w:bodyDiv w:val="1"/>
      <w:marLeft w:val="0"/>
      <w:marRight w:val="0"/>
      <w:marTop w:val="0"/>
      <w:marBottom w:val="0"/>
      <w:divBdr>
        <w:top w:val="none" w:sz="0" w:space="0" w:color="auto"/>
        <w:left w:val="none" w:sz="0" w:space="0" w:color="auto"/>
        <w:bottom w:val="none" w:sz="0" w:space="0" w:color="auto"/>
        <w:right w:val="none" w:sz="0" w:space="0" w:color="auto"/>
      </w:divBdr>
    </w:div>
    <w:div w:id="2082410335">
      <w:bodyDiv w:val="1"/>
      <w:marLeft w:val="0"/>
      <w:marRight w:val="0"/>
      <w:marTop w:val="0"/>
      <w:marBottom w:val="0"/>
      <w:divBdr>
        <w:top w:val="none" w:sz="0" w:space="0" w:color="auto"/>
        <w:left w:val="none" w:sz="0" w:space="0" w:color="auto"/>
        <w:bottom w:val="none" w:sz="0" w:space="0" w:color="auto"/>
        <w:right w:val="none" w:sz="0" w:space="0" w:color="auto"/>
      </w:divBdr>
    </w:div>
    <w:div w:id="2103255812">
      <w:bodyDiv w:val="1"/>
      <w:marLeft w:val="0"/>
      <w:marRight w:val="0"/>
      <w:marTop w:val="0"/>
      <w:marBottom w:val="0"/>
      <w:divBdr>
        <w:top w:val="none" w:sz="0" w:space="0" w:color="auto"/>
        <w:left w:val="none" w:sz="0" w:space="0" w:color="auto"/>
        <w:bottom w:val="none" w:sz="0" w:space="0" w:color="auto"/>
        <w:right w:val="none" w:sz="0" w:space="0" w:color="auto"/>
      </w:divBdr>
    </w:div>
    <w:div w:id="2105681133">
      <w:bodyDiv w:val="1"/>
      <w:marLeft w:val="0"/>
      <w:marRight w:val="0"/>
      <w:marTop w:val="0"/>
      <w:marBottom w:val="0"/>
      <w:divBdr>
        <w:top w:val="none" w:sz="0" w:space="0" w:color="auto"/>
        <w:left w:val="none" w:sz="0" w:space="0" w:color="auto"/>
        <w:bottom w:val="none" w:sz="0" w:space="0" w:color="auto"/>
        <w:right w:val="none" w:sz="0" w:space="0" w:color="auto"/>
      </w:divBdr>
    </w:div>
    <w:div w:id="2107922354">
      <w:bodyDiv w:val="1"/>
      <w:marLeft w:val="0"/>
      <w:marRight w:val="0"/>
      <w:marTop w:val="0"/>
      <w:marBottom w:val="0"/>
      <w:divBdr>
        <w:top w:val="none" w:sz="0" w:space="0" w:color="auto"/>
        <w:left w:val="none" w:sz="0" w:space="0" w:color="auto"/>
        <w:bottom w:val="none" w:sz="0" w:space="0" w:color="auto"/>
        <w:right w:val="none" w:sz="0" w:space="0" w:color="auto"/>
      </w:divBdr>
    </w:div>
    <w:div w:id="2116318117">
      <w:bodyDiv w:val="1"/>
      <w:marLeft w:val="0"/>
      <w:marRight w:val="0"/>
      <w:marTop w:val="0"/>
      <w:marBottom w:val="0"/>
      <w:divBdr>
        <w:top w:val="none" w:sz="0" w:space="0" w:color="auto"/>
        <w:left w:val="none" w:sz="0" w:space="0" w:color="auto"/>
        <w:bottom w:val="none" w:sz="0" w:space="0" w:color="auto"/>
        <w:right w:val="none" w:sz="0" w:space="0" w:color="auto"/>
      </w:divBdr>
      <w:divsChild>
        <w:div w:id="1302350623">
          <w:marLeft w:val="0"/>
          <w:marRight w:val="0"/>
          <w:marTop w:val="0"/>
          <w:marBottom w:val="0"/>
          <w:divBdr>
            <w:top w:val="none" w:sz="0" w:space="0" w:color="auto"/>
            <w:left w:val="none" w:sz="0" w:space="0" w:color="auto"/>
            <w:bottom w:val="none" w:sz="0" w:space="0" w:color="auto"/>
            <w:right w:val="none" w:sz="0" w:space="0" w:color="auto"/>
          </w:divBdr>
          <w:divsChild>
            <w:div w:id="1443068038">
              <w:marLeft w:val="0"/>
              <w:marRight w:val="0"/>
              <w:marTop w:val="0"/>
              <w:marBottom w:val="0"/>
              <w:divBdr>
                <w:top w:val="none" w:sz="0" w:space="0" w:color="auto"/>
                <w:left w:val="none" w:sz="0" w:space="0" w:color="auto"/>
                <w:bottom w:val="none" w:sz="0" w:space="0" w:color="auto"/>
                <w:right w:val="none" w:sz="0" w:space="0" w:color="auto"/>
              </w:divBdr>
              <w:divsChild>
                <w:div w:id="68768122">
                  <w:marLeft w:val="0"/>
                  <w:marRight w:val="0"/>
                  <w:marTop w:val="0"/>
                  <w:marBottom w:val="0"/>
                  <w:divBdr>
                    <w:top w:val="none" w:sz="0" w:space="0" w:color="auto"/>
                    <w:left w:val="none" w:sz="0" w:space="0" w:color="auto"/>
                    <w:bottom w:val="none" w:sz="0" w:space="0" w:color="auto"/>
                    <w:right w:val="none" w:sz="0" w:space="0" w:color="auto"/>
                  </w:divBdr>
                  <w:divsChild>
                    <w:div w:id="1669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437962">
      <w:bodyDiv w:val="1"/>
      <w:marLeft w:val="0"/>
      <w:marRight w:val="0"/>
      <w:marTop w:val="0"/>
      <w:marBottom w:val="0"/>
      <w:divBdr>
        <w:top w:val="none" w:sz="0" w:space="0" w:color="auto"/>
        <w:left w:val="none" w:sz="0" w:space="0" w:color="auto"/>
        <w:bottom w:val="none" w:sz="0" w:space="0" w:color="auto"/>
        <w:right w:val="none" w:sz="0" w:space="0" w:color="auto"/>
      </w:divBdr>
    </w:div>
    <w:div w:id="2117826692">
      <w:bodyDiv w:val="1"/>
      <w:marLeft w:val="0"/>
      <w:marRight w:val="0"/>
      <w:marTop w:val="0"/>
      <w:marBottom w:val="0"/>
      <w:divBdr>
        <w:top w:val="none" w:sz="0" w:space="0" w:color="auto"/>
        <w:left w:val="none" w:sz="0" w:space="0" w:color="auto"/>
        <w:bottom w:val="none" w:sz="0" w:space="0" w:color="auto"/>
        <w:right w:val="none" w:sz="0" w:space="0" w:color="auto"/>
      </w:divBdr>
    </w:div>
    <w:div w:id="2118015310">
      <w:bodyDiv w:val="1"/>
      <w:marLeft w:val="0"/>
      <w:marRight w:val="0"/>
      <w:marTop w:val="0"/>
      <w:marBottom w:val="0"/>
      <w:divBdr>
        <w:top w:val="none" w:sz="0" w:space="0" w:color="auto"/>
        <w:left w:val="none" w:sz="0" w:space="0" w:color="auto"/>
        <w:bottom w:val="none" w:sz="0" w:space="0" w:color="auto"/>
        <w:right w:val="none" w:sz="0" w:space="0" w:color="auto"/>
      </w:divBdr>
    </w:div>
    <w:div w:id="2118257778">
      <w:bodyDiv w:val="1"/>
      <w:marLeft w:val="0"/>
      <w:marRight w:val="0"/>
      <w:marTop w:val="0"/>
      <w:marBottom w:val="0"/>
      <w:divBdr>
        <w:top w:val="none" w:sz="0" w:space="0" w:color="auto"/>
        <w:left w:val="none" w:sz="0" w:space="0" w:color="auto"/>
        <w:bottom w:val="none" w:sz="0" w:space="0" w:color="auto"/>
        <w:right w:val="none" w:sz="0" w:space="0" w:color="auto"/>
      </w:divBdr>
    </w:div>
    <w:div w:id="2118979985">
      <w:bodyDiv w:val="1"/>
      <w:marLeft w:val="0"/>
      <w:marRight w:val="0"/>
      <w:marTop w:val="0"/>
      <w:marBottom w:val="0"/>
      <w:divBdr>
        <w:top w:val="none" w:sz="0" w:space="0" w:color="auto"/>
        <w:left w:val="none" w:sz="0" w:space="0" w:color="auto"/>
        <w:bottom w:val="none" w:sz="0" w:space="0" w:color="auto"/>
        <w:right w:val="none" w:sz="0" w:space="0" w:color="auto"/>
      </w:divBdr>
    </w:div>
    <w:div w:id="2122986845">
      <w:bodyDiv w:val="1"/>
      <w:marLeft w:val="0"/>
      <w:marRight w:val="0"/>
      <w:marTop w:val="0"/>
      <w:marBottom w:val="0"/>
      <w:divBdr>
        <w:top w:val="none" w:sz="0" w:space="0" w:color="auto"/>
        <w:left w:val="none" w:sz="0" w:space="0" w:color="auto"/>
        <w:bottom w:val="none" w:sz="0" w:space="0" w:color="auto"/>
        <w:right w:val="none" w:sz="0" w:space="0" w:color="auto"/>
      </w:divBdr>
    </w:div>
    <w:div w:id="2126580121">
      <w:bodyDiv w:val="1"/>
      <w:marLeft w:val="0"/>
      <w:marRight w:val="0"/>
      <w:marTop w:val="0"/>
      <w:marBottom w:val="0"/>
      <w:divBdr>
        <w:top w:val="none" w:sz="0" w:space="0" w:color="auto"/>
        <w:left w:val="none" w:sz="0" w:space="0" w:color="auto"/>
        <w:bottom w:val="none" w:sz="0" w:space="0" w:color="auto"/>
        <w:right w:val="none" w:sz="0" w:space="0" w:color="auto"/>
      </w:divBdr>
    </w:div>
    <w:div w:id="2130270830">
      <w:bodyDiv w:val="1"/>
      <w:marLeft w:val="0"/>
      <w:marRight w:val="0"/>
      <w:marTop w:val="0"/>
      <w:marBottom w:val="0"/>
      <w:divBdr>
        <w:top w:val="none" w:sz="0" w:space="0" w:color="auto"/>
        <w:left w:val="none" w:sz="0" w:space="0" w:color="auto"/>
        <w:bottom w:val="none" w:sz="0" w:space="0" w:color="auto"/>
        <w:right w:val="none" w:sz="0" w:space="0" w:color="auto"/>
      </w:divBdr>
    </w:div>
    <w:div w:id="2131626261">
      <w:bodyDiv w:val="1"/>
      <w:marLeft w:val="0"/>
      <w:marRight w:val="0"/>
      <w:marTop w:val="0"/>
      <w:marBottom w:val="0"/>
      <w:divBdr>
        <w:top w:val="none" w:sz="0" w:space="0" w:color="auto"/>
        <w:left w:val="none" w:sz="0" w:space="0" w:color="auto"/>
        <w:bottom w:val="none" w:sz="0" w:space="0" w:color="auto"/>
        <w:right w:val="none" w:sz="0" w:space="0" w:color="auto"/>
      </w:divBdr>
    </w:div>
    <w:div w:id="214684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dmin\systems\software\Word\Calend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9F43E-F11B-425A-8E63-8511CBA01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Calendar.dot</Template>
  <TotalTime>4753</TotalTime>
  <Pages>10</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Tasks</vt:lpstr>
    </vt:vector>
  </TitlesOfParts>
  <Company>Amazon.com</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Tasks</dc:title>
  <dc:subject/>
  <dc:creator>rsteiger</dc:creator>
  <cp:keywords/>
  <dc:description/>
  <cp:lastModifiedBy>Richard Steiger</cp:lastModifiedBy>
  <cp:revision>999</cp:revision>
  <cp:lastPrinted>2017-01-27T04:09:00Z</cp:lastPrinted>
  <dcterms:created xsi:type="dcterms:W3CDTF">2016-10-02T23:59:00Z</dcterms:created>
  <dcterms:modified xsi:type="dcterms:W3CDTF">2023-04-20T19:41:00Z</dcterms:modified>
</cp:coreProperties>
</file>